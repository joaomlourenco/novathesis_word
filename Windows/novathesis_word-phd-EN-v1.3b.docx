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B78070" w14:textId="77777777" w:rsidR="00376F94" w:rsidRPr="00990297" w:rsidRDefault="00F97320" w:rsidP="00BD5F54">
      <w:pPr>
        <w:pStyle w:val="Heading1nonumber"/>
        <w:sectPr w:rsidR="00376F94" w:rsidRPr="00990297" w:rsidSect="001A0536">
          <w:footerReference w:type="even" r:id="rId8"/>
          <w:pgSz w:w="11900" w:h="16840"/>
          <w:pgMar w:top="1985" w:right="1418" w:bottom="1418" w:left="1418" w:header="709" w:footer="709" w:gutter="0"/>
          <w:pgNumType w:fmt="lowerRoman"/>
          <w:cols w:space="708"/>
          <w:docGrid w:linePitch="360"/>
        </w:sectPr>
      </w:pPr>
      <w:r w:rsidRPr="00990297">
        <w:rPr>
          <w:noProof/>
        </w:rPr>
        <mc:AlternateContent>
          <mc:Choice Requires="wps">
            <w:drawing>
              <wp:anchor distT="0" distB="0" distL="114300" distR="114300" simplePos="0" relativeHeight="251669504" behindDoc="0" locked="0" layoutInCell="1" allowOverlap="1" wp14:anchorId="68475628" wp14:editId="13C13000">
                <wp:simplePos x="0" y="0"/>
                <wp:positionH relativeFrom="column">
                  <wp:posOffset>264160</wp:posOffset>
                </wp:positionH>
                <wp:positionV relativeFrom="paragraph">
                  <wp:posOffset>2493645</wp:posOffset>
                </wp:positionV>
                <wp:extent cx="5834380" cy="59626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4D7E7BA2" w14:textId="77777777" w:rsidR="00A420CB" w:rsidRPr="00AB010E" w:rsidRDefault="00A420CB" w:rsidP="00C947A8">
                            <w:pPr>
                              <w:spacing w:line="269" w:lineRule="auto"/>
                              <w:jc w:val="left"/>
                              <w:rPr>
                                <w:rFonts w:ascii="Gill Sans MT" w:hAnsi="Gill Sans MT" w:cs="Gill Sans"/>
                                <w:color w:val="FFFFFF" w:themeColor="background1"/>
                                <w:sz w:val="28"/>
                                <w:szCs w:val="28"/>
                              </w:rPr>
                            </w:pPr>
                            <w:r w:rsidRPr="00AB010E">
                              <w:rPr>
                                <w:rFonts w:ascii="Gill Sans MT" w:hAnsi="Gill Sans MT" w:cs="Gill Sans"/>
                                <w:color w:val="FFFFFF" w:themeColor="background1"/>
                                <w:sz w:val="28"/>
                                <w:szCs w:val="28"/>
                              </w:rPr>
                              <w:t>SOME THOUGHTS ON THE LIFE, THE UNIVERSE,</w:t>
                            </w:r>
                          </w:p>
                          <w:p w14:paraId="0859E4F9" w14:textId="77777777" w:rsidR="00A420CB" w:rsidRPr="00AB010E" w:rsidRDefault="00A420CB" w:rsidP="00C947A8">
                            <w:pPr>
                              <w:spacing w:line="269" w:lineRule="auto"/>
                              <w:jc w:val="left"/>
                              <w:rPr>
                                <w:rFonts w:ascii="Gill Sans MT" w:hAnsi="Gill Sans MT" w:cs="Gill Sans"/>
                                <w:color w:val="FFFFFF" w:themeColor="background1"/>
                                <w:sz w:val="28"/>
                                <w:szCs w:val="28"/>
                              </w:rPr>
                            </w:pPr>
                            <w:r w:rsidRPr="00AB010E">
                              <w:rPr>
                                <w:rFonts w:ascii="Gill Sans MT" w:hAnsi="Gill Sans MT" w:cs="Gill Sans"/>
                                <w:color w:val="FFFFFF" w:themeColor="background1"/>
                                <w:sz w:val="28"/>
                                <w:szCs w:val="28"/>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75628" id="_x0000_t202" coordsize="21600,21600" o:spt="202" path="m,l,21600r21600,l21600,xe">
                <v:stroke joinstyle="miter"/>
                <v:path gradientshapeok="t" o:connecttype="rect"/>
              </v:shapetype>
              <v:shape id="Text Box 23" o:spid="_x0000_s1026" type="#_x0000_t202" style="position:absolute;left:0;text-align:left;margin-left:20.8pt;margin-top:196.35pt;width:459.4pt;height:4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LWFwIAACw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l8PBnPMcQxNr2bjWbTUCa5/m2s898F1CQYObVIS0SL&#10;HTfOd6nnlNBMw7pSKlKjNGlyOhtP0/jDJYLFlcYe11mD5dtd2y+wg+KEe1noKHeGrytsvmHOvzCL&#10;HOO8qFv/jIdUgE2gtygpwf76233IR+gxSkmDmsmp+3lgVlCifmgk5W44mQSRRWcy/TpCx95GdrcR&#10;fagfAGU5xBdieDRDvldnU1qo31Heq9AVQ0xz7J1TfzYffKdkfB5crFYxCWVlmN/oreGhdIAzQPva&#10;vjNrevw9MvcEZ3Wx7AMNXW5HxOrgQVaRowBwh2qPO0oystw/n6D5Wz9mXR/58jcAAAD//wMAUEsD&#10;BBQABgAIAAAAIQA3wTKa4gAAAAoBAAAPAAAAZHJzL2Rvd25yZXYueG1sTI/BTsMwEETvSPyDtUjc&#10;qNNQTBriVFWkCgnRQ0sv3JzYTSLsdYjdNvD1LCc4ruZp5m2xmpxlZzOG3qOE+SwBZrDxusdWwuFt&#10;c5cBC1GhVtajkfBlAqzK66tC5dpfcGfO+9gyKsGQKwldjEPOeWg641SY+cEgZUc/OhXpHFuuR3Wh&#10;cmd5miSCO9UjLXRqMFVnmo/9yUl4qTZbtatTl33b6vn1uB4+D+8PUt7eTOsnYNFM8Q+GX31Sh5Kc&#10;an9CHZiVsJgLIiXcL9NHYAQsRbIAVlOSCQG8LPj/F8ofAAAA//8DAFBLAQItABQABgAIAAAAIQC2&#10;gziS/gAAAOEBAAATAAAAAAAAAAAAAAAAAAAAAABbQ29udGVudF9UeXBlc10ueG1sUEsBAi0AFAAG&#10;AAgAAAAhADj9If/WAAAAlAEAAAsAAAAAAAAAAAAAAAAALwEAAF9yZWxzLy5yZWxzUEsBAi0AFAAG&#10;AAgAAAAhABoEUtYXAgAALAQAAA4AAAAAAAAAAAAAAAAALgIAAGRycy9lMm9Eb2MueG1sUEsBAi0A&#10;FAAGAAgAAAAhADfBMpriAAAACgEAAA8AAAAAAAAAAAAAAAAAcQQAAGRycy9kb3ducmV2LnhtbFBL&#10;BQYAAAAABAAEAPMAAACABQAAAAA=&#10;" filled="f" stroked="f" strokeweight=".5pt">
                <v:textbox>
                  <w:txbxContent>
                    <w:p w14:paraId="4D7E7BA2" w14:textId="77777777" w:rsidR="00A420CB" w:rsidRPr="00AB010E" w:rsidRDefault="00A420CB" w:rsidP="00C947A8">
                      <w:pPr>
                        <w:spacing w:line="269" w:lineRule="auto"/>
                        <w:jc w:val="left"/>
                        <w:rPr>
                          <w:rFonts w:ascii="Gill Sans MT" w:hAnsi="Gill Sans MT" w:cs="Gill Sans"/>
                          <w:color w:val="FFFFFF" w:themeColor="background1"/>
                          <w:sz w:val="28"/>
                          <w:szCs w:val="28"/>
                        </w:rPr>
                      </w:pPr>
                      <w:r w:rsidRPr="00AB010E">
                        <w:rPr>
                          <w:rFonts w:ascii="Gill Sans MT" w:hAnsi="Gill Sans MT" w:cs="Gill Sans"/>
                          <w:color w:val="FFFFFF" w:themeColor="background1"/>
                          <w:sz w:val="28"/>
                          <w:szCs w:val="28"/>
                        </w:rPr>
                        <w:t>SOME THOUGHTS ON THE LIFE, THE UNIVERSE,</w:t>
                      </w:r>
                    </w:p>
                    <w:p w14:paraId="0859E4F9" w14:textId="77777777" w:rsidR="00A420CB" w:rsidRPr="00AB010E" w:rsidRDefault="00A420CB" w:rsidP="00C947A8">
                      <w:pPr>
                        <w:spacing w:line="269" w:lineRule="auto"/>
                        <w:jc w:val="left"/>
                        <w:rPr>
                          <w:rFonts w:ascii="Gill Sans MT" w:hAnsi="Gill Sans MT" w:cs="Gill Sans"/>
                          <w:color w:val="FFFFFF" w:themeColor="background1"/>
                          <w:sz w:val="28"/>
                          <w:szCs w:val="28"/>
                        </w:rPr>
                      </w:pPr>
                      <w:r w:rsidRPr="00AB010E">
                        <w:rPr>
                          <w:rFonts w:ascii="Gill Sans MT" w:hAnsi="Gill Sans MT" w:cs="Gill Sans"/>
                          <w:color w:val="FFFFFF" w:themeColor="background1"/>
                          <w:sz w:val="28"/>
                          <w:szCs w:val="28"/>
                          <w:lang w:val="pt-PT"/>
                        </w:rPr>
                        <w:t>AND EVERYTHING ELSE</w:t>
                      </w:r>
                    </w:p>
                  </w:txbxContent>
                </v:textbox>
              </v:shape>
            </w:pict>
          </mc:Fallback>
        </mc:AlternateContent>
      </w:r>
      <w:r w:rsidR="00383980" w:rsidRPr="00990297">
        <w:rPr>
          <w:noProof/>
        </w:rPr>
        <mc:AlternateContent>
          <mc:Choice Requires="wps">
            <w:drawing>
              <wp:anchor distT="0" distB="0" distL="114300" distR="114300" simplePos="0" relativeHeight="251673600" behindDoc="0" locked="0" layoutInCell="1" allowOverlap="1" wp14:anchorId="755B1FF4" wp14:editId="43E5B712">
                <wp:simplePos x="0" y="0"/>
                <wp:positionH relativeFrom="column">
                  <wp:posOffset>263525</wp:posOffset>
                </wp:positionH>
                <wp:positionV relativeFrom="paragraph">
                  <wp:posOffset>8446135</wp:posOffset>
                </wp:positionV>
                <wp:extent cx="5522595" cy="5397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72DAC4CB" w14:textId="77777777" w:rsidR="00A420CB" w:rsidRPr="00AB010E" w:rsidRDefault="00A420CB" w:rsidP="00623644">
                            <w:pPr>
                              <w:jc w:val="left"/>
                              <w:rPr>
                                <w:rFonts w:ascii="Gill Sans MT" w:hAnsi="Gill Sans MT" w:cs="Gill Sans"/>
                                <w:color w:val="FFFFFF" w:themeColor="background1"/>
                                <w:sz w:val="26"/>
                                <w:szCs w:val="26"/>
                              </w:rPr>
                            </w:pPr>
                            <w:r w:rsidRPr="00AB010E">
                              <w:rPr>
                                <w:rFonts w:ascii="Gill Sans MT" w:hAnsi="Gill Sans MT" w:cs="Gill Sans"/>
                                <w:color w:val="FFFFFF" w:themeColor="background1"/>
                                <w:sz w:val="26"/>
                                <w:szCs w:val="26"/>
                              </w:rPr>
                              <w:t>NOVA University Lisbon</w:t>
                            </w:r>
                            <w:r w:rsidRPr="00AB010E">
                              <w:rPr>
                                <w:rFonts w:ascii="Gill Sans MT" w:hAnsi="Gill Sans MT" w:cs="Gill Sans"/>
                                <w:color w:val="FFFFFF" w:themeColor="background1"/>
                                <w:sz w:val="26"/>
                                <w:szCs w:val="26"/>
                              </w:rPr>
                              <w:br/>
                            </w:r>
                            <w:r w:rsidR="00383980" w:rsidRPr="00AB010E">
                              <w:rPr>
                                <w:rFonts w:ascii="Gill Sans MT" w:hAnsi="Gill Sans MT" w:cs="Gill Sans"/>
                                <w:color w:val="FFFFFF" w:themeColor="background1"/>
                                <w:sz w:val="26"/>
                                <w:szCs w:val="26"/>
                              </w:rPr>
                              <w:t>M</w:t>
                            </w:r>
                            <w:r w:rsidRPr="00AB010E">
                              <w:rPr>
                                <w:rFonts w:ascii="Gill Sans MT" w:hAnsi="Gill Sans MT" w:cs="Gill Sans"/>
                                <w:color w:val="FFFFFF" w:themeColor="background1"/>
                                <w:sz w:val="26"/>
                                <w:szCs w:val="26"/>
                              </w:rPr>
                              <w:t>onth,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B1FF4" id="Text Box 30" o:spid="_x0000_s1027" type="#_x0000_t202" style="position:absolute;left:0;text-align:left;margin-left:20.75pt;margin-top:665.05pt;width:434.85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puGQIAADMEAAAOAAAAZHJzL2Uyb0RvYy54bWysU01vGyEQvVfqf0Dc67Udb1KvvI7cRK4q&#10;WUkkp8oZs+BFYhkK2Lvur+/A+qtpT1UvMDDDfLz3mN13jSZ74bwCU9LRYEiJMBwqZbYl/f66/PSZ&#10;Eh+YqZgGI0p6EJ7ezz9+mLW2EGOoQVfCEUxifNHaktYh2CLLPK9Fw/wArDDolOAaFvDotlnlWIvZ&#10;G52Nh8PbrAVXWQdceI+3j72TzlN+KQUPz1J6EYguKfYW0urSuolrNp+xYuuYrRU/tsH+oYuGKYNF&#10;z6keWWBk59QfqRrFHXiQYcChyUBKxUWaAacZDd9Ns66ZFWkWBMfbM0z+/6XlT/u1fXEkdF+gQwIj&#10;IK31hcfLOE8nXRN37JSgHyE8nGETXSAcL/N8PM6nOSUcffnN9C5PuGaX19b58FVAQ6JRUoe0JLTY&#10;fuUDVsTQU0gsZmCptE7UaEPakt7eYMrfPPhCG3x46TVaodt0RFVXc2ygOuB4DnrmveVLhT2smA8v&#10;zCHVOBHKNzzjIjVgLThalNTgfv7tPsYjA+ilpEXplNT/2DEnKNHfDHIzHU0mUWvpMMnvxnhw157N&#10;tcfsmgdAdY7wo1iezBgf9MmUDpo3VPkiVkUXMxxrlzSczIfQCxp/CReLRQpCdVkWVmZteUwdsYsI&#10;v3ZvzNkjDQEJfIKTyFjxjo0+tkd9sQsgVaIq4tyjeoQflZkYPP6iKP3rc4q6/PX5LwAAAP//AwBQ&#10;SwMEFAAGAAgAAAAhAB4IEzDhAAAADAEAAA8AAABkcnMvZG93bnJldi54bWxMj8FOwzAQRO9I/IO1&#10;SNyo45SiEuJUVaQKCcGhpRduTrxNIuJ1iN028PUsp3LcmafZmXw1uV6ccAydJw1qloBAqr3tqNGw&#10;f9/cLUGEaMia3hNq+MYAq+L6KjeZ9Wfa4mkXG8EhFDKjoY1xyKQMdYvOhJkfkNg7+NGZyOfYSDua&#10;M4e7XqZJ8iCd6Yg/tGbAssX6c3d0Gl7KzZvZVqlb/vTl8+thPXztPxZa395M6ycQEad4geGvPleH&#10;gjtV/kg2iF7DvVowyfp8nigQTDwqlYKoWGJPgSxy+X9E8QsAAP//AwBQSwECLQAUAAYACAAAACEA&#10;toM4kv4AAADhAQAAEwAAAAAAAAAAAAAAAAAAAAAAW0NvbnRlbnRfVHlwZXNdLnhtbFBLAQItABQA&#10;BgAIAAAAIQA4/SH/1gAAAJQBAAALAAAAAAAAAAAAAAAAAC8BAABfcmVscy8ucmVsc1BLAQItABQA&#10;BgAIAAAAIQAVKhpuGQIAADMEAAAOAAAAAAAAAAAAAAAAAC4CAABkcnMvZTJvRG9jLnhtbFBLAQIt&#10;ABQABgAIAAAAIQAeCBMw4QAAAAwBAAAPAAAAAAAAAAAAAAAAAHMEAABkcnMvZG93bnJldi54bWxQ&#10;SwUGAAAAAAQABADzAAAAgQUAAAAA&#10;" filled="f" stroked="f" strokeweight=".5pt">
                <v:textbox>
                  <w:txbxContent>
                    <w:p w14:paraId="72DAC4CB" w14:textId="77777777" w:rsidR="00A420CB" w:rsidRPr="00AB010E" w:rsidRDefault="00A420CB" w:rsidP="00623644">
                      <w:pPr>
                        <w:jc w:val="left"/>
                        <w:rPr>
                          <w:rFonts w:ascii="Gill Sans MT" w:hAnsi="Gill Sans MT" w:cs="Gill Sans"/>
                          <w:color w:val="FFFFFF" w:themeColor="background1"/>
                          <w:sz w:val="26"/>
                          <w:szCs w:val="26"/>
                        </w:rPr>
                      </w:pPr>
                      <w:r w:rsidRPr="00AB010E">
                        <w:rPr>
                          <w:rFonts w:ascii="Gill Sans MT" w:hAnsi="Gill Sans MT" w:cs="Gill Sans"/>
                          <w:color w:val="FFFFFF" w:themeColor="background1"/>
                          <w:sz w:val="26"/>
                          <w:szCs w:val="26"/>
                        </w:rPr>
                        <w:t>NOVA University Lisbon</w:t>
                      </w:r>
                      <w:r w:rsidRPr="00AB010E">
                        <w:rPr>
                          <w:rFonts w:ascii="Gill Sans MT" w:hAnsi="Gill Sans MT" w:cs="Gill Sans"/>
                          <w:color w:val="FFFFFF" w:themeColor="background1"/>
                          <w:sz w:val="26"/>
                          <w:szCs w:val="26"/>
                        </w:rPr>
                        <w:br/>
                      </w:r>
                      <w:r w:rsidR="00383980" w:rsidRPr="00AB010E">
                        <w:rPr>
                          <w:rFonts w:ascii="Gill Sans MT" w:hAnsi="Gill Sans MT" w:cs="Gill Sans"/>
                          <w:color w:val="FFFFFF" w:themeColor="background1"/>
                          <w:sz w:val="26"/>
                          <w:szCs w:val="26"/>
                        </w:rPr>
                        <w:t>M</w:t>
                      </w:r>
                      <w:r w:rsidRPr="00AB010E">
                        <w:rPr>
                          <w:rFonts w:ascii="Gill Sans MT" w:hAnsi="Gill Sans MT" w:cs="Gill Sans"/>
                          <w:color w:val="FFFFFF" w:themeColor="background1"/>
                          <w:sz w:val="26"/>
                          <w:szCs w:val="26"/>
                        </w:rPr>
                        <w:t>onth, year</w:t>
                      </w:r>
                    </w:p>
                  </w:txbxContent>
                </v:textbox>
              </v:shape>
            </w:pict>
          </mc:Fallback>
        </mc:AlternateContent>
      </w:r>
      <w:r w:rsidR="00383980">
        <w:rPr>
          <w:noProof/>
        </w:rPr>
        <mc:AlternateContent>
          <mc:Choice Requires="wpg">
            <w:drawing>
              <wp:anchor distT="0" distB="0" distL="114300" distR="114300" simplePos="0" relativeHeight="251790336" behindDoc="0" locked="0" layoutInCell="1" allowOverlap="1" wp14:anchorId="5EAD08E0" wp14:editId="2F3A6353">
                <wp:simplePos x="0" y="0"/>
                <wp:positionH relativeFrom="column">
                  <wp:posOffset>-532130</wp:posOffset>
                </wp:positionH>
                <wp:positionV relativeFrom="paragraph">
                  <wp:posOffset>-937895</wp:posOffset>
                </wp:positionV>
                <wp:extent cx="2362200" cy="744220"/>
                <wp:effectExtent l="0" t="0" r="0" b="17780"/>
                <wp:wrapNone/>
                <wp:docPr id="1572626290" name="Group 2"/>
                <wp:cNvGraphicFramePr/>
                <a:graphic xmlns:a="http://schemas.openxmlformats.org/drawingml/2006/main">
                  <a:graphicData uri="http://schemas.microsoft.com/office/word/2010/wordprocessingGroup">
                    <wpg:wgp>
                      <wpg:cNvGrpSpPr/>
                      <wpg:grpSpPr>
                        <a:xfrm>
                          <a:off x="0" y="0"/>
                          <a:ext cx="2362200" cy="744220"/>
                          <a:chOff x="0" y="0"/>
                          <a:chExt cx="2362200" cy="744365"/>
                        </a:xfrm>
                      </wpg:grpSpPr>
                      <pic:pic xmlns:pic="http://schemas.openxmlformats.org/drawingml/2006/picture">
                        <pic:nvPicPr>
                          <pic:cNvPr id="717083277" name="Picture 3"/>
                          <pic:cNvPicPr>
                            <a:picLocks noChangeAspect="1"/>
                          </pic:cNvPicPr>
                        </pic:nvPicPr>
                        <pic:blipFill>
                          <a:blip r:embed="rId9"/>
                          <a:stretch>
                            <a:fillRect/>
                          </a:stretch>
                        </pic:blipFill>
                        <pic:spPr>
                          <a:xfrm>
                            <a:off x="1097280" y="0"/>
                            <a:ext cx="1264920" cy="688340"/>
                          </a:xfrm>
                          <a:prstGeom prst="rect">
                            <a:avLst/>
                          </a:prstGeom>
                        </pic:spPr>
                      </pic:pic>
                      <pic:pic xmlns:pic="http://schemas.openxmlformats.org/drawingml/2006/picture">
                        <pic:nvPicPr>
                          <pic:cNvPr id="408423382" name="Picture 4"/>
                          <pic:cNvPicPr>
                            <a:picLocks noChangeAspect="1"/>
                          </pic:cNvPicPr>
                        </pic:nvPicPr>
                        <pic:blipFill>
                          <a:blip r:embed="rId10"/>
                          <a:stretch>
                            <a:fillRect/>
                          </a:stretch>
                        </pic:blipFill>
                        <pic:spPr>
                          <a:xfrm>
                            <a:off x="0" y="0"/>
                            <a:ext cx="757555" cy="723900"/>
                          </a:xfrm>
                          <a:prstGeom prst="rect">
                            <a:avLst/>
                          </a:prstGeom>
                        </pic:spPr>
                      </pic:pic>
                      <wps:wsp>
                        <wps:cNvPr id="406478228" name="Straight Connector 5"/>
                        <wps:cNvCnPr/>
                        <wps:spPr>
                          <a:xfrm>
                            <a:off x="914400" y="5225"/>
                            <a:ext cx="0" cy="73914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BAF368A" id="Group 2" o:spid="_x0000_s1026" style="position:absolute;margin-left:-41.9pt;margin-top:-73.85pt;width:186pt;height:58.6pt;z-index:251790336" coordsize="23622,74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wi2w9AwAAywkAAA4AAABkcnMvZTJvRG9jLnhtbNRWW0/bMBR+n7T/&#10;YOUdkiZpEyJaNJWBJk1bBdsPcB0nsUhsy3Zv/37HzqX0gmCIFx4IdnMu3/n8neNc32ybGq2p0kzw&#10;qTe6DDxEORE54+XU+/vn7iL1kDaY57gWnE69HdXezezrl+uNzGgoKlHnVCEIwnW2kVOvMkZmvq9J&#10;RRusL4WkHF4WQjXYwFaVfq7wBqI3tR8GwcTfCJVLJQjVGn69bV96Mxe/KCgxv4tCU4PqqQfYjHsq&#10;91zapz+7xlmpsKwY6WDgd6BoMOOQdAh1iw1GK8VOQjWMKKFFYS6JaHxRFIxQVwNUMwqOqrlXYiVd&#10;LWW2KeVAE1B7xNO7w5Jf63slH+VCARMbWQIXbmdr2Raqsf8BJdo6ynYDZXRrEIEfw2gSwjl4iMC7&#10;JI5h03JKKiD+xI1U319wjCZj6+j3af0DMJKRDP46BmB1wsDrSgEvs1LU64I0b4rRYPW0khdwWBIb&#10;tmQ1MzsnPDgWC4qvF4wsVLsBMhcKsRyYGCVBGoVJ4iGOG9A9WNnkKLJFWkdr23piW9lPQZ404mJe&#10;YV7Sb1qCcqGfHCWH5r7dHqRd1kzesbq2Z2XXXYGg8iOVnOGoVeCtIKuGctO2lKI11Cq4rpjUHlIZ&#10;bZYUilI/cgcIZ9ooakhlExaQ+AHAtmc3vHAo98AsZg0iOyOrUXCVhCko6FRco3ASX4GgnLgmaRrF&#10;TlyDRoA5pc09FQ2yC0AIQOBgcIbXP3UHqTcBbe1RuCVs27OAxadRVhykcRhFaXisrPhzKyu08D9W&#10;WWc1lYyT8XjczaswuoLZ9XzsfISkNhLuMt23IexOGvG/xvVjhSUFVduw+wkTB5M4ScMQ7td2wjwa&#10;hVlZGTQXnEMfCIXcRO3c5rwb8fqlRrwaxbGd5NCH4zB0vjjr53zXhEkEVq8wVjNu4b7QhDiruTto&#10;UbO8n1ruuqfzWqE1hot6WbaDD+Swt4Kut55wL/QVuJXZ1dTGq/kDLWD2wp00ctmPYmJCYMD1cZ21&#10;dWvHV+cYvO7Y2VtX6j4vhqxvcB48XGbBzeDcMC7Uuexm20MuWvuegbZuS8FS5Dt3to4aEJ4zcV8M&#10;sDr4JHm+d1b7b7DZPwAAAP//AwBQSwMEFAAGAAgAAAAhAKp/orHKMAYAdA8HABQAAABkcnMvbWVk&#10;aWEvaW1hZ2UxLmVtZpR6yc7rWJLeX+42GiijYHjp3cUttGGDnUlSnK8zbzclTqJIkaI4SYtOcBTn&#10;eV557Tfx0msv+hG88NK79taA/QBe+PxSDreys7OqiCv9FHniOxFxIuJExLm/eXt7K8Dnh+s//9Xb&#10;27/9yx9+vb39/T+8vf2b5O3tA68Kb2+/eRv+9V+9/c9/9fb2L34a8rz734Dmv/7F29vf/ebt7f/+&#10;7N3bP/7l23/6L3/xBgDehv/3L99i8BG54wGQ/N0PQ3+YF5C/fRA4/f3vJzDub8Dfv9Y54Sv0a+J3&#10;f/2P/+u//4/f/Zb4gHyo/ex333wDq9Hghd7gfdiBZwase4+o/4A+7821ieADeFfUj8+ffxdV4TvN&#10;+7jvaZWoegzJB5SiEQS+jv7wTuCqCvyk/AH58+d+6CKv/N1vv/nbpfGCPBo++NEjrb79+H/+2z98&#10;/JCG3350CBVRm0OUpNLWRdftbAZbHjDhx7/9/Ntvlk9L2ZSAzw9LWVT9p+Xbjx5gJfoE7t8fwx8/&#10;PIcM+bcf2fcXH1xV/3Cou+gD+TXyVYAg+AeK+RolcYJC/ubDDtkhMIrCKP0VSnwi0E84+eH76+Pn&#10;34K7b7ow/mRwwvfTgV/ffkyGofkEw/M8fz1jX9fdA0YZhoGRHbzbfQVGfNWv1eAtX1X9718gP+Bw&#10;UR90aTOkdfXhHdfz63H49uPH94l+vF5yhcGP8zRjVzxnCQM4KqIyqoYeRr9G4V+iA9r5kbDqv37q&#10;5uugLuHFawAR8s8Ricfy8euEDzgtH/8cuar+OnFZ/iJlPxjRTwr9RX77p/0YUV+PXRCB4b//JbH7&#10;gZ+AJr9fmT8BiJ+AGn8RKi2KERipN9TdLwN+MeDXNGrqf0ShA9z8sj77gUvLX577h1V8aQUMi6oe&#10;WBMwtF+wIWAL4q/D/PL8zRdG/geqBC+AxBj8o1UDo/0mDD7FdVd6w2evaYo08N7NGwZDv4F/evUT&#10;d+/jh3Qooqd7/Wj1Tz9ji+EPn77jvztKkb7736fCq4BOl6/CKPbGYvj4WdFEzTzq2ndnzWa/Eg7m&#10;d3z13RR1w3dBuebfVdHjOxDtvoFfGH+I/Xr6h1M+Wf45d98APX76IYBx3hB9BlED/wqhv8JQE0E/&#10;IQT0/o18A/+TgV+I/XxXh2m8/nGIn4b9DOAAYucQfQGAfYWQJop/wsA/5v7i4ItBv0Red2ZdF59f&#10;wfH4k7F/2FFfMx/+veoFaTXUffIfvkD7nuZncGYyln7lpUX/M82+q/sPFfta5x/W8v1943V99O7b&#10;3378wbm/NKufDOPdikFw+jSn4ZB83hHkk68vHv3E1T8lSqL0kQyfUfy1Ok+q75/9Gtn3Bi3rvPjT&#10;bN8//DW6tARb5meYyWCcZS/X/C4bD3bPPnj2yu6PLMvB1IXtLTGZQpHZPJGZj5w6qiyLX/LizEII&#10;+7z2LBj/fvHsv/v9wv5H9vJODK4Lu4chnOVyIfd3csGK5vMxG8M+ewQvHxd+z1r8/mEJ+0cu7i83&#10;+TA/xP3joXBsfTrM9ekJyO1ZlWPn98+FY3GdZ2mN26umsL+Y/DL74tIH0kLHP35mXtrPwZljkRuY&#10;4SYmliEY9fP9E/DHgV8S/Yn3MA0EvTzYDIjLzrzxEpk9GuxFNYBoPOs9pZfYd+kuYNCP10Vg56MI&#10;1CId2ByIB949jtzPx70AL+wBSAv0EhwPl1oBQw9gAo59XA7gGdAIAKpUsFiqAfQvHI3jcrF5kd/x&#10;aXDjLbURk/3iLJdU3z8BrUFK1OWe0gdjfUx8cdkMM29P6w3TD2frUuWktp2T0LpLJoeMx6Ncq/Ih&#10;edwTGaiuvSL2cLZP+27FYZ1/AqKaidxdRyg8B11Ct2Cc+y5pvHLofYeYbpiBhlWIR25DxRIKxZjG&#10;JzdPSo/lKcXXc1ZDh5y42kUT3cr7E7D1K3kXVcQpa05O2ZBp07Zj33nkVBssewTiH7n9BZjL5cYf&#10;gEH477pNeG5/4K+qxQuWcU6Oj/vyuPPrE7D2pVlQJQO/ng+CLafBxG8yZ3CPxLtaq5PeKOWwx/Tr&#10;OZL5xxJa+fx4iixnd0FMwzwULIxutW1eH80TEIH0LZGv+aCaFqEbRXhz7MZ3BTRyUaO4l2HtOU3n&#10;i+jo7/6Y+E9AiCtkxymI9F42Y1DdyThvtbzxvKo9lW1LrkPXQhPsAUMDZsIe+HcT42iWsfCWEtzb&#10;l19PQMEp5UOeXBeJOjYWHF9u7cAYk8PHzbCcismBpMfhsF9IuqVQ0prRPmGvmOFtAyEiow1bo23t&#10;Fl6OjlD7BIwxiquWupG0Nh+wdTYwvSWjeL3xVDBO+Akj132rNQ/PPjnpgJfnnZDhmLPlxvGKXi1M&#10;WiwR0jnSIMfpCbg6zDYgkCc8xoKXCpy73OtFvhgLfZuYBT2KVgCnkIRfLUgaBnS33rNJR2M6wuD9&#10;jaUMRseiyqf3oRK+OCyaruMuTbMHHOFsbkBTPteHlSuMtmWrJUzM3XzQ6NiGFyyUi0tBxiPjYPjh&#10;BjuixwzFGazBVTS2IH/5MpJg196scofQXaasIelE7jTqHuE7+9glu/Q+tX1+5zsDKrEmSffywljW&#10;LUsNOnYLc3B91iBajjjBMf2Kh1numL0dpt2f/dUiq5Ggl56l0FN7PeVc99ThJUIDz1aYCyrOGbKj&#10;K9+2httNOpnudOLT/TxL+/FyYtGjIAohPSRseZG4uMCGgHiweTmdzdjyBV29zucnYLt2MmN6JiPw&#10;y0MAERYtBy2aJam7lvxF38ccSsC1sWRZl2JdARUZX47edSqqK+HQ5DDnKHs6O/gSNC/X6xvFoZSl&#10;bpH6sAgnS4Z4ZDuJJze9wiE80yO1BRZxgyQekmFh22EYcTpTRI84ujudLasqV4ffMbkANemTQwn3&#10;zwi0J0D4QPJAw3cixJzJQ16TkZGwtKTSFAG3txXl99oNh6zIjk0im64rRhPemXHpssaqa1jxCdQ/&#10;AQeSY7FBZJRMt+yM9XFvcmpIaTXHqczrJEOUtBER0WTtzc7gSCJiG8GoaaFQeqoUI271im2ItbJh&#10;x3otyvXs5+VKSMicH+jLnXXczI4ekHJDbw/Ps3EYuxEhrGON1iSOyeBRHDK66U+wNN2VBho9N/Kw&#10;WrlAd/gJ6Hg4wpQZgj1S2D0hMJIky96YEn32Q9JivVHRhZMqu1yhVFhkFvO6FKezSSxglhLzSKwx&#10;kAM+6rTdKU/AwwDdtjZh2Kg0tYPih9FekvDI1hKC80Xn5Ir7OZ7pAaLKUnN01lzgJWBGuICS3MPO&#10;I4iQQxKd0Lk/aU9A/9AGhdXPjFPoFnSEObQZyvNcJeMwMqt2DGx3wk7FEOwQdOIUTstpq4ZD87T2&#10;8rlFrY6WSZ66ycZRw5+A18NB8I/Nn+sqmZM0YzRru1OrrO6tethH23sCCpCLpm51WRDBxrsF0pod&#10;mZZXVhBEEJIGnUi0lCwYFxGx0W/8vPEdtV9FjXgQHQTFeHTK0wYf8HucvXY97egeH/ZGTXK9Xqu5&#10;rB8lZNOI0gowkaY0sqbSpXM8+azkkWLplrWJVswfz3MXlffTodDpdvLlOWFxhnhyKJGjSzpqY9Im&#10;abjcRkMEEUeQp2uWm09XRy8ms0a09hoV4lFQY/nQLcUtMnChkQKhZaY49pb5lhUF+QKMTQxmT661&#10;bcSSZhCVMSCKYRNZK875Rs/cJhGbErkKu8V2I4zrap+Ww1UNIFfLertecIaBduaC44GoPzlEV2IA&#10;43PaVADaCts0k1cDc0eDjtDs8NAf2uuZMWJkccKp27dSC6HcNJmdqxC3Gp50W9nooUw1L6aegB1i&#10;0MOk04JjOmfPN+EzEytoQge0i+KHU5MEm4Rb7I2HBVhBSIIHvDg6YMOP5VztN0khj/QSYRXTqU/A&#10;4UDPkG8QJV3vcHpyVG/1vL107G8G+vCmYyOveoPYbKSPsaQqSrJAUq6LcRvAQrFCcibtxRF4eObf&#10;X4atK04bBX62FrGKFa65BXBj2M4sHURhRh5qn52uuFIzp7OLYTiFEHR0vO9Jwp7pHbXX1eA+8j7+&#10;vrDxa0+5enUYVzajpddFaKuGzGVBzVY6NQ8WTj9atHOhcTces5kDi++S7o1dcchBAxg5jdVGllC1&#10;y7BzXnTha1Eurt32dXhLJpq9h3YN+77fPcrjzjsn6tUT0jTru/u42LvTH/166vDLcY3ZCkTTxyV3&#10;7byIqLKpKUbOc+h7zojW6cGY6KU+SelJiFzkHh7U7GCwgu+g14I3Wf3FYUigRI1O602XxzE1rcEt&#10;BuLsqup2dBhPI7qNOSlodIDSvRhmEKjNlH26QorkCbS+i7vw3qq7463BTmHw5DCMQmae6hme2dWb&#10;CHWMdXVXn2OvIQMoD6KbfWXuoV5Pi4r7kTw7OywaGXULNP2kHjMr7mAMI2FQKujFE3CutLurkzpD&#10;QR3l7E3TU3fJzu57BvEbZbxTiWjEhnMybsuaSXoIPzDy3l9k+n4+tBLp2tcio9UD4S7Sy/X8yNvh&#10;/oWLvXo1sb4YyTE853eLz/MkvOqdvki4Z3cL1pmiLllhErtMump6WkxglSsK9BGRCb54U2C/knZ4&#10;3us1D/FRbUI4BudwCXtr3GJE5FLOiEdVRcB6A2lenXmq4luXDdO7vIEyb69xytZiaBZ3MxlEEEs/&#10;RbazgoD7K3doAlhh2hvpB5BTnz0kjSIKmBJZ7SXRRxF7f8pr+V4kkE6xMhQPU2HhBHe4sNmdiIcg&#10;E76vAuRZVlsWY+CCOMImVa25Lg/EHTsToLY4typfX08nPZt5q22vTc52ZmGh9Cmku0qS8foIElOw&#10;AvKwrDP05PBwMRUywcKFxoYoIRvC9DdflrnWafRwqMPpRPNTG6VKYCSLTB87cto/sJmy5YY2NE9R&#10;sjWSxiO6VBj2BIQaUhLypVL6uztzmI1BTD7lVxwpcbp1+DLHhC109jZsVCDcVj6DY0rpsJ3RPqLd&#10;bWz5JAcFJ0cE1RF5AvZ1JXJ8vtCQFxPZePl5Iv6zvPwXfhYhtBszh9GEJ2DNtGORX+FmfweFRJIK&#10;oHREdiTsdUWvcY8ztoQahQ/WqKeCPTMRPB+4FduKdipJd/XbJUc5Q8m7djZe0YZHWzJlk5T30fQG&#10;W8SpAfkNyRLDcM6WDHjYjdGrDZJMSrLISS7ok0PrHT26y25ItNEriMbfgjkfmdOLQzo8Wbq290QJ&#10;ye7s+IhTY7vZeIYJ+mPTl8sCCWvhCgRwTYqOd+O+XO+xSMzTA67BMww8U7VyYi7+xX+KrG3Rld+p&#10;5+Us7w97gVxXtQ12EYgs6dyYRe9Fu3udSJmMjQ9yda5ukp6zpGfQ2iPGrrySY3N3DKIB2egrndtL&#10;i6ywebNIvJ8xFeOYGc8eSp5Y1dTcdL2A9LxOjflGBvED2vopc2M/JoOzGh2pc6ccj4TtZkvebDvn&#10;yeG4tCdbMCb8htS5p5flWLplCzfxFXsUYC1utqMheSmMx9zpLMbPNcGwqDUWEKZvKlHnTlTXbdCy&#10;qsErONCBp/qSUrgLLNSY2VXuET4VmLSX74fZgxNlMWObO90TkeBO/QgfqrjB4+F+CG7RURkhafMD&#10;q38s4iiOTw6VboabaI5skN1CJhQu3opBhWnEdXtMxTN1Q3OoO5GWIzHwwtwho6F1ngp7BGyCiXia&#10;5dgmGHglNGh+FeDqslmmOLIhpk3APJYyLkh/80IesTt00D08umSWyS78/XGaZoZt7APoxZTVzHj3&#10;B5FkOGEvNsLAJbE7PjkkNFEXZgztGE7uF1f+c/O63r51HeXpcOa+ygpyQJsCDVxcmP0TnHIRqF6n&#10;5fCe/um8fy/wSJkb5LIfbmSxBBOH90p6DUn9EjG4EJuQxREWenGilMxedqiezfeCaLTvdg0CwSE2&#10;WCuJbOsog8r1jlhGQV/Paxpfo2qkQQGpq1uR0if7kuuONk301EOofL6UCEu+FmWTGxQpSl/eS/5Z&#10;0y3HJ/tJvExkRO6ntDEDn+J8BT/E3CZgWBRPQXwMYomRu4RwYYPBcAK6XvMlyuvDU4e9fNmEUuFS&#10;u9aOB6Q9cKDFMFEWtkr8rrl59o4Me0t73+jbnnPWbTnrIp2fwFGVmCXizcYOvR1nA5xXr2rU7+4F&#10;v/TOuQi5G1y3l7N/LRmeDPxev8q3tbOzu6bvUsOSit0qTylB2aAIT3Cuj04QyC51Y5LVqTAm/eV6&#10;p4U8t/tMK4argk62H5vkKiFIZpTMVWsVA+pYyme9zeZkUFiCn3Cs4UizxOXeuscGBjY5CQt32Jnc&#10;vzwl0AvPXRvC4Z2Hlw7t+dLdLlVJXTa2jzu+e7SchHUIM/Sg0bLs8yqowQYAtww1qFJSSYf62qU7&#10;eowIunrqsPGu+11unWbmPIIo8ZDwC2rLZIa3Nh2gCddT7k34E43zCfhjMS8x92IC+T8JosBw2dkj&#10;3EVDY6Xt3R9TKjiYLq77dLAGNylZGVneYVQlraDolVCWi0Ht10dPQMFbYpJRiCt6wfTKU6wbip5E&#10;dVHkoHck0aLsbA/WkdvbEIdHQzTCy/xQc29ByVhZYSmimaLKgWESl/jFIQHFBbTds7LZyDSMivuk&#10;WgGyeVE7tbrmZ7LoW/ZA0pqhKLSIY7obq5V4pCUkXoJhhEu8tFbahGg4eQISFLxFLg4x2V2J0pq5&#10;tkl5TDGIzxV7rCR8LLGE7texe4SaNzOxhM3gXAC0PGzKaPahQ1wJqNM6Lgn4l6foV125t/VhblCI&#10;v4vukXK2h3nDuo3K5+Gu1JHToQJqH/0bxsvx9bolRFmjsm2x7aWKY0i0V5a+RFWUvTpL2Bk5xAe9&#10;rR3dxCAfcdcFbGpwJdc3WLM4c/W0SAXtxiWHrbbmNsPapz5DLiTFV1G9OfeFvXW0CrtEvD1FnhC6&#10;Cm5crnmTICFRTIO8y9fjE0VCU5Fd3DHWhOasnFvBHcGeDDlkKutQWtNTM7o73fayZre5xMItsv0E&#10;zHQEVrYwazZ9xt18rwsbgREqMXA6lCu0DpyBv3k60p0t2x2mB8b1onLeIES7iB5kB8cdUA6mZ2EV&#10;M0/A9Lxy5y8z9z+a6+9OfYyWe5FGPPkYHgTIZnw4mOz9C9CEJP9GVRU8+ESObxBVkC3hh1RG7CE6&#10;I/13K4gpN9l1nh/KhIHeFEL0Zp85XXLNDM/Gpa/J4LEcbBx9cijNsYQTUx8seB5jA1St9LRglK4T&#10;wR2Y681jYpDDZiN2lSzqEMaqmsa4lZtFs9LhGUbS9szYEpTbe0J6Aj5mwtKwG0UR+aXUOBIoXqkG&#10;jK7E9bbhFYPCIDeixniGRUqokkKohJMfFqlnoA559FOCdUBbEI8fJPXaAmBh2m3KXkD9buPp4zkW&#10;zOhku6GTnc6iSaY8L4B2C+hQYDtsfvQmvwuLgQOtSfJmWfgJFXXgAkwNiSfvlX0Nib+tLlOJZTWE&#10;09GYB1Y+bSmoUg4SRsZcERCsoTFRHOxwPF9Z3KcHBjH8XU+Xjy2qamrTit0jtlnZfIo8t1lMajZQ&#10;JW+sdDyvasOaUNesMPAJthK95I6PEbxGNWQyWuFueJLThXg6elfWAilgfdtd9i2yiQrzKsDhAPEX&#10;DOvKBlVB9N3gKF4il6ZWbEeMFILoGMygbk0D3YIVj0wt5PpZV9yCuOuyN6sFKUJ1kXf3Q/eKNqRl&#10;KvRdvyAajN8f93s8yfCkVfpEVzfQAhjxeCQxwo+qDayK2oWRQLV8SkZH97ZUJDI1QdfmEepJBf1a&#10;5Z2eQZmvHulkgpbN2DSMsjzOYnOr2+k+9SeXtu++8dThqw6Wz+a5g9ljhdyu3nT2ME4JoqS5qnsp&#10;tC5CitceVJ4XUAgpU0ErtOY2ve8zm6GNGggsFAV6l9ztCUgPNLl4gkLI6EMhhtEfz6HfHZF0kOcC&#10;dN3a2Y4Em5xWaYa5Xt3tSnUpQDuGZSRcaQfnKHEKg8cdA86TnoBlr6LjitwgrzRhvljUijzaSTQd&#10;iHsCZbOd6csDyc2YjGRs05ZrgccIR0IuFJCwcpBSsJB4XFMTqeOvdh/nXhEYBDmBpFypW/cUX0e8&#10;F9hwlED2wQUtROpeHaAj5dtb6BnSQ2qxCfR2Wzzpk9BNm0j0TnruR8Hy2ug5LbqxbXO22oOD0erF&#10;vOzgW2rdaIOxoTBAeWOOxxPo3cAUhZuggXqqMtrZQdeeolRP3MFAr/KcPRgtKJ8iR9nRIK8B2GQE&#10;T4pBI6M+M7RQ+XdPkGKm9bzYJ72xJR0BTa/7O2831HiSZ9D2uWLUEKd7L2noK6TZpvraU0S3gaSI&#10;EE9qpOndkYZwZj32vnttdEXY0bv+OmsKycZWctiOayF7pq/u18aFVUIMmuh4yuBDCBf9tiyPJ4eB&#10;Md6lVjJB59eFlTEnTY7YRbZ+pum+9WR+m2nXWHjf5vnpvK5s4pnBdbhcOZxogt3VWGLsBgGxzRW+&#10;PAEpistSFWPwa8T6MVdBRV4VGyNwK0p4qluW5OgH2E0Ywj7i3AwGJ6jk+di1W3BONVn3O2QTtsBN&#10;zZHdPwG7Aov84qZJM26rubvBVcCUt8uxQlsax/y13+T1IV9S9v3YknVzzd1NKbAgTj/6oJCfg21M&#10;HyeWBQ3/V/ZFwWEu/rnnFRcEH7do12RJGmFSGzuye0uNVyMogThkFo76EfZag9GughUxqd+rFjpd&#10;YTUkiACNMPFB2oGbFzRSFN5qeaKn5INMPC61ip5QTKK58tbnx6fIWxqdLoIPupwJoclFolkyl6Rm&#10;NJPSppcL5cBKXEbuNujKnvCRnTfDhpqDOuyqJQXUqqmBKkdUB91PJn8CxiPMqZVQLqBmvK9TCoPo&#10;GmPjuZwJcEDHH0t9v9EkEdfMtkkWfKrKnbQOTT2e9wPOQblc8LMtVEFxm9snIEiRe6G4xcaOoq5i&#10;vVRHL48brg3KcoskETegmsHA2UVTY+XDw4jSIiXvSKucSCVZmjInLOWa6xWrvf0LMEQxTI/lGz3q&#10;j4TMNiiebvdAc0GzI9WVdUcvRH3gzOF2j5W9mDpUox+Nu2o3TKR36AkDenjE4GgXD/pXyxSHJlTa&#10;4JoKxVY7xdSEcCvc+IxNkTqRQR10P4wZOJW7bCcFSo+b00XA3v087/cubi7dkOG5AjghQAnzFNnE&#10;NaevakmPV7jtU0RfJ6J1N5m43SCXUvPdOvZ+26RF1hKMcwsyG9IX0MFzlQp0Y3W0qqBTsHFNX6+v&#10;ALvNBujI4v2DniJLPzd0SSb7M2Ej5JXR6nna74O2tS2+ORmLX1c7g77slDAqb5Bv3WBhz4NuLCPJ&#10;M0iQX4cLxn6Z8VHJGRCPfPcYq/QGTEjpj6EC1YaxuLlpVerKw+P1UuuNYiGQNOvpvr1fH0GMXgFt&#10;AarbKRz4174smrkmJQTjU1OQhWfTRpDJRKqeuh5Iq1VGLAknI71mMQaObHLf59kQ9L1KEC/rcqwo&#10;Z5WEOZ0V4OPrC1AVyMFiD9Oci82xwXY7bAX7z5/Uw/0pCVwEwxTs13+cuIpyl4rGGLcGPZl4j7t4&#10;cqEfDV7tiNhI9jvDlIY7Ql129EQOXAg37M5C17vSG7BjqncxPNcs6zKn4fzyFEgsYlAnSFos8dn7&#10;MY+7g/yMOBr4gVvsuIpnEpaN8ayBQ7INlwLycXb8K3YpxAq4lA3FPCxOEHVizvArc6BsLk+0+AG6&#10;RDq3RKA79//Z+fJwqNf3/8pS6ThtJFmStFhnNzO27GYwZhhjj2Y1M8YMs4+UIqVEGxUllZTsiVTU&#10;qVSWUJJEpaIIbUhUlt8bdarTOefzOd/f94/f9bvOHy5zPc/93M/93Pfzfpb7uV93mC3TXkpB+zhK&#10;DGlehkIEJJzLEcvsgWA6miPPUCD1JpiSOCwWwp2DiHDGw4nu+DCMowew20ydHNiAR8gb4ScQ0Ck4&#10;HFjMEzORaCHXC+FGYOKdsGiGvZThFGFIkHijiSi2oWcYAwfiOuG9ERAfCJaCg3lJvIJdscwQmh9b&#10;MnU+5DuLguHBwTYskSGE6kvmT+wtTAzXhwB35obhPABl4ZBwGkgMRRp6YjwRFFSIB0bm5Q2HeIjB&#10;PIi3M8vDJTgC7OjoJ2ZOeTjdwr18OCSGY6gnHEoydBZiwKBwqo8EZ4NypTPCQT6GeKIvA45Dsflh&#10;Yi6exgcu5JgwoSScSBIaAn4AkKsvxg/EghIIbOnUkKUYF1AE3oclZfEMeTQkmebKhFOBBzEpDGqI&#10;h8FRUCLZC4FH8by5XFcZxxQHDXejgnhwTygwLRx9Qx18fdkQb54TmwKPmLqneIChMEcPH0cZmYul&#10;kpBwMlwIc2GGCUhUEV7kAlwRRIYEWoQnwRNtjwKc+i4ivh8DLHHDU7xMZRwx30Yk5rvA7Hh2Njxn&#10;9OTigBe6mXqhGLBgKGBMmaGLvSnelYkKDxdLQb5QiQQutpu0jCENxoAx2KER3nYRYDQDh5ZSeRS+&#10;KRrwCrKpOD822ZBjyp5kyKG7MWA+4V62fLE3NwLv6xzCsLeBhoNcQBARFcue8BuK8WIIEJKAF/CJ&#10;rp7AKgxD+3qjbGyZDvwIOyLHzsaZQCKEY/jgqXlo6OTOxYaEhPIN7V0c3IGt0i/EifKP3+uB6y4J&#10;MaVDkacDnBXi4UxkwCgipp87geYuCwHRcdgwwDtFEgNueSpRCiIxiFgcwQbwUYuxDm4RCOAxiMxm&#10;S03RKDyETnZDokIEdAhqcsgQBk8EYZNBQgKYxQGzYTSJrxPaGUklhqAc3MVePnCqh7fYB4kSwgUM&#10;BxpbAoGhvcVMGRULAxxNNEIoFCJGcEFEejjRecrn4B0sQLjSHMHhDlKcHxYhcQpHSW0xznQfXwaw&#10;SISiGPYYXxgdJEJxwgGGUsCxAxxsAJc3D8fgCMR0MgMLHNFM+c6mhC8nWHqw1MHeFDhf23ERJBQd&#10;eB3147LRdLDQ0BsEA7HRQGCEjM6m42EQCoMqpkegYCAvEM6GDbGT4sAoDs3J1T3E1UYcFkwSTS1f&#10;GDjbUyyGI9lwd1tXRyqNDTg1RCCMKRiF9w6jADcEoQwN3FEIEGeWAC8CheFlNGQ4sII4U0RCtA02&#10;FHh3AUnAdDeWFM6b1KEbWgxBe/hQ8Q5IJyQUHeFHEgFXwnCYj7vEFOXqCOaI+DTghMXhIZh2oDCW&#10;PYTMJHLDvVzpHJQb3cdHigwOdUTaQHyA0OmpfdnWReQrAglAAg+eA4zvwOGgMSybcKqnzN7LjeiN&#10;IIURQ2EYUypT6OnGCCb+/UvBpIR/Q+IlDpMa8pzxWLS7PQvDcwE784lippBN5pF9PGkEnAPJQ4iF&#10;sZih3nQXrAvPjjjJkOXJNQ225dl4+XLC0YwwmS/XBSlk+bJEnmIwwxc4biI8ya6mQphTCC0C5y5G&#10;IhztbUkUehicyYZgGBi2m42PzIfpGAKJcJ+ah94hZFKIN8dFFBoeLHCxkxFZDlAxkseH+qLFwYYO&#10;QjHakIgneslgCBTIjYWj0oBNAniVJ5I9wigSMtcBynUB01BSNwRGOrXrgYgsXw6Ji/Sh2rNRXm5S&#10;tLNHCMfXDXiOCAmTSrFYPjcCBSZRXCIMBRIYBkIj+ASzyS5OFBaeiEWQBCwu8P5kQyPYY6keU0bh&#10;+1GxwH3TB3jMN8WSiM6O7iI/Io9EQghgOKGn1BXk6COVOHl4unvh7H6Mofr5rWZSh9+HWf1M8s9q&#10;/5OV/5NAP/U2yfD/Vqrvp90kw38sxt9IMMnwh1i1vyH+b+gmGf6kiN+ZgkBQd0vLb5GwU2GufwyE&#10;/Sdh1hPR0H8aPjwRbI3DmWG5AiGZS6Vj7a2At26aGYpBg8OBvczYlEY1NWYg4RRjFJ0CNkYhoGg4&#10;mEGFA5eSSfl+bPtNxC987XlU0QSAAuALdGRCA1hTaRQajIaiGDOoaKgxHA6GG1OQMLqxKZkCfHFU&#10;GhC2QP/K+rvmP7HG81kAjoXM+Y5mUnSEPRSMQkPhaJgtsBJAIGgI3AaFQIPtYRAEGGWH+sr7T9r/&#10;1IcHgLthTcTX23HIAoFVGJ/HAyKpJ0Ltp9T2h/qf2tvT+SwxnebI54VOAlD+cxC2xSREw4z1B3uQ&#10;Ad8dlUqlGdOAoRgjIXCUMRoKAxsjYFQ0GEWmMcBohAXop7bfBJqI7J+qpv1sEgjgyoOB6WBjGoMO&#10;MYajIKbGKDgKZkxGkslgCBKChqIAa//U/M+48/7HVpli/yft/6wb/l8aZorNH+q/sfhque8s810w&#10;/ZdZi2EJADSK7LuKCfVNRNEDp48fS79WAIiJfxRlPwmgMSNTJyaXlYAMTJIJBQOgmq9l30T+FmU/&#10;RfDd3Jj4pljANwWHopB0MoVqjIJRTI3hEDDSmGIKNjVGI6hgAHhFpkLA0K/8v2v+131ImHTuF9gF&#10;zBgM8YQgzWBgMygYgDxMCTFJ8NftBTyGUELm022CgY//v8I+TLH9sd1f86cyAWgKnWYF+irP14I/&#10;NvnzRfL/Dav9dyvhT0b/4xAnBvOdUabAMoDVfgeqIP8/sdqULX/8BL9+zz9/shbf4cbMiEIyXygK&#10;I/B5DBYAhSLwAcyNBehvKL4p+Qc+k1gfHh/AW/45qOdHnn+g/o4n8OECeDUzDFngxRKwKBw6HkBR&#10;hU1IZeVI5gimNsC/ovg7Pp58MlcAbDN0LlX2l6x+IPqZm9skENUKMqnbCSG+FPxMiSNLJ2iJrAj6&#10;f7n8ATMVQNGZSawgMBTaBIBxArvNxDc8Vfith6lJPVHKtEIiECYoJASCBEBFU5TMHxfhL0xFXJbQ&#10;isADlCj4SjhZ9I3r7yP6TvDvWE0s/xPjBZ7vhXQ3cij9z4BWP86/qcX5C9DKyg5wOPynFccKB2gM&#10;wKv+Od1fzvG/lOur0EQJWUhlOvF5orB/KPZ/abovQwV05GQWPNHNhIas7KewgTpT3etM9j+p5u+J&#10;vllgismEdb/xmUClWX0BjE1xniz5Y6P/gcL+QicWwBHODFgLaCIqnf9ldwJwizocFoVP5ssAULXJ&#10;BLzwB6ov0kwJ8R2weHL6TJUCsGUAMQ36HTL93cz6fdj/+z/+qKb//R4Ajv928o/U+q+6/lXXP9LA&#10;PyL+d3b9q65/pIF/RPzv7PpfU9d3SVcAf4WlrgRIqTKRyuVLThbg10Qyl4mEL1+SutjxRFyhDgTk&#10;wqIJ/E0nEsGsncrnMnUi/z0PzETVlyY2fKEtT+oPNgHrTPwBjyYT/74cmdeCbDl0Ou3vCOx4XCFw&#10;HBUA6Qgm+gPZ8Xlhf0fvShYIcRMJE1h02mp7wCUAhYNRMAgYAkaAwUBihlVg8Cp9ILMNjUX+OzaE&#10;iSsKMNTJPgksOuB65DJ4QE4c7HcZEiCTIllZgb5mLBAABA5SoRNwnRPSgd9ORLAOFDXBAyACDnRh&#10;QCoKFn2CCmcH1KCnaiYY8CZa6IBBnnxW6N/JNXHynEzE813SnQkpvmjbkcUR0vkA6GoiLQSdyqPR&#10;QV8S8UARKAjkW7odzHbOgbp8Paxy7NCgyscZyQsTxx9AMZx1m30KHb1hwLghudL1l6lOjCbPUr8e&#10;/8SdQZ+Hh4e3rRl7HbVmNGLk3amljX1lT8alFnfnj499HH42Nwpb+WT88/BtshXFyWSgOEI4lnu4&#10;s28QlJ4/nn7uE7qn71YHK++IiG617tWKt7+lr3iI7oxI//wYcuu1KwK2v21VLb+T80S9Ydm4dGRk&#10;eOBhslNa1+IQrccPcpvGLgrdgt9U7pt9TojJL2dr3T5XX75SruQIrFf7dPpjIUGr696c2hq0c7C9&#10;pDaZJFPeP1fZmLp2/VID2eE8L01pfX4Cn3wLGiR3v7PlQR9rebq+2iWDvrzykxa91Va8DxYL1wSe&#10;y4QlfzDdje8sPZvbp3X7YMLG1uLyjupBbvPTT5H3W0r3bRg9+5T+aNTU82GL+T4v8wsfPjieHbFa&#10;1ZHNGtgwazzJo63ixpmMEsGv+aRFDZdzg6IiRgaHhx7mzeH15Cy1N1aOHrjY/y7rhUAGll1tyemL&#10;COlnD5SdzUp4CDU3//VTxCM5Vc1u86irRaKALpTe9QGwl6D/gLmf9KzIbdqN6rQbV7Bqy50tB299&#10;8phXGxg0u2H3ns17nuUcW/tL5EZLpYYBorPBzLJpblxCntajGBKqiK19wJiRisJZ4a3js+aug+3i&#10;50MTKXqt99amJt/aET/3sHAD47M8AbYpXaGcb0zeu/hcp/eq+RqsuUcQlhK3dm1pam457hr78mft&#10;1cG9qD0k4EX1w7KlS6QzLEYPNw4p1j56vn1OvILXIW6ShXFY411O3ox13Ub9sPDVW1TmHn68Sg6j&#10;efCG+Y6UkswKS9r1x2k35lxXLVfZNjPNYnDa0cZ6JaX04TOfRm0OL0iRCodk7ZT+6mt5B5K1LgTt&#10;urXIWe2q33ZDmq7tSylkfM2L50byrx7usyqpDn1+AXriU4zG3NcHVOcbjA6mrPowP36fQqJ3o3v/&#10;w36FvsVaR0Szjywv72a31IZuHomIu3aiRCk4XHprKCDA02dL74s9K6oLbaIXqi8O1OVuguqSqxTq&#10;ch+F2DPX+XICGg5dCyBexn20rpa1WNiqZRkZzASJf7O2lbEFut3brmq4rDuLGJHdaHO9glCJC9k0&#10;DakbHXUyAeNrenUD9k2qm01QTbLu2MqY9iVrL78fjne4bLW6qKL6+IO2+obnbw5xNjUWVaCDZ1/n&#10;x0c3xmaFZh85X1GagLQBBZeSHqmq285b1f6b4onRvtomzVkpcHejZOe1AYqnXE8V39oCQRGyHsiR&#10;Igveqvx6d9EOoY4pF32WT547D65qNnyIs8XnyDvpivCP+yziPPke21klbDOH2435qYudFPaxwz0p&#10;Sm8tenXfv9aJtFvGq+5NCOLWLcFX1M2TNJdpHHjOOmIoPhR0b3tWxvpp82rdI4faXvucWXxKtUk/&#10;s2Rkro7Dzi5os9w6SuCitvRGqrapNZZY3jNHwSz6bGmskdHMfpSZjCBa2o8dPPHyXAx0wdY1eXm9&#10;h8rrXaTijQPobjLowD7j+qbavKfusTM97OVOzC83CS0MGOTc2pMwVLo90scgKP4j6EQqaut6UnpF&#10;/vbCuXeX2J7gj40EvnZH2BW/FtyaU4OwOEYpj6pBVpcoa+R/SFhrL2lXLn/S0tOo6Lgir3kEr1Gc&#10;7xfUtaE1whrmvWHoNr7vbqzJnvxje5W2R/02s5XICF6riZRzsF+MkPfz7psld376TBXOweOdRWqb&#10;OwKzyw7KH1QhnlGQt/G6xw3ct1K33VT2/l5i8zTznOfMMwoJxkW7Qg+x8Q0IC8tzOxTuah1mvAj4&#10;QDNkosSqKbxel3z/1+eOLY/PtDPbkZt+WZA2I/GpxaXo592aCIdTATmnxIc0n9KHoc+Ovbl+kJTX&#10;gZ+mnN/LaoNvSsdG1bmzXp8g5NVD9iLn3ecvWOw/Oq3HZGuLnO52s8hQ3Y4w3ySFxN371xcfly/v&#10;2bnotDD5uW9USsCG8+suKobpz84qeXeHuN2nuCT7TZj7ptJTZzdjvfQbvcKnk7bmnG/9RN9gCR8w&#10;bVGOboIqgLZoC1v7M5fMf2m16vMlvafnE+2bQpWklp1v59NDlaqLVPTDnuxhLU0cM3KMYa3cor7H&#10;mB0Z+KLq1jNu0cipLs/wJu2SZ4emn7qygPXh0yjuM1zfZq/ZyeP9R4L1Vr0M8TDfe60p2e4oizqn&#10;B9q3ZPXaxJduVclaNM0oPuuAQ+T1ZeIWlSU3wgr0kpRfFEkyD2PgniUmM1EGca7tupFbjoVJbQPP&#10;pYJPFpnEnivI9TwXUbZCec3x877K2GDPdo8Kl0dM6K73AZmPV+5qvBgxF3Pqgrz8AodI3vJ5Z46f&#10;31NYd1ubmL/Bzclab/GQp1x2HrMsLLQrW6Nr5PUCsnuRsJ3umGy7fWud94CJt0uTx+qoWUrZsWUS&#10;/IwmUWIXyyMu9hDx5mDw+a4bxQ/bN6SuT6mQOfZWzfh1q5NpEDpGRW8v4Q0TOffiNERPKP/Cgn5T&#10;zqgoSvmtSMFvuVyt6tGQSxeJZ4yCizIZq6vwtg37t9m/fk6PXraDVjO0CeMwPXmvonRp4FhtPlqH&#10;uX2Z3Xpc9zWN7iuFCyn05jF9dXT8qfqHt41wudie9JunqvMMit/Ff9ZRUBsT67S16C5/++SJp1W/&#10;j6X/3msbmk8YLeEHPEw+1yJR3NJx2n+wB9cmmFE3yBC8uiNY12g2UCoOKfOJarvF7rvZnB1RKok9&#10;xi46vvN+VvqCFKpEWvj21iPc85ohyQPn4owbbasa9Kzn3dYgmKk+yii9J16dE7s8cV5QUGdyR/O0&#10;xcyx89dIRZvS5L2amCtuko6TymBPek9G5ZtuTtxR+LL1LCeQsalsc2Lv+qyaS6j57c31Hir1EP0y&#10;xdmBAX2Ntv0bLa9BZ0bF7XvpH22adNnEjulebqDGOtge3akPxpNqye7RC2LZhxpmZBMvXOa9zr8B&#10;ex9l4ranTr+zetsy5YoY0hH/8wVbnl9yXVV2ZynEOuue1Sy0h7ueZFdghWexzXh/i7P/9mkPH8+U&#10;wDLPGIQlNbzRSjtU60R5MIquwlxvLeu5MsvoxTOFrAtw17blTO/ZY0k19Kzj99RpJodmrkAF3Zon&#10;32Mc94H3aKR6SaFRTVvpqpe+5fyMI4vuGfnEbMh8XXUTrXeiOzyJ5C/IefCWJVv09ijjY+COhqXT&#10;nxzTYIgu8U5t3qvrprc2/i4iJ16p/lNlRfV+abacj4lall1gXucF9VmLmB2hR7dyBN1rip+sfLj+&#10;aNbOD81KZ/LyDozKhnQ3Js+wuTYvZkSjXbe/BkR9G4n5PHuLihIjmFceEGuii/Ot0a9x5Zr05JF4&#10;b95VPmutJELi358aaYiQ+MrPfO9PzyHRNPByZbi7j2e8a7bOwNaZPDBIC3QvvaN5THV1zuPuq756&#10;BWbyA2saIsS8Xy613wEHOGZdoRQUBKyVXW1dFjXDKlO3cHHfAv20znvPehZtK34TK6tTP27Ndhjp&#10;apH3D+vLztabhSX2P80xdjgZ5xLWk39RZSj0Bmw/hhH14VcFL0zb29X4nE/aTbePBorO9AjYbQGt&#10;l7JxgZJDFMJD+7zp1TlLHPzSNi3Zqgleov/+o4lcJ+u3lJEDTlnL1BblGOPHf8lw/rA6+imlX/VV&#10;kksqckcGihJy+aQjOC5u79U5qxXQAfsvpTMjlWdqxBJazzza4N535qj0rXp9ScmveGd//DYH1pLR&#10;vWZFLfqiJ6UHc9xnvxgnBq303duBmve4Wb9/RnalDIU3Lvs09nBMkbDgxRv3FHfL8uZDYTY24dPI&#10;YFjo6RppQ3T222v4dR+KzCFijYN1Wdr6BV5dZ4K8815r23xeAt1eS3AdZja7p5kiHpaDc6KKSYNN&#10;Enuz2mRPKnZNgsnO+4zZy8wVl01Hsi4ybG2i1z3oIebEPTyZLJjrhas9UFNokHOf83Rb98xqWGvB&#10;4Qr1AhXMzLTl8ny0z2m7tcufqsZgUh3NCf1eZzw0OPboj32Z43eOHspXUaTeL5T0dNYUlqmL3p5W&#10;Yt+7q559VpxTOxjdoUpPs81AaN6JPL5sfdGvtY4auhGK8ctO9x/LvKSbag5mt8n3KM0vNFJ/O55j&#10;VxVdIyPZnP91ub/dE6ULsSkXh56YcLcGzin1WZTSIxLsdJTsD0/RWnEO0+MmiqfNO/n8+fQA5bht&#10;/QGfF5x9eDqsCLq71Vu1UkUrYyg89qDWYKfw0tG7TkMtdLvhsv7k+KPOODdQunUQNcjAYDCo77DT&#10;fXzCKctE3ccj1A36zqkdh72P3xpxgbSJD5zQUjiGsm980ckwKqwguXUc89A+sZjv7H3z4+1y6Jub&#10;CZGrWh08o9jvu3+BPy+rgg2u2ribPxB3Sbi8TlVCJFXUdBMzZyzK93jUvHr3wSHn2Dj5tQ2fPuYa&#10;LKlvqdZ883DOi4slRRsGntU5vHr2MTIBPrNvUVB87Oe+5E+9uyEZwZHFitceeNdfefVIcthGZhbj&#10;1sCr1xnaBqsavaH+jiJQXL5/G2x1d0HadO8ytFxyQzxsdZB5TLm/3OxRnp9cw3DjEsKJuSEEZMgd&#10;6yquMuZJ45Iw7yeFijFmD/KmS877y107hXgpKFV07CxFPD2x5oziR7Jyf6RfTMDlYsXju7chVh9A&#10;zHo1WqSoJA45Kj2rGCn2jzGvKwC7HUVu/5hnKiyRNARTrzv7GyveG2y3Lgm+23OHtF4WJVfTOfu3&#10;IwU1ZYF3iunG8lW9fbj4bUYhd3enLsDidXe6bRnAbvlos6UjdmZHjGLwZ8MluW4xo28b1pWfyJ1P&#10;7r/MAe1U6sLGdi9X9eCYq+0ffnptu7aK2v6eAEymxfnC3/hkiAm8dX4zqeuaLDZ+TsGDLLC56oyO&#10;NKVb+5TKwp8EuKLqX17dMtDlenDRwvur5lPWqJPtpYpAp78gdR95uDVVmnfElHRgY6tPgy2zCi2y&#10;Co0MaoOlMPJ4bkvqiFqoz0XRKWWT00JJaW8DsAKBpQndp2BVTlXF4XHNB3WryW0dQVR2+H5+wdAS&#10;iV5IgmJZb5+qODMjz66Ys+VKJrc88Z72gkLNxb2qdXXabGqSzjtY/TPXtOZNxYc6k9ctk5UE7plF&#10;vv+C9UqhE1KGxOpov9A8u6xsduzVrbYrbhyk12ie9rlCg77UvBjle27lpV926YlxlbNbPGLcIA6e&#10;0Rd3ki1SlDJnw9eIwvDZHZ4e9ZzjGatvNqBd2xFzFHUN/UH+V5f+xjrG3/rYOq8g97pcpqOc8tXr&#10;R17lQx4R5uy6mXZNM/T5zmjZ9jUb/c/cOxym+nLA8ZH7L3eEfUTvinBPadL0DzuX3/XdWZARcGJs&#10;X91O5r7Y55s226SBKAdiNQ6fNF3YbHnQyDQTs7ioWDUhbfk8RuqCI/ussIRt0WDjlzdW789e5pCr&#10;vWksnW/5YUUKYbltHAGiWZm720nz3MHzVh00tWsHoIdOnM7psMxXGCEaJhWPaBaMyz7IlURpnUxJ&#10;3eGsovN25dqsY5Ts6RGeHllJe2IN1uFBmf4r0oKrkB4eMZqrRM9yHZNeu1jtSUiaF+P+UTfVKeNN&#10;ttWeAzs7yYuzV7aqnmzLfeopD8foL6hxj5h7AjQLUXMxJ2ruqcMmsqVRINwlkz2sLQf5qcUHjlu/&#10;OZvurnxyJDfGP8B1kUPDDGzH0x32owNO1DjnzVpVGNNWVQWTBIJDUaOZ8IpR/tPo6ztsLjEaJbrX&#10;yGq3T6DT28OzWy9QwmfnYI4XHUO9LXTtMFYOAu2AzF1a2fnpl17FimATTM9d9t7zHvZZvqL9GS2q&#10;80uY1ODSLJ9PLJWeFWj/G856VYYe6+p058fqhgz0rOGb3LtaXLbXa3k8dpr6yhA/yYvMjcKtJvUr&#10;bEdjc1PuldSgx98tMcdcvK6WmWfbP/LSa27j9ef87Hu+Umf/5kiFuzdW/mIR8NpF/yjuZer2SGXu&#10;hjiZUK3EuGwVOOgM7QHhc5PWyOlP6bSWTwQrh+noKpXHC7153NsP0k2bMc+Ockw8nh5eMEf3wqB0&#10;cW9W88q0kt9+AzsadfJKK+N/qRgdZtxdSUfe2JJ+/lxbgP94ZYD/k/agZ61eL7QvNI9T9/gHOnA/&#10;7q9Kvhqx49H40RpEmIUnNyWK2On2unfvhUWh0Ob2KP9O57sjqbXGIGipBZ07Bqp61JZqgsjZVgke&#10;yJ/jm3vxjmU6CZth4vSgIjLqmCuy16MLubRtMbNs88u+yASVxSGRUeHGam8qvd8reyDv3atN26FR&#10;sHCZlVK3/UXc2byueMmpz2OOuNJHG9oLW3pH26HlzzZGPm5NCsy6EFER9apWY0YdxlpVTb0Ap+T+&#10;ivSGIK8QEhd6fzxFSAuZl7Jo46ZT91ytKtkLfrUwdd5fw66zNtjfsKA7kWB9ozMQxOxummfCP2ey&#10;ZFN25/5ph5Jyz6SjJCvVThmuKqR2r7y0U9wyrJRmZGi0cSxqttf44mrY25Te6sC9t27mvcoqHtTU&#10;eth+j9WGf5+holsRVXl+bevSJLt6eJHJ66hNKgi/XbuapFmb0eXrsbf6qNEVW7LTSFtt6gizqxPv&#10;w5LCz6wUXtYZct7SY9Dbc34HYwP0JEOee3GgKvpFYT0IdDLBISWAdbs9JYRRbNE5JxtfxLx0tFG+&#10;23DbzMoGPV1VYvRznZwC+YXoPUv7dYx7p69pWrkWEqx0xT6dtDBks+FRyVkqqWJ15+U7s/cbvLHu&#10;Ohi8aCl642uTlyCTvTVvRtbvT5ut3JCvUt9lt7MV94ywetTychWKc7tAJ376pzrj+turc4IycrcO&#10;WyYlr6p57m6a9OJyhtGQWlIfxa5lmtC8pub2uv2Sg5neu5MLbPZLkvSXPnFIeXXFsGbaVTl6yRi0&#10;xjFrblL4KvOaWemrewVOKY+ubC2CRm0tGrZP0bwiR7+wMQGaU61Ff2GbAg075no1EXpDo2b4laO6&#10;3ri172PC/TtLNWrz9X67ZuTI2PWL6Zod1y+KLFbtuTkPfxp3nnFarbXh4MoNxz86tCDVSAG7DNwd&#10;zykvPNSW5lp5dZXx2mMGm86WSOfGeYR9EDkGal87dvhk+d0inyIOI+reiweR2c701693PIrrWWTJ&#10;KGLsEwktHtRTPLq6uWYnFA+lUv2IGYXXozl51V4zOo1CE9xCgvWmYVzyd1dU0tC5LdlriqaxCx1f&#10;x4hIWds/79ehrmXNcXZNCH+x6JhGt5Gryju9u1cVsfYBiGSj3S51fqPxb9V96q3Xe8+t7lrjO6PB&#10;S7iipfHaidVVZ1JnbH/KRV1IVXfp4pK8XWNlgBPkxjb5g6nqn0tsvcWR/eVc1PDM59557Zim0VCj&#10;fMKWZf2YW1XBR9n6M45ucwdrfqB3HriVXmOhz7Zr0l1P1d2tvqK7qvd9nqfJzg6aqlppWmhxKvbu&#10;jWSm54qBfRy84cv7Pnfua3Mj+iMiM+JQ+xS9q99AW/MjTp+tV/RBBn+8Sa3u/eyAWLd0T80twXqb&#10;XcoOy+PsNu4qmHvQ2e/TYXB22m3zD48Vm6ah+yzHqQ83XLUWOX4w2GZbcd709judq9rvx7a5rcnv&#10;Uj8pWuzwFFyTz4S3GZ1O/gxCLuWUamt/Hu5AN50pKLqstNRScactGRwj1rR9QNvULstLHN/ZlVg/&#10;OlxQ5f35DrN11+yZ46qcc83bbg4hNio0N1i8JyUKuneZHyFdOdqd8YLY+alUS81MbUyuZ2vqxl1w&#10;q6j7QceuLjd5Un+8QWeG+sL7BaHPN24YllhtVOjyNJxsizfPn8FZMX1aoJ7XkFZzC6cypn4hznlY&#10;4OfWvFwzPy+zQbVPI7RygzQeaTBIWOuZ2HCz4Olhduzlmk898Vr7/DYhOJVrW9kPw+0WdW9NgHbP&#10;kln2Frx5lGFb5pnJFMYsLUkab03sTtTWGkuZG3QV3ai0Yf74y/jR4+Tgk7dPr7T9ZVdqVlMI5WiJ&#10;ntPYjYgm2oX6nisf1zqYWid+3DYY+flJBfG00sxPwsp9SIiBk63SIg99F7fAgdEtV6/lzuqYY/1w&#10;gdHn6cgX70YXODHlt9bMCFlqc3HWrbe8Z+du9fBKi23OlyR13F0Re0jx2oW99lbzje+/Mkqqua+g&#10;wY/LqYyfNUvu/aH3Cve9ot/YO0ZdnxOtFTKguwcUMujvq5HicHxlLaIeo+M4yNA1LHjtsHZjY+/A&#10;nqFm1Dn70B0hGrpP1hil/x+mvjIorqDblmBBh+DuECS4BxsIEiBocBvcGdwtWHB3hwEGCRKcoMHd&#10;3SXIBAZ3CfD43r3v3fvzVHXX6epaUqf3Ort/h63kJBXkQWJ368Kj2j+jVIsHQ0UdlqPnEdk8VZuK&#10;znN2DmuDU/ELq/fZnsg1npjo7hKmT8/3TYohes/u8A72XMoi6ZdsWYdph5zpr9LE0u0SWoGqAAPS&#10;cI0rfowdZhZ01BU1I2Owe++RD9dD0UNwmDJcSTYsZmyvKA1aMjaePzbuw+Nab1Wo3bpPqpfyy4LR&#10;geBql+0rsY4IegCe4DPhse3ggNvAEkyJK/+PbsQwj/BvyBjTCIlWkQ7pC+rKQBhHDqZ2/O3liq1m&#10;alO0HfnbNSBb6Sa58ydZQ/JT+Xb9AK6/wMr0hMVUpkOQajnYDaelMnX9MIDS+rN/UJuPakF6jcE3&#10;xz503gHN2wgrE5R+ZpPFZXFyC9Hsel8acqInaklyv8XhuJ9U59IlQlgNRZ1dKwoJIPPruYjY6Ftb&#10;rLs4kmFR7XHYbw81sS5isyOP3HLSRA85VPRniJkBVxfN8CfjRny6h4Jpdfwma3LLLrEVXek3Z5Pw&#10;mKRzNiquKa/JuPYwj5hDfDwS7jsE50D5pMiuFaWEOPObuUh2a3rA5ym2EtkW7vaPUpAYq+uCoLB5&#10;SRjCX8ZEWG9qzFYAtoujZ9YDot0HSR/00etbS3ubHFngDEkuJa6Rqyb1iJdyPMnQs0vlnzdpP6dZ&#10;ckNxOGkAfND//4LEqrp+jZsMSS41Njw9kf2gHtNRPndj/Jz4NlXKtAiurcPtfT1kJNRuFv+gxmQa&#10;/6HDcpZS83UrKr9SwYVtIUkmNSDL5f0msFogQ2DOxrrZ80Z2Yh5+Bmu0skr9r03qcXmy6ysin8+w&#10;d218zoh6iFbHhaWeP8TwGKrjllLAtLRvz5k6OaoGNQhuy8uO1dWApYXn/qx1E+dxUProito4t7O8&#10;URjKKFC6u4LmoxYeeuEuw3hj7L6zXv/hvy0yJa6jh+011iNQ2vzpWCmAXAWMbDM7M6pwSeUcX8yt&#10;nLPRiDPsZQk0K+hDcgYrmy1aia4ahfPrSr5CkVGO06TleWR+pcEZ+i91QLHm7mEXpEm2CONz8CW7&#10;FYt97NC8M0i7S5pH0rebDZ2LWwmLixWe9g+L5P6yj5+KaNe8j/EMOLahik7GqASxZoGVSQqAUM6a&#10;JrxiYl1/K3uw3uFi5u1Nor/Ea0eRDGKWn7VJFTLqU1AI5bhZeCIysA0LT5HCI9nphMjjM49vgQN4&#10;RQlcdCyp8rtOtnEpQn5WOP+XrvQCxb5EnYQYUZsUFT9KvM8j7ZSWwCc7oGQrxuiL9nNYTdHLAWHT&#10;eHOkCY6V6DVZUls6Syh2qJn9kG2ZPort+k92lJcjY++eoKY6XL1H9JnUIyq5nHmrCvJFXA/KjWEn&#10;SP2m+YgXHQ1dtLGbVTuRfn1pvBeBXGAsHO1t1oi0NZhJTqXOd8sFrfUm6aZA0uid+wkzWQfWsB+d&#10;bSVRT8NWucO0SbIdOtXNTYhM2qrB/yxMILxmMPWBysMZw7Y8Ht8aqtpH7z01HV9lkcPnxs6nCF7E&#10;E903FdMS6irmIIc05tJQDp8ETdJW8coNE/Husxa7X1YbiFbR7nwUqwqKAcVFSBIcpnWwKJfwI+Pl&#10;V7BRWH94nZRPY/g6aRpy0Z8XN7J4eTWy2IZv9uEx5V56r9cWBfIwGNiqGcBVbYcOkvY5wXy7xIYf&#10;3EiO+zT0N2ix0eaKM81bkVl5bVGUEJbufcgr+JRRWu2MpfEo6h6jfkGT/FYhHLQka8tkFffzy9iN&#10;VNZsd1byrDE1n92/XIHBWIHN/0LcK7BTZ/kr5loMvWHkjKXZxzo9c++9z6mr9/xlLnCxXNO0nuVr&#10;hDcRgmiwhkcpr1EcWGXkOOse6P8gamKR1O8YNeXOLkPdZJdVkYc4GZvVcr8jkg6DJ4DT2+3Khnq5&#10;s3viKP8t6YIEht/nqXM49InBxhDwinvnyCkbXwh1HHPmUTIbn0jFETlm7gPHpTmELu8LMEf/+/qo&#10;J5HP5b5lFRWf72hU5vCn83G7DxyQUlmrgnlxAVnqQ344NtuH5FkmEJNkm0I/kzp1KtqCbPAVTQXT&#10;wBrbeHWHhI4VGdu7PcTfbDfhLDvDZG/MO2y3ECDgeVuvN6lb5R8T+fqCSvhwddrQZxLH8uRce4EO&#10;nxmpJhq9ZbXAJ2Z9pXKgyKB3Kr3DUutNO5JfzpDWAtD8D8IDTvFbm3BGYdpNa3gpjy8hmmxfz0PU&#10;hSLvSEJd62se7xVYxM1bZBqu2Bl/uGrFEE+QFrY4OwvfPp/mI+10zXuhue+ctfzRC/62j/ZH6j/E&#10;sScS4OTxKRxeOI5qvlbpasQq2bFokLYP6yLWmPyu5E1HaZJ0RHk4iyd6orfSs82HAbzFCv+8LD69&#10;J7w5IDFL9cycuL0IIDq9CkQYNb4CrLYVhHTRQHBplBi8zop2v4esKi6vyZFzKDrW+dGNEz2UtVBB&#10;Hu+XLavo/IctaB6/krSa0V/cQG1MaPe/1MLs+h3C6SiUi85cJ2tEUg7w3R3uSnz/dniEgfCUOxpb&#10;AjmFPQaPKd9OUL5PI++dVQoe3DhGRA+fZf63xktBZfHYB2H3+vJMbyM6fxQiZNi1kHL80ftLEJur&#10;q8xuCSWs7fGjvDF30wYthTUr/n/4IjZ8Eimpb8HC3y9mraEp7b+sxJWknmwumv0Zm+Acv5Vhriqs&#10;r6L+l4TE0hfAFOcXI+tjRjlByDPhiVJelddiZlxiQvsgD3NhmVbb55TzSvFSBF12ZSTqOSux0YFd&#10;z+DgdMefS31vBLyX0aqekA8UPFT4Wgm5botEFvjaRSzNRG649RLtJ3XbRRAhgI/83GDMUhxqdWYv&#10;18qPnP+jZ6YzA1IPGe4w2rQjTqcXqu68IpyAhGg9DLVvMOQ8xGObyjIfYRN3IkQPZZL/WHBjKk3H&#10;0GGkPPlofeKZsTczbCuDXjjIHu/cXvkpKIWw+oh3xj1e0Ws5EjG2jK3mBtcNp+6efsmBEaCOLHd1&#10;tCj52O0o+aj2GztV/yr42RESNOdsweVz+qNTOPy5HTCV/pDUMv1pKHkVztm9j5lpCm5fxoXZ/fYs&#10;iwdNbubyyrX0nxQHDa1QlFV8WK0Vmt8+VPMDhQwKlquDyNlTxHS8n9iXfEWHtd6y49zw/Y01B048&#10;/9GQJZ08DKUuW0KNaNlsdl5XnQydhNfAw10ranz/48LnDPp/mkhURoxAi/DePhic4bVavpnRISyG&#10;rPbc4LRUGuoEeLfNqz+WPpa3n2J/DTF8m9jpV1L36Bc0XSrAeBmpF8NPFjT060C1uXOKY9IEI+Cy&#10;mbrHBH/iqeeEle1lkynV3rYoTexIF7er5jFCHLyozpM3ew98Z5lwRL0+V+T+xgUfg+qGL43mf6ml&#10;iW1tGBjaSL3GfGgGC65RsnhjRNaSuGOJ0t2i5raxVoLGj+xSNInz30wZrPlzJ95l3vbWJrqzY/nb&#10;uaYaiDM7C7lB56xnXU9cmPSVc0EnKLnBgk3mjbpCv5T0BQQN9KuJ3ZhXS3UHDkcyfCFNpJzlOJ9X&#10;B6qVYzHvgruIqCztBdeUkq7jgosTt7Y9KwL+FynHeYgChqEn2y/x57bDaQzzJpevpxCBwt3UN1c+&#10;L7NMwx5Ea7OpuskIMsZOgYl7YOiHm8oELYZVbC/62++CHLQcsYoKzer1WhOOocWSD2FmgGjBGPSd&#10;7+ywks0o0juQlpiX8zNPGG//bOMbwNzdBCY9ZsFJMorBkbDNacRHqgWksGR7vaV2E0VSTnvJ5iet&#10;MY0056pc8t8e/KeruwO3jUg1uvvtW2HVfpmS6MFncQLPdwljC4qId24AcDkBwK/azEk7X4vj9+fR&#10;/Vt1r2D3eYSNIeft6+gXDsy72zLT6zgKoDjDMlazd1EGN2jJh6X9zmCy6379Z1sWFOh8fik1s/JL&#10;HtCOO4umwky3RpIZqMbAX5kKbwGEyxPRs21wvY8hbsrJDqgA2+7xG3k+WUOXTutOPPutrs0IQp4s&#10;il5+BFaa7AyVul4JXu+01UkKUM7Zfxag5AlpkGwt05t78OOwUKczH8i516bII838wwBnzqainrFI&#10;PrmfadGIugYuCrh3lRihLP81dMH5LSXJ/+P2eDg4hj3JKNMgprechdWxxJPhWZY6iLSeURGrzz7M&#10;nlLwQd2dd5v31AKpKN75bqy1hFjz82v7ng+s9SWUos2yfqtofRRaqFQid/am7tw/2f4myfzUS1zF&#10;7o62cf0A6jqXxnqJb9WxMi3Kz9h1PUbSRPJpx+BXidGxrw1Qqx0Rz9dMJcPFubcIIZcWt8huxPur&#10;2SaRIdS+7HQ6KA0AYws+aKltod3Wc/hP/LnxzpU5PH1IHT5nA4OvFlrjm5uSTxcPKPJPymdaFKKg&#10;QG0CHKHGBn/UX2DiP9tq1yHjNeJfzzfwYNJsRKgVpIDJ1uRxRN+g4mkV3oHi+yal2dIr503b8HB7&#10;8dtv0We0Fu3tv4sJFENx8OeeCLZNPeEZaFboVncE269Pl0Tb8D2P/wwOfU5JLkw/5DtCs8AG2Mpu&#10;kkc6bZ9XaJeY6hH05abEeErPDoa7kUPzXUtcuwlAfpU0eVF2m4upC+zqgeICMkJ2wLe2Bm8xONcY&#10;wjCUEjqjLdxVYk7TFZZ9+84EY5b/fK9K7QmZZHkKuiEryqfjAlYXab1+QosjedEPfhcENLWPFdfo&#10;6L5HKp3mAjZ0uTnGUsg6krgOYOpPg39D3Y8eQY15jxxqyJESkkjnOUWnsciRXBkZy1GoU5cy4UeU&#10;YFH8xh2GbDIBRxL1AcyqV7YkPUqte6H6Ck5K7tBtDdTzF5ToNmCa1TBwGH7ra1RxIzjqiO06qJMH&#10;Wiku+jg8sHcDVS2f3KhaJfpnHjTDL9Ao6sXzpZClQuk3ohu6tn8F1CvPMs6yygVYB83+F+BSVp+6&#10;j0cUCLRNur5hwa3irCwNy+oCqgqTGi2RCfMcJSjLbBdpcrbRzZZZJDqVmGVKKJVtzGM137sIznSG&#10;7oy10+a85Ihbcg6mw2Qcb2Buy+ly9PnDnx88t35lTlsdbAy6ftHHtUcXjtWEwFOpRBQk3FO6Dhrk&#10;Fg0ODPqrOs1HxSF+rusvpOy8cLT02+Ny68zCMHYw1fRM1OfoSCg8BNE0PLYoYxLCnmr6FK+bAt0v&#10;nHaWKidxk7Iza+Qtc8PyKqJ5NyAe+8CDv9ZXG26o5uEmE49zIKAAhCkuRrH8u8tQetyVv34Kj2lI&#10;YbQMFKFnh5IUn3peDLfpK5vCxhT6hqvW/2Kftjf49096sywlnsS3Xx6Ixw1kdNhZkZYD5ryqWBS/&#10;9+CFvIe+ljXj1l5Fo9mjSDDm445MfJtJgJ/5kDhx2XZULuuP1d9hh+EYHx39xcOtw9DwVZlWnMxH&#10;9KQTFtTW5loRmerdyT9z50vpjxw/ayAHDRLJXsu8D2EVcrBNJOkqF60cJRvBgF/atKah6TeUTX8U&#10;5kX/4VAfx2EryeEZMyZep68D3Ocxr/g1nr4CuR35bc9EemI1umOlICC1qrOZ9/VPCT0tBUhAlD6h&#10;Lemnu3TEK7iXi3073The92wyZYm3yDrvPHFQy08jTxf1e3n029MzIOJZCbGtfNweeBQDAGcWusgI&#10;wlfSXhKKOqBY+eRwG4tDftHNO+JNr5n8h4G0Eq1nGbFs2YP2u3ffnF4Nc1ltin970aMOV+2O22px&#10;vnqJ3atAyzKBazvbru7zxpecNEC/pn0RHPvCevQlHd6r1ltoJLccDT3tSLXGzkx+nG00xQCKz8qH&#10;y42y55/XfWk24MPEcRFjDMwCt8iRaKysjiqqIvLPB2+oLVFQJ+m3TZMP5Jz3aCluD1qBDuQQzOaT&#10;tV/PiUnqt/ZruurE8w0RA9GGKyN7dayUdyX629ylP7gudg0rrvepKcKmtFzagEJiNHjMESK2Mcs+&#10;zyF6RyVopcX66BIemY4NCapsRjjqa/FEm9GryrIlqqOZprUIhAPSqRjFBg+KfhFNAg7ooGjczR9z&#10;3mK+i3lXMeyMGxmc5EqS9s1dwiuzIwncORzZbpPpcalrR+THtVmH9Rsykz7e07MaoZUItrIEYuMY&#10;GRc8yb8rfBRIOkzGXp2sP95i0hG1j3DYApRkqyCnIHgZxg2iaG90N5YOYU54r6rcCE7WOIqQZi6n&#10;ZPoP0Pzg7qfLUQ6PsdJbz5UVa0m2AUkax+HFI5y8EJevNd6wJA2LtrAsk6swbqv2O3L56/e4Yx36&#10;FZ4TR2m8bYxKp1Ty9Ua69foua4n8t/GVLalMg5l8g6m8/pnxpK7KSdfm7VuDeV+Vnet2uQl61d3G&#10;w29LGXL6InHvyVIIKABWd8eRcX3DPeLClhjLvPYU/X4AMEvzY2H5Sp5oTrReCjcRa/QAGcZ8+PWx&#10;fJNldIZBcvqvD7AraDaYkhtzgtupVXFGzFBY26WNc25GoO60FXnedj4DBYVZPYLQDtm2lTv6TMKi&#10;Z1QaH3ThcM/tGR3/fcyOq6Vc/9XySTjtPwo+ffoADiEczksXyKxWGkn7yvym/bUh5j/9bMVkGlql&#10;T5l9cJyeYulMop7i9q9C54nqfx9tLUCaltGs9WUJutO3A1GKpgwWPspIZxtFlxdx8xlDwXGvghcw&#10;kTGxt3aBmd8Qu6afEDxJBuY4H64cSeht8/rq+2QW8eLwRUnTFHzgojeo0JCKxLRyVONMcPlxTsHh&#10;5vvXhEoucMfJPi/7cbLUBzQm33wVbgzJktYdFWe+CDOAFYGH20fNLRLlhvL/6/3mmC3L1DkbKL/D&#10;7a7dZpRbQjUS/cNGlnK+yyMl9s07rZP/nKG/6DWhHXt+q5EZStPOJ2bK+82E20H3pza7SEolcckf&#10;23rs09VkvgEiSIM3M0Wsr8ODXNXNwS3cLU7lVuPAgLF/Jp/FXkLkkw+IoinLmaRRCPD227GEEjcA&#10;H/WnljOJooTWtY2s6RFJdJDMf8HpVbe+V/1t2rS2V+04keKkf8viaByyX9hecOG8FftLwiv5M8gS&#10;sfNwRH1DbU4MTXHw/+mow+PmieDu338JteSXimJ9lIX5drQzHzDZhFEtvTEInSBDg85i7Xhoayy1&#10;U8TFSOqdiR8uqSuUaYox1b3bv97c184EalJW4MvHL0NbwvN14HifL03+3DeyiNZoVT0zcfkmXJDN&#10;8PfAjCx05MxSWiuckp1C5aicyno/2TYLctN7UO72qyQLZtJO0Tjw7BmWZzn/BVyQ35RldyUAbL0G&#10;nb4xcJHZFttHTfz4ZN1gmu7FyxAwv27UnE9i17R0Hwt80p4wxxVroCsJZ5DOARwJjzJDf7FHGslg&#10;Zx4Gbpg7n/sYBKlkU8SJRh2176HFB/1xqGCuZMVt9+r7yVOFo9UR5SY3FsTeQslAeE5ATAfhvPRM&#10;3DirWOtMxcWNqK1iW5Nsl2te/bcux1d/aMQTSZ6JH0M6GIT5W8ksYQkDePPiavh+OXGXC+s1beIX&#10;VFmqO+ftY3i7KSBeJlfaUUfP74zcZctahnFI9S27Wkt3Liu95GoRoVxGkyBoAR1FqqmAV3z836mK&#10;uj8GR0ohS9rjbWn5yFV86NbmDzc3SvYoY20oa6i/sIDmXQurUvG12Yn4D+835/fRqGpBZUPu/Nm2&#10;Up3b5WSumfGaVXW6v4nNGwDl5nwolUudPq06De3v9jt8RuYg5Sdl/j7MdzbNTzoXX340oO4VNset&#10;nMoNML8rHhtR9syduCN+J4PLvIpd5ViSVWj9A8/6dkKY56qYHiEf0VpBK6HH9c9XE/nC9ArycBEI&#10;78aYr0ietRiX4U+c8je5snzDDbone469s7hPbCeY3qehoaLFeFAbt/myBUOpRA0tqhjn79bzrpAo&#10;SY+/DMpvZj8nOHd4zTtoTH+5qk0v0tNvTFljMjhfsr5yOWSu726bLS/bmr0jH8y841oCjEFW6JkJ&#10;3y5V6SKhHFhtWaeyh6S5rE185rR2v5Jdt03YyS1pWoVwGMY/qT0LzOKclAs2YlyNuKNIv003zvqh&#10;8WL/o9HCgAybC4ubwtzR9eAf3yJUVQOfeP3ZZEbLVLZzoKZkJhcl91u88kNdqYx6vwB3f4eTHiK4&#10;WX4n2FJWvqKgBK8cwSnpHql40tcu+K+toNohk1a5BauJq0vhyreM7OnS5rBp2seWX4uo1XBNFL1l&#10;9gcpV5WKWdciDduJX+Pz9QR+jYxkR1o2uemPkSH2s4f8Q2fDa2XpyhM46IOVWsQauoLQ0X2JbWBM&#10;h7F0VVGn1QKAcQXlgwbCG7VIjOyaT4Zrwvalh6SZLQCoO7RFjxq5IjMX3oVZcMiOH8jqTwrCchuY&#10;jusSvXIq8EYQRVmVeNvV+XDD7ZNB9PfsfpGz7eWRNxPqdm/wXj+yIdVNJL5N8VvlFbEOR0R4s4lz&#10;/4QcSyOx6hhdQ6EVQUY1PmFZ8v4Yx+YVf3Zb8gjrVqWLfcX9kZPJ0bK/O0Vh8aEo9PEAqu+Woddb&#10;Qzt+O+rk++kSt4SurJapxM5kkihjHOzE9Jcix9h7YHxvqO5HUApYz4yWBSSGFRqgyE0dSCaZZ+7g&#10;Q7lHe7+pV6KfN6VVGlAsDcdW+XfVgy9B2Vu4kqzSu5mH5sG45xQ6KHFs2g9ZTcNASADclzKnzQAl&#10;DOCr7+IVc9CNNKVGCeaScVuL5C75fzMC29JtxFFMGuU81JrkX+smZe6+A0OiultfB8tyLdsWmqkX&#10;j9zMii1JBallILIBdv5f89IKIEqsRQt4/exqOmJU8gkmOdIKeYrjsen7LaY8ifEOP3d68b9eTu9t&#10;hTKMZXs26Eyp+bjrARfAyw9rj+DT1YApz9d0LqyNycNjb0ZOrL8hylupPEVo4scG7ohguWHuER1V&#10;+Y+SrdXnL2/FNt8E6lACWOmiknmUnIXOgk7ExGbdN908uQUKB0f+PdhUVUjsGxK8hEvyxpznDmgM&#10;HowFBqhQzecnDSAzVxHmuoqo5H9NHs2YIPaUJTOr6hhbmZTfXeIfVJyCjU8zp00p0YDtwlQ4mieb&#10;ywVP3gdvFFhwUA3s0UpWfaZdTMPPVSRTjH7Xyw7TJNp0//jJB/r+FBRNExyg/6tiXYfwiMSwCYfH&#10;hn8LDiH/uZesQAILRcnoDXzo1SE/RcV/4AH9G6U57635pA6BldJIbqCtjpRR82jC20rm7Hd1rIuB&#10;mr/Wbz0fo7ijBpEyw2zN/b2EyKrunRZDo/Gm8uNH7aK+iIF2SZ3sUarWzMX8s543898VFqAGwQGC&#10;oVwosR0kdLfabB9WNdcWS3edvVVDavqb7n7cSH7KQ+D6g/WFmeOz7yfE7KHvXhV7D8zLVNAHN6zR&#10;msDWlg6XtoVefHyzkr6093mu9nqEpf941juRGxFUeheDCqesSPT4nZCbWJzo9RMnHgA5xQbdArtZ&#10;tnzvYMx+kefJ8Y0m3Sr1zzAhWu2t11tqEKrZeznucFz4LzxcmeFMpZjdlQBtHFaeT2fPs2fN9Alv&#10;c+hUpt6s+wTuwoXW0RZVp2o5rg2yzEgViDSxWRr/fpRnhWG5d7ZnLyhLv9+TaAWdyq2sn9qkXHBT&#10;BhhNuIhXOeYqZfXWNNPHbx/Iq+ghfchN5k0G+RzC8OXtqx653bqzY+i280/VwT7c2thM3T/3tsx4&#10;kopG02PHCiTyBHZrFN8j2cHWRXgUqRC89d17DnJd1Rzh8PS9xVQHWxF6Vx4fAK1LpouEtz2moD+4&#10;sAE7XZetz0BBKnKboW6fpDLPTzWPf9Omd1NO1JakZ0aen6pbW3aTgKx8CbTqNTacRHQM71rdsHsJ&#10;VihE0DtaCM6qNgPuda4FJ/H3GQI7WSInKvyoaIJC8qIOA3qKHX4UWQGEfwZGYKusL1G4zcf7RFbv&#10;b6hi3o8/7yXbTHbcgCuxaT7ux+cOEN8LWYMFYYGGPWZd/OjmOfcKlM8UcX7KkjKpkmaVBFCLvQla&#10;A6qtmlXZ1H7t81x9XKLMKneRFBFdOMeXbnyY272KekdqUQzF9Y0LoUYPH2DK2NbCywmd7G3cdRN2&#10;Vv9mvRfh1Lx2pL1ZoCEeM0cCb+UnB90OohhhFkXed3mOqFB0QnJQbEweqLvgqBbHNZkmoT9a18T8&#10;LeeHhz3a1/xngima33fL0w+deduScMorXMwTMNZpt/unVa8dFLy/B/JhXzijhb/bz8fDa+pK/2GY&#10;g3pe/uBqj0IfDlpio9xVyJs+J02Gb788lWuu6LHf0CWEE70b3T3DwyLB0Lbwms2UA6tl0pG+6fOd&#10;Lfs5/G7+THic/ytUJdznzt0laTcSGstpvKMjMZ8UlcbOx2LND7sgVPoWlK+AdTWwtMpk2RlFiEBE&#10;YDQ7NP87oC0xLrE1PQIfGmo2cmYdZ6ZubEf4yxmKWF5093FwiE0GBPnU5zqDZqE9w0+heJEaf6i+&#10;J7DgXuHLbDCAVhJLeAnwSewd6myxFa8R61tG5svisLZb6QPtLzoyOXROIRXKqJ4aiZMNpmxMuFkr&#10;yOsx8mAcM78mLTpMJhmuk+Lj5BbSXlSYTa4t+4M2sQo3uHid+vXinOV+f3iJLr2SDg7zlM7ictha&#10;MfszvhCOH68vYqWFo1RNV4ZcVctVQUpLqyuN1KL70U7ZqMuFxy2c3b89u8tXNNHA8k43H88cYBay&#10;QyBPb8DleKL8uO/l+AsR6d0lykgiNsUlvBkzXn3QjbR03QClrkPDaMJzWb65N5ljx9jvrNZT+hnP&#10;u8ulpmvnEf74mvGTIowTzB6M2/n1Bstb8tJz4ywgmPKoAXceYifwg0z2W9v5cYace45PssUUbutV&#10;jH/Gbb2SxMK10j/Q2++7lac/tbh+nj08uqReeymAAnxzWzkIUnE20bTQiYzEHbq0Rpt5xVNR9QY6&#10;jMKMVH4wjdbiMbjREAZa8J8TuUfkjWIDvcybHG4bdYhQfPddsXXZdbJPF7eeak/taOmMva1iBRrf&#10;h9M748vOwEiu5aGsisCtQhWcVTJ+IFDxt/PhMeTkCsrOy1MYrlK5ANM93Zl6Fin/ULpWzwNv29sW&#10;ONmh58z3fDx5Nsnzl3z9PcZhmOF+EH8fgmjiimrzAPEehfceneZ09cHOQ7qT/QWxYriYNHnmZ8fO&#10;px/wzYWk3bl2HnD94u75YoCr5N4+rBG4pMVaF27Fq9+NgYe9C1Ha+sPVfxoUqFYHFjlHHRU1xQk/&#10;leGgo+xHWBS+96hLdz7Z0tTUUJjwraoarY5Axwnd30wj4X7Tc1/z7nIX+n8ALyDQ3y2ByMEaNhBg&#10;GADU5YKZg8PE1ffAyo6g4+ex7HaZM4PKSCT7bzd0QjDapEXNt1ZwdSBeLiPz2kCZ7f+5Lo8rx5YY&#10;hu5/FEqg55Q38cx68t9+XJAyrVX3UxmaIgHQhN2APMnEu3fIhurAhgKBLSF9TujOg6y/iIH4brQ2&#10;QLSDiRjHWvcWh9Zh5pAeQ68C4dyZRppbTug8QW10A24wwcHhh6Scx3cgGRonlJ7eHVqHSUcIBypw&#10;CL9KCIfNHQPifCoH17t2tBEqbECUwEboglEysr6tHHagtgIrPqAd4LpYp6dwgJMVBdXwoU1gZ0Ou&#10;fODJFNetIRJbTRMfUURcHeMNve6+ktFKZUHL6BvduZHP0LbuIruVWnzzOjuQdDA/RccNq9k/V20G&#10;Zu+iAxR6zx3WDiqT00J8AJwUATrV8qQaWLTj0lryYtKxHaXfw8u08RnHOzKYl+E1XsxTX2d+7bZa&#10;rQ4gxeYX7E9ur2nUohr2Bw06tLKtDpARkc5p+cAF8WKjhn4YwA2FxdjJX9qTF/zQJ/455Qtjh4+3&#10;8PDWx3cMH+8l2qUJ470m0UDM8IvuRI9C3H1fm7xlflI7OwwBTJXbVifWJA7oqLeNKa9GvleIAe0o&#10;kf2znjc0Z3Kf3zYAjRle8JcbLEDqn/VpIsL4eC6lenni0A/b85H1hUtGgwcUPqN5DrPCi+FZBwSO&#10;R0vDRvGnset5u1ouq2ObGViPvHeGAA7Hq+37qU1Yb6EfjEFwpz2DDX57nqEoK+LgHqpV+6852XoX&#10;uAoCLz6+rajfBO91ywlLMw4Pq4c23yWxP+t8CW9Yb1mjFg8GT3VJT2VSM0s6YNsj0rJbOJZXv/0O&#10;T27QN/Qeb4LP0P+KA8ANamG213l9thdozhHrsBrWZJXTafz6LoRz7N7qNouF5WWUM3JhxYOmWMBk&#10;IvKon+vl+nLPp79dj+1MPI3Z8RkLzwAt75Y8E3rCKKd6NeHfmMlcjdcKwFMSkflztPUuZ2V3Pa2h&#10;TiujX3TYnV5fTrS8itOpTljfFgylx3X1hGLIvH64nqEDl+KFuVdC20gBAeADoIVaQ0Dw+1B1+TtO&#10;Bs+OFvx/DaDaCUijD/ZN0E4FUUbChqUZO8YJItgrFUQzeLfVP21ox0Rb4MWNNBRgDi/XeHzHoRNL&#10;RQ+VLBJi0F5QGGd6UMZWUmibyUvo78bfkEZJ1dpxAUIig8hWtDF+w2MycTsXaNsMoyPEiDZUUE3s&#10;OVdcsF8Bnc/AFEAEgsLTDt1Auy2IZT2+o4i47kCKTBfCPxt1Flt6R04YUUVw/YQTAQ8vCtTtJmaR&#10;QaFidUPQ7vhTeEEHFgTQYkZaAS3QrENewPgOosbWZqa7acNlrh2VX+TFwLsF4u3wcmfyPuLIyODQ&#10;apn2z0bLreawig6SnOkjOG5QmjKBPoIDu6liMbQFRTospjIz6Ab3ub/wfQ3s8VxUKjsOOkp52bX6&#10;gkmFKJMdmWQez8RtdBIeOA26YEx72Go810cIr5ggp1KiCIWX5tTqEU4XuE9Fbmhly3aU8pv+2AEa&#10;izALqO0LjikVBRF5tAjvgeILsT28odxI/GVU1ZUX/lTWrKEw0W6mrdQdTsD/5G2mj47yVxBhoijj&#10;P9Ie+hOttbcZts+o1nnMegXfdP9YJtwdmMb6NGXOEk1rna5nuWFNZfvDpNRvJrEjhVLqKSNTlcXp&#10;Ga2yRSFv/madyQD16evM9suD1Jfr71g2+rHlCw0dEBpoprC1U4Jyr7+CYZMFvdqgzBK2hupHXztN&#10;Q9bbkjtMLThUf4ByOmJw1/XLg/PLVwdlsqxSwDDClsM73WqPL7fDk60SNAmujKNCY9wbdbKqGXRl&#10;ztFhQ10amAxyqgi0Pk9AXVHpc7rmi+76vD2883lINHFX9awhbM/1vh38eD7hEjax3qNPoCVOZxd8&#10;+P58lP1o1eNXFBgsKeI6TtY2RMNjniN18JwPjmUdt+CySJZL5ZiAnrmrx90d3sEa9YQMwzv64QbT&#10;UU93ft7OOsb7DSCb23R/7csv1xMCPN2JZk7i9a4xrV1Pvc3RM4zF08SIFcNYcsTMWWzN4Ai054+I&#10;64z7BrapNGRRo3yGd1yDxvU8G9OcTO6m3sIEGFATrscJJ2aLDDOfACb5YB9BaP/VRDboI2rcfXOn&#10;HwObjRnoHut1e31RRzX62hDnzNztGQ2bANJV/D4gnPAF3briR9xylxN/W4hrekWvJfifzccvCumo&#10;xUvLoLxfO0YNFyYNeXWTyhIXC739FUSExRv8iMc4EWEVnBRXTvD26tVOkFBFkVx10A2O6CHBLjnb&#10;ZpEFDSmuYx5S6wmhXlYZRPcrruMNG4q8JQLrXERg+t0XTs9hHBDN7vDh4dMmJemwMR/fMWRUSvll&#10;uHRM2nljZupjOy+lBOCfHpltUAcUESFpw4i5zijqC0w6pWVEfIppuvuXkNc2B7njlBK3kM6jWnEE&#10;EBPhpHDShv30wFmdBlQcxNFfATwD0qMMa+N/NkhhC9bHiUcqy3xEp1FoqMcfYKKluQKjnIAjKg8h&#10;IcrhWGRQt1XVTehkBYzH7AhoqEYWhj70nd6j7BoMNzJhg0rDget8MZrAOmDEb/ef8Qj80drPF2LA&#10;Ebw35ICuW8Mk1CFomWPxRRUsT/OOCZLDMEeAwDN5mzl25+ssTZ2sAwbK9dHzcdqDCqA8Pm+fblMZ&#10;NxySakgO19bjy/WozaucGMw9HtF1EsMwSz32DgwX84xdX+eloWcf6Z34jmVqX8anzw43LPzhwW6V&#10;k76hN+GVW+Mhle8xPQ5x91Z9jmGFEM94FRvrPdKKNOI0Qvm35/EsnG+c6llmJFrgfownEzSElEo4&#10;F7Wrtn76Nj35lZvwVkwyZT7zBto/hyLyMmOdSUa+nWtO88Qr387IMbLmmzObYLy2zGq3Z+UdeXoe&#10;oQwPSqjBkbGcHcPXsttqEgxb0jMjcvO2pJ+Z7G0phKSPqpwGXCS9JUbCQFOVnp4hFf3HhoJXwhVz&#10;pC6oINVRqWH6PTXQSCBSR3kH0DSQoo/Mxu8w/v7XFHFTYn6a8naQ2K11y1ZUuNiytZXwqG5TJpuM&#10;1WswFXb7BoHUCtU/5H9T0ubdnhNW5wLJYHhlKKfTNnkF7hCCa9RT0rdPMkdUvanaR+NdS05oPgGd&#10;dg8KSENuAHnwUS/5+I4i4wLFgzUJq7loBRpgN17XaV2LLlKG4UAAqGZMZVlTQ3Sc3VCOAK2tt7XK&#10;vLe9X3ln8tEGpHpTFRLJDy+tLxCgvfGTZaaYn+XXIRpKSa41lNBv199vJPHAI/6LBAIpqo85ba3p&#10;ut1Nz5qkdL69EYj1ribZQaw+LUIF0NpNc/1xqgeiv86U8EbLhDo8UO2Y6MjTDAHf5vFeiQcFupmu&#10;Ik/XYIYu/fIbR0K6J/78s2ezGZ+ur4cHwLK17+v4BPzv0zFlF6wjbbKtQzp7ZnOdnh0i2MOml1HF&#10;lGW1b0v7ADO54MtZbSHIbFrJGRxyRmex3m5nPL78zhchQkV/Z1bXAsuah0fbpheU0xM9dGcz+pxn&#10;2hbMf6xUfBrJtjxixotoFVKeT+esKvVi4d2YFuCT4q88Tn0Bp5dxWo9+IqfaFEr1y/GIpKIpxMzD&#10;+joSNa1O4lFEISvFB9UM+iBiCrHO7JbN/CD1sU60i6BByq47OKKpD8F7ry3bfwtgUH4UTY2a4vRw&#10;729w3dpmZu8viFP2d+nZLdNyibH2OwKdGKRVwaotPMs1Kkq5URI20DwVvQeQRWYQ+d2fxUzC8jY1&#10;oyo5y2CnHr6SIL4btV19N8YEXrgzLfGaCsiwLwCQxmijugnfL0/9NXr+D0g3GFK5VdUzH1+ORyRL&#10;qZwMRTUjGeqNqUwLAHB1lOD3HqHUqNN5V4YyngxdHYtKXsxJjaexjsi/GUmXk4O5qTuSTX8JvOjG&#10;gWSL9hrPQLQNoUEz+vClWYey+OX43/9+hBxD9CgAP50ye/6gP115+4F1jGX/E14uOZLtNhCd1ypq&#10;A2nof6VleA0NePYG3v/EcYKSMst+7UYDnUVdkaIoMhg0VrwAfDleknVJ3ogpIEu/pJlB066k7HI7&#10;OvIrAeyvUkzRQVp6Wo7LgMTNm4WgyTidaCeq086MlVsob7FA36v3nxUYOIen4LH0VyYl+cTrH1ka&#10;wyD73hA8uzK75O+0LySmE8Q/BtWaPBcQf7e8rmKHx7gjFhxXFPt0w2wKjAZeuffSw6mjHUEpQcJt&#10;UQ9Bog0TBWZIFxnXzDFSNoL3RKuXvIAbmZueFp92JUH/sgtbnrybOoLCL8253Acz8NavSBHL4XoX&#10;yuM2fpSPeG2fhX20tFm/fikw0IXrdoH8ht+PUE3hbLRTVUOt+zA502H/rgqtZ4Yd2uY3Y1+PIbeq&#10;cVQC1cP4cqi1bqKgAl/21dPpozda+S1+uO4FXY3y0LsXRqEF1cnUVlLmHfHXl54pj/f3XvUCRFX5&#10;qsM6LVw3neKSLuj+eEx4Tbhx+x6kUYSdBi8XV7UtEOvXlz6XyQI80sWYCYQnlH5FxtQ6bP2sCEof&#10;5ZdiEKRG8CHsUx/vMdaFrHyBfff3yiRo623gyveIs7J9eEDTcj0Ug0nz8wbMWKCDLqi3EUWhiRGd&#10;tnzaYkrVb/dcOxmtnoie8kH0eO4kFJSI8DN3Ybs92NauEUd3VcqsbrEv0/jniuE5beuuCPqTklZm&#10;CzNp3lCl/raCI4asCpEuw8Vd0rSqogSGhBMVyq840dt0TPfMKSWZf56zp9PXHjtsK5XG6wGhvxek&#10;BFfvH0sQ/Lp6eEsXz1XJTuw4KRnvc4XdztgzK3DQ3MdtJbOgNmP0OgtS6gyW42PPYMLcbw6mvRfu&#10;o9+lxVXgMdnTFrFv6ktZiTdm3u8eGkxPkdmZOXZo+iBykxQdPmTV7rfPw8EeovBQdpJD0ckPc9iy&#10;hYEF2C+owfs3R1ol/JBcyoxOvx+ynShOvSQt/MjvHHgv8XAMWD5lV0CH0T1Ki7HeC1KSR4bKu4dr&#10;1/xh5S68TzpLxxkl8+Pi3s6qFqCkH9fRjtojZB32uGil3VgRFESzH9ghD+eeLzUDGcO76Scja0uB&#10;0tBQEcAnzSMC4rCNfL9DoEgFVcbIH7KxsGze6hVPAI+ZqtvfaH7dwrhUNpI/z54QkpFfqPsE2fMw&#10;2bn+e5YUTpbNxFWWIiSAOSS4qDPn3SuawKowtpoAhAxxIdvHe0djGMtukZkjj3w66HtBufagUKOZ&#10;VZ5GCiotJ4Wac17BpGqUo3r32DTPLQjqzLgJOwJ75HyLcVU0ajKAakeHfAn52fly/1DkFI8+y5Wl&#10;MWLuuTs0gj0MpQoAPPstH/JyV7Jak6rwWhBMQg7PESFCHvFh3u/HReFST+V9CdGyEcS5PWGQA/ow&#10;gxxQMfg+gU2BWwRjM8gKKVO6jCCQcBpZX+3Ns1U6Dqmo60Orgbw6PGPZV5r1h+s1JhIlXJ7rfldG&#10;VjvmrDniMGchMCHL7Qbjp7XHtJbJuVHNHd/zgb77gyCq2phfjBHxSpvmhm0WGljz2HYXPJyhVLbX&#10;/CTsfBcF4/YtrOnSsHizphB123JtI08FEEcFPUpgrTI9nqBsMd4Twn++E1G2Z3PCw9jHcP/b44Dq&#10;4+HVYhxg6FSL7vjChfSYGOt3sNE4po5dmNIYFOTUZFu5zzlBnGe/J2kqMGor8p22wkvo+h++I0a2&#10;L3G6812pvOS7QLCW+hZ1SIwye2FFtzjaDJUQ7mP+yBGbRrqdHXZPBtRU2pn6RMKLeVYEp4vhQmMg&#10;sECCgsQMK6nStML8jHxUcHqpnmGj/ElL4D/tSSxkudvXhhyvqNWnzPnMKWpiNXnKOqh2ZHBwmtTe&#10;HYKWqlhk5eWk2EFO9f9sJh6UXFBDvy5QD2MzL5FlaFEklPmKI3tArTp+76yIZrduk0kxgGsM3hDZ&#10;U4XqKK7NoQLnDKkGauVMkBH6fP1xDeQAZ0j63aE4F1iGaXl5ywyxKe+X8IpeDK5yLZhTzPcZW8ar&#10;7cXZcbzEwuo/7vFE9rGShvnQ0DPQCIdiktWVFtm9O+WRmUiSZ5SzQqsd6hmZIURl4WasQUAYLx5s&#10;/gI/NRfiCw1ehK3FPR6iPOk63EPdxrHKcCNBJVxJocBkUo5CjRJHHfmhAfiEs8DwKh8mqaGNs5mm&#10;HupyZBiSXpqkOTvEsQpeq6qBRI6aA67V/uEygqa1PryhP83O0viy6r4xuW1CeWRptO7x6+4QrlCA&#10;8Jvi1IC3cgRYF1xXqVC9AYZApky9IgZ8q82Ojwyj3m9wdpzMloVO4EzCHx/xBF9NilCPHTwBrCxb&#10;n0tton/EX1+iYHTgs6BgdQpJMVgKDlMKp7r7ekqR42Z0OnYY8vxd2vTpPWQdUUNczANnoXeXI49I&#10;E7/ifuQjD0BeI58ovqmtXBQ4w6Jb3zlUYkLMaxeHcsb5BWfxOeAzCTobW6Fc8GhlcFE0GpabE7wq&#10;/AK4xCvIcnIF9MAh5oU07KfqzjyevD/ih9shg2I2DjMg74qoBug33uKvL9X0s+pdALKu7ha24ZD2&#10;qerK5hTbJ6Vaah8u6/NKUbMFJJEqmN6LYkP3hbZkde4xgoDpuBmflbiGiIhHooiEEKTtFjXJipDM&#10;92cB/eNyQCeEC2lbFqwKo7+VtCSXJryV6BGedQMfHTnlnD6LN6oJfSvleE5qQM0gBa6JoGUPpC8Y&#10;S3xuE04cLypduijEbubnytoP58Hrs0OtYoFR8NYPkb41shX2igoI+nX01QhjStonbFkK24WzYTuY&#10;RCRrvf63PXwmk6qclnmpXmuNaKmqdz3+3JaNjirC3qIh8w5udUsvrYcNhFlkLC4wwamqZbQTEoxh&#10;5ik//H3KDkhv636nuSoHVrC5I14acheKiBnUVhOHakmTKB32xTiYzWnKM7y9eCAVxWIcexUYcYbe&#10;wQGumG2M7bGgglz+ToE+1E4fWFe3FniZWsb2Cm0U3pKYKDf9qgZELq54eeu/vv759e/v/J30Tx5l&#10;RgFFUJ1JmQAe/PXFp7++6KHsUYkq8wTiziAL/jECb1lxEQahoAwEd9L5w5nwXn9t1dC40rF3FuK0&#10;13aBf//juKBDTE9hUBR7LR+Od6A9fS93DxWEYhN/M6uC6tFWYjTwZhEmKG86f8gR1uuRX2i2o7Kl&#10;bW1Lcc5W+43LjB/qvJoBVExdHeS6/FJ0OlfVXNPJkOoWeCR+gIQjCysGRRVaL/mVBlc+f1EkeVwR&#10;rXy1tnRsbjEOtNpvvBcjbmR1E18pq7QP7wWUikXCoTmYTD1GHUk/zoMtBtfcOkyQDU3/Cntj+rNk&#10;vb09/t6WQohDQuHvXa6VRr0oDWFAgTN8BLwth0wQ2hzwoUQ4UvzI5y0rLYeqZ2tR32Xa7f0XPn1+&#10;+an2X0Z/nHj8+Fv/1cBawn9BQ6Oxvf1n4nvsQVLmVVwbaoRX3L+U1FkRljtDUQTvZnPG7b9oOE9f&#10;V7ZaP2pXOmbPQhwbqr+5hbJdg4nSfkCAGXDvLYSiq/oWAlA710mKLcVPoILl5VFha70EKcunnr/E&#10;eqI5hYjW81y1K26rR44zrfmbzGes0Is1MZ8100cWpe/hZi0bupbq63Ev5LcdEfenWeb+LLSOA625&#10;pbRx3NfnE9ljtTBXr9kjG6OAnC2no/cHtEykXfuRSbXOKMER5Vq18Uj81IA5y0CKuMzWcmxL5GH8&#10;RRrV+lw59I/alo7RLcaJofcn6FRJlAkl+ajkVFtAZxXnUl2V8VyJnxrQaVnRqtXYhNbL815AZ/xF&#10;Jadar4xav2pbOka3GCeG3p/AExrfhLSf4NnzBs9OBRdPA0eKH6OnZbHMaYRFSYEUfYy34w/ws5dy&#10;RFT6UdnCsbfFOCy0/gSiFfqa6o/Ql7RDD5VVIBr0Z0v68ex4ZMVwZt+s+CWYDPLuWvyFU59ffqr9&#10;l9EfJx4//j+IVrjt+JH5gqOI3nRKtHr+5v9+urs9qv353hqvyxdelzB0zyFHXoFQW21Lx+YWfVyo&#10;/Qk4q5Jm/Oi4YkYtb+BMxQhUZ32L/s2HUXll/ofwast2XQdh/3cUnUC6/H6M58x/DhchcOPsNP2p&#10;raQC28EgeNnIRI7Elw9rhuTZ8lzYLDhvQTfsD+iY3C/BvzSmcBJk90ljatzJJ04Nh6GOCXSAH4Ny&#10;gTqyJjoyxCtOzSbsNtbzQynJKQuaQcf0dtgSnrNmhn6fW+jgTmnopKDCIPLeKeKg0aNYcknCJycL&#10;R1oiw4czhE/Qz0cMWl00Q27UID2S9ytpyhXOMZ/Xn99dk61sv3eVfwG1xhCGzGNVHAMrEllHlDrF&#10;2LHZv//wZiy80y5GN4/k/Uqa0sO0MseWNFOPTJpRT1i6m7lQ0T5Qk6ZiaW20S1OS6LDEhMsJkqYU&#10;KkMb42Ju86Wk+4VLyECbipxGRS+xnBVDkBZSvMnRiAOJRFUMENQGoAOkVhZ/hxDszjLAP2F64AWL&#10;hmZOxhntGZL/0pnh4KTnbB+SqOxSLzEzPWYyv2BZaIuZbB+/vIz1LWbmFjMf2sXo5tHX8ZztgySd&#10;WtNWreacvLOhamnVYZ4HvbOKI17rPQMLNzOGaXcWM72zIS0MWls0Q27UID2S9yvnhy73fO45P2Zm&#10;DSnEUVfW00IYmHT8gRhgggPtkOSYol55m+FUz2/MgPMWdLv+gG59MXebKBEdoognqc0STeksGboY&#10;8cI16qcfcajjtMLFJxM2XsY8khAoG2wGLRAR/IYvvD+Gd8fk3u+jjY4mlfvIWyxJQLZm20hVU3sZ&#10;9QN1tF3wgYRAbC8joshWnoPNNMZPb8Cznge8Bc2uY7r11TxWX4RW6+1UfXECSL7ay0EhtjYd6NC9&#10;0ROMNjC9SFnN4+od7TQNHzvpuNo8No+rl32uwUEEUw9tu9CNkSBfB3YkMcC5IQ7izLAc2URWJAt9&#10;bVftygmyOyLVIDhtcQy5RYN0R9qvCizZNKJen7NpVuEhERFQW9O7zbgQhshsqliaqawFGCSKsLzk&#10;H5NpjnNhsLKzDLhJg/RH2pcyFuRr9t5eecp3DHlrfKUIYrnxXSUNiLBOmurxUQk0JHJ0KN6HCChj&#10;EQTuD1PUVAokUMzQPiBq1Jnh4KT7ClygvKMtPdbz0qX8obLKL6xJvUHb9sYl5fzff7JvrJkwvgPS&#10;D0kEcGgzrbT8/8nSxxB82Av/81PZzR2aL+5SDeoj4HCafjft8Ajwm3jWgEMiUstktIqQWrGCkbTr&#10;yyunA59Ju72zK3J+lNvcm2iMvJdb3BZtDmfUVVWUe0MYrDlUrK2BdkW8rJVHuma4n1lFJTFoddEM&#10;uVGD9Ejej3Irau8taqFfusPysu5Q80ZJY6GpkWwNYrJWr76Ocx+o19tm7BDTwqe+sr4+PWe0/tDd&#10;eYv6WGbzEH0ftsW3t4mtKMpZP2zSUzaoYzSxwCfjHajSgUS3psHukDOkDd2+YaUtliO3aphOSfxS&#10;YZvciSoqMw8Vp7vcmZagJVVl7TSbKQWFNrLG8sl8N4p3MKEHmCc4wRZm7w4vpD9Wd6+k/pAJucu3&#10;7eGq2cZFs7VNs/lXWJKtvYylwsykDmeUbHnhTbK1TbLFi2JrL1J/iYQqNaP3eRYJUU9R2k4J2wJR&#10;bXP8UtwCifCVTPDi3yUuql4em2iGimk6PjbOsds7zq6M90Mc5C73eIy2pc3JZkfOJmu/mXCmhmRI&#10;k+lHMTKi1tep/ZOsSxWJz5A5tQsgBHs4yYBbNEh3yvqmDYosWbqa3IbIIEjAT4mS2BvasEobKQeB&#10;Rk9/9UdXXZs9n9oNGWFaa6SHqN0VXmjWZf+xLB1uij4Ig///dsETJuW/XHDe1UDS5kfFR9LPd2Bo&#10;Bv7he9Qy/Z1oXBGixiLQRXOKRrXp1wDFDO2DqgE4MxycdF9d5cZnOeFc5E9x9P2os7Z7b21YxIYW&#10;oeRzlShN0pi9kvhNztF5oMSsumM0CfZ/NRLNlgFdNfwYDs55rq1F8stVPNZM7ZiHntBocSEZZuXC&#10;M+vKZGxbY9KHS8c+KB1PL0BOzjHgBg3Smy3huaoWSa6Q+JtmZ+Mkmyt6T1ANHWFoPFDFMVvWbKrG&#10;mwk+n6lo18pDTLqxDLhJg/RH2q+yWhFStW2aoBYGmwh7KVuo0rN9oI3scPhEKFNrIZiHNEjBLhpn&#10;0AXnN8ori7egG/YHdOzrud1HCW8oMokv2XOLW1XKXIRksIqTlSSLyuhQx2qFiU9EUtX8MiZUQMzR&#10;9EHMrEznNxfeH8O7Y1/P7TYk20SpT7KPjKiqF4nQrxKhXSRC+SMR+us4S4G0NEIykVAWvvD+GN4d&#10;u2S5VQlZ7k2sTfchpbZt++jNpU5C3IvsG/UDMdZs++CTKV2cSh0wD2l3auD34Az76KrhidXCojly&#10;s4bplcRfek2CKud4UTr1onSWFuGQrlJnvIymgkYbUZ9R6nzebFJn7FInXbTOePlinuValb4t9P1+&#10;p9mp+StFeGI2rEyklaXHcEQF114MLBxuNMXKGe72+Q1oY9EMuVGD9OjreNZqOcu9EbGx1i+tjkrt&#10;/h5S+yVDy4lwjt+m6gRIvneUsOHfxVzTZdtEy3CGViM+wBnOMeT2DNKV8b5ptSGtHZZ1U4QlaUyt&#10;7VWeVy1EB4ZoQCvC7NPfWfowmqFwTlh4pXUFLLO1D6p94M9wcNK9WpNLW1xCpNB29TNUNYoIwKmX&#10;pP6LqBMCVb85Fn8nxUp0jbEIAus1pkdkR0mKGdoH1RFwZjg46V63NakSqGc3B38EJg5RGh1gihyX&#10;X9xQArlZ4sKReEnFSQRB/6IzeSrSH3+HiWaGOP/3H33YG/vzrXoIEtZdElGWQtz162/rDQOuQhsA&#10;scJBrMkB/CQJzfUuh/JhAQT9j87sKf6PvxczxTn+BS/2xv99qy8l/mtPXPGIaQ+Oor2CWIH8rcjr&#10;jDsCvW4hNn9XNVUYq1pGYf/UVaeWrNkVFA/gbdDggDPDwUm3S28S86nX26VLbQu62qj6t0e94hj4&#10;q9c/p+LvprgpziKwVgTTw16Qooam2zPEdoTiuVs5UNLt0md6lyZX6G7pWeqxLn02aNrGWomBv1Ro&#10;qTd/CdGnOVN5hphROD/wqr+cBmspulF0nQdQk93WqOkh9BpDDBCqdEIPPXSkGar0XgJKLwIqJoQa&#10;IPQmIASQjoCAUqV3pCkIKh1FEBQQbCjfjd/5/nvO/PfcmUxm9l57zdp7rbXXu2fe8uh0xUTKQ4vP&#10;GuQeDo9ATh5lRTVmyi3eqlazEdRJn07GCynM1hrQgYabc/lKagwv1NaVL6UUqboMV3Rw9F5/DFZ5&#10;NVfcmKCoaMm1xjiBAuC0WziGlBUAuHijwuxXqGmUzmxgFTBm4e/iTMoQUG5d+s/lJU1LpbT17IQP&#10;tHuU/p5Ux8l3DusgvNMCE+H1Orh8uQM3bVeuf6V79rkXb2v5Ss4kf7RC/sK95F9RrD9+JI5fe6EX&#10;c1/4ZHfwGr+mi+7FnczbfeliIB3Oy8tjtG7rBuLzw8GGYgwn32HcppAvA5FKa9eIWn8lZJlyeSSY&#10;IhMQNvYhr7W9F1t+Ch5PMema5IkqO9ya212+Bb9DmXrGtgvYR9yl/+nZo5o9ORc+quwPCD6Rk/9g&#10;NoTynmnpdBCs1Mx61vBs6so0yurxz9fGr21cPFoQ+5biVo8RFjUVY6ylhhBgVwycVdIm8WYC48sC&#10;kCL9jMMc4zmlivC3lCfMJ8Su065lA5GklRcaFkZPmNsiDBY/95WlvQWUnio5cLDMJ1kJexW5XUab&#10;QnEJj41Jb4As8c75t8bsdlrnSBcPPnC83ZhXTDeFfqHqgxq7OZF8rfKS7Hw9p0zB2ilXlqWBm1xD&#10;T1ckfZfbPeTYzoUfKLi7yPPNFw13Pwk2X3Rmfwy3m2saSmTC+Z3oVdrs15G0xW705nIix2Zv/AMu&#10;6oQ6dhXNH0ekqAe8K7xLCNdMbNdMkOqdJ5ZYnn36YPt7qQXy6Pdzs27wqprGV4fHBzl9tRUNWy1X&#10;PpSSrSQPkAs52H1uzlpL9YLZPhv81X/Z6NkC2q9DT6cuNdr++73RekEH98uJh6H4LuTiC7WGc6+V&#10;6vHfn+eokD/fJO9XKz1xBXIY62W60i10WsfVxUJUw8hGAiruC/Ig63qoJk4byc5rZCnut119ktZK&#10;ldXGnhBoMieOQotMA1Gm0gpPrz4tTa1YR3Gev6UpyB1em5RS7FV6uLGa0+9yb/lh06W4AIkBtv4E&#10;yKY4hKZh7GS/Sl5/O9YpLqtJQ0kqQiefS2KqLrT3kuQT+/AARdOb1aPa+fIsLBQfztnki13zIjiM&#10;kb18Bug9Z3tpgW/VkMfw0jtnnS4tNVIuaoqdWscBdj6bYXOGGwrQ5sVYJQ2fV400yR6BbTXGmhkC&#10;z9Ya1VxSGQ52ENR7bxtsX+tOEtclZ30Mb7WxxccTzdV6j/2YCoyCCu8E3Hs8Ut1K1TM7eNTot8MB&#10;gbjNsgYKpJQGkfxxbeXDwMnxuOlv6ZL0kQbTirWPD6/02ouOFXulummoPDffYUtdL7gv7TO/xJBN&#10;+KD+NbQ4NizACjTTzd1rEN7o+Yb6aViToMbBKNCQ3pbzVNl4TqipTDnrG6RPRkgSe1/cYTZfcimG&#10;YJkRc2iJB/7OkexeS5l7+3JE2NFnrMm23slQ+r2yu/FV02AykLzRocUihEi76vOgrY/r7gE45tfr&#10;0v6/Wm5FGZEFsovvJFp7xsVV/DYHhqMf9lwSJcsf47gmU072vXBZzGqLtkOd3P/dOekTMTlpIWc3&#10;A/KLH/jJE9mpv1dOIUEsyp/r7VoWOsLeQloaSzTl9OvO3ZVDUgikWwgW29LqtG+l2hcTt9OATJdS&#10;Ru0byY9OXziHlBvVKHprv7kX/u2u1ERjgucWuCFkHhpvmvj6Ws89X63I9zXR6ZZNPOIeEqK1wXw9&#10;j99eUTSwKN+ipne+T4j4S2ZrZd17mPl+BXwfpZrA2/eEh/Ys4NK3zb4bPJalWWydOfSb78pTlime&#10;3vx5jdtLazXkDB0o4VFQewmkiSYM1ugciqz1yXN7vUnzPo80VtApSX+3IBN8nMtIe6CQi6aVTP/8&#10;fJKC6XXSCscPCN88A4fUmDHnki/hbZVAwJWlp2aUktfVQa/8ItzKrdB7FgWRxwsv3vT2eLA56ZSa&#10;hZZxNB13739TThmNWA4bhqYzcle7cpes53lUeyWH3n3uILTqvHSTb4iUBrN3Z7lC31s/nQu9X7HT&#10;x7atVPV9F6vnIGSi4n73EI/c4KiseN9u7Kne3/lsrS26zzf8POLV/t3V9ujeG2c/Kxbrc5Qu09c9&#10;Suz95oUqUjbTUnnKNSE2/OPtc5NHLJVvcu0MmDOj6clEH1xnRn9LuZ4vgR1GjdG6fDT+6LVzEfd9&#10;REp74jqvnufTT7PD7b/vTNXVMDK3Ox9dsluWxDgfprf6MPU/KjvF5IcBxF0MuOmcnjTzTHUXLYDz&#10;mlNmh/ezh+q79tWjbpZoba/hj2yCVSJV+llnOWvugrJVr1KouKWe5k61RPfETEeVPm6t2EmZtXg1&#10;zBxwNrF+j+pLh9KDba7p7b/81N4IFKSn+dxTfHCYMt6etXJYN/i5xOLuz17xa/MXjFbNgwFjU3bB&#10;abajhM7iZQ+V55kWSaPefg5bESD/RvhekijV+Z9VR2tKtkpVZgzV3lY9euEaNnHxqf9yKoj0oUiP&#10;mED46JTdt5lyQLQiWBKSGrwkOXHw/gnBJ5AuCiWiQ8ksTt7AMfHyGYYpPI0r28YTpl28KzLJbM1Y&#10;NSqO/pw4/83LWlXFbOCn00emlBGvK2FN576PVdtuYGXNNRWe028uvixmc4j3daqNNLp37SxPY9DL&#10;tNUl0giSIsQiHN9WYrjO0bRaFXsjgpbb+BkOYHNFpYNAOW98jVNPvE8GSI3QP4Lq3c5/qf7umA6U&#10;9q55L8mHlCpXrnD3uiwpLK0SiDiH2bWXW3MEgWDNntOcLxkVGr6JKiFM9yuSoKnrD/KL9W8IpKpk&#10;BXUKW2YQukakrAK89+74Ew+nwWz3gb0TUwqS1vQiR7fvy/imVVlrVgPHo5j4yNUvYykt5Rjo5kK9&#10;rw1y5LS+VEhMqZ66F+1MH/p2uePx1RW+whkQytK+SVk13sp+Dqo3OAA+zlhcsXmaO1QpIAw92CWV&#10;QomIxqsS6vdELXQW5a8lNSis3G7c83BeWmuqfS4XsvCV0pK5/r4MKNDrVa/3KFEZEAZ1UDYbUKZ3&#10;ylbsPPDocGiscH+IaLmZYh97PfzoUnf/W4+AOzZFA2yGYgPg8rCAffuq8KDo5dDhn/jn0GpYibXU&#10;X+mtH0d1si7ggMcBG50Uv84SOdmd1QbrIEZmvX71+l/nfzpLju2/z5PPiw3NuHNsN7p8P0HzCX/n&#10;o7694U7iqn6FcRpbw9402UaAr3qZcuuNZqqsGDb9i/aOzPdV8gl9y3oiP/YrhiL4XrSF3AlZfmby&#10;y+8tH/0jct/Yakr8gT2ldmAbDOiqmXZ09vCd7aqz5leIF38lr9bC61ZH0hvChJnXabMvk3DmaioV&#10;AacHGHO15bJgs4lXdhQT4n5b14wK7/vVhHrsjD8Q0D+uESJdEOa/9Gp2V3s4Fji+YaCtafOuxZdz&#10;SKtHtVf574R+lPNmzsPUOzAQL3JmkFGaB73SuNfTwXQLn/kfMrUVfRG2OGA2dnro5y3cWPwx/qic&#10;P0St6ZTJt3dFuBIMe2QAIR8Jx+Oad1FFyWem5bYHbq3bRJcVey77qDDfgwkV74zsMfXr6aWO6jm3&#10;dqe4At7/OPG8+7wKVtKe3G58WeFkJ0I6TLXdbya8WzqwB0+p8sAmvdNfSQpg3K8+dpQGnLyKQtck&#10;qBucQv8uNnmFnn+t+cVsJFwsDdeqwCdDt9x22qDwyRuwMESUioFHejDDfPrVGJEat3c/LOirWQCk&#10;HEhhy14PP3yBva0wZZUjcv2LM3S3FWEBbuQRJFTIR3B2/qpJPTTncrAahZLS7ENEaal6MIBQ2w37&#10;fcUZQScVBiZHnUVfJj9+FbCLLo6chT9Or0K2OSp+uub5iWM0W1pDpRvG1Lc4Qjg49/1A98LHJ0VK&#10;g9s1O0GAXZexhpRfjkOZd71WW89sNZw1aQAf+SOOuVzumix7vA6UibK20LHhdVFzvpX+5sV21LeO&#10;dfVP+WO/3x+Hkc4Mas7Hh0rpT5W7zKF7LdRvX2xbK7UBRlgXsA+YMmLEpfrKHv6yiRWE1Q6zSuct&#10;+byP5cXpLXgoGz77/m0w66dPfnQK0FDe2qre8irhNIKvx1EvgPr70k2LTOeuIwhc+zbMYziaaYgD&#10;G7F5Ik39ULLeTLwUx2+5usz7jqtLZ2djj2y3epB6Z8+o0tDCyipMzsGtlk1PM2GQ8JXF6Nn3D5/b&#10;skqmn3sYduDbYdMW4yaOCqPMx29Fi/wyqLTVr9NtRVnOBogy+KbT3pHUeMUcGroS/yNkT/iz3W5L&#10;blqHeDcA03f0nGhdu4gThJ1NZ96N77MlnZKuQD9NaZ2M7A4O/LLr+2GsYUT/WcOvSf0GWYkxM3rM&#10;naZYqExwIPNuSRMHsCJC6aGMhNul0uTF/LF7F980pW//voYhJyvUreL9f8k1fwNW/iGj6ATeDAxx&#10;IOFgZOVhcrJKigiYooKCnIKTNInh6O/lCfP+g7WU1iPhlN1IuEtYWEg4ibMS4hXh63XrfxokcCNp&#10;4N8SK9+wm14iJm5RXiEwGVHpfyCZf8v+A8yC+DeYReuq5T8mtE2lzQJD/N1uSutowWSk4NLXUP9I&#10;rqFMSWwdS61/mbA0dQu9QRoa4PUvxM7/5cpIe7j9rRcY9C+9fxuU+Q8SzH/j4MjBFWXk5eTllO1F&#10;SWvzjfiDnJH5M0kSnuaP9/646u/2Pz7TumrqFeam6xZGMvg3q0Za6yqJQ/iP6p9+GZgsietDwvL8&#10;b4EsTPZf7Jz/LZCDycr+Vw15mKzcfxUowEgh+282FGGyCn8L/jCC3HwDvEJsvEJCScBimDIJE+Tl&#10;RmIk/0+HrJK0Wbi/9s1AjxswRRJtJzzAMyzEN8gyjDTM/w9TByb7795/K/2HW/6s/x+36P9/ITuK&#10;ivL/gdgxzrF8E7AFZ/kde4H7Rg7kyXrdmahkaHzJX5QW/XDRz6tzWM+G/bKymfT5mWpEx9X6R691&#10;ZT29Q2amC7PXno5MXs7dz7xNTJ/Xa7qOnkld0NkpR9tb+3u0MZ7lU3LoaiSUz8tXnA8CHl0m7rBQ&#10;15aeU2Wxn0fcW8GT7zNvREmajPCFqPYVNlWnKPcWaab2XG2pepX1LMj/Q1XMvaqswL0tv63Pk9UD&#10;RGayZ+40zqMTQkzSlFDdJN0h+GNqk2fNVaz3YKZZcHo+RZtGifi3hMXLPTi1WLlUQx5Xz+4Lqbye&#10;H/cmcl+3KeR7ExcTlEyJYg+L+MTWCnXlnsQz6Gzj/R9II3EFZrojbm/vc6GnxOTuZ2EIDua5t/x/&#10;j2slSTyZz1CpOaeBk81cPN3MMbuR1NAhM8fGssKDX5nl3f0FX7v49Jf9SWPQRzKvGOav4/aHflWl&#10;Rfd2W/YUmm5xJn2gmWE/GBtPETgPvWhuio9ydIJWj08ZMkWx6ZNdFhwrz9b/pXf0iq/LMutWdGqb&#10;XTh9Mn9qd+uUxBv8x9uiDGGFyyiWeYeqpz0O235DDQZJz3dKbOSsT+huhus+sJq+uhMQotId204t&#10;1+xq3T7KJasaNCQWsKL6NCWMSvChx5w5Rbo8nJbz2lLi0mjYjYSNlvFcN5X14E4bZgp7Y+2cMQKc&#10;/ioBeZliiyo4J1bbLsFwKTynTET5qyHhyhp7uthQe1w4dLw7OV236UqVtIfLVNYnTQPnB9tjTOvl&#10;vGGGfeVDAKd708sOmNpde7Kv8GSBnXduCyu/9VNOdr7KI+1udcjcWS7oTWoP5NkpTdv5ZMTO5iNI&#10;p8G+pwvQ4UJ/38BjQK2t0qznrZypFAKguicxgVIXFGRkf/1F9uePkqycPqzmv9TJP3v4n+T+Bxf1&#10;pzgq/juXhbSuysq72JO4VgGebiGeLn/2vki79G8yW91dSh5JvVM6yf6XJtmKHT4NGGwbFSSjZmDO&#10;MoufDr1+4SIQ5Yk/+OTPC5zVQV7gyzFEERWWWUYuOnI6oYSoynxIvYt73nCW0a75syzvo8XyLfHa&#10;6rSFZ1PuocPeX7fSGaYcgZCFIsVdesJq25H+Zd2e2AIhm5XjFfcc/+gPzhoG094fDuxOY4ViLdVf&#10;+1i+7Xs/R4i3s+cf7eFUmdpv+LTwQIeqPpL0wRj8Z1onm8Cn9UaJtE4gHTGjWe4imwOhndLNKL8a&#10;cHrx/GjE4FCIDpXM50gpMbEkg5MHpXfXQOKZ0IqfeGba3N9eTekPdYd1rfRmV1MOk46PxgPCc796&#10;EuV2J+UavzK5Lz7ntuh8tH92+QaXgEW2YeIMr2h3iN5O4xfiYYnF+Zy8VHavVC2MNar305xtpXb4&#10;zr7NiwVR3bDcXkHuTsGKlupDuqxkNqdp8Xze7I/eje76lXVyyWE7Bz+iU/ajfujWOR/m9y7wV3zE&#10;PXxJqD0IDxtJMiz3rcHPsxqLC56nVguyEiW41RXsHhs0rNXdXbCqSTpFByz0uhOdP766azCiN6xw&#10;5nnb2xYh398cZIuxemC9Gpw64rhlOU+cXTAyxfwybVM1s4vK++Ut1+Zk17rUle3/zlFbWVqezavl&#10;B97p5AsHMTRgcoW1L/zVlPippymXasit+tCWaZWEeB0tfDM4r2zC68OdHzZnq4k/3e0sIKXEFkKl&#10;8aPuz3bjQsv5tQ1ZUjI2FuWMLu8+gEEEppxgsqFBLTKSLhmLK2aDhUjJDBUEg8WQhkhBk4IMMJko&#10;SUzOSk4NYGLnV1NLao4sw4BJKpukyUu4ktPDGOgBNHFumxgktRQMh6VnockQJScX3STjyiJjtcIw&#10;1GJgo81BnqTR8jAkipyKKyG+ojlA8ekWhw/rdOtM4YnkmUChVEAy13vgvajrc0YEIASGSIK5aetQ&#10;aJMrriGkmOOZR4RuQqp0ZbtqRmc5khu20fKfEEz63Oy0ZZt8gzQiR7KVs+7xKbLuDfAh66g6Wd2M&#10;AKMv+BF8m78om2DiSOlCUVW6R7AI21jJrYItpEiMNtQfdoBvKHIXXA3+3l9fUZPmkUmvy6MHNeBu&#10;Z80lutscdfD40KvtSxISPqMEWW5trWipc1QjoZUIiAGuBSVYTM97bXtTEQRUAyfGciSrGDF2N9y3&#10;2BP1v8+RfMODaAj7tN3QZajGZcCjb7Mz3FpesTz6BRmWOYwCK4DwVFujOGxKJU7GAASS4lCyT6fZ&#10;jm6XiPS5AVmbA/ugdQVa0HAIw+4XdEEd2ws7MkfYfM6o/MKyimO9KbOPOXvi5VRKLXVQK3i4RLfR&#10;QneUzsZsQE1Mh0AB1bl+XXckarhKwlqSGsEB2NI4QncM2IrcKd5Cxt1z5U6xyNkSKQ8rALgHW3Ea&#10;fEy1hTIWVUyzZYJVwQZbKCi9NDiRmyf8g47WmJuvrrv541APo4cSHpI4G0uhlungtwPj+sxPPz0t&#10;U2WbpdEJtrEaTh9WbagJlvjQl1br/O6O9HWDbcMhnNSl5ApQsg42SJQp4QaYLsGdiGhGkzwP1OV5&#10;PmD7y1WCLXK6xXD5uYR+HdWEOR9WUs4gPXqDW++PW2F3bN1GWgxFWPJcRT4hAvSLy8GBC+5sXyYq&#10;mPyg6uAxmRmCuSCLRhD2SbOeJB5UkhBLdBVhe8qfbpETq+82/N1QcGuLI1JprHnEzbhbRl9SDOvF&#10;aI+imEhCJ5nrsYa32OznyOC1UgFjCQkmGFvrBKurQwPuhvanC1viv61rix/ROIRaWz/Ew/bmEQRx&#10;NjwVP9ZQTTrYcZAtryCBH4vgP4LH8eFBdFSKr0kBShXAIlgA3MnbHV8Q+9gOZrV6vS2Nk2j4n/hq&#10;qIr4xiwvbnVkAaffGzGZci2oyNGvTGa8T+NzLuxEzrgxjpLiwpakeiiS+x7dhjUgr3NLuwFN3BNg&#10;w1NXzKPlIQbcmSgJMICROwnHNBwMxZLgSkk07mymqHK2vA4qYdlNXe1MW0Fwsr47h3VGOUfemDvI&#10;aa4c9KSDWipkc+RSkp470VYClKrnIZMqm2TO4AGl5JqAbzNQCQyg5MEv0DjIYrN+CSdDF2+ycB06&#10;bHyO1gjlPo+o2T9J1sMxBAK055uJFfWqp+otaAYQs/ag9vQVEONk1/AVfna8YwbxbvylLx5G4QWJ&#10;YwYioNRRqGUdT0TBJxOAXOnD6hf0fIUVgyZtNseBkxmQk1xlKTitNscgSyJSlz8VJchBF6/dghbB&#10;1wzixVnwFWRDBaTAQ5N4owzMfVQApmnPGc0IuzhbBg8ICRlj/ZGzKNxFl906zFz/MrcYKycXN59Q&#10;oRkglq2yjFqmRstSsk6sXrxB4hW9ebLFy3LwYk0LxK5whcv+/mFCc5zoTTeGG8uOn8vqW7uHpr78&#10;ZslHjEgSgtMuS7CBIDz8wpB0WpMyikvj/TRmiqLikqTnG0pmKTOTrXb4uVbGg02limY/tN0VKG4e&#10;pJd7e9RT/erw1p21v1hJ94JGYPjvvzt4q9IN/6w+RWRLJJf7T4OFfngADauyiiiIochECjLpUvwJ&#10;YtpwziQTpwF5KkNhWaUngS759FDCv81ujSY52jbBc9Wh51LajOzOgeznrNc3Xd53YMiZlB5j027Y&#10;VkBeoj1I5WbAVQJMpx+Ldf1lSM0zFizIJ/MMcbMpgYtO/tW8YQLFF8g4goDt4KUz/jUNScEJy6QM&#10;H3dFnyJ4x1y3Ca0eNZle0EhBNrphrAbvyPa7yUFZNHZ8uwshjEFKofv7sTgc1afnEtcscFKSsTup&#10;0baT00Y8yu841GJ35rwIAsVFzdPBdpU7BWWbm8QBcu04YAaA0aQZg0IfIWlALNlTGbfxtc5JkxkV&#10;KrvhUklxib7PshSm3V81pSrm9oZNjHuNe9nN9zAoc/i8nTBUSwUnUVPQmwO2zNTqh/B1izQKHJVl&#10;VEK0WrQqJSZVgoKVFQICFfz85Qsy8i9trcz12PVO765KgG6329T6q/ozeIAqkNNj2TgF+RIuyP0h&#10;pt3+gVNWYPwlDX6iLRySIipDeDxE6hiJHXCFg9/LdvIoZWWmWHnys/4I83Z3trexULxyebyfWgyO&#10;pVWDsLMyM9ID07dct8FPESNCTMGaLjxrJU7cToGP3BgcCgbZEpqLJBkPpxtSGxSXRPQljcyTta1M&#10;57F71PzHceyF/cNCEuZAI3mZZJpYrC2MiZofi4QR4PysSYg4PjqtJH6aecR2ivgDxFZf6dj6YXi0&#10;ZmDBZjynGXjzjVnpcyXFxEUoNbxfKwU3GRDMsQHvx6Z6gCvAAJlJsL7HAGnn4vXcsbZ3NvWkgoLp&#10;HV7Ggpymy0m1DkQXz09Eijxq5ueshuuJGpqPiECA+u6ZKEFSfd0S6Q9+2XWLwKAsTDZABWSDSCCp&#10;5sgGBkiXbceNfltBAh1Q1j+eys0WIWEIl8gozFKOjdOOdcOeFngQpmT7JqH5oz6F2xRj1EBtz3EZ&#10;LK2KKzl2g2WTAsAIpKVmZmJklQpCbpIxAS385jYkYOzykf0DNBKwSwhP+AAl2AQlr6Y73k+hTdyk&#10;SKSFLPfjcACrDeLAADYOoIbQDWomo2OCQg3R35Fx1FYd/UQt7dibZdo0/BKulMw8UEw/BR07D79j&#10;P4w36eiobICSU0SedMwgZ0aUkfHFUgGZOJg5WEi/y5FBR2QAAEINORgHZM2Au2lTjdOIeSL5tEjj&#10;1RCRc0coLSqQvGEkyyY2FgdwRfHFxgG5+pFUoEjX2LgEZgQcXgbXoiQFfpyqEhtLCUwDqrEMaGVi&#10;TMgG+AYpARz8SEEYu5oaegNJAyXtD7AWFWlePPImyFiPWBqoGCnp2UWg/XwUcQyCapgBRgQMoRsZ&#10;lITcJGdih/RvYBl4IBIYuNYgFR2zrS1CTA0h74oZoBqhZkqNjx+ioMnhohEBjxM3N0leobG7O/Jr&#10;TydwbCTuJJaWg6k/44xmmEk0KImMj4IaII8MOsLEU2npxAHfUjMyXELAkXNHG/1Y7SEcFZUOKK3M&#10;+EDsqir/9Z/3e96pigpyyOsW9MfRIkgxIWd4QcdCn8gqQMcDg9/BaFGygnmgEB6osAgYyo9EG8I9&#10;SffdWLA4atcMLcpfGdg4ICcEdjRHRvIXbQ4D1xZSG0dLzQaRKujHXMfYIoxE0BkbG1hqRhYRhC0Z&#10;zpw6KZ4SSM3Jw48wxGjj4hhgcA/vAUpqXdxQHA0LHXKOZZOS0ZBx3DbXMWoVs1MSR8vaIRvBSMKt&#10;KKkhMjbIGSD8/ShOmFgYJpaSQQ2OJb3KGFTAQvInDa0jMpaNjsOVnEZEpOZPNIZ0cCSrUFcUuY4N&#10;aSK0fxpWGWQ61qTGTBwFHSNXPwxH4wjj06YB0vhRJ2UBAGBUwRw6g4U4EMQJIx1r1YJgfFpQUhCQ&#10;Qf1kWxtIKjptLWo6dkETlFXN3JErRTwpM+VdMwZwwBQ6RpYkDCY+3mN8znj0BY0nLTVfQQbpJExK&#10;ZgZhQRCIEOIGpGYUSEIRY3HMCARKQgJqw2GbPD9H5keD0RFBRwY1k9bhRsHouIFdsFXDkGvjKHUA&#10;upgBygQAHSOva5ArXBc5j8YUYChJeYIBWLGQA6D95PQZGNQcbJNPm4pkAkhKPd1xMgo2FjoREzTJ&#10;gqT01TiKRCCrGApdQIYTR5K6LFPHqVgyMINxAAAHj5gnTEubOg6FdBvE4Wjo8PHxOJNaGkaugiDy&#10;ciw1M1m/tlfrdb6XGGqetv3roPLEO7NFKiDl9Wj+lUiVLyWaSyH8S+vvwVENNkeRpWZNkY97+d/E&#10;jYwJ7HpNQY3PZNKOrz/Is/6RyCvyyuWWU57E/bzfSXMailY16s/9+3TF5MOqBp7W3Spsr8uS5ptS&#10;OfSOpE6U2POSziy8HXHT7XViQnSpu3Gvsu/VuJkxk4ZNhb3r2sWzq9etD0zV1g99Q2aJnS7VQus8&#10;XfgTbykXsTcfj/CM71YvLtU+WUcR0kQOH4jzOmlQHS5ZMLBWEXuFcku7LkEG09/l9PmorF1c+Lvv&#10;fWXafL6qL/GNrUhWOo1xdfZ9iNI58+rnLeNE+fArrfmh62vSXRUT+NWTa7d6imKliKv0gKnWVz3n&#10;XvMPGs874wII+zFRljPP67s9loQbn3a3Soh/ts4dKShUiJQPHfhY+Lu7SW+wevFrd4m1sKalFFqj&#10;vMeydrLFUGH0fNlF2FhjCeRy3Yf52OpdQ2XC7rPp8KrIbp6Hxt/rW97ao31GwspvMgULLZhWG3lM&#10;aYy8WZTuCWdZX8Pn3rONrAgVvdGSRDJ4llU+1bPaIBXzQtHm2Pjb48pY6R8rS6q9vaurM5IFvz2V&#10;JUQvGpw/+VkGlPD8Jiha44Xi+ixBU/ah+zFJdjPq3V69jkuWd8IVbSP9zGTqnezY1h7YLBiNMJfk&#10;dmUFrr+Z0F4urwa6eEqjhSJfPTFZsVd4Fi1pOKImtzauq5NQWiTRPuPPEOjP+firc+SgB5+4qCzo&#10;WDi6tuuG1HFk/Iinp9Ews1keqCWLuOn0/WS/RTGUWrQ2eXny/wA2IMnfmebUzW6JNyUWUxn6HJv2&#10;jWFBM3JX2JLskT1tO92ZGeXHOeYfpstsxbaTy97Xt0onXpaZI8Ujqjyhf4Rmk3aWC5UQP2lk6FLN&#10;7yVr+i5/N6XKIxGmq365LV+3VmN6ukaXTCM4k1n5abnU+DDzbsoMjQrexqzcCZ5fSlfn5WwKntzz&#10;ym5tzV/vQi3JQSOaWlOSjH9PWIjtea49wkn71EK9Kzs8bJ1/VUZX31K6m6al0dmfdNWxTK/uWC4d&#10;IWKPppqX7J0xj66eq89Jt4dF13Qrr3iOWkhps1tszmrMLE1JU/LmSxtdld6M7ilrzoqujHyITqoW&#10;040ZesyyYN2d5oNzdzdVobGdUrtqEZrL1d0/hfb7UrvXpe08E96h7+j8E8+VdzfT97u/Cgd7h2Q1&#10;vuLVnnlnw7tMHmbTzvdPuTzj6VxHU8g3OHh+Debz3A4VwsMX+vy7vMOpi+fDqXK8u7zEs71eEI9u&#10;F+1pFrRzlplVGTwjPBfilONd75xXCM9aLNqmLmnXX2YLTWi7cyG78mERukYuZsewcHzgU/WgcfJl&#10;7o62+eUd4lie586K4VVl1e9qeCT0Xa+UnR11EI12lamz8qWvvFeIvqFCvaYRP+VzhTWctBlOoV7m&#10;S5OuHtrRd5QFe1W7afpaVqZnNkQuN3czl00nJpacOyOyes5GBXtXNEV0q6ZMHRllCZ33lbN7ZtYO&#10;e+mzp1p+R1XSDgdx6sxuerT1suj+K0d395tCj3MK2Zk8g6aiS13ds1ne3RB7vnJL2qccOp/PDOeM&#10;RFT6u8KbpJq6o7wS4fGKeTZPOpspC7npunNvVijRsJ+z+UbYc9aqpG9qzmW8Qj/bWdKZcF7Ih3lz&#10;/U3zZrJ5sZ/typGdrVyRGrRLM9nmexkjNvo3F8mlfkjwEJFu/loZI0cFfy2SrrmZKe2lytUgQcQs&#10;Q+SoTCf7K+abVZEY0pU8UvPcVKZIsqbKJKmj4c1uttyvTnBc8gySj6s4CSKhzZ5S+Y9krZQRoped&#10;lfZZ96o0f4uyzAiisdpCRY6Kb8oYsU7179ktVaRomi6noRXXWYuLoF9XS8JCRYxqaIzqRAzdunw4&#10;LmMmczERo10rU2GlXZIIJk5O2dBaJpH4rBSRstG2kkOldk3XLkfkiR6Tx2lZdLIJXy4xsbjINclT&#10;NiIpKmZzpkyJ5FQqLkJViJQFi9R/m5w+naeQEUSbPL3Nkkbcqmt5Ll0Q6+YljdycZJNYLTZSaOPf&#10;s4wR8pUT4selR15mk7lqLyUkSFjQ6GV0VOVG7Jn2qjyWHmkePcs0eaWG5NBafKR2pczOCiGp3i+r&#10;kCG5WqEjhU902ecrLiRlx0JHXlhGVoRWU4qkvo2Zx1RWv9gRzDTXbLMpSEhqTOWH7pRj4byMSRWN&#10;uXxlLC8kTZJn5cxyk8OzVYu1Zs57Shaz6GUSW1bH1kyY1cOaka5FZrq3GCHxLwsiwWqRmbFIisil&#10;TGiKKs3TrGKDN2SVTyuVmxJ65Z25RfJnFTq5ckWShFnQxIlHZM4jK0Y4r1ImeHn4clqzWCEpyik2&#10;ub5XM55VyTzJ7K3Mk3XlzbsoPyWILUNIEq2KnZBpjMxFSNAwy5xUiRDLaDUXI6GhN8sMSdGylEmf&#10;iFdzeCc/wuPZYfWVR0IqNSVVu36FxHyXOildjpWN6oIvl6Rn9pVrDssN51Z+pP1klQ/J35cycpeH&#10;LSe5CiKSc724iJmyksroKq87ksu0UiPU85GbWOVGkqUsZySHChmL5JiYJieSsimU5DVzJ7v0YonE&#10;si41weZPPrwpla+6xqly+lkGkVSaFUySaNSWEYkZTSkkvZKzys4vPXIyrEuR+K+pTHWWIpIfsTyR&#10;jKVO3iy0KnZIzJLKnODdveVDJO5UMZOTsZCKJSapFieWOcmh2snWpHKJpKjIlJ/nlZwSsh1W+TCt&#10;+NCM4+aNBktbgtVPzfOackKGhQPCghSvDAtHBgGgQAXIBBIQpAsqQMrQIEEED68AwUCACTCgMEED&#10;EagAoZCAMCwcIYhA4cEBAyQ4aIDAAC5ouIDChAcNEHiY0IABkAEkEhqwZV3e5i7V6ZMSS1lig8Qk&#10;1jnFdEloSnZ6XKWV2MCdO2K6xRqQe55e6nsq1AYMC8eDBKmzF77OynmGSA25JHUK5/i8rJJ31AbE&#10;CPE/YzVgWDgwqACpytLVmV5Ol8Qm7eUosQHJGxuSvdeA2Mts/kEflpdcohXx/2S9ZAOC9x5apuWp&#10;FDVgWDggJEhJnVmxXR1B3xUce5E2cGt5ZchzTL8nuqU0rk2ZBmSCqwwkGBYORWJVEj5vqtLnXukc&#10;wRKmWSkroTuaTLueBasuQxcqTCM5tTQ8UV55lZhn5umzfHEaqWNdoVlJVk45jW+WXlJi+ipf0kZs&#10;xSN8Z6jYSvzJpE+z/JpRnsZOMpdKa7ErobKt9tEIJT6LtyQqvRIrpDttRypPI84SDd5FK3klzXec&#10;Lp8L2W6jwZtdlbwxZWK2LhMzbSoVsxFLtN2bh8VZUvRL19fS239jzXo57cwqtRGjMrK7k1p6Npf2&#10;FBa7kRof+V5XVA5LaBDv0tS8Qrc0ov3eOSuDJU/XK43UKb+RdJHyjs6WY4mNyJY+65W7EZt97J7Y&#10;LHUJufCUHkoXmqwTFbw0TU7pjWDmpVHp7JWm9ItvxFhndredyjhWDt3Wp2qFsi7JrWNZWateNfXQ&#10;6kfG4ntiW3r6qFCrbp5vyRZOqUptTYk8RS0ce+YG+7pWoSq6oUt1OIZDvyrKZ+lTDhMiPDh4mAAB&#10;DDJ48ACRSEhAIDhEoPBgwQDIBFUNJCAyyivjyiMV+VaW5bCy6orz3+RivbVuSoM0G7ojrR+OtW/5&#10;1bOmdlbCyUK8+VXVnbWnL8vvqEriGWZZlR9Vjq/sjhJrriqvro5pl7ukTLL6FLYM1o1VxRDTsld4&#10;87vCq5Mzi52pbJV3VK6qD02WQpqTW8fCJKt6IV0pJLtyeNvqdJdd61V+mbxqnV5ZmjQvD03rWIZV&#10;2Lp7deez4FnRm7JeOXSY1fqMWSHrzchqrfI6GdbwrcreVWiZVWh3VHjWpzVLeCseoZ2ddzZ5WeNV&#10;8eka3lkO/q6/wSzfKTOLYa1oss48acWyjt04rxzRGCJVO0/EVlkt8Z2/mKYQq85uWl6tOytYVLUZ&#10;H14dumoyD1kN37dUhrUa4hQeraXC4nul1sVrGlXralc7laVpMK+ul7CHh78r9kjYFztz9/uUWgZr&#10;gwWvh5mdWt3SF5/P0sOjLEZKhoUDg1+VzJts4c/qJCdVSavLSoSvFYMaw8IBIetFfkGj12uEd83Y&#10;7a5KPiiVKWqV3Yhuqsw+RLezKzEsHBa4H71Op8N6P+AjjZENUT7nWOVG6BrapUhGVmSu94hq9DGa&#10;REL7GWWh0gcUHx/DwmEBCzwYc6kxLBwfaItdCyqqUHqsStklUWmV9nklB6m87Irl+KaGctrayFYM&#10;zbeVw/PcFUu0fMmcYuhasSSk0kzysSC25WJI9VIseWdGUyt4lUS3Ul9Ny9zqqqysaX/Xk8rdjqbU&#10;i29O/tq78/i3OIWlMtSk3oZWN9lDz5Vqikaj4tNc5crT21iEx/HkbfDK9SatSUW6N1sis0MyHvUf&#10;PA6VOpSWn/nkHE+E2CqyY0snsdziMywcHzCsKjZte1k0mcVS9n7WsBwWycph4uSzFFYWlR9WIbQc&#10;LEek24ufbudHnRPVLN9p+TZXmi/3rA5RybEkYybdXGZmp8SfyG6sRjcnosRTGRYORclpPGqlZeF9&#10;Z4ZjbdHLWfFYtRwrNOsRz7DQjul71oS3a1reaqvDuaGqwbw+jegjus5DbNmwFNacaYS39bZxnhVP&#10;1+pYui+zmzAvjxATO3ZTnLTyodau977jXq2m7lx70/6hurL75koRYa3ISlm1F2W6VFEZh+xEVOVE&#10;OD4sexEl0pzs9k5BotbYyF69eSprU1RHVpKoNSyzD9GnaR/Cu45l3cmly2JWjmUp2cXLOXudPpp7&#10;zdggWdlNry99kS6zOTbeLYsmm3p7ssKWpTE/drxP9mhm7E4u2ezu/qx3zywRTt7T+HLs6zr4vJJd&#10;HVmlsZieu2fWbKN7rWXjui6zdXb70GvfbK+hej7nJTq3OEf7lOyatudnSg3N2KF9SlhaMr/0qbFR&#10;1onGio16SFnIiF6IhH6pyEREn9dnJSKjS3PpXlWacqJ+Ds+uNEZLew6lodPsRnjFpSQqnKu9RUZk&#10;95B9xbBwYHAiet3LvdOxWBMNx1yV9GpAboyyZpKm5o6vOW/I5Vyy25z1T2Z390N1KjzK9nXefbKM&#10;6hrd8H5GVChrReX6tVWq4ut6hfUbrHHMifTaymFNZ5U0Vvyks9D1dkNTZudyKzYzsZiGifdmXaW7&#10;exmnYLaexS/DwoFBW+07ZDvSuJyoRJdGeCt/7T51VurOlMsiIeK92TIs3qvoSmWfv52z2Xu+M9Rm&#10;Me2DtYJDSEdKu7MvSl/ac6g3KmLdVyoOFat0RevZ0YRDt9nNiAzzzn6lo5uXnYjQXqQkKjIR2nEo&#10;j4W21xAdta6qnrP3lHa3v/503qFW1s52ymOpobaM0u6hTJvPStSaZVYz2yvO45WZXbbDOZsfa6yY&#10;VJhpr0s9Ov0orQzaESkStuR47MyebUBwnJWXp4KFdJ0pTMOy68NTwR8bkGLZGemmbM41IGij9WpJ&#10;hDdL+3kqRYb1Ez9YRzXXVSG1VKsPUtlqq/uIYeFQHO2F9SOrDyGWQSo7MtUhJWGZpMJ7rU5oK4N0&#10;o+nV8aiXk3WjOzL7m3W8X7GRj87I9atb0qhWLpnlT0bFjLJ8HXtRNus2+jH7GqP6V0RZdmO/oiv6&#10;7y0VXcdFdqenmCiDU0AwXNDw4KDBAw0QYKhQgeV9ntK5U94Kp+SUze7yuSdfY6E1Ty00l+p/X/Me&#10;tEI9rLVYySqTJps5+Wsn75LN+SuvxDo/yzCLznzmbM/1abkPs+hE66V7nvEVtKuqerZz6jO+m3Nx&#10;0D43ZHPO+lTZfMTXHMtUfbMfuZlMpLrhb4532hWqminbYN1uH+elqDbnqbAS6/LKKVqRbb4eybqa&#10;eenR+VTE+/yovXnSVDnY4ydzitafplCZi2jOqZUWGRaODmDpjHO2FSPLsyo1na3ysuzvBsuwTi7W&#10;BqQzcyPdzdriScK7mywNiLnqyO+8Jl3OLMmV59arc3GRYs7Rv2tAjPVnZhmnxdSAUJkGL1O+a0Dq&#10;vx+LFKSyprXEuSTMKs9QDWde6l77iUjWRL7iEWPT6IhVPqrMeiZaQaPe9PXsTelY5dmwk/clJdXs&#10;Tohnal1JPEJj08vKlnd55zphUSkj8hqpR4MtZEQKZ1z7CV8/y5v5smrGZUWH17SWyxuzXk3tQ7VS&#10;RcTKDut8nqoyu9oNX803e07EF/Trt7zI7p7sc/er83P3ZVahnGNeDdprVvY0uxQRyelgnu2MpfAI&#10;9mTTKrQHX8YwOHvG0DQkgQB4aqZuilqofMOkcclCbHCEhmWlqhOUN5B4UCyr9K9SsWdxKo8zU5Yd&#10;knRX/vTLHX9Eli+kKTTksFmVr8fKjd9z81lkpa0qovxYXz7kdVSUz9uVz50Pm7e7hUqoRWqW6lkr&#10;J18/l6sviZq3u0vVpu5uaO67s3Trzavz8+rsPCuf3eXVpNX5MC9N55tXId/HNHQetCznK1+ZrpCv&#10;dzwd+aU7N589tEs674rGZ9/9dCE0msLj3dxVFlLHNvuYRswa3/YjV1l4+DKaglWSLsLK8nsOXSW2&#10;Gv4Ms9SuqHl4S8pyVVKEZ2nOMuOp0GM8EpINny9iulqafTNlVUz80JBRyWg4rScvLZ9kPCpxtgrN&#10;HiRvJrrGYhYcOpZKzOZGrZym8UUliGeYmZ+kmm7wkIoLiWHh0ECrJduX5l/qwYOxFywsVYdXTNfL&#10;LHQzl8fS5rLi2608lS6/Cg0dmprG9srnLsdHF7HK9ew+XeVFqrksIpl9iLAMmX4lku795jQ85cyg&#10;vfogrVw3Y5bm8p0hM9vtade0f4j8cq62OzwOWbNzvJ1hIaqi1l2uqCOhRKo8572kx0NJHvxLmeZm&#10;Tk6yCyYSY+mTL5yWa8lRE8mdTJNPKyzZEsTfWk4MPIdIAS1XdiXLsDd5Y9mYuWaDd74t7al1bAjt&#10;OSM0pvUqrfd1sJyMrjf2pPt6VYzsZXetXmR3HWw5ssOiohvJTHhpiEmeU1mryt47T57qaDn1F8Rj&#10;gxq0nzVEzbM7NqhVNU1IzcuSW4bldEmaoVf1LtdOEZWZT69yQmoDQtlfmZysBoiVtv1KSOV2bEBw&#10;rBBnpoHd/i6r6dF9mDbKk5PyY1b1q7RSSLf/V3V0wtrVyYhMlFavn8p1dUdHamLdiK7MkbPmWT+j&#10;Z62ujrBXZvVxXfmRCY3qSD997jJI5iqqJ9Ln8qhorSaVIxnZ1dSL3jrZWyjJ9KzTn3RZEqmDZUyu&#10;/a7V3GTqy3SZ1yT7hNPX1SUh4WHv5nZCxLv6rjaqMesO/8JOWlZfq7pUxHRpMmtlVXOarXud9VVU&#10;mZVZZxKhncqoQ37lkXPopRfL8odzI2MJb7wyTPJMybZn0Gwu51erZRkW0ZTdTWURJ9aqEsvIfJme&#10;nqFR8YnsplPkjPcHqch1Vp8Hnz2SJyexSNGLRNA5OPSqpDIblk52LdMqvYrmbOZaco0NGYlq6Fq1&#10;Ubq3qWx/tqrNpwzpxlqWeNTyc+jVIr/LKbptDvH+oZMrTZRTmfQXvZhTaMpa/dP2ys6Rjspdouts&#10;xa+cZ2Lh+Vmv40smJHTx0RH5sWp6b3UyTMqs0oC4kmjI82JkdK/CYl5VmbEkb2G+UFodEVqPTsqa&#10;5tCM/9OpbcfKNkQ1Po1pM1l1J2om2shhy3EyE+fPqV/rpZJI1m93ZfT801fLJIJ5lZkuG53GY5i2&#10;KaqkMj2vWcpEyFy69M0pO87MspGktNHpaS8JTeTwh3MrOyamczpEhGY1Vcrj1c2VjkNZpoi1PXRH&#10;nxOhuTJpRMg2NGum7cT7FJ0syx4cP4s5tmsG/drQL2tXTBrnNWu0y9bys3ENJplqNmZiUprI7MOh&#10;05iI3TjNxrNLrKnfiaThz+7Z056H57YaJGb9r5ti30RTBn0vv/YiQ7zHyJ7mmCHiiSgTsX7f/x1z&#10;Zm6zK/eZ0zPxNDff3OaY4/6UmR3f1LxsysqbU55NefNKT6c687rVWLFPf+MPq24iq5PZZXqZQ74q&#10;u6pyr5qiJCTNsdVZGlDLemyLye6I/YgsSY1IH1e2ELpYboBVxL638RNbptKwr/KYDrMMrWVt4jGz&#10;9Jxeb7Pp2RmP1asbs75IaHfRleqI7mM8ll/Z6yR+eqxaDf7wY5ZzNlWzIkZ9zrPwWJWGTjSiw3JX&#10;DAuHooyDJVepmWa9stMX89BDxRarGo5ZtXNF6g6LWIUzPdm3wsN7uap6CisJ063KeZFcWd+cfHRz&#10;S+s95PaHN+VWSD9rZVKNHWuvWYa1y/fZopJ0z2AhVmLJztL+tVCW1ZCsxWka3nhTmeMquVM3luXJ&#10;rP93ubvchXg1dZ3m5cp5msZchHmqqfNRlhlrjq70Udn8jjKtdSFOW9W7ZJaUxC/f3RYeJZJb7Tml&#10;TBrzWZGr72/mx88Y5VC1XFISsqox+pSEUzpdFpWRTd7UU3ZEopI5WZ3JaV0ZFpFVkT79+Vfoyqbz&#10;1lZUT6OiVb7Khaya5awyxzKtvOrKq4o9Dt7vdatcq16a1g1hP1S3HquwQ9mkwho6lqhc6zqtp02V&#10;3lY/M4QtMzP2VIZXZnVVuUe1aq9uSEkfvP5+U6yqrP1cuSindZWHg2V1WZ9TVhYfTa9oLj13S6VY&#10;Ld45T6zCeblufv6UY+HNzcI6583rn7Oevbz51FMqMwunEF3e2btyY75pbMY6x1e5V42Kf77a9D1j&#10;M5/qi72qpakrfbVIc6ReOVfn6arSuMxlHap5uVpZdeVvV+Er65te4xCa6UduqQeF7tHxVOiUJrp5&#10;On05Lk//T1/a0Y1dYy+UD/AuX35GpdCQnlh7KKsYrfyszbHqqnY1dRXZfJ5TrrApmUXFssY2p9dI&#10;aC94w7LCTGe5itmwH7tpVlaKZneGZWg2nt3eM6ctraW2oiefNmULpmXllRAtz4XOevttvwyTiOhG&#10;MnOLdu1sG7pSZ2dkVWXmQVPBsyO7RS6GdmZn2QXPCg1zDsk2NBpKtLplbbRPMdp1ytHGrrSpnX5a&#10;7aYRG7NaCM2KzPaZ2T2q4rOs76wM2tjOSA720DcjM7wpNyssQnSxGSnjWc6dnT1nLTraaUZ0aZ8Z&#10;PYvLxmjuKluxsmMZXTGzSstMu2W17yujK9uD91Kzm8tuZ9nPd2+7N43RfMyeNSOr3VZ45TU0+jYZ&#10;ZVL1RluR1aZZ+uddsbFx4T21Od3dVWuii8cI/tf/lEOTPjz5TvoVGss7LbHOvcnILl5L1Vrr+a5W&#10;lo7ZdjN1c32Pa0qNkSPDehmyLLPz7uw6y7Oa2XlDK3dm6qCdWSo96xgi3Vd3MTJzq3fPUMvVrpKK&#10;x9Ius+4hu75UGd4vbTPrnTP3ELVc2ednpJKl+q6xgmPk7su7MQsL1Yxnl5Kh1Vgex/zCVrnvkObG&#10;OtenMVcmUvplxnxPGhXTfHdspl4mKtFRZ14uxP6u1+HRvOhYzp357Q5Nuor+1/zcsW+DWTTH4xjr&#10;knBsMueeGjKcH5WVyXLNXVbmvFo4x5oqxjrZyfPDTimsa1ujYld2dYM0fVVRuasZnCwzOqsfnSbH&#10;ZL47LParzNpM1Vsto5vR/OqmfpcvlnR6pk/Gm64/Kqop93/vNgu2Enu6rZyqdFUXpWWVi3dFNGW/&#10;l7MS02U7MrqxXH56a0ilf96Y0U90cnpadMRf6QkH8Ug3exYlufS0nJI+YyFP/epVMIl+ftIrccrZ&#10;piqPXueX+qXRidAlT/RjGt1JViVPaHT0aV/uLrpNUukUyTaN6JZ3wSkiI8opopyi+qkGy0qf+8u0&#10;6M6S6Na63FTh9Iqn0ErP2mVa5ffTqpKttDSWUuWUqfSb6t2vvOl7fCW6lWhP9mN1Hutz6tJ51t+r&#10;xVVmbm3lvLUKcxD78rRMUfbFYkkqux9mT1bvrapPnClllfP6qxhWm27bK1LFQeprezkrn1Xfyytk&#10;dffEo5JWxEj+4NWR9TjGOk5fqit1Zb13Dq+qWVORGat6nHohq7Tpr69iV/ParBBWXR0d1fVnbrmq&#10;fFpicQvrZEU3m5aaMmrxaSzP6KcWbYym8JUnenNebOqyDJVRYW9FdufqTTOlVtVSX79LWpmodH22&#10;sFxVqRBVX6V7sqWtzpRS+WW9maev0YWu0Mqt6iSqltXhXa2qyveXW1nlINZNq3A+dpbJ+rROiUVo&#10;nTJO+j3pXP4c6ZNU5S79ZrDc51f0PLRCU0jviV5ZFzKVy3I8n6oc2g9fdbtXKRbL5CGR1e+uMkhY&#10;6IxodbJi8dXtBp+fqBTxaHOCmgdCpRBCiKEkSAAA8xGAACAgEIlFpKL5bCg/FAAFdmQ8UjQmFAoG&#10;grGheZSEQWUAIQBABGQGYGQ2IAjHEyHSi6qFgfTgco6Aur0ptsjPgamuHRvf3vX2SAuYWVfLZJyd&#10;R0BuDlXqeZFTFVzleYRHCiSt2eBjrY5x20zj844z+o9iHbq2StPnkRsfFZ5nNNALbTWXGzqgROgd&#10;XXOWC9GrCPB2/uhJwKtzm49Voudf5PLUw+jRbXLJJ1j8HT3qtQM0VsgyqhdD6V0A442+HjU9Kgch&#10;Oh2wlG8C7iHRem7oUOKNEvdxRLsXt/ZdaNDoojSHDsTWQ+lMIKceeCNlteqpA2/yHNiT7W/5D3O2&#10;E7WJ9m2Un7DnN5Td9Hodv33wT68jsEl59XZh8AFWPdg1lZyqt1zqkle9r2+1xq91v7wT731K+2sc&#10;mF1c9UghwWZcPauoaWxXEFq9oV6Fs2O9/BE6iWG9uOtZlOad+8JJteyMtXm8eelrVNPVAfKd4njn&#10;Ed65BOumca6s886WwjmC80Jhz2FuWUEqwhepnkj7jNHhsfDtOXicpaGGz7J2TSsKXz6FlI8LB3r8&#10;8H3ZLrdIwa2RTI4So4Gvhr3LDu0KO/pfZuxXI2AXRCBAXwV5tBTpQnUnjCDZTI4EXUXeD0Jt06SZ&#10;3xK8ldRjKm8u0FtBaxd30eBp8LeZlew1Kx+0k4Fr6Mkj53QDcoTyurSqg4N65PXDyStv0yjvx8Kr&#10;9hJGMDf92RmrX/NPD66EtA0zmr4IkFmInphzYG4gOSLgRHO7nDaM6LoA75ECTetSYp0RgpzXMO4c&#10;W9Dz4lPEtBJtQWzxL0fzgH5i59W7GeNJa2jbYDInwI3l5rtS5NSxgMLGJzWhNSB4Lr4SsphiQvtS&#10;xWw1nIu2Q63I4RvzPrv7U0dt5kGlyTNmy/aiG64a9I4BBClBJ6mOGp6wKGs+tm7oqLvKq5578v50&#10;ce8I2qiUlrNlaw6IY7nnJSQAdV17CqyCxIvHhkPHXrj1e6JrFJFoAwMiBscjh20WUJJF4ehjUUO8&#10;wXVKFFgkKKBru1LO87Q0atgcZ6tdxiyw6bRUDPic0WguKFCPYoC54cClj+hmYgC23ssIQk+yafxh&#10;u2KvKEsnjcF1XuHeYwssF4mTV8mCONqFCf6ZbB3oelGgubUcTKtHgcaz+uAWGZMIFCiKCWgc0hiP&#10;NR/kG7Njn+TtKD0rpc9WXjeBVmQEp6APwp8g3OfGLec5yaSXcZc+dDO4RMnMpD9lq+zqK+jTSG7F&#10;ZBqar0zu20YVTqLPCosxM98e2dWJ3tgkzVGQzoN0mpGY5nAiRmj8BQmOfIlCMTZ7aNkIQhoyY+QM&#10;0OY6ArKXauYplLUYwSRuflm7j9dGm/QWrzJfgmvb6d85LszLqZZWxAP900kpo8GajJxhWj5150Xf&#10;FmXc13a1btYFFz+tcobi6ydr2TesIvnQGrwyfEFh/R0FrjWOd59fMkZxJEQ8Anxcbh1RydOIMi/q&#10;xxG0dqHCxxW1FYVg+ADFikbNW3xpl/9JxcfbbCiiW5TNLprXzJg3NsrWPUFJCtmGwjE2zfVbzyqK&#10;ks3h+NEG6gKiSHrlIfzpWd19ol18XJEAISDe34m/Q7xGXgG7Z7TOtIIPXGjLYtB3e1+BLUEoJ5GE&#10;feCLu4dYfss7GIy7Z/bDWqx1sbG/0qcnucpDAAZZvr6sPu0v19t2PqadXPGBW2yYXI+f8RlwYbEQ&#10;fhd9g637X49BBCRYFgNxQpiZccIF2xy0F8a2rRMRHiwxKtjjDv5q/IIt4/cVT7BHcvXzfpO6g01m&#10;tJNrMIMlAAtQjc3Y9HrGLr1+fWmlsQ5sCKQxCi4KlxVYYvyBBDdgGR7uDmAjmACruYg98m6djlhW&#10;I2497sPP41rwc+FxJhwq49pn91q00gsd49rXJ5KO2iVJ85Iy0dsJA1sV7orGHO+x2ylWKMr4+wKN&#10;X/yT29vBkHkOmzNLhICfa8YYqBK9BIEdx16+CnU4wIl989oqt7OoZWpRq+SRMmyrXbNEkxbuuj/M&#10;658DsLFBr1AJDhnuNqown723KaWifA6JVhcGJrICpSed5mDqG0dIV9VlQqxUkhZIHNoBV2pVF1Mf&#10;Eb3DgYsDC+ByQsooVESNLf0RbZ2NVfNcKRH40mloSDFecnAqdwMoFhu93hKBqZt2+BYIE+DZkM+f&#10;lg+VCWynjrsK65cdXMwsMpYkScohhtN0ubswiNsPzYGUcSqcNKtzQlfop/Q0mVHjIY0RHF/ajOsj&#10;UPiuNIf7mn7wO6JynXVeLFpEa0kl5aiEbW49fX1NGAbiivymbwhhevwST/o6ty04Nlognuj0SlU7&#10;QH9khHIfFVB7/g09AEKx5D9NrnHsM55AhJs+UpL/ekpa8FcspsfhV82zpCNOsYXDBO6tjDSZAWML&#10;fYuK2IbTDS5TqNdiTvF79WBqnpDwAi5Ea4eZmVi03ultOV1ISsRVY6waZfF0IT1s64qalQI4U1Uq&#10;wcJv0oXzeKA6ZqhHuR+NOMYEO9XxBMQxi1mssv7m8+Am3eOHpt5glgAmris+tWvSF59c04Va+cWE&#10;XrQn04XQGdPgQqbRmqyF42+0be00iwi0FjoyADHWcoxvoScTJkVsz7S1UFA9ZGKg559ZxSxkIq1U&#10;D3C9cFMAiFeuz5IyBGkMW7Jw78d3t8Xj8y8Xsmx7NU7GIi3g+xzxn122T4/14d8g/olADWzzIX0/&#10;jENo1Gzi815hzWbSQrHMfBztsfXe1MYQZg9102GrV45BUg8PJohoW8hmxmfeOiC4ZghD8iiz2KmP&#10;U1DrDQDoTHpdML+mFnl0ViP7mfrW1kZYupV/NfRVseiK5DVB1OJ3ndImiOvQ4BsaHrM28XFL0BPE&#10;fZiko42mSCYE3rl5GqTUaIK4Dsms++gInSBKTifhdQ+Cn7hgiFre7CugOQqiU+l7NhWXOp82Q5KC&#10;UKReCG1BHJn2utS3XWpbELeEBwrXs3ALg8vtYbgBmg0FySCkT4dsGGUQe+GGBsQyCJEGKZhlEOWq&#10;MheNbErLzAXRLTKDqOauHUozCLosBv0bBKP/pzrwE+EgWKpP1f1DBuINglRQqKIsHoSOwnJImjyI&#10;R2bdxB6EHqqA6Fu/KsE9iHpGPmmxB3EljvhwtXwQt7tDxcYI99yD6CojEF3hPYgudJk84oPgNyE0&#10;W6Ql5IIP4u0f3Ujkg9Btnh/oeB9E54pXcCsTH9kZjs6XxPEnnImnAYeh408IUQGaIKzi3W/ZzYLA&#10;toKuQeu7jY5l24QmUf1Ufu8tbjcdFrS2zUbUnXCtRWRS69gAq0axNJxUyffmc70JB91jyFxdAX5k&#10;scq0PhUvDoEw9P9lPjIBen0pcwCT9//W+ybsWxIqWE/gwZBQELHHhz6RMXeUQE0FJiE4rpkoE1x2&#10;nBTIKP5MdoQtLkkU7AjzBdoIyrQd645Q8dFFgwN2hPmSOdhRQR7lcXLadG2Htc06N9BFQuEolBmS&#10;q35nIspUOj/4D0XCtB5Zkts8wlpFPiMcNgUC8EBUFaHHjtcu5qzYmye4gtoSEFypRLVdoBmzN3XA&#10;zokaMsDxCpmu/x7dV1h/rwAr434PFCiX8nsvR1Ld99j/Y66vNoMF0UkjBVtEvgWTFwoflOoSf7W3&#10;l/mJ3JrZux98q7US/UTC5CIYIqaHlProiQJ++OEkZKgw9508jArvMicB2mzPsrvsJPwK6iMr+LrC&#10;WOWCT8JJ4ZG4LWLx2r0iJLYGECXQ2KHfqZxpHWGvXKgsIUYRAbWUrq9E9NqD+4ppCQe0laJHwsjh&#10;XC6J8yhhi/YNhyRkvZJ/kbrgxwJMQuPmD3euhiAoFXeBFbgABkPGUIRnweb7M45zUvoAxSF2Aere&#10;XUusCT1i0hmdXEaiguhBTYOQtUTyhsiEZ23YxOKhEk0CIVvMgDdBINaSUONCcvHxUYSvre8+hLWP&#10;6t6RdMNqrVls2Z9DvA+hSR3hgRjiD8aQPRT5frDK+m1+yfb4iRSlsSgVrR0vz8bxiIL60tW9PtSl&#10;8ZvxOON09RkafAImNHbX12qPgzDpBP6yMfSWKu2kvIlghzDSqTrhFAEohApjiJpCGITEDmyv+rew&#10;6ISMUxf+UwjBEsSbaQiDjUOhfEH48DxoEdDaIZw1OzURohZwgr0JipXPPYnBX4SsIjpXgQtP/uBH&#10;DtWLawMD9r6AfEJHnUYBhLF9+mCAnhaIPtAfxyUbMKpC3/1hVD5k/ZztZH+k53hLq9TOAWj0voKQ&#10;XZIvuGANcMABwmZuE1HqWjF+EMqmLYGCbnzmBEBIGstjWSC2GjuqAekmzMEMMOTw/bj/3DS38/RH&#10;u1pash+WEOvmJ6vZjKEaDgg5FAPVfJT5CdO7T4GxN+8JhC75ZbXvftrkouby9zGSpX28yOK1dzoc&#10;tbNMGAyQseiqH3m+sq+eQFvDwB1Xrx5DuT2ZSgG38OsUq9OoqJS3lemG0cAHY2Ohz981wD9ZG60Y&#10;vxPrViwOQmpN7Z1mzO1UNZh1prTNH4SwkY+mErKOdY8pMnOK6KJG9C4xm/0gELQ4dcNvE2XrqiTE&#10;+SCqgVg4oBG+Mad+BLuQY3wpMtGfetfYw/L3FYbXk6VJxwan7r+tB1+KXrhF+LG32Qo7Dm50/N00&#10;BQkqQ9aDmTNMozR5dBEtrolNHS8mo+639M/U7Zbn60GLOQYpFYsrHGZSbfYZkepuEZ7cIPNBdJWF&#10;pB4ki4t6QfJqyhge/PmSfhHRcaGtIXR7jun+gVhM8Paw25TRvFN6iAE7aJsaiX/DHyPGbk1xEUzZ&#10;QdsCCLIYMur+mskNDh2kuBmQVV54VziitJ0qexw0jqm+kFyWOOiIWOGbkh20YhsH7M0DJbdYsYN+&#10;w8Q4NWqcaWfRYRx2yogNjErtoAQH93po9WJX47ro4O6kMmsBg4CAnoOeuoqcg9OAts3Ba5rUCCC4&#10;36CjBMaZJpyDcwla8lTsbOwgQ49PGaxuZXRhEg9jaWzovAjtESOtKcTH6dy3QmlhkgcUQgC3WptR&#10;SzO0SeM4adAGiSlUyEO9CM4Z2IValAOFkKWV/j2uamASqYOwxmE0xPfGwYPu+AUkJFoDNeIQZEyr&#10;jYnv3sG6mKwz7A5if6aIhYp6rvv6BQ0FUncQnq4bxdEBTx1UC7u/tNl0JZxKuhst5RAEWwaUQS6U&#10;2dbBh6IDtgxHltjnB7dMrH2RTlIppJ8y9BgYyklC7gHD6EGPwrJx8wToO3Gw6cqrC1T9D3eln+VN&#10;QbP0Dpqf89LtAKg0alP/ZfgpJZrMpE3NJitEaQaGpA0w53AV68yW56uqueOgqqhkHaQJ3tVnaqC+&#10;E8XjGvHCiopPU1KasLRSGom01zNDc3CiPrR5vznYXxq0oZVDg5QX9zCNUXM0E79EODrOLUQhDuYs&#10;IG3Tmax+N6jHWpTCIDTnSZMOSSaHeojdoHn7oM6Pv3waDkpBhBw5Gw7SwisUSQJphEI6GpqWA0Rl&#10;e7Fdgjg4BaKcIoY4iO6wcykeAuiwYZUfiQatuimrOPx7HQ3NlY6e0Yj+z7laBvEN6QTOREVro+Kh&#10;aJnDH5AHE4eBjg65Hh+/pv+GFcb5cLAsUraTWD0slWwy3jdZ1Gq8TFuJPKr+dOIVHdGdh6uaZsC0&#10;jvliZMkxNmKDFNeZQoWSHtHUz4kDSXyL4nXxHECQX2BqD9Y0rqYdMZPJAyipINfSpt1yotm82DQb&#10;JKIj+b7ZYGoMolaRexahtnLFWfjjw0mHcaGlH2eVqwyCHyC37Daddoj3iwCNDO/EJ78eobn3aGzM&#10;C3jVYEVEG9SA/iurIrVNmOnPEh8/xHV+X+K+GlytRTIehAaVhBAKhwbP12P7rAPUP5WcvVSDSjzl&#10;oihw8zBwp6uIQoO+hy9L0/sgBbO81hfMAUALoohmXtpTDUotcWMCESblH8d19Lwa1NmggNfVoHzG&#10;SDKrwYapnL5Cm9LtA92y46xB7yA9RAwgQqzBM33tlktck8fj4bKjZNpJtsjWGkRGgKt01Bos3stK&#10;dWeNKUe08IbuWPg04Go5NjfuMjdipG0wNGePL/RHGoLsz0iDBhvcrZIGfx9N9fZJg00PFdQpDpxi&#10;CWha4QJrAunBvmDTFDDHWJ73BeDGU5jAAAGmzwyqVFkxdDS0MoPcGBFjyGBgFmjYM62PrM2nJVRR&#10;UAmEKxEmLUUSqAAxiB6cBmE9dwaTtdLjJMqpWxCukB6SkHdGfyQiFmw8liYcyu/AcECnWHfMpI95&#10;FQxg3j3LzmWoq5LrOAnH4AniG5upMZ0FiEbjouNP2UolCA5hnqQ5eqOL5crFSNazI+d3VS1s49hE&#10;FK8nDpBM5vxAT0eidcExYtGi+BsygjzkgWzNw0kHBi+cP4+ba8/Uf9uoAkMotWFHLNZeNrs+4Vr+&#10;iY7se4EwyYc1Zc2uGqRMNSYuBu+mBEgUeC0cOIE0gulODy1VtwzrZ6sHWPgBES8/LBek8d01do8w&#10;m9H4o7PM0NUOTwHzSxNTAlpP+ZfkkAUHVfDD7ViI2OgLMFGlEk+AtoFeisI+finzglGUR8IYMAcP&#10;nwRA4fhbvv+jYPdR9LJEW37ovxjICHxd9uG6WP/+OyW/46JcJdJ8y6NBz92fXHLG4lrUAvOI+rNM&#10;KFn/P39Cf1Bb/izY4tGL9eEGBeGPnAooSq+8jU9/ceWcc160nwXWXSJWT87YTVolK9o3RdViox9E&#10;vwGLxEdQsTYwn5yiWA60zI8QjqH9pGgxCnEUPmq5QElaFCF1gbOh6MkBJfhReQEJ/ESH85Tyvl1C&#10;i7dOxr++XpzavViDNg1mm/Ps+wAKH5KJHaE3sYBp7YgqcWmlPGOApXmqWgsq7RNz+fSN6GEzSRpx&#10;69ryrCMrIT2g0Cw+Gkbj5lISypLN1oI8YT4u1evTSw3jx0GrbGXa/q1hpBUfPkvCVDo+H49jIV2C&#10;qA+xAfESXqKPb0NARnz9GNIKHz0RQIVio/5ru3T6EIVPcr+MXgq+r8hVKSnA5zAaSIu/e0mdgJI6&#10;3k1kodktswH03m5wGoDvHk9IXQ1U3QN7FAVbLD70SCoaCyIjynCPLkWPWm0oZmfuVjJ5JCO8ZdCo&#10;1EKM2kv9G4SbP3sy8x2UwUqZLHtYEo0EdLKWXl+FjkLTEvaYtXO8HoelJUv1DVMprueVv+rmG63n&#10;dfLVU7Nt8s2swf6+qVf71BoS9QBLD0yUVAzVrHp9U69pdpNPRHBHNOrvTEw+AuLr/U1oBlIpa/s/&#10;Jss29GQfUtcoK1aYiaCHydnntQXFCKoRDHWVhxGGyUUDekUZmGIzFuZtzSNdETbCM2+4qMqmmAce&#10;Os3q2TYS8PLANRY0puXlvcoM0kKhNLm+UepmA3lb5dF6/3jvCmo8/GLzndYHIM+7g+TV5wFcFFVA&#10;GJj88XrPeqcCR2c+drwmR4Jd2XKZ/3/xMxRGE/T75KY6ViqpkwF8YXKhxEMFqnK4ZSyIV1Oq3HlN&#10;ibaaBHc/RCyQCU+PD30kakdUP3m7gocDKXWtgHGoVPCiQYpCBQZeDpouzWwN8AjYk7SH/i7SCRLo&#10;H3WcK0DkmbukpR9QjVKxHRLnOwPt3vXLAUWmUO8QfCFheddBhlVzFt6p9hm3I3c3Ft1IPMdOw7TZ&#10;aFAg6ChOdyUbDZmLMinqULnjO8adblyMGIRSACjCXfqrF9XKYPWCsWxf32Q8bKXbQdV1O1LxgGpp&#10;RVyOq1jYC2Z9RUVNibneIYXGfcsd53s6gK1dB8OgzpOp7wX6xyI1rd9xkrDkc0cJVd0cAqFRQo0s&#10;jQRdYI4Srk7/RmDQltGgihL2fEiLQRYPRwl1eU6VWFHCqiNqHwXmJSUURlqhvCXsPSdl0IM5hrZ6&#10;db0l3JYSZhJ0e0vYss2Wr2zSLaEjk293V46oamTCWPBJQm0TtpFbAbxN3ydqs038aizZhCX8Hp0M&#10;mxAgiH4w2ITEZX4hcDbNkqw6ldeYcMLfXFzHhJWdUZQcE4bBmYRsSDwVtyUMkxM95y3htl2fQuGF&#10;TIiPBreP3RKeRZX2sbaE4G4AfWwJ4/SlRHUEKZzKtvxx4Q/1chLi7mgu/fha8n2tYr2yqSde1ORq&#10;PD2lGJ370X89acpHxSiTguXJVhimQO6jfHMGh9G5RNlXjJqgekYiVGiuGFUzg6M+sQvGaKtu41HN&#10;KKh4dIyOLz1EHaO604Ieo5ZX4M/FbTF/341RBTU1IdeLPvleurSoohrQmgmglLGCsWTRSyzKZ2pi&#10;txm6zhiLyt/6rFjU4ViCmW0jcAtNN8Jj0ZOW/EmmRCzKI4NSsW3XalHRvlj00WsjiIKlwHJiUb6M&#10;54AOFsVYIoIWKZHoM0iaU1QSdMU6n6LSnqzUU1Rlm9nkieUKJY1XW5Gq4EcQLahHILzfWLbTZJgG&#10;9xXXEJsXAXpf4YZDPuudCIyl9AXsisMk8NMq8j1JHUJRE6NAmN06bEP4sUbGNhCculqb5vRjo+a5&#10;yvwiDZGDbgLazGr4d7OYGvPnsoFPQZgMUwa/6JjNRHigmEM8di4MT3yfUwmVgUc/j1iVSZcMm9m/&#10;QAQ7Odg2P6rBBQe2SY0EPmDbaCETDLd+0SJ0rfS6cFugAgL+TmUV06/8lCXgULowpn3Qt7kjPlBu&#10;RSX3GtnOhIFXzsT1gNILbFMW50Wckf21hT+kjmArXWCb6YeALo2LEKbGAY+rjKKWx3JSbevWjNzS&#10;tkNobUwT3MKe/eG9gdRN25Q2EymtSYjcBs4fNZLbFLpf8kIuMFgrt+1ntBGlYlsD2pxZK1R5zAPM&#10;VlictsWttaCH6nAkWQCgh+g5QvC9Q/7+Ai2gTFs2PI3tmASdKBPB5yK4JaHDhOqLHe4MqMf0h5hn&#10;rZO23dFKL5lKRhBWuAWdF/Gprpi6Zj94ShWPn0idABu28sNQTVjE4eEWpZKhAASRUyFC7DIXQsTI&#10;PdHgyFXBpOAQxrtloGe0BREQE77t9jenEnHlN8bB1dbnLzUDagSTEbzsdUWUgujhC6ASyLOcg8vv&#10;nDJDaK7xBFZbHK06sQ9Ah6gynPSsIg+zCiryaalPAfSwg0yWUTX0fG4F++ipbBHeydronc15hDHU&#10;zGc4u9avWgVy5PKQTa4h0udhVb1ryGaZEr0Vj9MCUWkogIfx+gG5xY4fKR48JboOD3IAMztpqZ4r&#10;rkv8qfWKRxiHEzt8DqvSQG59Dlsp2z8McdKYuP77HhiZPIfk3jQV+OdQdfMbNxeD5diN+s9hrn7S&#10;xkLgX0/xs6H/4Q03JFuZ7yLTQcjn0NbXwIT78oGbSxHF5zANgFhcaGGDxpxeM/pUM88Opr2ExA7/&#10;uA4zxHykmXRELN/spLulLEv1FrCQJ+G2CBDlz1+AiEWOHE8EcxdlLO8SwXTefDr84OGkXCTp4dST&#10;JDFmAao1wHmKeSn1wkMUYHI/5FICTPPB2pJyH2INYDaQ1UnjyzhJmJ2eWRETN0RVIQSbhMHsHQIH&#10;P4vIYLAZaNILrnWfBTnsIRvdxQfShRJX6H8UYjTIq0psFHy6GoQe671Zpsz+BRw5RcSZGMptik2T&#10;6clbRvqZaDvsNQImWQxb4/Sn2HUmohZQYNzg8VWjZZnOufTnBPqDRVXCpSi9VfBhKup9ahGw2Hxj&#10;Ayje6jyjESbTRElLluagIKqSqc5bHYr70IBOxVN/3pmVNkK+8Z12YKLK20MkmMgYaGalJWgETMy+&#10;HxHVwwXK8dMooSB4O3eXc7dnWI/Xdhvnya/9Ll4Galfn+QF94k+xNGd+MzaeLJGH1xc78+2EJtqs&#10;AuNvrYATPQvLRK5h6nPVhWzCZMu2LUNBsQkngo+mxjPY94pfJRga0bHWcx/kldwGJFUHy0KUbadG&#10;pSJCleYPmAQqQxXLp37XG3pq7ewyOkCanMmlJbSymCWWI4pAgiasdyVSJMJZjStO+eftXsOVVzHh&#10;JKsKYxhK2vBIkBFXI6efAqMFV/XY2ey+diOjjKhsoQ2sDHPdFAP8q3zSFMErCCorF1wFC5sbWtTt&#10;iiMsOE+LOq245ErZqaIkFYFOnUxRAzeKYk3x+Am2SZy+iW4X6QtMgR/EG0ov7TOMSGTgToBpBB0c&#10;Vieilho5GQrbwlCXoB+zbPI+/EmJKz3oUAnp26F7iDDnxNQOgoNzI2mMbRsSs4if0iCMBFeWoXkb&#10;JBom0kkg3S43WLAztRARgRC1glH7J5EyIzF/ThBB/xbHqATL4LeqkWnDDmzRfc8tx8KZ7ADE7xdv&#10;QBe2SXUGEVpn74uakloGKnhOiERBsBRlKUXHjtP6iEJd6PEfcJtPBjgwRDdfGMormwFSQD2ZLiGQ&#10;smtsZ1DgJ1M9PALsZ5KfBQjghCLKBuhPj7P84XCTrvoT9OKI7SEaJYDzs4qY9ztEa0R/fRIUtkQH&#10;6oaAk88AA/eDg8lfBt0Rb795tpwVj8b1mKp3Z/qVxmz5nMdtnXQ5XamXjdzXuZGLH+oihwmnvmeA&#10;32y0XWu3Frs2d3uzpYh+iLOW/rj1a6TbcuNXZbwRP1CHepgSpQ//Pzah54FDpM5efS810w+c/7jS&#10;Ud6fR/oC61mO7tyGv1maYgERXdVQCuieHLQbpn8F+N2T/JseHKMwgg2cFXrZosWJ1TEadaV5UdnU&#10;9FXTIZ/h1eV3FX50lnAiXIkVWctglqQoS7DQneBb4GKWiuQA7+ooD/h3qUNqUD8BAPEs9nGIB7Lj&#10;qzwcQttbr5oim97fx0S7vA950ZkCyyMoGvwXFMBml84kO4J1Y+t6t3TI+XF852yYQ6DlZDSDKxtH&#10;3QqGEq6AR7DJ1cX2sK3tFpIM4N1WihMwnm0LHTQ92L6kIBWtfTIBqaWm7v9fsTTw6bMaWvrpWcVn&#10;qIcnYDf7oXU7X3a35Z2ljPLDE2GRZXY7BRtTY+JhsXmDdGgclojygQwmdcOvm8znryC/+7degKvl&#10;7F25guWq50K7Kh/gehephNe6RGcgOoucyiCLFTfHZ0uTv1Mm+1GjA/FElIpc4iLDqQiVdn5snmIf&#10;w6j7J3ozKI8tjejp1EwzpNmKoKsjpBSyB/5firbmvyvJy+XSnBTkbIIkjQzybJB0yzi/OAoz4r0v&#10;wnYCXyeKUYBDggiD91sx1Go5LRBCTnZQIej85voBSHthQfKDdtxzik+3q9xDDzY4S4nnOpSFdjua&#10;JWpRHSwB/nZON+yIgRy8q3UCzk2/6tCNdlVCSzY4U7p1Nd0XxMTS4Lppe8+c26U/zMg/IkVkEJ5x&#10;W4npsgPvAoPKgfZ8vB8TMLp4Fb7XH/FabqosY9vKWFfmBXrEqvhO3McpWKkrWUaZvsqtnkxnc/+a&#10;uNixOy5B9KCQSYaLA+AjceoW7+YtLxT2ITZ9mggh2j1+kUSAeEhPwvgI91t3l8QjzQSgR459Ag2S&#10;dhUnik84u4bul9VDtR/QAMVaYT0h45NtKj5gUOHcFMYQF9xN8igyuRzVkscKvfutFjAnxi2CFFl3&#10;Ep3ck/IFUHKpEA7OSgEqUWZn1EsS5QKkP4aIGDv10Xasu9FhiRpDDXh7kc6mRO+mfGiTQCupdHzF&#10;xgHMwA1IYcV3sFunq21lCe1K+udf+TD9MWkAzuqJ/uab9PfXCOPIkPr1lCuzdWfmN7hBe4SoVuTL&#10;gk3OcvvfYY13c8pdg0MnxsVhXWZP1v5delNKXjXzWd2R7XPvkvlYWUN3/hlCq/F0WOVcSq34+T5I&#10;ZHzhE0URLDgAhO/yZQ/RjXvPK81wpfOKwbF8gC2jG0anR1AahgfA/V0GdB2xJpbtD5PavqVCtpH0&#10;A6aJh4XBG7VCogD8GsS7xbosbLWf11Y2aHD9XdZaA7bQxxt1fJDrVnmUadg5xp0KBSqRhPaGtxnA&#10;tTh32QN9errUMY+8/aX2vyKPvD/y9Zcf2zOlclOa02FMGRVAe6kpWqlYEVQIpKt4kzz0YL3fSqGM&#10;+7OYL5ax//GlPut8CQmK0PoA837zcdqJYUOWA1jH0r83paQoKkfGlDT0nenPPPPxliGtQHN0vPzV&#10;N9Acc58a73BcFFycA5EUHv8Xf+beOOmZ2FKz9W+LcLEGTnAjlApmMtN9j0H6xPT2ioXuAdHQnKQf&#10;UbEGM81sLUAhuKa+hEcKcLuxIFC8Kcnn/g1MpZdbk/yNtpgAcIu3ZrO8+KQZAXlk8a2pqSXwQZ40&#10;kQasdrE6Ha5xevBoz178tFlFhoDf1kwvCtz7bU0nQDRuYvV01dZ8AlgeMWHMTrWXSpvXUEI+FFVP&#10;VAnWYVlmXVZNmIgqeW7u8UdJrpCwI1vtJLvTp8rnkobveLRLJJk/3PSJxs3nflRk/yxOCaSZIJ9u&#10;JXmwhX3sJc2IY0izZX1ukudYBDi2sKUSQY10tHW0rY3xANYJ+EGk+ZQkluMAtKJIOLUFej/xe7Lv&#10;6m+mJBGHrurYHJp0cE8lh6bZPo+ZNuwMimoWDLsLKxtVoaPsWf5Erhs9Dts907SaEbWRasG6YfCW&#10;6/CSjqCcXdRkNL2AF2lc+zNcETUPMxZE5HcV3sRxfSYS3ZLZ42jlO4vFCEK95+pYzyRgr2BhD1fT&#10;tDW4OuZqSmGkSXNufiOpAI54Im0bEV+E7l1cG1MxElSkifgj00Xdh+Ey7KoPwZOA6sQDVQ2Ql/ZG&#10;R1BvXRBNNaTXuLFySG9EM36dNhoGopmS8WwmE0fj9+GDq8055bfqrkavUTP6ABEg7t8YKJnD5NYb&#10;kPQkWmOmyWsFetwAdakTn7Gl2RZpAcOk5unrRSeDcRhnrhef0p1Gzg+a7S+mypWmajN8oXkASWQm&#10;l1w8CkUTb0KuGFM0VyYf8xgBce7BoDsIxrB2vQqCWPORp8KLMBhxs7Founwl1e74MXq/SBd/9C+l&#10;aXjdMEgx8gKBDAFpTasug7b+SVdpelETFFBIUO+pNJvgK93hJivNM5NtCTmoupKhrNLECr2q+SFZ&#10;rNuKJ6ShbyQeKcFKQj8mQ+rOEpoLn3JK4xMfRwVRaNj9nXopT9GL0by371pofP9Daj4wmA1MUZG4&#10;fk0HxV1PqM7KDxmj+VDAIx6MZn3T5DUaJgOVZpPbKk6lGYRsU5agqirNUJfKDVlDR7ImFTnOSUyv&#10;NHuE5wDpQ85NgNa2Vw5pFCDy4j+v9dpPJBufeG4UKX04Y68Vyg8mllyCIfPc4kgfECNzUduy2YF9&#10;Us4MFS2XkbdLxVwMNbcPiiQb3PDobaRGRjI4aarJNrJSfsOPupGRcTo63MiPgymo2sgDnNwcbCPp&#10;WHMDHcTlN3KesNlGJtCzTJ7GsVTvzEZigJqBj8l250bqmVHKIBs5TReztpGzymW5w5HCdAoz8HZH&#10;ThpJZO9IcqBKNt+msCrD78iaMJxOJv07UpyjiXQMc4vFafiVKlKV37SHSp+KNJt8VSrd7Ir5RaT2&#10;DN7SMzhO5gLDPyc5tXFcJH+8weUnhUqS8/f5xXSSM95KzrTIv2dynk2RQkMUiJbJiTtyBPlfTk1a&#10;Ckdtwx27pIRzSrX3sorlIzVVYZV9c17vK/lXX+o3Z5koa3w11HZzc84wKGVpNyd9/BhWN6fGdOj9&#10;5pyYu+Jb2tTGm1PuA6qFNyfNO4FD2pyaPRc+NidUOq4Z1tRrJw7xZ3OWpWhJBRsU2jZnxa+q/Tbn&#10;00KxnLs15xh+hBPWnDLdD/Vcc7Lq4bAPy1kqS7Ba5as5STEMqoHl/KCuS89yziIS+Ni4d8Dtj8zl&#10;xADcYi8hDL2DNV/a9Bm4FU+F92XqHW2hIsSGumVsFm0IuDfaINh1eyISBFLkUklrrB0sDCcaycnQ&#10;5hHR5hJY6MzUtIA/tAUzCx/RnKEj2jABbIlbv5jAzgalmxIQv3VnS3evK8k82+VtWa2ZzXvAaEg0&#10;G9lNc2u0RSsqM+InDfzsO7O9K895OrM9Tmo+nk3UvpQGni2O60WabXLiigw9mxw7G1/XINquOQci&#10;mzaHO23MQdNmmZ0cAa5pC4SYv7Vpg/PSz9y03anMhCVAfNO0XUi4rd+0aTeJlSBhhnxNG1/aA0XT&#10;5ltam8wy7eFCawNz1Bb1iVJRsAEp+QGfWOBtp7y4IxUOzinQvWEMl0PlntNgZTNG7uQS3nZPFady&#10;vxJXLGQc7n44tlAX13ze7/sQjZq0BY5lh6kaXsHFG3Q0w2fXMm+wwWhVtsAoTdV9QuJBAy66KUNF&#10;SgWDN2RmqBPMb9qAvs7H6CSH0VDnp54OzALHE8Y7GAhY9G6NO4UgmuvuI90eouevD04IVBCKYlZ8&#10;T8yAtjNRd7YGZtb1uCXQNEtyHei01qEElgBQogCiwb9R6+u1r8cNwAiIctxoCrWqvGzkEVzmKQQu&#10;x+WTiFkRXy7kpbErYRt9Cp5Uy3IvDbZGobOD84rWxyU9xWZJLDwnFam9INi7YRXkEn3rBcbYqyFT&#10;lBzDIwtp6T4xXhE4POOkBVwOkHtqt7EHiKwocNTAV3MleQlsJpYi0Yyw6Zch/65MNO8ABYKnS1B3&#10;jGbfBXjwYD4OEyRCK+g4Pu3jjeoAl432ciLoLZs2cTFiDNraLZ8cS2eImhCFKw1ul2LLyCm3+WOz&#10;4WkJ9N2DfrrYRJoJfQorUeeUpScJ5fCVm40nImNmccEVtHhcNvI3xB+rkPqy5Pa3DTeaHS1FWyId&#10;OEBES9k11JfaNQuZQ6JVMCkNphFD/SlZH2bV3rtfTNVUpU940TRuOWCQaNpW0IonXJIceZRWa3Xx&#10;0Hg/IMyRRuTOVD5s8XK9iDcSd8uk3b28Sxmd5mcFeRgjraMwKmSVRIIQviKkuHayAAEOhPMADpEs&#10;ZNStOeRhbzE2zugR/zUkNGbWTuFOANfRA1kJNKhQIvWJRoKSWA5DO1o2BHDZ070XVZCWMXKdFZye&#10;ny8VUtQiuVc4yG+JwxYXiNs40LM4ql3goR2QCtrDUaxxxoyYtiBHZcZ7wpUgiJoIlhg2qWwB1gvh&#10;wKqBt72fJkB0LTk+tdnRBbQYmQd5DnLbATjgStU4RxEFjl5SJhjOqtPKJmRWy5AQxLg6ClfPVQ0H&#10;bdV9M+ECMYg/SgJSaUqnkriWK+ztRahkFNTLGFyMNO7/I2xW9ZcLXfL3iyWXQLH9Tx3CNgwMIMpY&#10;kM0oytqNhHbCeTDA3LBV34SN9tlmm9Sb9U/Ku4KQmVmB9Bwh498FSM2Kjhez82nzr8dUYgkDP4yk&#10;UNEOJoyh3pfZnVzMvbs5iHXreZt54K18ajkQwwJNmKuIxjLFGuWvaIuDCU5rjf2wLY1EmM0cF04m&#10;8j6QflHRwD6AXz+tYNMgyBQMDkWP7uR0Q8KMhLDfkq0/p0mxKUKVW0McXL8Ko4xL7EmrYB2eInar&#10;VNTzeGUpGYWxV+7jKI9d0BMikmuMDVnzDv25BojdkLbksAQiwHP0+IGiMOg0Li608XycCkNGEolK&#10;rsR2/SPaWupdaB77wZcBNTLtEBp5l5/kD6GeGj9PZHOcMg2SyoHEKmxvHTYt1ijqm/Os2dF3q3xy&#10;J6iaIRc4CIGM5e1Ioc/5AxztASFykWFDS2Vjro1KiCoX5E2PxbtYyKBC7Ni+Hu7DYYGSqpC1yaNZ&#10;h0ZjlYzIzUcQ10c4iRJZMT0JaQZjbwCbSw1gpL+++/zF+IFxIMvoJF3hBHaRp8mQQKzCW2MHPWB6&#10;ha+2Sa7ZsbgZbYNOr2I0RAWPlZzN5mJHYQL2uDEdC1zq7GfR7i7dVPZ5lHpKjaVNOYT+Pt2dLmrE&#10;yrUfeLNSPCgubbjUe+aS93QMfxWWG3YmBuoBC/Q3AJj/XTY3DNS2bIsIIfSrpBxySDtdC/Dc1h1D&#10;phGyXMaqb/yz+CVQwHzbyn/y44a0dV8JXGQdnvHtus3OMXIb34SdpYBnbdrg7HJhQ86AFqg/deYs&#10;eGMEl5TVQEJUEqLHJHu+bIM1imYFmlQCTNHG48CU1hZUsP5xFDmAABwID2gayiIAjL2opfuQL8SX&#10;+4+idTufx5q87HLE33WRIrB1Gapg6eZOEKtP3JV+cLylms+R9nEa5ZZWayRuPZNrVtRMa2bYthuQ&#10;s877gJ0RlfIv0p3xkHrx6rmtbsHyGbYhJBwpdJbeTYRxNTpBjCQQLSVgx5m9ROfN1Vj7DwLFKXHo&#10;PJOLtpfPI2NvH/MUOI0xPLPgK1bGcmYjciXJUG6IyY3MTsiPiUIJL0OhzQh0ReCw/ZFZn1L2JRLy&#10;6nPviHTzNI9CcPH5Dg5jo4gdN6IpGbrwTsatcr9H2BjD0ZUrhHiDPxap2EaIVIp8LSChWI3aE5pm&#10;KRqzkhRtzXCoiAvKeEZIdMZC2j1sKOxbOXPwxRk1kaYL/4ShnS2issihrNCh8NvVHUgyCazYJSQ0&#10;UMGdg9RIMTEMxQMV4RMMcjofiEFoYvgZIrcl+EOgliT2yQ11BCaMWuNPK5KvfQAO0az32b6w3jl8&#10;vDzfHhFcxwp4KJnztNFps9gk4uAvXw0n0Ffb9bIdK+zP5Pyo4sTwv+Y6ejk80j61gC4x71boJODk&#10;mNLpnfE+wRGcfjJhqn2idBZUJHT7mkxFigrBzatJC9LcJyt9oFmS8nYwGdAcvFFUHP/QwLIYJcJg&#10;OpS5yqIgiFenQJeG1ppgoogJLKIpBEd7QN5/RtmA++98voAIcHafgKhoRgQBOf2yFwNcvvI+AoyE&#10;UlcBFD0yWADM+hjXDxzZ2jNyPkbWMkf7dF068DPzFHXk8b0OUVa5fqaFqZ5HfPBSJZfH8HUGz2dm&#10;0dyBVgWTDSaISVX9e1leSN85CSA/9/fKC81OMFw52U13QscnDlX+h7MBYwRgqTmMTHKgclakZpCU&#10;bbEUAYhNr96koUluybYglbmOpjZCLypJaJzEp3WBlCXk2XPLGs380aWmMrWbh2UoZS1j3jUp6aM6&#10;/61SXt4oL65Dn+gCUd9E6XmkNS4STnVhDs2Awfn/TNJ0vqqERl0nb2AnKyXxUt2Fn0tLj1u9EZw1&#10;boNyJLKLHXCldpivuiDsQTPLvWIB+5d8BcGowW4vwVqpNF+rQJ6fX1daK2FpHQIQbMp4pWOYbxDw&#10;CWEPmxpTzh9zjDqTpeiQiGpYPKOocy17sWmOD0KReZUgaCdO1Ee5Z9Mob87BOmsvplDHTXzX3/+/&#10;alJm/qMmHczLbrM6QbBoK/4/vW1bUMqhM10/JHkTEjcYYaHUcTW57soI51+CYxHKkEYKScyXJjy4&#10;g3pPwZKwANZf0RYHsWytuzYg0NjNKIM7GP/e1oSGc2/59+Zm71Nnrh3ouWOiVjFPJwMetW0muBrU&#10;9AkL5NsOwls2c3DEmnSw94LVSzP0eu66RQGyODmN2ecN2MbZxgDzwEODwk9vqEl4AnfZWyoJiK24&#10;hQ6c3KB6KHG1qaK592kMA+mdyz0qP7FlBg7teyQlYmT7kwtpmyEb7//cUtVOK7kPc+qDhMs73SxC&#10;gHNS9v308bYOgLMx+sWxhZtSGEYl4CnQzbClBM/KMzcsh2yKBhKiYETFrLc0BSzW1iBZCgHfG0jw&#10;X8Jj2qASPvwO5c+2XcBDhArVot0hZ9kEYVBMu8Iy2kGmq2lsGJlVh1RbrUT+7wj81aux3guobq03&#10;ZmiPwmXorsX0ly4kTIH//KMWYNhKOwGlQtoD6dY1noC4CGPQszLgb2PdNqjFBhltHPZxpf7j8dVV&#10;8Bw3vt0pQF0qc1dJP+lw26xOEbnfJUT9109wKve1aK4NmZfJhZfoEWdFjvvlQwBbuN36BA9G8YHd&#10;eIDDtSIf60nJIZAP7WUcVjH619jau1SBRh/k2cP2WPzAjEsqSnJBbtIa7PFmP9Ea+P7ae9tN/uNj&#10;Az4HI2U5uRwd/CQpyKfxjX298UGAj7mlfZqu57AE8+o6zpl8iKO8zYRTGoWE5gsxH80TVVuq6z9f&#10;jFQSTk6i6+j0JI+ECILI0dijYdaByaBRsfN4y24t4H8WbLpVCzrRfKvT2gUx1siGsQUVhN0DvS/1&#10;mCyCbpAK+wTcXaPT/SQWge8TVK8rP2k37+Y9npg19Hwowxlg8AmvdoiSbkp8umWaFx9MeUCeY+Fc&#10;gQs28ugkZeKKuUsfhIyj2YckOLNFVmXFExOX7qzJt3JQVNHIdHwikVMOEPPORqokknnC0a59bXDm&#10;dHeCG6CO61JZKmvRz2cCFRbo3AShydGgWxqglZFVCQ+w1qmLeP0Rri7qBjVoKkUV79c5h5UVDKEJ&#10;Hi8FeITLgNxJ7E+5oYtDWrnhxiDNFOGKgx0e2z2N0Y0Hlf8B6oLnf9c97M/pQy5uq4stzgP9S7GU&#10;2MJxTLG4t5FpQJFV6aU/htvJYs6DACDLfAddUJR8LbK7/NIU2xJviy42WkeBXBGNq2+8LHsiD1I5&#10;+DnEtU0LeFYFxyDAjEEIQgsSLbFG4OU3WHcXrnFewZt1hma/efcy0besmxcHwFdOoX+dVNZBdIMf&#10;Z3MBmVBohtlcuy92EfLTkggP006EdE2JFimM7sik0cddrHjAXAVewpIbNZcXW2lyF+JAoSvI3wWk&#10;iIN8qowVFQgAIvYnxEl65fCnHf3gbr0jXj6lGDgy0LmusmSNdRXQ0AVBjHT9AihWH5P226vwqkbN&#10;xcugOoBhQoiEA0Ovm4OkTbm4Lhq07Wy+2ifZWib9ndPwXIzrvRFVp6GdYcc+mWbWMhDsiM0ovc6Y&#10;9q0Y68weS0pjpDRiz59Df4XLGPw3KEXBzE+Kk6EfZddM9OJGr+eIqQvG9bi7hVmEfBDOP0/gtarQ&#10;9QSrA5Y7/wt11iCHuE896i2nlLJJfPw8W3VNF7HBKiSQl2GOpMn5v2lbCsJtuA1T9C0JjDpvhdKM&#10;kRM3zvio0rmAkzM7wLtqdw16UV1HL8VY/I+j4f/i/klT8bMvDTyT9DqhBTqkhWu2yTrwjnAwzVaq&#10;548QwQGmhN0wsvM/FuiVwiol2uYeGlXluhyHQVwRgO8nBYZViFftEKwKbpmvd3vS4RLgEhU2yFKz&#10;q13o8syuZIZipSJOpIsUuLUQbzqRwjkTnpQCcw9mvVr966fIdpskTjucfrFOGFh2rlkVgOjz9p9w&#10;EGLBDi3DFfj7ouYQ6Z492hG3YmqQ6iYmxTULhyVzP61ltW69R0p7si7mZ0jp1IBhhuL0sY9p6jgQ&#10;Pm/AsKNXUtEe+4r7zH+HkJvoDzyK7PYODSjbb+L2orQwrJ1eNzTqQP3Oden7x9x3s2TdEhndDMgw&#10;SHu5NN4VbAUHDu6PH6CaEfChE89+eUaeHxyMv+Exl6UX9FL9SSp82WyB8TAUzx8Wxin8PvGdPu5k&#10;p1np+Uoov/xkRSypU+5m2yFyeHIfCg8J/nMK+mjqN2kQ989d5TwBmytg7wdtD1Z8ZlUi4pTdbqL/&#10;pPQO+BUEHmWUYk1+l9V96iq19dTykSW+PRJ5hjbK5fxboOuRrHKRLrbZWMZ/JSwPU6+K7U7XkdPf&#10;a2Wi1ww/vW27TKT7KGbzoHFsZ70V5v8+A+n/Xy5fYEwPtTq4BqL1ljQAf6rL0cZrf8tJ/0Lyw3lR&#10;JjIawPdi29Va6KQ962zKXs+rDm4COJmKMWfLIytJ13+mgvwTfx9qufyMmRjSlhS5slo6Ay3lRvvR&#10;afiM7BsC2HYEd5WGc0gZHKX4VrLSuLy9HotFKR2lkZRe87lbRXW+elEW7vfdviWL9l5lKNB1oEi5&#10;LNbCuXLz9PbAQD5dAW3P2iH50N5t2mt1yNh+uLaDaKPB14BkX+Ph8CxchpGn91dZYCWOmuFWj1SW&#10;9tWcnLmRGxSUMyhdLihlk7lMU9IGp61inCi+IY4Er5LgiLofoq8C9ngkMNEYrKxkH1oGM1mDj4s8&#10;sAfSVzTsCnHCopFNKc7Bhka1LZ4fIpIhWifRyq0V5MYY8QXCOjEmhKYUu53K8X3h8OBKy+GKtDOs&#10;5I4WrET6kCRhiPcG8b2B1iuSuKOsbo+kMPiK5kIvLCkk9sA6GpFqcM4LlCNol0y0s6eE11NSwKLA&#10;Mgjd9RTlBiYylrIx4uC7EfeNkzIw0mS8CwqLSWi8/EA5+RmcBA1i2HcJtZHMToJdTbOFeiJLlVUa&#10;LJfKOyJfCLxKSBE3dKYwwLQDVQ2HVykTvO0FGmrkRQtUwI3Vrf1QHHDZFMA2QdKvZx6tywzWkIrM&#10;OyqQgJMzmADuDFb2DGKe6l5lc5HChAARAipWFvkOI3KR1rFgE9GOkzC9SVEZpqfgtxPw/jGVpuw7&#10;CJpuPRdx46UjJXTNQXwc+WaClo4lAm9iC8+O8/I7oyMMrYPTmKj1hunVSXIguYTC7JhrqE4nHpWb&#10;UBUtG1+iUKfiJExBa3UkMrnFDApXsUIbZ6Fer/L9heCOYW/e0CXYqYg3vPzY2YpDrX8efFdzVFaT&#10;+ds5lA63kI3aRF5wO/SjJpE5JDWaaCbERGzCb6mc5eI7BlRVgxh8ODYf0qgPn/+WlCZu3D1XC54/&#10;jFPVfe3mjVlhlJKmfAXG2p3qXgB/bWV0CEvwzsDEvw1u4vVyHZQHBMy4wXwrcN7BR9I4CO7ifQY6&#10;29YrjUhQ4XPzPeMBrtVl8n2GrE28WmOcVruvkcjim08j4Y1OtQOqNkMH3/ZTm+dU27Rqif5nyVnk&#10;SrFIJGwwN2uTB+t7vcFNU4ddpGE0gadvoWD5Xf/8XR7d4Yt36HRcUF/zvcYlpdSTWq+7EMutRUIp&#10;9LoO0hZ6TxMSd09+KUYdc1h14xboUvRD9wKe4lfn+1WF4H6vZlkPYdj/pmZK+MJNQ4hcyNb/1B1r&#10;EmDxAi7RVPCvgBMZaAD4vzZaHgE1Pe6GACvOOyMJGD6O1wO4Amy+GDCwAks5fXgWDPnNXQ5SgQvF&#10;ZsnR/wniCjPBQh3zN5fEjoNAB5T+O0j7QL5Bv5cFrrOeCuyp7Mn9geCfCd6k1ys++fE1N6Eeo76S&#10;Vs5ZXzLmfvrFVSxdA+hFWGp4YtMUtrogn0GDkUB+KFE/C3WYqp33zoGg35ZNVXHXfZQAwAKenutb&#10;pAEIcyAIkJyQroOVlP4jY7CecozIsOyvx53nr6wGLYGSkCwIk+5oWhbll25BOggCScSckETkT6KL&#10;lVfQk4BzAfYgQZwqVm9cu0wZ4N3hwTE4wW+UKhyN1Xa98jQMUzob4TB9AOUHKocf3JNwCKtszA7b&#10;ycZDpRyhgLqzoHIoeG3kJ2KzF1ot5CH6rhgF51cI0+E4mhTAuVtEXodbHpB2XewGsXIFivmecDM3&#10;xS8nC6djqBK/iqjFi/RDJPpLl7iSV2F77La9/y/xEu6dP7ZIAvEX5mw+PcVAVXxV9JBaXYHJc3E3&#10;oDP1pgXZwsc61XOpM5lAd1yy12JC7yvbiq2Yx9TFP838IvzZc75ZRz2UqGUsFXAPLuOaRtn+zL8G&#10;ira/UFOfmF2enjj8SLDvo1lWZI6spe3cKH0WPafrqqN3+THUMqeJsAf4cH5NuCRPrdPOiFL32E9N&#10;uRkCqo1TfGpXqVFnX1vgwf0bX8CUIXgPx+DEDt0XnIfwLsXCsRwOJ0HiZo+rs7PkDbg3p4oENua4&#10;m4anMpSatDtnoa56ggkCyDwNV1/DRBB4FHAzC+XMXJD5PfoWpW09cy87YdNMJ1dC2c+2gJ6ovJnX&#10;b6NN2/3UjLaL95tgtMEvwXukAyafc7tGanDCElsYIzGOYaa9234dGfYiIzXaNxk1ZvgOl7RBaVHm&#10;5x3j8YHPAwEuJiNSvz3vNBttmR5w9NpJqBeDBl0VarbxMhLHbF71Avto1nLvN0UUUw9VfYSt+BKy&#10;tzgL4fsvIeTk/0sRqJ21Txpn4F1VC0fdAGRzDUlWkoDEWqhOgpkfHk0tjwnzdpw3AnqLRE9Y+JwG&#10;HVmdIzFzZFKOaMiRZxzJ0ubHcQHpMn1thk3ElIX7zI1/fqb5MUzPw/zmKEQO9IbSFVyMz6LPfyOI&#10;Xv3Ch9/mo5lAkg49pgabOq+ZSQ2WQApMRDjRbnwlOUGkwkPrBwQIVJImpe3x9GEp+xjANAD51B3N&#10;NWXRVIX+OQ028tXOPj206Gg7e6KiuUZMzkLhNSGyleosbboM/mUOvDnWAVbpMGFddN/QSPqrkf46&#10;FoaDazWT0TeKMA1CPPLr6aS/DnOE4canzPQa+xVNjvIGsyxiFOkk9KE5/ZYN0Ur10UAB+h7s92s2&#10;tWQ9yZaBmm4pS8H4lpGnNFNFKtAAYuorKVBW2n0Eg7/6ewQuf5zOT1xZKGWwM5hFPWmozOINClKt&#10;3hz6ozgVIob6813JB3Z67I8MFKacNLbc61D4jAESeBIJkIaWgdjPteLr8wegPu2vrOePq5qwn/U5&#10;mBTwic8OKrAVeWF9Q6fev0/o5wlJgcWieOuzMALCiRqfKP9J8/afNJnZT4Os9troh/z/V4D99eTs&#10;DyijEjlWM8SPbnZlnOaeKLq8yUvaO08RgFEuTVwub9NElf9c0FKF5DVoYb9IelfjFyNXns5OY6wV&#10;UFfdCoNGtCtFmyJDRDFmwPeiLRZ/5LrKDPIuWZnXO3IG9FdyUZnAAz//hW8vFGYajPwvtzrwi8eW&#10;abXFha1/f8Mdj46CDteJFOrT5vb3AD+VoEkkzyx4q4LDGFZOriog2toOXm13xjjJxu33vnGld+8x&#10;RRz3G8cZ5VDF4TgrJ1JbVgFvzDbcOMRoiIjZGI3ka+xgNSZK4xygcSkgU4shgpzu5zC0KZqiTT+W&#10;SmG/mOO4ipsaF7ccp4Q0t6T+/DIhQe4UamwUHe7YTfCYfb/+0q6foKpCNhWkS1ecC4Ngx00G6h9l&#10;JTWYutbgRs1wy2jMkxVc3HRlMcGIUm3C6TKM6A0Swoe3OZZGvUjexlcBSZrezX1oCf9pI8AUEaCC&#10;Dd58APTVqXw6wJtsgJVkAB3qIHsBboEBjrAAsqoAZAjcKMB1w5cA5x8Hg8FMVfgowDGLCnCHOLg4&#10;HO3CYYDR6cHRg4ryAg44ayaKdrQTvDeW1RuSzhvE8cbR+N2Y15t7hcue+ZndGP8aQKUpCNPFxB3P&#10;HEK/v8LSYALcHxRp/8Y4+S8J9YhP3Jph/7hZiMW++CodR5MoROGMTTM55WemZz/h6T3x/Bqzd2Lm&#10;OtH/nMgoJ+JStHC5BdvEtjj1qokiIZo4d9eZeLunTETkup1lYuHKymSCSpEJnsvEBXomZkHuUM3U&#10;xA2fJsbTCX9RMpxmKhNQVgIicRNlfmmXnvKsZVQ6h3gRyaQJvIoFX2W1YCWno7sZK/nJSsmsGMMp&#10;xMaBjKSL6TGnB20VJp6jDJJge9M+4c+4D7MUIx+HXwTUg+0dc09v4+e4ubqGI1AyI9CempuHESA/&#10;ReAXEdgLMRdTCMyg5VYtCIwFBMT0A0j5gJdSHHmA8B2gVgfwzwFHGzfqcIDDCA5+cEZz2er+EM7q&#10;ibPPLqDypC+snPoAs0Eg5xCISC0CbOU8hbGL73aF77CBj1rgBWpEyhEUwcvYB5tRUk5l/HwXy1ud&#10;aqkNy12kYVZSPdoUOGL+jl1Aq9GlPQXdt7mYN1hBijGXubBcT7HIQvGshLsG6U9zzYCapvwOSVm8&#10;RSS2HAU2FobqkVpIzqnX8GqHmzDEbZOg8P177GPygazM+As4QkdYKolD8SFwjoexW2RlLo/fxwLE&#10;uFDr2jmILbbrwSc65+Ze7qF9KNP0ltq0z3pgnlvZJg4Rt4L5pKaEuey2qdi2qa3WopgZtKm20azo&#10;f81hALdz4Z5vuU5EszMsMnF7++kzyZ2hyLiZNpN/v2rr24PrEwOCLnA00q6BHGzqxYYzwD5nggh7&#10;l2bD0LMJY5DZYd7Ivu4kJmUvZ9kDLZv2XrK0s+9JB7Y1JtondaFMzQUR2o/Kjfbub6AgABcg6N9M&#10;AdNUvaAkTtMlynnPwyRlinmfpXeewHkRF9HSRUVQYqKmFxvCjYJf2EAooz9fnuBlaasuf7FrL/61&#10;XMv8eIhOX7kyi1ykflQZb1SOYQs+wRhaykrOEgNluFjqVogoJxtBjMldSl64UJKpV7/oIdyG+JTQ&#10;+Dn8eomTt6wNCzo4+JRsyD79XwvDeFo8J10GNjnsB1rIgX9zQAPgr2jU8j17oWmIGrO6kzyxo7jS&#10;x8e9XWgltUSFI1bMGwPEAwJoAioPHhGvjXOZFjShwnqs4+sGgRQQH6fkFnYTbMbfN7dOAQoot9lt&#10;updB/DAC/9JXkb2iPE/fISsi6upIeSeBgr0prq9+G5T5pQVewX1hfa6V1yPu9S3Fp9Z11QGAO4E8&#10;g3jj1mPaiRsmmSr5EizDJVK1QhI0UTOR+0MQXeb2ZGiCTOxqoEbF+nntzltyR9x4SIjI4kwPMw6s&#10;yFlBORCYMmNzBkRHp47doMrDbZ0dF6SejA2SeJDAJaTKhZQqizmVFvI5rQGd59uCPm5hCd05FKGD&#10;m/DSaVBnHcWFaNqaLRcZmJw3OWIJdZf9DiVAEjW06Q7ACazKCcsR9bN5aRyFHilTIO0bTPpizOEc&#10;wU3rm88LFTwrf8+SLH5JmbNE6+OnwpOWx0JEZ7GQrbfCUABKgqpCB6eQ2VajUAxIQ3F56RNaTSEl&#10;V2UjvyKZq3CugkiKbA8zYOuJsbimlarAZr2RidEAi6VwN4+FMcRqogcR5keJsf0DTY82fiP67ReR&#10;kSOk0TVN9d7HV7hLmsZsOCG5TWBapmz3WqIfrPnNBEY2hz0nlbYnFIeOEukl5boOBIylKBYOxHcq&#10;pgve4luNtFVVf9zbJAIxDvsJo6BXDHJyn+W2tYy5NyylVVmnJqHhpY9MeIXtycdz0aCuA6Unw64R&#10;w0cKvbJHZY2kYvqPAUlkPyXh/ePmNbIGjGYkmQBYTfQWSFixBl0a1pbiA+88odg3FBnPckFDN/Ee&#10;ul9/lavFK3QwStwXxPbj5Jck1MHfH7IDjaQDSogH+PrGG6MUz5hRtnl8LyoZg3tat08F33nBzdIK&#10;b/XoS9ktOAMrPx96BZQT6TDTuztf5HcBH6nBef1y8aqnzxNod4RjGnXQy2y+mddBYEJCpDdqtXUs&#10;wX2lAo7qUPgyv8mg6yLhxcRK2CN93IofEA8EPiQO7FOdrevnnzL6V+N9YP/PD9ncqBwHhpK50v9h&#10;uiqcRP2sTtu/pY2AoWqjhypRlbi4e0I9DoV6+6mBNqdo229IdKufFbtn4B1b/jBeyEoxlEfAzI4J&#10;LEwbTCFPFE9y5r9R2zOomE7hZFdAIo2kneqsSshi9QwuZxQiI1XEureK39/gJV8W3Xx7b4edJ7ec&#10;8Bo7OAm3O1YoW7VT91LsHp56YVvAy1MsJ+PY1cNrA84nr5tyZ66NfwnbyW3g8waCYzBf6LJmGQ75&#10;3ZLT+K5LwAXZb6k6YrLQnYICX3kwudSGPwmoSgEKDKDWccI8s9l/o9ps/wPhP1T/Kiwu1fk3dUb1&#10;MarDLcFqW9BlSyFsCeaEFKVVLQehFoaJqi9ZdKEFcWT0jY2GRZFhWfi+Y2g65pglDH/bXgTljRPS&#10;w7/7mXTRmT+wC9bLWF3I6l8xhsXHC9MSOa4Wj7BLUWj8skJBOLoB65lP2uGx2MSXqk9vBN1Q6ja2&#10;PIFqgGiyq/USDMYqmXGs3RE44SuSX7CllORd+pkoA3c3+RkLRPSPl2wqiSiosMQIMRD/xSjuHpXt&#10;sbs9G1xJI0AkpG9J8k1NWaYwHMKuHQ0wLO2j3o4Fi+6tVAghIteH5RTiZH4CpGkCqsQpdvKTHPri&#10;uc62nbVfnPIr6KKN9JQV4Af+wTmmKhf323f3u8hSX6AYvjMCcg5djmIdoAnUxqd2sFe87wEDgtmP&#10;qRU0xC5/uHFyCAmiShTxLcI7ehREOZz+oJVX8bLSu0aqfVnB48ZquKzAKSVqLCs6uLkobZ5Hl6el&#10;F0QrV4qPGROMS/Sc8eyn3Gyy/xPc41kCSBfX4bUm1TRyR79KjWrggZGX0kWQdrqX2WNWAg3Yee85&#10;fwDI7JnxBTl1y0tIx39EwRXjOJEDB3mVGz/kYU4YyuDEbxNBBe3QwmQJ+2BhDrmuBsyEf+H/4Adf&#10;APYOYhMuvMv+66Jy7hQtNJRuk34rjS1R1toosk9o/wdRauHOyFrT2G8KK+yrOeT1Ka5ytBpkvQar&#10;QNe9ETGOUJVNKilRXTzFhdNFb73eVniPzWdO9feWQO/SZ4wDMQDH5YQt+gcz7mfQi4WHQuhB4Qbu&#10;vmaYjIrrFfBP0dBzhRGEAm8UnmZCuT4JTWzLjczwmh8rbGIYhMGjEnG9XkdA7A4IMBdOA1DoVsvL&#10;veHMpy+HoqzY2pmRss7Pzv+VbI5BObrDCEcwjuaY4GAS8w4CAUgxQMajiACv7gBP7KBcVXpawPna&#10;NaWWBGQb9DkiyIZjJzSpOG+Re7vfORfFQhWUKfHuDRKwKeuRdnBL4JX4gZUlWsPVF8JgjzmSXOdH&#10;7CsFp5agttALvtQIxL512LCvFJqQjtJikRMhpyiabLXVlFZSoS8gw/QES+F7MkyyE510gH6KbZm4&#10;qBG+wwvRXJAreU/7Ov7FoFG3G61cyJx/xi06bdK5TadQp6E6DNYXd2UDQBvKNljcEHWDyBvWjes6&#10;6KXM9bNq62rhjx1/pIW+0va5HJ9R8UOb/5z9BwbAxWp+w4BLmQdfAecENlECy7631WXXAdDZkuoC&#10;fuuLr/6Qj7v+FA/14hG98+TVaeLz4AVIItWu4kdepS5edN2C8SM+ftQLuY07dIS7R45/3sLXaAZM&#10;oOHA8P1r8WLBir9SxlSM1tMTE1I1jDKwB7FoAeCh6xQC09QLCzOI5fPg3A07fVgMBxYcgdR5perK&#10;BFyJCtidgLKeDWICwFcRXxQ8+N/3+MjcLji75l5XwTsuoy5I6TqE7vi5UZvrLA1Fk7tIjOviApMv&#10;Gghdv+fmci6R5nxkQkvLrVEuj+Qc1RBKHLeEccFyaI+4Rgw3hHDRBOcMcMO/RUGhy70kdAkCZw5Y&#10;wYC93oBKT8qZDqzFwFkkjoVrXzHKeeYR67qQWuQaVRCiWh9CbR/eOfjHOas1J1vmcnQ5f95lnFyX&#10;QF+5OH9xWfWW2NziH7Blqs+Vhr4NKVLTHaB+ilR4pe5a1deuosM6ERe0Vi/r32aiuWZnpeZKC8oR&#10;A1PkUNYfvcfqpIjVzAOxmMHRJ4xoujBukGvGJIlyEQU+kmHu2pR211oiVOEGMHfLXU2BQYXf/gLQ&#10;8PJTlknZY2mJpbYH3ZVCWK7nDnpE3eMZGRyjcYaA4lxgKMT6NJNn0ToT6MiT2kHxiovEgam4o5CC&#10;8EdWeH3RvhmgBa1XetcJZYf4fHUYRIC1ybYFgBl2urC5bEpiXn+EjAjyC2GxD2LXgSwb2DKAveD7&#10;FfQEBdfPSn99J5YGvUs2oDbE92/4/GDn4R4UwhS82SpjmtaYigGXEjiByrIY05UIJCPsP0md/6G9&#10;ynccKRAmJlwpRs4e4dEPLZAONScD6ZIxIQUUgVdPhGCCiV1pYienLWqAkpqaqJIqBfQFlgK5vnxE&#10;NTqpzw+zV/5jqhcDtla9MWMHkWkGpYGjrWe4DOpPbMfoe0AtcmUOG+k/Qymz1pO3GGVEpuMwUnuB&#10;rS/NOjlhRgxo1V631QuJI4WXpngv9YOt9ApjukOEkspQ7khOeVdDBbZrHnPoaMgqIQ9R6CKOInPr&#10;5OA0H31pP4FQ0hKby9MhDtwc3zdvYy//7rj3xMcuIio5oxaCurRwdqoR8Y9Q57BDPhMnhyuc875j&#10;ynXXko0KA+md95hy2ZU1hryyRPPHCHhrcMLSqtNBrQrG04pqYXFlBLHUsM0zY5nUXM8g7WATOlNo&#10;CwgIxv6ljKx3hl2S6kfnZSWEm9624sT2wMkyeJi1afy/wE+i7Djgfoo6w228lN+8BgkI6V8mFaUJ&#10;8A9eUvHgTN5HcetzmIOP4yUX5u3CI9iQPLH0Oyht+7Nk64WTgOJq7kX7Tpx4m6VS+r8+0FuZFTqp&#10;RH88pUQ68fWUfzOJY3dHiC9DfKTcfSfR5yNLGT2aoP3EFZrRtljSHWWegxH3YkxtF8I72JGkzwKr&#10;HQjNUolB/zOnDvl/O1KP/pNhzL9aWM9/tvH/bJ30P8T4BO4TRT4JIhBZodIBVhp6JcO4bkYzvGBo&#10;DqBSklKmlJQrvAAEABCAAwGUCUYJKwlFmfnHU+MpiKio5OBRzdv5IlaQGv9UEUEffxiXxs/L4lVV&#10;QYKCKEJP1bicHqgnRq2iiIQhouSIqpl2MQ3RONQFWWltnI9iMKg1TQdhg4joak0oyWVDqPMSleII&#10;I8WW3fEgLDFNPCV5Z6QmpYd7ui5kPmqgH5xMrVuCflC3jBZKBCsJzErniNwnIcppMWZxaDmQ11wA&#10;MIATqGADD2zABCTYYAIeKIECFBCCFHhAgwx0L4mE+kIAAg0yaAAGGYxAAwtIoSADDUywwQUYkECD&#10;BDTABBtYgAUbUAADGJigAhukQAUHGCNCS7DBCRaAQQk0wCAFH8gAAigYwQYXYDAs2OAEDNggBSo4&#10;QAYmaIEFMCjBBhqkQIMUZGCCDCiQghJk0IETZDABDEigQQJiMngABh3YAAIYtMAEG1yAQQYj4MAG&#10;UqCBBxSQghI4wAAHNQnJ29FUlkRmwdLdHhVs65fS8YiGGQopwIHwNoN4MFHlb0HVmBon/kUtylfM&#10;OO5J0AtI0IEVXFANxAXjmlzwAxlZVgsLsIXEyGIQ2XkgvsCspCePLIhzhpPthHUx5tmxeapMreZ7&#10;MDF/ccrwlMUTw6FIIiJTmRA6WRwnTdCuEnmcg9SqGKKyiFasU5goiiea186joEkMH1QTZ5BYrlC8&#10;HsNO1fgVYXGiDaHhO3PjVAzibm6iWlRqELmbwruZ4HyiqOJrlPAyGDQJLnGqR7DZWB0kPCqivSdZ&#10;gBFKtGJbNiFFwXaqVObFdEzG2xTggCV6fdCm6BUtqRyQrsfWOpDL50MliZRM1QFFjSs0BxZuncfC&#10;gdOQAhx4PEQHJULV1cG6OSB5EFvU9jIzy56v6GWOoK61OokicCa1F1kJhfrhFii9lEggob4qc2os&#10;SM6WqHAsJTVfecGqvuRL5/4ojKVG6wit0blYWpuXyC9S/aNSb/0LshKAajSL1sEnyFSAg5mySjek&#10;jQmV/YgVpJEK/YmsX7Czh12pcCg0RfysEs7YXUE6Jsu/+Jjp86sLYqccB1kc3LP8B03I2P5DNmM/&#10;Zo8PTZDI48QZ3VM+yEJDJ9Gq4kPxig5RnDgitH1TVVqIEtYmKn6PQ9Oo4lvUaevjh7gJ4Zm80HCG&#10;GhRFL6eiY+JMuT8Ro8jJoiydYVet1VMKgyaVZHbwiWhc9ofXhxeZBs5YU09QydyV8lRaCd0jB/Nf&#10;hM6RDtCnedG615AUeRpBHrmAF/40/o3e71eXqEsgj9u6kygCfZcAgQxxIxJTk6k7wLvtq0XzzCEJ&#10;1shJsnA1uAkdVM+FDbV14i8Qm9aD2W7xG80mIoVShyPaQW6sMy5azHY1nWJ1ByIjL7Mk4ITjNquB&#10;Drw4p0AytHhV3stxSLg1jtGmhWHUkWPavjqdkhtmtWJhXJo7u1MiW2riNPH6dg9YEUSRkoTk9KpT&#10;QuPmXAUp0nqgceRSI4HIW6advJy7cioO1RI2isfF6quKUWCJ1JjEDxzXkTqiWhRo5MgpnPLUM/KS&#10;fm2OlJxqkeRWTHomFJZzRySGZnE6YSQFj3SSnCJtX+iSGQ8uF3LBN1zoWLiwhEayFxuhQ0goG+GB&#10;1G3ZgzXyj7SxCg9Gk4lVuFOQ8ZAD2h3sLuSTam+xgVyp3Q77e9VPLdpJ6uEukdm9NdBn/ohD4QkR&#10;PLhQ0aOryJd0ihMMrfC807MXUYjrYdWn/qg0NC0z4Uoue7AiSju1DHKPxqGC81k4HhCLUeKxxsWM&#10;4wTfiM5eEgzzg9bHIwWXCGVobzU4JGMj3AQPWDTW7qDAiuA3ej2aQfKFnZRKkOrg/PAczkgN3zlL&#10;GA9SP2XCFZ2GagueYvyk0IHwp+Hn4tZJofJTfuagTCzii1immXq4VZFEFHWeUZIwtDM2kVDc96o1&#10;OjTtnkfO6A6+mZo7Q0SrRj+k8SFEgWhkZweXMYSNd2wnhOeF/SzEXznSx9alGncGZYSGZIJrkBbC&#10;cD2aaJSDPfEpNgdZmarP++gJ/UhX0T6Wmj1vRY0vvIoKrI2mfa9N35jRd1eD7+YYhds5MraUmyG7&#10;sF4Lh3XESBqs/CxxlGWZIds32pruZdUgRUQmJqZKYZmJkUBkSXFGSvpM+r+W6YXyuFBgScu5yous&#10;oQpFrXLS7kgscu1yGVqCjBgEAAArmPFW8lqnNOVSujY1cpJ8NM2SiajdQg/2XBXGm6jZI9EeX3n2&#10;TTTwK+8X8j41r568yKEwXtD2zXZPKlDQLp9mjCF5ZUUy8iGr6C95x6lbZnRxr+rlVVPBEpTpSA6k&#10;0Ytq/pImDdlM7PFPWOT2JLyNRShRkDzuobiJoxV9JylWOGiGqj7PkITlFCXjopCYOZZFJmoeJQe1&#10;GmlIzgiSYIiRbT5BEX+rvtq83PGgL93mKCiKlSGpUxnWxBoTn7jDlCVuc14ySfGr/V2I8lBVPhJU&#10;Nn0nVmpOpbhfZc83azuqkbMVn7IQPeqPcnqXTP3jcJSEu03KFpqFGBO3RyofvSQciOa1Z9rqFlPX&#10;VD2fnUNjbxo1WlemxtQ8xiW7Tko5wqFKQZ7XfBcGIuG8Jkg0pyriq4jcl019e56CSkKkQS9inaId&#10;+fc7hAcn3ZncEz15z78ZBWs2I2vesboy3yVmOjGP+TzKq2XsiA014iSnZTnYQ7NQ8OVviBL3JKw6&#10;djCt/TcRJdA57Vxq0dlENEiq2oixvqcmyrjUGXOiUgRfNYtxoZmipad19lJ7xM6DlsOtyLdE50KV&#10;YAXdbQ+GiMrXqSw6SVMH8sp+FnsajDF4c5Wasm4F8V5HKCiEiHTsbMPd1JRI3/G8WiGF+5JPmNhu&#10;Wh00ncQliiZsD6SzcoQkVSieR4elWjRDRJttatAiNVGbyA6ezmLaS8hnKMoki4zbEl1XG5PolB0t&#10;ITqR9tpPOq+l5vqUZC6PBjl3eyjVB+UW9qBMUy+kaNfQp293MJmDbLILuh+WHFLU2ETm5TiiFRXz&#10;zUVMMfWJfoAVLiJGjxGhh3jCjLRV4kfhOYmYLp/QOTKkGClMhUofCqNkxE5RUORioWjRu13KNPQo&#10;iZ20yjo0pqEU/ROLZaJzsdSdu4RcpqyEt5TJGRc5L0s5nb+kVPNINS8EeI9hzddqVRAilROhAAdy&#10;7lO1QEKhaFiqPESP2NXFEhM+pPhE8X/jDbKobVtxMTEQUWIcH3ESM/Rw4nTEE4/PYcVyUNzFxm6K&#10;s2iCiSUr7TDirNxgKez47gmxhNzFDjcVjQqaPEI+JIE5rUzLe2tpWnU3evsl1UX0duunT2cHyWrO&#10;Xel3rkQSkwcrX81x3GxxLqEikQcroxoD7rD8UDg7M6/UmCV7CQ2LRjhpaNTUnOb8hmN7WvNxLMSz&#10;xvZstJk4HxMfm2PuSQnFvBff1IqwiXoNWTFWQy8Si08svNBPLxGfP+YNipdqJMz9mH4k4uwszCVO&#10;NNM23hJSLnFuxhpG7Nc0jOb0rigcRSRD5ajLeGHE8f/i9nGe4fhddsP/+H/xo8j4vbOiHvWYPFTk&#10;oIgRv8tX+Emh6KCeEgWnE/yhVZnUqBWNTJBauQzGwuegiEwrMxZBWiO8hA5q3JAKGdIB5bMoj2sC&#10;Zaj7TMk7IEmLSNJqHyQRYSMepFNSSJ6RkpAcIupNdg9mMrGt6CAFEMA4c5FCHYc/Z6toJEpFrs1+&#10;mQeRyN7MqeFAJw+5Ne6pf18iKhE5zjGFSDicQqaySMhkcmlXFHm0B5LknUfEUDkiUbJM+5IdFNGG&#10;OD3RtDJSHA3dmagYmlA0m/KjxmtRGJqDzmc800qQ1PPI8qCYqVXoCxEtVFN5JMOg+UL8kfm4I+Sq&#10;RClKhEMjE+QVl0amzuCOR+bB9zafXbyMlNB8KuSYmuRYROnxcRBVqJmDrsT3lLZEZM/YXcmEPuQ3&#10;+O1QSdR7WGkkkRzUGVLCNVNQXZ2v/MWHgmpcXSvCHVfMuEa7JkjGQSQzRFNCIVtGYkie6VY0Jjo8&#10;M6bowjcHrT6CLjIJFpaLVh8HpWYjQ6/AaV0xRPMy4sEizRMLq3hF2S6qRdE5LhQNRYm0pCxFGllF&#10;tEXrxTX3QyUu18x3SGCKLEQCLkCA6lCNg9VA3xSSQ5D8pj8mmkNnDqbqK9aUZmqzkvoIlTxTUr/k&#10;fhrKOeDLnclTnO/bSaYmykRjmITUp6hChZ/HeE7lyUg5hIYTM8rSR+BkhnPAESLpQobUpvg+rMEw&#10;lVF5gyseNBTR2XCuuVWxT5/Syxm6hkh8ecifAzm67kKAplgzQwpxqOp2JboxSGFm5iG77A+mKgl6&#10;iQhHguryPUEU4pRYhYiGSNBUhTjCU+V5TYTnQiHse+gNEf3nFFalpmm7fehdSGhrEi+RUTpV6CK2&#10;UIzMKa1TCH2+B71VM/IYxcjmLpGQ2jgKq7R2k0SFjqpKLE04emeCNSeJoakSmq5qZopVpJGayPAM&#10;TTtT1LKIkGdKM22Z+oYlSKi3zdLHEHJKMS2ph7acc0aSYc+0hEpGRyyJeYJdDb23PEpjqtCMTXvC&#10;pnXRRBUNkUbIMlFDM6WisJGaCY0tDIcN0TOWT2IqfEOrC7vgkFl56tM5oHrdYZoqTKKyxxd7gqTW&#10;eFGRosJSIS/8B/bk1LDWM7f2pyZ3dNHUgSodUqx3JU+1JlaDiNUQRMQilRRNkaJtmxszUeig/0Bk&#10;6LF1iVWFVHnCwrFdP3CidrAePFHCCqWu3pLWQuQVu4+F04yKdmcSVCbHw+mwj9jQOEfY3j6DhOSJ&#10;1GmZIcvUtMgdyS9bJLtTDm+LrX9m1bchP/yPJNHtRR2KNXxNYTCl4QlvkB9Uc9pwSaFp3GeJztq3&#10;hT51tCRONF048ggPcUreUmp1okRwyMvF09RhPlgtxOugRMPbawgfuH/vGVEYh1lhWr2PClIHfh1Y&#10;hOFfwjcpRfR8+mA0r8fUwWU05IUUvOmoS+gSCp6nxSAAALiAn7rSKI6cwghDIw9fH9pXjSb0l4z8&#10;M8kqNGuh7KJlWpQ9jI0mfzappIORYcVCrkq5sRYn2F6YezCuhvDLEcMw9XBi1ISZ7THcOuAyLFUx&#10;PqAiike4VA4em4kctcgOGmyHHByRgw6rGIIRrDYMJRgLubyGilJKEDmYVtzjOZlTVD83O6i/iood&#10;1Jx2EdcvX0LtyKOY0LZbG+SyCu1UJ9SEkvwglBGya9PBWERKnu2gXlE2zNRLiA7nBJFMFA8vD/YL&#10;jasz52w3SCacE6E1j+BpNJAzQyR59uBhRUx0E2YmRB1QF0LlqjbEG0IpsybhMeXIyTPzjUiIIp7I&#10;s2FrXhS2zTu5pg0lU6SREIEzB2Y1gshUhUyUO0+YDL2oNg+eTPRCyULNwaKMk8VrcGvTZYHGJs+z&#10;cJkgL9M/ExmivSVhKJZnZaI5mCAvFC4n66ZgGX/6oCCiEpdwuPLco1aDJ8YHp8tGiLBp9BdmoTxo&#10;O1KC8IETok4vi0emypAr5kA6LC3ZVlTcceUHRSK0chBNajSthxw0JDhGqqhONjdhhIy2qqbe4SKS&#10;7DLcC/UFWSYROEPVA4opGjkiaCxEhuoByY2YwB1M1ULWA7qYNoF1BSqN2PG/EBOKB3ZFkFlpmBIF&#10;mQnBg3fCIWbCaLeEs4QcrISijjyqJqWUZqFgC71ixEIVHdKUkIu4UB1ymSOZBk+YocdVE3JAXYWJ&#10;2TTkX17VmR1U2QMZDkWuxLuRKq0stisoFDV8qhqK5mIHzwmKMHMwC5JgIPU9mFJpy5B8Qy9iNs7B&#10;TBoHacViIY0sfMHF7o0oLmmsc2ClMjQSwZ1HIiM2odb6x7xrE7olLCSm4FtaEydMiDmozRSpqpIS&#10;GerCEE1PETs9mGHQt0tehFk1TA9MM/PNToVFzXfNKSxarTsKYTngPeUFiQ6V0IKrl4SaA3LQ6HYM&#10;bbzQ8WMCeyD3hFz6BrMcKKQS49ocVGs0xPCIz3mwdXNP5nedE9zfcta/lGjC+pcbCjwgRX/TqQIP&#10;JiVBduAgmYeIomPDYCnPTaF40Ao6ZCShPJiSgvuxoyYCxxLUsKsugdVS8BoOrHoHI6Vhj2ZgObjh&#10;wIp68A5os8odkL0xTV+1kVCXEMm0TWK78JdGJ/dEYmuWZ6YTZrk0pFY44Q8vaVlOGYUEim+EZjoc&#10;Wj0lsi7MWzNDPz6dvsIgSU3nVRsZ5TS01ASZKjw4P4yDOp+hWUTqvLQqh+swrmskUiRUtlxCvDHT&#10;2N4Jdkc6ovoUE18VlSkSzoQlQkVLxLdrGBjl4jHXjDaVV80yj3NXSOAwhFjlaJPHg9RibZeTTVIR&#10;C0eoVVkfuVAzFoVPOPm6kU7cA5VVppH4n2VE3hktShryolQRh17yCDXeG1JhZZz2fB1FhLJqQsJK&#10;kZuLICM1J9njE2T4zHheuvKP5SMVNNXhZGgTpHEnNsVp0eIg07MhiCQkQtoY8eBWoyAp2TY0sUZo&#10;FAlB1RG6J3NR4vGaQVMSq9Kpcme1eVilkx40MaLVJWxD3gnVmmDD4+rEZySuOOirSBgRmTiNUJiK&#10;CX5oAeUDX8RU85jqWwtzzuAB7V3rLbfmiQ5ILDsx0vKD0g2HHo4V5UloHYxPfskPOi7XKkZSxFPJ&#10;bHQimUuQBakRWajqopoMsXPRXkU1yxCrVTRiGXLPkg2RMVUjyRRtijxKCLFqNiMiXSlHkJTD0TmD&#10;UUFSNCaqPag2RdSiUJShLqHLFOMrU4kExtRmJQ8pNRFMLdNpq03R0+hbjFVUKoj2xrpGxZkd6pxR&#10;yzxhKxZC5qgq/u7GLmmR94jxOYvsqcx0C5bGXZfM4lJsRQmr86GaU1tBK3Zera2E+lXtnYeEI8LO&#10;6bRcI/GbADsgxN/ktFym3Iv4ztgdVeXIxGqq+Wvqbq758OuTMq7QWqFer+t8UeuU7iIy4i3rzIw4&#10;/3yPE5HYIkeZOrdnPBHLLaXRwmdY9NWCpAkpRXFRVZPz5fX7RLjHQhoifTvVtM/6TnqTLZOl1Gyx&#10;JxvtTS2pSadp699kVHvxznJItlawtLxrp9WMH1xHIlMyQUcYopIa9FCxPqehitUtxYj3dDlk7nIq&#10;C5HGkNy10RMfKgV/5N+Kijo1n+z+OYwxQlRtomqOvorEP9Os8jpnJKwWVtJq4rtCRX8j6Jt4WahS&#10;40ScQYeRLTYfiTBO1mwWD7PmpnIxBy+miUolhEbT3C4SPSZK0LRxFs3DUjRSUonXa5RL1CjxUou+&#10;eLsWZUXykBw0XjJCQ5GRBndTiuIQZVx2pZIdLXUo/giVxB4aR07TxG6H1HLh09BGLY3OKstObJVL&#10;JI2RVYKCYibo4Y+nSKmgkT7KlSphkBkanaoO1ZKXKCLq0Hm3FKUo2RQjIeV0xqUy5HKXTJ1XUYoQ&#10;dTizOdVnR2MKopKUp9EMOSMdZko0pTGVNjWNmVmIRzb3ODUnTUWRhygja1Fm2LtYJJedmDnxpYmS&#10;S00YvkhTcRLHNnlKziByOSoYYpyHqYLC06KZQTLdT5OoMU1Zcyi1TFNzKGvlaYjiD6Sa4vOBg4mT&#10;PRP1oXphm2HGDPLmw5z3mMRqw+3ybMuDF4O2K6GzWqB+wjRoQfZHpvQR6ec4P5aRsci4FtUKkd26&#10;HZ61crPyI1pfSFA0WtJKmD5oyWMcs308E8UwFJ2qKerG5CzU5MpyzAhDfO84xvE5OcYznQ5cpYMY&#10;j0hDfCqhTKqNy1Vhs4NlkAINo2InoS8MJ0SZGMgzwyg5npkDamsaimredajGNdWDea1GUySdKgnV&#10;cXAWRJ2p6ThkHKoihtaNZepQS+hiVMPY1MY0H6s6gmFD04bHnnnNRM1QxUS5U1EknmiNK9KDITFJ&#10;FIXCzCxMPUFDNSuhmKFoiThXa4Y8UjSrzUHRwVQCyXwlKwtFSsipJ+UoyzALQwdjGDp4LbhyDOtg&#10;dlQFchG5MSuFRhQib4RIcNZc/CIBBIgDMtEWZgebfwd1y4EflQOOPRToIO4Dl/tZuFWH72DVcuuw&#10;OaDVXa9iEAAAaCCcDLMcaA5epupapVA6IKfCk7tiGl9viQYReSNPR7FaGKrPjMs5YJVF0amaA6oE&#10;S5dO0RSNhVM6qJ22QmXEjDydIelUYYTIeHr44o3+GDLrqtA35bRKd0lWckeG4oR5qRXOPYgkFJqn&#10;8orOMuFRa+RaaGRqxLHMwhI4IZbPtJGNpvtfUzYpIyWP5sDz8nSop7j+RAltxnw5auXwG6JHvDzR&#10;LLVen6GWJWkNkTcxYapA+muSqxKvF9FOnUhjEc3pWWeIUG3OiplMsM6ZEdZJQqOqX2bRR6imzOJH&#10;Qi75yJCQQ0qh5nIIa0IO2kqHvLgfVXGVhtNhiTYn5L2yk9AjNOW19fFQTUbhj7FEnPFDM7UFcWY+&#10;EJmD5HI/Ipt1H9BbrAjlH/SyivJQK1gyEcSSqqIYYbRGGBwMVgRJuTEromARjaRY446kzJUEB8Xh&#10;MQx5XddB99WnQ61chGb7NA6qeHmKEejdSuJELE+MTDrFR5Gp4ipXhwKp4tdUnGSqEiVFcYsoRdEo&#10;sc11FeL5NeWVN7N9KK+pzquFR60VTd1E10Q9UtNFhScyiTqnVg5LBCoSORDH6KKaK4qEY5XHvZTb&#10;oiqfNTPTZlZTP5C+HBPklVY5otxMdu6QZ0p0YZUm7xyiElt8FZGw69ZhEcVFYqyxnLYIi1hHdpGS&#10;CMuLuJRIVblk7Zco8ewk3aTCw42on2iGfqpQRH1GJsafGlEhf0Ui6EQjQ89PXvwPnQ2F6rOfYuUJ&#10;cpkYY3lOpZCkT+VgwRIqV4KhNTJpOQ+NzdZcGj2l0zwvItP0WWb6ctq1NHwadNpuTQ/6tH96EW3a&#10;6OdBRLTQRjp2sTF39CmdTJc0waqoqHGMpECt0ohDa3gP8b6YKMoEyyYiF1FcRKNXWRfisMZUdrTh&#10;uoklGhcv26gHV2OrrJsRYaIsbYf1IO9jU9BM0glbRL7JJ9UgRWzleBWFoXxAG1LcVTGKilScaMJm&#10;ZsNJkXgefBQrkicMD25yeVBVjiTcg31Fd8V+4lU96xMnidEPOF0xaITqDTG0B0MVDmFQxbkpr+Qk&#10;wVTHK5SE4yUioXQqjnoOBV1i9cyLG94DiQle4iYnY3zk0IFrohiXsAQxQ+tgEw/SHyF+MBnG4uWL&#10;4s3mYHMiPqihfCCURczmn4sOqm7Vwwpnn/WhcyCrqp6EPHRTEVvzooNVRYjeD+iWsJi5N6RAmY/M&#10;3qlMoFZPEkoHfiAdVC7SKXOq1kDq9OsM1xlVEEnngdKJcyJUGsR52wolHWN4e2s4HZwcY9HBPgeP&#10;+JDeQNe0PihTFYVGxf8PpOiNKMmMxFtREo5Jpz4hEx682HFwqTaVPSGJfYZMRylI1Vyyy1EQ6sF2&#10;MKNpSRoJ/nwHNZcJjiL5EqNxPrtfOA2fvYLPqnif8O83rO6Bb5IeNUNEcuLiItVAnmGDi4zPnF5e&#10;fojnoUVjb/WLm7Gxi6RxGbKNu7yRxqd4cGrwI2v8FfbUb7nQQ3pwluNKSGrCil2S1Pi9r8mDnczk&#10;9A8nwaFvcpIjJfccE4KNKpGNLgtc6fZLYmXXzGZRKW0ZCoUgifyxoNBrkb3lVVCn4gVV4EojrxCj&#10;Qrm9CIqQTfIIrfOXt6Ggl1Qu1NBZvYhO58EhRR3ErChayCaakQ7tTqY6JYxguC0jQtk5GC9jhHHT&#10;o3d3ahadtjp/iX8TqxNOvEOxEzx4P5Kp3GTnJmtWm/xBnJuvjq7X8yBZ720S0dXqpJHgEGWzV5Ai&#10;e4xEtSCRfUJTONlFKK/RQZqlnVK+smoichlSsTgz8Vf9IY3oRmqoTMarGMUKIk8UjyJdToW/pTfd&#10;jlOxXBdfjSJLFR9ixFkzdFll0aOGKj7EC3EynsvQJf0cMl5lcEU27mKRk3mtxWJdFLMhnY0WQ/ET&#10;Jz5FqYQ5OyXuTxcnctm7uDUij+HkLU2kz8VCxZJLOSU5VyuLtLlq3ud1r69yjiT/OB45SeIMqzPj&#10;KGbITbVvpHdwd/AywSiRhauySntNlS63kOQsk4L7hDN7P4na7UVpiqatiZItOY3DGnmcQxQzJKk2&#10;8iEnH7LcUr5SJq+SI5NXKbJxa8aqkAtpqbJmQj4h+cjh9gq6yo3TvWgzlnevj4r2Ce37PKF9jxmh&#10;KKHa921ohl7syPfwPPV9HzdEf7/XhKzVhfeUdHzRZOiSqyht82QX73PI8DR7hxTjntsrsZ76+3sj&#10;thmLMMralGpaZDTE4XDDxCbmioXECxPr7FKNzR156/XlUflMhQjHITZ2lrbSykaTSkVI2s8i7cZW&#10;NiVZe/7cUDw23rSdNSm2YrxpUuU9I/5djRg/5/EoMps9nlj8zpWlIlTFV+cq8RStELM4TUv3GDGk&#10;q2pm1iqeuinNz8dWE7J+LWpNK20nRYVtXmcGhYbvrDrhV6udvJVo2h0cX5/2e/IK8V6PGp/3+1mi&#10;nXcJH7Xxm9HoE71lJJQTsvTBVXrhpqfKhBsWwm2kF45qvdDkNNOOZnqSN4y0D5SRUB+ejB4mk3bk&#10;MFnDZNSLjDoLWV+cOSVZ9ezoDU+z4kn7otwVlTxpnPZDb6WJOMd5mknZIj5mrZIfTYbkSWP5feU9&#10;k3lr3iFP2tB4otESxdpXm5k8XkU5eNbKjvWtVbRaOosZX7TuLxojxs9Etk0N/X7Rd9c2qkpwJo6s&#10;MV46Ij9aW542D8/ZN0LRDyerS7mSFNeJtcRJ8EbOK5CLaNFh7J7bu6jFkkXohnGdyTZ1uax4KatR&#10;bl0WY5PL6YorL7IjcZSztMe1LkyvVXtT8RYn3iKVDKdkOM62lJ8oWvmMUs8lN46PSERiayVyfESX&#10;7mx0fMQgUUhcnIhSHcWlKPIXa7/4vpwjFydTGKe5WAzjYtLkYr+PxTmKYopZErcpcRIlHqfEb3KG&#10;i5MpbpTxmROf4jwxl8Vr1hNvo0uqxWtS1eI1fTFp47EofmJM5DKskHKWk0+5vvanpKHw5FN6nnxK&#10;cUUZI8aozO/F2EdIkerqn06SmBhtFTR/nSz/PUecYk0+ZUwqPzlCZeU0djsFuY1rTCgsIu4zfq/a&#10;XTP8zCg2XkQvEFi5dZ5dnTd37ueLK7e1Kr1wF05xNUETtfno0VNEBXLRl4iE9OQ4efQjvfVdUPHU&#10;LT5T0jYSPNVCNizRO725a/6MZGZkZkH6Hh9NHVGQ8C4rRE2oQ1WvWpQT6x7BCdr3zTftLWpKI1xF&#10;uPbxqGofT4RFUWO4zg4JbbmMLOkewWrwUwvv9YhctN/7o2bTTT6/+jBmFkuENmJYNhKuR7t866PW&#10;z3u9Gsf4xkT41TpedURqht/pTcb7vGqd23jBk/S/ZhW1mgi/2mo4vwi/2mrESd1UGW9aPbiRF5ql&#10;JMQXP9Kp4TvrzCMxBacxMelSYSIueuJ2y6IPipBSfbs5K9ETN/Rw8dQNHw8GmjkuI8VWXGgyvYmU&#10;iCGF8kqRH22C2s9EUSjGiyI/Gh/ueNOCK9g+jI2mVs25L+gZCoVVM19Q1ghGeZ9gkTnuUcp0w4ia&#10;Kj5jILlGU8FYdDjlZWqWp3HfIRU1FqnC+iE0jYuQYcbDdAUXVaR/JlESURRV+DOWZv2brtiKE7GP&#10;e9gQKpG/9BZVciYyM2Lf1J8q8hiyDk7+zh1EyyZyGVoYDJFvWFLePOQ0WkQ4xnFSCAnxQSNvSY7O&#10;LeSRl6z8dJwr8Z6gIqutlVytheT1r8qLnDtew4mz2MXJLMbDlLI7tkidVo4SxmnOEG3UmXnxmg1K&#10;xZTxmXSefkqlnzmir4rG2aCpU6Q942GWT6YfIhKXk3Uaqu7RFf1zj01E9whG9xbLR/cISkW6Bzk7&#10;fdvQTlKzf0F9VfCtkSe1U+RH24avmVQ6vu52rZC2Lv23ST9ubI5cQ5bsoh+u8oqjHxqVVIJrjKrK&#10;xU9X0jucG3k52YhX2rp+FXWRklFEXbhyS9LXv8ijn0sQTvqRLAh3R0/GfK7RKI7aPkHaTsHSdgrS&#10;vX00VzQ6BSfIvcaRJB/JoCD5yFc6Qf6MJLmQJkslp7GilncURn+h/EIZR2/h0nKOVL6chENSQnT3&#10;SGjiqieuvUzmkzlHviHL4zSvzmt5p2MOLUGbsnhYm5lYqGQ4tcjsUpdOjMyHOIGX4YUXkeElJiM1&#10;kZjMWySBl4r55UOZ7xtbitQJY2nD8iBtvpASIulHtuppxmBnNHuhqXZsY25j1Mla08rqNMSeOArk&#10;JubX1fBDI1/ahe4RxdA6bKwvP7TxpZG/2fDrZDHy1D1YO7sPbIBBC0ywgQhggAIHeIASrWWogoyb&#10;nCdCaBa6DeVRcRPp+WHRVh3UXGgRZlz0M8lNKlnnRC4M3MuuzhT3TKI9rcQ/r+PgWxxs/0zt9UcW&#10;hjjEW7geNIQ02yf86dA48xqV9kptUpoGPwxJpMvMX4MZpFKi1CptaaxYS8QJn6WFmA5bji4Xosa3&#10;ogo/S0M1VXkNNTxFnYdotVCFbl4iF5Au4sYSJ8uY7F9e4rKUuOYdtEqiikhTlq7qmvJ8oeSX30gr&#10;rCl3TiVjkVs1JD2wjGa+SXw1s5GZrsh5uapD05kqk2tPIpAOJjZVl3A4Vc87VXVJB0XzVLkUqqpl&#10;Tp+XYL6z7YjW7x985VMFdXXQqIR5qhVRb5kTsspTHA/FtYlQOT9g23kRSZjPq33nB+/L4R9XCLfK&#10;B+WJXTQtFakPivQJ2xSb2qoiFaUojNRDWJeQCY9Daq0i01RVronyVJSpodxgTRWv1qgUMGh2w6bG&#10;DtEMAFAAExIIUFAYCoVDglHRcGLyAxSAB92IMB9GgUAwDBCVU4UOIgGAAAAAAAAJAADTELsKKyo8&#10;V9WBk6yoaISEyMzIuFtRMYrHz3ZFBedIsVVFZWWkFeIkqOTOUn1L4ouqwscNnKkEKrg0+9jE63Ty&#10;G0jLvrqgfz1XC92KauaAqdt3ZRWV72TcS6GiQoTKNRTNqKgGPJ2v8/KYKiqcgkIbcWWiovI4Fh4q&#10;qpuNgAwhV7B8IYmKiosZIGCHy9p3laKa3V+9SQRFVRIIRzfpvcEUeLVQYaV3esK/bJryHy6mgKKC&#10;qq/XmktmiTOKKrV/yfheJh41iTxgdCcU1QPHwdfCwAdF5fq5glMTSeR+vT5g7RRiHlJGiRSsMYyi&#10;GlE+/vZCiiot6n7rp/+IFFWWv1LCuGLgNEUlVDIeJnqniuohLbfM+u5PdFRU4rm7K7ecbafk1nEg&#10;fyRVVCyPj3h/NTy2KzSPid5EqkiYf29J8unJVVF1iY7CHyIHyhwV1aXisaVId3ErxSpARSXV3EZw&#10;ENugosrq6HtENIuQVVGxLuxePT0PQbGKSgVSGOJL83CAClRRQQyrLMaWO+9bVUX182NAfr6NhKuo&#10;9H3JTJEr+6pWUfmeyk8W/zeqoqLOuR5p4ZQ1SlZRUWTjE3LnRofwnAbubxUV33bB2LwutuzLhVC3&#10;JlJ4VFQvbv3KdEWFqjDEHXuj8R06VlRZ+i9YUkpB+LmiGmRPRgNcM3zLIgCvqGraIumpstH4iiq7&#10;9aY9ac8ZVE0W1VRBTBRXs9DDW8RTkTmepmRRWZZnxEE25rCo0jDMFcAji6ou4w0WwHEsKqHUP6mG&#10;x1Jbw+GlZlksqqzdO6rOCmYrtaKqrOcAqRRWq6LqtpC0WktRUZmfoQupfNc27VVUnK5/n7g4/OhM&#10;RRVrnNPYVRhV1KGiGlcgln97OOepqJa0s1RrUbNYREV1aJuxngbt+qWiwl9AjuuvczdXQzMXFVW2&#10;j82sh1JUwDm0KUtRseJE8Sx3vldUdwfKxWIpZ1dUuKg3fkCNlxUVJfdHnR3smnWzUrgzZI+RRvZF&#10;FZVI7EFeZgwicEbFw3s+UMMKFRXwsHTaK1eMqaj6VhHAmINRVFTJxD+JZ4ylI3JUVG5xR814dCsq&#10;Fve+GMSKqoZWgFTEzBVV5Vyj/HGOjdt2lyeURXXWux6QkNBA0Qr+N2QGUmTDYSOgz7MsqlzTH0/3&#10;RQI2k+/tiir3IBnYJSNSPl4sZPvbCuGKquk/N/hnDdm3Kyo/xc3r54+nKyo3dbQjgZEXeGYrquJu&#10;a2GIyIEO31VUKQWEs5tMiwMnqlJRmVzkzX8dF3sV1VzFKqMpwFhRVFTIBBlOhBTihqqodmXVjHSr&#10;2lWi2SqvokK7y6iNJzKAa0cbIzioqDTzcrSWAO9gG9kvK6o8hRjlaZiUfUWF4+3lyxxV14n92K2o&#10;MPjBpQ4e7PwV1WJyImhYvlvMooKCwYg4QIXNjTuzqAbF12Z4ncnlyW9RhcD8xxfL8yItKutvJVma&#10;HbvonKTQGkHBWlTVmXcpFTCM+t2iMmgXEr7YohqU8A4Cbr+Bsxc/hXpCNyj/63f7F4calxwWlQx+&#10;nwS5fMKiAq7jwjPBc0XFts06AeU8f4AID9PblU5lK6r1RXLPqIO9RE8ftDwlIVdU6fbQx++KiiY9&#10;VYeQxzcruB9UDF5REXhwhxOfj4zIF4mioqoMAcTkKuWztabrNe3LqqhaX4xeylVUr7CgBPxPmyoq&#10;fTJN8IFPFvQBSeTXCwQV1RBYBlYrQxiIqKiOk4H+4vQ6hr6DNDJVUYXs208moZhOFyGQISEnqKg4&#10;UKcps63em5G+Jl+QPw9vFdXiO0TF5x6j1SsZZLpu4RVVl6FWeH8VZllU78gXbmFOMqAnRNaimiMJ&#10;i1DEouoGlxAVXdeGb6PunGpHhmpFZ0WF39rmGa4vmcGKqo62ORzKiuogINdsWFFVp+vxVUudU/jv&#10;hf+5ooK3RGGlJ/CFK6oTR0KV3D40XlEB7fFsDIudZCsqyk9AN4jLYr6iKs7vR65PnohWUVW1V08C&#10;7zLAT21J8sQnpYmKiqNlvezmijSoqLqGN6mqigooyJv8+L2jokKvjqi1EkVFJbC141FU11CrgQYo&#10;qv3MgPsBDNLedUsPimqZoEwQp8VZUHEU1bAakBr5LSkd+zxRIZlSzXlOVHxQEUxMDSeqSPSXn0Ao&#10;qnZQ9NOVk6MRK6eowiHScpVSVBlcD9EU2FBRuczAWxWbv00tmaKyqwhxkaQ/pI8ctS/ydlHaTq0k&#10;Kx4UFVaYjHyxavCmOSa6KhoZvlFUWN1MKngUlUzdXgzSBkVFRzVs4ARHYtwuiir2e3soKCqHWdS8&#10;Zzd7K8g1KOkbKCpe7IoBoahqxrYHICuKSmlKjgBMOhWz76olDIZGUdF6nfDI+xtfHnOdNjtLURkP&#10;xWoTHTCWohLPnsUEeT8qT9aDPAO5JCtJUQ2Gb5+XoxpiRCqiIahqkWiDCkCvMWJWi5xBhKu6tm6K&#10;CpIsekuiFFV2nU0Gv0V/UsCoTVFV++90lmA6pjaHtW3XvD+TogqK9ik+RUiBIDrrKar83yyQvADy&#10;jZI7kgaO1EhRYbfckA+5McJFeu8vlBRVamzILklRVFWtyzkwi81sY6sODQktjOiKEjTosTCgqMin&#10;oLfNW71FJyKuzd2Cv+hB3xoLxAFFZU62wtQm1kIMUVRTdI+6D4SA7RDBKCquPr1A7t9EAgyK6uag&#10;qVMJ+lBUqpAaOJnMFt8Rqqjc8HBu1TLCHNCAKiqW2zHIk8BtoKISvhtnZeBvaKyiYj6CVo4rNnew&#10;NukkgC82FVb9OseajveqoqLHO4yH618klQNGX5/zdFNFRRy1YiKvBKqoQInZtQIbG1hn3GjKpu1i&#10;z0Eqbxu8qKgWeN3pClRUMzJhtBn4/sZG+LcDiiR8HJDnljw8r6KC6x0AUlJUQgl8quxALhVVNaAc&#10;HLUwgleuv3Lek1OGbYL4uq6ptoeOU6VWUTlKEqwHPbfr4RB+2BeCrHbMRDRiolVUoL0UpnKI1o7e&#10;XEXlxuEvn1Gn8pyCeDp2l7K+U4qqy2K6IgcKgCIrRdUXsDSTNEWFqGJR/0FdNXBsWl3mB7tIUZ3/&#10;yP/BjRRVabI5bpmT5hSV05OKvJ8g1DlF9WpbgZCBH7rKJUgSPmhJ25Zr0tswp6hYLRnFdFEj5LFP&#10;fFHFQIpqlKHF4nfWWcNOiooAeNv/a4g2hddQI/dJh979saaoZh8ldCDEyykqnLKLuq4D2RRVrGu4&#10;bCIbSIoqD5nhwusV1+rVYDMBUDlFpcyKc8v7452FFgbDU1QUR7nn6+ckvzh3VDhCZbgnD22kqIxy&#10;8mezhIX4AaE/RVWhudUgK0VVKfVAgy0cY1JU/IPo1vBSVINgCt+LFBXMMwHsRPFVVIE8Fqa9Iy4O&#10;RWCfYUX1iyS2HjgGD1dU3EO1fk2PkAGtCsiNdPDIVig4PSsqj+JyIQ9TjfxPKES2oiIDZR1KJb4I&#10;HLOiQqyL5vNkey91FkRWaKnPFZXLylv21D/HRYKcwJUMXlGdqxhUgh9IRbXC5n4NAPwf/FNRRexc&#10;kQSgoqqD1aJPYe3uFdXLFWGUz6JK+tjOeNHFMiBZVFADbqgP3bi2ZZVKuVCDQjr5ErtN/kfCd6fI&#10;yNWNXvO2wFTnCYTWb1FVHRmJ9/pya1GZKsHLUmo1a1EhJrDGeuiwFlX4DPN/QBDwWEKLatuENbIb&#10;iOGYalHhBldLrRnGEBOJv0WFvnGQF1vo1rUJe4uKac1RnxZV+YUM3NOiGpUHvJUx+C6qnUJBpHeL&#10;iu5xe0Tb0vsC6845tS2qHK2LZvjxKU2c7bVpZ86jRdU+czAA16Ki2TmfC8pZN48ZCYOCyqxF9T0a&#10;tKgC7tPeDucmZRaVv8XC2yyqiZxEZr8qOhmgSCCjBlukxaICgdzz+TDlz2qoqFiktvjoHScV1WB1&#10;rXnMXqurYL+iYg+EDhDeVVRjjmwNlA63VFSHI2KV/7I0FRUNTioDNDgpWEJWUTEifc12E8BfGw0V&#10;VezYoSkNVSqqvpcn7EJyKgMqqkk/0sT7pzimAB4kXQFFUIu34CoEydhZVHoxz5Aq4WZKeSqLavPx&#10;NLsLneKYvCp3FtOJqI1FlWjLXl+q4QZq2JqrZhUtWd6iGkHqmwXwgVdUSJEXfKN4XlHhHGFTrKwr&#10;syzLyBxZhxWV1ANbo0QkVcFGulRaRVXjwlfiiYpq7EA72Icsx6rogdeb2BETV1FpBPbRdsxz/ODF&#10;C66joqLkvG6eeZ5Ro6JKVMFKM3NfjSYiKk9FdTHHjHSUyFK087w2p6yislMH29broKmoxrixgwzH&#10;mpELI7JO+umOI1CY4beo8sUe2dz6OE4CK922uaiwDvhZl4cBWi4qb6l83E+kLip+G45iX1pUcDto&#10;U8HyfWIDMNjC6aJqz6diJZgQ47WoUggB+YLV7S2qzFV0aKw4hsglD4Gp2qKi55QKM4JRiqdFVYHS&#10;TR6ekxW1qGqDA6n8FhU2yA7lCD9Hk10X1VjFgdtKLaqqpUAlZ7mEpJ0tKiApVJM9Owbe6HfARgQV&#10;lWYwl/lt1hP7WVSs7IU/CWdQDFAOnRmFqUw9mFEbNmOiT7stKir6AJNCx1pi8nKKFhU+tKq7c1bt&#10;x7aoBhTcDVTlstjIlBbVIyqku2AInDe+WTeEPqyyNtBja30FW1Q0/ZEUfuX6RUWU9QKAVT3hUi2q&#10;x0PNnVWDADDhanB2BouKblZ98llR3a0B6Ytgk+gar6iacSqtIrsEbJiZTRCz9GZFRcaHw9wbZpFl&#10;rajU69+h9vAmGq2oODj0dVk0LJCuqDiU9zEVQEEWVQ5NIKpHze5aVExcu8dwqQFSi6q8ATqNsGCK&#10;rLu+FpUx/ILlWLCm2pHz1wGnXVRgJ0btlHj1cm1e6Xw1vbDhfNypa11UUrvyG7uwTyYWFXbdQslp&#10;nLc0i4q90auY93XbourocbqoeMMkIPIWFemK1evdbZLoaqZEMkAtqndLEilPiyr8T7gdXjXXvX9n&#10;UfGcXfcaBaxmUY0GaQt4TQb5oVAWFW3z3m1Ku/hcjc9ixN9xW1TN7PwJnwCVNCyL/btFVZ/b17af&#10;x664+LlBcADOJl6sW1TZYCD1dNeJ4AAtqvmyelD+9TvquFz6TioOB48ZJbXZnUG1ugHhJszOAB0g&#10;4t/K3vnqalEhHS4q2G5YzOM79HjCRTVaDqHJxNWNsAYyoxbVMKpEjWiBMy7Mu+/NY4sKnbiezdPz&#10;W1Q7QmHr5HXXToj9RcU+nrmnPd3ar7hHVlC1pQGfpkoyfSuuSDBSIxK3/FhGBZMaYx4Z1XODQS0v&#10;jC1xJZ/WosZrh1qOUAJdRsVzQWI2L+avD51MZgFxEr0YhxlV1bx+YCKkOJMu05L4GVXT2VL6aVRZ&#10;pHC4gkb1VtuMVUsm06hKN8XXxzfK5uxANCoCNcHC9SiqUU22Y0JR3njMSJaZzN67gtJGpRxho4WM&#10;GSRSAKX+YCXEgw9vVAK/gTW5IK/fU1YoaiA9HxJ/txuVb+KsFJzCFe0Jhs9VDuCao2w3l+waGxWq&#10;Yp1e5onZ/0Ab1XA6lRuamsNtVNR6w64LtpQVvWSJylmp70eEbUB/ESpNgRGvPoP+ghBPbFSUINA3&#10;Kh0QL+OoEtqgt9oly5jDlqiJtsxR5VncRNn06uGoclYksh92QkCYcVQLRM+s12AyiaMqYx70SAWP&#10;bQqOqvQXWrdiMkdVdNERTYxA6CjKUdFTXVaRFL0OR9WppQXIzctolkvjOVcSKlz41IvZlqvHDCFE&#10;qI/QxMsOR0Xi2UvktGTDeS8CoJknHCfaIOh+o1Kfn+IGm+Ssu8gRd3isS1l6qEyI8dbSfKg82+n5&#10;e6PiK0c9qJc13qjq7kmLv4yKoyJxyjp+uhFxVEswgiCTLOZwVHmbqDYkcrBGwzsmEj+Wd8ytNo6K&#10;7zGP3IvgAkeVvkTtRsVWjrJR1ZA4WIpmw5qfUqNyrD2yZwsJccuGTLjkcNMFHX+vUZ2Cn88nK+Ci&#10;uJ8T8PBqVPpoT6ktqIY3isTr9Nhn0qbDJZY5cIBznk5mHqtqVCgCbqOquxLsVkA2GxXxGy11KVeH&#10;YW1UkUg0r7tGnpB8o9JY5s6WRhKOighrpS6lQEo4qmG0TlLZeYDGcy1DEtvBUVUfgZ2Ho+ryjhDN&#10;BfL+8LQdQoUCOKpCB7KgFTrfExpQRcrPiDy/DqRdztSIV5hw4ckdHFVa4mWdS7jcwX+Bhr4vmM6H&#10;lgpOzuHTFP+G6sVDzRKB57v4ihqEcgLx4eHo/VuSpm8uFBwVKXhf9uamtNYtapCRfRwVeaFzIklv&#10;FicLXaTv2i8cVQUuCMaG7vS14aigpXZi42148JCZDMFRgZmYQjRyLU5asUnDUWn9IvimkHqPo4Lz&#10;fm4sXyKAoxpTLjgbPCGOaryIyrOxpHMNv9mYOICjyjvgEj37N4MAnONUQwkclX2+1KSbwU04KoDt&#10;7WaFLM8fR+XFyqj0mwPrGNrXy9bgUGL2t0IxCowJ+/zcw1Hhb5jTWxyOoRdHhRyvN6q6GfMyXxsV&#10;VmrLFaLbqA4LmCcJALDwnBiS38hGBcr+HlPgE8qO6VtvsI1KG9v9PiNKxW1U/pe8RgXjn0Z1SsKc&#10;gJEyKV0370s48XeAOjWqfOOTYuAapfdZVBdfa+UTNaqB+J3DOqpRkbe2dWqRgI6P+XMT9EJKfomx&#10;wojkn7K87RrMQujU9/xk9GpSs0qjwvoRIrwZFV+Xx9VciB93YX8rkTxBlJnNabL7NoZnVAR8SSoH&#10;plFxPv7ekIOmNKqvwga6w5ZGJWiDBgbZUc6ozPsFmKNUwNSMSn/Lvgy5pkcd82ueWAPh7IrUuXMR&#10;cWL4NXxQrgS+3J/y9FHZmVER2i5VhjDj+JxRvXK4lG4maN+F2YHlp1XMi9FYgTady4kCggUFOSeS&#10;PTC8s+dT+ilNyAppGCs5AFd25hDKqOpis+wzzhRV9Wcoalatl9xll1Fln15iyMGLD1zWovk/ygjm&#10;I6NKVznbJXtXE/sm9Ep/jl4IGdU92gnylUvCDfLOBzsx5+EMsPLIqHStwBq2yrG9KEJzhRmVWf5W&#10;GhVmNq1RFZAr7wVmSVmv4KtzNAD9mfKNimcKqn24+Rc8joqeb7XjWQTacVRXcDkPPufqMkdFXaRI&#10;u5wAXw0clb5qTN/3cFRJbUN3yQlUOCoZ6gKGCCTiqBi8+8P3xXaXKvOvQkBb9iWAzl36UxxVpsIl&#10;WsC6lZqAWG5Ulcjk6apB1lm2lTcqxpCl2QJ11gAAzfr+SkEl6bmUmeMCzAY4r2xUiL8MMeMCJMWr&#10;CTwAgi1OdFl4GTFc4xoVvM41XkX4k406TeqSyeTBTLNDNZlvoRlsJaXyU1BfWUUTfk+QalKR+LHx&#10;mP5TD/jkdbObp+CkCI0K6REhbm8vhE5GqBhco+rcIgILKikH1qhwO5CukM1R0G7vwAhAiMvLGhWQ&#10;UFzjffisUQVcopZoX8CCjeqi3f3gFigblaH4bR2k+C/GnMbxAY6RMwKoslodiV1EE5jfRkU8xj6T&#10;yjYHwyKwvAO8VUN6jmxGdNJhSAidwfgWotbjg9CtFFhux0ZFOB4sG+84lXLh/aEkXHwyBJbmFvz1&#10;5BntTkyqmoXKRYYlD7iEc6HCl6QcU+eo/sT9mbGm/vhrEuEnR0WJrTwbdftHc/fykwobHh9mqWM9&#10;8amx+/C8Wtj4SQGTFyCVidOWf8l6Y9t9OKqihFKq3fwgjGcsKiEwVOXDneCBTFvCFDd09qUIR9WO&#10;ZI6XIBnghueoqsrAW6ocVQhNvKXzK+W8jidmlBEyR4UoLPusAxe2G92crDcqEKvX4RnN6ybNgB6h&#10;NiqiTccLuZsfXLqNKrqadgneqFqiqj+9Nxi35kYluoDCa3AIi/wPG5A7pA1acxV/z9BTRevPRZce&#10;G9XnSjlOlVq71kaV6Tt0cIbaHCVheuPZqI6KK4feOWxqVJwwqxzijyV0zi9MzZ4DRAtzM6VGhcS6&#10;iHTQC6mNSpkDoQ4DsM4AeHimF4hkvoABoetCAhkYX9yoUNnUuISdo6oEtWNHZJUUR4U+HctKfyMC&#10;2oQamXlCLzYBcVKcbY4KvEWKL2c5wnPC+XVUdhjqk17MBNZ1MGZ36qjY8sMJtFVN8arAU/tnph1V&#10;1HZVFwZHSmf6COSTUUpanZ/a3WLjBC3vRDJeC1TKLaTpnwowLh3YwgLRXy8fD1L6MSlHBWwDDn8W&#10;ZhYwRwWp8WyCokTDF/FEfO/RT+uo/hPBQl41YpLXUbmyeCI6KqRKD/7yUJowIxj6vTqqPrUcJkfQ&#10;k/XR4oGcg6CjKu0hVDJeVPqlbVjkIR0Vu1pD5yNSUTlExSqNT2kQWbeFfatBHLzHmYKx6aqj6jPZ&#10;GaqOqlhQbGiA2IE6KvrJpfd8TB10VDJBFspP0VHhBIuJePshg45qqGW4/uU0bOiorODvLToizc8b&#10;0sttoVpHlREsRLB1VDApnOMZAuuzz29CglWwyTGVRXuYAgG9/QX1miqZFngvpkBV+Ipx7unHTkcs&#10;33BFznarLlo0gLV92hj5MrWjoiAtjWFH2L51lCcOALlao7x7AUQzRUgm6aPvHRXmo0N7lGxtymsS&#10;Nluk9zBWISjGwjoqtyLO2FqOCmcvXu1X0UnJHfB4OaqyZS2dbDlRZtY5KrAFzNw9jgoqL7mhhebc&#10;qOqpTLg1sINehagN794ceQFsDG9USIQXI6z0WAjYb1SG41UXbtqoOI2BovscmGijwrkWD3CUgbmN&#10;qjprhes9S0uxUUVwqEAzY4cfUbJRDXTQQCaEbTeq/kVGFZsAN0gAh1720IAZjgpNXy0zS6DaqQOO&#10;CnUqMvB+sZ4i/9+obl+SqOAbFQTlO0MZ2VeGWhY+qdQUcFQGBCBHld3DzVxKT3JS1yNwVIiiAvc4&#10;JARgImj1luOo+F0FHGiQ7gpIJ8lxVGrVAH1WEhA2UsdRUadzv/qggTgqDsPqZgwIS44KgG7A/KwS&#10;A+iomgncAl76G0UclRV+zhyH9xt1I+sOpB6Z39gNmXMHJPPzhVSOigzRLlBHFK/sC+kUammpwFoO&#10;/DoiC5aR0msPR3UxIz9AGQigXAmHTffdc1Rm1usFTCMqf6u2/oOOKmkjblL6HwgNDRzDreUsGacj&#10;9Ece1lGROXGWvyI5ulD8vxodlVF54iHmLZaqEiAqkfpfzCKF6g2Gwcc/2lFRxllHy+WHqkpq+e6O&#10;CoW8cQt6NO5K1bU6ClAEHHKC24B9ck0g76jMFJussOvu7KhW1SEq0I9tfUcVtwxljJCyo9LZr6ZQ&#10;saOiiUH3CYmA2lHpj0UVENvuqLjVd5h2gog7qr1Jonkp3n/TP3GsvS6OyLGt93ThZvWOCgXUA/RY&#10;l3Asz3XEihWXMEeC2SpU11H9ye7GUwGIPCUyu3PTUbFUNKnOmK+9KxAn4LuOivTWYM94d0xHJYUW&#10;/azmd4IJAADQQp6OqqKX+bMgrqPipKU3x4uHCNNRPRlC1z7TUSHCBLg7dFRIGZbHylF1nApJjh8T&#10;CjZzVEQvzXs49JJqpRrrBIlyPCsO1fH4mURy5I/Bv8tjbVJFZfmW8eTfjznK19XizjgYVcdWLRPF&#10;gg+xDLFw6zXdmPu/59GPDcdgfFbQtMtPgksgWE5m0/D71qJ7mAhBHqwW1hbYGgQR37uHXKcDqIK0&#10;biAE2PrpJMh33Pog27MIWHlxtaOVhfPEOqSI5luPs+iZRD/9urqSWF2ajU0f+51FsdgwcUpN6X7v&#10;ba/m3DA/G1FaOWOnkTRi1bf1iD8hBo0Fv8YOL3gt4pnfaJK2hREo7HmbMhgPsuUojHl5kjg5VDDc&#10;8B9PnskJNJ4nDRTjvVckyoGGFBK4TH+J9XS/XKsXgSLTHO/rq9UnUGWvsDDHa184eMkwAdKkWDLp&#10;Ut12FHXEiSQqaOjQlpeH+sCIOUZ0UHN2OFy+aVZ6be5rC8xuxO5ypXSO0DYtqFoY4/xZBDtcVKyf&#10;XusWMpxbrn3Q8PI5y+j41nPkTR9qMbntUH5v8VIbhjMeU4UgiFOdxCQlNQEKAhdRDZiBx9w5bVbd&#10;BHpFGYwl2VTG/k1UbzYSHxY1BYNEqba+E/FPAaTZGBQ1LEc7kAyj9l07gMZoqoTQLyTd4Z+e4/Qn&#10;s9eiCPI/NG+0GkqWHWqBxALk39yRE2pQ5nJYzTh5tJ0zBKCBvHxCibep31lqtRY9R+ti1IuqU+ye&#10;Fu7nXwkuDyEH3q3QuYzxXd6AkNVer48SuwLakpEnHvqAt/jRzeD8Ws4emtU+VQi8+o2ogtag6203&#10;TDpKmqOOkXK3iVotuzPvxV/v+nTDOBOgASLEOyDMEG4TOhpc26Az/muBZL6huUmRo+xOatBJ/V0S&#10;+KTPqThT0yitTp/MzKOfQ9r03Qht7XBifv+103AV15dAjrYl+yMI08ymefUC9zPboAdXiMDwz/mJ&#10;gy4mfOFfnkAG4pUKTZirfxAAkIfFwMr90ZVK6KoiSo3xQEjGV28XnpueSt3cNTMh4QUIOZrOuvWz&#10;QxGuVxpOdIDEY1Dh7GdDBc/9qg+08+I03Y8VSY2pALfPCiF9gMifV9B/Q5jlSLZSm3CZqrYJZo6l&#10;Zqd8asixqQYvhcTReopDOX3qmmRIs9lECy9npbInz5mxDJpJK/XBrgMquKpXDZeKdOzGN9opYtJR&#10;69QcAK6tsFKOkGFWeZ73gimnhC7YmyI8II/VV0CwvmhZVQzks/i/nOM84P8obWkVSQVQkaxTp+1J&#10;jKz/tOXW3bMHK0v5isZdLnkzHDcPSNyDpaiVDMTkEN3XZY6IDH0HzW/gDSegwFKTCBbkjD7ai05F&#10;2n6oispLuCaM94RnqYgIFZp3zJSmejeOTX2EdhbJ07ivvzWTrJ0+mA1GnNQua2I85uSD3xzqx0uy&#10;EdqUqpDNnC/4NPKBuAKs7wyajSVLaqlEHp0MNjYh78b4NNNCLCRgtLI6lWDY6ZdEVIgrcllCmA5j&#10;HORN6w8q1wxilxQg0GCgKMxWVDwmjsENbXAZx3NbD4idQoxyuCvb8pwL3OdzgzAV+iUuj70tq2Bj&#10;jMhP4eRQ0mwytGGL7P9CK/N/f+iHU71becb5UWzYmY9sgXAtQwbkB1EOtLuden2xE87DI9OpkkNx&#10;ZVfhgx9S/Z/drIuAbyeglmMwefxB1ISUmHTfk9KNPjdfDfx+A3hGEwf0pWYHvPuJxv1gIZc7mNo4&#10;bZIXY8AVupPATMhEDibEn0472FVPoo/6a5DU5VsBSVdv0FpyFcBC9olrOagroKOcibNp1sO7umoE&#10;DHslYrxLnh8SMiUCmdultrnP5uVI+Vwa/PgH5PsuFwvq1He8IzIrJWrWYNCGbnqPtkFADiF8jImO&#10;M63h8txHlQyWYe1RdcU+n7YQmg9jWjmdI+amTWRWMGzdhSUqM4bBtqvcheGft5fgcjXKKjkgCAgN&#10;gcNVRtO5k5czcMv4DPXlWe66bGKVFQU5CLHH68p2wGIjjZeZvRuEP8GQiLY8G0cTFzLAaU8SSQME&#10;y5/zYcQpLhzYKXmqKUCvfY+BAriLZdeJOnCIHwse0+y5+UHPBh5A5j7CzuGOB0+9YUxVqIUJxmWk&#10;YulPy4fUD+LDTl9CEOXCWTHNd4xyCfBdgH0ZwWml1ISU6FkUZuMSmkYjAlmYLNSVT/ZBAseweDZY&#10;kI6VuIdOdoxwytwxpsJQSgLzjd225nBKOi2eWXtc6RiEEuX+9qF4svMUcYuVWXXUUAYUFFNhGu5u&#10;tEECDrbHFiJjNX3NHJ9ixpqQnUU98Tjnn56wupj7L8vVpdtDVm1ymqhw2Vo5o1q9/9e5OOE2lva7&#10;GdcLNOqrXhLnhVWaSwVWiXIGKC9nar/lDiu6PF328s1aHlvdcnI92kxs86BEjG+275fC6cvfRb1p&#10;4O3cBcChE8KsDnHNOCXKvWYM90odoepQ3Ewjq7jPk5VNuwwaijMb4Icz0rgfFY2XOBMTKmDDqsSp&#10;y0e0aM1HjvyA+VzP60RKEFRTdF/6G/P0ebv6QBTK1Iw9wJjK8OOnPjOpwNgLiaq2sKYRkSZ5mAws&#10;Fp0WyQtBacb3XzmZnJNgxYBWB0aba7bomrgDjqAl+10aMKbq+tXayhqgRCZ7mhmBFCJ95eVng8km&#10;6CloLdCnT1/aevfimsrDZm3j+VFefLWikwj07pZXfOWWXBkRHa0pZFJ4IPCUAUB3EdyrDPc2fG0p&#10;+zJzxxR6UDZcxbjcWVhk0XHVCwaUyqMBYhjlWeBWpqBWYWpCPRV8Fbl/3fK6RTCUcIHdJlXv479U&#10;wx4tFHKjh+ocIuYvoE5FV/SRR8KiFPQarQcROl7JAeNPaQgV1woxch7obrwzqtTKGglO2accT1zN&#10;BKh8cEmmobZ+b6LYAhZv5JXmD6SLspdp35LLZSLvPVMqQg+jddnV0hJaTAKHmwAJ8+56k/mPztXS&#10;2/vK+uqxMC5SNT29Lqr9Aav+NeK2DMwoSAQE1xVqQUhsYanHmAQFFmcwAhuNeSjVtqF1vPhLp0Yg&#10;JX4BBWhYFSBS59kw2jMpRtj1xcfOE6ze19QWcwBk0WdaQ1MctpcW+CxrFAdk4uxI0mEgmruqi3A4&#10;PAdEm2Y/8UP6eM0zgLWVvCCK+X0hiUFJRBZV+0tflOm7qt6uAY550iynZxunKa8+7pbK5JFSQqfR&#10;DqXeAn8qRzwV1dJHpocp0zr78N26JRouEGJljR4F87qHLzgVdvAA+carU3eZIBmTHELNZP8xxr/a&#10;MZecS41rhhYfKAPkmo0Fd7/voLv1A/fo01JALuWDbtHrxMzIn3QFzVVESHx5RgW34LKHKStltkTw&#10;Yvar8yxgEY4gfijcbvDv0KoE+TD0SNM3cj+DRJNrwlxeleNUoipn59JALm7WKdFC7prNJRNDhAuO&#10;1REJ0Tm5Loge4Igfv3JAoip7LLBvrJW8QXQDGjo0Il5rscWo6HITFECtS8bQvVi4NBe3+R/NvfnU&#10;l4/7J8qC58qHgWsowExjKVxHFLg0mgRD457gpOGMCrXUyAztzlmfrTxm7vJY7RdCBo/TzBbwKfkm&#10;biAC/vPOlgVrEjhOykvWyy6CkJaRhv6ZznpnQlwk9eMVZkomb0+1Fj998W8FEDSMRdhSKVAwKBGe&#10;WfqqbTzKaVj4OZ3a9CfCMt/ofRVr4fa6MddAIkyrec3TaGCy1AHq5BFqE8XhKU0ktk1oV0wqEgKt&#10;9Vd7JtxfgHCcLs6oJo5KssgE0MmRBFytwqIs6BiosPsu4wdZ6RhveBdDWgzAJqrLy6boaVK/TOXb&#10;JdLHgZleaNf9bgWiUVhW5cPmg9cqemUD1RaenO7BJWRdyjSvZogYy+kHBxVRZSRZYgtKVWN54b+v&#10;0VVfj6lAs+Ucm0fOIPGs3CjF3qG0aVjc8Q+VJ5oj33LJ7KFSkmrS/fiwhM5U39DgaK5PGKQUJOjr&#10;B43tIX3kLGLGEaIWoR3JRQhm+279pNLmqu9swPHBGQP3fM2TEB6kIo+RUlSHfA0bjUAqarF8IT8d&#10;DIOHY5NO1zSZ72ALvB7SGT2z2dd3YCg9vgSSIwXrLZnG/d5JzgNaqhqjR6lARTLBABMs5gDuUCHH&#10;/KisO6+PcgMmz02XUz9D7dqHA4ywEVpq0UZVIEI03xSPa+lo6e3TDV0X5XZQ8MAcVbFn5BlJlQog&#10;FvzhqrR1atjnFiB09CdWdEj/cyWpIBF0zCgAKPkLS8+vZdhj49MsryDv4r6Ub4ehxgeZSsor+tDI&#10;qQML8RHSS9N0sNFWAG+pgjTyvFszhVR8OyjfReBxZW+W3LQiA3+jvw1s38caZl+v/d6ajGE7Qhig&#10;JGgbUopItsngik7VX6UgoAw/MlhYtaz+AN47sckrvdY+YNZp4iJKNF3x0drUJdpOyWeY8/IMeDXx&#10;OSs8ys/Tr4oSExGxEANScN7efStTkQqFYvYWzo1IRPYRl7uRJ3NoplR0JUga7DxexrDh42/U4wbN&#10;qh+3nGSvPl2EdHBviYUQL92pyyLt1s9DlLSVyS9IonOFOP88UqiZ0lXWkfeoo5HQQgR1JHQEwjjD&#10;kDdN5wNHJggwqqPsvFiEoEiQHo2aRLZ4H0QfXCogx+JvbkRb0BdgIDefiEpOWuYTdSD0XiDy6czS&#10;oEhVIPbXyp0U2m/eC+3Tw0pX210NTIO/feNy5PNh2kwykoCfW8qz9OvAIx0b8zZeV6l/DIvJAP6t&#10;As0zgkKdWIoAWFwGHQe21P+m+q9grmZABbQQJvkF8bkCzwR0OlfiXiMKp8hx7jChfFqVDthTFBal&#10;ND8ZscROEaj4gb8svpUHtpLx9QOL+YwDLK/mcN2tLfKpxTPgD0Z489lXY5zDdzzQ10QwTDZmS3Dm&#10;WVLksSwyybvWSBzL6dK0lSdeBLAeMeUQGmsI1VgmBnFFwAk9Na/Uv3KcDlgGr+m3lNT7OuiBqElb&#10;5wPCMILPlQi6p9N8pBd25ZlcDi3r+BwgbRG9FLL+PVAiS61uDpmggXRXymEcbqNpShS/EU84QaoC&#10;7+Z7u+GEwBG589qpelIKXdktXjaZL3qpwhUFDW3pVUSMPf+ZtQNYNm3OvoJt/DmOz207qPjUfQ3w&#10;Xf2cjdSqgk40ZTGyEUCuVBQg9aPMK5vCJpv6OY9DFV6D9TdewbMrf/Pq32BQlzviC1AF4AQ6uA9p&#10;oUtv9KS4cRx4HZYDg1zbZDDbqRpCQrG3RIwaE1dNK4g9qDWr1SWWzSIItb7EErJ8GVzI/zJniMXv&#10;qq0FZoP7CSIAZTMsLlMur4uM68qhNsw2+fHDcZ+t6tyaSvQd9KQQwR7x2exAIXKNC9KeVCRxY1Kt&#10;B6EmgRujPKZjaaf14udCdiSZXMiOXkWsbbEOMm39z4Kw1DSzcjMGwUgUMC2cbBrbco7WGdwx8d1K&#10;SkHn40mNqycPVfFnV/aK6AAlEo3xNB4GJeGDLRtMXUYrBAjQli7+K4+yCQV12+BA9s97fJ/NaU7q&#10;6whCxQdZ5BW9XVSY1XmrmvmSja6/qrd3bHEjV6TDNkpgNcp/O20jIIJqg1shzEkdvRXDB+tloXx6&#10;g6C4ZTQzKJLOfDJTOm1PEU9FXUCDRKMjc6t4cghoCrhNJ8nS6XP06UI5+C23tegBxczHRF7EAuqc&#10;Gt8ZtOO0GPO4Y5p8/54z6QsHPheW8w/tzz0VUkdCCgQ7noHOOGT6lMebIMMwoLEGTHzzdBHonWfi&#10;gqIqeaY3PYRYsFltT16UGBbvYCJUqo382nShjWPWyfbe3BftAj0LRnXdPisAgE18F91CuUAsy7YR&#10;MfShFKDfftw24MebXS/KucM3QBENjFaG6Wy+8//JCzGcOadHhI8bDqhjr1BLkE/XWRG7wa/k3x+B&#10;HxtIoc07s9H1V3CMAofc1C3Jv4eslklbqdvJhIzTPWFQ4X5FN+HgYnoCMHRMe7MIyd+hzQ/3tfZx&#10;7dLmLAIgLNIsO6JCziX8UCDMxF8/Skvel8Y14gaM/PvkbrQ16dX9mtB/dmMlpxwuoY6b0UaK9QwV&#10;9UvRZhUKiFBbMpXK2bDSC1BzcxZHs0TlKATnYODh+DcLPhyKLcJeP94peDKaL5ZsvyIyTFvzltK9&#10;PehmD+lbyKPYEP9UcnhZhwunjzN5oLaOVLJsHmI+9Q5skjSse4SI12yP5/hOoBfNGFgScRVjL3Qn&#10;0STRGxXN1nhFvxWNSE0bh3f6Ez9q4R+7Ia7rn0dQbTzhJaiTmzKYk+ao7hKw5cjCXq92QIYUeZ5Z&#10;0QZ4NOZ7EOnbUwOOtCLmhhsIe3ayjX0NcmIaz3VX/yZileL3TcyW7/Q7ce0+6xbPXLHSQW/K4cR+&#10;kW/Ber2k1fB3dLGDbHm0ClCnW0XjvTKIqjuzGVZBu/q+1nM7M8mytmy/9cN2gkX0DBinh8phYaw2&#10;1PqrIIauxUAqUmQ94+2w+TRb7jXbChLczDqs2rkqC8zGP0RrmYMnJzg0c9J0Uy9ZrmoOKuvyDLrm&#10;7jAhEa0ML0kuXsR/6PoLJK7ULXD955EY7iiyMQDDZXNSgMTk1y4SCJc6iy+JLzAvsCxEpeqi1OTG&#10;t6VJepJAvOaB4an9RUUz1eHiQP+EFH9jOm+rRUIpQTBx7mDa6VOeKiPrPms8GVT5fgeRvrmBBDAV&#10;4QmCpinF26M2aNqYmr38FhE7baD8go1zRJ6fATlDSpNuD6AZWuE9RNpWz4VVNSpoLVBQwRG3wjhz&#10;Gio3R0+XBXMkixu3dXuZAA4g8d9mdU5Rp6eE/MoiuEtQrvRF7i+32RZ7smA2jokJNg37eUXxkwkB&#10;QWMpxUi7URZQSHKNFg1z263ZY8+VngntRT5OvTuUAU6tUXxoN/c3h2NDMY+qlzw494z/d0HNsJQx&#10;M8epi8kWhRleGQ/4foZ2VbUYBu3kfXhlYxRClsSIhA93K+PABbw02T5CnDzTfwkjgFqAa2/2wEl/&#10;Zbt0w9Nm893FdJjqvl65KhtUoT837u+BqPZowmKBU0hl2+sgLbuN6Iz6bkJkTA8pnBEg92QOYn/9&#10;vQYJz0y7nrtoEehw3sWPRfBBo6UcBPmsT0YJYsDrbpSo50arfAo3JiIEu3SSDNGgrlyWEWvAeU/y&#10;kQl7m+GhRyifPkOUgaqUY6WiNyVtAbqP/cKfS8udiu4QcYA0I/gcvnAMJoYIzxaFSNEnEoCNrOSM&#10;kHwmFAUS1DxraOFmefrWejW5bULI+b7uHlW5L8Rx7UFkh3m3/sN8pLnaPAJSjhnI60Sa1qVwyQfY&#10;Js2EBWVwI6tYxT5RbGluRZEigce8yZSF2dla9vNE0uqJWEIvlltIwaRIoS1fh3lZaV2CRYdRHpQ+&#10;s3PtJZyoYJSd5BJFvWZTa6iI92es9CzzpXlPeHCnlRh53NnlD8eO9t5k3QWE8HWcwrTG1rZmCX6f&#10;OLAEBr+DsqjWRgDqPH2rshvWBc82NEzgFrLBA/gwqdXIIOnUZoh0biTbsNcgpiwOZCcBruThZ77J&#10;FuUoQ+03xJAi6h0I9OROVx4SB8VrixDbTQwuT8GbTCkPi50VlKi4xaXip2YesZQ09GgO/2lgn9k5&#10;mOmbUXRUB20ciL+XS15d8oAiaRwyE5Z7CgNGVgI6Iimnf2ccsQfhiSiWtdzCAPObZ7Nioa3c//XQ&#10;azufTnQhkXx9ggBVxmQtlA6vdBaHvBwmbREexPfPHH84eGwE3ohJOkw4yEvZ9B4Uy/3xaWAu3Ik4&#10;cWKC0FqpQOlQfjqKrSipO6k34rhw1jTvMpUP9+tkh47FsE3YHUPfjTkY0oLAI5w2Ck6rz3LLE7Js&#10;nSnXtn8wKP5ongyV34LLMUHLUVbPtisukpQCbhYovsEoeClLPVbdfcic5cvgUTVPD8RfdHHab6tp&#10;6w3DI8eScuCUA9JHFj7RRA8AtC6+CCHlChZO5tyPrmjNUbiqQU/6QpKbewkIdNuVnRYVZ0rXBuwy&#10;EZdMmjc5RoYuIWr/DMI2D1nkTFYqlUBepNiiB2VIYKbWiflCid6fl/o7neDlAwzt4KiPa/J0Bdty&#10;S+KFETTv6wUSYGDY95XQ3NBYqPpaYh0dnJQFJzblePER56RpVihXemoyeRD95ksg3kagt4j4nFwf&#10;oNEiqYmreVwGgUHOhHh07TXQog0ML1CKJZ6Ez6SmnEwqHUmt/rBdOo8ims8KurDWv6MOc0izfFkI&#10;L/Aa1QA81uuoj3TN2Z/MAEw23zrAgbb29nK+JGGCEqMZIm3DW6MFS32aBm80kyM+qhEOoFZ0liZD&#10;w5VVJDpKYx8K/8Sg54z/XiGPtQZ0+QHMc/Y8u6gfF/gUnBNgzVxikA0v/LKcDjSdA5tcl/MK8ZY6&#10;7BO8B9KCbHo6IOzTjcVSAuzXaVWlFHFAoWEm6aLJiQZWCuFNVZh8OQR1hIfiWgMR357sg6dYekSE&#10;HnT8j5mLXSZNZUAkO+heWlfwY7lJ28Opc6RZO045gR+o1S+dHkQp2b6SSxZmXxkDKokNpAq5vxij&#10;s2BDtRBQjx89pcCEAhztroO9q2uicsW4YMpTJBRN9xKWIluYfPod6KAjzshGnnF4cXHnz+6FBzXw&#10;c5HVa6tVq6VImXmgGR3e8J/GB+qlhQzly67/bv71VLS3YCkJPJ3bhxTLJvvqjARFNM6H6spJYKx4&#10;C+Ifmk5zRJKjDW4kj2HADWVCmR/L8BlKtJSYUEvX+9gEBj3P/LABmhTIBAnU1h8UNBAkDwJziRfN&#10;pkBlUYuOuIzYWlA0Higu3bQvmVZxgCbNfgid8o4V3YS9zWJsKz1UTs7MKJ2JEyCaYvN380DlAsxB&#10;A+ePU9tgJ2lyq+UZHfaxOjQyyNzGrCQzsYQ+1nG/xpnY0mHrT8oGBRPfQ6mgrxuIHVgOYhxt3AAg&#10;NGEyE9cyyDaIRPRvwVYbM0RyMSk7nuI0yFJkX6o3h7r84r3rDuZbFkI5gfFM8GLy6enYx4NjpdjT&#10;9QKo4yT0vt7khU3/EEnvYGORF43GgY68JzzYzM+vLv3d40UM0LJ10rdGSZfz7eazHDhyrGvrHsAy&#10;cvIuYSP7IweY5i1vnfhqWG3c31j5xVCLVTjdRDZPk0ksVwZYCJdumn8ELlJEdfxD3OWN45eIsJrc&#10;A2+6QPpcwaI5elPqXTweQYd+AH+5dhenr/wPqZM/g4jZ4SuqgvGUmBJxGIO1S6RApaJytAKtI1gF&#10;W+FmJvjzn9dO8WeeOzP7ZwUrFPJfHhoI9e0M/ku8qYc7/QOFSkaOeQZfs51KlZ0CRr/Elm92TVie&#10;wkyRNE6eqkoKY/aSmwmVkinBTMSTMQCy0dkPsiagi2XMIsBkoZouGciDxFs0QRnPrO9qkFtMHxYc&#10;zjFbF6VKIcEb4oiAyk/zQkIPDNFzVkGK/CajqRAorJ6lTCGYiG1krcxkngoEMqw8WwDtqEaBsYuA&#10;qDliCG21JkaZVAJQSUXo80j9PP9Ki8cyPVEqSbUgEAQlYsU/ezHb5kMQdYBIHV2kMR4TMLGINgmv&#10;VnQYXwo8HeiWAEe8MxqjcFx+J63WdXr24tLZWcC8+U1MCza3Y0iLohMiEGkZHhbzz/jufCYYwTsV&#10;896lzino9vNaO3dRqIHjff3neYrGB7cHwoQF/vEsL4wiqpZyQcUx7dWmjnMYNvuQtDQ8DWiwulpb&#10;Z24wSf+JpACIsEC8GolMuq7OIB+u5ifJTS9rzUrVi1DbxLtoK5LFp6Q6vbpkIXnof5DZ9lqh/C39&#10;kSVt78cPkbPHHyTAS2Pezwxc+xPqb9BYZYF8E8cYA2ky9CEeAjqNmspTEKCz2shkDRUSTUNHcYsq&#10;5RTv77s12HlzV9jEsbagkiZACI1xvSSOsomkdJpoCDfJmTlceuTshU+7mBebZQ2vE4ct/g36WGwr&#10;7n66HQxhPD0fxDdaePux7R6imL6ytqh5h59kB7Rr88Ku4W0Kni8yamQt5Ah+FQCWQpFNWAJsOgtE&#10;t571KN0N45g8lqpdzdeOMqB2c/SG8EBfaQj7IugbFfaOw++uX7ODclHr3DrvHZwpmnnIw/GvZC0y&#10;+2olucRxpUk4UK7QDmTteJfJUc5Jj5A9S7HNpTcgejWy25BVYgDJ+9N9tLCoP5IkuqRDORff8FUf&#10;0wtVYxNaNHCupTcdRhagi6W35Uum3vV57sxsAid29N50G6Y4dR0FmG8tNIeQCpSWUFtgtdyJDKcx&#10;JI3ZZIKERid89V5fYpc9l7YGIhKCj2JitQms8nvSiOLUEU44P8xWXTBbETRIimgyoEYHgHhCbwAY&#10;4e6u/GcdONvpE97WRZOvb/NW+h9uD8tbA4YAM4hL6fRNQwCksQMvmhLuRD6cNC9lPmEWc+N/ioRd&#10;bIz6f7gpGLHrsiZVBcTLchANTtQ2ELadEzXNqWk+XQgJzIaXu2Zwxjc6GWvcxd1A/ptnSWupA3lm&#10;LAa1vgukqv08+TGO1oqikKjPqYSlyt2i7xsIRL9cdYTmLV7ysN+fBya7VoEKiG25plbQpAiW1gnX&#10;gJUteyC6Mi6oKmdsGUQdheIajgtb24nqF3qin0OnMHscUYY6nVbXTsueIqdvDPEiUHebDD06eoqN&#10;Gyoh0jT6/otgYzcFIWSLTkOe9dSXag2dDrPu0iAlwskf1/wnEVFxR3TwPJuRNlDK5i8TPZjO+iRp&#10;MtcvHpV9NoubYpm+iAbkGRJ/ECGfUjwV5YCKwiJtvLgV6crnJI7PSMV2ygwM0/0KR7tir5m16tEo&#10;coxFWLrxM3ILik/jhyZVqsBldIj2AfCpSMM/gdhey4F5KrEjjamHu4dzLelHHG6oCjckbDU5t+2k&#10;AFqdfLc8Lg657DZbkHS1uoEOn/eRxAYRvgsgRv2DwHHgt5v95yLy3EswJHZCh7T6aJW7fEmLm/Z3&#10;2BhlCAbtMF2LALHArCtHPKBEXsm5XPL6Y0nxNV8k2/SIUEB+uuWFrKaMw69Q0djp3IV3QI2EZ58V&#10;qD6pdCjH22NJ2Pnp0LUsowcVvLcpCLh0T5JA8LUcuEMPUus3+dFysz2EYnNstguH7E9+vo2EUfFB&#10;b0Hm8WO7vlAlBFijupQOCAB2e8ULNtGWjoEBWGhCClk+Phw3Rh1EuZ/rMh+X1glphdLkHSTD9+Jv&#10;P6YiQJ2JqK7iowRhlohCgbHlwVl9nysBWRz1ZxjfZ3zqCBZeIfTW5F0bAf1tJ2wnZnurfoCsqjvX&#10;mWrtgKIOF3eCj924s340Mfy5Ey4vY7bBCpbLkIsTRa7yxKm1AYQLM4ER4n1Led4Dk/DS1DK9HNrc&#10;jMbtE0Fl0RYUB3/TVUHR2Ly1jC8xVVIIvrAIinKKUispuuqruve+zNGXbNpLF39N9MikfYhidwGw&#10;sDDW5AbmZr0Nf4O6kbZzuTQpW4m4Unw1XPVg73ncyxIm2h4JJ2YqXnEQJcGlvGwE9VJRnjxZrxDQ&#10;DGQaRqP4HXOwGbSvnTfQwd2uxkIsUsJMHx1mk1E6cU1w0UvckWo/sGr8fJJW+1UtsFfLvakftlgI&#10;hJoE00sAF7hXCUVoPrSudjSsxWtxFYJk1OkolUSUSLR0xKELEVtBXg8rOf5813XKAK4vC/xxHtxY&#10;J6XqIH7LufsEdW6xb3R/Bw6jwUPQ36nuLwDjeoiDz6M0kbdEwNCI4XwcBQHjrh5fVOISwaZl0LOU&#10;tIrEVwRkBcqreAMGN3Iel1ssUbiA7zT7QOgSbBP3BsfH86FlUPJyhFEwFxFwpRTLF+IkX+wi6arJ&#10;ELC+JAELAG64ycC8h4sIZXXA0uTdvqUNK4kUgh4RATLpRbDsdMbzWxHl/I7IOkxpKTxTlaBhU6Ov&#10;qAPc6RS68dXwq6Y6J1CphB8hgY93IIiFISF4XeARZO6ZqIRsnMu7TEjKSyw0og3HzDwrKC7naNIV&#10;gF63RIyq/imcYX/bNGN5Nkn/FFBaEDXZDVXn85AM+Iyr6NqrnrJXK0w+8AlGq/tsGGlaFX2Mfdr3&#10;XQjnR14gIUPfNkrSAtfnGYN7yyWjvoD9tFq2AD7F1Q8I+VoLEmcAwN6rSBdbtw2vdGhRxKSiK8DZ&#10;mQFS9oUcapz3A1CilVV3QqnEnBjLM2VEbwLxIn8cqp/0xIPry5qi+UT0qzqJYs5qbkArV5CJkKnx&#10;avzRHgUdMshjQMznGIgi6xIuQuqK5oVqBiic0QO1RJPq8wwQOd6UB0Jt23+xPD8SGB+AWVMllTfv&#10;l1eGnuXCTvoKSYLaNrMISg7Z7bBbPR35pMvudLj6DmKwT2yS5P/6GkUyl3Tw9JVB6WcHD+u0WYQM&#10;UowTcEFiYwuqW1SvQH7H15IFR6QddUYDLm9FoSSVSnVUkLx4xrDvs+hN95yQmkDL3SPGfdtACTO/&#10;u8pfrpfQ4AIxg56RSj8A1sF8Luj4D25tfj0M/3dzmRjamZSeEpz8MUXeSwaR2I3EJHtGBrQYMe+S&#10;siF4MJnEqWtJunjkHzenj2DdVc1O2uqNkOYUgtozBHnXOx9d0BqQKgwZaOM1O1gmvNI+AJLvt8Od&#10;Yq7eTg21bODMIEWJxzNvG+x2QEvrfB1RCzJpzSK0mhVjv0PCxxLJIMyhPUHPSpEqsRUIiE3QWyIH&#10;1oV/IbITbkNNeEVYj0AyiqV6Lpw9H8SnwSXgVhOukhUQGa0Zw3vnvbU4eGXRwMPOgeukq7/v1jkN&#10;lfJBE+nsLdZwgwNkWIFQKjAwerjQm5LQWjtHbgBTcBLg3D6aTiVRD4K8pVWwFQYPFa5wgmBunICa&#10;/CKm/idpt45zeF2NporkWeM3ohsrZzhjs3xO7GSBI7sBxqf7YLeK24lGpY+og9SQAUs47oXmzCAc&#10;8iCBswdBh8JNihRkA8HlgK6SsyI2he2pTCC6X3lu5kyUMoKdz/7Me5HUbm1ax/6Tz3k1YX4BxPJZ&#10;IWBb/IOf5J9mkZTE8hfyQsaAUomnRRJF/4vN5VO++A6QQadb/Z3XGjlJqAP27e1q6PUwGdA9cITY&#10;PZCJBv6kcYo/RsvgWN9GKdqDb/g1N0+2ixo4fobn2o67YT/kv7B5rraA3elcd9ghLEyyhd4wsaSw&#10;G3qXwSjdehAAlMtZkgpel10E8vYnIz6I/Pb20zugPDP6Av+vp85kj+P6yXmkymZKIKPTE8e4sFaj&#10;MoH+kG05AfBHrwLmGzuEcdwp+C1oG8Qs9M/+Ncq5K3tuydmpgvWZfQL8bz0mP1TrQ8TkiqR1UfBa&#10;mPQFqlXpb1aXYfIEjaectcVqGAA9T6/A2nSW8NpLTEXHne0K/p+yUHt1viDA2UuhkrC0XrnjPRnE&#10;THMh+RS73EkxnpOh5RUIpLLibFBDPzCuWPs/8ihduDDll4pqexeXVKUzSyw3KZjm8Awm/6V1nIPA&#10;i7UFGeYSwAohEj4C6IK4mMFxvHLZ56S4NBk7+3o0leHkwMN7dJD4ATMhHAciZ6B3IxR/PKRfgkiP&#10;Znw+p+dRMNmpuqh8Z353tc2FX1u5GWTTO1xmh1uml9gQsIt/cL+hfpIppUWkDjp9cOMylW6GdyxH&#10;v2rkIcEWYtRb5W+hKzzCRQnwQMXsoviOYkpaCIYNJ06NMF7UsWDmhjiKG6CEmLYtc1cXmIn/fgGd&#10;NliBgQ0b0XYHs+PtG5LTA4+5wNUYo36A68vxr6Buxg+xzLjPSFPdP1BzNwp6uMc/GOOtv9xiiEs0&#10;yyvQFoBADq+cIoxpsorUejhtgp502NRvFgFrqBaOuA89TsWSar8kgBrHZQj4J05I655XQ0E+Xjvw&#10;KbWkBnXhRFrUEYXAPmD9eSy8aK/NH9fPg88F2qNULgKwfjWymPr7QVrQZQvoUWHkJSg1A+dq6ODD&#10;jYliHPzjW2N4QJuP8bzqKM7tq3lCtpIFtlndNAkLA3oEw79lP5Navm9maffRMyFj5HscKpXvjRph&#10;C9o2uvD8OOr857cKS+CMu60yI36OMj6C0GrD0KpI7MkW6IagYJtfviTzBuWcPkcfQMksxSmr+r6Y&#10;PddUJx85gFB+bNI4ulYRGZFPgxz5QMiUMyPmun5K4dFCCUHfYCppo0t9LFL2aYMf8pdY+A2+4OIy&#10;PhyiCY7BKRxR44B8lehQ0x8OS09uLb/cexYJs0EOaL3M54rlOli9vVHGl3m/0gfMfzAUUP1IwkIQ&#10;Mj1w8ILgzBtEtbXd6Dz0Kpjc3kGpcUAgMmL6finFrJJCw3twHES3E48L2H5ZWbZXeZsW/Gu2swpN&#10;hYkle9FgZlk936mAJkH+ixBquqBWSDE0PSZTXLQfmkP991LAaGwIpVY9I9LPZt67N1lnR+6voTnx&#10;5ne8HNKItH/2686BL9F0QPn4jtYnh+jmu9dv7VyrsrUA9CIkqQ3XCadii1ZdLuOFk7pqg/FZ9a/k&#10;l0Ah6E/9RhLXw+mviTTYetnbvYR57l3Orwjg7m8cGYPs5UhBS9G8BAsVxlO3P8gSV7aU/BB6vD+o&#10;jqYxBcaJgGVb2/RxM6FCHVgg6n2VgJ4BE7CP5bcNcVKBf9NRC5gKpvYcDtKNnLaQvdUP4ADcNC5W&#10;I7xl4ew4pDnaSQA/dGJT3U1MjqjSma4nvyjDdajXu7eW8e7WCi5vto6mNbhMjxsxW8+waET9hbzE&#10;wbfIdsxn5sb7mvSrW9KQPEsvD8BoL1wC1Tz/z2ih/vNGXLWv3UTkSH1co+89bAwlmZL4h2z6/Gz7&#10;gy4f3WrOXMavzG2JDsxl8zOFHgLfOJZLjJGk/ERlmlFIwRKsjtjEUCVAkMHtMXLScopsUEaFMJbi&#10;TmlVmc85k5U66VM7n5OYJ93za4dalP4RORsnbXmEUqjUR1rninU9gxSA4jjy1tBAu7i7g8zoESA8&#10;1NozYzCvk1LyWwQh27nt4rsj28NlxpMtcDzZkvngwuIw9QlgaIupz8PKUN/rSyZF6FhHMKqixJuv&#10;5Hksd0pUQ2SaU3nyCJCL6lqMBSX3JpZR0v2O4ljZIfSx6AJ7Gg7nIinMwbj9YngJzLFgxgd9eDVY&#10;JtPoxBqeQUg51C1F239RdVi2zSp63I1YAhaXhQ0dshOaRAGmLwLfWvTDLKg0eHJOmn7G08ta7Akp&#10;bw5QVOgIyW8dUOPWOtcsCAZuaY8U+E/q74gCtkJcnfOMyamk8ve0Z8hh+J0LHNgsjxTRKwjkZl0A&#10;hUBK+AGM4yEpwkmWk3bgnqIZFSi8IfcBU0R14opodJQ+JiwvCXKA5AFBvWkTarTlDpLhT0ICGYwn&#10;AvDWbLTIZZL/wYhFTWht18xEsH3g1sNC8ADRt+e5tzEaA/0n+ht8dLXnoJKSvWjKoG6LPLqaxDRQ&#10;af6I2qiGeD+oFLtaDxKMEYXD9EhUEtQY0GnDVF4k4vWRaGpkHGb2S7QZ3PufM6Aoqw+e3gwadaHl&#10;U7ZrwTwh2uBj9iskVHiqXRKSQGltUOTB8Li7iggX6AgWauHRe/X9YLOFBs/e/6KM9jmLxQFZL8t4&#10;EN8XVpTgD6qYAOTYs7vAm/DAEphwJwzXbChK2cRTz4sFek0AFbDX6L7AthG8kX2MuYYEKobfJ40B&#10;y/PlwQHmMbpOhB9xx4AspXhaO/hkEDBc4Ag/QQ1GaMGdI4TFUOajFwibarcTPpIUZeySSOshDpoB&#10;Tx8ULo8pOyI61WZIqEhWAWY0PmqoR3ZWvzw1rmJBQfCWTliOl2Rjqt7oBK8Cj17u5OZylq6AamBd&#10;QGgMuILNAob6tnB659TMslj5MtQy2Ob1mth+CXk2PjZYvPtMJusk7zVQZAF0IAK8UKDZEiRqPzbD&#10;VkDygRaCgN8K4WRnglbEDSeONwjROp+5wHaYOGfA3+2RKSJLwoAqoUhVQaaicBQenLtDIUXk87pN&#10;0bwPg/e++m+sB1reAw1jhWmy9MDx5Xp6SWH9NxtdxeVoht9D9gA5y1fPXkFc4rmeYsBBUzYPdJWp&#10;IDDWxpF5JrjjHVZL2eTGVjUBEAEiQXBIiF3LBm+H87wWWQqgZINtphLXPlhE8CTRH+mWprsRs73e&#10;GzqFCv1jE+wPQQgOBFIcM4ylCvnpSbI0+eMXmBgdp1jbx+LM/jPtVJbyuSuyUf6mQjqKyND3Ipl1&#10;WBHsMMbTWSy8QcajAJfJ2JVWslQjB6EScRqm36YePz8l6T3iYlHKSE2h8J8iroy4xiseR1goKcIx&#10;mBxVvEinuxZR8nwoMT1x9uxjCG1MPjiDnGyCYyxqj4m+BX4f5DJ52S8G/LiTVKxShW+YJ04a1oY8&#10;MuDK2r1VErrsPrQ8cVlyAidyT9dHVYGs018kr0ybMbZ0YXMO5GmWV0w+kTVSoxplu4bZD94CmY5d&#10;X4L8UUa5R+6mSgnFrYT103ldWpRGmnVtOViHarcR2SRvxgdoy8x+pTtCvT/GdkbiO42oslewZaNo&#10;gyQiyDr5aKN9M2m1jYGk7FH4MRZoXNNTUArOT2GYbRO46kA8wSFWkBeCms6IINCnuQ6N42ROqb1k&#10;pPH79Bqnl2WvMiWJ4P72zxpNUjWPgivz9RIpqDAoXHOebjRr/XmYLj7iKIFrXEicoikkQd8opr0a&#10;uVYtW5OpKUSPmFahSxhXciJcXtWr7FTi3u7vMrLJMG3BSL5LoSUHBLcMUqkEdV1iwCBHWWb/nDBy&#10;64QQLKRKezfhzBe9pZwUXZ9qXtdqXoQFYx8LzcLDXKR3dssUqk1hh8GOb8v2la8ViRE0L5J1nhT5&#10;deSlsS2YQaAG163LEQOxFrHS4rfQ2cgKh3KFmcf+mBdys3QPmrywPgXf6WYATg3nOPSQaR4sMQ/4&#10;jJSjCe4d5gGLwyP5Wv4aIZLt4DaJ86Cm2YVQ8w00Pu8MGx8MisACbohAX2iUMGh08IlOZgwyhK9R&#10;TNDaExiwYXij35zs5t2bgFjxzyx4r2IgLBH8FV6myPtQLxo/SUrj/MQUr4DfiTbog6MhYqHqD7r5&#10;Du6wb0t+8SSWYuRYIjeSOOS/O87ufaI2OiH0HYn6ztjPYQHMuNadTJNbWFUp0w/EmoFniPfKEPDl&#10;OQGorvvi253ouveHDGySTnz4ZbkFD2h1Ut69IGjBm7qBDH6v4KipIYzddCNzVUii0WgSvVTmAzXC&#10;Q19aD3UrwjCuRPAmPg7pMllS3yBEgjaowyu7Edex2QHw/RBfht8D1l97+8n3fcVOVFxnpKK+l1wI&#10;JnFwdLR/H1yzhK1o0ucdxkjiRMmcqU9w2b3ZAxCYzRKOPflN4fkeIHos7NJ4qVKJPnRVEfTnaCty&#10;BXMZXyNNXHaLf5tMPMV4hnCDlXhhVrkMytb4pQfxmFc5pNJpNDs3BAdoeAzznOqmwWutclH4cEqm&#10;64retBduoNflUoG4CPPocKQrQJ4oVr8AtRmxdiE1dK6gLSOE2DC10Bv5e1V72MQETwtk1zwjtFld&#10;VMon6F6bhWhmBMr57wyGOtCib53kHxFJTJijfVH3snZgSLUwFly3UVANG3yzVqb249mh4R7Ot+Ds&#10;ahn6wKXNLIeaiAU8+rHUY37NYs+DmzhB2byQnzgeHYe56IYiRncdgSIprkYAPdHHML2ziRZpLXCk&#10;TFMM3bbVoMGqnsyJihWHmwWt8QE7OGMAaA74pXseu74TsMAD0tUfgxYssyFJnEnojB4nTkoV5qKm&#10;W55qxUJs4Xe8oBUW1vQ/vz3u0uPocuyoJLJvZxTIiDu6sfr5apD+GMKgnkvuRmCZRSzXs5huTOUm&#10;FNtakGusNNka2CjbMN/OgzC39qqSZwh1bqrfzIdQtg9xKUeTpbajrvDQu3d21r49SrBhSIXQluL8&#10;zFkUQH1EAK1pPdNrDmpOiDKqfoNVsNxHkzJQ+WuP8PwkjdONXmEvqFOo4kQAr+vuj1gUQEKe1Gt0&#10;jBmeIXdXsheBBLtBAvdLygOcACsg1N++ugWyaMP90par6K9x3RHqZ0z6olHBGa9z1TWdcYQ8yaCP&#10;AcZZOKRkRvCfysrLcx4Cfm8HwJyskg5FXt5jGP6VxYo4jkX5rm5lhIEd9hqRIcen87KLB8jjyi2s&#10;4MafketicHX2yvdxs5CqcmtAQtug0iJHkFJnixoejGLdp9dep41uA0lRUcj9kckO1MuqOxrZCd6X&#10;E+7REyhVWafd8AvFw+6V5ypeWhrgywNbKRcdZS5lWuw5OAXy5q9oFV0MsUZy6IpoyrFcfAgnfFJo&#10;rrZYcu/isOQTOz4yvbkY5WoXVJtK9rfEemW3/7XK99M0xCJkOK+sZ4dJuGGcugFLV/gM3xkWpdpd&#10;PN9X2PW9QqHMSAa4IUzVv/UtKVIUj7XaYFCZVCYHeV1oIVxyBvMMPdFb9qgDV1mSiR9KtJNSPTdM&#10;5oW1yFpMQ0vivc8fFhE+BHGIhK+Zy3WTAMoC5gy9ZLGO2sdQWWv/kmGswMGXGqaRyx2etwVz8Qw6&#10;8oF2xZnO0dwgE87jaQ8JWNpCiayltKeBMkosm2N+Ic+q20e95YetfOP/jSYelCdk2PbgQxtBVcFt&#10;h7fPGdDVQku2+VZ0+jzMEFzwlQA715fgbTZM/whY5KPMI4gtnReAR3OgzkmTpISAc9AGt3RPj+WE&#10;ksnNOAqPG2RMvL9rANqAq5yg/lqCTobCzV/BIQinI7J45R/O4RjAO4NXzp0JAnFtnmoC3QLts7eT&#10;wi4NM3w3xFI0rmaJf0jYMgrdFc0fg6yi28JikUE4S4q7n3T+SeauhoENqSQNBgPU5cnKfxIkhYsz&#10;AswTlUCkWCBNjgn6fYf2WqG9maAbZ7/P9kqISYxoFnT5tAJ68wzGP3b/NPjMqI1DwsrxacrFQitt&#10;DT7ZjW7FbB6zqHctUfTLIQYHMmHUc/rpJ9Fy4eucm9w8M5Stb5RYiJnUiyGJi49qsPYaZrcv3j6p&#10;zrtXDfhuNCmLpQJOI8japvOYkfhxhyat8o/K4F4Bf+k28b39z0sxk1b5wfnSto35lSp2Y+fSG/CK&#10;95oqJJlGzp30qID1Bpiz2Z+PdCcAXRMhcUlEaSd5cLGK0mgRVUt9cTxpJyOZNAbxBjDQy0WzF2ZE&#10;xaGRAj04GTQ4Ep7j/azK24tCPbvFjBDAzlgV8vQIBzwsazNIlUszTH4uMxJ2A8ihhQpfwI51WdpS&#10;AEqcZfe6YQgQoioLUAzAoFsEMN2kpYkIINfp/ze5pImBeJN1Id2k4cQ5AB63pzFK3RDwdoMkTRyU&#10;E0FfSvf7ATV3ryEOyEu2pXxVF2jZlvq836tUupUUB6xjtqUuxuejM3Tvt7yzLXjgRBCX4cJzlJna&#10;bDszfM+Xsw5n22V4tv1Ngz/lEAco6WdbEBM+LfoBhmy790HujYeP7/j32x+laPP9FqKji5ITh+n+&#10;P/Uw2haaXduWZLoB/KAkpm27/G6AX1c2QP64bfDZAAqklpKukrSY3BZ32QAi27bEImBaua1D7gZE&#10;utvGmQ0gvNve8Qac3G1XwRgugtQXfS4YDljh2/pVMMbKaEffVkll3zZluR+Tvi2IiiAK+7aAMAcQ&#10;nnEe2QG5+G2DumDn/GGBsy8g6XPjN21qwP6TQM2Ua2nRpVtLDYUGoCIVBFA9MKvZFEBtR8zqsDcW&#10;sO0AxZ00E0iWzmrcBRSjmNVwEeS406Sz2jIpVNbQ6mU4Ma0SCfKiAgtACBZQUAIELK2iw2kFlXUk&#10;/UiBgQJVQOEIrSKBRkcBRQSdVYrwPbQ60gLUigoWTwEFRGcVlYvhYievfGpct4HryLYVfH7XH7v0&#10;WdwgG1jaVwq8bnQozQH9/uNSPt3XheysHfo3jxr1d/xcCzah37CU7xJ12EWqBWpurUPqIug0Khuj&#10;/7puWSQEaYy1KZr+um5k9Yu+Uun41Ka0WjQ2JNZAT0IfL1YQwfxEZODw43cwQqsbvjdtr9zz63B1&#10;bXpTXQ1MKHVdwue7lrrs2ev9ZIb2qi+4J600feEoJMHoC75SUixMXSH7fIAOLg9U1bUIJb8l6qNw&#10;fCoONokhTF2PoIG6UjbUhQowtOh05cUBU8pclae6/sDZPbbmw/UNVSsDXBToTDTw8G6RKtsHui1E&#10;VAp0tsgMFtD9a/nEBEa6Wr4FDR6eFgyTOC1Gq0qUMvJZt4GQhqcyDQ2qS7AtEmaypMroY3X2zb+r&#10;20WZ/L8/rAcY/0SE1S2ET1SAJTC+p9Wk7hNcqO2JBiL7KK+usHO9WaBZgOoLRln6iK+ukIXeA2Bl&#10;ErZDA9bF28zzpHXJwvJ01Z3zsxTbeJJa1zjppI4KAhE1tmJYXbxSWqEi5enBgUwUq8DzC07wgio/&#10;AUNhoPEjmPtGho8NJiPQr5mDUrAFiJNoxWgHDloL/RIDhFDuQwQHcgLMi1F5t3q8BizIUXRl0SUV&#10;L69q7iYPi4FGOHb56S7pcLp8CRlIgiDBI4A6AOMp0JZIWQPBNC9d3yvV4N+iROK1HfFSlVYoqkM7&#10;w29wqVjUao2mcSgW5kYLgRTpV8yB4QykWfNSFaDPXb8CyhtOnwS3jPr5ztXSpRzzCRyzLnN/ULhd&#10;Yr9e18JmXrudY72JpMvEiZ32Cl4OAHANxI7Z6JLf5pFJugIA2LV0CQgH2rh6Ov2Jn66VN35LfSs1&#10;KiQwEt16MFH8t8OtQxbPTpNbrn2gllLw9FglZCc1j2UZAY3HiRCJfsclCCF4Ozb6CPT1A8xuDTVl&#10;Gl34CLp0TpYUMy3Yd6HxyKU2Sz6LQdy38+D+JSzmvnERXUCve7TNVaEC5fKaZJ+nxvWi2eeg4dI0&#10;2l+y39KAqg3XLaQ27anbYuZFBVy2EsnnwrmWD27ykWqlSi8DZlqIerICihZnIPXcs1K1i4eYaAn6&#10;0E0BbTaEp+DZJwT405t9iu9pZ5Zb7Z+3tOzsGpZlA5TjKpRd7UYTJDvmahQCskWekQ3HHkdGSox9&#10;SzCioNhAuagEYjfMIjmGTcgqOkDYZKP4hGCLdWKSABuBS4SIX9EQw4eFWnq16A08Xpp4XQjnhGif&#10;wQHFfPtsi94EOIXCQpc4MwGIaZGMSIqhC2eUR2+ePKNroAuxrWh7YdVpInzOV3nLYOZz1TgER1ur&#10;IkngxYUA5ARKFclVLrDhciP7XIStmwTLbEYdVlJenSR6gZiFHBVq2O3pRM2DrBkrVIep/gDL1VAe&#10;5FMw7dd7PbZ00q3uIDNW/LE54DkQ2LtRUl6cVSMJxmkYMwusNsLE9IhkdeKlD0R4y5FmqdJSovpc&#10;RKDESRUKpbGBfIVJU5UfIaezb3dDXIGKAfyoqyIu1oEsgePhNqCtAoLJUAGHIHEhJzLQ0xTrqt9p&#10;SkDanQdDtKjC87LDOkc7SQZIGCY5hYZpNpFBWMBR1TXXDajMgREsIQv9rgAs6pGEgLZwyzL/Z5EX&#10;n+dzZ9ov9sXqEwnI1cQv0C4pavbH1cGDoSOhgxGGfFWZX4q/B0GbCG3HCFwWuY4LpeRR6dgLR0ac&#10;49GJEU8OqYZsihVz4YJzMLhn3gu+FxsZobtAImtPjJfGwqxw5RRqnaEgRRTYt5Wfi5y+yTnppyla&#10;+VmKMj7pE8JPMueKwvjeAc/lAHZPggIrdvvCLkB7vHguuYE9Cp7LlKx3e+c6FKh/5M4V0NFzmezz&#10;QArc5nHtXB+4/JIZBzkXTLJPp6mc6wAVz2KhdDb7WgdvAung4UpJx7Vf9kZCyXeDHsob5b0DgW5W&#10;9wb3XIuJ+0px1Ha7TqWdbEbLnnLnygqH3VSt5HXXQQAKw2i9Yc7VglmdNQ7RUOpZ5yGKPV1ObUQT&#10;TB9zzhXDSPdNRTyi6HBCApAEvax3LY56TiG55o3O6dXbmneouZ4m5iRdluWkNRXKLctcRlxyAkLH&#10;y0TuckKPU3WRxk1huOJE01wDFfEFaq68bTgeyVGT8GQKYAnOtIKAg3hLfh8NVvEckPSGAxXmbyjA&#10;8ntlJVqkKz7TXKbzNibggkbbAnGKAFdbEDWXIqUNZChnY/DqZPd6qtjOGgk23TLXien1gjBXEOMa&#10;MsyVMgAQ3LD8TnBMAbJldZHVK0eqoyLdBik1M2UPFNQhmXwGOl2Fvzh8/myNawxZ31SaEUkHIenw&#10;0jykHl2nHjme/vQiBNhE9wZeSl1oP2IuGQ80K31hIz/3YqotSs++XaRwdo5JHFnNmcsGgDOKLpeS&#10;YDNcWVgZmpnw5ByZO2R/TeHfcgEvZ0xNaLnnQazMosuVQCkjrKZOrliIkkl2uTpnZJx5gaFC9qAV&#10;Bfu4QP4KsuMQNaPGXD1U5IyJFv7iSC9XEkYKFpstP3hQXNSR/wj8p4MNBkNcYtH16Q6P9XIFmMEK&#10;FC5s9b9SVAnbdcIOJqDlWrSCB+Fv5aDjBg4Z3goY+29SQ0f8f+va8q9WSney5aH/j8lryYC+HMFa&#10;f1P4/ii1WlV7LVgaAF2YXMlIMh7BZzUEokZs1rwjpEByVVoC9h1yCUwf5scFtJMhZVbf20UYWIAd&#10;AQwTYm0FnBYZVsos29+My7GlcRjAyjezvvQV5ubEyufPk68ZExdh3Kof4pLsHwFIFYTWVDroViAn&#10;6tDWqsRqEgpoNfiTgFNWdW1UH2IlUS7Ep69CeJ/63yrGvaP4WZWgw9mHVTkBDbFIVYqCSY2nwie0&#10;1PNS8USKuCFVwpfsLlE5GIZQH6DKHB2R4in0HKMswSn+HYW0nalM/mEzL+XGLpB5lcqROYhCDMJH&#10;AxU6UmwkmH3UU6rgc42SKOxwZlHpddyL5NCsbX1AqCih7nGySwvKviUOqAcP6iey6CRSWCNPFuYA&#10;IQFP4awJCbkI9EKJItIpTS0aJzmRyIK0Aic+ZQ2kGcalbS7K/SqbrsiaagtbnmmM6kya+KCWGr4W&#10;OlRg1Fgo042JpGcx+QcgBkR3Hg3HhX6JeGFof5dYKUXhcgkuFjKCq3WBGb5XLS8iQSWwxA0pKGpW&#10;gj0KnF9azfiR0JTgROlrglrMOLuBp+Vfy/e9aX2Uu5qAJuWAK31qSRX1aZWTdMF+jJpHggnAYbRI&#10;TBSXykPyJsOeDWVuZHN0cmVhbQ1lbmRvYmoNMjEgMCBvYmoNPDwvTGVuZ3RoIDY1NTM2Pj5zdHJl&#10;YW0NChlC+u8otQekTBri8j6qh2dcPo+uOCTX1RHEiFhVBLEhCqgzN/LHb4xUI98ZBnAz8sF8okMx&#10;8tk9gHiRv2bRPotsK/S2yCpCKBfFRhGJzYNyTQT/s7oOk6gaY0VQRHf4EJVkiytfYc/DiW8IIYsI&#10;zlAy44DHwHKc2pqjVCGfmtuVLjMPQEwZWAUAYB2EOgNgkQwC8AFwpBR0cP2/inH+cXCy7vj671qy&#10;vC7+TEiybtT+n0ZWVYx+i4isBZH/BCErgoCfKSDLCm+fDh/rRNcfe8dqiOm7yrG2SOf/cWPlRPlU&#10;01iSF5+tsuchFvxNU0/B897JoGdFub+yzBOras/FyOOy2FOZYp1J6y90YvUzqXfWvfNCpf+q3CmB&#10;0DMFYqkor0OI+UdynkdhR0kwP4laRxOQTJ1KNuCGQpSO5xaPlKATMoeXinOMWcETnRCWaAiZ8TvI&#10;Jwf0eV/Qx3lydV/Ri9NA3PHscKKY7S4ZHAdDSEBox8zfOPDYPVi9mTdFRV8Xwb8KsdZF71cOaHWO&#10;+ZVeIvWdpo2Im84wZfPBpO8ebIoSRbcRX+1N0B+JNWHYcx6BVjLnYcNeWnPTP43Zx5wC9Eoatnxc&#10;GI0estOgQQJJgn4wDSCunLzjFD9Xg6AJbFeQlZOxK2ghTqR1VTiGY+b1B+9FXXlu4EtIV5L5N+nn&#10;6pjV98jmqmDsbXUNMwN5v6zKdkMouVKadEM4rgxhbrvul1EZ7geFq5J2m+DrRWXZJuN4eQFU+6t2&#10;6dFoW1i6DL7ZX1MutS7ZdBQuUhSbqLnlwYJ92Wzp4HrthaplAbl+cWjJNa2plllkeljzMbJ8RKtv&#10;RiwNjmoPCpZNT+qv6pXEgZrE5Yr26sC7VrxFpokqVg6k0m9rleYXab8+6Wg08SqV7tcZeaHSbqHp&#10;cacoCN+ZUuq3SrEsSaTsFN9V0t2lAe/+frXjB2ArYu+I9NeOBkJ7Au7XCPQjy9seDZAbJStCGnTU&#10;gqy+P9HN3sQjf34akTTA8mOFmJkuNoQ7x6oiPGkwoDzDLGyb8aVGRZBAkBU7zUBWLaNurC5au1gR&#10;JM29D4sVmGgJyggQqK5OC8ESKw2gLC0NeGHFCqhPbuq8OkrESkJPo2sLXBoErlixT9yrVaw2DnxB&#10;GvDRAOAhVoiwfKrBlKF7Quxh8t0rQLDHimuLt31StdTLbgY3jDYKG1WEq55e6I1yPinZUpRYRnZa&#10;Jw0mKyzlAsMVZn/e5YGFPtMotLOV/mBSdHb+UfZyfnrx4kDgmmLa4gR2ucnEoWpGGJTwvAwUjDZr&#10;msxSl05/QNkhyoWs2/NwBfKG5zlWyNMM3+dPeUJzOLormEKHk08UN1+s8FCoJikYPkF1zIAjQgW+&#10;IVcAd0JVKg4CywFbKbtGRDcixXUKSC+Pyt5xiHGVXPx7eKEiMQcZBdYIqfExpZRLJp1L4F+wYvPA&#10;zYaEMVUxTA7w+QR0JmoqeiDqowhTOn0G08G9JKXLWPgvW1c0C0cL53FJ2ehCutMSqZe0oeLQdvfd&#10;qPgw4KWBWOmrohhvVBaIgdgCP2lSUCKgu+V8UNmpCqgaRgcRAcztwdI6dxcLAamDtdJjWHccHNjw&#10;R+D06hIjHFfetj1cAUHJeOIkLs3vVpic0k07GSYZogyJW/yqTLY6x1TCfxwFFK9swTAzu9pCJ6kF&#10;QO2JzBa2+gx9hWePHxREMPvwzh7u3djc1VmnUYoZm7NqrHtE5Yx7zan88zhbM9h1grKVz7lHNrDx&#10;9khb/AzOHto9cnfAHOAvRARfuFmmBknjf1hG1PC1H1wfRgFEqdO52B6JGOc0n/ecXQ7xZkX/TnxQ&#10;HR1W7ECTRyiOFm1tod563yzY/cDZdhU2nJ2eBBYG7HiEo9eNwVk49ggoCbiQzurcC/OBzhapjwyC&#10;qTu9nv0ESfHGqDW9F6zvcZMhuIQGH8tjy5ddfBy4aNw/ngdYcIxfPj7HkopiFjFGnbMRTCfeE9/9&#10;WG4SH4OpGMj4IsYJJ2G+6sEoHEfS+iDifKz4952x6TCMPg55HHkl7Su9z7jb+vqmj1tDQRBWPRZ4&#10;MP1deJzlYewYojVBAuxyeo5RLzQ7c7PxTYKOHevLjofMt+NMVczw+gAI4Tkud4xxLPgYdPEcJ1q8&#10;c17ty+EWcoIcCB7MCDZxjsu0ZptcImyuiq9g1FcxdhpKja3IFdNASYAP+UF8bdCcEsYgQzLZZsRX&#10;l3DRZVtcJVYhs32sxOiXq2YbqxI42/mxTfM02w0AP8PF6WxXlURxn+0dUaltYVJT1VGmz/aHO28E&#10;chO0Ddp5BMBoO/OrR9AjO1+pXPVST2VeUNpWaHL8x6Jtg/0J4Ngur4Z4No8GvdWxDTgTP0P3tZtP&#10;YNq5r923lFdrO7SH6cw+NUpWe7CPFpsvCXv18qlYZ7UBOEQFtdoJilHFC47aaj9zFsoX7+DUapvu&#10;Jm229g9jcUZa1gKrPWmoE/XQspOX1a5szVw8GlFWmwznfHcOjma1n4hGCbGxCI3axPrUQKy2Npbm&#10;YVabJkulwfCgNW/V9rY0G63aZe+DtqbUhV+1Ry1omwal4FU7mgf0TfP9rtrOCsDopCotOa7afYx3&#10;HnnV/kciALJW5SR0yLtKAgJk4RP5w/BB9q3iA+qwNdHwdaYVEcpJiiIrhec0Gvm0XE1nOXWpuJpG&#10;OY2TguAT6mLgA4E5keSAcAudigIoJ2mfPH1PqovyDRLHJihZBoEPXywLH6BODB9pldMc3JPDF2I5&#10;nfBlZmBpatTw9aaItRtQl9Ps2+5BT3x/0PGRPXZ1+SXmvxfjszFWKx8C51A89Bz4m4O1AhUzrP23&#10;qPxXYu8h6qIj2Oyn1zYXtHVv4QC4OoPgkFHqiv0g4ZyP/E2eKG26EqxEb7BUMfQ0WeN4l/1QY3FZ&#10;PJAGPRWMnxEXyjDOeDF5OcwgBe6AMkk4ZPrJE0T3pY7nzTimtU1bShI9FUTAaRgqVaxhOCFyShkv&#10;nLQ71i/YAR57FNT2+/KKACsyv+Re16Y7+4oyEnwUXJ6CEpXOpMfbUT2Kf86bK4Yyf4a2a3FYH6Iw&#10;Tq5yK5iW4ljjnA/MIzXfK8hirSc6rZibqAq3yskfz0aUoZDoPzsf0isrm6b2k9TZnsrH+C1PpOGI&#10;hggmrGEipVf0TYwS10UFUh+oe9ceNjs94HwDbdYvqyGkYC/WPtFwWRovCEa2BZ3ihGbmCQ+eC66J&#10;c2Z0spfCkkcguxbhyzTuhHzIS8e/8PLedufTGnVp990pHAIwpxj6PEVJylsaOWnOFwKBdlxRs+p+&#10;TZfns2sSpK5nSOWUcIi/WVmUPKGaX5+cY7EeCcgw5C5pCIAPjEg/VoHBkrIbdCGzxUxcMK4y3upl&#10;53btsjY5TnLUN55Kz4WKDglYLi370xu3zcPaYI1wMbWMscJvcEl9hUaU6itmmp4FAMYZz7UKjM0E&#10;gmHH/zcfibQSRDhhlJQ6vWCxShaJWrwF6DXXthfpVzq0LTJ1UN7bU+NTr1bqvma++kzaVmEGVgIK&#10;3nn17YGS1kIstLWfhPPkvk5ioCd9Tn8R5Uq2nzbuPzmcEWbXvW7cPUAhyYCeTlYKSwxW/6C2oFb0&#10;z2gsfzdy5Yt6B/QGjrxo0qVKYigC6I7+b8Djq7BaGiKaaiszDniCNFOeHuy5Ddnw/K1Rezdgzxf6&#10;88qaE2lmySoWmbVZtLDj6IZRcXfNqOZa/mw+jRJYqUyqZR8ABsOKMqcsKWy6mRpJ4wPBD0GxgAqB&#10;xIzSmzOploAKjFWoaMU3xxP67kQoVnwaH64apvO8rROD4LCVv8n6auolu20MwpHP/EuXeAs5urPI&#10;CI5b0It8jcLv8fjfODSOKZwV6BP8mogEoaCVR0nf2QLpyMn71twnCT46b2Ge8h3snt8GslTGBRt9&#10;vI4BUKqXfWnu8hT+S3NGoFV0HZGXYzeomzmyioGxL0Au+Dl3JvHpwMQRodeZyoHKRcCkFtwsDUsv&#10;Lwzw/r/gD8QtvQ6Ikj16cUkbkLb6T2JVKQbBE3LqkXLgUFBwnS/e4zmSaGrCOyypiLD12mJBG1Mm&#10;0XvyOHY4PIR/ipTTvSWHY0TDlu3mohWqPbfpRUDJSzc9g8ydi3oIVAlKCxHoNhem839sdyDf+3Hs&#10;jU7vn1dzPowblvln29qC3hH5HS1YfZ3Vj8m8jBvpQRw8SfM7u1sHl3Zok21HNI/pU6/u8fTliODa&#10;QdsOzIvE+p0Ak2M5WucxlvYvFg8j4Z/rE4Ni/M0htWtVhF3Wye3phyzCZ10PKEa6LDZpTXcY7evn&#10;ymtYjNVDdfl45390aWlzIsl/zKxU6HMejGtzftFfTBLzKexFU1CeQ7tY8/ElyMWlFr+Q3oZjKq2A&#10;EkywyaLDT4qCFUD0BAtXQa0TpVfFPk7Km6rltQmcTyU+mqhYKmDJBGij6hKYzBcq8lyy8qdSZwmt&#10;nSL0Knl2U/tR4l2m8DaJmF3qX0kiTKXkJpJ9JpUmkKQjUqbKIwZ5VGUcoTmjRKQRjRUFCjByEFF3&#10;sIhDGgrchDbKEoMp2EhDvihgq+84R79uxow3k699Vpymem094lbitdQaLpRdS0c4WdD1KKjV5P7I&#10;Jck2LyI4qMOHKd3URHwwFhgNdLeisH3QUqN16DCTcjbr77E9JF6mYZ2Et9VpR5qdsgQp1VO1BeRQ&#10;wC9LA8YM8VxJ4kd1VLVfh1Nkqq/m19Gh2mKdqzpVgzYHJllIfpVUVnGWGonLB0oqPpCyTU0DR31M&#10;qQETtYAhV16oCrjjcoEQUeYH+0CCCqjOo6aIxPI6IpKhZHH2FGJJ2nQFI5RNmqYO4MVkKg0vCMGo&#10;wN4WwAWKmUnwSiP4JvSU9aCrnz+BsCfdL2kJjqn8yOqQz3dD4FGN6X00glce2rE4Odm1DVjkITgZ&#10;bbmSNS6WJTwspAICIZhxibYASJchVka4RHToJIOZJkPlIC0FFdACQKcQQha4AgEGCtXR6APNJF67&#10;agCemNe44UqsStv9r9NYz9yvHokwK/8NmB9gc4XsdDoPU+uFOlawli1ng3IwMvg7v8DqJX6TxCJ/&#10;7y+g806cvOgNJ1cpnkrxPX3zvtlIIATbGtT5TY05OMt9tiZdUy9bhjKrvbRZRRPVrp1VwUwiacs5&#10;mUGQipuXTRbhEwwkY4b7phFC/sXRU2i1U535hpC16CuHsyigrqwSkL+DO0Vl4e4zlQ52js7JcDWp&#10;PwfLC1bTt6vlcArbmol0XPKKwYsQN5gRI1c53GxCZ6P4PJHUm6ysmdpTr8MyPpV6dAP1mFB7hIsr&#10;b6EzL60x/XIhblOfQN4wKzRkvoqztJiTBoZ4NpT7P3hC1BG6Uz8KS3CpWDc96WgFbCxmC2byAkXB&#10;MybvnUXI80KdYGwnUAlmgIG9Eht1Cbxa6xopVAqk9nmzMviDzoBmyQ6RylmRcrVuUYC0NpXG0j9J&#10;0jSY/8C0tutEMV8jyLyPP4JAo9RjZ7QBAb5UADksi+RIQqgRSZM3pF1cic/MNQQmTF4+TakSCtXp&#10;1BUizyVAUU2xPXETwKU3SBSjlugjBNtAXj/sYOpFSTbMachTt6hEAJ2SQQIXkZuE0Iu3dgv0omLO&#10;IZRECOFRTJHwtiY0+4nW8AK3SZAO+Ap+gJCFIcVPtltxa4hpaj7I8q5N3fSNgeHTM/0oMXKfbnTM&#10;wLdZSpt/bp0W2vFuuwQF5nvVoQOwqwVy+6pz1oirfhv6A/4MKGXBkAKBkxhk/ZZyd/wb+UIUANsX&#10;EeJAAOyfaFxwSH/v8/I1mmLUzw4EhnvuBrKtL47MSFlYzkbmhuzSJFy6HDhdrSm9F/BU86kNrnRY&#10;0DH3IIw+Qx4XR+vRGQdtbsypJkfk/gM6VxQNLeAiurCbG2QzNpPIwsDa2ePvjz2IIP4Jn64liZBf&#10;RNlFAkGv4bo+yW+QpU6XZ9YH56qJ+YI5/Hl0cj6xuj2ZAcea7s1khz+4yrW4vDIwml8AGyDk3+J6&#10;aJPazNV9i2eTtBHKw5JOAzYKYi0hdPlXrbZEAffhiv34yx2Uz7x65d8EKjSWispMNQ+jcfDdpehH&#10;GCvFji2MIgNEHqxbcmwJQgmCZUQFSQi7/4VSacm7HJDZqaA1uxjJ+gMqTe/va0XoQa0WOVgWFYdR&#10;v9jrs5NZbAnmKkl8Og0mhStZKDJWI7fxHbm2R+pa5yr0UKrWgZM+R7feAKTwJBtn+duxQ5z3iVrW&#10;/+RfphXUAHwfMj3v1UHZeZAVMDYgJx1xQfqTzIN9a/wGkzdl2ZMTGKsO1RsMxhu14Qyz/U1nPUJ1&#10;f4zPgzH5HcxngJonP+49CvwLSC4MxW1iEiWmoCxBDzbyCg6LS4aVqN0D0X273QaNulH1bvyK5hHQ&#10;kmxBj4JVE1SyFSGwGv8IMXsZcML17enMWvnL1kZaq221Nha/t0qRajIXMv5Ll2eB2vPWrvrUH90B&#10;Gna38yzFpTRCqVI8D9nF3EKjQf8ArWrJyZK6TfDSOQ8CE+L93vA3XCV1UrL4LeEe5aWADHhFP24V&#10;WkFD/ctNhVBElmDp8mdKVH2btKP7Fg8rIP/zGsRME6iLXmx2IFLM8SSFEXe6RUmEAW/UG6XG3ZS/&#10;XSEZipk1SS6BfG4JWO3rYUypxsmmXfxrs45mQl4i1dhU/VgplMZduyIKiVeMQJoGWrI4lULFJJn1&#10;6eDyRLIaEQAljzo5IA4F6I8Ja1X8jvCqg8eifBPF7ZD6rzKra6YYpps7XZR3l5QC0EtV4H9aFEZ3&#10;4F0xESnwIRmLi+Yb4nxGBLnh8Xk+GnYhGjQYIbMDLJsrBLEVSShf1UUjxqRNdGYuDXzhj++TkOwq&#10;yRu6dKFouhI7GM2OiI0MIGW6W3/C5gym0BBgozM8Wn6qiwKdjnEj5VFB4bawJ6fIXlusRrtn0/Hg&#10;BozBmaIxYfk9lypXtw3PWfeKT6MqRL5B1oCK4c4D/L7kCij5r8m77z71Cf4K02+Pm3A/7oC65sMF&#10;fWxIOm/lzBVy39t4dbHvbCaPS02HtP4ShxTrAKjSDBEMAfjWRgvQCqxBkwBZq5LId+VieJ8XPDks&#10;mjan7AN5jkJDS1wOywN/gqqBUmwFTU6gwTHnhlzh5sXrHdse1MwqJgftHmc5wEPbYeH7yz1NsjMF&#10;bJDih1/wbTqb74/GqArxDxtoDFtU1PRG7wG90ZHHYPHxq0j4Rz9jw0g755hEOCiEbkC3sNu6mpBz&#10;wEkNUOnqn8cxgc/lDpLgPcK3Zw0yDmuCQRF9e8sNagQtLJVHyR1ARpZJThIe8UvDiXkaAq7pIt2A&#10;yi0CPQm4VTJ3uQyrNz8DR5blPHwOzWQO1zSHr3LSjGT9dlMkdk66n4ojkZmDMxuWI5MfiFC5ff/a&#10;Qn2LEHisvtsuzuEIkFVx7VH0FlJ3KFO3FBP0WhUq1VJ84WXPPs8kM3ksmPTHsmA3E8sGaWX122fv&#10;7tO/zTDpeKiWdkZZc/HHA1nrAMcf5YAUaM5IzrUR2oawQojtC6rIOL6ytnxSwzkUnJzMp8KVJm/4&#10;Dyw1eBa1w0mkIoeI9XymLTHpzLXjELZiYG7eThJnIRqusFMooRZQfqoaHCmyvJTXHs5ULwxWIp7m&#10;BImOT9whiB8kCa5AalCQ1xlhqajg8ERHoCP2IeBunWKLW7lNg2CPemyafm0pBO2HbZckIJf7CYpM&#10;c676JwZIq1E7KXykWz9Uah44wv6F4usbqyvIUkvczHyD5gfwBLSmetnj4IMSIoyL8UI77cPxKRfH&#10;b38AbfcegCozzuEPSmUbOPxk6uavUtEDK7+4nae0mmGTLsLgyQeMstbtQXAEsHZFTy0GKZAK3+sT&#10;8mvhu7ript5kTMWqEYA9hNMQtVNxWGkOaGJCe4CO4ctc+7wt8JpYijzpPRqKc1JzyRL1WFYwuIR7&#10;VzPBh6Kbp0aikwr6BAOGH5ZHWEBHrqQpali4vG6NoDljDstBqvq0MDOalTw55FRAsvGYGd8vUpuJ&#10;BLgW3S63+nEFO9IAsqvsQ5tkhBCe4IL5JKn2ZrMYnVEPCE4D7Xqq0FsXGwjXLHkOtHQtY837FDw1&#10;jWvMxup3+FYJD9WTgxkKrZnbDvac5IOJ4bhHOKzovhEjVmNt0Ry7GVwjMqcFU+X9UUJOcqCQSKMb&#10;QME0NlSI6ep7FOEuVw8NyxK0oFlMqpXp/6CmUAlXHAPJdvx+Z3OGZl7a4zQRXgWiB6qKwIiEesc/&#10;iVbSKa401KB9SI4jhczN64Bdidi+WjGB5079ssJTQkqqY61ca4p0ALcx6gqGzvgdM5jdafem04hL&#10;9ZvIOzWvmMyHT8ptdZVTeZ4/lQIAL4LjMAdBTDXWFwUW7zklzJ6Rgcneh1UnMoh05k2sMmlY+ZCl&#10;KN3q7BFHBL8I1AabUsnkDb2ub2rwPw00LhT05djAAyVoq9WtQXAolzcbrLUyzKGY9L3R/I4VYrLK&#10;eY+/9glTaqgu1lXKIScbzqP3sLrLfqeOFHE+4ZwhzRGJIZZ6OcdIPjt8DbB1pWVOBJ5XEnbhkmwJ&#10;UK3kFSZs5WweUcG5yxj4HMTs4m+lxJSnJeO0ARjU9H1y9R7LtZQDq5W8a7bvQ7ICZPp7e7h+fonT&#10;M612d4Gu+yNzLPPb5hXpqWX/Iu0l89b3l//Ms56ns/5PF+WelsR2YF6Jjy3rrqbppq9N+NMNNH0C&#10;hQWQ8LG3NO7FTcwUxaZpcC/Jq3I6DEIf8ni2G7jAd7AF27lo/kkVaBt1Cr2BOS5h5V2wwcI8/i5R&#10;UAHJ0KPfhaLkXxRezbo93tI1rxychyd/JrqD9hM+DcAA7aKlWjI5+Ld3jlQpREOraqhyF3p+dlDS&#10;o9QqBiDdaX+rXHSw+J+CtOjq8va14IrOGm1A0yDurOhModliGd05L61attRPJ6SJ9VysrgFNa47u&#10;GUtqU3V0b1cOn8+duZiqP0XuMov7nFn6pOzYv9/XAGKRz/G2N1AE+EyuD/AwQbfPgcasuFeYEePk&#10;+Rx3Xwkv/rDLB7Y+JztriucSwPA5IRv/2gdTPqTkLHruG8U4o7kdBLyd5qQHJkmqvlOjOW4cI8NS&#10;xzRnsQ7zEfpC0xxFj5nb7/fxQZBAm9qlRMzcPNiwmjx3fZaCUHR+FHUIo/CfGR3QWPsrE7uRLh82&#10;yG3zSGNIh/6Z5ezRfYH6yQBpxrEADxzdMtnjxSdd4aNzk5SJjs5s8Qqx7b9cDEb3GLY3xUd8vdhw&#10;zZSPHYllbYqBQd1LIahwH/SXj3HqfOVS7pWYL+a07ZnOqA+78utLF313EY1lgUY07CAyjhxL5diD&#10;6o54H022kQAt3JNKdFUvCwF/7tBmDzPlg3kK1qd8tDHbt8vgSh5bIeF0C9eVHGysjdtoAEXJW3QF&#10;abPpzaDk1fxNiHnycnNKbjUnA18093whqeT+ddRN2MTx4Cu53ccxDpefJD+iAURRiLUiGDmf5ETB&#10;UptJzksMi+Q20pOMBUkkuceRGYAzkvxV3aKT3JHbrLL1vlLuKJsTS7nZBpfHlnsDprx9wM2gMXzL&#10;bzwsRj+pdsupGz2mbjk1GhMsDLJ/EPFeGLV53t9ZYfvYewI+i/Nmf7HXBKW/xtBnGrCn+5iKKfb8&#10;qBaF2xy1AvbY+VAxJ8Kexsn+QRb2dMaPjYqSscekogiOPYppqqOWauJib/exyx17eBqIfBP5oETs&#10;Demovojs4ejSEmb1eIDejps32YkcjNbHmuRf1CgEeoDKRRigpSCFDo+6xyI8FjdJKWVKSVoMC3As&#10;gwFTBGIEUgTfTI2Oqcli7M+QgmIap68R1vjjEGnMjp2I79GbEqLxPZKpXH40eJHSp3XyKUHyexFG&#10;BasSFFmHlnI4YX9nJlHkGBlZjZKP0No6VyRTOWX+TBR5zaroWVarT3k+RAfXaD629p+2ymeqQWpe&#10;3ckfa20zzjIzRU6y6kggLWgUwS7QN/KD4wyRLadpDEET0+qZQnwlGfvjZyRC4jRBpQgqKWpDqmT4&#10;UfygsRSP4ltGEdrV8TJlvR4RajpufHb0+ZH1Z5I+iZR63vLR/TM3047WbqbdRyGVtFHiTiMePShW&#10;xSAX871lYagaOJSp8fhTQ8NSmGGSRoQNlUiqQmd8VskE00ybVScl/Z1fRRb33ZBRjhGZYxZRFBZl&#10;Fix5yGxeicxmKFQyohjuISMXZRtiOcKzE2eWU5keUVf0qcBy4aGhK5FyC9yUERE1IBAwKCPQ2BDl&#10;QMKQw+EWhkPhaAnlIMHiQpieIIFKlCCBOoHassyE0QMRAxW1Xi8iUktE18yyBC8lvGdSlslSlN1z&#10;HAlJ3Lboh0gXhfBzck5VpF3Yby83RCgu06J4VSteoRmS1cRrGjWxaBMfdfZzGjNSMo05SGRa6T4W&#10;SUuIrcdJeg9tEbu4nIeOmFrWqN0snXazY3JFu9k5WNdU1F5Kdd7+rvdKYx4KtJhIWBPpGCtN9cwo&#10;eFonSnqVaKWD6Dut32mV9SNjvSF1qQ97Krcuo7VaMyTjY60ROf5RV4jM1J0FSSMiCr6rBD9rVfee&#10;gnAWq7I1RN6pVB1GXSsHOy6Zsh7sg6191XJwQrUF1bNHS88e7agz+9rV4sqHRKS6zy1SSDcmSzmV&#10;mcZnWorP9KV4UIemiqHHu5JLd52hak2muBLuhzpnpfyiP2XSjYX3yDE/xE+151Au44J9TZcnE74r&#10;5yZ+TSGPg+wa5VUV1NNCzumhmuQ4yKpJklmnhSTiohyaH6VHogyaH6WF5kc5dmGuej9K+ihGrf+w&#10;FsU/nNiLcPs8FNKUCLFIzWX3F7onocT0FbZbz3L6mrS9l8yE0CM9cSbuL2S0ddD6IBY5ll5G6lky&#10;UpmT+jKpxPgMJUzlZqpm0B+SmMZTTTKIDqKJPn9zntEmzrOYmqgTVNef4kh9mZYU07iRQX7wjcrd&#10;Ii/RSs0qz6iUZ1Q8cXlGGV+nHq317N5KQ0oLUUvZTjzdo3ipI/FSS/G1IkJjxihOUyEnHJFElKJO&#10;0oqPu6pSpIQyJZ8SEv69TEVdRjPxekcpaYLv6pV3tOWU+SBfIamPiNOcchcJGSUamjKXkGQk3kQS&#10;Q5U9q5YVNhbPoXjIyhNmRR3iR3Exc5yZlMHi6r5ENOjjqHrMVTq4nvajr9Lbq3QZ/QSjErXITFZN&#10;XXvJPYfNQ9MnbP81c2Ou8nS+V1hinNtzbU+8RhWfV3jeESPud/iL+Zf/P3b4l0Oc//rXu+0VzGqo&#10;ql43Ee+7V2YZVzhEfrykM9smmuy9Wg7xHixHEkXxXg1f6yLyBF0+g1IhWRF83/sU0o3Kva+r+lNR&#10;Uup4JSMSdlKpRrcqmVc1kyDLiI5XrMyDus1l62jenjoSohjNd85SMkKszbQ+dYxalZG7SCKOY6iz&#10;TyOdOPo0pLdis9FC06DNDVljfXj1JvJGRV3OcPVRNH0I6fJEKb08RqlHWAopnZCYClcmh1xPyovT&#10;U8jx5v2EE4a4MpXRZARNshSJhuw3fKtUrzP9bKIZteQlteCDvouPS6VcD73aE88rRlVxYZ8jF0W/&#10;xndBjLFDfn6dyddgZ0S8rBUOmtlLrrloRs4qcYwrrk0iHDKnqZgBiGwaaqjmZx1oK9u5bC6yXFI0&#10;2nbnYY9CuZkR0kmPyGksmqXRhzgkyqU9LccaTX9a8oNEFcHW2bDDKxrZ5AfpwfqDHiWIlPpQKnjX&#10;983jKqpXQvwEq0rsg2uc6zIjWZ3GGylSk0swxpeRTpNS+augFy1JujFlImHV6TNREkKVR2sj9BiX&#10;lJgWTIuhENpGajFSs5mTSI+PCtUnunXjGBlnUayflpotJNO1JNQR5z1Kz/ssW4tC5qyO25wOl/gz&#10;UeYUIyJLhS3zzXiZlBCJRUhmFJKaVS60mpGcNZMJOm2mOo6arFYUNflIE5ptpiLNyIfmtRhNdBM0&#10;X3Q0s4SrEs6tuYVrxZz1eb+56+bR+ZlYz0Y+s5rRZmFinQrFmC4ycuc56KWIkVUEi0SX6tCxJq0w&#10;o9CFatWUUNUyqmyUSOSwtIWoKRUaKqeKYFmwCDxisfgmsRxjRRRJ3M6aCQliIIVSGPJEyyVUUSvP&#10;w4kUxaKqOpXMikGErrhOP4k213AszqM5deXcUsoUaGhmWh6PxxMulN2h7CB21cq1WNx6qObzh/lf&#10;jj3I95LU/b8bN6aLDyfiXo3omxhjcxrZFOPMTY+IfabHvJMyMa/RuS1GesRGWmz0nC9O2GwcYeOf&#10;whPVqog0EmTGQUYmyMiMz4o8hiZy06qCpD43aiR2Y5HH0NwookVQOE5BOkcG2crbFU1M10UdyYND&#10;eV+T96MMiUdiKhFyyhdybrs45J3vnwyVNeuSfMfbig1Pyc0epJBsTS+uDwmN2ONK7JEmyNRzqB6S&#10;XF+Eu1D8kDGo6ArWiTS6IVGn+KPxpZFITI+oyI8JviYP14JGkuU0uuVRtDn5t5xFo5VGJZzyRDpE&#10;wp2cnJ2NR9NkcstXNGoFaVUiZI+Q5jl5dbDXyTw4C1L6ajPAiEg0IBAwkJnQmZn5UJiZ2UgvdCKK&#10;mnJ9QCBgMO9jH07onY2E3inqTLTmEPGkRIJmYyrF6D2/MNeZrx0/v0IiapNG7LXRNquQY17zWsVi&#10;Ou1kSBVzXCqk80xnyqhXZDXfcDUfjqvNvJpz85C7d6G9XA9fjbmZ6KTj7Iq5/yeJDUknqKYRZclM&#10;qtjQW7a0tnSZxbT06KoblyRWU1jMpi9iERJ3p+hE1Amf6Axn6J//LaGH6GOK2C4yB+Ul4tIyj+lq&#10;LRHLvJ3n3mlTWuXzN2muICnn0Dl0r0jtqbhYkcIuaSSOp0qTUWStKqRyomjzaiGL4eloalIVpcka&#10;8mpkaWDN2qFRY2I6EUStIAdRp2gcMuMQUsZRFTWOWURJ0CeKSnsZUyWZR1sxjVkqFaOUVikXE2mU&#10;tEF9kDT8iMUeNBWbyjhoKGRK8uh3qm64IdF2TocTlzh7lXMlY0trXSxP6035Qp8jbJAVrRrNM5rU&#10;Sn4EX0FOS6HPOaq44kukh+OjlpJqo5hippuQZH1JSMO01oKNIC2kRnY0Ou00TliasCMaeZSIMkPI&#10;iX60jmU0/tHKr4/KxUK0yabtwiXppJuuY7HY05Wmm1uX53VWohe1m6MyRkVfFC7LRk8yOikZlHJO&#10;46iQLZdO6AbLZeIiglpuhmVl9VpSXr1WW15DVraGUROLSLrocdA0hNuY69lwGJEskiqU84tWKGdU&#10;OJSTvYOrUE7PjCitNKQMOUPKRKlcNEhhbdgYYj+dcWu23qRNKqo37SGOyUUki+mpXLk4T2eWm7e6&#10;ttw6Jr5WPzGXrvlP36L08Zapd7ELT4MbGbVqLaKMlPx3kZSCHVKqJiMWPQshyjd5FLUob7koU75n&#10;6CJLUaoiLy3KYDiCXn4EZSzzi0HZjMJFlUDS/IQmmc8gabVJihKaOdpN65eaNGmSzjBKBzkIiUJM&#10;C1mF+c4/YrKsnNwPnX1LoaiJk6Jx52dJhPhy8di35kHfNiJOyIS0otooqkMPighaXc5gnR//YodW&#10;Mim2uLgXUzT5Vk08I01lH+WMx7ghmlEiiKPsjxTixuEgsj6UaS38zrwz1DlfyhBRRIyFNjP2sEfT&#10;VNz1jTSiUkMbN4Y+L8qmpl7bkDs20SUqIvGNZnqHfIIEQXoduxlj9bj1XbcGvXqxlrO1Il2Ya5Ub&#10;lxuXY1CrWPPPUukTI+GZnHuk1FQN55xQKCxJWJeN0kpHH8XJzM5KO9PZSkpN/WofpftalIm4Rvti&#10;RLWPVq8lmrAjmrD0aLVizeMrpejEbFvCnlWTVeWlykUXvQwjWhfy5OW0OTUxvrSY6vqukdrvD50W&#10;j6ufEDT2mDL9Pc1Sc0x9EfQxNo97wbbuMomyaBWViVFzOgl1TiQqi033kNBrJ9JQLC7bhJ9/bqzp&#10;UtQRmpi9wncuqsRiMbGYeaRVSGzSmk59/q1M9//Teet9c/vNQxbkG3lRVbgYfCqs2MjbzunllVFK&#10;JOZsUVHnI+MrVB1XqtEZ57w3WxVj03qyRWxG6HEzbYQbWcecqG0qEyH50qLVZbUqc6qzd+ZxWJKo&#10;Sm9T5bOSGbG1Rlg8rf0TWcn9b3N/lonQPCWme84NuVHThg+SIEdKI4nY3bSiuNXMutVHXsUwFNRF&#10;KJG8dr1CyUpEKCWCCQ85yFBHQoecCXk2bvE2LhVSr8BL0eVytapapODi6zRpYmIMK/8fURGHQkgQ&#10;kcvlcmHvyWVVmQjtTaQ6k0hHJLyNJ2Z6J4aOuHA2IW08GhGqVCTsEIcUUo5cx7LDvSUh0VslqzZv&#10;Mkmq/oQlSWiON8pboWalIarINlNu0BVTZNsjb+Sb1IhYImY2csXISi4NhckVpKhxPChjEXGiqCiz&#10;0as7fHRsH7TZRDjr+8lKCTmDE6tXrXJ3pvaTKKm53loUSTxTU+mU1yZIhB1ZJYYdSnhUU6lFLYcR&#10;FF7vzWQoZLq9QXNffxo5/ZNFmEoxFecHKSSqf2HGUGhOROaSihnqyZzJdIn6JI1iW6TiFKtIFw45&#10;RviVdSk5IqQM46QKPRIyOEeUJaVo1HfM8gQZ0TiJRVOnY50kTogpj5B3MY7G3upQxNuEhr0EVy79&#10;nN2JcJTZJ9w4rtzNjQ9avc46ws5ma6Vhvu6OLpUM0cryGCuxZsJLSa+uFS449QdJsgqfZM34GWMd&#10;2dFo2iwgChsl+UVQJrNuM7Yuj1SIGIzy61kZFsko51hS1n58tB+/DWP1yE7Sosmk9abcNVbxTDXS&#10;zgR2gyVfZEmTQ5kwSVM236w0R9DRkaNMOomNIo/+mEFVtarVtvq1YD9RuqffRHSMCso6lKE9x8qO&#10;vEF/VCs6raCVRFrBaY2oFXc1OG1j5hVrQvyM541WMnmjVtALnTW6oi7VeNVkkCxDqW9TDFM1VVOU&#10;kuJUUaaKWA36CI1krSOeI1WUjzjXENXaLBZTo7lVMSH1S3GDUmkEiUaW2FvxMZ2ISU6VrMYV91jc&#10;mTKFkIMV2giZgiQUvCsoM7pqkiZT2OWU+iE+kCmrxaVANj82Q+FJt66EX9iWWj/0ImplAGSyj2xW&#10;ZChSI3Ki+byxGxsA486jXK5PVhA559Qncpo+vtbDf8iKlkwpGHyrI8Kupid9BPl9HetRXSP7klJt&#10;X2O+icx8XK0x2qWtmV2qs69G9sGTo6GQHyop7Fl5ccWXiNZ6KNN+KDJsENcg0noO1886C2LQamHP&#10;IL+tJHEYRPJFHNvOUD/9RwkZtqLRElviTkfDU3pmATokO8QqcmerF/aUoIkU6TSyZKLViZrcIkll&#10;i6+5EBKRYuZ2F+frJF40ND9h2WgMX5RR0MmKxQSriBMdnUWc82Syih9SEXfLiUgimjGUYZyrKhed&#10;B7nSWuvsxXrS8aildrxLS9650ogt6waLLg4OyUGvQQ6OnFZRDp7vWAkizZ9CJNHCoJDIRaNtVe1H&#10;TQzZ/KFHVT2XOf7MkEU8eohQhESE/oT1mCNxRrFfn4Ua3arYUiMOEapUVSoVf+P4FLJMu3FRQpKp&#10;MihR4ZIyS12XJMP1llXGMGZTUc0QUbxoqzlK7sXaTEYpo7AqUNjd0pdBch/vuERqi6mIwaHHXfqP&#10;pEdFcAuPIwqhaSamSiT24CgzQSKNTzXDmpm3OOOzKoI1Yz+hix3Z54knjicWP0EiFSWCJEU/srRh&#10;y46ta4o+ise1tZxQbd/KdUe4eTgRihqOGxFuxuXsjshWZVyJZZ022Hlrp2LTmArGpnFhS0oCsCeo&#10;hFU3ah0aBQDTE7DQGAgEg0Hh8JDAaP0UAA65YiJAIIZDQjFoZHwTQq0AAAkJQAYAQAAAjx0L6mWf&#10;BuxBlU3Cg8y5paQywuyTOMWo2UcU9kC8FnvAZ1kPaOoCcJzvzqTS2eeiqxyn0KI3+wKoB82aN08P&#10;wEnm2gSQprBgYud6H2afRjyMUdATE+qBaGJ8ox4cTP0olbzCWM7PdPwU65XLPtnUg7zDIzKNUbA5&#10;jdlXDW32LRpuqgensy8tpZuafa4EX3ZTD9jdhB04wlA9AIi4cloGZp9C4q960L6reHuzXhyqB0OY&#10;7rIPT+ZIEJdVDzLJPmpUD3wkOp7swy09+CJSTED2GYHJPnTlCT3IUvbJ5TxAl30CmAfd/OQBEGXf&#10;7fGgerV44M8aHlTPEzyAk30HZFffgfJkn6F4B9fsTiLRHYT9twOue2sHWNnswL0qdpBgsk+BXge5&#10;mpRjtA6uS/aBMa46YFNDXdQBlMx0ICT7opAOGKyHDsrBz8FvV+fAd8/moF2vOWBTMQckjSwH3gqU&#10;g8zMKWr4kYOKmY8DtKxxAKpYHCjGyfEacXDpGg7w1ggHLkMIB2164ADM+DdQXOobREb2BrCyz3u8&#10;gQlk2nSr2km7QdhFN8DzyA38zr8NksW2AZDss9TawDQ+WEv2XZgJRzNl62RfwaMNfFTzxmg2aGwj&#10;G/AdYgOe7Lv/r0Hz0a6B+I2DdQG2BsmDYw3gSKsBq0Y1ME+RGqSWfTo/DQoj9KaBAchLA39u0qDa&#10;djRgnFc0QJoZGlinyz5eFhq4rdkeJNCgXvbp8hnAyj6V8AzCi3MGcN+cgXXrZtC4UTPAX/YtMM1A&#10;tnycqcygcQlmcG6Qy0Ad4zJIL18ZQGNTBrDek4FUyz63k8GwUzLonTIygG0GGfC+HgO9imMQb0Zj&#10;AFX2Lf1iIN+WD+UVA8fFiUE8L2IAj3kY4HRnGPgLGQZ9nsIAnbJvLhAGcvU3PvPBwGwsGEQr+7Ru&#10;YFDs6SqEgAHs7C+QUPY5Jr9gtc0yJn2BWoIvCA9fL/jaPS9wlX2JjRdAz4GrTbCDYI17F8gP9Zy6&#10;yW4PGUSq7CvzLqi07LPqXeCIR2Fv36SipZdIFLu+C9Qvd+xdcGEcSoTDcLrMvoGxG8V3QSLLPgnK&#10;7PsJVGmzrxjk/V1Qhr0LkjY973r+nJSh4rvA+OH/7/fppAAIo7MvJHz2vYb4u+C/x/euB16gf0ec&#10;fYst8HdBLpadkvBlZ1/MVBICpfku+DT7ut4FCmnmso8dmX37DUoQPe/V813gVrLs2+5dgIifBLdr&#10;GmcBJWW/v0uQAB8g4N+eGfK1FqyEqlcXyJvogqRmnyRzAfB3v+AackHU7BM5XIDr7FP4LYjGdQvg&#10;jm2B2ja2IMfs07UW5OuoBfA1pAVq8bMgTGwWIBG5LNBWJQv6FccCjquJBWTZd7DCgvYyb2kBCxgX&#10;ARZoyz4L7xVcniZ+7BXsX/bZZkTQptmXKSGS6GZ3BCeMVHf2lSRprUV4nGVXcN5nX9+uQO7s+5OY&#10;vro8+wTuCrr/e29XgE1kky6iKO7sk2M/+3h1BdfMOj/OvmPwfLTU7EtMV1B7Tr99rq5A72Qt19+W&#10;1ghwjreu4OBfHKlNqoj17QosBnpn3yYDRKbY7PtYu0WkjLsC0Ai36aZj9glC5F7wLoZdQfRQWKLB&#10;0tkn79R2BSWWdv2sn2efVaCj2ee9hAHeXcHv88lpk12B4OwLtSvA9c9N0uxLuivINseBqTayFqCS&#10;3foZUPjdVhDq7KM7rcDvJF9RygqKU7ICsM0IapWlcfZdAxW8pKJ+FdALdr4K7Bpnoybg4ezDZFuv&#10;gh3PPm0p2BK4Cn1eBT5nXyqI3U7XoX1b0ARrOzjObq8Cddv+t5Ro6SVKLad9QhQ6nIRPAqUUOnZd&#10;z+uofXoqcpgO7avg6vLVPm2E1j6eXwV7G0+9SyN9FjIZv/YBeAq8OqzBCojXhRWo+4zt0zE9wwo2&#10;CYNImQgtsQK3GVaQ2Agr4L9+7bs7wPYtiGwflgL6tH0aMgFKRGyzfQ3nedX28YMVuLN9SsOgY99K&#10;q8iMsIKWu9D/Dis4Sb1CjTHZvjCViCD+nCRW4N6SXrqtyAKfAuWluQ5s3/BSrGTI9a4vS8rFCtRs&#10;X6hJAbZPVcFe+/zzKqgMS8u9qyD6fXuP19VlFahY+4Js3ubJbmiO+kkWvymqte+0puAm7X2fsldH&#10;KxxMBcjR9+CjgjaxaYNygaGC8NoH69i+1QO7UEHhFGON3aEC38JQQd/kFKibiHWP+q6NqGAlvWnX&#10;nC5NdaRIHZACdWGnIDzUpoBtyRSguIHAOEllb/uyz/ZZxs4tBWHk+pvuMtsaLgXxPo3tbF8Mwjo5&#10;KWG1pcDEx65aCo6rLnasLAUt86cKxxa0LqEATvlR4CXbl79RAGL7OC4KlKVEAfvCoQDKJUVNXvt4&#10;JlaSziVli/QOKOh7/QT3FvkErte+KD0B2trHgyfQq30qv06AW8vcT+sE/aU6Qa7aV485QWk7nID3&#10;dRPodWyC8K19MmqCZPlMAFaWCUyMKhPk1T49Y4J6gNhiAtP43QoA89M3LjGB9MMzoPbxBibwFLwE&#10;5fCWIK9qX2+WoJ26EpCqR18iKcvRkEDsdRLkn2MSQBKUBIKxjwRpqH36WCSAil8atS9kQwKQ6zVT&#10;OyRotT8kQI4QCRBqkm4OXz7zLwK5ZUeQ3o4jwOfaCLRpXzrRCIAn76vICB6UjxFA23wRSDDts2oR&#10;bF5uRRBI7dMw0qn2qRNo1j43LwQ1CDIRgbkHmzIVIAIm0+e4Q+Cd7RPhhkBOGVCT7XNvQ/Bo+1Iy&#10;BLD2LgQJCxWC02xfySUEqrnTykvzcSEELqwp9FK2b8VBkGgyvSCwaKhU7E0QxJE+sQMBe7oUFdv3&#10;EqqxmvzrAy+gmwAE5ILEP2BA3g+YrqRBnFmsa5/ieSDBx9PmA8YbuoFZ32J8oDWeRRw4obWbFWXt&#10;k8MdSAY56XlAoO6nReKWB5wgOR4Q32qfAIUHMN+Fo9qHxXcAGecOYCJqB0yLsAPRGOsA3D4dQLP2&#10;fRkdqL72VR0GtXoO9CUqaQ4gxrbu2soBfE7kgH7TtOM88RalDShGgANZ7PgGYDu8AfTa9+S5ga6G&#10;HATRsn3LCuzb6lJtAKiYDRiPN22fE5uY60r3S/rsYQPuBBssaF9+wn0G5CbVQNoO1QBafhoAK0sD&#10;imX7vI4G3rayefoMRGn7mKEz4OxR3FszENX2KcQMhLN9xlkGPGyfBsqAIh8ZaFx8DISvffU1BsKJ&#10;xQAhtu9wxEA50jDgrn3RRhjAyALhJwkG4DSAAT+7L1B5b4uXETicEF/7WO4C0xl1gZK95QJ4LFyA&#10;VXILKLH2OcIWGK990WkB5FCC6FlA8qyyAIrtc6WxgKPt0xAWUGf7bt0rkGr7wsgVgD5KYUwrEF/b&#10;JwNWoOit2FwVkGenAjXWogLPbV8hTwEHdkzKpZKH24dhJ+Br4soowFQCiAJ+Sp9+UMADyybraso1&#10;2RJw03EChQNtAiBt3ziagCbLO0YmkGH3S6BNbAmQa1cCYPVSAsrCSSCcDZDpSoG7XASgJCIB8fAf&#10;gba1I4Bck5hVuYT3EgKzSIoAezGKQPMxbZEIPBz8EJDuNwTShQsBoG2fPyUETC5cNzsIwAioIGA1&#10;ZyCQtn3KAQIYybL+gAZEFD/Am9AHFIPvAU/vrQe4SfOAwu3TlngABIUcwHYHoHD79m5nB/xbWG5f&#10;VtUBZtFagOWne/plrn9Q0A7HFtAB8ds+zye2DSGHDsig7SuJDgiyfY7FbQxWLSkjipiL2D6Z7R0d&#10;0P1/roPTa58ZxPZhF8LXVdxFB+DL9t2WACoPYhEzfkEOmNrDAUhs34IzRktw0Vdak+j6DfAfdudn&#10;+/a3to+gb4C57XMus30I3fq08w1YmXsDWks20vuQpLysCNq++5kBR2jX3oAViZFvgJrSVyUbSoRQ&#10;B9o+NX0DAsZ+A4LN3wCUQcABDgcyZ/fOyG/A2/Z9RGnChLwUXN8AxZ2kTYfzfEJmPj2mpW3FN8Cf&#10;7w2oDOol3wCodG+AN+kNKB7mDcDqaBnUt9w+m1HhyDwb4SJx6HvfV09Ks+2Trjcg0mZA23sMewOu&#10;t30d3wBLDHsD4lhuQJukDXheKfQtHEvbJ/AT+cj5ow6V2/4SJfxFcp0yGJS0iqwhAhvw+jmPmEQW&#10;L7AB8olTAX1EsmwlEyQRbTubb1HItcEGiIzDACFzWT4DxgMA3Oi1IR6K+qIB+vGrpC0mFeEZ0Mzb&#10;nK6IBTXwzADQL/Ghr/plWLvsDCYBEmQKhiccMoB1bDgSV0AG9sPdjwPGAAMvweQHMrgXszNiQLlV&#10;lRoYXHeEARo/oqgRv8GzAgygDEDdlKilvRdguFCoQuYatO8uYG6mrUQWAFIRPBvOeFYnargFyLDT&#10;3EDJkrr5MTqHC1sA6LWigMoWgDHlJPjVlsKM7Acrj29fkcuVcxkg0iKH1lUAJBHz5TogTK0ArL3W&#10;ppxVwGF/KZ4vebDPQaMCnlQXsQ+/mvygtqYAtH1bJskWKUBsRWFXnBEFuM5zm2u7FUGyJP4JyFwp&#10;GHFhXkYTtBxc3xGSmKGAY+/Xb0twQWS6COiWTXHt3FTYO3VLgKuLq71Xco1laBtKCdiHFrEzlsBH&#10;J6pJ/MGm7anfXkgA7/cyzbiXqaQDyRHQlxoTyqKJVSnCMAL6tWghsmiKLKVpTwTQcS0PttE5q83z&#10;jocAf4SzjGaFgDgCWYJ8zKhPvJz8tKZZsy0uxfn8MHy5Ig5AB8s7PoCFYM0uVqzoAXrls5z5Bq+t&#10;3v4OsBOiAN4B8uMePrU9+m6sDnDj2MbZ3qYomAO4YJonlkg16NB3q148HICyls5OGuOkUrKp5dAN&#10;IMzS5sB/hhsbmtgAw8Fnjyrl1s6Kl88A/XV5E6nI6C0DIDW0UDkGcKc0oqg8bqqJjWAa1XRSnzDA&#10;iM5+L73KYICXQPpnDyZUqYZeAIrGYZW9bnkYF+C594cIYXsPEG7QApwrp6qpOKKf10KFceMrAJiK&#10;tdUO6WeCglWA3uNk1xQghQ6Rc7r2ykQBeNF58cph0p0At7SxTIAFSiE7KZMSgEi05eRsC9gHJMCZ&#10;6KYowpHZFxkItKFUDgH+9QB4JHkIAghavP0+gAZw062opAZ5ALWGzIZyhqbmfiRLmSTRrxRcfG0H&#10;D/q2wUxJ/gZw709lvQFcEFaUyt/Nb6sBzNUrKATf7r2SMgM4R7EL1JE1ReAdwwC2NgcQT3il5OsC&#10;uGQr7vJFLgDv69SEVssLFsDObBsHJGzEvMHqKYAezynWoQ03I9GeAPreJ9SQ+2JUAvDSWXowApAB&#10;b3FVA1AfI0sbv6aW1TOMAOBaFKJNAeNQkWfDCMCNgxGLAAAnjyCA9mkbKyYR3yPLPAAXUssMHoDK&#10;3HSyiYwrVP0NwLTIwTCkeGAbmaUPVBYpazG4aCrng/R5g2ZTJdcMwH+DnMXCgAPzLgDo4JspC3/B&#10;kRZRARjVobT+l8EIzRKAh6JoWlHIAqsQACPwgF7HDAJAkngCIAAPK6Y5KDBX4AaAOaWUHbWTjA2A&#10;9pS/wdXndS0AOjDHAAtJifiHsAC4MpNhDwB/jKyZ5GZ+vP9RQjk8AYBlWl8HYRkHALCn06PnkQZ4&#10;7e//XywDGiq/Pbn/I27re2U2p2TY6xYZsAuA4tuc3a4ic//aZVGV/xtLfShVWJ0a6dC98y+3kHdy&#10;T7pZDtPHUEesszn3/6zmlZAeb7vNk+l/KN6F4odWcsi4Hsr/V8yiLVsl3bQ8L4P/nUXJMCEt7j+x&#10;+eeasgYNSLb7N10i3M0ERpeHVNN/xaYhrLrQqBcu3nX+i6f/K9hJMpT/yvFPTTyriK4E1i/+y7Mx&#10;1w+eBotEEvwHX91x1QCVFmjn/QPnrW83BXBJIjHB/SfD7IYBMxo51frsP3b6GUYGlXj92/vn9SCS&#10;fY9Y/UuvXGR+0IFyBXP6t+DgtCuDTgkW/b9p+GARNVXO85+3whpVHH9FW448Z/4bkMvynCwtYTFV&#10;Ly5Chaqnc0wVmduQf15eB3/D7ocmGP+G88kVtlpEFGV7+J8X8qabechn0cV7G6DmtvvjPSxk6V5I&#10;94+1vqSXeg//5o8onQdlgNomYZ6Jfj5pVyA9/MfPBlIsgS4OD//AW4Xgjhfiw7/sQ4sv1+JKHmAR&#10;6NuGXVQbhbPg4T87oYYwQQucbDmhhQ46/Ps8J/fIRnh1uVOCi63hdNsP/9pbRihV1dxrn6oLe+PI&#10;5SqbpTZsxHOkRncd/h++97pwrMp2c2TF+w7/5px0yeH/eTA1I9x/UkrO3PAvoDPwBlYXlvESvob/&#10;08LFLtl25+3G9X8OKw3/ecGRC4J0Jmr4L3SJwIF90LXhvznYN8aEgBS6pR/OQ/vkBf49xhqfHNLV&#10;nDT8i2SgI5xkCDqbOKUXpijbrZzyrgqi4X9i2wqJ5ILwStTW8F/YCSAheqksm95Aw/++A+a0quEf&#10;EPd58+dloGr435aN9fRoVZ7A7bm/hn/42iGVmNIUOcmoibXvywSX5CPoAfYD7Y/tG/7/yE34dBNO&#10;67gbrQpAk0XlkhyKBRYNGvgdMgcN/3NXXbavGcNssa6UX5evSgUjTN6XUsM/VkeWGWPifacThGiU&#10;7oJahsPGoDiDfg3/6FLokXylMHyJd/Tn/n+B3kAFc9WhDRCbHob/HzuHchGl6QjSDDTkez0Z/kkB&#10;jt6w4bfE8A+3GZDpwG6VGgv/hDfOdzgc5+xw6FL4v9YsmTCpFb4Hq+nMWzEAc0XO/VKizzc8tZQE&#10;UfjPfF9+iu0n4ycJKFaUm0uHCf+VxzbvHo8+JvxfstxHxIdNnCr/aGDlKZtC5e81/Rkuqwn/T+Nd&#10;AwYbBFf7A/mmjn/VLTX5j8FDIbu9a3zIb2nOBwueVORw/JLhwyI14X+klDuClARJI+GfVv4DwIRi&#10;BmIiLLxcyEsoYtn+EMlN7I9ITPdWQx+jyjF6/onFCBSX2qtTqIc9GrT1llDhXw2CzyNPl4GFU0Ni&#10;FrI/ozqkJIV/qyg1+OsP2QE//+Ds4y8ww/8PJuv2qYY1Zavys9RTEoHuMruISe+3GNLwv0Kdf6t1&#10;w3+lDnUkGXNuLs0v6KA534q5oEZROMgpQbQOMWnsfxqpU59JbA3/X7AGWga5WhPpWz/ucfWG/9jf&#10;Pg41grfXicBgS1vZDeX+EBGUJLlFw3+HhGORFjTDSjyp8Pv+3w/ZsBDRVFMgvZq2+knvmEHeP2qO&#10;q/yMs54G8v7vJjsB86mq6f74bzR0/3vt/WGW+dxfDKXaZu5/Jw1JfXN/n6oS9HtLQ9yj7vu+jI0d&#10;EGLsz/KTiPy3dXqQnxiNXc79DQ9l0P0xM+V1L97nyTfSz/CD7n9iXtncUIIch+5/YYhAyJ0OUnVs&#10;K/i4Rfe3F/8gVnpKpFlPLrp/eGqexBOUwDxAOLIwRzh0Gd0/gIx+OEU7EsbcX5aIGAezki2imQMe&#10;2dLcXSv3v/KmrSlzy8r9T6bsQZKL0RZOrCn3H3u/x4Zx9qZyfw9TPUq/SOAkoqo/fA9t0OX+oNgz&#10;MxOM5Sn3B2b4SNaO6GzyNW8GZKPcn2MnhvP1K31gmbePldhjSBCShxh8b9Br3iYTblPBqCbm/nPb&#10;twtaWslK5f4PuDeJFcFXL/cvPfsGpFQ6Yv1whnR9y9xfgawLuwMy9/8zKRMwuj/1cdJUUHaAiQlM&#10;rIpEDg2f+98d7JtebWQ795esXniHzQ6PbAfkwCsqgSqBEUF57h+/hqnu9P7mD5vVzjwOsRyv2Qho&#10;z/0x28x6yPDKIAD43H/hkP4QewCZo/sD7j6wvZxlGBTdf/BW4FstHdxHafHn6lZ0fGSS8oVYXkdM&#10;Rffnk0Vkn5Cwk7bF7RDUTTUrTsWFfAq5C2ns/w/Mqm3sBMSKRrf0MtO4Ctih346QM96tl0TPhlEw&#10;koDuz7FeFtama17nJBOnNuf+hpMvoOUVpHa/Cn3n/ra3cBA2ldgG7U42to8ULgvsuBoCSRIUQSe2&#10;SCleL0GeSzDO/VcLKeqDGZk99+ej5n5tsmK8yX7JRUSDV4BXJAP8o0pJsQ2z/tKqug4CT+Ys3R/p&#10;oGBCnL+U/dzvpPs/BVKDEmXrwsKyLje4QzLELPVVkNeRXA51f18jiMMnGxI3dX8GxSIo9mAZzDWF&#10;W6j7qwdrJKj7cxKHYb8qDc+m7i8yeD/TkpYqzgsUu/+k/QXNIIQx7P7ni+wUGWaxqmuvaxrTlc8S&#10;KV7sbBoTwe7m5VUHxQzr/kZzpASAj4uJpmATKVz3V29+JrhMAyfkenrzHZjHfvHX7l92hJMXBiUx&#10;shSt7Z8+2z/V+VEtHyVgfexKAtrfYNh8qoGiB6Mf+18BSXCBYNVB3NSyBuzDBuj1X01ju3uW0Pr7&#10;ZIhqiKM1wlV/fCN9pmcoJxfMy3UxUX8J7V8cu0QojzTTH5POhVnbJmqUH9JfFJroO7qn3XPov1Vl&#10;mdNcmcFglKgp/fzfdb3AyrsF1vlHRRcM150Y0/dpQR8SXLxueb/tG5bXsOYsjfnvifljIQjrHYX+&#10;KMt/jfMr+wFPMZT/aaoZaXqHpxz5b78jfaX/8fHxd8f0EWmIYmdrkNT4Q8nMzBRl+IcxFv+9s3zo&#10;Vw3gWAgb8RcgAiVkvQbTFyd+qdJqZgFC4+CzAUngMrl+RUpEmLkDjvjv8cZ/GUawqCP+UmgsnKDc&#10;utyeGv5C6RHhL7LAI/jftUMIkTR06a703294sS2huWIjYt+veE7S9duMItv7nfsChMCZydlJQN4v&#10;TEIsHaqUavprNe1+sRv0PLP7z6ORkcudLHT/y39R2+P+st/XK6ctg2waVm2NqT84vfbtpyLcuWBv&#10;//ea40STIR9qKi2+HAxsuXEtW//3ZCOz3zMjPzxyShay39iwAkDH22TVh/2AxAss4qAl0Pbrt3KR&#10;LdT1w7iNytUv8WSbD0OzgT1jrT/Wq98QyX6BzmtNcfC8956f+Vxl9bdbjgDV7x7b++NEK1rR0lG/&#10;9MAhGrpOGuKA/h0MPKxMEVRdrpr+s1QF0PQP7T5PEcZZWquV/qOBXKXfygwqpd9wzQESSj/V8HZj&#10;YgB3RsJa4wU27ZpQS0hk9DJtgIkQrvnhEkyC/hMu/QXf59/fmQLfTgFTfsMH3h4dMISU3OmEdH6s&#10;uquJCwhb0YDzOx8kIJoZ1+1rfiUuoIfyuvXdsjM/is8xpHeeEv3woSOmmL+zcJAqlsT8CS9/mmR2&#10;+ffj18AvGuo8mkPK8kO0aLMaHY5U/pXR69YtL1eA8t/VayfCEf6XS36YxprSkf9wOqccoYutCvkB&#10;aPjEWvY+/tugj4gLLjF0/HnjX9HyOxmW3DxPAVTjd2VLeoDAIBXD+MUPo2THqLH4gWhQU2IkHeSu&#10;C8s+8a+nIZeCL121NWEfkjPid8I+DREWqGHSYWJJUA+/xVpbjDQgTrMJafh76C1ePg8PLRdSK/yN&#10;5dAPDYM+sx6HtVoaV19Qo1bSsQi/3o0addebuY1KhJ/u8/TXfhqG9sO19oSfc0kutKf8VBn8a/1e&#10;tw7ZWQh+F9lTMDIOwuaAn7e/oH5ewNzGlK16F12gcTH1+wReeEpVr3Fi3z9XdpmaQrgNxGTbQPH9&#10;+XcSnNsHu1lN9r5K3XCp1GaM3icSIpG2cDSviUjeP75lvgn5EuceURh4/52xYiuQ9nafgxTRuU/w&#10;KWTk8Lov2pEEQLQJFBbXdP8aoY0c3cgJNUTxbjQW9oboLs53G8r9GjMhkU/u05mf6Crun2g8ofXW&#10;jjOzjwncV3oQBkca/dWNtx9MjYpdkC8l/dv+9qGleprt60Z/ggdTaqO12rV/3ZubK+BRi2qfYFiW&#10;oI6XWQTMJap9gW0dpdBaV9HIL1dvOaBZo7Cp9qWOzcTdSWB9UO3XENI30ap9kSM+z99YtS8WqU4b&#10;e5677VwtBabPq/bPn78zasdNl1PXNcBGAeOsTgaD+5oKDNVKMuQWaLf/O5bVvr8VlbkbBeTIAAZM&#10;JN1Jtlbty+KqpNzhxwGq7LLhs2U8iqBV++4GIrS7ar/rF9IXyEaOWenw9alqPy5qIPgN7Sqq/TlW&#10;PUFd4sTzrIDxAIRbIVT7Okzi9sAxfEOBwNDXnGrfM5+Z/i1L3dT+kK/hKE8JU/s29u4nVYb4Z/E0&#10;ta/P3KCQFdKG5p2PqPb/Jt/Y9v1NRopCV2jWoVDtH3RpuTyLbgRF0BXBYYQVzJZq/7+WfghQitPB&#10;+7Pmp+HIWq4ryhp+dGmfqB5jdlIPz45hPUL7pIvOq76GIQTU0ztm9mzVuPiZsy+GxTZIVbwbqVgq&#10;YTWRhpx9NcP3bYCWV3X2DeMKPW9GYgWY2xY6rLPvMmDoSmfODNVaVzH7AcmV6l8onOqX/dq5l6MG&#10;hJDNTCf2Zf8V18NJbrIQmP1nzRTL7AZp0LIa4oGsI2y2zXwsqksw+7GWU/EFs49n3bpKpEN0Y/aH&#10;oXHhuoumulL2dUo9QX2e/RMZXZB96PYMZ9UpHXtOE1Hoi/3rQx/HG4vXu/q1IQYO+2AiGg+qCvNF&#10;m8mC/QG3hpgvXE5MKtgnc7RaQWXPuh6LBbqCfblacSG75ieZF+z7/67OdgXqdAGMkjs610ewH8c5&#10;favw6Pon2KdI3trKK2CSLpQE+2DCZx3HznG786HOtFFhKbhazc+3KxM9TT1EIr9nHCd1fSYkUO3u&#10;uKoJGK4PIL6P0Ki7Y9FZSvI39a00epCLr3jxglGSnvVTtKU+lrQSE1cy1uchEiSiQDCXwadX/ym4&#10;FwBULphXv5volCr9vHj12xK8dkOnQ2cRxatfK75e/W6EOTa9XkdwaU949ZsO5pPPB7V79bsBx0fI&#10;sxcdy5OO7CkEqZdPr/53W/v/dhFEr76QcSY+3avP216sEynjBED72Rk3SoBBANm4IkVHbAGCH/zi&#10;2KKZujrgV781pnh5ECdDgPVnJYUlrUAbYP1AVlFbuaNAC1gfdNwrVrULneR46wOsL3KmQc6zt5rB&#10;D6w/sheXH4QmWH/tSr9Ijdc9XxDi6kPZfYuA5fPO+DEp0rNTVCB1MwcOr/oFosUESogSr/qRZCfY&#10;ebwaLODiVT/xkZwx1ij8QdnWN/a96h+aoBRxDmKOQWuwV14PBdSrvkAzfy1XfTEQ4LbUs6PXPmN7&#10;C5WrvmsrpmkD4Q9z3pwer4IG9apfyKdAlBZIBNkwm3G7NJt/1b9ZQTRhN0shiaPQMQ1G4n3VPwGT&#10;HYXbAxtldqPxVZ/iYWdh0aDCqz6BUjlpogfbhNWv7Z2av2BGv6OdwurXC3SEe0nnxAlieJUG0K8c&#10;UnZlNp7v7iPrjO8477yio6FkLH6ha67jIFl9ECpjibtxqVn91Qu1hNHHXsfKJaR/K6Bm9c/FgAdS&#10;tnFGAD3DgE7SbyLHAmWX1Rfwi3SG25eJrH5tjFj62FNEfIms/pKFpYRCZ/UjVS1NlLP6HLeLNmc+&#10;sibR1hYThNiaNrP6IwXG60WA8Ed2HlVpyJ8IlIzS6ovzAFZUGEVVmgU0i1bf5SV9PujFMg5UciMU&#10;AIhW35zWhIkGzP+1eDKNqzjztO+0sWpWH6Fz1NGvAmD6n4FWXyB1KYASgSGn1dc0sYxE7hVbtPrR&#10;+pGW2L8w0OoL+fWnnr7aGQGY1cdCnMwZBmzqNDtcVV9BK1GoNgI6gRWsrBDcb1PGiGYlBUpK0Jmc&#10;n3eJ5Gqj8Buq34u+AQx9Ymgw9bP2xyOS1PdTAZGP+ui7Q+l2E0N9lJYrdu/shSNmW58+bEzA5TEU&#10;b6Hr9FEnad0J+ihasOmzfsi4mSa6fD8O8ChaDShn/IaIFLT0D+PkAXGWPiNz6DP7wJUxDSh9fGrd&#10;Dxfu9H6k/3VocUz46I+boerrqZC/87OuugavyslooS5BLYu+hqwwxsOkvgaJvnjaqgofrJwhh/7Y&#10;lyHvszzHhRP6ePPSU0Ngrb9SQV91wPb3zX7t9APWcQH6LLRdeVSAiMU3/Pw0y7SO/WsZfef6nq/h&#10;bpiu4a53zfOX+teP26dO4VJTdz5dbaOjLtVYMUWdj3JFcSaYxLXL+SirlMr5Bgcco3YEaVpDcP4O&#10;ZgEuPkxM3F8W3gLbYQMKNWtf8znP7VHroSJ58IrbfhVarvr8+bzgYejM76wFxwGIrD+IMv8CfAq8&#10;Frc3a6hYzC+vsr0YY3nBFyafYD5cgEkzj5aX/4YP6GgyC2QJ6YPLb3DI2SRsx2/5CJwvbi4Hv5Bk&#10;tVn+PMYl0NyqkdWVX5JDBnnnFyRnJ6r8Zc+entEyTq07l/Kb3clGxbHbC+VfWyvssL79UwwVRU7+&#10;wMnS44meEUFh8rPSUCNAHJyJeJ3kXw8bdEfskPUAISDe38jHQCKhY4i4oSJ/zzNDa2RmA34Y8n/6&#10;hQakquhj8hnCzLJZI+AF8lk+kYEy873DkGBihXz8MakW3APeCH2THU3h8d8X99QFUfU5ftWZWVsL&#10;Wt0teuO/7kbz/1C/6VCN3738kHCNfKwuLDuIRLCMH420kzVpUpbroDC+UBfK82QnF989BWx2hNoK&#10;WPw5kA+cCEv9naE6xWeKDqr5wdYq9cRX6jSwxLcjJxv804CeYXPE30pb0JEiLk1AC/FPZeSlO2Rt&#10;8+HDqfxKpcYDRodPYwuQVFYH4VO9ruHPl4lcDb8jV1zUm1nGpuU4fEV/GD7V/w2Ii9WNhc9nQjMU&#10;clqGJ3wgke6RJdLLMsJ/TwhDEX5+awYAhNI9LzUefM7SkrTo3V0z+NJA3sjTe5bBF3ZVPGfMTWEp&#10;+MzZSxE8TSfdhus38BsIPoEjcYaujYGv1A+GC3zrmdkb2PPOwvFuc8AvGjViH04X4DNwKciV/04D&#10;hfvvnznumzb/PefFo24ARMzfHw4qsqYiBj0B6gjEdf1+EfKdHBYJRFO/H7Itfj/1JHRoieI8QHWz&#10;75dEQElOhEDf10W5MsqOCDQlOb4/pj0CTH/WV0q+90peGCZUQky4be+/WIvIL0W33ltAoYXIrXol&#10;OJPeA1Iu8U3Jz0etGHtsxUwiVrj/BMn7M8jBIPL+wB82KwDxHqhVJ/1ngd2/++l+95U001vVJ9TP&#10;k6Kdd929KEQEqE4ToVc1271mYtVHP/TPL9jz9SJNUDO6aiFCU5NK697XBBLhehSWwDrq/lDj0Jmh&#10;LqT7cSQnmRVvzs89uyu4pJnYPIM/m/tpBu4yV52vh2Zd7j9h5gE5NNQb28xK7lewwryFHhENM8yD&#10;6mpy0w3Hfc1tyxRk416aQQXmilNL27m+KMq5eK+f08Z98R7f97HHpx6xcf+hDQDA7RFy3AeECzbL&#10;hF+OS/6B8tVxT/2zEPyh/t6a67gnc6O/BmirE+Keg8i7Lo7++AMMeA680XGPpVA3PYLwX6+s5HTc&#10;ex1nOlFUl9px3yJgSRJQYOe4b9lFE0av7d1xPxuqLXIZibfJsAjsHYCdmxN0syNHyKnVmjDEhk7l&#10;ouN+CINoYPDPGc377g/WjdpCsrd1JyPyzm6TmhyM9LjXpyDTPzDhbxz3DpGBaZnJjnuKKYuFdJpU&#10;UQsDUpTY8nC1NZLP8+s597jGucg67q0DYTywhHoX8PZ33Ef4TBlecVOt1tnj/lSIObDbukKUnCcA&#10;b69Qj3uS8IGWGjbBZ0s6thrNFT3uQVRiwm2FhuhxryYQG78Y+MFHsY5DyAvefgYe94q5Xvvm17tX&#10;jZ4ZEI3rGtz0ET/ueyMOyMNVegju4/4H8s/dk6OzpKnHvZamfPRjHvcFjExfP6mdorzpuN9X3//+&#10;Ef1tYIZXXhd1WeLi2uUmRVbHPTXVpE1T2JKUZyn0IXFTK5HVjnv1crvWTYp34rhfJoQJliSJNl3f&#10;ca87U1NYS4FU77gHuiIDkds+CE8p0XEvnTl8fDR/67g/SAU60RoRNtkh/izlOu4je7vjfiozH3Tc&#10;G7GfNDKWc1JRpy90Ecc9v8okdGFxX7aL8MDtV/m9iyFZuRwY1ALnTLTCPRxakFpWLxQD6AH3Sdaq&#10;sJ2uy3yACd+e50X3FJWzZn63ZysI0/5LYcTcni7/licbEzf6Iui2fx8VmIJ4sG7Amtqe86cbShLc&#10;sr3GZZ0K279E2QL/GPHTYHPtB+rWCgx90Y01w2HtdxARI5axkOt/ndova7v75zi4v6d9GhOkyhKO&#10;TWlapf1VIOrmkzyuL7vRvtkb0TJdyWwt8TUheTlFcdIYxJJQSdxIn6nZ+MN6DAmaKjn7Eeg+8Dr9&#10;5Z5mL2aGEd34VxAGs5eoKYrqy54E6NQP1CujWF7Xa1b2x9Qt9Cr7LI3fF4FlhtC4Po+2iL+p8C0h&#10;k3cEE0ZkS/Y/aWVvRuGwZO9vdaEkWBI/RtLvZ5Uy144CpdJBTWJhggzFvGRP/N40E+18xHqxZC/9&#10;wQ0QKGn4mOxXGL9MOrWdm19zAGVzn2qgiDXZpy6QWXPQGq+AueWjm22yF3pYNpW0m/RADHJclcme&#10;8xG84lHKjkzrvLbGpV31/FWmL3b105yAMsWYYTViqHVkkv2HCSR7tx4hwUIy1Okg2TPQnibCHNKA&#10;ZM+0pAp0YzZPdNyng/8VRpUXPHzaEMk+8c14eM83QzdPx33depPs999pTj+eZN+4vLMYvkr2Eb1j&#10;Q/28sxklezpZYCTyZGGiZL9gOkPUPcbhUwKAWm2dYp24XjhVCUAlXsle3MVAXRJ2mVrClW9yI9s4&#10;qcw7TurZ5aKP9g6HhD/jRYY6HDCQNs3czYVo1Ekm+zoP6lFulh02jib78QsFQ7rTp595tqDgpoyR&#10;DMgoabJ32oleCF0WS3cRq6nJnn6FUy5jw7B3Wjl8xb7Jfin0hvTu8nrJXpxvgoFS9iV7KYNzeWpV&#10;/oiWDe59ERREgZjZZfMGUlbpJfuiKkAUd2NOGOgu0lSmCdHzycla/O3YhU8ZVX8ck71qErfDWKDD&#10;32Qv90bRDycKiCb7YIgfHrZg1zmZkcCbKkp1mOa9PeSb7DWCQusx6VlN9sP7ScYwxjePLec02SsS&#10;Ekb9N9kbRth22ugwjShyPEf6+a/Il40l+wiwE0C3L+0Ijsk+788E6chjXg6b7K8ngXxLm6nhnd4j&#10;TDq27kPTZF/ZIGMLC1RGmezXNVFUWiSkvQKF/srwDNGslh3QU0THHlLV+NrKWIOMPXVAeSSlqldA&#10;SbH/9cMEodjnStYrQVmokZrDxa61RdDba+fz550mXMDrYROEh/1t8eiwX69Wq7ODUGBx2AvLuhMu&#10;Kwb9HM9i1lqyDT+b7pqFhK7msKci8muMfeETdMN+GCFAESbBt3G0dAhSneDAG/6GvT4bC8+91O31&#10;rtqwxxHl7ykcyntKbRyiAfBOta8XMu0AgVifeUDq61YUL9wwoAY47EPsD0nqJMDkAklIWCs5uzqi&#10;KcbAU8VA4VldD5Kf198XHlw8LXfYHx0RCzOk6NTLoOsxJkjSkP3LtkOWZLA1t4/WYY83kGv8440y&#10;up+Kep0gU+96gTfFKxJPIp9FTztBUAG7crimhLxbYDU0+sEwFhA2vcP+EDYL0Jf1KiXssJ+tOIGp&#10;cXOQJyTwBpIXfEImedgH2qeUIKNf0DDw/fgtKegsZav2VzeC/wDZDw0IpQlBzLuuV4gig9jLKDlL&#10;IIQQ+0tdw0mwHXQgcWR4Gu1BxF7ZGeRFIpFraOu7iykcsTfmafjJ8VxUm01aHrF/pLxE7DVWzNyS&#10;nBD7ecXDFjuA2FcZ/osi1eglcG6E6n7vWjbICeIQOURy63fi7iD2ITTklEpgxjTkX7QkvFXNhDO1&#10;bGEZt4HYI5ItMvwlTqcu/0HaLbfySAfLkBzBFSpsqQPEPqFDn9W0khVeJn0ksB8xEHvB6GSIvfjW&#10;Ijepr4i9eNimdaUdsacB6xTZM3xFPrzs5cBWsZuT5ztGh57dwZ0Re3mMNr2xCm/EGlTdx/dK0HX9&#10;HbEfYrSRLUpOIEN6m1D1OZPx1exjY+P761e+1PnHNDEvI4oAexbVNKxSwGsWU7oGSdkfib0NtOSD&#10;mXW/5iZ8O1AKsdIWQulBiiNI7A0tgtYwOZND4RccWuUT6TfDYRL7w0rQYvym9l6SQ5mY8fR0HAbs&#10;+RDJfq9wDXsHRirdVdBSWaMrwp6xsPKuhrUBO8mXl1WE/SkBNjcCGfNG2JOoeXBM9so8J06iDkP6&#10;BDAWZCzSg/EKhi4Kwtcnk1Nu/13l+OiCTb6vf+kcjbR7PaHhzhUasVuX1x8Lojw+T9q75XN5/Ta/&#10;EyQ4+cfQMTojU8St94WVzWMkJK8/EJ8Tr3R2WvIRP4Apn1xqIVK5zOvxcTzP8nq4AKPTNXmlRd3N&#10;68mA6yP91Q1pShhlLaF8Svi8/gqd5dWasADE9XRe34n320cIVVMBwV3Ian+8ZmW2EiOiAew5myeg&#10;2xCXz3q+pK66Xvybp10cc72ahCimNcYQGnu4nuZJiomZvtOt/0CS+oFNw8pdb+4q/Cs6FoiNsH0f&#10;EiRSxpU73L2Ybr1lA3nuND7EsluvZMztYtqtPwmlA2Xp2K2Xp2zfAjGs870hZLd+xAEwh72oejP0&#10;inXrH1Aw7HS6uVOQeMEqViaeTMFSgwnKeto93nVVLShk/fut+BcyMXfdeniHTNPkkbwPIdz2AW9i&#10;L+zk1lstAMmABK6GqF9qdp6ACVNXOv7Dsyi0cetDwInUN/TxpXKHSi1hXwFSyHLHZ2B913Wsn9nA&#10;z00mkvOsP6+xUJW7xmOisKyvc6q7kO4tvD2EN6jZjfVTi9oHI6wnth3cP2VGZa9+KfH5Q4zQaPFB&#10;rCtXX7AipqOzVu/opQMatzLUm2L1wbCefNcECjFIXFb9bM0d6p+PKCTaqPoPXB8d1A7QTBmorIJU&#10;rzgG1mAELMQKP/WONopFsGiIRWzq00BwQE39a34QljT1w4TG5i2slfpJcpA4NOch6ipSv20VzBZU&#10;UUKojPpb8Lo1XbJC1HM+r+Kb+a7w0ChIazaMKjj609uSwNQemC9X4LGe/sYfoaWcn56eTFQ4/G+G&#10;mhPWWq3RX4M4dXppcOl0ek1Q+KDTAxmI2owNZxVw+sE7UtHpxz2/phfwXxlGF/60N3TO9JOkcLHj&#10;5GEp8UQxPb7yTi6ReX7kpe/R4d0erPCpoKAjcK5LqyxIVHuD1FmRn41+kL5k0osXNiT9/TJHfMPC&#10;CVzWIf35t51VBkb6rOz40dd4YNzJ+6PldfQA9lgVxh782eh3sSYeINVGv7+JwZ1P4kZfOcQC7xt9&#10;35TNwAUzLoPZ13TKlKoL/1I5VVtGpfSgP+CSDBV0g2yJPo/fOC1pRqi4FqK3ksLs+saNg9g0mkM/&#10;qeTLeXOMIww97WnKVNAei1Jw/4R+m+8HJvSPKoBX/8BY0kGPswo2UV+nBAp6V8bSPBAILcAaBvoH&#10;6zuZohcmz59Dv5x7q0LQU0Fj+vNTMIYY7s6DpQX0eV1tqGu5TeTvef86vLOe56zQKk/hYshupHle&#10;Lms8MpPVTeb5c3OOxHhEOomRMDw/DmxFGBLpwDuPi/OxM9oj3XucnJ03TicoSrtcR6k6f8tdKfgA&#10;0GAInb+1kUyJgrDA/adWFDOV4ZfzwxNmx/mPdhtJqLDIFM4LUHvLPuRRBt355uelGsvsdKtpiNhs&#10;d5Nxba9KbfI2m/m8gEaS/KlcoclTV/Pio1IyOJMG/nA5zR+BVUOnMuXtUg17+QouOyqy4qZ5kfw/&#10;3SHpdyZD/fJdOE4s8+aKEJXM/wREwZqi14PJLFWeRjyGqMDc6s62mJ/VOa3gRkj69nTF3X23K9iC&#10;wTyqZ/k1kYB++WGXWrQBo17+RO09E/+PGtUuLwgZKyzJ5Q2Fq8QYe2QVYQ+Z2/Kq/uRcigWEtLwq&#10;vtug66vgKT1Zfo50xyPW5R1PYPnUw3wwPIhXW2zrW/nxidHsZrBNusovrXJEGQoG2hABaAXRSuWb&#10;2LEC0jd4qLKB4pR/paQm5SUoZ3ZxVZS3lsF+1bpRgfJlP9IQ0NTpk9uuWdpxFqUQ0YWPe2pgngdq&#10;jLweZPwlvyeChCv5nxmgUdKYT/K72oRJXAkmqVogI/mUDDMEiKTwY8O8i9+oVc7bIEtPOecF8kkj&#10;/yZoM5tGnrhbAt+wu4rUuiLP5zvhf2VvCSLyAJnclOqwn7AEbVt4b6nx0meoIvLSeJ4BUeXxQIEa&#10;36ymYxzskor0BnSlED8eiTzdWBS3UAEwEOTPkqFI9h3Id5PYR3mt6B9vHOlZ6+NHZBRKTkWJzjq0&#10;xw9dAE8gKwOL/akFlscbHUlYmYsI4o6fJt/brMfiC1vZdPyxJiDK8cvXEL++pLJ1YwXHiy9BZD48&#10;OSItEFUfbvybqxUCJYBmoxCZ9DX+wgJuMd3imGm8sjDEUGaW9vNbZ7w1Sg5nZwA26WtnyvjbBos6&#10;7EfkxXhN86FRH0ou8wjGv2+KZ0Z9NcuL/1VlUKABLv6Qrq1z22eiVg9aPGFdjwVKmI2+p6/4awZU&#10;IPify60cqVX8eYDujd8wxhm4xTXHVn62J+9CFC/jxGX418OdeCssax3WoN/MxIMAIOmSTQK1gvss&#10;KvGtgHDecpxwSDwsw0QHI170zdhkKe15uTzEH39mI/CTUVIZxPvlzIar9sNHpDC16eFSjB5+3Amk&#10;WCC/GwMWdvg2dFljMh3UOA4vafvu8S1QztAir3hteP3IteuGbkJwUTR8M3pilSZDiCHDhwMRUy7b&#10;1WAcJ4HT/sIDhyt253onKtzEylfmlwAu1AoP7bgDmIVACl/0OBcWrmTNJjyyn3jz/opfUu1HR8wl&#10;/CpjIvwj0T8XBA2+azLAgzcoId7gL38qt09DEo5gYwbPbkY4TouJ3gVPeLYE4FK9fAEUihIW656F&#10;QdSWdAn+VwSA9oi8K7pC8Ccm7Uw6TfJNDrz1clFhYslL784pLuS508YuOTF1JJ4TeN6zQjdsZ99E&#10;uvaA315YQ8jGarwbFfC5OCYEiQ3wXGA9MHH6zooA/uiLym3EBZNrvP++tvJJDJjNqQewAonZ4rYY&#10;j/5Xu+9w6T5/v88UUOjUeOoabsM2JZCQWv3u3bNoYtRR0GI45ZPeFYErc/xupiyGEiThXlkMvEJU&#10;hO9865Ob4Gr9JEfEvmsjP4LU4HElw75bKJqI3xvVOzl9V1VKtg4O0HUqB57vKlVlnOW7tHpt4vSV&#10;BjS+n7/bltLF+BK+M5Bbn9vogajU2GIa870HlJIxRPf+7kIjFvOjhrCktXe1+DHRoOPZuoov9k4i&#10;AWW9/ysO6l3Z/KSReThMvx+9j2pHI5y19KJf+bxvFyQhdVte865ENCdULgoC29jl17C8yzunopjN&#10;Rt6vaNb4d0udxvu1H+DtaYPEOyR5vsCfVsckvJ9Smp7DvrsroO8FGzbS3ifYLVx+rM0fzcO+/+6z&#10;N03rSNxxrCub2Nmyel+UJ8uLF7p9gHcDVxgXX0nYcHMNeDcxojj1msC76NoKI0TPFiUqO9w9XBR5&#10;SgXe1VVdHp0T82g0TNTtON3V8SZguTC/YysPObCWcI/iCCxKYeAnifZQ4F06zoaIloX9s+2nobI7&#10;Tsaf4wW8m1oDQF1JE1jAOxE1g++sNGKOQTL2ZAQC98uh6anoYkZbwHuQBU7PlXZEZleEgPeGfI48&#10;p8bjiqk+G+FbqhMQyvt3d/EMFa3mD0Fz94WVYI377i22kNjBpyk1kajO3+x2Tw00qox0n85ud+si&#10;cwB9f97trvtKdX3rsiODbndDzW8Ux+1uesLUnuXe3AFrPH/KUvRvvysT4WHScnMa5navSUDtNeky&#10;OWwGJg8C3SuhD3CLngoMz01z1WPb3eO+SXFDars/TqlFL5xUtjt3MF2KpDsAmtF2F59T5jDfdrey&#10;H0iKPviSuN2xmmgjmKEpQjXXiJFeO2tGErueDDVnIgRWjDYQbEYpD2Szrwe3O5TQvRAFl16ibre7&#10;FzVE32FDvd3nFzI9YMW5pxO/WZLztNGk0e1uZalT1P5E6XaPJTBqkN2oV7d7zc6dA50w70x+fCbd&#10;7gzhzKkfptauxYLbXcRowbVWg8LN7c6Fiw8Hs07CyPvw6JA6WOXHULUfIUTX0ZW9wnZua9udOIkD&#10;JOS5qNN6Zf+Hxm33Ge8IwVHbXbUHMjFlp7vbrHjw8m27qy5lRgKt7W6rhQZhi0HTm2z3N9l6/P2k&#10;xwnbPUEmtMWxxjWlZrY7vvBkH4qMMWa7AzQYDdL/hMpENDVJ3/IzmV7obHekIiYyvPn/AXTFqcZs&#10;9yAMDvuUhJNsdwtxq40AquwaHLaBMstuTQAGqFiGW5dsd6HAram72e6iM1kzkRWMke0OJ/WwUxMI&#10;1Gi/c3wspO0egVjrJy2kf9v9XsSZ8XhzbXfX1Kea7Bb0BPho92DpCyO7X5DwOc8lR1x5QrASiWr4&#10;kvPRfJe3U2lwc+P8PandBcuPfaZZWI5RgNPYu8r0zdNIFxNRzjEGNFKTFqRENkM4EXBw1ctXJ7pp&#10;EYBMNS3FUEDX2ymAwKvGMW2GwdXQMtDEGpUywRqOLfsIG4papJbMtehRlDXb0j2uWhmmkfmypg7b&#10;Ryd3Wq1mL2u2gdSRmplM8zmQoWXNwThUr2KYSDAZfvHssXyCFBQpH1lIUHbJf/DyZfE6CWusAKi5&#10;GuT59zxRBKbtVYDjhDqRtCHniTYOR3z3x8E2rAb+wlyOOGFEQr40lVrLuT3y31WBsf7MSW7hgFIX&#10;Mdi4wsgHtHvdyWkX6Wk+5XC64QMJ+se6zlcNn+AIvfT3+CddsPMsgAAt4DgdvUXSE/244CsHoYJm&#10;nUiokW6taBwYqyZS8814nSh1bigdRd3bqcYXrYlF4sbGbaG/TiQN78TZo7pk+31TckZPwC8HPTXI&#10;/51PTa9vQTXz+cLqiGvzBQ8Lu9a0S99BdS4J1by7iu5TZ+tuRWdN85kYEiEsBAhDi7XG6cFRrao5&#10;MK50aUzmFtby5U1SzXg9on1jqib6rUEnjfO6qJqL8UOhE8nyvIXMnUjIImglqwJF9uT4QOtvFlN7&#10;FvjUTPfmvXIrXr5zjaGmNNRaJY/OTslP8gI4ttSo9iWOmJCl5iQvgihl1AxvQz+5nus8KFjStMhN&#10;5FMFdG65iY6mSQComk9LDZN6HnPGOsBZlpppCOZTj0a2zOZxx3wAsp2OZhBp1DzNOtq4ieABblS1&#10;nxr0qavYB34X+/4VrUjYHRHUPCnZKdDF8m+B9C4ems3MHFDwyEtWqObqxXfV3qvheQw2MB7o98Xw&#10;CDWoctveN7eHmu6cAdFjYnitCNWsy2Fkal67tmsiBQaHtN4nGXGi5n57nYnIKRu+Ll/MmXQTNQmi&#10;A80CWUf5iRpWomWdpMZBB9Ei1cIG1kSeUJ3UtuiSb5xF3W0okyKAyz76NXZpRqbtXGZSs5C6Xkia&#10;D2FSE2B/ov1YkWZYxDyXi58sTNmX8RfBtV669QFlUnN2l14aqIHBkhrV+PwCP95JmqSGZhgxtQOY&#10;HT/bC+DUzan/iai4VLTRNAxgJpKAGqMTUH8vpmqi/Y81zshSD5lbIpAzg9w9ptOAulfHSWokIfJj&#10;hLJcpKPuVxNx1z6BS1IjmHvPUVbl+COp6SZA40N81CAtUfOYnHlRTYT5axQ6XCkGnUVO1LDB5SDV&#10;LUzUhPp/kpq+kgPiB8iSpOZIAOTJFbRTOs4kNRUdzV1dl6uJNfhAqiEwBuk55HzsJy9pWzUIqkcL&#10;qLHO5xDLn6KiVGOrKYFAaTXLJW+V1dTD6PctEPrrsVSgvgu43Idn2Mt4UqIH+8eD4tOg1kD+mfxk&#10;ekTfZIV92ChldiLttJ3et/XNcTTn0rViW15Az8NqSlgVgQ6NYTWByMwgS0/935RSgnFhNajOCPaG&#10;M5u7nmilg5M2A6ymQ2nx8BMWyYkYq9Gu1sig2beMlNUcpplGVyS2ymripSKogCkR74lY9DKusPV0&#10;TyQK08WDFiirkTaSu5oj5w10WD0pFT4RFgroz4CiM+xcG+H3w6uxJNTP10wkVgFFPoWkAt+A/HvN&#10;1z9jthtZDWr/YzUFtT+ydMVqkjoklQlJGKuhdyxxb6owxGqQKzM3bXcjZKyGCNXz8rgB4zi7rIbj&#10;U4d3GGXaps4nWnCLvleLx38qTdWEYhyLOs7tlaqJD0ZLFtQsxXhPpDt20yfLahgM7GrsiEa0yIg/&#10;GmZHV6Mp92nssxUygKKjLwU7ksoNfL2uhn5DHXbtuZSmAIqAM6wuFqWND1AUcNkVzYRfpT3R1TQo&#10;R0NcCocZ2RNJxZmkDVu2U83p76OkFSnp2onERqmdBihDZvpUMxpHsBorwBPyMWdMIeG+oFe5Uk80&#10;N6UeKBNW83NtX/6hKMWpJ+rPWEmCV6OBf7XGaszrD+03GC6PyoyV05wxbN+874Sx7fZEStTxM7vK&#10;HRQSeyLItAvETnRLuA0C6ipWqpKq+ZueiYQH59VO9ELcVPovThnJamCNIZY183JJAYlwglYMegOL&#10;1hk1D1oCfc1pWifJ6RBrtNIlPHTW8DnDExeNousjRQyei3Wt7uTkeeMXGGGZrFYdyPFr1v9oDDZv&#10;WlOqSFiVNCFX0ctfyg/ZXlbE4xzCZzqybBCGD4Nm2V1RqFLKMAh8n81kiOIklFi0LIwwCFadfdrk&#10;CtdxZG0oFqhcYpsdANt6bfOAn0K3GQSs1r4NEwUZBeLbK00vjDdtAzBuHsQZdKhNqaGbbonAXN1I&#10;6/mS43E37YZDJPtW7+YWzE0awUjksRYxjFM/bxiOoSL2RulHZXQkRqO5RoP1TVF0vniWqoHNMXWV&#10;UpVwvQn4JiYmRo0jM1L+BRfWA845ENBXCJwxiYYEzoL2Bi5xoqfgkYaD3SUs/Og7jpxTxunljS0R&#10;incb4Pl5jDdl5OFNawKKZaC972Xf6ZT9Bpkx7NDJYZKri53za5Vc4NaGA8ry+8PpOmwpkTgD5Ipf&#10;nSpksEazp6GGw8GV4PSySPUzxtlJoS02zsOuYq7jPNDcTP04N8kZdv5XgAkecmq1ocTG2Wg8QuiK&#10;Lt0q1+QUggHUsCdHcr+rdlSZ/EiPQ0Y2TkK/TJdHRL7LlH99o6N66JkYT4cG6fFybsRZpwaO9K1I&#10;4Mw5QMYLqYAHfYIJvEvF0cHM12gdDbqfCoBFFsyc2/Kc8lLhYPMQfal34PucdjsXxgWd/tyYYHUA&#10;rEmgOrod3kfunEpeX4g76QwgTEzn2dym0xk96EHioU7TnjpwDHXtV8GsSlZnsY/RklgnoIaKod9d&#10;emTc4CWUrrMwpF+J+zrRzBKRfI9QPj392KlxlcXE7JiMu34Z2kGqUc4ifhS4Pg462ymDeh69ndvC&#10;m1BTcvSd/4ioUTLAuVPv4iJ43VGfHyRPE8E78F2jYPtAqqUOf283KEh7LWPj5rbdlqT9jrintpoU&#10;Qf5FxhN4NrjqukeEQpaySOB5yi6EpCh4pM1VLeVsg2cQsgbmtfB8JEACF1CmQnq81XhUABsg5N8i&#10;lPbh0STQGaOBA0pWeXie3jBdfgb866iQDEPCKGZiJ55/oeGqQSQh5OPEgx1l2dkiOmXB6Ykn4VKE&#10;0LgtVU88MLaM4H7SIfrSoA2kVKyRRJ54EqaaVptFNCeebfHtWxmnpnXEiYfK+AM6HEiAXUiq8Klg&#10;k6xbh/vEkzG7hVKQlBbGUzpusTCYmLbt5GCsOS8nlcmtS93LeGJgwKd18tX4Tup8zOjLR+BpWq9L&#10;U5xcxHM86lvOCjKXGTmeG9yKtGibTY9yPHoKUXMDD753k8nxYGDS+ieB/58l43ieL3PIZadiCaTm&#10;hvRRtZej/FF7df1AiOO5nzZ32ylXTjekk89KvKE1ISscz/BRAqZV4fANSaEZIciKDxgrWjkekhRQ&#10;M6SNWBWQf2wBh/NdSEpIHIMA5/7B2ynwmYwquuKNENARv3NHCX8HthR43j2irCBQiXIUJ579psge&#10;nlKLwxLShM5HnedKELt6GTzF5s+rYqMem/1AGTzkj05DkNSDTYCEkFhds7r2nqfET4jB8wbUHCm3&#10;JOGTKRR4wQM5bUu9XvDM+RKt9gVPbUixfUJ3RfGQuOD5AAowFM0WPDxMxGmKsldiu+DB2g+DMPe6&#10;Owjpf5ggL5YkYLgjNcdlHVYFqJmDrHzjY7tYnfynKBJ3ysrrGC8W6DlpxHBM+TAweH4SZ+9d33GI&#10;IKTY5icVHkayzF79gkm7wuNPJRA6XijbzVP+KCF9tkEbC2P59fSvIhHAFB4Oka0CAyN3xl1+Nut/&#10;Cs9JcND6BRRPeAIvYdhafiX6KHwlpKYHiNzQIS8fIAH4KgpfuwGWEoRELP1J9JalBzcPHCT1s/Ch&#10;braGAYw6f9j4nb4OZwKgJS9IKnw9wJ3UvyCdOykY7CQD5z+P/c9VADx24q2ffmfxXOR+otZlgPur&#10;+h18neCwctHkOlP9zjIDr3Z9/NM/JuPHTXcTJDrkgLLf+QYFfrpgL2m/g4nCOwwZy4Tg0CfT2smJ&#10;stCT9zs/fkTQcVdPdx6sei779/A0fJ4/m2pBpQj/zxII30HqCTvgagpD1A7Sh6IfbWqlpzADnpe+&#10;N/D34y1OwPNiqRaDPrXgcTLhm2KbGCRYCx50JbqhivQCI2sLno7gEsPyvCILWhRPzFi3SH7m+5Od&#10;4ONh4O53MOlTaCEqXunUP1q7UXiwLVoBSwxkXAAoPKQUxGCg3wAG8uEnAznhORUdSuHYYpYVQf+3&#10;fP7tCU/QjgWWE4iBMoQUE04JiuiB0XwOBYyfnddBUteDxNhNWUM6SGzSyoMSEqgozOUJz9OOAOn3&#10;If6PDlLD7hhksulXvcMpPF9ekj4WPHTEqj/vIIkP5FfvS43b1a9UoRgcDagySJm6W5172oRHC3jO&#10;Vs7qHDkFqXFPqZuOqTTg0dFPcFzyNfFKhcbyA8YxeF4lyqNU/00GT2z0QDIc/p5B4vyK7VHZZqMU&#10;YX9jdJbglOgFftS/6rgIqRJKJgH1Zt3Z14Zfo4Cdl3N0ZpCkjtL32II9oVW8DQIK/iq8TFcD+obf&#10;2WLUHeQehAsG8ExsYqURLSpIFKk/JHjUfSq7y5VdiJfgebDeHeQ4g2S6ahHEk0kosRudQVaxphL7&#10;+t+b14xAawK6SBU7WHLB88JkNKAQECg8NbkZ+APrmGlXKAkPkjVg/rFA6bAs4QGhsng0cQYlPLzS&#10;c8erJEVKeIIKj7tqjJ5NePwAQ2+QiBws5QbTztyTCyEFD0xBKZN+Xn3vXAC9usgLOyeLUB3xQ779&#10;Jf2O2xQ8imaoyxrQSEgykbKcHIOk7N425gVF2+4ET91Ycu8Jnqee5dFO8DCJAisepKbgyQ1/bbdC&#10;4XkH4QixEQRnLwk4JXoTfzPTib3mvWMQ33blz7DreJCOb9eH8r9c+zsZPLiKkGj9vdPh0ZFNdII5&#10;+l4dbuKpypb9WCGZYCn4jOPp0TwBpZZl+cewqAxwDvLUkqAVvfqQiV+E+dAXI5VDnIo6gjy+0iFV&#10;Sp4Ls/6UTckD/uwaJQDGFvexBr/8N6Tq/I67SnKBSbnkGmxWr+QJHKejcKxUw5HAtT0r+/aObVmE&#10;xSCP1aTUOReu/DNmSNY607qOexvkeQ93frwx2u7IIM810KN5e4AYLeShQ3+VW/LIti6GymN6uv0v&#10;GOkj/vaU5yCEuTzM1wqUn+b1QqOCSGI/BJ+IcDXPU3nLg1ct56j1P0RBpPMgA+DfCuJJwqI8E1ab&#10;OyulIPCQXpjFKx1cZakkj2dLsbMXkjx1Q0p5JhG/4WfvOcCSlvI8gOVZWx62ixZOcMiVLU/gZMEk&#10;81x8dvc1sIG8iHR+YgZu8yz2K1g9jAkNLulFt9Wd2i+v2zzwQ4I0kBdEUiIJJBKzHNKJucGPkxJJ&#10;AJvUsRDpgcwDY+ecZxtBmMTWGnMyz1GWpt6SAx9F3JzM45W3Ir0yBPWMKmSeeAEAdJcxR5N5DF42&#10;X/aQV8k818EPpIdBsw8Oi0hvsVUCgFG1Lc87EEOQa9ev5WmfrK6+sQQpFa6CSM0v0hRqpSwiXRk4&#10;OMEQ4iSGXURiSMnrmq1OWVChxzy1b/wUNk+JHjXhUIVwxymRZrmbPS35vozxfXB1uP8I8b93C+dr&#10;HjrrcEBCGpKHiRKJec+axeQG06dtfF/zDLQXM0ygYvMYPNXdnpFGUOxVIo1rDAGCBRw2mweBq9yQ&#10;QbTdZfPI3BsJhXGDRWDzjE0yAqhGTJKRTiKp1Dh6P/k/Atdm86CpgijpoQlRfEokzjJK1Y01NBdQ&#10;tXlqqWUIY5ge2jxv5ngjDmm/QDYpkS69wCXXqBS+4LZ5mvaanZqjcehVrURCG+7zCd28ZjyU2s6H&#10;yp+b5yce0UljPPxArqAcHQJaay2/g80DcVfWWYL6QGebbJ6SKSf1Iq8xrpRI0n97SVQYEjYPwUGb&#10;T2myeWjOv5s+yxXtrw42TxNc9C1m8xjI7623dZSLY/PMgMzlfwh9ajmyeRiT4kKmk/5agxw2z58c&#10;TiTjjCgTP89Ws0t0uREmgPl51pJuAouq4Rl1Zoq0d1ngw6VHnUhKeHYP863+gkfq1jz2W+MyWrm5&#10;E/GVGq/PZEdcI+ZJ0s8AcxMhRDEP5ZEK6TWKUUQCE3J/fCbmgXcwLPDEPA1VJjBEDTMT8/QaX/xV&#10;2DUfIsQ8QL5341MmC3V5MQ96+6OSMW7fLeb5RqBNcSKQdhlFJAUIEQiSoPldl5hnlb2OEuL9hMQ8&#10;ClHTkhJZRzFP6INa1kTFzjGPBRCskSkLLJL3mCcNqRREF5EyTBq5wZhP3TGRx4tIDg8rS381UxpB&#10;JMO5Lhpj3puarCFBpNMJ19dJJ4nl4FUIcKflyXT1igsHyfqQiNDy8CGxxDGPxJ8MEPMk3apzlf2m&#10;Y571hzjMcse5CL9TzJOdXuiO4dMQ82hQgwKdUNJy9RIxz06JeEndLREyIi2tL1MIrm9UnoxnQmKe&#10;FK3pwHCgXUd9RiQ2vTk4szzBvGzEZmjgKmKehYRpi8hGIOYZ60qLD9qQfRHpn+YGdGHRE/P0LkZ0&#10;iZFWT8wzY/1B/4ygFvN89HxsMG6YqBnzLNUg4bm3QiwgWkQCRbhH1wSxQBhEahePTPwtcpIe0rBh&#10;S/4Do/pSHl3+tjy64bHaeJPLc2BU60zjZlVLT4gEezrj2JKtGDw0wOUhIIYly2qgTcoMxMMagRC9&#10;3h1EoilbmWfEIf3JpZVIxr/1S3PneRn4wB1bwOydJ3FchB0UiCox1BvAwoOVSk7GE8kN8x+PuhDA&#10;A/BE+iI72ca58dx5Yrhq5MRmRkMHPkXxEAjWx20pQE8ZbkQapnHz91cT4AfcMfQuiAFFaJKPHHE8&#10;wxFtG+FZirHN6nkcE+TioQsVqWg2n+SmkXdQkZb3paJmAVYpW52HEaJDnqpoCa/WeaTaVIYHq0b3&#10;Dfh5XntsT/G/Ikkdc5cmUS8TRqhXJMKb04JPNAa24GF784NFcgTLB2c+/YdF4lPZe4e39xM98Vv7&#10;Zq12kzvRs2jAhSjxPL5XgBI94R5mRWlX9Fyl5p7JPGjSjUVarVrMD+toNBZpswCI52oOOXMCSR0q&#10;krGsYHdm3T/jASoSTbwqVkCJwpZfQUUaKcevPv7M1gj0/IIaMFjbYlSgBxoeenJFz/UMJJr0MF/t&#10;8KaV7056YE5QEiZccuMiKSNEKArB5j3p2ejBCyvKzQKwbpF8gKd3ZD2n5ypOsS6xxqSeUEsNgEgj&#10;fYDEyZjm8G0krEH64uu5yfTy9Pi0NXDsWaO7zDVQHOSnr9gfycaMUr5IXRZiXg6SnlHgFgajQ0Gv&#10;kdR2Rgv8lNAjSdkFVTw7HG4U847nxYznn4P43Ez8CixNn6Sf5VcqRT6MX6Ja+fA9dqEoms8FeBGK&#10;JQXssj3O0ujj/8+XlZOdXvZTCKrHsT55i7U77BM0JRMRh0wCtVrM77Q9DN/naDU8wpo0dKEcZMnH&#10;PxHx4PHTAd8ktcR4mEjXsTS0hEBOLjZdVz8cPvt5HYtzvZ/Ti8+cPQlX61xOfdJEHDdu2J+YvcWL&#10;f+KybvnZ+gcR3jCiocQQQ6EW/byN/tM9b1lLROnWOI6TJdQRID+pXpy8otQakbUvjdJRS0NPwgAx&#10;O4MMISDTtluF8KUCEksOMs+ANInnyWQe0EfEoL4I1JVuqjkl/MbLdroKdDKnRadQ6Ri9yF6gJKuO&#10;yM9AXqfC2XupdFylB3r4ur9J0lA6CBpzVmlebeJ4lCDZKKI8TBlAUDIo8uqZggJ4FcxXUCY8R2S4&#10;IMdJcnHoSvrfWK4yKJLYWyN9JTQm6lU79WRukDWBjctBG0oZFDHFUtS0NHYsUXL1Ath/kEgb6Z4Q&#10;ssbG5W8iJKt+MBEISyAV4BOht5T8xlLfT4QGMj04uNRZgnH9fB9aUrYuF5mmJyAi6tAS3QQY09Lg&#10;Zi8mnk9NeIBHBxdh9jvwhSWhAjG7kQGFcLuEmkmHkD4voR57QgwXw8ooxNJSdddTyOh/ILhYIa8R&#10;9+gOl84pIQqrhdh0T7XNhYRDpw9i2CTJRJda0EpzURgKcvTN/nr+g1tZkrgM1QdoSIwLsKchvR2x&#10;cJ1j2JB0yExGzQ1ZhQRcwqG7PaFul0PRAA6QfZbj/KgwsVGzO1TKAbE1D5m7N7d5FUz5b22F/D2k&#10;KTeKBxOLXYuz+S8AVT/0NFV5PrP1C6IbgxQlChGSmh3ZhpikrqaFz9owMSH7iTINDL6I0KT19l5M&#10;V1ShNiFRRWLyfZZEKyQ2rXpMXOgBxQaZhpuO7HbjuSWa+crcNRmZbr1HoJIJxpTWqSfT1QtlSPUn&#10;IklDVYiiLxLwG34M2uKOr4PXw9bxNEX1AfNLR0WppUKazCrCtOcNa62IEPxBxJyJSeZG3ohGQYZ2&#10;5kxUDCj3ypJYs1Z0AClXNxmTJQJqRa4N4jjGN+Jht1gXhHEz+liT+xIUCgNGakWXvInXeyhwbMmn&#10;tKK/DbejH2ZFztlypvm/xeApfoCtypmUeom2PSGPzPJTXd4VjSuBv7EjFpEzwwh9uskFPJM+dlGo&#10;bAaSPvVn/0nLtcjGoswMVsTQ2iY1FhGLI+wmhP5Far2xqBki5FeqFhNj0dCyxMb+BLdGpSnp+Lc0&#10;3CYEpOCZlAQreGUjR8czXUHZdaoM7ADbpmORfyUBZg6XARj6OJ4p9GTS/SwSOOVMlGOLuppCH+Ki&#10;+wKwE3wL66JmCoROjyaEKy4N+kWE6O8jpkmZWBERgBglXwdQpwkd/zSFFGqakXtBX2S0hpwmwZ+U&#10;zIesq+lgrvDGhP1hk0cwgD63NaHCgAnbNcH78a/6aoTsmG452GhNiSbSRgrLPWSRG0Ggb6GnaNPc&#10;6srQ41PC0W+H6tw4sjn2wI+8HN1slVoLyqBv4j9vlSO3krJ+iUJ9laOu9YDGlan/BFSOwvP51Rcr&#10;cbx4g4Gkfe/27Rz9YxYPAtx2jkam2Ck8Icy/vrF4yNAx9Ng5OrgxWnsMr0p3i3eOtiGyelhY4qa9&#10;bBg157a4ST4eyWJPg2r1HNW43qyphdztFBrPEctIc4GKPTJ+f44m2hQGz001lBXjM8+Zg4XljJvE&#10;6pib55kg/FFoJfIWa/TGOnMsRx+Vs/z+oTpeivY2xVOrDHPRcgQHAChnzKCPtpVvObofT2rVaR4X&#10;b+D7DcvRC3hQjdETVTNOvsqce5uEd5lFZ2BXsuREb5OVm02EKtChBG3TD3YtnZVaBXD00lVzVg0p&#10;OiRjs8MAAUf34TKanh5pAo5wn9PPgfFnm4r8tSMWW4cSwN9oOfG4Qo+II0A2HjMShjhq33cDZead&#10;isyROArvj+SB6qVEC9Avlh2IYrNNJ17mLLtCkUE3cUQXEm3TGsJKCl85OQBITEMUR+0arQw9gRJH&#10;9ObENMfDm5jUROKo1I8g8YHq1ZfxbBPUsiNeylEBD2tTXYokhwqCo10fq4DVJmvGLzQfbSw4MoIR&#10;brWiP0Ky8dUmYuYw/UyGL/BGkoZMLtR5I3IS0abwAEGNzIRzy86jTXca9xNolcqyzxsV1dmIPVxu&#10;eSMIPV+lR/bizBsdsaX4hgCO+Eg6sLwRd2ykcwELSd4IxgOwRfJxNI82mU491GYd8qHZlMLcPnTz&#10;NWBkk2LkQ2MxlFVeIxx2zOe0WKdMYreB2DTN4xzKO5ugZOvshzshNp1yA+DZKDZMCKn3dRtMTwHt&#10;BdmkGfzKr7NVEERsx2uEnsiMZ+JsmNcoFJ7u31aa4d3Ta3QiCkqUDpLHQoZN53qkhyFmiPhkjMpr&#10;JNJ8gSK/9o/Ow4ZNrvOMmrT6bAR2spkI/r8EP+JshMxSKoyQPgFes1FSUawlWmUjJG5hVQyydlo2&#10;MqjKyM8iHEaDwyf62GQ+qwDP/1W6ANTKRgr45s832zF8KWSjuqIfpDyhbITb2XS2bCVhRzQybcpX&#10;FdzI/KV0NpV5cQAyjLE/4tVwL+6MpU21VQmmnyylQ8XeiA5uggiF8gCJJ/gmXKb4K3sjGb3GUhLh&#10;6G2GzUoygHQhadcmCYgQ1pzSpWL2CUd7CEBhP8Z5FPmtTZFZHGNlzV+EIy7EjVkYD0j5aW0ylEq+&#10;yHqUkXDUAsmmVENiu+kqam0y6waGBUSg5p9u4GNw2nma3zk4Ur6lp/Ejn4nBUZUTVUYEaWsThOkp&#10;bClu2QQIBqBaLJBwhEiXreTTumcagYJJoG6NxRS9LFhMU/kateUGGHee45q+RWbCCwy5ag+sGUnm&#10;F26b3maNJfL+Bh7jSPyaxgj+utpnMI7kNbUYKHSOc8rbpqqPckN3CmLh6MPCBnS6q2e1+7VJ8TUw&#10;Gt1c3ZJ1hSOTlZflRFyWCkeVSbIl01qalvzgKHf1wKDzh5YylaY2EJiGiNqMl2ymS3V85//xB0R8&#10;pmhOkzgiDEKXHO0yrtXmaIaXTKSj72yGwS+BhR6tvr6V7ai+UZA23JtIChof0NooAQu+ULgwU7i8&#10;iNt0cMHsLh5Rw0PtPHpb2OPASWk72WwVwimmyg8znHSWGszmvxFxuo5sxemPhC9GYsIBkoeiiK/H&#10;iTRTTZ6RE9axJl57pg5SGsqONJZTp3DqmxKSBJCKC2mXcX1DGvwuUSPABnh6hjt/GYGKY8ecVEP0&#10;8q9FEkqWMTLS+ze7e1AnRAIO047EdESu1X8kJJnJhBqRpMp64iCFp4b0Cl/qSIx0V/6AdDLkJWoR&#10;qlXhKCmdBEqU5PISHEoq+2FAv2QgIoCSvNXVsVrA2ul2lYtRQlyfKYFnUReUpFE/EiqvuuYFGkFJ&#10;mvoXUVxaBZSE0Y5hw0HZdqDaycLhwQIt6E+Sd1VrniAdAXf+SWodlLgw3C+V2knRXCNpTyS40kIs&#10;4u5NE4EcpZ5rMBrK7F6nI33l6g9aOo2uaipp8FY9S2JN2O87wQKzwzdZ/JOaUUQ9LWpsT2sBL9WR&#10;/A3bS/BqW+oVVWbmNPWS4OH++HqoEbZjDb4kXxRy0JjtQN7JJSMQxThDlHYv6fgKVolEqfK9pK9C&#10;j8VNAZVv8k5/7fl59sNsifJO8SYpT2aH3nmjAGblnfLt4olCjrwviT4jGICabVZAerLDUF/SnfT0&#10;GBFagsI7UatfRcckvR09mTGKJmTSN6IuNzGprdaPCCwX4Wt5uGEXGImOJ9kvsUhyKJ+FqCTkk6DG&#10;7UeSvslxZdIXVygk3BbwgATUPDvLG3jme5BtxSqT9jFIhcXLH8FQyaSTzWkaRZoEGEmoSZPKaj8P&#10;hdQpqRQ8nWBeD6GJA7fg6bUoMfCujiaJXwR8HBDwjSYF5HRCuHjDSY/VaNLgRP2jSbDuEZ4jkYMX&#10;J83FizeLJh2HzGcu35OAeIdxTpBylVSYFgHeRNPilRQVzqZqohUGySRZIFhp0l7T++Dhzimqc1oS&#10;wlkQ7dOmw8biEZj0aZmWZYaE2ZPeJEEJVKJkzZvTASkJVnTgLIpHAiEl12uz4on+XWnBU89TREz7&#10;DCkZhIzFBjBQgllIaZvdiaeNr84SFVJiMhNa7WHaujqkNE5djf16uhCqJ+hYZkqdF12kVbuA0Z6q&#10;ddV0WwSsAu1pDsVAtDhCalDak01EJpqTlEs4wEMlSGagTsD6lVLvofN6FSRMYE/vVsauNdABBQRW&#10;SsKefiZjMvaUn0AL5kqkfRuRS8lXXia2LHf9RK+EmX7sac0BgeZhKEklyK71pNpsnXEpPevqbkoD&#10;GvUEKqEHlyEOIjo5qfRgwRjkYKMjVBpBkLJV8uJGT6+Sld7AmLXMI1Kf0o3A7/6VZrEeeMQSPK7w&#10;WJGl4Qf3xs3SGgkTtaQlOkuhtpbMG6tRbEub/CzJ4J/2ENDNyXLCCEDpnVMu8ET+2SUwdDDk7Auc&#10;O/RKfMzrJcl+I8vSl3gfphBgLLsGphmol+XBVHKmU+oXRibMeV6FYC4IEw75JqJqUXMrVe7Sx8EO&#10;MxXmA8IEH2eFD60LyLhuVnrj+GDC7R4Ou8DrwXQneT8ZCl5KLfxg8vKGsUk/j4hcfAB2CnH8g2ms&#10;BYNozs0mANDav+L/0YWJF0MophXcknB/oGqkpiMqCdHF9fMfiY3p5BH48wMFtgoySu5eLF3yO6iU&#10;rmtuf6GysqtWGJJwYdORiMwqd7Ex+sewWUasIAQFDHE+63IME2eNgOK35oVhuitySQEuMQgNw+Tj&#10;6US6GCZk9FFocm/YYx0Shkmdx5ph+qgfFWhdjoK6cQrfTe0SzhExTb67ieGCCHXBiIJaadfeYloW&#10;rBCTpnsqJlpAxRTTw5+Lg2EKyybF2qUmd5kWk9oj6r8Tpv23lFK79MbRgpJjQIiWWWKS8tSq1IM8&#10;NUn48OMkpjundM73FPYqG5zcVGWxTbJZUL9TimSA5E25k5ikUMuJXY2nVdjJghr/UbWGgpJOiP6G&#10;so5GqTkMxuYcK2p5ozcu1uK+JD8PWCjD0x+QrMW098sGsidaDmZ8BytY9NnXoi8wnBMyssW0KGb7&#10;uCRIo+SpALQi/msCgyqKbTrCzWBH8nQngEHVL9Jf96V8Xl4/di335+JN4G1QcJyQFZR75qMUmIMK&#10;1M6NX1A0fAdnXDWWhilQTWv1OYlDyBZTEdCwsfVvMcUsqoDgt+GTDIYrU8bvAz7Nz3rtC15QeUg5&#10;R8+xHOAMQB87iGvXPXxBrehGwT3sBrJvMUXXm0jjDFRzdrKYSgcGWoYEo7wHn/eC2DFMyH9uGofJ&#10;gGYcb7ONwnCoxrSuB+1jev2I58hElHjczUNuOsCQoeHwKA1uwKTKDL1m1YlDw6SQE4M+oEzMYP3J&#10;BDo/O5m6x4tz1UYYnYoJENabGUGEdUZRWfEGIHxCOHJvgYnbEcGquYxa+Zell+x1cHUHDEJdoAKf&#10;zu5gDUJ17akB2YfjgwoKxcRj8kDAIh6mZKN4dsj1LWL6RVYrPSNcVuDpHM4EkenP2dRfyreI5kFR&#10;pgtFZOdB0WrFzdMTMl/FhOdtpWRTQinOEJn6ICghlC9LFJuBb+REQihJRmJlsVjhAIlMWwmGoOml&#10;hDOriUylj7AMJ9Fa8VTHqJYoyRKZJDcZ5b8hBz2bTD/kqPsuLBmleVuU9FWaTIrsHpovs78mk1gC&#10;lIRF8DNnMmEBeiLUffBQEODWj1UbEeqV40B7wtZ/YdWn9nzA9ZhOdnyC4MW+7cA6AKwmEN63uso0&#10;HY6BKkxH7HWGNz4iaWWDfS6Y8hZecYat8BI4hGIwoxh82yN4N/qg6TU9+Oj9oJII0svQjOR+UIhX&#10;OflF6Sz+D2oafyiU4JgTX7zXRETNCZULcquf4tJ+AC1HZRrDFQCLOipTvxEcjJG1pEzYoDbOYmxI&#10;SpmenrGnhkUDAMu8y9Cv5rMv0wNxhWWejyxtR5QpWaMgtUxu/Sy8eDFTfFSQU1GoeWYDcre9dyXE&#10;6DPx9OIMTYMf8aOJxc+I+mcQxcwN3OdvSqhs0JlCiUWgWVO/10Qeys0HLDbd2rb3iCAKDvos16bH&#10;a9VQ87CIYguXo+30PQFzQTTQTY7T/jyRHSWKbrHnGPomdT0g/YETmPdfMJxsscHL4T8tTt3bIT9O&#10;PTntV5QZsTdM45QYpoYt5LLpqpEYrYbTEPh5OmUY7npWnQYc9S0JUbeWo2cnaig5OuBOB2KIt2Wg&#10;X1x86rJywVOWfIPo/NqT3hN+g7JJefLOBkuz8xSa6UmTaphM2JOSjtE197Ru4xcdfHrrClc+QfFS&#10;HKH23ZXQ0AOfGYt9lEmyyIU8oed/0bvAu0IG1AEPNp2+GnAFJZU8IUWdJvmp4fdrr102KkdQdAwi&#10;5eWn1jlp91O68OZYS/eTajQ0FdZq3k8cu+IokqLtESWyEymghU35IADWHlLpIIibV9HkdEgVOnso&#10;WQyfCG6xQ+q1GsKwUsBPYDzOT199p7TUfu+iKm4MD3J+8skH/Ak1BLMoyhqEUyL1oxBFP5p0qsYh&#10;VQCsCFuHlImXvdGrRXciZgPw0zPRYCRKymXwUxIO9HYFLSf+A+Cnimo9CLH6XYKf1omCpzsagpzi&#10;Kwop4YtbgMk9fOGnH59hhGxd6VBIWfpAC1yEQ1dTSMVSP2dZUzmN4CeQzb35TvA8RlgYA9tFB3W3&#10;ILUXC8UfAO67OgAtINLfvCB1NMdMfitVsK1PIBHfCLNkn13gqpaCr7qrNIWUCGh0YPpJD8pxSP4E&#10;tCgC9E/Wc+jI4EgRpijrFPILEjkDMKCGwSuukhSFn3Q+44GSjf0cOEGx32ifVC5lUgDGn72b1AFB&#10;f6gNk3OEUNWDPpxQQj1cr1dVxrzHI0oFucSrFt+ecqFq2JEDb0pdXRxxxg31GpIBD0YUIBhT9Ppg&#10;vS1aKVKWoW5L3assAwY6JnY6mhykvxY1/NhVM+aL6rV0tNsY1VLcA3LYfmA+bn6eUUcb2KwfphB5&#10;xnBqgMNRUIBudRpkClWjUooqU5AB1Kb4TuFxapCyg899lcioWNlsw0jt/IcNSQ0GyzOVFGsmRcjw&#10;xTJPioIIt74lpYa7SqJTyuypp5S4ceiOM0ICcwrX+MyRSlrqJtUpkguiHuylvFSjoAlT1ylsjeIp&#10;/uEcOE994cOAF435M2Ucw981amqxnK6RPsW9Qymtm+qDTHjqplLZys/TCJYBRxbCqW5xRaUFqD4U&#10;Q2fUzFKnuAYn7tyZvTvl1sUI5ynrqGbwqZKjbFPyU4obgGrkUAl1mruYy7Wg8mNpOKJQLRTsLT9F&#10;RSGQikRMVB64Evge/kn/9eUpN1TQUkCBRorwewviQapyjpJsdygiV71v77AoeqZKKjBIVTUXd5IN&#10;lhRPqDJDvLEkSHWaUzqkehdTqWVbD5v4WZWOVIBk4OHMVt6DMomjR6qc3ZOr5YkjFbT3NcAZEHIV&#10;nOscXbISvkqFBBipuDfYntKBpeZ4dso2xT6UxkjVK87YuAmB+39PQGAjleb9K28cK41UbHg46RAQ&#10;8Ey3oKSRarp2q2+hqxuCecrRVXr5tPm+5HvBl4p1oZHKVAN4sh4U8GSkGpAKg8xxSYKIvDaMVMMu&#10;FsbUGh+0+q6CD87u1JHq7fkM7xTXXCn5LeDFkWriGNoEFxlMit7mn4bThlmKSN8gnOpGsNb5SOU/&#10;FWUuwjoDYjxSQWGMGKe2VUZ4PjReX8jwAo6wRB5Lm2SQXEz0uCuk8EgVwDNQjpd5taMWAeYjFeKa&#10;L2BAPuBRYwgiFDL3tz+ge0bqKE10pLILWI63JaYvK2GEKgWkFrIfqS7iD3x5Ham8LvSahJ3yGnwD&#10;U0NSOYUtRxGdpGIQFCunNtg9SfXpP7YBAlgk+iSppLeIpBqVzcSuel0h3PZYSVKdHiKIEsviB0kq&#10;kLe33tqAxNsS1MSoSABVYvwIFQKDmyGmKUKgC5lVwwKQlXGSSsMUyZsAE0mqEc/SgycZWMDRl0iT&#10;3zJNUp3lmdkZDczVBxFyRZ3XdVDzjjzHhSgnGhMcAjdLfMdyQnX8kefJgAMkFZjtQ0PoWJFEKGuw&#10;Bd5EbB74waRbgyapZjw0ckQe6hHAaVtJPRcS06eZLqdGbf8xvHtJqk1qNrNGUn3XUvXJHVhPTDdB&#10;UiFNQuCwzkVSAV4K2Br0kQruqYvvhUeqVnMFXihZrlrJdVBFOVJdsbMdJYhThmuR6r4VCtslAYEF&#10;01gg1iwprlXUxTgva0e/SDXIE8+rJwaaYY1UcWxjKVNhd2t3GKm8iCRHuAnoohqoFiDESF0Bq9pI&#10;1TNDGltPoPVaxAMj1ePpswh0sACAyvar/O8UVT+VSRfpK58y5EaiWjA03QnnykGogDulOO1GKtOQ&#10;54+jSCMVPBOz429LjLJ4kv/DGamY60zbviikrzw1dsSrQBNiKkbIFlkTKEtFBTB9ksDNROnWgpFq&#10;CgSTa7quLbHgiFSs9BOT2yc9K4dUEC06YcSEVBd5NtpI591JNKhqlRHS1BU5MMGnkOo2/QciVbsR&#10;Lo1U9anYM53UonzZhHP/qs/EwaLahkqxN674kE6cUnv/s9wXSfX8x0I4Q1KtRW1NFCiB0MX/3Jk1&#10;YdNAHjchqUourZlGz2c7U6xFdyR8ApRMrcAJSQXOXKEkopBBkVSjp9D2IACwQVLliYWaEySVfeYU&#10;3KUJ40VSTZMUvgRltoKkstMY8CyRVPzJ1Yqp6sHdkCLrhhQakFSzERNIiatjOKpK4lXfHLJLHFBK&#10;m5FUbFtN3j4rY6cWo54gzkhzo9UMG3TZJqk2MRhdQ+PReFGySqr7YIl7UwtDSQWfkWliVhlHSfXo&#10;MLdb3B0Ora2kKunm/a+nrXTPKqlCyAY5xtZKTFLJuEeSl4+dA5SnSCr4MXfxAAsIkurEqNo0edhi&#10;IqluBL+w2SQV82A/7JTVoEkqkYWRuyBdwtwXk1TDa7Za+eKT7EO+csRSeDtJ9fW09KEPtYita4mm&#10;YiFJdTejikym3EmqAWmACnN4FcRIKjBRQcBFmBiZuVUexfFItTCxODWfzOhIhXZGtEFSAf5QOERp&#10;4gySCj7eACJsxjxUy5IRHzJ9lBLBkFTYE0LYF9WBdN0ET201V2w3d9dvLBNJpQb3ly5xpMKbZbHI&#10;59LySHWNvehL+Bb8WpMQviqZRqo9uIKc20FxGqmQeNfqDz1r4rOmqxLFe2ChyhGjd59Epco9MYgv&#10;UgHRGsZbliqOilSbtfjbnybFIpWEuMdQDN1S5IpUrLXVGjBTFz2Qp9SpgErlCAXhms5t71ilyJI2&#10;GyomPTdZOR7k9V9EnihdNGP2IfxQkSqNz/pXmFxFqtrMPqFOllJOFql2ucskj8giFWpjRCXTl6j9&#10;0uE8gsArHbk2I1WJjs3lV1e7MbSul0iTIpjalZiNVE9BXUWV7ANJSpEULUWNVNDlRdKDE7MvhSJV&#10;6S2xDwIOs7l4RSp8LQN/fhjf4C5ShSzPuVZwkguFfMZ1t0g12anTmdnsbAO3i1Q7hBe9bwUKCfXt&#10;A8UiFb7OCVQ7sxBnCUMYl9M3Rap6fdjw7kOFu3QJ+Jd5QoYUqVTEWPF8GmuRiq+MsIlU4IEwQUkK&#10;x1yix2SumCEVBCviR72bWDCwfRjjXfQDh1TQMaNqcvoC8niImcwVX6rq/BvhGFIJ0NIs1haUiFQ3&#10;kKwfRsoqkPVCKqFmkOqYZ42WgFRjVBXlzKBjvGjviegAUn2BGXvE3DjL2YBUdOuCQNgZ7A2Qyg5V&#10;gY9/Ee8LKAFSUXCp79cJsgirSEnAQCrNHDf8AZd9vMANpDpiAsCsLwfoNPMf1bGi1uuc1VakKlX6&#10;/fUuHiP/PGwSU/0HqbbyU+T94siaNSp1P0lWRPpPCVLJ8ixINQN9+PsMUh2mUuuzBEaaIJUlhAY6&#10;Svt//qFzqyAKUu2IifK5ALoVzzoN4dnX1MpGkGoS6GbcKXyUQhkADuqwINXp9D+Z8gzgYJ5AqsEj&#10;Gv4Nu1i5FMxXTQUDn0JAeHWEVK6ZBYH8Ax4IFW4HoK7MKDwh1frz1FU0bQhSgVNAQCpYFi6gjD+q&#10;PTYEv3R8VJs4BgCBTsH7RdWjmibMR9znqWqP6lO2A0Vb0OxRbZeY7OVEkSrsPSr8WBNwUprtuKMC&#10;9LAMYZPMyo7Khb8Y1tU3DJc6/44KHZ2HfndUCoIh9N/bUryEZEc1AyLfxryQMrDg3LKSBgGKG30/&#10;FCoR1DupmaOqplPLXABB6SP4Wi4+35INmbLrqApA6vtohnroqNiCjNqrUHefo5JteYbLAtBC2Zl8&#10;jipzEPA6TxwLz/+2aT6wUUJPJqT8JyGeo+LSeqx0K/Qkk6PCXYCjqspdXoNw3BLiqJ53pVWKt5YV&#10;R4XLihp37IN0WEOwvT+OilZp9LsxR/Vbidt5AYLYIrLd+eeofNu4RoPukJmjQlUDpYVgBsocFQxA&#10;CY+gndUclWg6EFoP4eUczVHJ8hMOGUlALIlFoZPP85wB7qwcFR2Qf5M6aps7SjmqYj8I1K+weXDw&#10;6FgyyFEV7+kZZdb47i3peaBwI0e1mlUWWCY2mFFqwsR9UqxEvgplpujqYpW7XE1xCeCohCyzL/A5&#10;UiOCpYrOKkovtNZfETgqXcwMgZY+Ei40EUf1mYO5pmLxcFTR7VAjVvOaDQMVQGiUb36EpN8InhAR&#10;nKPqcNE94rGHlGmOCvJ4EyEeA7QfghSaHNWD+5iPM6lSjgqIr+Sv0Uqpf0ADqz8Hc1Qt4G5ImI9U&#10;5523gEKDKLm8Cya85sZb/fjUSXJCFDAkKsmwZOC5rZhErHNUJsGMQG4q2MpRlRxhURXrhWmJWDmq&#10;Ocww9ICjylNDEBU4KsbjzVEdLUGGTQvgHBU2UIpLOCI5lpNyVLh33qk2hY/oR46q6LQEeyKYjmkq&#10;ZaJIjsoKgcWlRCVpE3mOylALnV+9aUm2NEelBXepcOGVowoXrfmqstC3lBtMkBM50ilQxgnVSSYi&#10;84ynl0cSw7q6clR/LrkMXoGQAfjgqCad1yngqNICIpaCwALg/3BUcDM0MBwVtD4QYaWZWKQ4maOS&#10;G0c5RnAXnjmq4Gt1vpHCkvKAfShHtT47PLucG73iLEzyt6CPHBXXhgER/6p2HRXmCgZCcp24jF6V&#10;+OVzv/gb6cTyNULlQYllcS/BdVSg7h6262yZq45qie+5dV0GQG0d1aqFaXYKSxvWp6MCv9ns6L07&#10;dVSEewALyYB16ah88/AsS4Ox/FBCOCCMBDlUc25ER2U4iiPBBekvOqqvm3EgNR1hO5EYiPhQ2dmP&#10;IVCsb7ixZt+08KO3oaNKTyweywUssEQFGiePs7aOCj3H4qWixJIbLDEirtWAPEMd1WxGoz1MD89/&#10;elhUIw2+YvSsl+yolgjYXmUBr2x8dMJ+QAj3Uzw5j8ofKDB7Y44deFRACHIo9/ATHjyq6QAVuTtm&#10;8eNRAZzceo2duu06is6OyaoZiVzngM1vWPD6/sdqRGUHtNH+k0dFJ9Ba3LM5OnlUsaJeS/jiUbEl&#10;utzjUVF70PGoDt+Ey6xZ7ziPatkKqyzT5FExPIQDCBWX8eZdMyqZKhar1B+6TRVVrBucnxxp+Hvq&#10;E/A8uGEHQ1RR/X5nl/sZKEEyDQI+D2vncMs3qEDXG4Y0mQUHlRJwlmCZw1fqZfqPUMA5SBXtfnfP&#10;oJiKalO/B9E/QTmtouKllxSbUkU1mFeHOzCgHxoQxuhSehDMLhXVgXZTjPsSX2KfLgF4IVRRBSIk&#10;mKSzdqf8HZEaqss4fgVRrMM6aCyq+m6XhkksVlDR8yzCouK2jnQECqw2vQQQpTuqTyok0sH9pAdV&#10;xjDRTubFtEOz2sEhUw9YpkUFNd12xo/dnMnBuQgY4O8KCcfXnFBqFYtKUEKQl25Opcjs1S1m+dkb&#10;dhpIV1TlGa/uqXeA6YFfzroPFtW61KI6cpy7JYCojcfTojIkmuPtKovKSm6FI6lApyXcbOBS7R+y&#10;Ec6KiofXtQGteBW9omLBlLO4b5SD+82KSmHUet+ERbUtjnGSrChExAKKJa0fEaAlyQGDVTUipdyU&#10;actk/u8i/QHwAfABlIgQJMNgyX4Z7pfh7aFoql/MeMd/KE5f2eCZVDgREjrBafiCsUUVAkcq0nR4&#10;xZkI8TBSv+L0IDqc4shhwiAEKUMID2Fz+SFMMnyYJcSc8CBK+ATHlYUrrIEIzyDDxgtzeygYwZX4&#10;eNlYqlBXRYhNFezEcRQdxbo5TCs2Yd6jzxSmnrFcKGwifBT3nqUURP6m04Q1iHiJgkwodA9ShDlC&#10;w5Cu22EhhYXYQmFkbNjCtf8hmpIPIX+Wy0VYsZuOg/jBP8jJJywQvvOcRp8CY0YrxJnN6xpHerGX&#10;zKp4kBlVDwqPSSG28DAjjRQdaWFCr+FQ+ISlNDGI7H0vN8nEiELIKqlhcgl3CMGE0CVECSUqeBQ1&#10;hiehIxT6OFTxxhXrFg3NDDFj43kYCsVoZAijT7DvtivovkyQsPtkH+E2o7sZuuDN7n6crnzRf2CE&#10;j4b+ohFSEfmLihZVe19MT5iOyKUUS+SfYR8hmuGfcCtSHQx7Ai/bTMzEL1MkBP2OUMt7B/3P443/&#10;MoR+Ah/Ce4QR+z2lno+HsD8nPTJ+OKVahFU0fpzjh9OtL4ElW18C648mfAm8iJz1JbAfx6uVfKiC&#10;QcVnPsMYIesPP2z8Hwbb8Xs4NCshESzBcVyEmNjcMTZoP6TBTobVxadlXhhC6GXSsI2v5REPh29v&#10;kyQFBgiG0QJUIGNfSPThxYzWzNxwjQuuF/9DuuyvkbmEf3L5ZY6Tz7PDvhs/nOLqL7Bc2OWztt0H&#10;ckL+om/U0TvMpZ4sCanSFTouZvIXNSNElBNXJ4YNrVR3qq/ozC+lzDxIGeaXXjpzUS9qogxJEAlT&#10;GUYXqFD043RkM/5P9uEyLMtKbyUtrDHSwqSHJAlrzPkITRXkEP7JE8LZO8warhJ8j9rGgRHCxK9q&#10;TefDytDBudezMiKpzMkqiM13M7uTnZtlKdF8bVAbOqXVWGM2Z1Rh3prxEJU537lIHzO0pQ8jcc6L&#10;VmmI59OFyETn6znzS2M97Rl2rmmcUvlCiV5iXihfohKVqIj4VatWxPL8EEgJYY63yrYuI40pjA2J&#10;7o/hJ3vwa87PLmiqVJ+Bgb6Ui6peYzxJNGFBbOO/kBdtfwzPv6Udq4dlKRPXQc3DKdLJOpqoRAvz&#10;WOer9KNcCOP7lP50oDd+ON021I9AvfIIdFUR1ZfA8adobY4v/inqP/NiO/5P2+fJMRnG9Dv6noaG&#10;hR/jswox/KAKw7/aKMO/WjoEJeRUx/Ijup7m6Xuo+3JOkBD8mhL5hF78Yd4yLsZwIc3yD9JqlBtH&#10;JM4w44LCPEiIL2FEHlovDeHfGOT2Csf+5fBRwsPco9wbEoIRfhSH8wcy+ggZ7pcJ/8Q6bLpwJG8T&#10;V1jC1jSmzRQzmSnMxpk2LcxE2dsbVT2zFFH3HKSqZmJV1VP4rkfDGaRDKeKEhZAQwWoIW3gI88Il&#10;/GcMUghr0eg2w0uQq3WFa5ZFVElo6oP+iRsuQcfMQVrMEyohOn19nf17X2fghHqK++Gc0wvSMfqT&#10;pSMjkPUbKDJ+OO+vsUkzfY5wPP9JxnAM4SUjfExhKbLC79HjSdlE8LgxxFlMN1X/j+X5t3R8DkGE&#10;E/Q3GQPn85n/IikhkhzF9vCJ7huCdVCCg5BsEP4dXtxfSpP/yDD/IBUk/4foaVCC1HiZ0v2lXIhF&#10;/g8hi4hmIQSFx7hRk3+TuuSPMhR/COXv8Ks11sJOSVmpkX9LzxubqYStlCR/l38og5z4P7zvB5Nn&#10;z/kPdKjhQ4pPlaqIT1XEQSGdMhY61Rj/vTiD8vAlMPgOVr+YI2bIzxDUKP4L+Unx4EXYaXj+k3I5&#10;96l2uxCC4iF8wjRfBI+kXpA4iTTMtmkkaJsm+VZvCvIFUUHqXvBEBe9tiCkqIdPofkyTLDaFh7CL&#10;m4bQrQoP4emYh4cY/liaFlbYQ8FU/Ij+sJbEveH4U2tC+Fg2IdxhmglhrAkjeQmDiZ2JlZ+TEUip&#10;OhuFJ58XGlGTW6J7Dn9fENmpcagghVHjjT9PUQVh2wz42RN3GkyhKOZdJZzCiprwCNJTR4cVkRD6&#10;5wpX0UYRb0QgO2uGM0fTYGE06ZP5phAVSnqaLFFFJZUlpKoXkojmmWs9zEaFxmISScgchU5B1ju9&#10;Cwr6rmsThZFQxwSHhfttCEdn9k5TcCVsHGloI8L/aRCOiPLJ4YP7JMaTE0KG0+wEm/KDK+oOp1iS&#10;DJvtQSFMQRXDHkbxF0228j+ooJLlSv4xJB9mZAz5u1RoQj1cTJ5ARe8ZMevPJzR+8OvK+Lu8GKAX&#10;M4ZqtmHYc0odn++N3pxgfS5Shh/mjYYFXX5ERaasXIa6R4QUTTGa6GwNNcjnIZUwzhZF/4FSi/co&#10;KMGgXwr9B5oTEQs/qHG3YrES0Z/uZPRT96Yx7XiRJYS5rgeHp7AZrLjMpjT4IhRbXZjEP+Mk3Zdz&#10;nvCcDBdHVZpzGEWX4Qh1+RWUeSFn2J9zTjHGyxpe6kq5rWmYuDGOE00WHq1wAlUt7ssZDf2XHvpp&#10;Ni6xYSmShjvueaAtEXYM67URZHqOOSOKkINQovDIRSryiJNQGGMk4jk/8qwu/pgPjUqEKS+q5DMq&#10;t+eTRsNCeGliJh48MfMgHcN/h8zj0+cPK1GKKttUYSzqFzihTagTEk/IU9DCPgpKg955FIoZReim&#10;zUaxLkDBiPHiHI1OhYeH+Pkk3HenLKgEOiR5VjQBCSMWcNAYAAACAYFwQGyY9QcUgAl2LBRkDgYI&#10;EgoEFkhcISRhCQCQEIGACAAAsvURmn2t5uyT5+flvGE++ybajtZukD4DC+1DMefs42TgBLKoIMii&#10;59cIQHn2bW0si4ppUKDw7GNBFruo3dmXCGRBlGo3wAgMFngEWSREVQ1kAadZGmY8+z6D4u25QURK&#10;Nj1BFh4HWfQtPvsIAEIWztC+94qmqemQxXj2PU5Ot0+jfT+VomdQtg1ZwNlwVR9NK2pfQqENremE&#10;T1RrHnW1rzXT/wpZ6BVrn9LktU8lZIHZDAr27KZnREXE9iEeFiNCBVncF8hCAMjiMtv3kQlkUayQ&#10;0wuQhaBAFlEryEKgw/aN5Wyfe7V9fKG+7avK/yPS9slN8LYPKA6yOAqyGDGQRVqwFkPb1/X0wxWA&#10;LB6Z8omWfhwW2uF2tm9QR/MUbowm0vZlJdt3hu2T8haPgSTyPxacXuval/N0nYXy0Ufi3fVjocP2&#10;MSLbJ535Y9Gb9Tm+jwX9PWH4XHB/LvdYaNol7QaqpYkLAiwaFpT6WIyxH4tfrhNPVG4kO38s1LgS&#10;3/qx8P+PBXFRmfBxY1bwRQCyMIjp4UAWhvskYzNBPTCQxVxt3ybbZ76EArLo17ar0+vox0J1wfZl&#10;vfbZz6Rd3doXWxP297HI5do3H4YVy9pXaqA4g10L6ms/FrNqX/tK7619Wepjkd9Eclfgalgs6mPx&#10;F/xYxJskmmpfHFho0x+LDxRTEi0yLc9OsDDL2i2QRWpq3y7IgmBU+0y3tc+ja1+koYoqPFxNn8y4&#10;1/ZxcNunAlns6nOFNxi1fYdJSirjJH0xamb75u9P0ymIr5T+YyGavoWu0dDNerkmReoqKbZPbljE&#10;pLKPBc8qdL5sj8V+eSwQf0vgdyLotc/EsECl+o7FrKwdC4xXYu1riXUsQF1sN2KvfbynwfNtx0L+&#10;nQydFnwuLCI6FgebY9Gl2L5YORZLiHEr0vZtNmkcl8LZ9hVLSusFZtIHdCwQlKd883GYlWNR0vbd&#10;cSwa5AR7gXEsJg63fXqk7WPJ9hWiBMD2uZY12wdOzDkWD13kWPTOsaDfIsnG9gUdC3oybF7fta+e&#10;Y9ED2we9SYjV0LGo2T4psO0rFW0f79s+4zkWZPuPIehYaL/tS7x0xdNxvHP7wjoWyHHTpyCldvv0&#10;TOisXK/0FR2L10NyMJWQU4ymtn2Bz/LkOrQ6Fnt0LHjvjsU9HgvikkH1mpac2yc5LCJIz2PBTzNz&#10;Ceix0LL04ewOQ7u0P5Y+AOGa4LMYh75qoxnQx2KK/Vg82/pYVM+PBc4+Fj9RdW5fvAQ85K2pfJlR&#10;6uJjcZW6feU9FlO1NqMRCV89AuBfx17D1dvH4nH7XMk15mMxvu1beyyktg9nH2jWY7FY/F+U7VNj&#10;bJ+5DRgEp3Zc1T2D7ethtg/yl9ghbR/Ax2JPLB1N7x5B6RxD2T4juHnHoFj8Phbo1k1tXzy2fdLH&#10;7UNR2/fK4saPhds/FlAuSN2Uwm37CocFTac/FkAxPxbcSZ8HBC0zse3r+lgcwcfiZI/Fih6Lc/Q5&#10;dHSPBZbb9yvFOJFk+VgUW6JM7zDt1AGUGZg+Fnj8WIA1eN7HwvwhPxZWoIXpbt+SnnktjaTpazJw&#10;d30sxhL5WABuH6ylbvvmJe6s9RE0bY/Fhp+1x4XP+eQpc23y1MCokWPEvoldngfsFzhwFyvMENgv&#10;2IlFwwYoO9gvNIc6SyxawoZ0tsmbDIcKYyZTie5BwOrx0UhHA6tXMD4WTkGaItkWNw5C7IxMq8TH&#10;InF7VGfSR9XvyHDzdXiG6N43PGY1GD4WelppBOtwGRz7oeFjwVw0E5ni0sVLxBc4OG2JYDxEuwBf&#10;ULpYNuLvMlOpiPa7F1A460WQfT4m02MhRvfmB/iYjb0mLeMN2TSGCBj1I5gwEMHaaLnDaoVaGyFI&#10;wvVYcFsvZJXKH6GAelkGz9kJY6QZ//fFzEbRjD0Le7TxscC+nyD4WFwEDB1mpldTcrsSoiLv0Hqo&#10;lPGxmMvZBbzQCfpTJDRrg1R+gFFt5LuYX36elefLfCzWLiDuTDsCuJh04dGwUHKfAKKjHxH5WLBk&#10;FGseYbt6Lzgnm6DMFTEofk/Tz5GBXtNjgUBPioYphRRrygSSMyjF1WMB7iuHYafEFR4yM5Cz7rFw&#10;bc9qNhpiK7ltdEFEiFAQqADQWxd9UqmVNfwA1opK1GDpn9FyVq7XRsNiUligrb6XANan+YbDzOIv&#10;qidR0IW5gOLPv4xW07g26Q1ktUOB+VjQ499rLAbFfeb7W5yPxekUPwByiIqZTVD5LqNlOuKkFjlE&#10;iAkkFYD7AIC8BcXHwnE0ITtM09g0aEeKs3hJeEULawYuoCPQMtGdLFZVkxxIdaWECx8LdKgUYeLQ&#10;cFQcp8VbkifKxfhYkI86neGcj4WzXam70ev9CTr4ZhkXbSVXsz6fVjiks49FzovQ9c0nw+V5OqHM&#10;XbTMYuYuVBWqPhZaignWkOhoC3ouh/Op1DyujwUVmtvIAGBJPY+QaNqEaPwjU6e0KpY/FlPz+jP/&#10;A6AGqWTcHwv6CyM0ucR0vnN9ycDAFsvC8M6c9Mdian8OpNUCdCByso3D9opICPEqsKgWqDLfYD+i&#10;wLB6zfD+WPzjp5zV+NOCxZ6jSJqme3axRLkPC+qPhTaSkJvGWe7khPhjoTZ4j2A77wvaQfhjIRyK&#10;i6jOhtHMhK7RwmLgxzMjdSQQwh+LLqCFUdi4iUFogbdlEf34GZFdhBbajva18yX1dM9f6pmCmDiU&#10;pPuPBRmmsqENP7xo5yVn89P5Y8Fy84Ea5aDaW+i1hmFMOg+QVSgwGONgEyEUUvyDqUosgQcAArKY&#10;DWIRcY6zQOmLuXl89CCALBp1nxonxIA2eeABssBRgzL2EFIgvhuZhUUpLC8BkChdp6ppeE9AFoLS&#10;Cr4FL7YZ2UYmUguQReCdIsae10AWX6IsfxoeKyeQBW5eTTkAyIIsdjFw+mEAOyDE3//VNS8hbKQk&#10;CbK44q6f0SklUJDFb1ZbgxB5hO+wY0EETZPYzuemlwfAgKW8BgRZrCne9bF8Z00WtP1uXtVLL7++&#10;C6hJxgK4FAfpcxc3O3Alk7TYe9oiMJgWsSBtsdDhJ2VxXcQ/N/OwCKe4F6KFBaHYuOMlFkCi5iYC&#10;aWmQ4RCy+FiF7A1ZNPMfUpAaLEMW+g5lwmWpNFb2vTEHQVmZ96chCybVg1OQ5EVkwWeQXcGLHMsW&#10;BGGdeENkMRw74BaU1bsIhhBZkF8Ua9iAewskiCyiyW9/Iy1ww4gseqtEB6lgemEhRBZyEWlumhJo&#10;kvT4CuIsLK9XyCmrRX28PmSxXy4TmbPXWIKJXgHKF9OJxExiYoa8ApjlEBpcU/JMivbvCiMShLMT&#10;Lsg3ZFEWGdGnS9oDbsgCVgt9jjx68TZkgYy2gxgBuOHkyIEhC+p9kAQi1xCzX1aT5OFrlLchi7/U&#10;uZDfJbo1JbfWZ6NXaQXHXr1lS04RqHyRJbffvXHNEihtGLJYHqHUOp0CsuQyfccLBV2ypZFcoffE&#10;tn488kL++hFq/tgmQxa6I42QfHvJDFlcu+LRbhDjHENiDUMWn3ljL4i9z6HkCspyXnqPEFk0qOVu&#10;kjH21w4amVyB6MklfZVMWPXc3Ycs1JZXcPeKvMSTKzTpGVpZvXaYcVAn9VMS5fHkCsbOds158Nw9&#10;LRWdXAE6rqMcEyicXEE6OijQAKW8K7GGbl48RBaz3sUwU9+vA1FOrjDzY6CHAex2k8/JFbThz05z&#10;PDNqWGxTlchCBSsRwoAE6AeicCyKsBiEBnnpPyXSNwhP7WaevGr41/B0JrJomu0r5g4o58ZneobZ&#10;kNu3Z3w4USvQanKFaAsaQ/v/q/3D5AqsEtGdcVq2SX5zs4VKgYZMokixMU4VXdKV21U5TWQhg0s/&#10;bU11v+lJZMGXBlbnQl/ynCiRBdmZdp6A3o5dE1m4kE5q0+Wr3bMSWZTa1gvD7X20RpXZC+GcmMhi&#10;9GCVRV5QBx2XyELgwKOpPmCuJkpK4ja5Ak/7REUTflYmV7BacoMpVze8xyR4dIkslAD0d8Q4Gcr5&#10;8ckVpB4TR/I6o6h9oYksKDBHYqVcUAowuYIo5z+qOKToC164iSzQCYZD9/cw6CXYtxJZKGc1LRdI&#10;v1LmWT2BUjUlVygCrmxGzGHPF7/kCvoPZgwZtas2Sq7gf3mdVlB/jx9VcgVhsqWiazhWZAG4TA4j&#10;Dq68yILCu39QnEUWkEjTf6KmtMQiC+HMpmF0fvKkRHV5ksVQipFcYRhsJ3TVzwAwUuQ6PuEhtUkZ&#10;5b8DV49cQW/JtI839SKLkzHzA0tFckFTMxZZyPdENmuDt2OvclmniBehNyJXWFXFkMK/yOLlG1dO&#10;gIEFtshizZxOIKRrPphjmKpJjp+k7hQOJleg4GwoZ2r/s5pGFiRM7C61mTRKuxkwLWZcqEyuUIPK&#10;wgOJbI2FMkHo3om3AYL4ym17coVdTATFyNM6+eQKdGM+BaPqIUt1MJSHyRUEPsMVLDNpmFzBbZS0&#10;WRLKdrKTK5REZe2AiixAWdqpqxH+SidXEAOnfjkMJq4QLIhFzvr0f4HN1aFEFl0QwMNkCIJsADyT&#10;6YS1yEIkgHZOQ09fRhaKIZ1gNoq+qJFfnx1PXzDA2nKFU6GbiBOsxoKU26SMkQV/sq+F3BHM2Fre&#10;Wa4wwzSRqMdyBbRyTQugWX/sCHvc4KmBbbY98FjoVqOxi8wdmeikmZBXCCMLx9iNxjNihcbeCqsQ&#10;hHLPCNeQkcXtJJ4+A3TPP+2tAOgTxMdAS/SevvLcWfV7QiOLjgXgVpgFWy/XpEeNLAYVspxo1lor&#10;46CHRhbwI4Pf2utVixhuBSmSCEIc4Fa40UACQL0neACsyQ+4FZzn323qK3T6+oBkDSqTRRYPLohc&#10;jcF+8IZbIchxT0cDuBXaXAGpXw2FcLF8jossyBMXiwEHPz8Kusii/U5BYSgxgQluBa6SfSATV+yE&#10;IV1kgc73WLLJzDAysjgagyLvmgNN7njbjCwWy6yUlULHlN0iQ1DWOSSyXJKRxQKyK04cTm6dyOC2&#10;gk7JTaDNoBGlUOy6rUDsPCGQRS1nZPHgj5QjsD0FI4thCMpU+NucLRPntgKkHFlk02ZRUnVkCmOR&#10;HFkcNN1gT7o5XcGtkJv+v53WaE/NqUlfWMQAhZLnNHAruJ+05IUNceKj6kPCaGTBIRCTICyWLOf+&#10;3rcVaOt/nj1J5dsKohllAS4hHph+lwYL0tsKu280nmsxM7LgUkyHpcGyYAMqshD24I/a5ROlwQf0&#10;Ios4bLFviNu6OpwWWaiGZTRZSYzeNhQssviIuFSknBiG75R8H9ASbgXqCRBwI1JHoA5BMrIQt0LP&#10;FiO1cU5YvXglkkesCuoPFyMLZ2QSKyYwsrgyBMxfADgjC7Q7LXIWG4oVkFvCrTDnuKGXEQozSLjI&#10;4kHiHqLgVqA2KtBoxm+VVq9NJZRGlEiGW2HJ4CGNeHHhxdS5oBvcCuhcDNDfLQDR1QXk4GO440rk&#10;lYiflLHILDwTkb7zPsSC3v42dS4t5GrhH7gV5pItAMiSYDgXrStr1EoqcCtAudK2M1fHxwO3woVO&#10;mDj7tw/T/iHe+Y4uYmj62AvkH33i19sKiXzkL6U/SStkPtZsH2xYZKFh8glACEP4zrXIgg9bPJ3S&#10;Ioujh4E/yd9WaKbLMkndT4ENmCI/mw2TRJxCm0UW/vEqpFFeZKHRBwWI6inkyXRzkcXtPB5NyICo&#10;wcvtxkJVTijediFaoBgPQ45FKaMABCeyyOt9zW47wPyR2dE23m/OvFb4SNjbChz9zRVsXg9jYx+R&#10;Bb3l2WeshfGGyEKjbwAOfOTbCsyDRIgaXFRWZWbKHu0RWchvgBszIgt1gBhxaVak8nygeVuBmik8&#10;zXpwhzeGJCJRamXI4k20C9YNWegOL65i99BgHmE+4ZeZlibkcARYEBC7y3TIAuWmwAix7CGLMGm0&#10;W2eGhjIRvK0ArNQb6bITZan9tkJ1miShQhQqoYcsKnk4PCiB5Htb4XfVMZhFkHrjGGR0gUzUfDsq&#10;1HSMjTCRJSM+Zbh4P3NyQQi2+Sxlxn0WEuC6UdTdrJ7TkMXjZsikDyf6POzROmSxihlYkW1lLcBr&#10;Eh2yoO8u79Gz2kXBdTpWmBNiusVWvFHkD1n0xfk+lcSxw+qP5JMrLEl4E/1zHLJ4/QmLFE8IKaNx&#10;nf38GxhSm0JEFuL1/ehyHDGBYkQWE1EgSBOL6ke1CmgkqgoYFhI4WaLpbmPyTUONDSGy+GJaTMNu&#10;5D5EFse/Trm/wPsNEFkgOyHeT3cuh7bdUoyTsA6ZkLw5993076lwT4ksSlc1xhST76kq2DCT/iea&#10;/HAHk8iiZF8XiG+wAEhkUQbkHNA7ZaZNwuRPiC9QIguTNRIhMq+lA93dlcjit30ErS+RRYLAIYmn&#10;INgV55wKxhf3rIvTYnCk3IhlIotFV0YjTy2pOlEnDF7+omS5ePdJZHGApNDn54E9i6WVCjP7OEC/&#10;hakXNJGF21MWXFM6SOiu4dzEgRWRhS0Znuji6daLx0/7MCILaBOVBEUW2/4zaoVr+aobsSKySMce&#10;FIosmNPP/l5okUhmIR7ef7lUZXJycxRZ8PQ2n3McCxPYYglzMzPI/Ze1SpYrsjinhBC961lnuQie&#10;QgLc6v1eM16NIou0EkAIgoOwWYrWx/pOAKmBt/5RELkKa1Cu2nq2r3p6RRZjo6Y9cxQgGo0ZdQKg&#10;72k8naIRXEUWtWobAuQgi2CfYyB6OlMQqsUr4pvknEL8vLKDLmfe49scrU570SJ3y1vSZVNkwbc1&#10;EHaVgehAc5n/tshvu70iCw5C4YCgES1IpsjiVh0EKIgZNZ4VtIBpVd3Wgusqf9KR3JzNT7AVWVQ5&#10;8OnNwzM7iizUlwLU3SeLKggy658iC7vOfCwon5w5vIosOsKU0soVJGwNpLBsgx/9wCwhcumj8Bdd&#10;5lxHuRYqIQntkpvIQnD4NNmuaUWwwBB1jgLqMrT0X5Xd0TD3RmHqen94HKphZCILoq3BJQGv4oks&#10;iuwfmswKnKc4VwY6xsFzgiSyeB40lZqxRVnUBDSTfWCVRBbknd+sdSvaNw3W0kCzM0yYyCKGtFVk&#10;wWO12x5PMlapH7lFFpcBiNXMmJ83MIOqoSgeZxphkQVOJeY+LJlcgB1zGRZZUEtFLYSJ65qlKo6n&#10;5BwxH4ssqKMRYcwEA2pA3WPPKyOLRDEUFuhsRmrw5ZFikcUYBNM7qyE+pqrIAtH2pnwT4CPyFr4J&#10;dGTv6M8UWQAguVVvMyMmsmj+ZNK9mFeFM5HF1dQdF466sLL4FrrPEIRu0jhOEYsQzntHfgkUEagk&#10;g7gikQXSniGMso6nG3sO/k9ok8Yu7Ynps09iHUyvyEKdKeFaCFOkyAJZZdoEtbWWGaXKT2iteQCP&#10;kEVatvUHjxpRcjKcuU9AsS2BOU1tLrJQvEmCCVxT0BFwn6BhHTUOKUX6JtEXWShrGYQwtMgC4JLf&#10;cL7qi/QRUeBrwELXG1hkMaQ7z6DF/c4iC5z+pyc1c3Lq44ss+s2ntPzRnLCK/Yb9TVOcgrRcLZzD&#10;RZ7uPmFpf9kqAw0TI4jOM2DsPkFkwu8ez2o8evcJq4opn4GltYSpS4oiC1LRbiggio6yxP3dJ2Cc&#10;iWQvq5GVcIrCLLKQ9Y0ASPLJ4lv3CbRaEAQGbItebo2lfcxhcw21y4n5akhwajkbW2QhfVHhHDjX&#10;oW8uspiSg8JAylxT/5ktspgeRPchQhW37Lx2iV0LM9MPS5ax3Cc4UYWdsrUWfpYusigXqH3CE2eR&#10;xVFQGqH5W9a9/QeLLJRp1f1aESLSsH2C/m+yRmIXcVwZyyDHd0UWMyCmdCFA/GFLtUgyK7I45GyZ&#10;kPuSdUY3iw/a3i6lygwwFVngGsDguIosojzYBeGU1X16KLsii5mct35ILKuh5BMcOq10eOQ2vqVc&#10;wSdMozMRlmsc2ok3wMIHBkVpvMaMcJFFW4OpLVsiOQSf4HzDmaVX26HJXLoXWez1kQlNBftcYIos&#10;lIUmLg1DPDvBJziU1CUVU/ScpricC68iC9G/R9FOIsFXkUVZdlzh+bsdqyKLGVTQL9PiqjTrGI8o&#10;sjiHYKZJZPGlcibmeL9o21SayEJHWvrrSFYnDFlLkUWzxvH6XG5PEMtqDooQXBcApUEiOG9PkGMh&#10;4Iw0ZGpCZMGNujBJh9hJZPGbrHK0Bfr7pbWYyIKmWBprS31JnRVLZLEUnTBQeeMnkYWtEv4gTDbb&#10;RBZJIURiqBORFcDiCViINOi+o8BBO4kscpUXYERIc87PvvyadAT97CYUWeAxP5pBKrIIgy+6mXpu&#10;1zZrJZ7xWDzhqWHax1dkIf3Lgh09NFokAWXL95moJ7Jg/ijJLrz/q8kqsvCCmRomyLbZuXydEIOC&#10;taI9O+AHoLQiC/CX88VKhjRqS33TCdMVeo8hDNAADS5EvCILi5MUBH4DLHLWmzM9L6DIQmEYNfMa&#10;M1cUWQhipOwA4wJj6AR4SgPEkXFuJy1kEcsw7VRk4S36UA96RASVyIJp5itXceiEcp8fKIAhKxeV&#10;yOKUOxQGCJ1aah46oRxFOzgqfpWJLE6uJtn21iqe6/jNYt9aTzD5YHmTQxZ/XiF8yRzFFm5FRXqC&#10;LAbKKVE2yjEsfniT70JjOJXZ3o0hC/grPDEstY0oz0slaIZOiDweAH6XGRiyiL36Nxyy5D9DFmNI&#10;7KNMFxDuSoBwSiSXDVlI2lq6sHZhAOxCFgKdE1LhpljGqMaokIXBPBycfEPVYGaVpzHcQhadckeK&#10;uHhBtypmLqXGnPA1dCAQm0PdG3MChBbJwIpv1fqx4fjIFYR8cZGV8AVPMhs+FbKAZ11Gh7MeojRk&#10;oaNAdcA1ZEGXGiVCmk1jTmjJEswDoyaLW8gCnn/oQsac4JY1p68xq6/srBaycGOZQGEnXyuSEIw5&#10;QR6NHC4qZCFRyHToExuH5PrlWDEnFBVGz+kgiYUspknpQW3qx0avV4UsrnXwT9WMvu4WClk83FbU&#10;tiFZrd+ImBOuEKXRh1qAc4QsEB1AwasVgyzAXQ/0o8WccJ4EVVSBBQu0WTB/+pyUYKiehkBrzckv&#10;3rC+3s7CjJejcfElMXBZx2NOYLGxYpWWKPAzIUMZBrKALkaUj+EWKwAPZHHEg+n5FNggizybHAy5&#10;8ZY8tdrWEuwY/UEWwc00i0vhQ4cyJxTQvbJfnDhUTOYE6Oms0ckLzFbmhKbzR1D8JnPCZYYC77ec&#10;KHMCdyuSlle1Ma9LOTpzQl2tl8b4cwXVUmZBFrDf2DuGKSdBBFn03gjCpcRCa5NDZk7Q1ZOpZgS2&#10;giygZdAlsp2bJRdhneAEuCt+6gFTfi1ImswJa4wQvGmg1oMsqhnBBx+cIoIs4gftjxFkAbo4kc/o&#10;BTCZrX/MgRcUFWQhHXTiFurSqAVZXErzSdFdVAvI0yCLdoXmqHb1nrU+NA17kIXLgduHqxFMh3Pn&#10;0xuAQk6ImuH/RD4yo9qeH9x1yAmigl+YeMhgkEUS340JCM2s4yALrT8u8I43rfsPJxQ9BXyNVYGY&#10;rDohC11kVuiyUZtEj5CF5PRXRYuirQwUB6e7/tFoKZYu8gZZ7DTECZ2/yt9Ej/CmkRlkMcizyz5B&#10;uYN4kEXf/DdWYlDJxa8JrnwyaXuJ/ZFujvTVKVGsw6eXVw0/VxO2A+nCF+BJyOKKsSIHgik+CuA0&#10;2uocsHsBt/ODLFBGysb9y3MlU1zb9QS/QfbVhXBkfJBFzbcT2ngMeoOptKAN5x1kUVjrcYrfQRbQ&#10;X33Say77ECRkwRkpDb9kQk0zO0gMtbTOGIMB4h+TIpUHX75ZyAL8OhXYie9Bw46kjz6E8KCmNuz9&#10;SlyFel8hC9XUYUzXob/t+6PKZZIZkB+/TApZDMFGH4YF9ByTPiRGNkKtvEIWgcAW4z6UvnwhC2EU&#10;GWRu6FFD+ezvEqbr1yHFEg0iBR9nXcI2vD2pkIenIoUsUGfssppo2aJYveORvmAhe0i5lnvS/1nI&#10;An94y+j/gPBCFsDdVZtJXGErKaKXQEuAHt5xGX2baKyQRUYqfRJl29XnATJkcbcBuM3z2tohrIBS&#10;8yglziELYMIVBvdBTOYPWYDEM34sua/7PzpWXQmiR6A8ZKMWQe9NZMFPNeDD7mtNZAHVnLAih5pK&#10;p2HhmBwaA8ZEFuurVT0aRJWQFwJJ3aTecqEeqxCFVMKMMfXenwUFFckf7isikUVskOKwfQmA3fQl&#10;smAqPR0q6QtalhNZaBDIGpGF3xGsTT1kIWQBBvXOVH8TjEMW8VZQXwW8Q3mHLJpXqEvszOHX6O9J&#10;sKLsh5R6q45yrjYVVEEZsgC3FxuSwOiCgJtATkLnXXH9hWDIlVbDDFnI3YCoC52OGPiQxQUvsY4a&#10;3hiwIvxGvue5KSqHLJZsqfizid0jQGQhmaGL2zHkkZFDpm6eJVFhRBZwELJPyAAsI4gsGhngEqPw&#10;6IOHLD4RgrhJAmyRRyLB9FTLM/G4JAlYKiEcUBiJkEkkQQPadgBNMOgINsiQxfJpsPl7biQMWUBZ&#10;ThtU8RYRv5AFeNu+NJuB4KCQhVB1j4rXWEMMgn0qZIFxGR/EtJBF2vyg0VWg7So5G9SU00saobKo&#10;OGVgPRmyIGuQoLojh/eFLDTpFlF7jxL4zjfS/RUvhSxmVvmSvSAOkHswtKjRRyAgL4WUDHEhiw1/&#10;eXW6VQ89Z+8KWfzVAbLRql10G4+jm76QBezZnURjMw4VvR/h6God3HgHVM9ecPUl9xFWWa1WU9kg&#10;wejxPGSBjSOqXNT+CZb3CKjgDcxnD07TBgp7pJeI1SPoMn2n0yyn/fWhwM88AmWPbAS7/fpvnHo5&#10;PAKfN4PX5JRnqtmgwiGLmJVHcM4RVbTlIge4gEGPmjkxZJFVVfXAw0jCwyo/4hqyEGeacEg4oZug&#10;YPZYcT68lHrSDlmIHh+qTQQbQjewnyOsxwin11qDyh+Or/uf120WFW9hp6A9jS34CepzBMJWKU4k&#10;KZuhGLLQRLV+Uwuqbn34vGzQTDmoeIO/DWQhCwtfLEYqrliK2ecIGbW3cj/ovPOfI/gXRWh0z6md&#10;MPACS6uf9c8RvDlc3TUpXyg0F1IKhooU14aELilkgdjQQkRIyOKzK5KnmfVlyecIpA4RQVAgSihI&#10;Djm5WernCA0pP0MJRdnYgJuxDwARA4WhXSlkQT7itxvsWg5M+nMEGi1LlohDzD/AQJTjYhhzcLVS&#10;gCbo3C8k0VOckIXXVB70pcXwpIQsJCUXLA5/LUl77yAL6UUYlaa1X0IWfCaj2sGpcxIhi6Mssm3k&#10;4v9zZonnCHjlwuSyW54jhGCukUsjAeXVTLjnCEyNFbpA9BwhtDG52HvFuoMsZotBAVMFWs9Aeo7w&#10;GEOQ1cz1C9JuC3uOECiOcWknHzjhJNkMspAO6RFyX/4QLL79TfccwY581dV0kMXybZqWuQiGSQUB&#10;WdbokR/LeugQsV17jtBCl3sc3UWxKoMDGt1GvgfPEXrXXkdGbDTDhvwIWSgT+IfldxZSDJLOEbKY&#10;nCDv4ID/pxeeI6hXCttlW5L7HGFpb5A44Jf3v3+OEJMxovAxISXnY+FOIcWNNX0s7lSvY3dswoWR&#10;eHR1PhbGTKODrKTWaD1Y+ViwmtVJjq2JqMwPTMNyBK0mCJONfCyGC2dTTfp1ML0b8LGgxmbh7cTR&#10;QjTP8rFw42QdVO3LtgWCliPcVxt4NnpWtWEqygWfu/Wx+IBh68N9LKiGRK1tqvmXb/JMXxCb4chM&#10;3LeKLBwhp4lvob0pGK6zB/M2iPokgd7zCH4scI9bPdEfi1mSJGTRUUcUOocK+yZivlGm2xEgC4WU&#10;nBdDJtFPWjVAFhck9eJ4StE7NBamHjvx/8AkQBbfJjsrBqnGq+4akIXh5sf5rRenWwqQRc+WZuaZ&#10;09J9JEZQjYWfyms55h8LWGKJoEX7b64YwAjoxuQcYH4G8UAWRbd/shsg2jCQxV/qnw0D+0pSey6C&#10;ENdXNLjNp4ANJBZkgcvMq9s188p5wL6HBFmU70n5s0luJM1qwd/J2fkw8XiQhZslCp2WReBTbzdM&#10;QfKYKNsTUOry/aq5ycgZkAma7rIIMYKz8slbbjrIIpuKE3cB9t+cgixYmGJGE4MmsfEnmu3WCWQR&#10;Vh3Jw5V042tyWwVubcsi3Apu0cdVmoaGJBZkMa+PS7P+2dMsIshCA7vCcGQ5BlngRlqel70BIQl6&#10;cTZZhG5Dhmz9ZBG6jU8Dvrc7V3u0k0VYfL7vbi/9xlI0Ltq/xbQ7yILRVcjiDVPEc+IlJsvu+FNT&#10;geb7C76NlXguZKHqFt5/ZREK7VX6f6YZ9uWBZcjCaBZPB1vNLC6L4PUdXxXViEjjCeawWgRRbII4&#10;VoUs2glTySJf0LNrWYSoiYZ/gZCFxKlbgGAwi4MJWdw2C/XEZ48kZMGPwIToQBYUwGURLLiBf954&#10;kidkocUZGSNRGMFlEfimrUZNyALFkh9bupNv5bIIqOhuoOSYKH/MWGnNWUjXqEqKfLrwaDPKz3yC&#10;LMwrezll4jG/+jmaDGZ/GsgCqSXd6O6tw8+yCJ57p4Xij6Tewc0SJ/e+BvGeFg0pIrFkyyKgHOF8&#10;5+DFwF0DWWzxV+E3dPeLtQrbRQoFshBZsC0596PH5Hf6r1kJTQfmV35MFuF5ssB0JTTio2F3yoX/&#10;2WQRSB85KKahiG7lxbTRq85jQBbKBzh+B2QxDooD52rMzvqPxVgVmEHlvgSVGI+oLIK3EVMaj5sE&#10;IAtTd6GQNal+QpS/JDgOIAs861ZY7YwBZKGfkE1ZshxTFqHNebJS0S71k8oi4Nm+gRCvuJ4sgoOH&#10;A+dQNv9bGL1wOPmCLPDkXkdt9HyYAlmEvS7634plArLIGq4OV1geluuzkJPnBPsGZAEWj86p1kDu&#10;8Pz0NSALp6qQ/hH0QFBCw3Sy6UAWiHQ2PkBAd2jw3E8JqGcW/nqv12tAFnlRq7zhie/yueOzIXls&#10;O0VGWrIL4PY3RQDDTCVZqMYgC/SXI0ZObJBF3vZgRrLFKULI1ExhN4oFoVV+jiELAab4TvihTz9l&#10;DVmALvd9d7aRx4u6FZ4iRGNQoqiqQsWbIQvhS3Ros8IXsnDbb+kvFt81tycMXgTbTXddgn7qZiLe&#10;U4SU9uURJtgip9oCFNkYLMEadOiRrzo3d1jTmdQJWczHtZy5AmwPuGCThfYzeZFyQmuls6cI1ZmD&#10;oOAjsUe9MWtMt4sLE6DG73vvniJYrBCL7vGHRVTxFGExThe/ErIwoXp6H7uwIq0hQhbkM/H4j6al&#10;JGTR/n6UGmnjIIvyA0cpgYfLO8RQTxE0MP76P2Z24cbk+E8weOUYe0/3kIhOLsqbSoZMtxYNFnK3&#10;DokSJbYdFuN0BbKAi5QAWVDwDQkR9hShiRG3I1yGV5IF+L+HTanepwi5xDFYowkj/lh8m9jkCPP9&#10;TAaR138sftBngCyIiRgzyA1kQU568gQujKMrQJCF+m1FQNdavqD2Pr9AHHNevqE63T5FIC1dKzNO&#10;nwrGIptpx+kcZnS1YJsgi8dDpLfoMMAKslDpdHAyxq8CpnFcCdRVCha3i4tfkMWb3m46hfZ+KHMQ&#10;MCptFmSB4sQ+eWt15oVPERZj1ZM82RId0UsmOi/3nyK0ANj039MCpCUJ/sfiQmPGaJKH25Hc5vOM&#10;65Jv0aZqnnyKMCe1XR1EF9UfC+f2W19UN6L4Y2EDx8G5gjVxajHypZvpel8F+BThXAnmNa9vbsHs&#10;UwQGZl9zdQews5i+L079WNTBn/gkopb5/ilCqWkwwZ301r0c6Yofiw1WgAtmThTe1Y+FRsw3JMyP&#10;hcsFGb4RPMn3PWWMKDpjjVk5zHn8WKwXktdS6vphkNOnCCaQQOtahjs/RX4sGAjxJZ25K5j2Y8HJ&#10;KJXlcm0OijOJSMsFowht+R9lZZHFfiwEog2Rj0JAie3HPz1VMraWURf8KxZ0CksqSXOZKRXqY2HD&#10;BAWDBYfcx+IKESX87GORG/jI9wjWnkDxJULwQx4juoMjDoMAIyDc38TOPhb31QYYDJtVf97rS4To&#10;GESXo5tcfiwg2zeObCnpPD8WKm3nViJfInhE/dgbxT7iY0HLihYFFF8tTi/qmd3VqQDkY0F1F9r9&#10;KdcZKESES5HxXiLs5bDsKA6xBH4TcArRY+Hi+634UKS12ocCk7b5yZHVt/XtrFDhEbtMFfRiyk6y&#10;vy/GKAC1cIbFA8rMx0JmoYKPOG8kgiuOBVq2O6qh2dAocR8RjNh83kqNCM2BWuxflCmmcV1uU+lD&#10;8RoRqJVUXfAEVzqwY6Vjo8ZuAfmxkCsnAYINg+MRrBFh54iXdsnrY9FmbXqh3kinL8v1+javM6k1&#10;ImihDaN7aLxOqbRtvVySk40IW/lVoNkNz9KqBS2wjQi/YkVrXUTYiLBYXO1f/z7ETyIBGxGUVZQ3&#10;JukHXksENDhd5BoRpsIKBHnIkFSNCHE/VoCOWuibnC+qEcHFxHtlY8O9zot792X2GhGizkC/ygiQ&#10;BYhfnlF0Ch05dHX65/9YXFksMG6SLRlE3FockMV8Mj9bKEAWODTnz8/FH4vKNsdr0vkrJ4jQifT8&#10;1AD16MzKHgARWpbBAgQvRxb+CySY/LGQLL9EUGbMnnScreDpNh3asLxzfSzgWG/5LHimk6waieO6&#10;fPtYkMmoVZkTQVL6fCwUh3JxF0L7yszG+PGx6M4Evrs+PhY6WlS355g4bKMUQyCwa3wsINPT/3v/&#10;kkrKGTPqWrptvMvHwpybIZy9chbNexGFZAhLOp+rv8unzscCFbmvJTdxXZDm5XGn6uL7WIzzN3+y&#10;kQQeyAvyrY+F62M7AUzIDQT8ZGVONeIpnvpY/Pk/8s1Flzr8X8wetwZ4lZL4WExyCgHE4GOh4PEj&#10;zGbzCYGkWCekcrZIoM/HIqYSMGnU9qqCstUWKNfBVolt+Ek7Ci8pJmaKhoU3+vhYkCSgj4V6EEK2&#10;j/b1sh8L2jdYJrLaTTHbrKD6sjQ/Fou8IFXxGylyBBDvYXd10rR3+7HA2o174pICrwjXeLU+tF9R&#10;KotFhbsHDwygW3mxwCs7g/PProUX8k/K8z/QqfSQQENMfVM37/asrwsgi9RE8kxSWIGw63XslkU1&#10;XW0VG4Q+AbJId8lsNEMZyALbfSfaBC1bhlv2gCw+2hgP+a+k6MnEFgT08rLxeFrGYU7uHdHpKIs1&#10;GJAFY6WT3fkiyuvsoEhPJgWTWnEqIAs+7LCSbOTEKi9AFs18fNcVun4ssMammc/si0EH4cdC6ar3&#10;yrZT6jiVgLAfokBANAZHLhbnOUDIu//34lmjw8L3Y79VaH4kSl762Y/FPjsKZ7RJkR8LnPaITiec&#10;gSfQvBdp/9CdtSjAB0QJ8uLHAqKjBFi0QsOPBYPuG5hUnTReK/4J+IMuWXgWTd6AKV+IEg1S6ePR&#10;hoUgOXwseIRFj4VvfjRYH6bYJBUeC/W2GrAEBe5Hawk2RABGjk1N3eH+KsIdi0Mya8fi2EqlQXTr&#10;WBx20c/38pij0EMbZGHSsfhMj14lN0KOz+nvoMD/EGM6FhMoUH4ijbQ6FuXOWN9Yvdn5M3nZWsci&#10;JBLTVM86Fr2UeZoozrr5fXHrWFDWYycC9G95KEW8SKeOBTVaviDkhU/XsYi47yd+L/KxxxDZAm9P&#10;p3mOCCl9LymyI/FMhZ9CA+t5isUrVedYKBcXYw+cnjJLj81Xe6sHkEKvB+vfSEffu5bZlyziLHFI&#10;ho8DRPxWDzgN1iepkAn6BZpj4RoBkFXvNwgiwNg5FtFELo7cu7DOORaccEfRmDk2wi3pAT0nl1lI&#10;treS9kqxWv4MLk7hkh7QU6R/JU1gMI4FDaA0RMx0ynBHxQKOvxtJMUM7lLjJkwwLWihhkOFPNJjy&#10;u9ApxLFALLvnmkKtII7FDT7mK7IYJCiPY7E1oSK/+Nma5iI4XcuDThNllm/O2IPS5xuLppKz9tIp&#10;jgDeI8WuAOyDIx6OBegMIU5zPOBFYuc/nuXEBSCFArxdciwG5fQbsRyLtR4eLBo3zDuD66s3PP4z&#10;qimfU47FJY2ortXYPleOBS7QDorcx5VxFXr+6wfySBJvD3XlpxwLkKYCJ8Tp5FhkNysL8mMZqm3d&#10;gcM+VyA0rTQPueJYGLuSIZSrsihXjkVdlDBNOmeTwx8e8yd8sIzzHAvwmUXLjOAe5JVjMXSaJ8kD&#10;gUbjmyjHYlu4z6kZbkifixwL8pmmZMndsAL6IYIcizk1A6uhzNQu9hwV6ByLWjmqn59kqPeBVaOR&#10;ddAvSI5FWljS4xTxehBK0FsSGAb3WZP35pbvU7gRyLGY8qDtFoI5FnQyYmeCevhI9AgaxIrJ07Hg&#10;r7ghJ7C8kctVDVY6FkPPRIaNlBD2VTI6hg5oOJ96IlRZ5/Q/0LySu1an6MQiaKEgCIs0jUhRnmPB&#10;MvfHGgmlzOmeQOJe1hws36gtyMdPzJNycYZm1O7pnrTGkGyI7cC25CIMaHyWYiFkFBoOgIRLOhbE&#10;UwpUN8t/T1IfM1x5B4JR9UyTC+m0VYSOxdNnZ42xjRBEM+e1Zlxm7BNCx6KUH4IIEPce51hYU2BZ&#10;ECB+DDTtWLAPyzqD+44FohdafQVZj+UT5QxBhDvJ4LDIigjDYyGZGAVEgCGpOOCc5vy8HgsAPeb4&#10;2gy6SMI6q3qOh7BdIaPHIv3Q4liYW7pwkC+aK2FwIxXTDqTC8LGoLGVWLggHeSps96fY87G2+qh9&#10;LChe7DTT8ilGUDJ7MOTPx+JyNSf7U4eoGRHQVR8LVjW7b8qUwPTqN4gU2kzMOJD+010yX8s1SrZy&#10;OdaJVQiJD+1Jmpa/QC1GEADxi4xv8+o9FnC2GxiyPC51QnUmtNUei2kPxEX238NKmHQDuJ13sn+2&#10;nt3cwNb/BMoxuIw9nr5zt8dCVYqO5FF+5yAeMxRqxneWZXosJEj/5iYjaApoxB9PjKQVXjaSOGYp&#10;3gaFoSaX+6VSQ9Xm8Wy8DUqUGnMM0WrhGd4Gg27jBGUmCyJ4G6DPoTfrMfqUYY9Fb5moU9n01QLb&#10;vPVYnEJ6tvGMIaLOYwGm/CMxhZl5wpmzojjRhw55LJCMDgcKJah5ogF9aLpIU085huwjPYE5ymai&#10;eRssSnmrLbSAyedtkL+fHRNHYON6LP5lnwowpakIGtpdkSfNvA3ObRcT0Ua8MK+c2cZ4RVuyzNvA&#10;mu3ddpQYj1DZr6rrfsjbQOAkUnJTFoA9FoqJZm+igeuFqrfBb+JM5gspr/C2NZjqNOVEoXwswh7c&#10;U3BdZzFAIr42YIHGX+sZYMFwkSwZYuU2iWS1wVKou01iA/0M/5CButD4vLfzzGqDqIePRYXMxSl7&#10;FDbPx+KO2FwlrKT6WHgT1ZZSQcdBwcl5KWP4mapl9C4lIRhvtQFsURoEn+ljQQjpooLiMya/j4Vj&#10;preTp9gcZneepCy2/WfxjFUbFLUK8nWZ4kqhSB8LRfeKJFUb9IEhntDZBGwuLElmOyW8tqAbFn46&#10;/FiQz+EljD4Wkiayh/4wUqSew0x387EwDSCjpIX5x6vc+WJBo7zVWGhjrkitaoMMmkQtryEcPhYQ&#10;DZIKvkUopKs2mN9Zu3TP6rEY9znlsfCT0hNVOa3HAhEb0nxZ4KyPivbXY1FEsKj097Xr0kTSJrIb&#10;eizg3BI3KbfHAmKfA78S58mrHgGQagNiGL8zceW3KBQjOhNqm2joU21wlq4/SDfkphW4T1kvORud&#10;Ql7evG7ShVLMYW2M51qoNvDIt1EuQ0GdM6OJ87G4MVW1itKpDbQFJ80cJCC3Yb3S8z4W5I40bsLu&#10;05sWSG3gZozCr/hYDDME1Zyy7Rp1N9UhuIUZAB+Lci/+8WWF3hngs7V8LFqbrUD4Tb/zsZiZeR93&#10;lED/HudjMXVbIhjmYxHHoMHJoZQyqQ2qIgsLDalUqQ1qvemNQu5fYTolBr3ysaBr+BO+WhbEgN52&#10;XN7HGfXxh7SkNpiffogQ6x6LnGU700rDlp1/3WjgtNinHgtq8H1uuZXNpDil0q9YPRbwutK/t/FJ&#10;tTFSB55ml+4otm0MEdy1gXQX02Mx4eRd8M7+rrtJ4cWAZDQWtw99n0dfLDpasbiPl6SJBVeJWCQo&#10;r7/DQhPzIsmwwKjzslZYYERYHB96HRoszEew+KNIWMVXmESvvf0KKY+HLfQrzLQO8+VXQJ5fQeLD&#10;jUlaknmVi6e8XHRFGeQ1nlegYryind4VOOU1tCuiJK6u4CsgusKVuSJ141StuRJQXsZ+KyKXN4Hy&#10;AutWJGXyfSvl5WUrCLlWhD+1Iqu0AixoBQrkNTgrwl9W0Lx4bYHqYbzsBMt4eeAqOAsrQv+3jcAK&#10;cP1tm0cafBhfhbV3FUlzFRDdKhZQq6hsBDd/b9rLKiLJEFbBj7uvQK4KZe8iWBXQo6qA4jGqoYoD&#10;7FSRkVJF/6IKgqCKN/JURPZtB04FQNrbNJbdv1Lhe3hJLxUwxqtUqSDSEJMKuKAQNhIMqdiiXYuO&#10;CoApDr/Y0Xhl+RS4khEeKuaUS4UKsLQLhkHF41mpB7gl92NO4kWIWeEljFPExE+R+XuKePMUWOC1&#10;dqeYSp2C6OkUsfAiKqfgNziFCW6K4msK9LzF8KoYTFNECy9SmgKfHM4UExW/chdNppgIvADJFPSt&#10;VA1aeNmdsHem0YApHHcpKu9t1F63FJSivLfNshQg8Kq4UvTPexttpaDSSqEUeOGoFHMXXiBUClCT&#10;4OxHKdzf2358UlCIuh6JsdPxyhwpkEZSJD2avNaN6DciBeTLa2FabHmVWHnZ8eSR8ory7tv8H8Xu&#10;b4s5exQDtyg0yOuRo6hsGwWR8vqkUQiZFyejIB0wCuwWxZfyWlxR+Kq8aKUoTk4UgydR/Cii2ApE&#10;Qay8bjwUqmheCBwKkCyvhoYC/4XiTisU7GGjOW64AREKrZUXdlDcyaDIKzdUKq8E4worr80fiLzS&#10;SFHVyispmhcnxqagcCOhoEA88/rLmfLqFBT9AQrIK+fRKa9pqrwcBUV+KOUV/IDzKZeovVVe1UBe&#10;AwKZyKsfvpWVVyiprebbZXdJ2/OCI49exTqN2120XnEK+Hl6vhnqXuLzv9caTHyp+cmXPXO+CF36&#10;+tz1JdxuX7D7fS1Gfok7S79g336lT1AMyF9YCKLbX87bvygI5oT46wMRMOU1YFomKNpJYLyQeD8t&#10;MPXZwKieH1gTJJj1iYKBmluwAgmKTQZjNdBYxYu7gcEGCIPwgbBUEYTRPkHeGXUUeCNghMEuEHhl&#10;XVjB6giKaVNYu6tLNYELszsY1gqHnxkLk2ZuGICVw5p0hwn9HiZgS4JCHIDYOhMU8gr6G8C9kwz1&#10;iVhDgatkvl45DJ+gKAKUBsNnTUx98onhdhQbyBQ7QsX4ExQ7AOyBwomvChSNpJhIPY26pou1MqBA&#10;frFmAEWfsCuAogc7xpAJQLGeXgsAipAGjaFBRjWmvvWdjUXFG6MBKPZ65BgWAsABl45xgO2Yvshj&#10;r7XH5MQ+9sL/MaAIMkMARS91OBQAhdSQ0ciITF19IG7rsZeMjQy6/MgEdiSLNJRM9SwZDBCTZXFN&#10;Rv9P7LQUh7hSNghcb3ssJmoECSgKWPtkAQAFBtZQBv9P/H+Ume4HU9YAKAhaAEX8UpZgeNEDqCx5&#10;qky+w58DUEDpg8re72U4VeZ+0r0xpJlzcxQvFllZKSITQAHIArEywR/LysiQKgMOqCxa6qrw1wxA&#10;UQQq+72U9qVM3VjmKFtnywMoJItCWRaWBrq8pQIEKKYilM0EDTdOBigQt3WhLKCYjrKctEZZhAUo&#10;KMfQzYUefUuhvIdYEiD6zN+P0pezfDRTwZt4YOhP6DJ/wjj1E0+yuIWfYAzKBvgJRak4vD6B6Xwi&#10;UXyCCt4TYbMn6jiZQfWEu6En3jBPoB5PjFkNT1TOybTvBO+P70SyMneC2VA7kRHoZJhdLNyFdcL1&#10;ycbTCc8nQ41OrLuIiOz1xvM5lXj2ZH1+queERShzmhOsRVU2e1M1EjkBKeMEA3GCzVlcsoMTG4cB&#10;N8qMvwn9ehM/M8rG6U04aJLw5k2w1E3gK9zEoWwToY9tQtm1iQ1kqlu0SEaZMzShEDFrwvyqJvJC&#10;TUBcPZ2rNC/NMpEbZbfQRIpQBj4T9+ZMnD2ZRc0EiE+Ww0xkxTLhPpmAP04mfqFMikwARWRiEEMm&#10;VgiZIFZJMTQrd1BW8SXA5PIwMZWrMAHuyIDBxNeAiW+eTOqX4BxfIgnKdvQSOr9LdIMyKOsS20Ie&#10;uUs7GJQZ1SVkhDKQuQS+UebhEpxRdrolHIotkYla4v9Zgi6LMuuyBDHKdscSRklBNJawkbCEY68E&#10;MigD5UrgnPCqn0xxiaqAcEZaCUYJACshelUitlOJ9KISVFBWTbM2ymolT4kyjjuwqgaruIpPxSi+&#10;HzhLx3OczCzxC9tuhBFTKQEsZWRICZjAKJHzU3bpQ4kwqowngxKvsTLOT+I3z5N4Y62TSO44ia8r&#10;+2qT8EWTeO1kEnRgEgDDsrklMelKglYriQJISfQ2SShJkvjrynYlkig38lJX5gCSSLsy9I7EB7FM&#10;yWaZLGbZ4HRWy3btRqIFapl2H2VZ/EYCKwnL0v8LJwlZWHaEA8syxhVPLYMJn27ZAEfCEfaNUzKX&#10;Lc8zfCMx3HFaIbtl4EZiUcuI15mWDdpIwDL2uWXrWy6jW0e5wY2EObnMLiPh5CLxgNdPXJwiMVEu&#10;+yenUpHwL5GQuZvLdhIJNk0TjXNZo5RIdMElEiMMkah0SBA9hkSJQqLmSbXzgwS8XEbFdpkpZ8+D&#10;hA44DlaQELTLUKP7anKZEJCAt2XJ/gi6cyfd8iM0nD7iDT6idT2COLhQRK1HoHY9Ao649Yi0wrbs&#10;6H3cskTtekS+JHbWLctLLWP2CFbCG9FQn52WGY9bxn1b9rm4ZaY9IurtETrpEZAF3254467G+DSy&#10;LUuTR2QRblmKPIKGnXFboNUc8ohsc1k29ahl9ovvOXJQLWtobxly5zIreURpkJVHoIV/RAXYFDoI&#10;L8MkseXLALy+TGAeEcsb242aL5seX+bxXpbNIyCq3WX1p34v602YR7QAzHBr6BkwK5pHrES0Csza&#10;GZghvPJyHJ1HKLrYN48gc2PTl/3dwEzGOI/IN4+QgXjEuMYwi00Vs8c7ZuIqmZHdEVAus7SyI9jN&#10;7KWOAAo6ogdohlyOWEqa3ccRUWoGGo64pn0j7tiaOelG4Cqb9bkRLd1mhNqIfTdjDRsBxEjOfgoP&#10;AB2UESLPhxJnZDNiiORs7SYd10vOdDYjVIbJ4VtGINLZTzJC1zqjNkZgtjMvMYL/nc2EEZLjGRfA&#10;CFz0zNyLINqz212E1Mn4DOYfrWOfUchFoKifmVABeCotgvM/48kiNgJtAhYRiaBxtyL+GjTgKmKO&#10;0E6piFidl3sQ0P3Z0BiJiPGHRhVFwIREyyeKoCjaBaAIvUWj70Qgk9EMNxH+MhG/jfZxiXCbj2eu&#10;syUZlUS0/2g0SMQYkXbEEZGRNP5FxE+TBkxENEKJiHuU9nGIKKy0+4QIZS0NK4iA+tJKgAhyTNv4&#10;IaSdaeR7CAK5h0jXtK88RCI4DXOHeEbsXDUJmacJ5RAg/LRucAheUBu4IbTmXWBDAONpDDXE56PG&#10;P0NslNpkGSJSTI13DPHTqbHCEPtQ7SUMkcxUw3shvqoaKRdieNV2WogoLrMaOsi9+1azvkIAvFo3&#10;4tkeEazNNoXIhSlEMRQifDohQIy1IxOi9JgQBJW1DSUE6yNE3bOmLkIQ8sydvmAAjX97RBkQOa05&#10;BSHIG93N3lHARNta+++O/K0J6iBAkWthOAguuvawQei0aww0CPTxmnMMgthrd18QcrUgGtbXKCuI&#10;tX/tXAURT850X+9mdeAEMeSQfiYIVYaNYIIAgdjKIwhWim01BKFC59NhsvHzHdunA+GWyAbXQOxM&#10;USf2ezGPV62VTWSBQDapM7CruxBCKQ1IIBKa7fsBEYizUUdBbrYcSWgr2IAYjTbYb2lL8mmzV6g2&#10;UCbW1s92be5EbCNrQMDNbKs2IJgaqG1B0m3zNnNbgO82YcW3qRdwo7fCrbsBMThxo22OW7EBsVty&#10;Y3WX2wlRN7eoYsX0BsSwLrcuWm5+WW6wrOZWTIwDArMB8QHNbb2em6NEPDJ2A0I9r2PT/XPrTgVA&#10;t94/N7Yi3TgcEIOjbhR066b6ZDeXA4LXdkuM3U0cBwQFvD0s/cQbhZI36EKZXTdJb+YbELz1NmxA&#10;yGB7Y9rfm2iOb4qBviU1++aa4jfEr9/iGxAI/c3agKC6/zZN8UNKfhkXr6ppDH02bB0scXqmyVpn&#10;lmsBAY0EhH8DBPQSII4DTlkCCAQ8OOAAAIik7j884sNAv/wDp9wfmukPdAvcq/xB9uAPedwP6AVu&#10;fv0QDQPHTj+8nW5XFaYggHt+QAuNgaPKD6kYPxwc/JDqfajOguyswH3g//bh9oDTEHRAOgzrfQw2&#10;mkTdw50yCQw4/ws4LhHADQyVfbA2Zh8w+bc6BuBqzj6sGdL9E9sZH1zyBc+b6gbg0qFmH7KFuQAu&#10;K9UO4N5m7EO/IYDr+DKjlP1bjtgHJC9gqH8jWRZ/I8Y+nNrzzWSzGvK3IvsA0vRbHvzGODPjmn0I&#10;ur4tVnoO+G1A1zdBpNA4+2AqQO1CVwzwWy/fNyun7ENdv4A63rdw3TfX7EPP3jeFrt/Up7/x2vqt&#10;EOhv+q+/IZLgsw9AfwuDyco+PGX2Ydl+of8Wnn0YptUhPtdEsw+CZNaefvt1yp7qw8SZPpAc+nDi&#10;v21CH6LqRZE0y+2/NX0PQBJwPkzI3s0HDEdqgAujzQflAlzmDXCAgpZezQcE/xup8ZSC89+mptsp&#10;nEV+LpsPegHcvl/ApaDA2bMDt4ICCsGdcA8OjhQgbgU/UwAnzT44APsIFyQUzmlZOI0khstKDSea&#10;ORxD+XDlmw8YhTjFHXFJjiXOV4fzIfHErTlY8BRXUl9nWFyks7nP3oXOBziu2/mALsSheBqnvHo3&#10;LvB8mJrjgvOOWzp8nDYG5MqeD+ggkOfDBFt2PsCKIxdwGzmwGjl3cA3Pr2lG7tRcMEYOdT5sRmw7&#10;H5yDFGyTwvNhn4xLZmtMBbNIrpdkyTm9xLkFrzuO7/nwAJeSWIprvYe/Tc6frN7kNnF55sxtcvVD&#10;nw/vg5PKXYGz95C6yY00H2JfvXMMyqmDzG5CZFY+FENMpbUUNZQTcg+6ErGxyPH+HgUjPkhIDhA+&#10;QIVyv/S/h34pB6mUk2lSrvH3QLJm3AAfiPx7YCqR2pJKnkq5WqawKLYCOTLgAy6hnHfg11Ius+Th&#10;oawve5AA4buHW7zNPZTv9nBm33KiKTyjxJQAX8yVOgFFFMf0oPagDl/SzAmH0Rxd7YF+hrLmZKPW&#10;HNqcSDLSXBKoPfhdnPZgxj/NgfXMSWkP/J/mZgV0weZIOdnk5pJOD5hQOOdwhoO/cO7CenB2ULzK&#10;71Lh3kIzqHO3p4eO7hxd6WGa5zAxf03kPacI/D3Fzyl8HjRAx5nzgMEbT77mYYlCR4h5gDt0LcsD&#10;Z6LbUB5kv+iAJw8oODrh5IEK0s0iD6IkHcnjAZPSeTMeyJZumE2jYsFNngADG3bBBGZzQcpbBuZM&#10;/9MVBw8Yok4KPFDgZQIPEjnggYWAh6QTdaDfAR/fgRS9Qy3fHdjWHRaiEMlzISDqyLDDmuTMdjhY&#10;aLaodhCFdsgh6k7C7KAz4Tl47MASUcdFuU1Es1SgOuzwIb8ROzSURfpuYgfwHyfqW4sEp4N1WQeq&#10;XB2+pzqQSN1BqYNSSR2CoA7oJaAOXnjT4ZhN3dGlg9+aOmImHdaN6jZOq4rqailOQnXq1RzKAZBA&#10;B6lAPoc7TKfwHHTnHJ566sacg7tTh90c6mLN4cVmDg1iDu9dDuQxl0fuBzelDmI5LEAFlcNhvj85&#10;9FpyyAdJIlOdLiEH/cRTKA6XpNXjMMl2HAc1Gge0sBRAp/KmunzBAZRHNeIwURwfh/1w4JeYDnE4&#10;HMUhjxsL7dTh9A2renXBwUweODB5wKHov6HWVGewfgNNiQR+sG+QH9/Qo72BVqrbozeoIm8oMdX5&#10;dwMr1U1sN0Bb64YYnUm6ocXmBtlVN05A4FsdiVo3sK7o2oBi3oYUjttwQNqGULJufCIDWUe/WMc6&#10;/2AXcNpAFG0YWRjrYhDgyLNhIeiDgEgumb0G8yIbRBCy4evVTWBsKKuz9epoxHkHG3Z55uFfA7K9&#10;BhPaNfjINXC9OnJbwwlpDcOTNbzAGuq61UAb646rBi3WsaUaAJ11dTk10Br29kkNRkUNVy2oYcnT&#10;QBpOwyA10Wf0u+eGqzSInHVPkwZNQgn5fUKkIfaOhlys48hogDbW9RQN3Fm3QTRIUQEuNFDZQUO0&#10;WXcDDen9GYiXdYM+A7OeIY94Bryy7mZniFupB50BbeuexxkE5Dq+bwaUu87UZuBirxsAQKx/HQmx&#10;BoRde5cBC+QkM0xw7LrQwfC2DgJmeI5lR3qB05qdt+Cxzw4EZdhHu4krQwRqx01l+LN2oFKGGZM7&#10;QRlSw3YoToantqO/ZFjO7e5JhhjfjvbI8AsKd3QBp8zHnWPeOY25i708C93h5xg2MAzIcChvfAwd&#10;3Y77jmEp3q0ZLMh5V1Jn5zjLsBiwcPXsMob16TtQGQOI/O7zsr/jwRhQCXgmLgaKluvtQClVQ+yn&#10;sODZTjEwPnh3nhh0KTzaEgOiDM85YqDV4b1CDHKIR+TDgANjDkNkahjeki1708yfdvEmFgYFFY8/&#10;YUB18cRJMin+zfvtnNbFU3owBLx4ZBoMn5/xKIEsGAwq/RmvGcFAQ+PNsARdBj0Apd642ckxjccz&#10;MKQmOC1oYNiFDQwRMB5Q0niLsBrP3zAe2GK8JcxW6GbxIg4Mn6WbpcVrlcULHVg8W0+2gSH+xKPt&#10;KeCOpr6bbNdxdbLtc9kz8bHZifzEeAoABuE1HhXP8UQXCL1lqox4ITjyTO8vlPmSt50itfMC5WH0&#10;UnmS9pLl7XB3eTDsL+wN8yD7yszb0yzzXPUX+vxW83ioHvXmfdeMjaXinKc5jhfmYkGP6Uaiv/BR&#10;O2QsXXc8W9/7R6ldq/ZWs/aIVRRFW7tFjdp7E7tGWrtFUa2todqGorEqRohViRY1QpPYhA8qMVo7&#10;6Df9vX5/3fs699x7znOe9/M893nfc88xvkKz8W1zz0fAOf7tEfeZ4snEzWPuX6B4jr8pU78Vp8UO&#10;xXN/RRvWZ5KG4tmPuaVhi3/OB8HyVUy/JAiKo8OLYu6oF9uuHyfBi1xBin12czb00kfnkfNXDrmf&#10;pU70/IQ98T6+esBtutqDaFpsPeSeZUvK03ybdrlY2WvtuUxaU9zUOXEf3GN++NxKq/YkXP9Fup5G&#10;0YOUTjy/tJGeqYUeyfFUs+vKf7JqYzVCWsKVvRSDYEWQobDVU8rGSSmMm3vAFv8B95qVcDuI8gps&#10;lfs/46XoTJH1btafkRCIq11h7KMco+3UaIqMrI5d8kJp81Ix3pGVlH9TKKSp3hIEw2aUet2nk94J&#10;H9JYFCt2byK4ERNv5hm5R1yH38ZTpkww8ispHvBsBQRwsxovpWOx8D6t3QGTHkYr8eVXHia4zqaJ&#10;X4a+6PRZVpe+DURPpKj4g/+o/l62FEiuD6gNp4vAt+hhxgTcQOES1akDXzAXPP0FkPFV4OPnL2EU&#10;RrA9kV6uhzCuS8eKH/eyu1QYSz/QrEo5bVI6ifwdp+JaOMY51n5xFPlI4lJh7IDJfTV11A/3LQii&#10;cBTZeCXuhXCYSHSISk2/ku8wDBw0rEyjMUxJ56aUy1n1WeihMl1AQbuplJxlf+mtQKsk3mwxsHuo&#10;UHNJ2+szQlnNAu0EhSAk6caB+LUpBq/ECs74py0DrSC/BO+Y1103zetJR/bJinAGwOzNZ1FL325O&#10;w+ySCx+l42sZFozrnm0i/n7KLyFpYm3jABLLDyMrHS3N0rvlOHNucEKZebLTfGx5XtxjO2TanBey&#10;7biQOXC2omyVfoGUybcFMpSvXJeO2wla8LTZe3avF9IEhPTF7rx/fa50fPqIfl1v6a5oqFOtKeVr&#10;a4b9kuuXeL1JKdedKyrjSV2LQbxPND48A3nIxAjTKAkzoAAMGlkP4lqkJ1izBj7cYGjWu04BuK7g&#10;/i5f13DlowHlZzoGKbrrZ3854iYv0l73WN0rs4r7QDpa4Eic5kCi2C4MFzborKy/v80POJ/RL2vJ&#10;jHY7rCUZFoQXWB5LDBkvcDPeokzT/NptuRlnjxzRWm1VI1B71nQp3lio8RhlXOBGWO6py1VQ492M&#10;ZReKOdS6wrwQR5276OsJNKc1428JWfKEZ3TerXtvOGrLSHxvP5yORKcA/fhu/YBhx5MejCVVfeYA&#10;8Q2gGjhOmia1nkDtpbxpuKZ0AiKXojrHz7tfZysWFpCuSgwh9Ee3Um2lgr8nSUsdf+I9Vn5OGqhN&#10;CGZittx/JHVePJj0KXpAPWkZoW6RfePr+23qLFcZiduRNqlB6z+hHGs9Tl8BmlIOsctDSTpaHmkk&#10;9yyOvTrz1bTmDM13FVHzmEyO5VXETSrGYy3q4+RDYuRzjqk7u3F2i4hX+UAOqZIIzWTGlaMtuHsm&#10;TLFLc07Pdt3gKY9l+NP6Pf3nhbVfkrQqRNQBcxpO2PAByQeCld6kskyOA6uKiXTwN4m4u1Lzs4hq&#10;Ucs+TzrOH54WVo3EbPDoo34hjltslKsjRx+FxDikEt9XHmb4s9fHGb7UTK6a7L+OsPY1/WgPpIIQ&#10;77wi3ilfqTC7keqazeHkAbszqUk5fdScFSQ0fmRXzYakp7WwUSoYTuOgC1lq0uiHLabFIC2UTMrD&#10;cX4cJvSI6S92HIGlkhO31N69V02W9KVieUOfpyfZwMWRlcTMMdye9Jdeko6GvRnZR81TjUjLu64o&#10;qlBtRnf9qVlVe1J2G3Voaxp7qPABbZTjcpK9vid93CLxcU886eYqjF3qk+ujAVrSaVAdtZ81/Xsz&#10;+ju3TP2brakY9eiTv0iJvgVTN821a9IbVN+ven8kWEL98azA2ukId1DQp41/c2KZYcmIuEr/Kjct&#10;deiev8GrifKhKKSNOb3QCv1Velre/IlG4WRpvQHTTbbQp3fpVD76C/YX1N/4MIJQjqS2HGHTNtEy&#10;hK/RTQ9ct7GSKE/iUzR8kzZFJ5C2nKOvyStqrkz1IZkttzVsX8yo21jTn+vdU3tqI2e23DGEhXGt&#10;EunaR7o6XOZVY3cFS2qCWdoGgf81XdcG24o66YMYVWjV84k5wzQTESpiIh2br7DvwfE1kb6H5q3j&#10;46JGCXf8q/gM83hThitx9iMt41b0AhnhnwLZrahkzO6e/7kz7kA3Toi0pcOuc1BthtCLygEMKf6I&#10;pH2dSM33FqXtvxrIutOyOyjy5jviJU3yI2k6Yp6I++aVlQfMaZtqrBGN+vqcyfnOLSyIa/jScL/e&#10;31eoBrav0LX8TVWxbQkTow3/jthz+OuuFxEnQKJ9B6oDyiwmDDDmRP11Hyt4x6PXZjhzmexWuj0+&#10;ecjijmu/C/j4NP9mQ/hXwkiKQf/9i9SMlttNebf9ZcqSWFRI4lHVF33WX3KItOpTLB9uG95mpSpK&#10;ohh5cLRf/l5YWmyLlt53Sfr2s6u3pYWODS4OKYc4olEHlBUjek2Wl6NR/YQRM2F97ZC1WMKLMK66&#10;E68OBr3wimORn4RbHbQprbRPXFk80Xa2vkd2v+Kf1beoxzfS9hFSs+FC03njwz983FhdWZ4B0SG4&#10;/KHhuvkS6mtOQ20cTvpMgougQ+MhJmWskat39ax76YuQo9ehQiUXwBfIawSqW3IN137dyD1ZWX3a&#10;ViOojnVPbQMPXphLtDw1khjZqyt99TDEqLTUUT0e+EugQnR8i+dJtBF/8y4FadGWfZ/jmGMUmhf2&#10;967/p1Bm+soVsJCas8pDH2aoeLOWa84cS5cIjkm/tuu3ZcOdNFmMPN9sVDaqxq+fQqFfOqIL83UM&#10;x8Ecuzc1cnmF8m1SruVGfJVBv/7tTz8nmugVAj1SIqO0i419P+Q26SYVY69BXukPysmO3Y5RsWNO&#10;9n7RmUJ1ODqp3CZ2nrvAJG1ix0+XPEx7lT9KhMhsWjtAcYUVUeM583EoZg+Gm0LUE90L9nTvxzol&#10;2hr0raDoqaQozpop2HgeJPcZZCm+g//aOW/oEE+06s5aZDN7P3Qzu/VOoMujOMUx8zPaByeNtE7R&#10;siZH52XD6wvcfe9/ZpgVZB+0HLicFzzm1Fl/RGOF+/hu6+K5EyC7uIDgiqXw5qPKlLkcHNO0m7zl&#10;69csdEpeKp/9xQs02OZT19nDIhcxCzouo/FMNXtVg3brCO/rP0FriqDhOkWutONnV2z0VMSMZu94&#10;nIkGj4uKBVuEv5TfXfW0HnsLZt/OGHkom2KdJfXqlutdigGOgytcILWQQPOQXLEpxhvPCbFtgp2j&#10;ySz04uEjv8Z2/C8mwRXafBwcdzcOPM7L3ERXLhmbxUlvF3Zq+gySqtwOGPGYcyofWwxbsJL2gLZ0&#10;v/Std2WuL/PLYp4N0lVTuj8robpCj7YLl3gxRkH9fpqauzbumpLt/bDw8cvnHaR7Q74sV56Pzvrf&#10;dwXG3dtpoMbNTR9VZqIIjpuQFeHKaFnau8ykk5Kel0Uf1DOzF+snlNt14DUanzpSHyyX4IoKnbdb&#10;fhN2CCVYCR6XbaPXhJs9ar3yMTpxV/P/FrseuWW2r/00LXpU9m0mqqOl+9dmFYLDomVD+fV53aZL&#10;wF0TyMnCfcTndxZt/r7Toqotm8UZkDCbtbKLa1YbVJTv/n5/DjZeYSUivjY8Niz8xTo3jH6cY/CX&#10;o0NQ7vp8v5ki6alRFOhFBrzSaK333tcN7sF7Ni2pzLehltgTsN/xAdVF9ZLQIuJwZb/Hem+rkM02&#10;NAH0yF4AbMd5lbUUcFOh02Cge3d/Pclq/NSuGU0SBHMQzBxj3Lwtd7MrW2jfcRQQ9SMvRQIffmYF&#10;+JdQW/69hc2Z5S3fd7IZab8ZEx9m5H12zxiCQaHWfh8UzYHBfxKMoi4NDRdIVHHT/21G7TC4Lqbv&#10;j3RKhv8I2/HeWjKPEL4iuDcho2kwNTNMR+6D0jF4j2ZllQsUp1ZFrZjj7HmfELbe0fZWgMTmvtzc&#10;qy2y0tF/VQiuwDU06P+iBRaOY0tPrkpJY3ZWKqtbToX4Zt3P38rkL0hotTkTirCxYdMUP6LZqyWL&#10;GfMiI1FTGktd2UdcZtfYvO3sGGo8H7FjabXrdv7GhUd/7V+96H2zUOMTwU6ZqNFdlo9bT/uuyHxy&#10;Tql5a7T2vS6lZv7XSV0T3xsmXeUqam0j8fDvnxkqC8fZb8WYmdRB+e9VxDFpllQ53z9txh80NBne&#10;kfj54m1hNNL3w8Bw1M7nD/TIQoL7m1drMan3Zg7I5tNjoOO5ICLU7BpjhuTQEdW5ts5Qf0eLvLnv&#10;b4UckRb4n9bV7/MQSGuh5EcGF5v6bOOtm9LWo6V8LWf41Mtbt/y5LCyOyea2wOt4UJ6KT6p+B/0n&#10;ZLKaVG2WKYvktfXvgVQbByHdRsYh7dUyTPcy4pj8DKq1r4sfxVIRs2Wnlnx8jm2Wq/SucV1yM+ws&#10;C1e2WqXcj7Df+72TMxZ3uK9M4um9SEhNOBMNfPDUhOvi19qHv+Sh8jj/rXeX7ZtPmePRfcV4zNDu&#10;PUG+/5yEhV+bicVWLBJybYWEfzt9nSJkO1TdfghkucF5vDe+W5q+iky1WPu9Yzk0TOtlbyu01AJv&#10;nbvgn0eP49Yvyd5wEafVC1Dz07jbTlL5orPNbuZphq0G0fNPl1PRHp6dHN2WPpkWQ5aArH3+/n5Y&#10;MCfE0PrvAhQLSBAUnN7A6faQYa5Ixv4Qb0udZ/s0dE+0U/A5oUlsqq5aPt5UfkLxbJ1cSRUgHsPs&#10;E+odGRXh4xHy7yzMM5BZRUVESeTfiY6OorlPqF+UP/nFDKCqrqf3//UYajw/tAznTFeJqsje8S+8&#10;GKsGwwprIHS3Pzy6ak1LS1P+11LxL2K4wp1F7Z4B2W+9Xkz+7/wnNt9BEVC3RVvBNsJ+y1cXC/2i&#10;BT+He6LOd/Yq3Mtn0VavIiPCWPNmWXVEEl+4Trf68UgUTooNLYU7RqSmPWkcfBxhsFYHVYbdDGJp&#10;qmP0YkyxM1TxoaGk0ynhMolT02LVSpahYhYX0MjX0Xp8kn/JsDT5N181Qvm5PnmpseRrCymsJWB+&#10;8xil++eJe6pZ1j85+gUtwaK2hxD7Qs6V2DWuEP3atkLIJs0rYXNX81+lYhtr3ylUErj1ZRvYu+o/&#10;Z73dkfAE+iYN83ZKSuuWyKngCyVipn9if0Pz8nD4tYoeppBvZItsV1PdWrJpnoqpWgnYEGEXv6mq&#10;/IisZoVRSxT7c7OWFDajmLBEwy8KbbX1o1+f2z1kt7MwAGa1YCuqpBMfTvEp2HVP5bDefGg+05au&#10;iDPm7fx+1b5g4W2WcrnNp4FZT/MfzsS09yPEu5FGLHW4P61dWX2izRJR9k4VYOVtKv+PZDkIq3v5&#10;zjzlb65Lvy+Yta2OYdOqr8/L+wYARkZ4eGvH1nh+PbI8UhzL0f4KQa6BOnhrhMJtpli7ZD7R6d/4&#10;STNhamYY+5XqGQ2X9PKf4N6btvpGUqvJDNE0nYYuK+t1y6bN1v12KzF2w/oGuigog6i1UnI6g3iH&#10;dQqD+T3bOEmhKop0Vofa5TqKZFrrvtLNCDE+W33Y0GFi/8WAn07GjIbrO6gPP+3N4T864xoXKTOa&#10;oKUIZviuFjSo5CJ+BhqXMQMYXR+QKfGpoKowbEh5UuSmSix4ohGMCBLgQv+h4V6Fp1hgmnhqtvnb&#10;Q4pzRm6ONnVB9vkzcY2PIT4JYCDDvdWyNHJBI0Vq5xqW3lvDAq2xWO+OUmAQD7drCtFefDZAc5iD&#10;1nDtR5BbIM/xs7bftHP4JGLPY0BTSkUfWpKdclWNgXuUuzv8FCmL7XA2kEoxSGefpVXvllvWvyId&#10;pb+SZkjTqAXq9MWcR+COiV1eAqitOPA6Rm58/zxlLE5+RNUcGTILXX8C+nbk0uvJm4Fv4mbimlOs&#10;gADnIW4nBGOUUmLMDDAE1cR3tR5/VoTvggITQDOtXVD8GXR3NjfICQbkV5/7IwsLiAcHJOZu8TUS&#10;selu1ksK2jGTR4kjbYzFboeC6JNEypdLUP6juiB4LrF4O31cNQfqckj8JUJ13VLalgIOjAeNaVx7&#10;TyytL9rSRgLLYES+Ghf1UHSLOVqoVgSvsVPnhTFfgvI2hmGYUr818WYu7OugDnLGVXTHG3kqQ85A&#10;QzFJ42qgJQUSwo+vEv+4aD8BGVABGtLUwzdqIYAO8uMH2RCKyhAtUM9//EdZHn9oNIJBK8cCg/+d&#10;paP3BeHhzpAggeKteKTfLGTLPnjwvxKI23FSv0WvZxlkY5YTcxiCVnKErZ8aj0QmYqIser2LndGx&#10;gpiDpCU1OViIEyKA22JJ8yVaXQj/RXCuCQuaBAgtKQmYoL8Q60JmY2Zig5ea6xEuMGf0vi5GXW/w&#10;v7no3k0nMB6OAJ6DvrXk4JtOyFhTQMdaLAGSegPLYF64oi1HRAAOiuc3IQ/C3BfdpUYcRCZuMkYe&#10;AyNWyzTtO8L8eCxtnqEBungFbot+WfB2V8xMjCCmzQITSyzAl0JkqgI6oVtlRdsnxoaD7vvZSDcF&#10;RzDQCbLrCNnmz+jdw0ICTmFe5bCAMkgAg38ZwqU5G+LSeOKDbiqF7naAA3jVBz27YxYAQr2+nbl+&#10;CbCNTjC56lZp7sYTqJtSOWT99DDL5Y8s2EWV+XWADiRICxl0jvApgwQlID3UcorWzxD40yKfUsgG&#10;vCisAuKm8hKvPHo44CUQO6lm2bvGQz6MQvy6wXh+X7jnbJHXLOecctLSgTym0QESZC83ruggh/mS&#10;nTH2xxz9JxivPmqMVxYcBwTnBghkLDWVIzyUsEm9//FWekQR4zt3OiBbfI8GQ29BgkrIsGCCu/1h&#10;yl7nPRogOmR0urcyla+fQryeZKyoBIN9SpxH2syXWuTGD3R6fQWeLhyMgHq8z2KGFPh8ez1LQd++&#10;kIvjIS5/BMab+GKHVC8HAhxy8G05S38IXS77FktN2JiZRvskfEcQwotfHb5WLDfoesJYvBEPA5LX&#10;ZG7UArtohsL9BRrXuyBB3RmT0JKYfneF+WgMjLkVb+8yrliciAJci5zRvCwLwpjbiMD9HcwH907S&#10;Bwl8KGAx0yBwrihs7rDFBYoRhHsWO+NjCGUhp+tZRHtdVCQN4KIg6OywZdvevNe3xGWulTl16DAI&#10;ItO3hYUB5zOG1HXnmoldW+THhuMbT3N37eXhnmQBm1/27mHOB7zOo9H726CecG1QTzB2G9C7eQLq&#10;Dy/P9WhjzBiBasUsdLjA3fe3AePtFnMnuphoncFgHbCHKnP5xhzMqywDFy1PbrA8qGS7yKNZd65p&#10;FjC48wS63gkO6S7aPYESE2Be/I3bWMQuN4Gs0licElZn/GiEptVDaT56rkVnPIIQMdmoVRSGMSvy&#10;wiH3GZ1/b0PwJLDLl5CRA4E5VSFMiw7cMyF3g9cETjhD7JZmdK6SMsaaeCV7CfbyGKALPHjWDgUg&#10;pvS4RpovHctCXKBkH8w9CnM5ItsoPypgPro3HAfx4i8Os0/qdYaepg+GnnL2OitxJ40olKXwxC40&#10;3YrpDOc9atnC5MCDeSvXixmvvsc/QWzgaFK/RZj3+uPAXnzF23y9AWQXscr7dHJfDq1GcySAVrko&#10;wJMV0ViC3NaGAMuQeDhsGyOIOXwJ3zyBeuy/xCsIxPaEktURk7ikwcRFhsq4gg4ygHuna+vEGH39&#10;q2IiwqvEfHDNKRcoUCNTJUMQCzdcoTqlyd4tzw3DJqLIPtlDwxw0BjNHqbsMesJjJpstBn9x6+K/&#10;BKPbXFAtL9GKWMaaoBJCxFgroyTct1hnSeFx0Tb3S3S7LMStXRDTIYiJ00UByH8zDO5gkeula0Vu&#10;Sk5FwHIwkT926IQxzw2gN7hqL4/6vb0eP9Z6XgDktkBFyPUGF2cjZJ/7PYa4KGKCYlY0Rjnhrpy/&#10;yHYSj3SLNR+PEkRHBsNX54xRsS5zwJcYNQIIB3TBR79EAZLmlDBBoB6CY8bkb0aUF6/v4N4cwu1Q&#10;FrHPcHMeFuKmlA0U6NUH9fufZ+CazwtCuhBhpOjeQP68AKzu4GYJyG6vwK2DuX6DXFAOcVMkrZcR&#10;yR4WpjsSlYg5SLTRfGdN2ZC7y4da70ACtRB4vkeoNlkEkDsHvI6TGFx7Qg69TJErjY+RPqdk8BIK&#10;XBR4Y1BKPARQp/fjDJwyAeoWqTPofBKE9CoJQu6SotFN/DUBDFLXFUqIpWAilgx8hyIgj9BIEzYd&#10;7nzkjILytstUWNe6Q4HnnCMn9UV4R4iH+rXsLfK+FgI1u+WI/TkIUOAR+vpycw4m0nkuWg6vaYlu&#10;xPnMNT0B+zlm9ITjkD6liH1tEA6K2V7PclNlyvgXMzt9HeTwag1IYjxiNx7qx2cyGCzQGEBCeqjm&#10;9ro2OpJ7Bhg/yRmBnpBvad0uctnfhnk04XLdFLgJkLB4MF4LtPKFMXOhieSDBhBb8OUQl9+yiPt7&#10;WpCQWzC3duIAOTDYPJtTZVKH36wClhAjFjSYKgOK5THKO9W7swC0Cohs/P+lfNvPwcME8HE5cM8K&#10;5H4n1OPkJVqDIIGPvYgfazpZLwDyZaAUBWrw9kkj+2YwYhmS6BAzFGGBIs+e6dxLyMDFOI8rJUJc&#10;jnLQMGdU+3kXsBTi0UyOc7l46EkRPqFouxzhxYfyUH6Jbyy+qNs/g3mcbB+SW9XpdVYk+QyGakPC&#10;ii8iVlQFxw8JZXjezJVGHMTn7DB+TOkMgo+HBWhD8bwoPF+lD8kYRUY7wGI8whmtFgyR6dg4k0Ad&#10;0kBx9OkMoVim10GJUD+y7Gc+cE9yCLtVFDQP6vE8hWxpQcIwgiMaDZCtBKSbRgMSyN9OBpaLBrHa&#10;rTmoKKgsxQERxE3ekcRwJYW/BohNRF+3/gew0aKtOGQAjy4+moYz2OEl2SBG2oKgzzAKCUhgF5Xg&#10;+/CUUnU38vBaUKY70twCrWi6JEOepVzlutkRyCBUuzz7YNOxdrm6L5lBgYG1Q2YiXFL7Ld1VmU5B&#10;6BXF86KQUnLcBfsJkL1SEbGYsTgIaw53Vigou0aeyxzxfSd7uVBY3Dkl06lo+X1pbb2ZYqYK9Rs2&#10;iDdFoX3pnC1nKpPeG15Nuif/CAWrPJYrFx+cAGnTn8lJ+IhnQsTlecWl5VDcjBJ7G4acniiBxhTZ&#10;slVlkYp161TPDxa9zbtpb0iJ35qvrRPIKckPy6cMzHy1dcEg9EfjVVBGgLRhk9rEMn6LktXSegoL&#10;hZK7g6BiNdeP76OyCRUrToiM+hFOx69WXxNR+PaTaLtSe2398HfyTLrZvP++fWOpoTfNE8j08+Hk&#10;k2y7IzfietX6+Cpz3mMR7k/1pnIy91eRa98tU2y1lvvzJLMqdgpFzeMzMyzC85V2nySOKDBUvims&#10;ffw9qMPW0SfU5tGSKWchqp3A3rzpytNbMTLodaTyrEvjXscBePO+sc+Xe/taWUjCi7czAOmSIK/z&#10;kvnKSrQwn3qP8i0hk/fVwOJJFZr1IUiZUqs3J93mmgmO+gUD78raGwbKIeEhazuzA3IakTgc9ICR&#10;g8nr9WpYzN0G7ts+mFqas/RqxyMdz5LFG9V/gmzmemSlbEjk9B5wFzU9RWc5aGoUELflc8zVrNYp&#10;E2EpzzqB+5fKlevwNNuJQWr19Tefrg38JXMzvZ6YNcgwgFTKx/7Y645rWIdcgpCqqbAJK26hr7+O&#10;zwjXbmgoWezfkfoi44F8pZDw5b5WAnvHuh2121QggCpQmJxts7cF7KLfX95osm1PS+nmmrCqKxTD&#10;HDgGWp3RC+frfBqen3Jv7kJQCDWaDElokMkpFvq3upPhtOjpN7Os6n69KcWxPnSfWyQjTosyMWt8&#10;nMXzNzxts/2HM5MSu3bxc73Gdz5xse+f/qMuyYTPv+E1lre4/YmHGXWy//fFbPSI7yPmvCq7v8LC&#10;B6jJlqepGajP2W4RsuLTpA/cC+NkylJLW/JnDWpaiC329pbxrmVyVcvvkgdnurob7Wny3xdwRL0X&#10;/K2NzaKNXQ7TP8RUH2arfrD7Kr+b5/q7cqOGGmX9zPyJ8idppmV2udWiY7U2b4yP78cxEXbAkMiV&#10;1xwdnl/EeuSSOBGyCsQPpoGr/xGynUrc+flbzaolLyKj4Ipq0/3G8ubh+eFbAK2A2TusTzyPDiqW&#10;OHs+cmcUrYGeiXa2VV1ZK6LmynFoLvDiQk5gdftVI8g8kEJeGC6hj34ylCe57if/m/B5fVqriflv&#10;EXC0WSg5wdbLYBMm3fvGIpU7Pvz5o7kdoI9VIimk72tOoUArOSdd4K9k/cxY9SoBXf999SRnVkAR&#10;GTKxh2Xxs7FhuqFXwq1upPtCGZInVpOQnnH2tNUsPkzGFsPdX69gsS4TaJD2TavB2CAg6naJDOiB&#10;dSWX9KdXo9MzvtzRPR+tHyTE/whjdGshlRvrhkibuGamVMxiS/6PrjJpZvhH5o7gbwVmZzyo9O8g&#10;6SIqst+PtFuq2aPn0/LOP2V8v3mjdn7VH9drK5LmnPpcvwqgJ/FBgavtda0F6cPqTuHvfIJk/9rT&#10;7n6rV1dfS3wSBP9I2n8cmvxs4imZqAQ27d2+xr1RaTvfr/X8PlnJD83U1gYBaXafOdR/5XnBM4BM&#10;n5zMVSyVXudwjN4xwXEy6PUI+sc/kj45kOSMVWTJw21vgpfZAELdnhgCGeidpspm/yhUL4m72w3i&#10;AWRXAJeMeGKfAZsnU+AkMBgq7xnwj1UqZkjLr5+wfiKIzJ8qL58uf43vv+E/02s0xidkUH+prbVV&#10;eVBNeiCcg+XuwxdCYubtCQdBtGVgzjqlNsnQH4hMqbHA5vLQpKp9d7HPpqY2Nq5e5yeVZHw/TZxw&#10;M7HGDZFBmxBvWZkBiQ0LfvS5BBtTP5RbN6P2+umTr0o9popjjQ/3T6U4Y/fyWc/QXxuWlui/CE9S&#10;HN6m68dxez1oJHOmPgXfOg37a4ozMdM/WX9f5rhxzg8Uz//A5ti/a/he54kiKPQQXNlA9z6bfs/z&#10;MZNzJG4Z9N8x3OKaVOpqI/NenHri9pnthFjQo3nuvvoQRuEpjP6d166G7OIMqmaBAYFdsZAYwu3l&#10;nFn2LlkimYwT/FldrebU0CIedVeOxfCea5C/jbyQUOU6Hn3BCYcoGvp9Zf9e10D+4mB/NZyltUHt&#10;Kf831QpZ3CCvmhycL829e8q8oUk+8Rv0+eMfQ7h1XTLQ8Z7W42QSLUglYjSQld6TJjn1jVqMCkD+&#10;R+780vdm2dWfTGFKuP6oEKWDNI+vqGtifjOo6Yazxf/RdN7hVP/vHyd7b9l7c+y9x7Edexx7b9kk&#10;yt57HhLKzEpGEhKyjr2V7FDI/giR/F7ne12/v7quXOG8z/267+fz8bxfnUPPMeO0XEDrp4ml6g9S&#10;mArasVt0flXefdXWqijuL+CghsKKqytf+GYAizlIM/+ygKOdq2/mHYNjxM1DaXkZmWTMlPPTIoUp&#10;f039//j7wx4gL/TQ41vJPVWb+blUa/hDJ+2oV8rt+/p5xlzdgn/sFS2Xlc0zl4u5PRHh3QeDi2q4&#10;qV5cYrcAMGy1hZJvDIwmEZxsuL/rEr0O2Bu7EDO2nkGkQc2AyCNAqjI2c+5jML3PT1atND/Rap86&#10;e1fO+h9zk0CDlNRe6FDT8vRC9lfy9rovr0dAp+32W3hwR4xX2pNteJJmVawI2t8KqVWHv6+pcMam&#10;uI14fmKWzXUUr8ZVQaqhP5GjGT/OSIQ72h+hTARoeEeKmVP78/r1VZISNe9HCq+kZHff01g7PeIZ&#10;9hR5P3h5fV4GKi2JX/dRpu/V52uJXlCj/+IzTkBRboAfHvV07n7EYlHUcbtHuXev4zUO1q+dqqhU&#10;Bsq//wXdaA6tovpqWVkZJ53iLWl77RcMooPFUe17GiXFCVXuxbHnwu0MLsljQdzj9bCMuoLnu/AX&#10;dHm33ztWuXr2/hmJXBETvXB4ZR/yC+PNRled46Oz06KeZOv1/y4u/cnGxX4l0yx+3xKJIBXz2nAa&#10;ibN1koNLtkaAP77GZ1wdH176pjPfM5OFNM3pzls4rrj9NiyyJqLP/kKz/N8tINAa0B8d8cc6abHf&#10;nT2drY0DmqEDip/uvswq9CtR/lziRIBXHhiV7LqfACig2Wm+LVlHCT1mfKJfmIUNAbe6ip7+U2WR&#10;9OuwKXpSFdvN03d5SN5uocgxX4IMHXz2+U52n1shNetAV25T4wIK3jJ1t3efZtKX6OjJdcGoiOOb&#10;bSQW/7WEzYAousCWqdIhjc0Ti0PO59XUDKrmrEQxrlGkt43fburxWX3G/j2skwlnbt6spI0lgN1i&#10;ERsY0DxfT2uW6Ofyn2ZlSb/4KuZfjqs1iw3Fn2CVESKNxVXwJ1BS9CdJrRCcUcmqSm8cRQHTMRqr&#10;R5CS1ez6FtZqwcjRR3qTfL9UsOvrcWhy4RzXaJ4gQ2L//QCnlgt0PRJvoxkWojFeyp32YHGun9js&#10;nIajTvK5fcUkP3UzUm9UxewMDtPhnDTlZ2qYbKrc6ZvoRrFIM21drVgtTyI96c/i/l41ycKdQKAg&#10;BjOWC5tVeth8Oy/3ODsfbXWPfduruiaRrAJf2acne96Lq7hDpZ7ZyUl+3jun+58uO83vgOA/oTWJ&#10;g3MzF76wN/sD17s9xH6jMBE8Nsgw4itdcRB9BfXvZ09vLXg+xGXYlN2Tzf6RCHzyj+OdYVu6TbEC&#10;OCtCdKq94rHzvR64d1No51FpjBIMA5qTbOTnSrP+V0nxsydZJDfjE4E+uC/yxretQz09wlFVmZCz&#10;v0rc1jM+74xKDN7CHl3hE4U0ZxlcPeaaOpoa7IQ4vvgnnWgKIYc3WYtHL0HK1ubdQRvVEhpvInx1&#10;zBngHPg4NKJQC3kPVVOU50iPjImc9UtnZm5irfI9Ogx9CZQKNVG1Fa/vXNTjCnsAdxE01lZRfEhP&#10;8FsQbBd6A5QO1xLWhGTRVoMEKtJgodlKrGVfyNTRN463+0oNQicYEOGWUKudlF2rHUUpuS7FJto7&#10;YGWaj8n6F6kLRSw7jK2D2LBH5OmCQOX3XG9Tm0Dn69oo0pn9EMvlHrG2PXuT8XZWn6lIgJTxnS2+&#10;MKJO5PEmZWfNSzYcrMoPZ5vkkrVS6k37I1/rGyUp2d/zWAc+Du98GVd0z+CkZoKLqzKRmkPBpZD4&#10;AGrVn1C9i01b9ko6n19gQuB5dYutrdl10weZZRJ3PEkWbVfSGKdvhulLpalnxSZ1uQ8s0hcKi+YN&#10;YvK8qvu0O/aIY4sPiVPDirJxnyf2OaZmFTC8laFwK3Spqg83FuUELbIJ5JAdPNZeQdy6R/6uyxDe&#10;lOJj0/QvpalkL5zIB+sDyc1c69Cf/0CrbGIm7eftR2Py799XTiznItHQ18rNRksJLTr6p0eUAn4t&#10;x0nzp8LPnuodw97yRTi68I4o4yicE9IhLOm1509KDyNhkI3za4QtrQ0l5Q/sqtGBlX5qF+EtJDpO&#10;TUMZYapM7EMzSHn3t7mF/JWHxWQNWzuYVT6JmC5DMyOL+pdVcZsYLN04imHfNKV3Vp5bivsAC2G0&#10;E+wHvmkNUqZTS9QMTn26Gc9L87wM4rTV4f9BvD2QMkdhSvAJETnbW33xUUESWlcp7o4gtYUKxfHU&#10;tgY1FacAbu03GbArza9lG8VW8zg36r1y3T0NlXGhoNBRadTJaTAEf42c4CItsiD1IwJErt2UlY8t&#10;9kqsXm0s0A9o3qkhmzap5by+Js50JThrLerwHW9W06xdnYlEPFw2o0rwTSHC/2Flp0O+4vj+qi//&#10;aZpo7mBF+b4ttaLLl0SCuTTMtovj02BBg6x9kDGug9PgXp4W/ix8ATVE0qFP/5lImltWF1X7mdpc&#10;KiqubSwfRYIOizJpIpHzrNLwWmtQ+6gIV1HR7eWA+k8goO9HHt5dnlYp4dOfjCOLLcHDaC9X6FYd&#10;cLlKrg0qcECsVDqJyon7hIMAfINh7fhOefv+hfY6cBJjB+iJHOa4NBUOL6xC0zTA67mouB9amfdV&#10;E9FRmam3kpJsfEPTu0+doXcDK3eOBLGfL7GT8e1FzIHO92EwXivWSxhI3Mpf/JORrjcnzqxPYBs5&#10;9PZBeqfatJE8UB2Qk/vZIa1mHsBjYcKIT04vtnLvpFefoPo6KgGe67BGrKWFLk1q8mB3x5PW2jHQ&#10;qy8WT5vwaXb+YR9WNQd2Dk9ZTc3CZ1K6jofJpDLaLBhkGrgqO9qgkjt42C3gVOT8DbBHOD83a61A&#10;yGmeKSgbX/PgN2ZMQ3gFUqSbj9McDnRNO50N3EvkQ/ZCsX/YjbCIFyLzeF89IOISTCDrRpiZ0Ey2&#10;S4IKNvOfBCIjwwJyfoHyRvwVVemEdlXckGql2nJWNEJMOQ+Ws4CCPImj9gLmKQR8bkxX28naPBAC&#10;hvlPlh/3oOa70Yfit1NTSD1BHwXSCG4/Rj5e2LoAdN4Xqo8ff30vXC3rO7IrwuEw3HcyCifYIFtB&#10;5x5qqAKfPiRJUydB4VpYU7N6+bepUdKuoow52PhWf0gL9LlLZq9Z/wkfkrxkuCM4o48CQge/nzY2&#10;SruF7aHC+uG3f8ZnipSIquu70JM4Wbn8ZUOBrZQMUfbNSZ1cR1Yv81O9VJo+3s8oR3ti95V0yBnZ&#10;HOHsdosybqr9jH+384hpyXU6cu0u3r79gWGZ9kd6DNRNyYoZP9dwnNxEqJL759XcV45EW0b5blse&#10;y3e0fV7SKdKTn0ePVsjfe2wMrHQIhHUiXo9cgBHhV8lZV6qCSf6mhfUNMLD237HvHnFMg9aOc/X3&#10;3C9L6CogGKh3hHtQaPg0uZqT0WqYP4lB8e72dlvk0zmBsnUmYrAnExjc3VFbvS82Kj6g8LFWajjr&#10;3h2tzhp4zKUsg5ukZplOmc4eJbbjyFnhA4y7CsUZoQNusj8nWUIHG5tlCkSwE0Sz+jOmDaPxeWtf&#10;7c38FbriNjl26TU68Bpd0K5O8fAWqeKS802AnH7GO96ELd7cVeafnfiM58ubivQNUcAtHof/kQKf&#10;9w56tyJIl3l8P0oN+92TE13Za9VGOKIFCeGVBDY4vb4CE9acpyG3ItvUCNJM+ruxDxsmO4aclRX3&#10;ic1J1RPWn8anz4ftg82IJDLoJbP/8OF4HFm8gAOmWHg6Wlwmg0ZH3Mly8I6qNcXLilb2EeHvA3/Q&#10;3Rcyi8TPGDw8Usvy9WAJrfUNzdhDA1+rwkg76+szYCmuIJ5Pa+WUety6gEgWaOsir42qCF27+aMy&#10;oCJgBgefoATE5C2ANG/xSv77FYONNYIs+5TOMZ1bq92rJqDrl/nQucN9vtyeZtnR1dk51N0L2SiI&#10;De2qmKNcHIrWcvRRaeqyys1sK3AIqeSFQDYd2HXUE/BoKSfaeQNhvWA+ePt02pcwtjP5qzY7+Bs8&#10;ndI/8RbhKn2Y9w22ee5j2IxHTXewWWxF4SMn40TlrHuIx2j863vS4dJe9CldHxo7Hg3FHDTH+ZIv&#10;XPs+8fFiWh9rm2Ck9pv0V4ERA66jROSCPew+034p9Bcvy1XaVL++snxPxfIXOTqXW/SrhV7N0DJA&#10;giKQEM4S4+Xigm+VDmlhdIvwM4m4gbRUUQ0dLZMQBR0Zpx//Oj0/SrU7LwZ04xnvPIRUom4pQ7+z&#10;vU7hjlruEGFo2OUK5rTaYUUxZ7DZnMOhzoFcTmSQ78L9sNtibA4s6V2tYVSZXeakip6TzCxHN0z0&#10;tjAh8yQizEgI0JBtsGWRutL2tm7XCqyImCcV+uXYIWxriEf+YUwVtfepLuRBOVIY60+tlPM94dBH&#10;dJIxQTfAoXzCgE23zqj3s9MHNuKw7MCXkceV/smRKAkBRs4vYMkABNFkU+xF8SBMxD6K+mhCf35R&#10;D1X/PRR7qPDRg3m7IyqA8M+JEcEJhE7j2cv1tpWK1wtd15ztYFUBMAQqBOEWlfmQIPJkIhNP1vh7&#10;/mukTDs4Oigm9Dh89E3m23o+tTD1DHBvcFfEOaRdRdwrjl/7EehRKKXIEzixPjJyCFYI/ExNw7NS&#10;Ozs8gWtxKLpPXW+17x/v0BT8y7w9kgQeAlBXeahJGEDYsFVduNbAEdSecRZxw+tv+DJBEB/7gU4S&#10;ZYvyPQp2AT2Fav1ZQmAild6j1jX2eVtCw8e9gDxS4PthV+7YOq7a4Y0yREAhPgmDHYHjy031fLmm&#10;aM09NSA8z+5CEPAwsASnAHBC1IOOWy52c/l0vS81QHEpK+9ns7KG8A9Pdy3OxyUarV7fj3BPqgZs&#10;R30Dd75GzzZp+9yVxCfeQtVsdTE8iL7g2rWVuFyeGOfc5yRPv82b+FfdKmLnjvbyLg2f+q9agG8a&#10;v1HTxNiiX3nepZ7wbDPYBrirY3kr3uaFYlpCPYcA302p8/1YYUNwFWp9cM9LnRDIT2KXHNYo2DhM&#10;D88ysAR44NZAwtSEWcLYuLKw/oDou9GtGKHomorYUCWaKKsEEi1hsNPx0dC1WUd42JwAE1ObQUzc&#10;jeQ790INf7rQYsdLrSF51OPwRHtjCQn+wsro9LVxAy94pbXCOiZ6ignsN+HjXd0n7/1VWc1cBDqy&#10;Z6t15/y0+BvYhuntV3hG1u5J8zN0zTj8iRvvkMAdqRzLLHlP7U9A4rxFnRqdotGRQS4uqUJjiG+V&#10;TsT/zhz5IirDhqhy2nLxsZ5/YdxoSXViCyF0HH/DF6rrnb4xL0Sn06HhkeP1Gy3DCt/f32kPnRsu&#10;YqoW5Gu0c6mU/DnK2cVgI/HycF0/F45aJWPeCNEF/VHTMBiTllz2toKaqwiQVm8frcbSVKPUvJVu&#10;/lCYvdaHe9FE8x5s0WaW8gdMRc0uat2+vw2D/Y9dlkHTViR0OAZbZLeVhS6FiQQFZuBkOf+tUfPw&#10;mH9DRcFqsYxHJZRua+btBRNKh+AupU9pF3+WciViUz2T86hp7LU0vQjNbXzfuGdB8UEeZWfiEpE+&#10;pLoFi1gz+LpD+ieuaM/v0ic9GGUc58BC3DNiJ2LzVMvILLtcW6qeKhJgHEXf7YYmuy7j4P33qYpD&#10;p0sswNcTszLSWISOi+58i1b53/0fmWfgPWOOUacbniVf1ImJCw/y/2gxlAnw1bHDq5fiT3fIiSjw&#10;/igNn+xTtOytsiHcsuIS7p+E6208SGw4IGS530X/j5CfqnwTfKXXdOeeQvKTLnvbP6n3nvfbebEB&#10;hE+YU906Q4pne+S6n6WpdX4z2SmxQdC0FgeeVz3Otm33clti5fQyOU2i/W3Pp9+RblPmSCnFJI+h&#10;tXa+f7ZZVtZGPzASoUlj1V4rz9NpyHjBlHL9l4+q1JYzhYcnEEqJAhXfBlsdGFYk/qqY/w7w+eJP&#10;xBpCgENw//arxC2wd7/mI25kbC4+vf558Ti0W0htvK2DTEAYT8BMmHJSdGUB/QlnjpyGO2GGUXn5&#10;OdjX0VfarK3gC9P8BXh5CHDruyKVF0+Cm+daTy1tAbNoIIRM2yGj32W+itsNcR1c7vhq2REevghh&#10;YQnxxs4medgiHlFdWHPC8d8FsEuWUh/co4LifK0Pw/zBAOGiO+4l3GRCoK8OSNkgbGpJVJskbRob&#10;BUJlqYkRHtLDfrLxUNgNo9F2v2T72ovKlTvqTzvmHkWH5xdFkbj08Vra0KZGifaa+//iEiOedk4b&#10;Y4iC1avrVw7rv7dUcBHqhjp0at3fPdFe21c5tYF9xR6iDNkqSdE7e49hb2LhA1RV2faPdwMX/f5x&#10;62OVmcatsrJg3LTS4F/xR10hzgO+Bc2wKMouTuo65MXB6fkb4dAQLEcTr4DAKTtQ4LIfXYXAvujS&#10;wvnR6fDCxy0zM6DVBAiFlbVF/IvAXxcrGmT9Ka2D3BGqFnWZz/RT/v758wJw0163ikMv0vKK89PQ&#10;5mTr45csavN2fsqqVEk5PJ5pZcYvKj0mlnh0bEXSwQfPIkO9yQguss5Weoe+kuu6Yj75/cb0jNl3&#10;mJcs7bh9K3fnM9AKxJywP6m286/rOLs5OUyW8D0AKdnE4KBWdwE257qRYfCvH1lJV3FtieHvLbed&#10;gHeH9pQybn6qbBxjueRHYGcvCrwR+sDGsJa3ddSJtCt98irCnimWeJAmzoAZHB7DK0udvLywMpAW&#10;Dv7pP7IAlL/3A20DtVNnyBjsN6/3T4HtWNEkfX6cYxtsTsae/6momLw5MwMY+O9DUJrr/pZewCL6&#10;pjEGg6ZnH/Rhz4bWmtQD8mP7GpwG5+tGa+Xeg2wQFfxE/2/hMyCvz55OfPLgWRzrP4skYr2HoRxW&#10;4Z1f8ewdwNGoH2U6WSAptfXOIuFV/XeH5duX6wveO3Orx6aNr3g4hj3GdT79Vo6LBQ4vEjgRED/c&#10;agt1bYBfH2wyfkr+Jk4oXx7ujvZko3boOdaDH/NlZZFmfLLtaqrcV1CoJco6gf7VO+ADnt1l7+uf&#10;f2+ug6Pcf/4lJ3psP2yoZVb7eZCuXiuKTOIXIrk4hL/o872YqCciM5NZFXBvHXUe6ZQPV0CjS4FU&#10;Y91jtMUF9CIcemNroItB+CUMCsI2V8W3TlXrTEdUs9GIzDPk4NXCzXXRXRLtxvxE1f0kxwm1RUVk&#10;ltAJyEwgAMMmPOdsBwM7Ekvo5GCvbJ1Y/OcXl52iyVKBDoBrH2VUUBYMZR2Mbas5QYb2bOkEzC0o&#10;Op8SxLoRTU9UKOHbL4Sok45Ztd2yDu3TtkEFZB9qjh9vA9QvGi0rDYXgLxUo90jn8tBgTtJJesVE&#10;ArZ9W2onqvvg9SoqOGNcE5Nnz3PLSDc04+9DnyfXqHF3/gC19EPKGwWEPgHo7ZLJY1pJnRifOmD8&#10;GYk41PIRhZalSp9KbtqAWiBgeN8qfEYTyjk71QWmG8lkt6kxiY2NKRzCwg8Ms+GoAki2XTDBTiM9&#10;0oUhKbg7vEF1bQD+qhmwfV9iI66reYX5dnN35dVWAIGax0L9HmMbi69mQ4rNOkQlkfP1m/5MBkxG&#10;U1gC3wKERPwAgWfz38b+biT+Rr4E11Xl6LaanT1aFlywlf8AkoAfDuSEUq+7OWC942h8baKxY0ep&#10;TOTjtVgH87j6US+ZSJZmVZ49pFrvbbG8p1WuR+SM/ycFHgfqFwKFN60y0Q+CqStweAHafZtNogkh&#10;KXIP+5Cr+Qj3tX355vyKmqOdxWGxDfPGv7sz7Xv2Qg/4fvW+2hNpp4RkI/1XjlTT7In7oIcNiLS+&#10;FsJAHuYlzyql0NyBb9ZsfPZnZKG+TMKq/pWO8DiEkEUUxXKB/ICFz3ZrC91IgT3aAnRTt4iwbsnR&#10;hKs6Zdy6g71ieP9XKhCH/Wz9qn5fxkT5dzvtBjqwFnWmZg6ElS+JwQ0GenmU3tBIQWZTigTG9Q4+&#10;XsE8e2HPz7MHv3/4z3aC+kbtaBK4mpmTwaNjj/WKI4F7H1J1XzvY0m5Lhl/82xs68KrkTAkxnegB&#10;3fVLLHEuvGyU8qlzm9f+Tr01u4+BEs7IrcJH23GOvKACl0x41cMqieQhrd19kWfUz8+80kRk0t7z&#10;rGvokntrYz/fZa1ckHwibPVclqFFqruSSnP8HxG56AC1B9JxCD2xzhZYqtA+7TPBSKQvyQz+OG4N&#10;/q8HYSGMjhGXgCA8/tC6+kOvyLaArIqKu+Mx6B0KpPR1+ybJzEYvGEnvsE7DJrcqrsReZLx+MemB&#10;H59LkU0DrajgCR73ycNhl8QfNG0fjSPzjvMAZ+yyd8i3qzqv2zelrwHc1CjvRWnoeGZj6zh4gXq4&#10;5Q0ttOoVXbSDOmTs+k0+Wc9jAPVEJBoEMo7wxwG4ARJqcRztwA7ogiT0iR4mX/M1Ig6lGhakcmwg&#10;Jl16vaF+tDzYawVzIcn2b/YaiTT75SDx/rxpWZWYZGX7QIZOuJN7SI/Rx+/ELQIRIJKmB60VhKnM&#10;mDsdLpilarI7VbUy3zKdcdfy3w02HXzb0pBob+Ft0TisbWTj5RIwMy6+oC9t1W2Ewey9TBfWCQ9o&#10;TRoqWk9ZuwWeDgsQUTc0gBezlCCUsrgF6WQPHhaA7WrfoCfV7BBMIk8u8uFsf9Mt2At/hAK3YQD6&#10;FIojiUQ+pQFPFEiPVcoueRQgykqeEsqi+cEsLu+ruXCN0gxpIC8EXl8SvNu6IuGF2lxA3YdAck5H&#10;bVNnuwFKKKlc6RFt5Sr84DTJRnfwrZZEoz4XSpmflG4MVE3st68IU24ScziY7AqkpDdXFyWR4AQy&#10;kz3u9dQ4Oc82Ck2KnwGJZJxzsGI2y1O5Rugpa0tk5MxptvCNRKDnJShpJT6uNk1oKbCLdRJnQeGI&#10;qj1pgPgXKGVev0/q8PZ7twM3kkAK5OlNEdGxtUnR5hkN+T7pGSrOh4ixRmQQja6sZhq9ZDLRHayI&#10;KHQo2QLXPgBMuKWHcn51u6JsfyMPecKjw0sC7B3ZwGGhQzAEgO37M5V7sncHQp9J6sxmu+cAx1ki&#10;l+SRBvsPrjvnhPTtyr3C8eaL1bSVEgdxs/jqbYcqzY6JJLguDmx7kvOOVMC3AShyhX11CDQC6iLF&#10;952SZ8azf9JYCCtg0VgC8uJULKNgV6ADZEAggj7VF3peINJYfIPZ0KjS/3Hl8+OCyVlENmqBuZzl&#10;rYRqmmlasvpJQJj50je9/TFuj3xV0FRikg3mH/hHc2HE4hlnvbCjeg/1w0/7zO2aMctmVtDPtnPD&#10;qmlGNVZfJe+Sv0YraAIvyOdyG0/1PTrbVZgirkMVCOoNISw3sua3NEdBcAERNwQWq7CCNrSxiT46&#10;erA4xXQAOnCXdDYeQSHF/QVjMkWdTfGeUD88HzM6xooID5qIgLtoCOCV/OtZ5n1GKuUqFBsYG4Bp&#10;4GUVB1/s3SmqkpMvvf1eeEHsabJECNWRRuRrqQBl5E002Tk0emTLwnLRO5sfjF3kwIU9io8Hg0Sa&#10;WZQwGvM/SJrI/SDSKSnJidBqQC1V8Gc4LUj8iIaSNS/lt4FSl1ZwvhwyWD5Ct3LsIaV7IxhpYc7x&#10;/b+OWW1tTRbRCw5R0SHxgCCviPCu9zgeCUPfuePrVUdW/13XOzKo1ZsDdY/oV1cw2GusRXloEOIB&#10;b4jyosCSnuKuzD8cbmoGGvNXGlYKaodcTXVvehsLv2nWGCtDxUeVmCyGp9Sr9rrsEd7oFnSkJZ4I&#10;3618wJeT6rHffPo6qJ8Ltn6GdnmFZ12Ylc5r0Tmf16lDtfxzbM3+V+LIJBCT3+eMr4Pat6/DxQKh&#10;jGJyGYkLgQPp6xzdNhKjtBtZ2dqT+e1+FrelKK29wydInm55t/x/eExmBRjk5NGNm7vWFazMw0Ab&#10;pcAv7LRqr+TkbenVuivqN1nrQEGa2fnoSMXMv1Hu9SjEnqEb7v98DwnXbSwtWwdm6xO4nBb0kaZb&#10;bhXXVFDytYuBwTQ2VtCjubR1FCUHmySPMalReyn3eS7pVszl2QIEzK266SLd/Gz6vngrF9zAEwHd&#10;9eggelV1VqBDX6zrIbSpnq/xbsb6OhNOKfPDnOt8dQ5Z7/hQ4RcpuVWNWnZqBE3d/7qgYmaNmnYc&#10;z1DbtZElamWIP+zJF9CjJNh+wHVFkY8WcNjf/3QPWfwDM0KJnRxzTgXe54GoUDYg8V3xDGdLiSxP&#10;uylbVQ1U2GCJxMdDRdVQsuCXk3JtEI6SIp8/enIdhr5OONimyAW5oPxHrg6vQQpTrFmP5+iEoqHp&#10;tQotVte5azT42a8P41OVYlbuyN/XZgVVxnpjvrXm9J0WIHVhYdXCs154WC98S57DiQrEAKv9BCgx&#10;1gPVey66KvtuMjMZtDgSQSc+2DAxNFhc4jSGeBeZvGBK0z32eSLXiunl3Ph3i8WsV3seqLZEZ31s&#10;vxlX6YxF9jXshkWNipki4lK2i5sG4FoQBEWdvt/eP3CAkuFQUpSFi9auYVZrCjoTkHPGWDsZ7SHg&#10;VF01l+ByW5o4e4JEDBF0YeYN5nKMyDYVJuuedBeyqRk1H4mdjkHtfJoDuaxaFq9OLNkrJo5AzbrU&#10;dRE5ZzFjs0OEFdlTLQFq2U9ZW21eGX1sRMxkpfaIbyaCla744Re5qyiCJBQ5/ii1xMT6M/WR0WqZ&#10;Ag6n9CvjvWAfQG6ADFUA0WTb5u630pcBOGyyjM8W5HdVNaRlTLzEwuL9nS4G2yLCoyKnG4FM46YD&#10;Ttj+AlwCBNshHO2GEhZWVD38EHRxlrY4kxwvcIHMnq7fkwaYTrHRHZvXtG69F60RGSA9JCw/C79w&#10;CoGBi0TeHlMQgKm3HVISAfC1krYpicpky424yD1c8pDxCoo0NqZRrQwF4vvf9SulTMGNH3uh9tzc&#10;WIW1sB51gcn1kUJr2E6uGZOozlH2zHLHjG0bfKfGvshyDrXy8yQUQKyOqBibqnp5+twF/A0qQIha&#10;4NeN9f8/UMCIAfTnFISbRE51Y5cAftCobptrLO1817kUJLClTIfutPsDCQjcJGprBRA6IXG9UO93&#10;DO0SVplwCcmqAg23u5jIL29o+34tZb0FAurhbxT2AxfcNjDefZ4z2uZI6CffQV0JOz4MRR1rAJIg&#10;IJEqrBswAq3+HV2PqVmBS9P7PqpKyngiky5Yxigsx/sGJDt+UBsv1CZbSLTJF0oqJl1wxRLRQQ6V&#10;QydMjbXpU4U+bCJWReJGY9nAGTYxxFUoPVgGkrAFs/3bQRzwA+TH+NuFV6LSLAsU6aQyATxnLSbK&#10;GKw8BE+jBw4wacPEjTRy4aJiblmVQTfSMu4naTAjA4fPzvGi/Kl0KrPl7iyYtAbvcAQQeixOwSH9&#10;O1pP0KuHF05q8j9u0f4BNzD5cUSuPL3GjrDo9JHbROGhySwDOaSk0OJQAoZIZak+YbOCHMcODf2i&#10;YAscYUWmEkyJBIc4w2zsIuVEjY/9MDx20nIyicocfwFLmVbRs1t0hdzyruLru+wmpE6zaM54T8+y&#10;SXss+H8sWb6iURb042ay8PEpBJN28R1OTad2G1eSFfRrE1BomOp8OI9OpFESBFm8nCSpyJa0bk7u&#10;lPlTaXd+xRI2X5kvwzWDXf7GO3G7Pyq1X3CyWjjJFstakXj4JHiSTFVd01gXLMaSlVYRupA6smOy&#10;s3nN+Kgru4hVcWBzCpU4sBQJb4WgqxvjiGLK2NLMlnsLgwdRySsCrs3+1EbnQFMxjSFQVhKl6Vep&#10;Rq+Od8Zl0+8mGvJAxTZM/iqvpOX5+cHVvIhK3n020idbwQ9yGMxYZwzFCypad2xS9j3erxZdE3ew&#10;wO3fjOQB0J3XSMMoxsJaPBYd71GPyS5WJf9/HJ1lVFVbFIVJ6e4OSenu7pbubqQEBASl69INAird&#10;Io2UdId0d0kpKR1v3/eXweAeztl7n7Xm/Oa6iZaKwwhk6pJ/L5OXCX9WsCKvEOj1ss2DxX/izs83&#10;tnjwCJp9QF2arCunNUBFeie1r+FYi9NWYlncTcxv1Ofw/+X27h/CJVFT03LRMpuOv5jlUAjRVLjZ&#10;VioglnMBUkB6zs2CoZNkcfdSSipRypbu6y++qXjUU5iCxxZZkqHxhS6IyCdbTQ8qOqlezfA5OLy5&#10;5EpxsYqaArGSalxRDxsiG9U9zJViSpFNlPfjxYWqmotJntRhZLoNqczOxzaHh12KyV+6bJg7Jr2Y&#10;XLy0tMC3P13JfB/g/s1ITwHWlwZMaD41WXVuqFAIhkC5DQ+dTVxxKsJczo3xcSS+7W5YUXgKqeYl&#10;EoOroiQ8oTyhDVPeqx4IitJKrAL0dv3az8mn99Y16DFOsP/euC2UwiwkULmAbFWRVj2aqyUzCKnc&#10;P5T17inVqsAJ22+1tNncrCbtikIWY8dGgUve7A3bUVTSvtwphIAKJJPCQ2sG1OmNgFB5YwxL+7iY&#10;nkXHIq+Al0qpahW7CPVJN4e1WHi4jFycW+ZBEgytl94QUhlrcdwZphgtM6xJEDOGgmqdktWykHuD&#10;Kch8AGyIuwvPO1Gx4u8xcmcMjOK5hM6dUg3B2FFZ6uoB+yIE23yZuBjZP2ybIlhGvk3M9d7baM9j&#10;2mRy0cNiWIVwBtEMIOBEtbkPd+78RlGYzhOtqav9ia1nGh4hLChXtQjoqlo6D7/MJul3fyQjqBkx&#10;LXInvTzOe5S0tV3dvIarotfS+BGwykmtK2rzCzmFgDy7Dx6IE5ttdLQHXJgPhL4B7AsB5P1L0IA0&#10;C4nTzK5WMmd0web5daJ0ZdWQfKdyVmQDWC0bZLN0uBPhBd4Qeilzr5uSwpl/cvFEdKkgJ0mWluFi&#10;jTETzeZgFzKKAho9HbltDT0TEoOMFHdQl/0AcG5qBUKToXG7ZVTsgN4dhZlGuDC3PE0lNy/VavQN&#10;T5YX1za6SUmJbRZa3Wkogomv+ULyCxw9tuCXsqXk/HlKmar3eutgtCz79v1Eda2UhnLjkFJ830TP&#10;6WV9oQKy9JUOQLsaWVhQV7mPtq2veII+gNtyALKVFiDWfX/j9TXsb1SD1fylxoY3Z5Ke7ew3Vc13&#10;Xr9OITkXHFzvlwSoSWgGkRiESkFwbbssFJdcm1+ktB0kKgmkiBFGZFzLh7sjj7/sa1oCengWg059&#10;Eotf9IzIwsLDKjG4jDnW1Fb39LwDHodC9R6eWNSvnqolIqm4FIV3f5BnoboAIhVBqZGUxPTKVS7a&#10;qB42r2XhSyE3AaN4ZBNC6A/6j4bOCtr0diG4tnIoBzFqSiAsXqWOPagDdiRKqqamhuz5X2VIGj98&#10;0ksbZCahcmnJIak+UGRyl2i9Iwge6ZAjwy5DljU53s+lQ0pcZ301XHG28LGBUsPQuUwppFbmZCw3&#10;vy0THwvOJ6196MMx+WCnJ1zMOAKLeVyZYQoblxInHLxTaAqxeic5iiLWT3rGGEyl5go2Pr7cVHdy&#10;qcnJtqHM/Jc1ZPLGo8yHtK3dWZ1CjwADAXDLFV2A2q+tP476NDW1Rp3VvVYbnHwAFEkG+csl8GMF&#10;WGeraOzC2sbj+FgekxBFF/xQg48hunOEYkWECH+Vl7ffPMlIB7wpybgX+TStLcdx8M8dLwTMIiD2&#10;56eQim5kAjLdWlHSfjuHLcB+Uv7HbqIyLy3MXndLK7wWCJkdS+9BtbV7iRzfGEY3VX4DVGt/zxQ/&#10;kKwPjDKaWZ72t6PBuWUjN/2pK5TkBC5pAZu/JLBA29v/w1ggYsLt751iYxrn//lNSzsltljV39Df&#10;AQ4+oCf1wNCCJYJW8vutyMrum90lALRi4O49xqkv/rNondrbyZfgoC8zBQHteweJKzzRAr3wk+iY&#10;rWs6tsns2v6FMBNjBx39VHyG3859SKlydqMto5X1tO6DUK3u+iZrk5ZwHzyKIlNNR7/kzIegpQUv&#10;c/sm+28bf4zpPJTc0OKGSWXqWl7Ya4myzb1UkDpLah2sqqrFK3fU2EX1B9cP7PJ5eHZkql6t8P+L&#10;B5DxdXFWZgWqyiF33TD4rFp+/tXfi2eB6ux3v48vASOPBKXiWD8MsgNP5fFWrM7JSe1klJVUPck/&#10;QmYh50lldBFNN9OIfJiAv2cQbyYEOUWbvi8Sz+BikxX8P+n7aob6N/GPcRpRV/2MstkpfGKmdnqL&#10;68OaIGXuJLWSLI7Zp8wCh+13TO5s4ZS+oGv5VpFmU5koJtqv2tDF2KpZILzwVauUbHlLcCgOi3z+&#10;Ma61Kof6yT6ai5omXiy+0q2T6tg6K9SKWtlQxo0BiF586oNFcqLsH8B+EvVX1jMwiebQ5O7ktgSF&#10;JiWiMwhfGqPqgpeahz8P00HUsKYHo/+S2Ep5Ke+i1lOI59Y7XoY99b3LhyAeK0u7IWfgZwI53FRN&#10;LzlerIPFCWU1jR/sGbGuiMIHOKKIYmhd4BDDxfXGS7L4B0HZIWRY6ylb7oypFieRMgdGbFOvsFAQ&#10;n6USs27115BcXUTYFBsQ88i2B2agQqsxKkEaQrhCsoxSSpUlwithbRkzaO5dneMahA7+p5lfRiwy&#10;4lyLg3EOUHQRV0hMNZarXSK1+MS4rLZ84cCMpOORwyr4iaeleHfsb1QfYOSBczUj5x3e3gU1pylH&#10;QTGt9tpvh1+Y2QHTCvcIuR81pm8ulTevbsvHb+QoioyHbNt+1ammIML4uNSSjnYGAKqtUl3kIwDw&#10;ABruR7zmNrQQhkdHhw++CN/ugB3VATTz87M/68QSDESQhZ25GQ+APMezWcbcUdl9kIAffAa6dIKO&#10;DVTn+Z74+hqAe5uEIuVzALwrytNRs7Rr/l5Q4BpcqhtZPaHWIyzsMI/A/guA9K3cIUMBcm4HY0Nq&#10;TcITORJqamVji7ugq8QC6mkPaJRPwGksIeEg2KeWRdC99/BlUCiQgkJih37v0tpK9Ict/fzwSn6O&#10;mLjtu8gST6WNy+8qrGViOEM1DnZT5gpI/0D6wiRvA1OvS9sVWNeVoDH/WMN84G7bjKiZYrcLCB9x&#10;8aM5tDHfP+Ccgx4lQLEDbvOdktzv9ekKV9uJ6p2sWOIa7npbDd5Y174btcjemz/mwG4GqvGK96Cc&#10;qVqu1AB3qCK+m/YymLgyzpqV5QGV0cBGE0BGxoB/LDcWEztIBLq6vjduL6nIp/JzvdJKgIJ8B5QY&#10;OE06onbLoNEXQhfND+h/ypcsG+/paPXnlpX+p0wBv5cA5qT4B+kZiCym8CAQq+aGfOQMmWYLj478&#10;RF8HSPerkpBeMI9gKTWFkRHoGPP7+fngtfyULi0Hlq4h1IiCwj19hb5YAjRzZGtpeoA+D4eVtTN+&#10;KK+i8pCqEhBmMAA4KzjFvoH7BoZttAMenir/BUZr71U1MmdO9ahFD2ZxBC6DPXjTK8vghCD2xxpk&#10;kqbx0Uekjk6mpzMzi2eRqKZ7kCrrEiB8K++r234GxPRX2A9XULMCuBTRp3VZQKmbA+Swj2wckn+m&#10;FBQivgZ8BNydUkN69ANVmN0nviXiGgAaHwFux8Ndhy1n+R0L0P3538Y8ARZgHczxeIGRtFi4han3&#10;SjyQjE0JCmagIX5dIxZfW5729FZbyTEhl3kawd++ZO/bX6WgwkXV1aYvQqXpG0F+1SSJf6gBghmH&#10;+7lPYxhLpn6L9xXYOlqPYQkmB/QdQAb4LvCj5OsWw2NokLobLtfdNIxRnZf7HBVY4Xu+eVu2DoMO&#10;8fGfHoFuBxIHEvAGGMvY6s9FtKDtFOwC/R1nQj7vCGD1/gGryXC/0AhKVsXG/qLVnHZNynVs8nKf&#10;dcdNeuYGPSp0uscA0mNS1IOe+tzl8VBuDh//Dh/ggniDFtjo83k/gIkpID2SsNXv/95bgyPG9FID&#10;nLFv6FUqXHaGCKRaMc8OxD7SEn4m276+VFvJNweteCUOn7iqzHYPvfPrEzCXZcsizxUF0cddQ2Me&#10;6om51NM1cAYI6QOn41698BklkiFjDgYyvJaLUE5qvEZhZXilINdOZWXoASqaDttw0i9JSnVmVupU&#10;8sWeKgu5Zi9pp33OLcJ3dayL2Goqus/BcgKcrbn2Gz8ASKz3F99z8G7zgQppmVivKTpiho3SzCtq&#10;NPagZzR5KYN0dqbvRcP0xCU75ngLwbbAqjTtubEs2y0H3ERUOE19+dRxgOAbTGfOokGQSmBTqZ54&#10;/QzwDpZocs97aR4tFfUsL1O1gRpQPYHcwdUn0nOjHIoaDu6SjCZpeootbyaIYPFO7BhT3+SuMeny&#10;7LsSq8qQauYGodYV4NE8xWzoXve5NRN0RbY17rPV+PqOUiIzUSQXLH/E5i8iDFMrM615cwekf+j2&#10;RILN28ypZAaOwh92fiZK+4xrSRIC8Pd6h0czxePZTxr3mRsoXaUru0nxn6V5jN55TH21H3gWEyvR&#10;4F35CJ4ZOl/P8QvYi6MxtnKgYXYAQu1ZSv4xOlcTLJZyPQ0sUr1X0l2iZrlr5OzC8wNNz9JSZmiQ&#10;QTcCjCKoy/E1I7m35TNdDZ2TthuQy/ho2RuETLwAVFqkZ9hd9gngl8AVDFREfvzop0EFJhhQBtve&#10;gVDISRLaRTnr5oxN/kLNjuXt5A61zMxUicIjOHfdwKNnwLkOOAzVTUMNwy7DHeV+A3r9DDNvN0yi&#10;dizUvSUcg8JNnAi9by+JnnyANbjnrqlnC5M2X0jUnt0jd2LuIH+QwLH0DacyIiNaB7oqTXjDAlKi&#10;HgQAoKdMe25OR+T4owQJAxqqIZY4Ipw4adGVUVwV9oCAl4ivO2QJ/xikwpQ57rFxY2H+CRpySUXL&#10;/vX9c8YH9b3mkFmn10GI7fFMrkMeDESZGpnCwt1rB1aRf6JcUweew3MwPwZIBc5j8tNogqEqHc1K&#10;7SD0w0rYum/erfe/eeTnN84OQNa2uuVWvoaHlp7pOlFhA0upWRNHEMHaWBta6+ktNeQlKLVXRp0W&#10;t+ax2jxOXCJo+3C/7XklYORR+XLr7+997/WM2t67PMEmCfGDRMAWVeDXHQPu6icUe9J8u0jUwNlF&#10;5zr69BsJA9T+ElHZtVDjG1rsEVvfgapCINgzAAQCnxA0BnnlBwqBJOwht28KchrzUJgVm6RTTBQA&#10;e0DGqXH20mpDTKIcok231wNBrOmFqmrpDezeZp63ZmDHQecvwTUrqrn1ip5x/yj9DRxDFXA2s70N&#10;faKl09BApxdOZGGW8KI0S4HCT2Dmzc/+iLb+G65mEHoAQUOEilPTt55gehcIAGGiFKzjGBUayck4&#10;CkYkXPffiH0EDtA96BVFWlfnJ6UegVAL7qs+GFpyL21QBI5/V6Wd+HkwrCkntMDp32UOmIZoC2Zs&#10;NbcvUtRYwCQZM2bZQEXbTIDCy8nsEw3JkRKictdYPWQayLOPfasNmx4HxcnJsbcE2EIZ1Up1Tsza&#10;U4bRM3XQyInDL9fobN6j3wNuNAQ+3wqseHIAQf6lWrPJ2Wn+W3Y2fluPsfr7AL2JQlpPMrkUaxoF&#10;RamEqBb+sh/+CVGabITNB/oQJgwOglvzaIbfUOS0QJy4Buplj2FGYW5570Dh/2jTFHBMKGssFC6C&#10;N0AJTiyUd/InCFE+3Ok6zArN7AUm/72kpL3GS+I/kDCNqonXEDnemQagCb+ZQSrQVdpzuodl3BGi&#10;8wLYgErlKGtHSKZaO6vHNAcuziFSmZJdkYPHXyDbsYEQgkLv6jNIPwIP98WdbuQCsVGT7IZuQ8CH&#10;2W+EwmXzUYMPHoKTb4+Hgnag8U8w2AlasqhwtEKtLG7wgpDvs+3ojtyJ/rG7kp9eDA6NLj5+uvRY&#10;F+UlrWwPUKX/AsTV85lS3YcP9z59VQd4GP9TWbbOUt54gh+zpEv0XZxVDlE/a7dui0C36SJBK8P1&#10;3os/oK14RFEMC/CilomlJFf+wAkadDY00xkV8AFQbqwo09Zti/AxJFcp8OuaTkXE3jGUWwbkqHn0&#10;UIcar+JXBfRpqBH8Obrm1XbTM79J4ho6o+IY+ofcMFmasvwpRa8qQLL0DjRFhkcMVcVzDOI5GCAC&#10;y/gxx+TSPi87wh/gNyD9Be2GjR2kfXNjlVvqPAMy7OAKkkt3hOzYCmGRJSfgQgmR3TnJsV/Idgti&#10;11IcwOPDwGspszcK4qJDgjuxb+kjaAlgYJBhYCQlJWFgYAxrD+BMVvi29ieLHt8dHgi5zwTo09xi&#10;Jc6XpF+GDs7L7gluHlxK4HwbW8DtT0/ckN95IJCNNavJF3fynaHAwyP4udpu6cqtDq+euI9aJSrQ&#10;Je2MK3iTfDJwZkcEMZ0aYmlbfInNUaFHtmrhbE33eqDgG2dSyKQ33JygIawHTPH8CbGwAYx8cE+E&#10;SyeaYVgfzOlsSlz2x+6PvwfO5zKrgxz+3bwYOPHDjh6w6nzksmwe7+rojD+9kGU/neEsfvohg1nh&#10;4TaPySIE5yXalvLJfx5Z8Ds9B8K+AeGedQOFL3s9qabThb2DWASJBNUNY/oSd50TimSX+3r5nPUX&#10;Ep2TjlWNueInd/QIkTH4CTEffMzH8eSXVJrU9bw76a/kT7xxTBWscLn8HsyWhFs2nzJ3yvi8ffVl&#10;Jd3D8knHx2BhrIipL1gdVKzlDn1Gs6prlaZl0oivUzrzleuJacyZpYPWRhGsD87xR0JLafJwEDx6&#10;RuSVfb5d4uC3FxtZk5X/0mOyHZsSi0oiYJHP5OxkGI1Z6SXJgCtKVA0JPeVs9bJQ6Gio6tGTpsMr&#10;7fq0YaCTRmxqwHc3nEjZEOTgH0TpcRS0wW1F9gI2qVA2lmB/lYfluuiqN2iYEL6V55lWiyJNl4DC&#10;bzJrj9ecEs/vYuWLxrQOnInMgVUVAv+qdKZR3qXUBeFXVX2jU1LH9AhqF3lUftd6vq1w19gHWlOq&#10;6BClC1O4ube4mWmzeFOHkkrtVkgm7yfdBFlCxJ9z1byUKB2KWdZ6VJb+sla8MTI2ajCBRUj488uY&#10;oZJXppCFi+TOwBBJgo9Jng/1b0PiVVvUnPnrj3lB1HeyYofk+BZf8av//HlFLcLkmQezUqCFsDB8&#10;13106sSAyjIh8eu2kTTq3DMOezJB3NJ0+8rVdfz1a/ts1Kt6Na353R8J0czFJzF2kDgmk9ERBYtP&#10;7BsDqGPXNncCjgg1Mqpxrq/iSdNbS9MDp2Hqax/wvgeiYnzGTkkNLdvKXuuSTzkjVCOTDa9C5NAX&#10;DcVwrFT4QPlo092+yrS7uyPeQ9NDdRZ476HtxvrgXPNF6rrkWnKZdXA5Th/rgeuIF46/Da8aWZwd&#10;Y3suFKdyQ4tiBnf+I5HyyBVHd/8fGZuvkrIfWOFweKVxElEL6bWoCNR/Mid3sQf8TIT3Y1ypS7nI&#10;Gbi1C4WL9uTzlBv/7l4do3JOVL/rhSh2HhA5fc2KYpeSjJXGHi/iNOM3GLU6gMLCcBU4XeNMyxeS&#10;c/kGrUTqeAP2/ZriCB7dg/Urpy4v/iKee/jTgBHVkGCaEOqNKIJAv3rhtO26pR6afyvw2gUieds5&#10;i19COYZMBN+/sQ0pyXUr6CPXqaW8ZYn6TnEVEzeiSCnfzVLSEY7UyqHJgTaYpsUaywDpLz6tKx2Y&#10;3bggyKDl1kZPixm8pNhT/00W1Ihu/lA6G60/A3k4eoi4z/SeKO+jqSPO9+kz9FUYNsQsS8VI93GG&#10;lM33v9ZLviioEphgeo4KQintbOYH0Zs4o6y3GVbclJA6iaooL1Vtk7frtvSi7KN/ExVY87XBAMnM&#10;CR6rdyMwmORH9t9EqnFI+h+qdH3CsNd1o3Y4v141iPpqsAZjvmisUh76cjT1L7XL0IpYsaxBg3xu&#10;45bNbA1u8QeSaWhW4mfefclRitcjC9GZYlILMOE+ZQ+/d1p62Kw5tD4lXSwv+RrrCTXo3LkbSQ6v&#10;ES4xB8hhx51iZcQYbUC+b7OYu7K/GmGoQOb53Prw4YLc9xQhI2tXkpzSUvKAEy1NGJnazaDhntnZ&#10;+rEk0SepIgGfMEmF08FpKg+R05ctbPsQzhOF/O+b0uBk0+hNB8OJFrGBFy3vPyS8outqJnSYpxmr&#10;My+zCWlIV+byHs0XCRxOgJkVv5lcH/39ZHLsci6NfbEVnhueBLNhpu9kd4swzJLSKUHnrUiKbJZJ&#10;GVSIKO3WdfPBwG65iMfpx+DN/OoKvCSSgq8SCnV2x+c2UoHMCkmzL2GXxgJL//aqPmxTqZwbRfBm&#10;wWKtNzMOn3e+TrkYgQkSFubQjBzqMPqJUvH91FtxSolE3NM1aQBTajSQvaQgfk8H5pK8vKaZua6v&#10;ks68e0Yr8tlCD74K+1PAjsT96sR6vnknBHtbPuFEyPlLJetpaeeP5vGkUhEmd3/YVrpi5fHQkddR&#10;wbZoNqZeMeItJFGv3wQ0pj9V87SW5uJaK+iTh3z+2V1cFm5RsZGhYM8TE1y8P+XImppfFgvZfU5K&#10;ZIozLf1IX9jfRmOA9EqM7i50PPEot1XLSjC2v/bFzFA3LRkaDOFdNmx61oRDspeDlSNM/d+/MtqG&#10;ihs/EMl9Io0F+nTR7xiirG8Yn1jeEg8dFEJYXTHlitwFWHIthjO3tj5nJ/cTjJBs+hKijWyrwr/M&#10;zoxEDM7T5pdeesLiPqexG6uBq7hB/eTFTOJLQhKtG9Gc8VayVMaO6vC3pYf+s7U2uQXO77NvUVdJ&#10;8C7IBoVu0hraaDOZIjiimPjYeVuwbEGwaDh5qlSr26b66P9+aU3wyRuhwgurHqQ5ODO/c/7JdxK7&#10;K+hK70dKoHPQlaKogVzwzGCiSdpfbTouJlb0AJdl7H04nP4z2AxlTJBo+wVP5aga4u2Yj2Y9rsTL&#10;dyY3V4JZehxSt/PrDua9FoNwb6NdXPKxh+Ec5Jg58oZLltUnFKVxBhBnOI0KSmFfB+G+Dxs/3o03&#10;R5i4lfOazaJFzZeFKNl4DHWHVG7ce3uKo2So0q6aY4ZZNliNxeAm7RsgdR1KItTX+GrpcpSzLEyF&#10;w6P8Ed4fZ8o6HcwJwmvUqrfE9sGXDj8CQSDL9Wkd2vngtvEORZSlwPA1mBm4z9iW78I0WKxfDg+V&#10;+chCLOkiQkLEc68jY22xJMqFIJP47swfWQsrojF7/4XJ1b5scIC90zRHrKwjoHgkik1lxr4ho0Gs&#10;u1DOGWRVNHP42o5zEBtEpJ4GsfdOoLQN4bz6Ks/mwHOnmbr1QXnJLF2LyEW03etx42PzbOVQorDk&#10;+87UbvnAVhlN0w2GGPFNw4IavpK2H1jTPJQoqzabbe/Tj66uII5ZylhmiGKaRRJPxNZRrvSeuNLV&#10;+wWn+Wp+cf2+NAywHlxEeEaq3p+LSJ6l01ZSnE4xTy9L7+sWOISWXjZpJZTCPD4jLydW3NV83VmO&#10;4MfGYR4XUdVhXTXddBcy9BBFyw+VK6gqMMFV2tr4yEPsc8eQ1ae497tWx0ngXiffVofCUmov3Q4e&#10;kexO3JRJ+jf8l0Qiv+i3U1pMQ1b8liaTA0ljmQe8I4qt5yR/3wejxq3+akKKLOWD4N1SJ2+uSy+v&#10;ZTEeLv1DPuqAk5Qu0Va9Domr6BCxsHy8q5ytDHmyweGhoRO9+nQaQnkk80wwIZXjoEm6WZDj8yu/&#10;l8pt0dwhljPI/Na3UN8CVQRDb7jscow7WEJyrhmWccQknpzk7gvyysXZfpOi57d3sBonj6Td7dQ8&#10;nhRfDFu+3ETNcF0qPZHBcYapWIWzc6OICVsglIsLSrZc0kt7M/f19xbR8KLVB/xC3nrrF1FtcEpK&#10;MHncnH+TD/cTlUtz5prGOPDvdg3TddKOTp3jquP0TD1GIe5nbVNIkKDU3wS2cgc+ecJ6EvFz15Kx&#10;dp6yY72QVElLr2+W7xIGens4NXfPD3DU+oOPR7rePaoUcPOmMyY51oz0vDRp1ag/o+BhRW/m1FN2&#10;H33y4snbzl6LEDXSjTfID4nQvFpB/5UUKWlTR4R8UdEx/Jb6e5VZRW6/C/zTetwY9UMUWmPuL1zV&#10;9xH1BI6rlU+2gVaHifH7O9+pcRv/bZFYq5MpvVPPDjWQ7sNG5fKiWzJZFsXZJ0CbWGS/mGGi34LY&#10;bZgZScUi5H4tO7GlYlBh4/2xW58Rh6tXL68fzPkMeZPayEMq6fBnUQk/0CVF1+xVV4baS9cNXbXc&#10;KI8S3skxBBe0Oxv6i5mT0Mx3KSYP1ujp/3i9K1i6RakEK5BMsiumzbfXajaeelWvorex83aQXvm2&#10;q5kYfOXSkVR7oOiEj6D4pPDKnNYRw8aEtS6WRkdRs1h5LBzv3ye8HlmDIPVdhthk59kXJ/2jG9VY&#10;8JN4kCBVguZSGlgHveOjPCVlbP6l0ky9Dhm2ryijq+SxLWxlpGQlfD+qFG3we1puTmSM8hvvDluu&#10;f6KEhT4RjBQ5O1vezq/xj87QDBQiUzXnm8D6mh3ccRFuPc1dwnQucVxt9ajjixi3121MY2X6S57O&#10;JFa+yHx7FHbTb8HA3KvIr9Yr59E2dEKi9eMhGdH/3pgTgXNURWFuu1nFOfGL2QkeH1n31GUTU3fh&#10;2Zz6wacAMil05dG3+PYIlJnCI5FU/azx3uVfuu/OuJfi38t8L9yCVXLXB3mZlCWVMx3j8tkWIYLw&#10;oafMQ5R5xakNhnFLhXkcrBmBjVmc3dttU1QGAXY5crFPJbLDadkXEX36khYlaUNoXHObMznvCJTv&#10;/QY+z9GW4sbMwrjV1jTiRW/J5tOh4qoY3bMPWpKZP0l8i3BQDODGVpCVlsXKPMIY10YejVGDw919&#10;jKb+yhNUEDAVLItg/0yqRUsGXzzL0AGrhwGrlZ+DcJavrdCsDplaVTZpSJSWo6zjceDvz+XAlf2E&#10;wJH4g78pSzV6IviwoCgYooFQ/mojo2pa/jsxwVMMZZ+pfbOHHplxbY/ACD/vinFsEK59+phI0L6f&#10;ckyPWzH37dAbekjlkny3BdWM4B7jRg78d0zmcEUJF5v32BI2553jqZxGlAKlme8+rciAS5v26JAo&#10;HXwtRXMTH8KTHb8yzEW4JzjV6shFb81j8Ypxqa00pbEqlzHa72kv3vijs2/eq96iKlbVZkdFbj00&#10;Cs8i6aSVXtuqCYOJiY5C4n/yYTeXQwdjfclcdDAkmBTzlNiuvF8ZUf1biwOttQ4C3cJN/wgHdnjJ&#10;866P6GES3gWoJuKJaSNwFs7MUQsS7tWbYtZY5k1w/HJBivNGXFVW00DGnCEvpjAE31LQwZJrwPX+&#10;QubEoZz1iKYpNBt9OzOEb3SSrTKIpnu01FNSuaiWYKLojsYvF4NOkUrWXbDNEClY+dxOaH0JFtYK&#10;QvmTIwBTKT+JqWZIcMf0L2pwG2/5qQz7mAXhJN7Ua8dL5NORazgFO0kZSzbNNs5HrFlEGQYZVmHR&#10;qi7FWQbqVTYFBxzJVh5s/kBJk2cdWAihkFjphqYdOg5thvpn2tq+rm/DtV5GnqWTCDspDr61+GT2&#10;6KrorM1mGY2MjL2WKRvcIwFXSPW2bepDf5TDRM3MRvMas/39MlRdURkZT2+fPO8ldtoS+C8jf7Bt&#10;RftnijX/ioZwMIVv5BJh4LwZOpFVWEEy0QzAuGQ6COY53hefUNhcw9YV7bUg9+JXgKRm/jziWCbT&#10;9v3rRCg1fDo4aXhG271C8QfWrqUPJYl4vF2Dz8nkySSpwET//g2c6i/IqQgSd0Gz56coThqnwzUO&#10;d6a6LWpnjUb8KYTEHrlVSmTUkFb1v6WxlDl4xaYuicge/wEnINjfM1sjkiS3hcDDhoKxvmUAkOVo&#10;0g3ci0tVcvodikVf2NaOSrM3gX1+8v3yGiuoLdnPHUJ2bVNjNu7MGj3OsmrnzQMWft8hlWZkJGiI&#10;z3E1rEtBSJhHpniWUYeOJ/FaFUsFJrvPrk8fEToFremVrlDGF84jcmIgVuqbreSKFegvLEsnVgjC&#10;Qz3bbfm6MyAQN1BkrwCAjNaOLOQWG1BEYJZV1yEGqbVH+u/0CunaW3aafychkp5l05g7+J8PG3zC&#10;QyZYE/uNHKtBBtEKpMRFoADr2oMojOyzwxIrkilKmCp6CccnalqU5ahHb8UrflUDLm8GnxR6XnwW&#10;vyNktwVnU5JeyGWg6ViqbCaaU4gc41Oq5xYyog5EE0Jz8pqY1Ta4FicK6hP9zWY7am8W1SajZhEj&#10;q+OOxhOiX8mDt0t79BbHUIJ6Jhkd8z33BTU0DnJCWLbqtxOFQX60/y4Tfp4vKzY7rsvn4bJm2pXJ&#10;Ifi0x8ZiulV9loqYFKuGKMK/P+WMSbmx412oT0slUnFTfIT8jIT6b/szhEiyw0uwZUCrBSF6JIAl&#10;IGxnfNXKRRYuFGkxPuUSwnrB3goDiFH7kPppfcT0t5lJFhpdJTrPlSuYDIK6VQEY1Q7RCfF0LTZZ&#10;817KaojjbelJC3xQ5NkDeV8HPrdX79KohMiZnxGd8dF7mR5x7cAD/eWPm4Z33JreTlbwrZ1902lL&#10;zIP6dS3ThNi7EcdapLncT3JmYgfhXtIn5vCST6FY0MVOHCI44gg872yi80BrtIO3p2XZx/UWsBu/&#10;iE5F01f+2K4dNchLGY+UgfFRPOSVy6oou5kRM++tXZtm3M7VlxF552jkmbArOQoxzC0IQA/EWZ+1&#10;FutBd1FZxyAvXfMNJMAxDHGtQ6nOLXj9rb4IGM6EXCwIbAeb4EYxTfs2H0E8xoakVuIP59VkqO6e&#10;CN4FgWeSufRc6QLdaj/Z/tzwlc0G0VP2Sl01zG1Q2AeBSVmwfxSbmAk1CGDBiFAxqtxLSOxcDSKR&#10;nSA01DyC2KQGqcejBkmb9ARBBvQgbCCpLV1sYiAK9UGzu5e5mtj/EfjVgIvyk0wJa2hrRpfRo6jd&#10;HrKhtx2/jPpwkGFtpFtTzOtVwLhEk9baKmiSZesrvRFtJrTl2ZIxTtzCjkUOaar0cMAI8ZvEbqm+&#10;chirhB0yRXtFwAxh6u76mH44JSi1ZSyCWPPY3UqCkirt9kfYP2Ea2cb8+Y9lC8K/hX2dWLu+9bDg&#10;y2iBoUsZ6sGhVBRGBrFtt5pz25Eba7e4yhpXwC86ECIx+LH0gWsjKoXVJZ3fMZ0EtSG43AN2i2p9&#10;NoooocKUhVzHLHoNxHFinzGD3tEKFlW9wKLD7vw5HqZCC6fBT6wcWuCg1FfacMLryp/R0ujTetF+&#10;Qw6ejGxpBmFIYlAH9x8KmDYXuQqyZX5AXV+icCdCZ3/2OzwM4pFY4a7RMCDQXrj5MzuhhsPDRE6X&#10;plmCPQwiMJ+75kbmVn2wQRnHGvJTyg7Uhq/4YcsAhtRoNTGqU8G7fstnN6KF+U/eilu6EQ2S52UI&#10;bWdh4mnRJ7Q/W4s2kCHlDEYMH9FocYAzTNt0Z2NTLEuNq5H0wi9pyLBchDusqLAK4AqAIspG4Hpl&#10;5hknbWdwcoMqdshmB6oGQcjwQCjuIPHlYaXwCgniAfbfeIaq2s3d+P9N/7BokvhckrFUmyCW206F&#10;ZEWRCVNa0Z2jzWu5o8QU0vyyl3E5Xs5w8pgTO4+lpYCZsJDl2wkV1eq4fXgeAod3sWjiVOQdXuvH&#10;Ni8t+nbLLo3DYc9NbkWJccYZxzR2PXzn56H28E3k52qZvZeKsMx+icso5YhC9GqtccMOr7ioDiaG&#10;vztLDxeMOQD2X7yajjhLYAiSBYNV31pFQ02aL5HKCCFB6QWpEDxq27MdViJfIA/XGI9Mlk6IU+EI&#10;8r47NYaa8gCS2AEnBB2SyvmKfBAU+1iRUkunKCXUMlnYj0mW7jAwM6NgvTIx+tgR1KLVEYASnF7M&#10;pFvXH9ocFTYQjAzooGihG+iu2KphcaBBKDYHsDpizNsCMm2SK7NvM5r/ySPZSCXef+bYXiUAc7ZX&#10;4JqWb2qHxC1GMASvzOTJdmMd4jracZ0e38wsLFQ9Djp56xDtdMaOVdsLrJAZ0a4HoRnnS6TfgziB&#10;sBcdIcUrjLX29EeCW7neElFngQKkfsdYlhnmyIFB35ff7gWD+ZoF+tfc2aIJtnWc4uqb3xjQJQ6e&#10;wznLx1tT0nB4xX4N2pm1EsytqJqlcanE8p1DAtIDvoUzWIOApv4jMRGVCE5nQbXPxiYZ6z9ArT9r&#10;/vd9epw8zcAVoLE84eK69i+K3uG/YF1cWVr3CxH2pGeaYQvJhY7QdGGCCqIyIi8z7sXQYe5yocG4&#10;Y7Q46x7NW6dTkwU0EODiwGhmEKUU6n1s3USe0nYGNjM6nnoB8otj01QH5MNamy8nhC1h7740SoQo&#10;yNafwS3mwGnrT0Dz0/8h93hyXgw9L5rP8HjbZ9JkrDeEcBive3ACHh3e5yYT1qC3dzS/diJ0syWf&#10;kvMYvdqg26v5Huh6BaFmex1LifBUV8g9T+8xDTaiwvBit7QlMpwi0QPgAlRfeyuMkmcVREhOXTu4&#10;GjlErhaH6nuLmC119I3rF5YRXLF0MXW42ZrQQeouXwLOdS5sakF1AXq0tpRjOkI3RmiHE/mC6Q2D&#10;8fheFB5EPh8vvsJyvmRurquSkU2EvxjEA0sGkn7vW3ETyrf71bbok/LW7lSIVvGWjsHPwVP0Ul9z&#10;/mpDl0r02oxnhEZnKd8qxVi+lEm8OtkuPDFQ5VEChP4k9XAcIRtHrP4ZBt5TODgHgmfZKaxtxKtJ&#10;IsfbSu0Gj4Bnfg0ZvIcwT1IZaehCuFFZs+azIiuUIZKyzrCL1L8HN2bukqW5wGpw36dR01uc4Plq&#10;gX4ZIgkEqZ6j+yOr4m/WKwAGMPIjA4Bpis+moIzsYKfD+rxqIWVqedNjqbfD54Jx3jn2qpJPMqVq&#10;uKhir2oTM80HSvyB49EFQ5svc9oX4tJsUloUR2Qyk0/ZIG+1u/EsMHnRZ2BVjgTbjgFT9lcIR+JT&#10;zxYp0MXGP05R8DcsVEgw/VdkwCpdtfkAHCTnpOki4DFHKuX/tp5bxCtFLqgl9tIyDXjxnRx4MsMm&#10;3n9Nbc7ROGonYPVZcPV3BPYEB2j5UsHmMGQAIJPUBRbSP9wEFDxwBEu0NoVWIfomZb/QYhQNpWY8&#10;XX8rdbDbklMPEiUO7dTulHkwSb0P7BcQvyxjSfQk21eG3BS62dWCzUVmBAuyzYCWdvs7nrxHZeGE&#10;2j1tj+bjDvtHtga1UByKPcqu1Y19rtoBgYV7C5eqGFkXlk62N1e1KxXShx/1YZomOdpyYR2UObiU&#10;SGzOGon7eD4nhDnUkFQ76Gdb3g83eegYsGUmWTo5mCFR7FE//lqxVtbEU+eadfFE0KEymRGzuwiz&#10;1aQ30NVEAsVcxaZJIMV4Wz0/Vv4b/dGMG9PZUd8uNhP4R3m5dMI1ib+o1fmzxnZEDI032odxPusO&#10;4Zw8HSXi2sm5jCXUVGnpSTdGKgtDcOKOfZa/GxVSzBty+h9BJ4qToG8R5e7iE2HefJPfRhryacSn&#10;Fq9QwqLNXUz8fzQGfOLJgahk8IfszPdwzjamDKdkD4ZNqENH5pHnIkJ7mSuYdhCS67+2O/o6SXUK&#10;SzRdrW6iuxH6Xu70Afqi5waJZb4N7cHiqyMVKX57Pxx+QYKILryIm7bI4uD9BUNtkVSEowrV/Fpk&#10;qKDDcRN5yrxxKfCRlTYH7wmhEuayj4jdi1O8qC+eTgPQW7cj+5pxyuS71tZsAllxZ7ptwjsKvfBn&#10;pwvOFtqSq46jNZfB5pqVI4fxKas+1/cyvEUhUwx8pdFw9x4xlJLA1v9YkgE6Gj1eNzRfj+ie2NaN&#10;FDHYZHCGoGRS2ZMNAZqrso1dGnDPu/ydRZKXwFwFGt62zuhQ2TCQpC51IMzokIcwESZ2xErMEX+w&#10;FJRB8owi+hWkLWEgBqdBNiw2L3WYsA206oL2uMIVGeTBarKUVkKMtApjvV+subz7QeKzjYC2fvme&#10;XD2v0B/BD1axtCc3Ex3xo0UhnbHjp+EGQFStrWLRvtFDsBKwD8F5HBwG2BGGB3yAZdf4P9rZbMVz&#10;djFR3GnIuWFjhmTMBtp34LyEZHXhP+KCQWZHHJt2YRrMIIm4C5k0LQL1LY7Q+nRiHq802ShNlYy3&#10;iY/2tprkHo4zRICo3rMoB6bWjOefKkE3E5pB9llZiXgwUjW2v7dj9hxAaOoD8M87EHmvUij16dwT&#10;NPIAwhXFKa0fvdp0bvrSKpeBLNUG29Rv//KNKhKXgfpi1KHudsXHVkZRoFMUv1VC4PXIdnYJ0gEk&#10;YvcrNtDO11xlTJ4WgpfnwQqoqb8W4tckScTwuwENCW8PKabJ1pCrPswaxYwXRWnomEfJuSi6cATq&#10;xP3MeYtKPESNfxEll62oBGSVpInSwCCDPchzKm4vFOpGA0RIATJwrQwYLkAkOHQL6eWdpWzNm0ZO&#10;ZhqJlEunVd172aEYenXXXWJA91gT6ZZWmLKpSGEtLlTLh6lofg02gupvSzc4w64ITgBIa8nnwWFB&#10;qe0Gqh0fASgiRJSbWAyDB02IzmkepvdxaU+U1zEHISSanFyNLfg+Gpqkgj/IwXh9wuQsZav6zEhr&#10;hgB3A1h+XYDVCoPeK6zJQrx0AiSFPIWntp3KMFxJYgJXccPNRji2sraqaMgnio2evLJAO7h+ycIu&#10;8WCzCHVEs6GORZ82fCHyIEfEeVYR+jOHRtd49+w3tlSGTJOSWGnC02wMzvtSPVxa4AuG4mCrY/7m&#10;dkoK+WRmThnWZdYpGwpW6HNw6SiCCBmTC60lNdRXXhTQ2BOdiRIE8mztaSgvxDKnKHJN8agahP97&#10;Sszv9suF07Xwh+HHacI7ooAZhnYGZFqqWXc7rAjVpB0dGMGvqBQdFTESyjUYMRAb38eyvbgBJAGt&#10;ApGIb226jN1wFEoDyGZZZrsPIKI6SN9zQbrrkWos6+f0m8iHccy4vZqo2JAc+kMYyPFvEUsPPneF&#10;I0TiIXPNIYok8SiAS/hpa2hoz0qZ+OpgTo4SWPHKNKhfzxgSaKI2e8YqfrljmJOp3j04GXJIPz4i&#10;wEqjaI88HNzgqMw8ExbCxqZvrIeAQXyghqEK2+9EK49QEIyg1Oolw8MQmg7zL9MalCuZHUTXzmrr&#10;oVfpCBFG+Llv1YWNRggzcwudgaXt8YJmooeBecYcha6seClL/3QLCe5thTVPtszmlKGjuI1Kdq/r&#10;jFG04jqwvrLsph0dKfSQnx4cv2n/+Wmh42ObMYUW6AnbqQKL4Crkq6rQp8+WG1iwvgSwanaLDW5A&#10;ojbXL2LkHE8pow/HfZN8pqXxXoq3LyMVVEHMPkBZM1ZgbgxotoLdn7rPom864ut+Pz4lDRLIvToC&#10;ikHPTI9BWr2JsWqLXx0HIz8XM5f5/VwIPMArzs2gEMQvAf5Z2nYPcloasOoIaWtT5F5w9d3v+2B7&#10;2L7j2UUDlrtfA3ToCyXEQrZJJ8Wrfiz3MDkmL2qw2blLHZ+UV2CFfPdGBE93TjMYGYlR2+jhKYpX&#10;G8cJ+8+fxmFs0EYjxj0baEMUbRpSM2plR3DvVPqRtxhv08+iJBtv/nUBaiczMwL9J+EkrB8QPmIL&#10;CxpNWPG9P+bJkDbH0y1m057LBYSK425XfUqWxNDxwX58vXI/49ykD5EDQyqzJEJ+6jzA2BZVfVpF&#10;ROx4Ws7g2gYm149PYMWiSIu5xSVbVVKdAqYOQcZZQLssQugYK4yTpQNtVQAa690XW5asAwYiu1NY&#10;IaXh5kKsx3wOU3dZAA7KC74niVCGwyHvHziwce7uySgeRClTZp4tIVVgExkwDKQRBPnK237lNzAC&#10;Aubts8g0A9IQr0yBdhsQBZriU2FUOYTOe02PVGfhE4byK97mP+U5L9CQ5Qw2cHTs+5CAf8kj5FAx&#10;LFVBxO4jhGKxT5hAPUgqMaTIKEcbrHFIBuUJ0AXX10CQNBXvrpAHO5qdEsRGew1kEobfXISMMVBh&#10;1krHf6D4AfxACkxBnxFA8APwpj8CEOTzsShh3YwAvb6Wb06F3ZKNBR6xnmNabQNP6eYEfbsRKihc&#10;eQLj7sB1wdocnlBJuRJD0qoM1s0CLwVslKPDeyMk+wSjLnP0pdsFnMgzSRfhQ1VEvxIWFUmAHdyR&#10;r28w9hky35i8U28MwdJnrXSr1Nr+TWCMa7FXdfldVc2DoxCWtJy3hfDBkWIM7OtqDOujPK1TX6Ty&#10;BUfMR3vQiFmbZfYDO5rQRvsoYSski4tlARKPMAqUFM43galLAaag3y6XyuMUWJrxM7VdGOJFgqtO&#10;cSwjxHAGC4Ea2WVqw2Wkez9uBfoj8miofV/B/04cmvson4UHguCOajDZtaqMELVw9acKKljtWXZ3&#10;tK1YJs/UuhkvRrqSxwNLj3NVcoPVmpROeqxLWjlFGU24n7qlbfGCUEsBn2uGWwY8A11cxujQ6lzW&#10;zRdzp2B4i/Yxob2Ahd7gudVtgsLAp4DbSP+5kdbjarRXP08QHBUhfimrmQNzPblEoSCvWuD+LE82&#10;5lF08BqRHvFmHOk0NznAJ+Eed0BO4aIfll/IYFvdU+Lm8nCGHYM+slr7Z/tTr8djPBIzO+ahLEbW&#10;Tmo7wgBCRdZ7TVoAFWOTZG3O0WSzjpTENkG8cS2vfyZbq/Y5SY0y2OCGLFA3boiaHC+aY6xoWFqn&#10;BEkiXM+YHcCg2Kzz2TbXDrDN4CeMg88+b+Y5XsvagED8POcKIfkQ0HOhnS8CU73rXdA95MX4LduD&#10;pv+KLDz9viVzS4c11B8tq9q2KaVKVp5Q2rGWd6X7llCjuGaEuyK4Mx+ChlVdJBX8lIOf8a0js9e6&#10;01SqE/n2hb+YiYyQTOj/yfNlFVZbY61C8CPi29mC/DFZKQS4zKQbIGZBD0/+h2ZN43ySMQQ62jvt&#10;oVWB0nCj95xtFL5EiZNi6HVzrMhHV7VeE5Muo3KvvM6sQWxytgpnyNHF2q3QI1Q7ArUJeIS1JPX6&#10;okMVczlmXywBqgT6N4m4RzRYMpl5HHkGFzNVBINoHlRW/jmmPateiEFVzquslnn1FOBwQGZWP2rm&#10;ajwCDcCr5vtAMUgoPW0Qg1daDYwPz8McJNkgUCuzz7nUsqbogabd/3JJNC0tuMAh0SgQzEo6DhWp&#10;DxbZ23Lk7PNurlKPrmq1e9uHvaUeSiWNOOrhgUbSby/EAhJQCGNFmgwRNj83wJeZepbivvdB/9AA&#10;sTowuTDCSIhafPzBIDcoxF+QrA2ij0FCP0o8bKI5DB4oljuLeDaW2N2kXDNrLgOXVpfnq+nCyZWJ&#10;kR2mOZwrt7UCM8quMkACsQpltko+z6dpdqUt4AaiT/5m8EESMYfBuY2RElYlDHM10zMW/pIdDyk8&#10;j9qaTWFwJLAr5oDBG6ylTFRX85+9e5iuW3HSm5AGUpoAv+BiX8zd5749ctwEOciWjkHn4UZJ9VmL&#10;akNxaBGvf51CaYiHqbr7YGXuHwA7gRsv1Rx8vnVA4kEMYoO6D6qWjqITT3n/fMxuuaFhzO84G5do&#10;3T+gf05r3oxIjRc0Ed+oM4zrTxohiWJvpZJj2wC8LPV2WxSk6VLasJQ9+CoSThe9vNessNbcR5ez&#10;6i/EgU6tDrHaP1TMgG9dytrZb6PDvjtxFmAx4lFm2C0cBIm22ox9Vjb6dH84aLOsbQPRG4nvxlRp&#10;g3XMNFEoqqeU2uXP9xKZNrKIEihHUKZ1aeu2WmP9zywHdzrzhhD27nMva7whgiP/ZnELTtI5Kyy2&#10;dt4SjV9w4iJZdlKel4ZWRU1Lpfjq82W5Y+lN/GOfNHdXUSIwRoyZk5ULM+HUcbSa/vH9jN965d0S&#10;zRflUUZfePsk4JHZVAyzH3vb51D98jh275Q+w2Riak5dBZSgm5jZ/knfoRm7i+hOxASmSlnBD/UN&#10;dE2JKn/Kq5WTeI5O1Ujzp0nzBYQj5QOG8kCyIxFZuh/TSchloVPjyKLBpjFs6CYpBkIHwnne00Fl&#10;ss+E4hkCMQED4aJ0kCVGLAANU+O7MhQQU5JirI85YT1WJvbqxy1BemTO4K3KYfQrNOYzGgD2pby6&#10;bBt1zGDyQ41dVQhOgG5Ot/na3OgaEm0DGzv7fLKRxXIFpxUFvngtVW/l74TzWZnbiw76i26q1GUy&#10;KUNuDKpZb49VoHk+8/pSvGBEBE2hvgqNjxhYwvQABC6hVsA8b632RkKiUc3LXl7Ugk1nQnPfoOjy&#10;jzFZAjoFjQqq2qB+aQRK1xyYegCL1Gp/psCMF4Y45RU0S5p6e6jXzQYqfxVmDJ5HdSGI78Aa/YxE&#10;GodbZcVVbNDyCYFHrAR+jVEK/GMbHWJ+8UIdis9AbLNigb3jOaCm9DETnNDpxBJ253zY/0DiL842&#10;wisFNnAGP+PuXDo+MbyoFgJX6hVw8jKVi3MBB4nEfO+i/Q56EbFLmpVB92KQQolBn3xas8z99h31&#10;73BppmfdEIrwfphHiEiUxPLiAVwkJazB0dyilR6V2KpyV6JmU+dO4LsAXrhN2T1fUiaGB2TXLiFz&#10;8nL3nZHnZS08QvLCJQZOAC0QEohwNeJhnpUmQuxQiQjRRTddBK9pjOx8RCCLe2aRfECQ8g0iYowL&#10;5q/Mo4Y7nJU2StwIuyJgxFI9S0qryEtRotSD02rej/ppQTXoVTpEiHMhGBegORNBZa3LrF9rdcAn&#10;E9HGxoYQVEkM+5fq5zzQ4VEU+SGxmJNoJOsQNpBsUPfCJgpZhx3WFJC8ukDHLCXQhkhijDBO8HPt&#10;aegiCrej+2PFMIXURBV42dIHojlUA5pwLj08eUYaWthTGnzWi+CbmiggHtnKQqmEVnYM6A8OYy9U&#10;g30wGOY0RETADVxMMG4iQNlLzhs7IdWvWHavcrqplB2tEuVj7K6PmvF8PRO6oCzkRyYotC5sCswi&#10;zYFiX+OLiUsaZzg+HsQlobTHL7BVYI2qJX5HVJVe5lCHi8iYFp2lY5oJM276wkXJRbxBdQr0ZOYN&#10;0SnydnAo5XnKvKvBWRidLROYfhPGjWxg0enOgv5yNLyDMaWq9TL8sZqgKaZqmse/USD51AhwoeeE&#10;NuvIjeAQGtltDsq+LVAEjDkpXoDQJupFiLS4OP0Qvz0gyrB18YQTWqqrdB21wxS4uwB8oJXkCglm&#10;5U+/F+zOnMkfFvMAw4STYSNdzMS7VdJrvEjzNhQ0oezuCjXOGn2vbkXOXSwePDfk5Wf10O4AxoCg&#10;IdXE51GA6V0oWM6gD0mrd1lL5Ba7gGRx2ldy8tkMW6FDwQUbbY4g86IBiVu++BxaNcG+WkiDz2mQ&#10;7GTEluGWb8OKcbMfUhFoBPvOFCejHAue9xkFgV2kvd+krj1RpZZB3iQrK5DUlK5mYMGOi8oXkMY0&#10;B//AZxYnDFWAtgx4QdtYTvrb2vU1/JFzF191E2YT2KSjiJQBvM6nspYDddEnguSy6aI7SvR4pdR/&#10;oJ5Eju2B+UQ0kq4HCR0a32ioqimTpgnlzDPnj8FeVKNB58xnzaQZnvX43PBS7hYnC7k07WtR2g0Y&#10;ipX0CeWqaxYMVsAIeaUtoFdMvkswH7zZZVbcvk/3VBFJ6/wdzHcQ9odWMCBQrmLgExGMWjHAJyyk&#10;itfkO+IdZfiJ20HLevMWfCRRELJVGWACa68SVKlxuQiMhdh6XBPWS8fGJNdG6Pl6cVImfA0/1LQ7&#10;XNCP06ctoQOKBlrHoW8b9B7OIDukpbuHlKWr3IdCqXIWwOqh87a5YBAqvwco6Pw6OnQBdnToFL/z&#10;My3cYF4M/aT9djOX/dgcCJq6Slw6lC/Tr89otSXpi07E9O+WXFGWSWt78xkVWeqSaPwt7eP2ksJ/&#10;/6Lkj2FS7G9e8voDpfl/T285/rF3jRTAa7ESXuSQbyOxlEXd3m+LNVtuW/cnr/TYzMsbkEb4/Aak&#10;FzEDol7R03opTVkwkNwApCxAWikLOLaXD/Tagki5UeLVflBNK6QsxMlejiVdcOvFLMm/1IvZxQJZ&#10;0qvkbLxSL9GlILHEQ2S3M1GvC6YsUom8i1KvmuCrIWVBlSXpZW2VspgDetmjgl6sK/RK0ntDL9N9&#10;16flM70235deQu2VXjOXOEJRIPB6piw+KWXBOajJMPWyTFlsT8B5UfHyCkic19SgF+tTTCKlXN8l&#10;+5TFvnN8IE566CVnwsaK5vsuiw29PuHuvHSbeSXDFsuJlZck9UKa1yvwj7rARGteDX/TvCwwBcLh&#10;ZXPlVU9lwdpr1K8ezauaU+BzyBYEWZpXoZXX16N5IUtZeYlVZVE+VTOUSPUJ0lalFGle3KyywMZ2&#10;7ZfR6+bvp5cVYKzXzqxea6leRgFpqZfOebyMNABWFskbkl5ZJfXirizQ0lGotPU6051hWfxV6vUU&#10;p16EgraA+lO9rLIsIrpeAmJZlKpXHqy8XvW9XS+5Ur1A4sqjz1MvSo94qtdl30svUzBhpHpF6Xqx&#10;gb6wLALJYVkWVa6XZEepl4llUW7XMemFmhGpF3hNvURZFldbUq/NCfiKLE+bsVMvbUkvQxrg0qt9&#10;zS6qlw6SHuUNFS8gmr0GCNzravVepAdfP8DMzaCvoOeLNEd9VVj25Y94X+sufkF1fhX0+vU6+AsV&#10;9FcB41+/uf9CMgHsAJF3IywLmNEP2AGBrmQBJq8D62AIBnyWhdqaYC4tC/RWsCRfsIlHg7GPgwVU&#10;D+bjCGGxNcJYB1ITmVYwGGZTYbAiVdgCrMLeZYmgGOtdy6JxxJeOrRZm5gCDZIT+YM9bFuMzTHyh&#10;KZjhsADUYeJBxlUb9m9BrLAdYlUXMVSAxA6NbFl4KbFVz8RKWhbIcDwxe5ZF6H8IbCo2yz3zG6ll&#10;QQgRs2xZ1AUdlA8Y6BWbyVlsNEPBGdLIxLyYTQADlREwxT4Eq3lnZ4ynLQu0p7Gy1RCV29hBc4wl&#10;tyw4O8kxAwDtdKyOHLhjGi2PtRsfY2nLgszvxzySQCaO0+FcLGSD8SEDhyLrKEYGqmWhSR2ZyiHZ&#10;gJhkq1YARCC738lIxJdswGiyt+FkrObJDhKUfXtRxrJlgQdK2ZNO2WtwWQStRSWRgIVj7aupjATj&#10;V9lxy2LgykRPJVgm27JIi5bFFMAy8W+sZXESJllmWWmZKDFyt2WRP5Nl+77qlJbZmJpElkS0FEwx&#10;z23L0pb1WhbykJi2TC/gbRneScvAJssGnLIEluEvNG5NgWW4W1n3plY0Vxk9ZRgicrlvtVU2P8qB&#10;NWXn3bjKVna+lVmLW7NUfLhb6NvKnKSurZW9ziqTdVQG5cCyIIXobWrKJrksEMtirReJU+Yn9HFE&#10;nbIq/U1lhiyLEOqnQNnEFDqaUlmB36alS8WKVHa5s2ar7MDBeCziwWdb2TGvTI3W7iwLgxonybJ4&#10;aNQUX1I0uqiVOQPCTRZCAtu9rexVW2UiAVKZ9LhUJqZy3MNV1vSyR8aDq6wyM06AUAySyY5JicrG&#10;eq/KVLCul1WmVG6VFWwru62VoUaLFVoWQlqZU6+V3aC1BIlq2+9ilc239oxZFi/WR4GtyhpmwFaG&#10;IPYolL0y5OiiPYoQY1Kyjg0Ecj3vV2aloMiyn9GyYy2LQWrLlB5bFni1LG6L4zJ8Qcti8N0Gu0xQ&#10;yFxrsyy4dimNy/TTsqAml1HNdhlNexmLellzKQeuZdGKcRxIy0JWnnmZqv2tyxwS08vewcN+GckP&#10;ieIC/RwXm7B+w73efpiJshu9dLVJaDDbt19WyrUsnHTwy6Ji8OcDFMxu6zCb31sRTG6YvRBoWXj6&#10;raHntLUspMNMgKsls18PM8u0LCqbzrIQqxBi5qe0LCboLAsWsiyAdqv2SpXdPMuiH4cZ9BYzU0QF&#10;men+mEloWVSL2e4bZsIsi3dpqD3Xnxm43qRlsfAsC6zzQMtClAhm/5pbwUyuOcti6SejwUypftkW&#10;y8JTS7GAruH8st0LZtEJZn57wYzDsoCFitye/iKAQbkssSKYfX9l0cYsmDms/bISlgWdoZeZYb8M&#10;ASfach/9ZXQdzGIwOw70ygL1DFcWbskqKnLyTZ0xmzvsRGZCOjL7ZWWRQI4hiUVmNwyZvQYyU1ZZ&#10;qG7Oi1ndX5AZa4ZTZqV9y1KZAc22g6JQzMpsb1lmYFJdH0ewsujtRma7ZAdFTX9F7LayqNdEI7PZ&#10;ZpmV2qwswmWvSGtm6PGZcWE0K+Q0i4WrGSeBzf6tLEI8TpsJXVlsuZkCezPqDGQJZ4u244y2lzNW&#10;Kwv8nMlRL0DBOHXmuLKgmCZLo+wsfWWBuisL5e7MSOLZAc2zdFjPgPqePYQ+qw78jKv1ZwUO0JKt&#10;LOhkoLG6gqa5suD1oKFevCg0dzE06tGhNRiiccREi4IqGie/aB+g0b7POBoLPVoCJaSt20iDpN6S&#10;RpxP2mMjKu3/YmkBGDineGVBOEwz2gIsixpmmqrVNGUsC6ZZOgfKspA/pwUIT8P4e1rdnQA1OCM9&#10;B5tE7UMcNesoqTXkUgNnWcgDHWVZOBm1a6RaC6JqYCwLca2a07DQZZyt1kJdDQq/2gOWxeDDmlkf&#10;a9Rj1qqxLACE1nTnao0l0jeqLAtZW3OiVt+aOYtl0fr9uGZpYFnU0LXcryzYB0XX3HeNfWVhrsHS&#10;6W7ZhM7ja031ax8sizBg6wEMNkcqbNv69LDRPbFlsM0UBnNsJoVsGyTZbJWyVb6ygHTL5iaZDcVt&#10;tgvY2dL/bFiNaPvEshjckTZzH+tIiwK/bY9WGweWBZa2tpF/bQtEttkcbSv02jY6JLd1a7exxrLA&#10;qLeNsCyyt9/2Bg1u0x5u2GDcQDfkFkDlFuXMjeQ8twQX3ZKvLLjTzebKYparm7Q1sBtLYnz5K4vX&#10;q9uF1Q3KqlvAet2+5k1XFtuum7eVRaTZraz/PgRcVxajM7c/i3azWOhpt5lot6PF3fRWFvR6N1oR&#10;3sRvvLGsLHBteXv+eXvYyiJs6q1wrWVvsiuLkt3bvSG+ya8syuZbasqCzfrmOWUR+H0rDP0GAfxt&#10;evNvLARwDS3gokCB45uywNqBO2aC+/WURb55FUlUAtpkDk7PrP8/iawaZ6KyaLzBZZ/KgrAk3uCi&#10;3YQhInc/OD9KLQCEu1CVxTSFuyZKuHMqixlBOIdo8yqLk0ofqnFwc1lZQCNEvqKWyGNdxvganCwN&#10;DlUruOAVbGWRZ1YWoAjOGRUcpENwxXGVhRcV3B+3rCzwN1+t4JwgjgX3qrWy+NjdCu7ScOtXFmcf&#10;SXA7LAszgnvMUAOH8isLTcPkYJ0mb+BUVxY0CZy0BJyR2LBjZQEB4JAGHpCAW6rfeGgyDYALFy8B&#10;Z2AEnJa7yoJr5bN0gPtrgHtUlcUsrAOc3RNuR/kcsXTgEkaBgw6y8eg1JlRl8VTpdjrgsUsAUWla&#10;Vha4rrI4WUEmuANVFrOoy2WMYHKd4VUWmwnpEpweVRa4hp3wEUeRTXCIGAsCIZUqC99ebJXFXWZl&#10;gUn2C45XrSxuqQsudy84Dqw6VsKyECc4Vc8yUwluQFJBLE1qf2CvLNYKzoJpcOh7cAkY4RgDwJYj&#10;KDILwz0oSCUyWys4NGc4XDkcbqA8XLsgjpcv4g6dxK1x4pByKe51ZbFccYrf4szWX1wj2MpizmOc&#10;fQDYoHF15JCNg96xkAukrrLwM1KVRcuKs1NZrPDjXFdlgbvT7CVjfRasleMhdwojd6CQHPUquVIq&#10;Cwg+llRZNLbVKotanqKcKhDlaEM5Bqorop6ZQjmc4EtBOYWVBZvGtcrCvBbs5aDKYsLjtIeOGR4u&#10;5aKoKmcE0sxTwFQWjLvIeZguUmroT3CK5h2FhzAW4iuXyl+C5YQZuTn1feVUtZwgBg1YzhjWvVxI&#10;LXcZ8o1MAI1RWRyjRbYcmxNHWgxJch+v5YSZpywg0uXkzeUolst9ispisHCEjykL+mlKBEbEAs7l&#10;ypwa4lKykhOVlMXyWs5TAHuX8O7Y4GX58cai2V+9KYuEbfSUBV2ispDgG15v/5Za0S556sO7y1NF&#10;CYt4USdADeFcW/cgF1QWfS08nFuKzDn1lIWxRGWBSXZ1jr2scw55VRmbc3+AfSCVRbR+0DmVxzmt&#10;Kgti6JzRAGKzc3Wx4cVz7FyVheN6Ljp9roL+nEYY6KI/6NipLHAM3RBDdB+q6MRTFvuMzoPu0bEz&#10;0iV80tmwsHQvh+lQq+kunJzubU9HFaHuZcpiaY06tZY6NZ+6DiCqDkGsruU/iZ6cpyxOyuomc1nr&#10;NmWBQqmddxQevFhAWlMWnNYpi2SidGWsDghwYz0qC4ZbIcUnjiThM+X61NVR3bu6soEqiyHWWb53&#10;Evf508ES65xVFshh3Qiz7uOWdbTKugaAreiySVE32cnHOqVVlcWgeRYqY6xz0qtbMGhKYHlfR886&#10;sQ7N28VUEjKdj8qizckUcSzyWYeAsSCQpKYs/OVIymId6gxRFqUGwlQRKSJdGuskLRYV6AFlwbRP&#10;FjjI4rMO4D1Z0AL6dNY5ysiz7lVnHZtVtf1kAelapxqYGLguEBPTdVkaCxQ7WQCZkwW9myyuvG55&#10;Bku8Lg1e1/35JEf18a4TqKhvnSzeP2elalrrJos+zHWGkjxqslAg59GZLLLNDk0WkDfNdZLKzdZ2&#10;33Vu3HWSye07J4v1+psssBdOFtdJ2vjsZCHudUIt9GP2c9e5yt51GicLynudKmEFIXYni2ivk9ef&#10;XrdwnCyiaSeL48/rYr70NMGO6xp2CbjYpXuyYOFjZxAAcyi72jnG7DwIbPlzA8GO08kC76rdNNB6&#10;XjtZWPOz3f5wuwPm7aIX3JHQym2I4i7K2fRaTxY2527TyYKopTsTKIsZDvXa7VAWZncogndIkVN5&#10;B6NjIcvfXpTFwxYzyqL6c2ciZTHFfeccwW33OyYUXMEzSgm8aVeCx2KDl0ESXs6UBZVbeOYpi+nD&#10;XiU/vLspiwkkZK/jelahIgIpnrIpC77Fg/Yxnhkbj+uDEkIpYsMj15AXUB9P1t+Qpws45IlKWRwc&#10;JG9pUhayTCihRPKcwvXxmkzJS/LunidnUtuJPOqSvBagSZ4HirxU8xKxAGOTfJG3oaXkUZBnMimL&#10;RON/3SDPvSBPTQby0n97KYur4vEuY2CYuoK8k4u8wVDyoOPkFSAYGuH93ng3tzzmTVlgG2DedKYe&#10;dMm8cyrSPIyAt3k3xuQ8om3svARsrOfpOKfnZWXhz+NOWaA86A2KyqIsiF7gP3qmQZfeBPQOlYXS&#10;gb9HC0wJ4YOewJSFEVc9xaYstFQT0pqlLJIH8RGkLNaNslhwXM8AvR7awV5iLPYgk7IQqexJ3QNa&#10;L7PUeuOlLGBCt6f+7eHedYDMvayo7rH53j1WO9sLDN/7dfJ7bFMWeAR8w1MWbcEX5yl8simLVqjD&#10;l7jJQG3iEzAvPumUxcTxiRjkM5eSr2BTPqW5cvk8qElRI/MlyDYfo3a+6j8fq3iJvkCSvtKbPp4p&#10;C7SkvjEN+w5LWURbn7H+9T2A7ENHACRSFjxVcwYssVNtP2y01sbHonfcp9FT7gOy5z5uSO1Jrmd7&#10;us+U0ceClj0WpcbHoiir5uEiiIDX7rHwVQcledo41ojFiaIGWXTfANLkJ8zl8hk2Vh+LsXoZVPfX&#10;qO+xYMulXflY3Hul96G6GrGm+x70V/epTGyORqvoYyE5HwtUIZceVpTdx2JCcldE6bovANPnFf3s&#10;x+IWIHwu2qfucy3K1CtjZhtGXPfRJQaq+27w3X0qp/u+vK0mzn0CSjwlX7cFZDE0FkTgaZzVStUR&#10;xxYJyNuvEcjiqAuy0Og+N0RB2G8AqJv7KJNlAcu7T+7bUjL3cX10H1hr0s8K2WuDLHj8FW+FLB7/&#10;ZlPXQxbBe6LRAW+TTGSxqhBZvBMQdd/tX9mt+5BgRmv6rUZcKrtPWeu+Ve9JVtR9VF8JD1lM9+dE&#10;FqrXbR8iC+mY674ZdR801Jt039lEFmklZ9DpmjpJqPs2xpLus+77Q/eJLuWkkgmoD0ZTP+oCKSuf&#10;jmw+A9HOfXvq0WEFRRara6RQaya1je5jM6rnvp3DNmiAoGuA4a8o4IqDAIekYv5z3yFzX7yp2TOy&#10;QN3RMVhW7mvA9PmK5p0+i5n7Hh17g0vuCzTuQ/Va5re5hyT5ifsUWRDu26gGiMIi2UUW/hlnGVm0&#10;USMLUoWM8oFFmNVDF5RIOSlAv8d9ZiOLKMV9KEOVQvGsLrnPd2SB1+O+6SituA9JuG+g4D6pkcWJ&#10;HXyt/vZB61WBkcVlqc5unytWSts+zADE7cMD6htZ8EkfjyyeM6fAPMP+aNu3Kbd3ZPEljdq+q40s&#10;QlhkgTVhBhhZVGdelLser5EFO/hklrbtA9MkkAqVqGa1hRRV24cSmho5z6hXiG0ygMkwsqiaDHAj&#10;hLnFA6jIom/7UNH2URyxKLGe67cksmgzAxEesmjb9qHw9iKt7VsPbyCy+Bq4uH3b5xrZ6Zi8YOoh&#10;ix+EXUmePhBZHOLuZVStT8Z83D5vGYksNi8uxZKk2+fwn3+hyfJLHE3mQnUF1rMFyNTXcd6+VltF&#10;FrXa91lZmX0nJLLYWZwEtEiKjxQdFU7QWq9gyut4JF9vQRiDtsy+iZ+arM3oSmefGJKMRCR14dB5&#10;9j20clFt6uw70Oxbq7MP0MDGn33HRRbRo7OPj42TPDbb7NOdsy+eLwT0odnnVmafUGQxPKS4yMLF&#10;VW2u83jucrPPFNXcMLJAHdSNLKhgZIHGZfaJLfvkiyyC0YuPtIGJq8ji6DafF1nYdouUff/Gtbbs&#10;s9jKyGJDp5GxpZqRRRupKhWrASK8jqqLLNx+0zVf48pEAliHxcln9nkYqsvIAoMcEJp96+I1FDBK&#10;7EUWWwacfV+bfcyoMyOLV3eBiC3vIovtyOxjFVlgnLns8wHlIotYKLLQzT4nkQVhLFevXzooFVko&#10;yOyTqh3jZt/pvUUWbfFxX6lLQwYR2Bdnn1l6HgO3i7XI4itFFnLNPmvdIgs9K9XFpyKLD04jDMy+&#10;U4gs9sIZFgyp09vsE+Cqzj5Rhyw6k2p9aqs4efYNu++iV84+pyELxt056JBFO9GVuQ03+07lynKS&#10;IYsp1haykNRaSnmVa1wIuWrMvoGDLKBAxmn0m32BlbMPbb8gC4qefer+6Oyb5doYuOohm30jSb1D&#10;iSPieFBNsy8MO8gigqFKDekw1ayLxR5KyIIPYPa9v6j+IAvovZV9hmIgkn1NpeyzEXDLPvzB7JMJ&#10;WVS9XfYthSwU+4ucGu3SEbJA/b4KWZSeIYuUClkQKVQst1VlH1VPPYGQxamAqpAF4i+lLdUgmNGK&#10;+ecNsLqlL/sqfX2h2J8hC9Y4oYcs2v+IyEIESWSRzKDsa5V2jTKrb6/SzL7JiiwgpjuRReUIKUQW&#10;B20nijSz7z9kMbvsk8ZCF5EFIZbOzfJPZMHjfDsfkYXLFLOvyByyqE7dWzNkgUyxHrKAnKWx1bFe&#10;HuXEHmqGLNDtMZOX0ioiC8VaHeDDrn3IIu27c3PO6uqyTwwiiwqzL+dDFj5WkIMeGLuqIQuqb1+B&#10;cJDweRqKzb5rVjVkIWX25cFmn9X/cfbp+XZeyGLRhCymn9HTWitkAfvgRa5mUJ99dQi07+0JWVSd&#10;3j7IImlzE7LAj/Tx7BMXsmiEwIYs+rGdfbn7Mfs83+zr5HMopqA2s4/a07Xi4uBQtGp5QSSzb07y&#10;0TeJEwgz7B+LZQPIYsvZZ4l69lHq+mfNPguIiM0eyOL/HEAW+N7KGoIs1nk/2WX27R1kwf5P8NRd&#10;kYV7mLd79uX5VRYpErJ4g/YlB1nQZx9vvWSB9gmCLEoi0CCLc+c/Zf9nn0ML7XuELD7wlX72/cJs&#10;NzSdcfbZGTRyuthtIrY9lJT5AiKs1fSz79LVjbNPjV1ttbYbUtJ1DnzrB15d0AQ/SxAohdwDCPJg&#10;u8bH73/m7ohqZCZyq353d3d3d3d3d4+7u7u7u/ssQSCTYl7V/hHtH8h2HoRhGIbhOEmSJEiSAAEQ&#10;AAAAAAAAAAB4Aac/nj5rP8a2nNAzfqckjdcxTd38XFn5X8bJVn9plutL5BfuJKb5MEp3f2bZjlMW&#10;xXSrsS13XEHvYZLxP9jF/oJJWs9LwYXX+QOOJzUXvjU7k4juI4dlPgofGNtFilibqzzzc6Tityyu&#10;+X4G02ZHyq65wVjW/S4Xblckbc8lUdV7rOzbLmna/l9d53VQ1Td/jOUtV0Q9vwmNXmsTPye14THM&#10;DVV64dZl2G5VsuGdSTR5UymmJrqq3a3GNp0HETD5hpCp9E+oBpdFrv8zS7b/p3l/0dOs4wk95f8x&#10;FjmeVhZeh6Vdyy1N43dET3sMKHHtb2Ga90nWNr7N9HuvOrtuHuuZW5IUTtfBRlaZASjMUE1wYqdr&#10;BA8jsAoiRF8UKElgLtTM7cVty6UgoiNlQsiLkc2zvFchhAksgQ5NHg02eq44UMDaWly03DcGvbfK&#10;qvnJpBj7ukyDwzjF9xElYmoONLroDiDedfHHhzH88WX4gGg+19ZtZ2JcMpNAB5QtiBOjqySp/AUw&#10;ZawHpoz1wCDbvgMWR+ANpLjRGvEz8krSft8lRSfxhlBna0W5lGZUWqGjSvCciPRiH5NhbKzTDK51&#10;futZphoeiSSDq0CZAjuRanIepxuei5Jdxyya9yh+WGkNHD9jF6hQOitBgvbucul5SVT23YqUKfOI&#10;Spg6J0qG65G29XWca7kjcWxP4eueV4pkaKoXM7nNtSsdgYlqUQgePFcqiCB1SfiowiMqYG3jsUxe&#10;dY7Br06y+QhgD9h2qkXuuZK5pQBSsY04qWILUdk6c59o8iltOd+FfdNbksbrZphqOC2t+q7FRcsB&#10;heA4ytDMrTSmyYuk7rgjazkvhUXDgV/ieCuQwFQ9gMMKdIRPqupFqYbzCdHqLFKszr7hFxyF2I0T&#10;j2N0kRWsc4lKt/0BBxNYxQmZG1pE72eWbTkna/uv41zLNV3TfbOYMp69s0ZvqVapBYthZJ0neq9E&#10;mr2bSTS353E8zx7ZeqfoW134pX4X1znzm6rtuWcS3ObSvv01zXW/ijTnsUa3XPbI1pdt3/KqrHF/&#10;0VTNX5q+47RLcp0jhWstWRS/XZBuckfOfYyfJT+GDVL/4mYJ92+L9zscJT6PKWq/0y7Z7ChDLztq&#10;NOOTRLZ8SJDMrcr83oFHqXEKcgq8Q01rl72g9WAuZziWJ9hNVa65hWPgdGUt8Lsj6Xsum0znpUq1&#10;dxO1zQfDuOOWtmA3EsAeqGMyjMxMlrWLRrQ4S3IdRxSF02Fh3/+d6VhPJK7lf0E1/JEozmON7v9x&#10;Bc1XEstvyKH5janiFuckveeNbe15Vdi239sizwvHwO9wnGl+Cl/3vPEbYxOJ4btKUaxdNFX3wVzO&#10;cGBb+R0JyprdWAS/FYlrexM+nMgpflVtSqTZmyd6zntp4XNdlvZc1bYNbkda5oswoRp3KGFCCxK9&#10;cSIxfJcmw3Zm0gxt42yrX1nveU9U+F+qRGuTrHitIUnhc1XYtn/pucfzWervnsdxXQeK5vM8239q&#10;UoxPmrb/P827HogQcFxFSZpdBLgGp8I3JmeB4tWGKs/eUFf1nAccN1YWCDHcaqQwdU1UyNyoyHK+&#10;aESLM5Fguc3TrMfinuWaqO87Heda7ogUa0O6ius9UvOcCZMwtwQlotQ+2Ch7lxAJ40d86D51xV6X&#10;Zd3LuGm251ogefoSiWnvoRANNwLHV1sLH2ZsFSHZ7jyK5UNTsz1qy7a3YEUQZwAccEihERSSopGe&#10;zaFIcd4DiVTZhZKktBNCerolfACNgfANmWmlXW7WZ5h8AhRJHBHilJeEeFUecfL0fSbBbhhkPI6r&#10;PON9nO++2sv8bso0c/tQEjUG4xzTwVjcL56uaX9SNq1OdF2T50zV6L7ildmEiJXG8gS/NVCgyBps&#10;GJFpaLFEtvELU48EyegdKV3tH2rZ3/JEy0OXZvSmK/pfExXrs0w1uw+Uzed5tv9TV/acWIwYr4bj&#10;dcPZQqG1RM3QMM4xHUTohT4W1+o7zDkeE3Qfw4qq1/tp0ueipvW7qmvcDoz79mNh33EnfF5lEBTv&#10;uymk/4Oa+DswS14P3GK/8+K25cZY3nLWJJv9ZKVrznGy81LTvAydJD9GSIl7//u5+dhifE5nebez&#10;our1yrZveTdONdxKkSxN8yTnn8m0uodQix0sfslN/JrEHypX4y0zTM+RiusuzzT4limOT13bcV4W&#10;Od2OlM3+0izXt0m1/kj6nvO2yO/ONHE7bjQMrYETRC3O9IuOqr7jksizuTQZruM403yiJ73OxomG&#10;qyrV7jLOMt+qZMMfiWP7cGVs/wXX6CkpaHwyhf4PauLvsrD0PDSWNxnjl/yMsZZ3Hc9Trecqz/ds&#10;Mp1PkrrZNV3TclpY+H+Ias4LQd9zRtF4XbelfZddhuM0tADyphDH2ltmmN6ybLN3uXE/GMYd58Vt&#10;y2Fp1/4gaTpuukSbZ5fiPM2TDAckVfdlmuY8j7MtN0Wd/4Wi7H1OdDxPsrbdl7Rr96v0auziFLu3&#10;SrSdREi2fhrLeCLoHM9JetfTysLruLLyOiLoHE9I6r7jLtvmiEXwvURoJk8WxXUeaDruN+ymmUsv&#10;cZWJ1i7xq0prItPgU+P5zSXZjnNJtuN4nu3/jPKNt0W25Yika7yYBs1/uqbnTIRlbpDfmlwpjPul&#10;K3S86TBOl0Wy+T7Pt//qKr8bkrLjnqjwf0qwjCdB4nUrh216nmfbn0RN952wZvwPVaznYPJC9YAO&#10;HStHJdd3BrqWLwl+7yN4LIlVCFlSc6GEKRzCxEn8oSLFhm2e2aFLs7oGLJw5yyYVGgeSpq8FKoS8&#10;SFK+b64xHgf0hPu5svK6MYz9BRMJhpsAkmRF4zTLvbbzF0RSvPUTJmPnDZNve+Pk+x4WvfCd6Viv&#10;Q02Du8CIFBwMNmiOkMgyNswzDPdMgvMtULze1+XaHsbJFjc0Rfu9WtB0TqdVm694BYbCnvNDohpe&#10;6Bm/I4rC6ZKm7bhuS1q/xkHrsbZouCmrmxyYJT+DR7mHkS3K56grdr8J8Gw3isbrxrb2vLWN+491&#10;lp0z2MB5AnrC666sdr0trD0PiiqXM5K68X2g7H3TFC5X5ISDwaV9+8cy7jgvdw9DUPNNTwn6dseF&#10;nc9dbc94rC0aDrsU24nEsF2p4p5Dgtrzmskz+AccPmAkeESNicXvG1FUHgPpiZfhomz7TZx8qU2c&#10;fKFpnuW3MAzcjwbD5v9Qw25N1DY/y4rP+8rmYWRh6Xk+zrdcCyRPXxE/Ia4n7dguMyVz02AFDdYK&#10;IVFpSSKbfYts95uq7L+VNj3XZYHjLVXX/mfy63Ztft1+Q7EyUJj2pkHi8dC4+hloXP0MMEt+Bpgl&#10;P+PlmUYfmrbF0Vjqc0zS+T9ECGYeFs/aMUr2HseZ5itF63TmGLseWUaud0yCuUf4eIHaOtPmP9My&#10;f6Vo5tbCNO+brmk5L5Z03/viplubWf9zpmp1ZtLrBvNciytJ434lsXxPEtnsQlH2/onq1pe5tPvj&#10;Gbc/JQmFpkGLKc7Q9ZvG0q77XOWZn1xJ75crazgq0d3PWcrnylzac2gvcLsWqPetocNFCIkcK2eT&#10;aDiW5Jpf01z3k6btubIXNN+KS84vmVphnuj5zVhUkyOLYfmKCjkf/MXrrkT6CyDn/MWYy7oP1nLG&#10;V2Hdclradly3pf2ngY7pUGT4rV2S6zDN8lsVtu0Px8DvyjRrv9fF7ceBlu9J0/YckVW8B7p+69Pm&#10;GPuZBLddnOH5T1W8h5GavW2eZj2RGLZ3ABlzfwDR6tJkGA/zFOeby67bMwl+g3mG+VwnGI9z9WIb&#10;bcfez+QXHrNcz8ko3f4sSHdfq2yza5Vt96On/d/VvukZQeVyTVM3PxHULgOEC3L+5Nfua4vyOhmk&#10;Xe/J2r6r2pb9ONMv3AQoiDgkfkhUUSV47iLo5eYwIkXmIKLFPkGilhemoOeirG68MBc13ggfXCgN&#10;HS5BRdTz29h2H4OXCxeD1DRuz0katyc15cPAEz2/KV3J8LGMmz/fOcMBPeFyQE+4v2wLB+NME7dD&#10;e4HTPVHhfyztuo+lXfuvzLR4UnR+p+Nk95lKMXTUlb0f487p1FzueV7u3U7tZV53tlHvuyztvs/z&#10;7XeS0ukcXXc81P8fv2Wvs87W2ZuLI4TO3jpnndnhbCqriDgjEcqWvUdCVoiUvc/M1tcKIatSJPyu&#10;39+fx+M+9369X8/X6/l6PV+Pz8sz1yM0RS9fIt6ppVy22huZXR8n4f1A2vfNAEtfz0Rw8W+bijkf&#10;8fgtGvWNYKFWAiakk5ynmu6a8zc2QdV7Xz3mcqrGjqsbPNXSm2vUMnx/jLQGtsPdPt+N9z5sGWjO&#10;FxoaM4zfVTE0C70qenYiaR7aZkK5UNRgOrZj89zv5sH1AxESrsvrvl1Ny++/aGi7Mpy+8THBtiU+&#10;IvKzypRfx17bnHPk1vGjjNP2ImjilaJHOymCX5wY56w0+w74pO7e2IJekJe/3bOw3ghnr5i/+wO5&#10;HZHr/z5vU3X861n5HDJ9xSJzJfhpnWei4CbXAGztocW8Ag8nbc7BgH5Lqv7YhYyBPPf0z4vxttnD&#10;Wt23lwP6Fe1tw4fD2PVLIQnO8T5Mc4jvdBDf6+wlpvQOkfH3eynVPqGMRfPKlWflFSWfRjpN10/q&#10;qkLYXZbbeOZ+Xbh5PDvkEiMpzB45OdCfqv9isrGArerAUMyPuOITM2vkRxqzrXCXCb+BL3NnmoNv&#10;yVMDflinJa2gc2PfWVn23kOYHF8M2oTtNTRt98vdvWKNb73ERyZ7la7+GvmecAPYvBMnvnVDrJ74&#10;lGkhJEMw5DBafuUNtvcho+iiIKtBlaKtlNMNC4UOtmcN5yRkLL34lMtQnHJsOBPIPTf7eMAoe8gK&#10;7qj0TKOiN79p431quo+Ice3+bfPhdXnT+kv9m2Mh9sthSLY2h/pY8qf8PXfV0A+WRxuImdbNJ/9J&#10;3emflWcQ0Keu2Lu78/DOwvuEaxX2/US/2m3J/DNBMfeAtKKFm8/w7YaZbn4cr25c1oPKmh1L9SQF&#10;542ZE52PBX2rWziXrkgc5EAiKqO9y/WVf4P1hqAXFyl8X9PUl1xRD1tvZ4jdoohyvRj5HprZXX7o&#10;lPXgGpHs4FZx8Q+HhT/hI1XjZlT5K4oEQp5u2Ob5SeXWHHLOX2a0MYzGay7HI/9YPOFUMdB66icy&#10;cXnl8+weofDupVxcTK3w0BGJBGR6ZJ+4crTZv/hBZChyHqJZ0vL6Bxo+9f1g6y9tb+TbiMmiQNv4&#10;1TXIJdqJ9TKrYSEi/+hKptX18OjVzGtd5C0x5Y8CjxZPwrIfqm7W+bxg5hmYwf13wfUqe4ksRUpm&#10;YjpR16to6Ynt9we2Vu12mDSH7XW7HoHUO+55VS0+LIlzefCzYaVQj+8vN9vuCSZus+ovhdfun996&#10;HndFwuG7BpiivTVNronuq4/Opt2/hB9NXdliQxysXhcUbfnN3RzvvXC2fbQ85q9KKhDOcOwt4YPi&#10;/ecJGC/RXkSAsf/nF9kfiPPd60rofmIPgMXnnERMLmcCL1c8uq+WSm0+Nr7fnuHedF0VPQ7Wmwy2&#10;tzovZ7u74I8Ss2kJqWrbfFbq+dho+u+WgM/rFx25+x7XPUJtEv6Elcddzd34pvQmw+/DoMGHKJ/N&#10;h3qm7Q7+8/kjjv3HrcP+H7B/28yiN96Zml/eKfHYmNYb39VyXlDWGZq9QWofGE7/5kabd2zHkZK3&#10;uZxDfB/tdl/KVojPWviGQdalUdia+lSAHcww6xa5/5Z/fe5vffO3YWQ7Za5lqksd0neviExqv7ti&#10;sJyxTmPTgntBtww7HNLlL8fXM06sJNfPM6hPEg2yenH5XsfFjFL/AVn8mdWnjGWsJ/8c0p75JG7R&#10;UsT4nr+7jQweMDC1fDFja1JcdWLluminLeQtAnx2uOR6mt8ntbfgPvX4yJD7DRmTKJKlUxKZU3FG&#10;rKIdaRxqDn6eepERWDMX7LMW6MYV+DEv9YBNfyngBvGXXXLTxUfh8fukmrFgYOHANtX7lxczHX2D&#10;xhPLhim6j5Ljp0npVcfpWQrhjvlrMaXfFH2Nz8ZiUi1ltqsXFrxHQ0gElZ0Pdf8vm12JW+pX1YQp&#10;qd8bpVfppX5K0vs36av+bJEO4duQwHWHhmvbHzAyJh5m74y//o0cEthjQUp/DrZB9uwxtdvMxtv6&#10;MdYunoi753U0DjLx+B+aX+/L/igkaTloob8O2R+226T2w7me8rTgtVdMn5s5msng169nBl6B+2g/&#10;dFELyjEIWnqLBQXMSYbe+SPTqnMvu3uzofakvUTc5u6rqsslFeKj0ut0tfzeS28gM1dfJ4hjI/wV&#10;N+daN0OrVgMoCyY/wVq+xbz1yblmQfQRM5O0Qz6aEydYO5ZjJBNJjIfNdPxspS4+P66qo6zOvbVk&#10;Z/EjMvCqvu7eLdiv/d9x5YeeiMN3SgxndCRwt1h3/yZVBTzBWxdzU80bSXVengUe8wlgoYL0htWm&#10;n88zc2vEXXwQWeuU6QZ3VM3fKiaZf76dMnwcmuurIuxh/49dN7a1nf9DB/NMx7hvw1pu8e/2N6/t&#10;aB0OeMlrJN+b0NBciWjvBKpP+6lU9Y1KltIxOxc4b0hnysuf6dBJ1TI2TrvOf1p/+YCXLob4ZjFl&#10;D4NF2j00/NjIuXRBx4zgIbUZ/HO9PySkGulGTm30I74rPWCwsYstM6DbbjuRakg5tN7K5u5XKr+d&#10;vvLLnMqBwWJh3RHh+IdtdDH022b1UxJ5tVn6qRZvO3tlR1zWnr/3V9czTCKlbYPEYxWPac8/jqkP&#10;JPpuPrhuhPwHh4JS43b/EkfPEqmsR8N97TF+OyntSJcdaboF5XMWzdt5uP3Xqd70Gywbb1t9zqQy&#10;63L12/sftDUTK5o3H7MZcV7c1BwD64/fsxXKvtwonV4Q3Sadu1ltISH780hZ9e/F7j3PYq8Atop5&#10;HuPIFd2NrOx+63KSx51cP8i9a+yqmtmvdDituH2Rwkq8VVx+6Cx5712pR8jYlkdYo2/xWq7uscoz&#10;fGOj4twWKY0VUBke2BYyknHyqT2xz/Q4ell+RvT0yoh6m3vsJbvX2mxyVpufNc2XiHs3MW/hOvxs&#10;02qpMcydRU4363N9+o58C6pjo5q9TkaWq1aikr3qtU/60O5A2dchnXbIZmPNlM3iox69ueNs8ZzZ&#10;FcWZYBLfkhnXP/xXaTCmId9RSL18P/aFTfqJ9naf09SyA9LRUSCjWiZXKpX5Ey0z89l2lQRFe7pC&#10;NwXUkpxLHsNr8LK3wfg+1x63LYloeiqbI5slM+rOq7Tp/vOXsjXMdN0TliUSRTk//lgccyb4bjyy&#10;WWrifXYutWf3sf9+syHa6oYB5oPgOHpokuKVsnFxQ/2j4NfomoOpEUvrbJM56ymajBYyrzSyKOMq&#10;vyLXdJc8Vx/liWbFqU8dA90fNv7V01+yfi9n9X++5uy798JlObSF9yik2jVBytb42bPu+y2jkiM0&#10;N9rBWp/7J759Wl1+iRZ+de1v6BDsNYZJ3mZGXqP0T4rw3CcpI9kLEjV5XTV72Ik4UGzOVjhfHD07&#10;eGy63dV8+AGd1kEqdoMKvefe/4xMjymTDlZ9t5ybl5/FUz2W0f9k6k+xoD++yVzup1kjD1ObZVT0&#10;3Wqcy7wL9sIocgYz93b5Xb/xwLp5YwlL+5jcZFMQND3UrS1jz1pyHcliZGFuRGPCwMLVwwwBN5kL&#10;Cpi7dI/CLOrlbyvL3DRWRSrpGshpmRjLGmE0pIwsdCXtvYwlXb2vVbNnU89QDxi1u0nB5LgzHkj9&#10;Ng8cUbWf8XWQ2Xi/YMR+W6HEcrx4zWkjrivOc83uIAAtNgZ9Y8WbxZHFX5iVz1+XW/Hq3ri5ZaqR&#10;GYzZiJU91qtPwb/PKXU9Zukfx2GxSvQRZo4pedj583q2nPKkBXGMWXW7vvlrKFv56K2q/AvbHat2&#10;KmEJI3nnQNeY6bLy/qgnDzI20nWi0vmdX+kEljg1fDCTcncSqmaviWatKGtwfTdp8a1Zy2Vp3OHT&#10;b5L3js1gwpjbyvvyGrx/SsIUQjJGbOy9yGmlYlL7FAKjopvVPzElsj8sTBgVbawxN/QmE1DYilTX&#10;DO8iLKxk1dlKLMXYZrddGSzct3u16ZX46K2pZ0TucBAaJKmM6qV8Drg/AaRmmL+vLgAWETMQB8g6&#10;fQHwGSgmE5jECk/hfaWtjqUN2DI01lbac6fW0Pqfo9/L3r+YnQm70Z++RBbv5AbTi24zTzN27nNL&#10;TNJtGmpQp0rQwXV3a5N1MsC4kPanlKuRFNwgBIhCFIvr06GkEBLRowmoZA8mUDHysIWmiRpXmzt6&#10;Nty2tpJxkB1BStAF5X5fNycuas4ch3rerHXrCN3Rk8S5v2IRex2dzDEDEMV0A1glX74kxMbCGNzX&#10;1DWBIpYodQADp407gIZeRJnyOVSdMkNUH32sbYsibxGYcqd7llo24DJ8YvE4Mji1yu2GzMgyQ1jc&#10;1bj8XSUpn5x7P7wbSWnino2c46YkUcE9enewEXSLkRd4igJSckgWAqjwLzuBHINQDXJlFKGfCi6I&#10;ABVrgm+xCvGk9a5TpEikhl5KfsYXtFbhW8dSWvFfS6sXVcReKzC05ddH1bp5y3LIB8Ho2JY+Pfrx&#10;qan7733v1GnWylsCYDWFukEAECwMJdCzJRQCoCxG7DgtSlEWdOQTRt5C0vlQJZbXOPLzhdhq30hn&#10;+i7HCxGvOQdfddnMXpKo6lUFZ76Vz9L3Cbf004qmYOVk87syeg9eYlF6xc5AKUtEBIFZOAEKoKRV&#10;xFfCQSz4OgCYk7ZTk0ISvSoSCdayoLywL7MpTd/sV+oI1rBe1AtcNQ1QcsQbbKRe2HgtlvcVNHt9&#10;593lVJEgMu3VwQPDse5JVCZM30AqmNPBzi6I9GBdBBkS/xIQyUC9GknJjUBLAt8XDqrbAXf9w7zT&#10;Zzk4uLK52HiFGMVNuJk0KuVuI2zsa7Jk7s8YWnPEG8Y4+xADK6fOeU2pDJ3znL2y903n9QMMtCKf&#10;6ceTi/CZQi31cllFrUrxOB/Hn0egpuJBRQ9keT9bout3oeDNX/ACVZ1PoixpiTMjNJ7tMbAoxoF2&#10;KQ8V9oc1Beu1HR3uvVMOSmgncw1lE4SaHT9rvogp3TSDK2SYRYKzXDqNB6HLxkeDHCCzyGrsZjqJ&#10;WPjOrV6hZNAnDDUzlv+W0KPHGrR5agEjrX2OJfhpWBB0qHk5FDs7yQGrhZEMgAl1iBC+EwUWHuwk&#10;gJAAgAAW1w3UeVnoCGAU8Gbv1KSS5D91N1UBtjYIKf0ned2ny02WXSGI1XCxjfp1v4j23mXtL+Pb&#10;w5JRIRN8quudT9DlIC6RMAAlXyQURACRiUBwT2gwpM9TgXkHoREQPTiYjOF+kjqYpRXeA2E5QpFT&#10;CZJc3aiT8ISWSwutAUTDSR9wlLJjMav0Dsk3kTyUz06PSfRL7nKYP3BC4ve5Ja2sd4x2STOGsjUE&#10;XaprAJ0keDQtt90qCEAoBEJlUasEWnxQIZAB31kI4sQfwcEieEInkHcQAYSQFk9G0abhCAyCQaKr&#10;WtRwVndfkAskmUrOjtfDtxIR7JKDu2H6iRie3b/RVHesKPntJr1e1cFrSpCHapITuAzApYNK5gND&#10;K+E9ZLwoIDCgE6cZQydNAhG1KCqSlgYOgAAmuiCC3PBoKk4qaLIGDfnL1dVj1ABVKr24Dixlc1YX&#10;QuXfG4Ap40jHeptssttWafmTyOBZBfNrOw2qY2GgIAZXBGAVc8cfkZxQFgWIoJANRQMZZJGdAMZB&#10;eASZCgBALwjvAvDpuTMSoAruXQDJQjh/JMPzVNiEkGHArv8XjRnO83f5ec7ZPr+ep8nIfXeP2YrL&#10;3yfV+TylgyVPunSHfgKkcgv5o8ih7iRjUIgPErrAMHwSHMSIP10F0oH01MFQDsQgippDuJJAzqE4&#10;gaKgAPh2U9GHCQ5Ctb80k6U7jVCJ9Gc8578xKHbi+2fBNY+IbRldEsXa7ASACuBqEXA9pSLaTnIa&#10;DfwECiw6CAWCUaSLZi2ER5GxA/h6IGyUfJpgKC6CllUlKQJgPl/4BNQEBcWCg1B8vZTiH1lhppsP&#10;wBx5HurRjA2YxLbsySLp9M2kTL93ZP/p9CxaVh7hfEQX+K0nTCNVCU+ZFaCrGtRcHAgCIZqWAYsi&#10;gyAiyenJcHwQZsARIIoFsNpFJoqCk1GyQVvnsZMEGpg2jZpehlCsCVv1TAXlTt8OddySMVdb2LSh&#10;+S+1gaEtmhfWLq4/K16TNQb/UDf9EkdgFfIGwKMpkfi61QhaWTSO5FiDBAji/040QbjdN0TewyBA&#10;1ZMqRLE65anR2ndd/Ts3j0uXazEi7xpn36L4KjzZhgDuOwLwmHwdXAVAzOGaQAiBQMuCXQUDX9YB&#10;42hhhE5yWW8ACMp05AimgPByDdOJauWk4EcxsZPk1NFBn8gC/crW0B0+SlOI9vaauceOZ3LPC0/a&#10;VyfOFY5D/pRTbpnb4/rIZXvIGGKTuoCQ+6gYGt5BeBSEuRUeBaKGkiyN7YSAEHxgRgAgIhImawcA&#10;UpG580FYYdiiSEX1eEYRaiGTbJauHKEkx2k24qf4sKnn+zgZ74dyXPXISYVv3t7CiYGAyG7tTgoW&#10;FVn3QhArHg4AkCdFgGjrUOR0CLhGDKXgffUYKsHCLoDCfQI/QNAbpUVOzQvgA5PDEHxAETS8vlOP&#10;ypXcrhodA1Xzt0wzxJmWYznLrcNuZjdsllffDXsl0c7Q/3ja2mPan09LSA4U1FmkHUNrfl8jhhyF&#10;i6SFwAEgWSMUkJXkT2QKg4guMB/+JQnfsthCIDN1XUQ0K/X9oidM1N5p6GR4KVkKWVrJKFW6BJRy&#10;8ulu5Sh/AfTtIkkny4MIfSsXzNiXijTH0StWoiCUXdEsHAhUBLUsbhXEhdcDgAST1EGUhShyWiRa&#10;I4ZGUNERwBdLcAKJG8CFCE7RxxF0rFq0Gjr5fJYZchqbt5lp3+6N7iwqbEdUnV0zqO6Gi7rv7iDo&#10;BwSb+x4PCF2nVYy0oyBAHVOAYJbBf/eOJtCyx3aSyWIBQAoStjqpyI9QIF2QTuWRIYqKRQ+KWI+G&#10;QfUY1yuAQ4MBWtf1ezR2eh2LAtZJ2eG23LyITGVm7TvtP4G8wo2DIpFIS2aUrxMVgF50NWktghKd&#10;5Aj8988BeCgqhkKRAOJAFBKeABIIXXGk8EjQJKcUJOHNZHA1CmRUPcEIhPHpiIuuofWBZ6kZWmWK&#10;M+JJrIasBvuQM2ZX/s3yYc2yV7RBCaB7E0VOJQQ6/kjQEYBkK1gSgIJyFQxVYOmEMCvI4ldBcEoc&#10;hEFDshBCI0L+FdX9FKBxRIAA9di7oskUkBhFUbGi52jZ5Vo0fweHbHCSU52xFXLmzRsmD+FLkmzm&#10;99K3nUFY9z9mvZe36KGM3boEJi148hoIWgjvAcHqCLRMqEL1GBrEkXoMrVFnJC2ze2cU+D6K9NvK&#10;mLToI7Ca1ZFYiyCm6aawLrz82l5WVmIZg+YNGpGeRaTXQ1GO3WxAcYkQKJZJBCSiV+lOeDLwCZwE&#10;NyaXNmkVT0P5JxHLaomfzmeLwjZ0zZG5pGYtqfcQXMOcKFUmP93Vek+povJSm4YP9yUx9c0S2Y5w&#10;i8vmOPvG4glhUECGIpQ9OUUdzOCeBATR15EMjoSDObgnSPeLI2OxxMNlnWZQ373Uga2gjRyDcIyo&#10;x5/71QAXxnQL3G5jPN0mlsyBc25ZI9LJTbAhgeis7X+HJIWISXJKn3P7b6yCy1xBLxi2QVr3EVSd&#10;FFwvC1HULAbUKqhqxmpAsiXgST8GzMeFoSg9QtgBqOjFSKPMg/ACTbz4cIkcE6qoDpou3cxVwXkQ&#10;R30lYrzka+VqoyJM/dzQfs6P1KjMhf7cH1Am/senJfAGZoR7iTiFr1HjoumN8LGrIF7IahSd3UtC&#10;f1whRCeX/cGE6XvftYFipF91kY2BT2Uupggh+pNqWdOixDDd/WANIXkHNuBX7fe3ua3tt/70g+XJ&#10;gIuHaq+GWdHJGs+AdM93wZzi2WTzaA0aGndvSSEsX8pFJxnz18xRoJkjKD0P/riNty9LnM6RyEIX&#10;+G30rf3vh+VrStRwlgWqZC/j7awPXKr74UJfl27tth1wZaHdRCORaK6v8EnqTgg9hpRdyBCkKMQc&#10;Cwcyi0SK/Y1VFrDM1ZVKmRC49mkxwElU9Q+BiYdJ3y+9GVtQW8QmLLc1PTQ69M3GbCpyyUbaMWQK&#10;Zszr/Fbc/1T1KaxzTfMZABmE4wfw4OFOAPEgggZQwBwRvAqh8SDjFkBw3K/vcumkopeAfVVMblqd&#10;8zWOoAzVdwzYbUU5PI0dy6vKem3BOTbjRcT7FZWN1SLRgcQxfjrnHHj4ewy86LIV6v0HiouilKJG&#10;gGjE4IqmTH2d5PHi5Hz8kjynOu78lAurTri+mJ8gSYU0wVzKOwa0eap8QxklDPwmMwzWeBe8tOMr&#10;wcZ+z+ydm6ysb6y0+waSZIfW+cOU7dhErzuREcjYAwYnAJRGSXxAqlhS7EIRIgAG84BeoEEaAgRk&#10;hcey4YrqfwIEN59E3Vt01ohlxag9aXKttvtSjjEisrxd0o7z6aDhc/ViUmzb3aDOPnzsuxLnMRFO&#10;6p+Y0NCFcNn3nMje/XyXxms8Cjb5iFHIfgMqYuY2XKw4BiGuvOoY3ZtS8PoA++19Rywjzz7b+zdJ&#10;rXxy3q86F9i3ElgYMMlvVDePJFh/wX0XI1L52HjVF09vYo8ZczTeTkwIWbdnqUQZZuF9a9IML+Qs&#10;64f0Oo7Eak/pf3WTV2BYbK0IToMSYDrRpu2Ji2spDdtBhTutr5hCM6U7AujTBZoKpKxshvviB3Te&#10;rRqJsGbH7dWE95V2HeO6VjVcTbA0t75OUPKN5ItNj/KkYGZnAQ+K9NGzu+LdCh2YtOcDyMAf/r5z&#10;forjjWruj2JI4vwFSUxTPjJcpi/Xn30KafdeTaJV62MdCPZtC9xpoqzWGJqOjU4qezEhXxOmZT9n&#10;n+kVAnXMzMn62UZnMRJa+frPVYDFAJ0pMSh7W/GDAGtLWd1OMDu59MPAvDmX1K+PKQuSW1wWT2Ie&#10;MTY6E6Nn/JuNN8TkY2lFJYRXskjdkDGkotPx+RZ/Gc2t4yj+TOjrfm2zwPA9yJy2ZdO8SrSVJ8bq&#10;lxot+PcLt+VL4Ve5Y6R4xMYk6f+avf2uQC32sc0JMFNU/IUdvNFwvJIJu2VT1o/J7FVYFFHgg0kg&#10;LYaR5E5ZTFZEfP2Od8mgeCw0zhfyZj6g2KW1OsP3g5RIaMFixpmsKfJv3df0c3y777WMyuY378ho&#10;isSLXHGuvaHY8il9KcdfXD7mizY8BiE6qb09WyY3dG3lm7OKN28Q7hwxqqRMGZxWdaMXmpW4dxdC&#10;t5X7FXKolvLGquRZSlOxybNL5X7qIcyywZ/UEhBY9A4jJ236Xl7qjB9znqI9zCTfgKmU8gN7ntpn&#10;SdZn1XmYrEwTMd/GLIu7yWF58U3/PWA1nB/b1NgiDX09WDHgaMP+bTZNsHFlq8rg8uJhymFXK1Cg&#10;tIi0g4rH62XYirOKjFpRy23F97wsc6rXaJQ3sqw/sRtZtpL2ePAm0/dyGDL9eiDAAfxVCPZo+MJq&#10;NiQ/kZlursE7xBlGfCiKCaWgH1r2zvUJRGb8CR/6xDlNIJtxrYK8eVt3FG51HnPDJTB1OqJ5pr7Z&#10;xx+R4c/zl+kqs6Npz6bQbT+nkv0SmbEhbNI5KkG448rC+rb1bTAsPPnBZ2yxkx+fF/bw7ZMV4/TV&#10;tmfMsjcoJBOGEROEd9SmCxoDqJldM7vjxyNC3uHB5ZNvDZv/jn2nd37XkMHsGKkt3EVm2hIFU7vD&#10;U4eQpaF63hde6v6RQb76KivjjNRcsjNLvxiX7vsDnxw96OodfO33TblHb2TVWeqwjaVTXD6nQunf&#10;a89UVsLZRJ12YHrlnVLotlEUH1ZNO+PYwfb0WsJ5eU5EzL5UEiI4y6A+YNL8c0F3w5X0VL1SrEEG&#10;J9mEB61sACZ1uHj7pf497tZIcl1YT0Cx6PJz0uZdf+HJLxLacr9H5BJrA1xKwl2GfeXZW1QnUw8+&#10;8s7csyg9u2vcsPCiyv1dqefiNTk65/Nn2I198/jcPsxWI2IolE6qelDgvneRepjjY6qkZQYm4oH2&#10;TPM7AS+OWjfx5iv0wO9Sj5smlH/y/WHjD+hX2c8hT3J1qVJOlvDKJl5LH9pxzkMbEU8xOkNNILZU&#10;G1foh0IEo8r9ZpXVoAhlPq2K+N57sbQxuy7k8WfdjlXWHgyCJJcROpeBJO55ZHqfCX2nuTotm9EO&#10;W++4/vXXi/pex/fm9WO8QdwhGgkKaLS08/ftH7t/r6vI/sA1TGt3U5jAnjKKKWzUS16W8uypRzu4&#10;s+m1TfGg5IKnFcecfeYe6MzX8S7+xDysFE32KOVOdMxz2a7Yz7bb/evZCOV//BYj3fSCNfGupnz7&#10;nTznky+yEp81nlSORj3/lkT8RFMhS/xiJIj9rwG5F0gCJclcV2ash8GVXsHFnsHS2G+1hua9wyTh&#10;9ir22ZZ/gVtgFfOo8UK1xrVM861rNXNLBuQJl2azAaZQj+uPZD8uVo8ftAvt5l0ZjVyUiLfdTjf+&#10;3W7XykMz9fmKrm+xs/m7MqLG/k2PntVSzAsEkjQpttw7lLmI35QgBkjNdSB2LylxtBiANDuQLJ55&#10;eaxtdi809947Fn7rP1hIe0SpuzJ25Cys2fR3ZvNKO7mB6D1kpAbayOw0zFPlo0uqe6sPpuMef9cP&#10;JqeZ0+jBslnphe+22Pb//Be0b2e67TKtz2aT13mqFH/f/PdEd1Y2N8PwlEiaUQipL91MqdxvoxfE&#10;rFFjjgJMCRoi8RA2XRd+MTc/kev7BbxL60k6CJ5+sQ9XijvhIqY126dFkzcJrgFsYqSVj36kmKz9&#10;o6jB5zGrc4vxdtwsifn4Gwss5YFhOjhuvewPXB+vtzQGbZFkobAHYmNmWa7fU50ssnQeWb5Yj/mB&#10;xDQppu88rjj1yFOKNU83jXEh7YJbzKFn4aHQGECz0wgYO+S4BctsIA/tKRsHSQ3vD9Jp6Dj9aKe7&#10;mmYBH739/yvpqFvL1ZM/nWAhvuluvtCebvrY9nescezwfTRWSLhLm0VxxLzxyrzvvIKpJgwZtiPW&#10;W//wJ5ZUti88lCTgjtPWrWx3/9psoCfXLWzlCsRzDm7FeasOUv0ZYzY+jy/3aYd7/HkTGLaPLsvK&#10;jX5RKEPHg9QX6q2Rp0WGtQlORLjog3Wh7NR8txw4vEdxjxFKf7r1iP/ZLDe/T073eWGRcah5u90h&#10;XfSj81pJQs16dDWdVPHZDaMW0mylg85kk8/v6yrK0wTtn27ar5r6ZPeddHHFfVSRjFKG8IC/odo4&#10;EMUe5EXNjynRD2wWS1uWpeZl+pmuPtkituF6Wo1RpbFdN/9H0Xn4Q/3Hcdw4O3tkO3uPZB75nbPP&#10;OpxNtsgOoZAz4qzsnJVNVnY2R8hlk+xZSQgRZ1S/b3/A3ePx/X4/4/V5v5+v1ycN2eS5ebwlSyhQ&#10;re+q1DZiRrLytNXem1n3PuCPcqQ3VX5UX8HUOymRxhSmGGXr4xSQLCX3pO2Zdo1c8cHispbYSDuq&#10;eSm7/KSLVajLQRB3ZJCQcCRk1Legxru8ojt9S20Iudu92vHfgxptMkrsT/qs1ic0d1MfEEteRNQ5&#10;KgnntPSgT0TqCKk4BGpND3IAbrKc3m5DYQhf5bW84eM5V9I7cKgW/vnpZHOkYuTYVHVNX69/NGyd&#10;zGTxkZKeEivQxw5Rnz17Npb4lcfkU7BwpLkbNZcSMKIVO7mq8o0z6/4hfD08woU/4iF9Oj5D58KH&#10;VkcGT/Z5Q3sMKsAVuIIan/9I2SFWXK0iDBwms26MaEBb5iq8FRt9UizcMxkqoGG8qaF7qiXGMgL0&#10;KzI0FXpIxT0ajAhEKTlMCG3jq70LPYudu1/qY6YAxfiWDlZhj3HsbtZduI51wEt3COkEyI60Q7Vm&#10;WEk1x3ULb3X7KE3KbYDSSqUYsqUV3Gd6jsDb2Swmg8HrMtHIShTxKJwEh2QHALqLuxYl5sXbefz2&#10;eW22uV8iTSokjXbeib8Y0Jz+RGrKGmaMzxWrJXjYVNvu9t/p0uc2aFnXDjInG1Xq080MlQ6mEoTe&#10;F49GeIB1u6YZCzrGlsF8bY/l7P/Gax1xhJ2N1MLbniYxcAkj6adEX2zeTLXeEp6T21eO3LhIy7oX&#10;H8s8GqF0SSFOyEk5V1L5pc24BYL44vWgpmffBj+5zaldM2ggiHmq153zH++j12Y3jass5bpE+ccz&#10;rTmwhBlWygCJiWHz6wln3LVQzco/3O5pV+VvZcsmxfmxOCNUtOtzWILxBXFqWQuLqPUXcUZvHqcM&#10;Nxbs0CiVto3CKCZyS/u5+e7mnVpqOeeSmJF6BZbdZU7xD+svA/ZDtach938lrNPqLQVCptocyBJT&#10;zXiLJvT8m8otCG9X6rHS3eFiF6voMbDzs3dVYjYSwy4oz/nzoCWG/FjZIIHY2Pd1Guh0DGWWqMw0&#10;s8GowtQBh2b5OD98ZFMq0suPF9p443EzC5Ca3UF79TG3MCPgUI98VWReX/OU75Ura+U6tNNZgzdn&#10;QgdfjBONMnbhba6hXgpnsKyw2BGSYufU7z5nTNqE0HWk6l9OHEEjt8JlrH6opG+pINvrj76YfpXG&#10;WG+L35VsAHBs+t5zZs3cQV6DmmV4tMNNENoCoDgupz+zrwGIl7D53LMq76WjQK1ul3yPM3q+h8F5&#10;rr9/jH0/j8FjlbT8YfjZUs1T+SjgLgnI/Wo+EacUBuzQtxWi4f1e9c9oA4GG3j0E1pddBtVDaF0C&#10;MzOh2NDHizBo8MZWH4DSSmTpVdPGERaT3wx3lGiZfFaoXzj9oK5+j70qyf0lqXNpD8zMT5ztfwGk&#10;cF3TrW4SJSDqE5de0uBzl7rIFMTRTf6kKQzUOS4YbvE503E5YkeY9D+TO09pDWci8qusX+wYXNiW&#10;roclOqa91KacW/xJ/hjYw8JZqmzoKSrd6b1tOLb4q77r3BKvpeMbbt8ST3oFmjsQA0oaYlFWn7cS&#10;Wf8Oeu/E36oYh+Eb/6wiR9d5sNIXFDwIbxGD918FNQdDPzeOP3Nq/2VfsN0B8L5+RMNV+9HUnrQL&#10;ejncwBCy4HUVk8BS5FdTJRSjBqFlZMmxtEW+aB5kLu6sz7xYNcKr/OGFUI2KsaZeLgcxb+6IRHjW&#10;TMRA4IZNUNmK56SDquGudMPknS6Qavl8Gl4SU8/ZuykYfqvEh2DY5C3J7c0nJMI5fezgE1g20bfY&#10;r1nyF+blrCnUmebOmF3WBsHOc/0kT+UHJweqzw/l9S/s2C7+RL/Jza4Ea5mTkS8X6Zc2H/lXOoYz&#10;7LXxpzioBHlqWyr7tuknmLuweCyFx74RHUe9+3bLowceIiIKc0FpJtR5nDXEl3t2SJpxXtSn1adr&#10;N/boLlcSs7QsJsDr5Nmqwniif0aY8X7WrY99UXKXXo1f5n2jp+FSOTt/wIfVXENx+QSelAVKfnkb&#10;8WR8bJiIMvyU7n7bmu6ndfdSryvG7OYwhjZ7HaTkVAVr9wI3PHVcG18wawM2ga9AKVlrydTsMHUm&#10;DY+ZuyoWyLmBnu1GGMUMpSQW7WFKJvmwEZKLT66nM3UTcpqN+zfJNJdlO9IXvAEPw3VVzaN7tY/G&#10;eU5U4N2OO13vSmIf7IeE28xhI1/3O84f6y/LhzeKPE5ln7hM51kpGtZbtiVDSEwGR2/4lroo8Zx8&#10;8FbNaTuBzgVw69YtKsRaZatE3cfDEVwA3PtXcupoZXSa3EdDCcRiGL3F2RpqXQPWWnhPPIYM7eBb&#10;+C/lcwSO7tAwkfP0RblvVwrYdAn+M3Fcner7LJHRcUfGMT1IYbs8sQ6WkMmayLSbXvq4t9LzZpgC&#10;zKgEelFQ852+l5Yw8pCVDsuYg6JXd+WsQ5ieRpGYKcWmCso8Fo285k3vIhPh1USTGtxqAaiqPpJG&#10;KuMtfnFJIp2XENDY7XxruX3brG9qJkiaoZhUMQYCiUUwiEQzijPpfQObFvyFBVkmRowJ5t8OO54+&#10;4duKIaWKfaHr3aWZWSsjOzcP00tlnNE9v5/OQMLN93a6L/vOhe70uE/oLS+vsvs+fHXsf/hZK/8g&#10;TIeFtFKvrQQ7p5Cp2EJccygV05sQCh5Nd3DQuF0cXeZ0pUltIMgG6knh5PyrkGYnSMtp+Q2R0sfn&#10;MF3DHLLMwgY+BoMI2KozR17ptdZcOxcVeE2eEm77X3zYxnVY36FkipOa6dKX5+k5E/HaTaFkEtHj&#10;HUbH+biAWsNBMkTIzu1KIRZsCHPpJ6nS7Y/3hYZXgyo98Sxi2o4aFZkYSqbXbemvMMYGYRv1ABXj&#10;2DhOW1O3BLySDqkQ7h0caEfe/8yuCZ/e6QPWmlok0fQuQZI7EVXhw16b3/QsA0Nw1pQAs9Ax1QKh&#10;5JeAszVGfaV74fKTERrbAw46iOpEZJz9Bp5/xAn0sH6IPOeyajsu8OXnCBI1ThcRhHohYWXjljwi&#10;2p0qmh5RSl29CDeJin5qTng7T4Pbf1wVEDy+LLqP20kH1CnZxZJXVV9DTYjK6LbnfiPQYlVM/as8&#10;6o3t0lrJb5pnHfzVqsZZZQK2YajEampc460f6QxfF4jGGPLJJKPGjW6qJ7nhOYOCkXobha9Dj9TJ&#10;5PSiGccLUsAMbKZLv9zTneN+yES7KWBJskPj6Grk90/1e4edc4Zg2HWpgnmED/nTLu2b8C5IlkCY&#10;IqLynZylVPBtatZwyl6x/GPs2XB00MW9hNjOsIFB9Ko6FViWVtDAEZDHh2UnVA8Gc051zFvtjLIK&#10;pPMqfyMrrBzUEwulmdSql9WydEv08AUjky6LUgJ59VwD0WNBRExzBcxOlz+QqE+o4twZ5WRNjDE+&#10;yrmMZe3vP5GG9MknxsaZVROBDaysQBUL0Zp+nHFHH1KsbvqYUzxOsp3yIt5RfFSuIB9ZCGv4LQDv&#10;OiKzG1iiVP85rGBiarGrZPKBNsk9sHj/LU0crNDTP71gCdHM/LM+uenOtO6VNiJazzCGaS147Gg8&#10;xKT5r6T+WYG58noZHV+MPCEdF4IF7phoBaoaYMATRGdvxqaTxaZyNtAIGHqJIbIGRHTEmj5anwsR&#10;atoKDOokm1DyQR2Y8YjxmQETM8HSci/qUtC+qsSTL9CFNsVq75XVNx3B3CZ7DwEt5pV/bN9WiHfD&#10;xGi2XPoN1/1QpyqTZYLFdonqvpbPqQbWfFMCX0s6TwagCnZTjOjhwZKkWpKKNxqBg1p1A0BV7wZK&#10;LS8fAFZrmQ/h1IxyF/Jhz22dfkYEbmlQG8WkCDQBsq9VNU23KWwgWtSOMLHsqL2T9C0KtIsjlCiw&#10;U04DB8cMy4RQmkj8oF+FvSW3aGLOdPDO88SEkycp/EcI0jUAoVlX4K0fihvmnaBor2ez5O2KmQ8e&#10;sVQtc9z1FFI0obd9hXcqlCRwvgJhySWR8WkPk2UlYsjQ7oF0TrdVhhfbRiAfvnEZOeZpEwQoX0WV&#10;fTsg5CjWYyEvSfleTELHlsBQd0oGtw4XsGLxE5r6bPLlrdEgWep8PGNJDQsUt8qEgJnrEXFlqDAV&#10;O4Z9h5aWa2+/zfpa8rnaG30zqU8Q30OFwGrCqQQhppy6USNCUCd7dmzcRE48g3BTImNzCDyt7k3X&#10;4K/kCYE7xArVHtr+RJBTlCnLW2jZ830i6nwpOkjyAKvHcZCw0skjNyJdmpdJgYbPCBjURPg3ncoT&#10;iLRE67TSvhdgnxtYkIiGD0gQRIscEPE+H4weqW8veajcAJLxqCNghxHo3ESXx76v+RkPR2K0GkUl&#10;TDllzSD5g/xDYi26lMtP3cfOMzeb5FiwLp4TcQyV/uhMiVaqTetw9M0IqsHxajKo7l/lw/hTkP17&#10;nDkHxas51mG93BvisZyVYT9J6ZjW/Yhqq6ZsPFtw02STfBM+wuzk2rRbd68LBRr+Koj1uw/3/ptS&#10;fqJaVdc51SQLGikZdNVu3s5W2OqG+JGXwGoJSivaoSQm1iDB8HeaaVkTb+ou2Rzt3toD9YM3IhQr&#10;xtGejymM3rmGTTsLH4DopZgpeWUtRRCJ76qN37QiP7AVarBWuBPSrQrQ8Jt72vHfoyWpSNngE6yl&#10;fjdmyhqbyt1MJXe/Thc/vfXoX1XGtHqEzgMFekrkljCuMw7Jx8vHWYP3CMVF1V6zZdo/ZBaBP1za&#10;zc0fxTHkgmR0xxVvnvDEfYfcHqwNQjswdGg1JhqGGbSUEcDTlaMt3DZxGNVYGv4W4Jz6lJS9XQdj&#10;f57IVHOSwMNg8x7+kbXmbETd9N0q0mIQD8z83zFjs5auJLWHOgfOIeRVONGRhsfvZeA9Ps9PlgS6&#10;+udipwTR3ufUxaE2VE78h9xErpLPtsv3z/ERR2JG41+lotavbmVGvB1MQLwk4rFwVSjm24XHMEPs&#10;+Y2ql1WzVOOMCaxNNQgL2Ec1+89LRG2MiMmMFsg4de0HmNpVydLFzyh5EVvMmoAg8U8fagMGT3Ls&#10;lB6neSRgsw35o05mgCQVL9fiDYc5CUQaODIP1CowQUWbx6ZrJwB4+4V+neyctZY2oQCFajTZvA15&#10;xpvHZNMGUhmPtIG9aC0fuCvnu0B+Jt2b8WUPK7uqxOe74IzgnAHNmdyxY/0I2Gc4Vcp9b+/Tg1TY&#10;QR96pEmJqmSGPYk5rz67nDmPGD3zlhidkUd6DLcfjP/4BwrcZ2D57qpIlOOv2IQzT6GWB87tpU1M&#10;SvkdUk3/Wtg3PNsplL62lo7I/EdUjArz9suyuOCcibtWWFUbFGhkb2jM+DZxyss6OtVHPQYEoj/z&#10;jkuyFogosqxCx/mGVIf8gQ3Gk4wcVXaprpN+m0SkFclRFzVm4/SuSjyaik2cVsm9QdUDu1OxfZGt&#10;zd7vx0JucvYaPGxerUExa0lMln4bRFPTRMGD3KEpzrVtZm3/z3D3ie1XJZqYlNwKNqFuX020lSoo&#10;tf5XQlpjkeZ7/GFMKv+d0qbk+oq4fjzdoyayYiwZOGmTqUPr9Z+nxcnDKmmIbJ1cj9eGCVa7Owy1&#10;E6+Xz1WsV/6yCEKk9NjjZ6Kz9uljDvrJ/Q0dDFArd+IeqdLw2u6Rw0HZbWD104jBNzcEfB6aktMJ&#10;7D4Dg19wRMySVnxGxYPSxv5cyW73Pv28wWXrN/xksgwfRef9FooCR1gSdHvTCpgDt0glDIhG2vvS&#10;gjH55mPPR1F5OxljDflUwqr3b3urou1keMVUeGN16mJpXzWQZbwO0PWX6LNPvbDZvZD0vOpL8iz9&#10;IucPQqGVUAy1dNFnHx2H3h8IkI+ooPf+a7H6avnimxK1IzMHci9YQ6xzWiRhE+kzPYibJ4z/qEc8&#10;SmVBzjOb18w68iDdqz9h2os6WkeBgsT/ISdslI6djKGyjVaNt4URGvkOYvQueI/yd6poYjyKqWLq&#10;RHPqkl8sb0q1YcmE4A6MuCb8UMCgY14Q1nKVlnCuIFC51wRv7xSYfXpB/rACNdTUSTnjpWjClulX&#10;jCxUNx1ZNeTnWN/da0gqXXCRiz98RkbXdEHODUwIKCCHIx33aYoVf+jT75ogZw/ExT5HpLOOBGY/&#10;6COlKWug5DVwuA0vGuExyHvHAZX6lWVNetSZMZzf7uk3V2l1TULZ3iI37C/YkcveAn4UTEORgY3T&#10;kOGytmt58NL5d2or5ydX+w3qpPth6ax9+XhDjDWYQlbjpIUvhGDiG3f/0RrJtO0DQNy0a3cuiuNE&#10;Av7tyqJG79aFwuWyjfFWfC82S+S4sTvoVdSsG1DkD5W6LctDIb7+75+A3bgbnbhom5AhFYrOuHMN&#10;HMisv7zP/icfpSYDHPY1V54dXyb7gOP0s4D3vAYbo7cBXHSNxviKN6zD63enj20n5XriAzKu+cVt&#10;D6nLo7CzA4RM7Sg+rT/03cvAMfwzs6ixN84Voxo6b5NPx+A3V/HWkCn49Fml97mYXBI1xy84bbqt&#10;D6+4+XaqowWr9thkPN0rnDY5+rtAob7FP2SawjHNilyq2UA04TOyhG50VigS6cL8n9TdmdM/RNU/&#10;264TrbdzRdiXAXpXw3PsV3FNLjcjSbdetkN7jujjD4ArpqDusD9JLtnnAcfHtpYIhiGse5xDtfXn&#10;rWaKwyF0Wi7gELcRQ1TONhrKQaiyS6RSmXlrBBg/HFzd0pjS7ffLF8N0x9do/8U0z9TDA3rcls4r&#10;BVKun1a6vOX0zF37eVOUX+nfyesJ8Ys1fMpjMnMpzuAjHD34215qdVIMuDYAiT0oEV9MDuLqBzww&#10;CpbfzStLUguBNuwTHL2XKhIeFq/b0EzBK2XE7W+QZCPzuikRVo+TmLmj+IJ54rD+pCum/f4DJ1Pc&#10;U6QvKr7SJ0DAs+fvrNyHCpwfe5icfgu5Eaqk8UG3RTv1bcOaioiig/DZVi5FAbepe8B6Ap1RWMt8&#10;XOA3m7gnrNnQlu/eLW34/PDfk1aPNXGKwl/FZGz/yi3/1cP+9ckRsdvonWznb9X1rL5tPjuB5Etw&#10;l8aSuV4o8b4cIeUDQOSpOvEOVbV63B1XbZM86sTd/fsEeRRScAypyxgHvv2FneQXxWaMdPdYhfiE&#10;N2nPpDNFt0P5WsAkU11qV8O1+ccrqgoRriPd75VUGZW/ecXsvtLwflwyYbklzWuKUfYIsHdGvYvX&#10;j6X4uKgI8gK6NQe6Vnf69MQrjV9Ze8Es5BXLaztSzVP3IB9Ub9mUcdjfYpx4IYYNKE0/ODQoHdYh&#10;CKlTyhqQu4QuXdOCHwax7twnXX7cQPydDbK+/PXQYaNxN6fOI4KEXUuSXKpB0dayl5vlY//u9esL&#10;Kd23kRlMP3aXuw67JPxVG+pXpEhEs90JGfiXyGCgFhXD0P9iU4VliBHgn9CoODHTBPpmfCKjXBc6&#10;QzYMjlNOxZ11URAMPn9xSylhWYzRcI1QJwVJWcys9FBuwzb1Uf/8WVH8yHA/Qfeik3e5KsYeGnvn&#10;ObHSAlBtnLIgRuKxUBnYEyaYDuOyrOhX98GMrZzKo07GgVIZkuLidDte1WXIyRDsP8chikliK7p1&#10;A3+ikde6TJ+AAiKE31P1jSf7M3UUrZA0Ix4xyynU2SduWjpwC4raK8Mm8jUxqlXixI2mv1l/essK&#10;eAmfxbAYvSJP0C2ZdfbhC1Q/WOpy1GAvJ2AMl2H8JjP3hTBJ8A7QepE9rX5+FDXEloWKpvYH0Jax&#10;5udiLDQmWL7A6Wgqc1SicDpIuNFAOEouAlgJOuNEPSNTkd5HUYOtThlOs3zdl3xHBqNPtiiV7pfy&#10;PV44TsnWMx3wKRa+mWrim/89sEMJirAI9ukNX8lrf+irbCbz9PuNWCZdxbza8bS2fVSstDuIbleP&#10;PxR5TuhhTyS67ZrClDKdOi6k8K0lsadZjuFaHsgCS5Q0FNThEcutYWFPaUuq7wi66oK/bn3SbO+q&#10;ZSXDUd3lvvHQacgyYOlA2ayRI9lt7RWu9BJoP6+/lgt8xVQ/ouXK+uTDrQ8hecf9OSx/nAFf9BvO&#10;3sl/hsUUM2qy6O24NwQZbj9kZs0VaMYuOTw7aFhO4zasur2YoDnTFqn3PfbnPhQ6j5vmQ+n57oo1&#10;LXbMyAQZtUmobT/4HKxVume1w+ELDx+SN1n7A+QSOEjM/UjynL4BUkMm7Z7Uq7903Zb61PsJcKgn&#10;VX5Xk+vUlt5yoaAmoas+JpfK7YPyWdlm5SSHQOpxesKMS1RttT3I6F5b1k7ZQLomPi+Clvf/tKSu&#10;LSnwgHNHdqPLskhpf8DoK617Nhgz/KPLtTr7B7l7CUpTWmGqxV6xfXiKYG75l2/eoRr77R8kclJ/&#10;hgH2+mVw/QbK8zBs7ZBL2/KcWpslpwhwga/MKE1dVc+EkwVe3u1pPVOtroWkjoStA0cff4bSrLzj&#10;XC1f6/ZeauWjEGF1+UscrqNItRTrl3MMlNJ6NvBo7D2PklhSO+VM4hcmDrdFc8O6brpQSuoMKoDr&#10;zcr6PFJP7OKu3m6g1WJIASJrTdH6Eq6S6e7FrO3fyORIFH8ek8pex/uIagKA98msh/zUFn1Vrjm9&#10;phDdhw/nH9YnCoa/lB39zBup7jLi+mkZo5k5KjMTITy3f2+bbF6eMJY8OYZFxlgqF2/A9sLVkw7i&#10;26C26cjnwjATfvvztd9ZeEy62/A+4CsNEUKEt4tMA6lWiGE//g5ysacDlAheaoXEwciBloKA9ws6&#10;1spl//ZZso1UFhDEn1M+VM7FqnztDCTs3gwegM2TE/O3G3JoZw1IxSLdOavDUr/p9btIdS+KgEuJ&#10;2e4y87dojq5ytYLZOUp2vnMKPNlZ+mo52Rbxt9uuq4iC11aYzPs4gTvbdhMjknt/uypIKDqJXZQS&#10;0SGjhRgkrSVikremjZJZzyUovauFSiydILVLgBpWI9EQAnUsliApxZsE7o0QBsM0ElFMXNYUckaO&#10;kNxFqHmZhZdIglkZJUQzVxTOVfqaCZcEmhauBdFximUwSwcl4MyVSXCzGLOFVWGpknl4or7rjLCF&#10;jUXi8HONe7W7usOX1T+9qtR6Z0VNnw+qPddfx3jk2Xmc8d1OWf81EzoyiamZeWsMHCwzxjiQlMGE&#10;6foPhKIGoJKFCMc88RxMXCJwNJfIUWX1topTy6ULM8G4Bxy2jP/ml++/98IlDHApWj7FfEp5sBop&#10;n3tRMJ+95tBc+ktrrsX+O24h0HMjgF/cbiuVxwYCrJT1eu2KAAnSd0IcWEY3vAAxl1ZVSaEkbtIM&#10;Q3VYbqeVZC1TZtXJM/AuXRHjUwBsZN+pGX5L4xBWK4IZr5kVecPm3vWGbzhhvLqHr19z6tuiEPva&#10;CPorsTJQLK47Z7WXuvdCXPyvl9NWoNykbKEe5K+O9dqzhrp/xqpXp+jKU8BRCGQt9I6GFW0UV/6C&#10;yEnZ3eL9tvLCPvEQkHpq1kyfkt7LyI0HSvYFf9wXBXzoOAGMDRAs9DI9r9Cl1MOjVtYACHI44A9C&#10;oO3Lg9asit0Cyr0wPAKG19ljTW2330qGyLkdxYt7B5VUrfoFB18A1sZ7s+Q5IZ3+EJrsMily7oUy&#10;n7Mkn2HB3frJZsXMsbgGSPcPAKg5dLtqY5l9PGcp7REg2GB9o3M9nPNI9ClgofJ1CpAocj5w9gNv&#10;nSxHJXLWAbwOUHH6Ug6Xe0sriPAA0i8iEp8AqRnrDqz3Ns4ic65US9z/xE3MFYRgHqMrmj3+GA9z&#10;XBBkdN6L/6HsDr//hiRNVolEOKoP+k2GXYV95uB9xUcl/YirPkTnLG1UKFH2sdM8F0N/YJ4wxsHA&#10;t14/AemWVWL9tOusWfm5nLGimUwvf7VbA0EcgpWSsRlP1ZLiwG8OSI21ZwDD8ENjOFGSJJ27Vvy0&#10;W41hGE/un5DuTED5gZvC4JtdPR1McAEfvKaAqBsXN63E0WwWl6gSUPDbIdJgei5RDFZ0pGBiOjs6&#10;cCxzOKvMndnZaIqkebINg5zELAE/Oj2t1Kjh+BwCcHlaNGj6gSgJZeZbIimDTIFpGLOoJtryijhB&#10;ewOf0hZY6h1OIWdgB5Yh7KkUKOma/ZalTMImuEDOjonbLJnLxiYeZpDSFNQBvS5XR/paSWIW3Twa&#10;ZsE3zo+8bkVYoBVjNRxZPJBokU2iFjJifpsiWeig6Bl2d+7L1kst3MDO2+CteBIYb7k2jiRToJmG&#10;lznsO8jrXzyKytyxnVf+QozTaoCjhFck8tfEK8+iI+MF+YIFhV6yFdxfF7vONbM9Hw60lx/Prq0v&#10;+nslI3vvIodm6TsA6Hpv/uBlbwU87qVr7nSkTdG8ZqLOetkj/fplOTMgoqZEMVkEZSuyt7dMzoJO&#10;Z8ofj2639wJ+hZOMNnfhFrPijv3VZ1vq5tVwCHFwS/nb1nysAjhFp1SJq05nB3frGn78tq68r0PM&#10;NedQ7u5bVrt4T07+U0vDL8ij8R7fg4xnqPaUJKez1ik3+/1gwLJZOJ5JvRFkeGGb63rVmFCZyrDi&#10;LzWm0N8F6g8oehAOp/eWsH8yZWJxwVMrMFRP8KTCknVriwEb9yGT3IHeOk3u8Flzw+m/9T8zyygE&#10;VL+hrnf4t6qme4rY/PTZ0A/2Ws654CLPG8D9SOZiffqqzksJIGp4ACPTqdXUto6r4pp6Epsos3Zo&#10;s0WGlXPOnsUlReX+uPycIbE19gSIaaJdaD6/hn4KFNdqeZy15DaqiT35t5B9ZSsCxLi/ipFivxZm&#10;xNhk97HDkmqyoOcNz5DmELPhx/C815grgN8M6Tzr4X94VWRYeTKRreCgtTjySekEZwl61Scwwi3+&#10;5a7ewd48pFbmkQbgAyp8WecRmZzR+x/Lp88iQ7KhCLf61B2D0w8Pcas5zV7BbiYGG9brvxLetSl6&#10;ytpZiia+jhffgSx8y+l26prZU1qKqDvsBNCY3WyCpeMRJ7YNzeg97sHan2RcKvaMxYgrpSgS2hoQ&#10;pLwnGc8c51Muh+JhpR9M2QTJ6oBu3zERSx63CqhmRVmylizxbZVViJGk50lRcxuXUilFfWIS0XXg&#10;hfdMA6WdLgV00d2MwV9ppcGs/+LC8neXHKJooeUgR2IOJdVczmCnYsJAeRTNZBlpub95M3iYAQ9K&#10;428kpaOq3wnaSakO7+UHiH7mWOlvSTEsEggm/5KEu1j0bRFmWNGCHbhTNnPTWbSePzebhe/NLAAR&#10;d5I6xtBD0qBh9M4l774mRjMtCFC0Oh4sRZFQM8ObPoTfNcwMDJgKBUzYf0iufI4Qc8tGVqdcydc5&#10;+cupuyrzredAsI5ZttcjjDDHfQynbYjMSZMsX//IYgWe2s2K5S+iydmLNxZ+N13WLBuGbkmIYTER&#10;YBwok6mYrZV0xWcpbO/OfYShUxdIGcAyKY4mn167HdycmM2VEawEQmfan3H8z9FZRkX1dlGcbpCS&#10;EhGGhiGkU5COobtDBuluJQWlkS5Buhk6lRaQRhBQQmIEpP84IiD1PvN+YLEWfIB15z73nrPP3r9D&#10;qlhJPi6Iazf1uZcl5yI6jv6KrYqjwfn/DYnVN9wU8faCK1KMwTibeFtdalraUJNnkS/sKglTWrzb&#10;F2o/i30QZK/P1us+HW3/K8PwvKtQ4bN+R/yEY1/39IFt2qkkBQvdcnTsfRXMaI2DIlz9XByO193t&#10;6m294GA8lt8KnIqIJ3+uP3bfg+H7f+xPvR5y4cybxNoEAUYXqywqyCk3xNqXPmBHV/LfP9Ba5tft&#10;3aSJWFdSlyPRqVdAzzkad1mSThuxadUVGvojH5/EOvUV1jNUNs9nsujD0M8jRiVvX8Ol1gSdmx2g&#10;jJHJK19ymvbiN+YSWT9Vc/31z+pAt8+3HnU4pYg78aLCHs1camgeuUPmdBaAx48Ai0e9c5l8ajEG&#10;f+awzNKOkWkHOjOMBDQxk52O+gzSPsBkOCv/PXGoUL5PHDWatYfFqttOQ4750wUnprfVchAdWgzS&#10;N+brtb9m0NTbuwXuDf4YiZGAYjaiScqHrgJGS97wVfEerwmm1xWpU09konI9y5xPK2ss+Csvky24&#10;08qrx05fsjntcAziJEy5rLSbbOV15ZJv+eAoKBFp8vR941Bs6CBi0bAnhHlVPjEu+sQ+XHGKx/dO&#10;WRluZG7w3T39P9n6anJ7h/YBIqYGAphbKXgoK7t8ivuaN9t+MFJcMgwv3AoyaJPNNtSaMEt385ws&#10;MbNhe32kbBeiHfMr1JV/6OfStrk1dqw/B83U4Zz9smf65Awd0UwA10vdArkIp788lDe7T2Z+vKzb&#10;uPncuA8DSrwKLKDrabaj/5Y3rBdz1SVcUI8o4T/6SCO64jEpu08hZW76mZoYwdX7RcMJX19TMAuT&#10;c2q6asPpZWI1FnXg816rldlHAw6/iKoPFaRLKo6MTQLDXaQL52E9ThWPGWlDRk5KGvf7BAnvJ/fj&#10;GKths08kCIn46oBsxjjGo0Q1YXmsN/FYTAhNIq6BXftIcvWHNt41lljbKppYjyQKGVqdlsuYIYpA&#10;1U8xAcg/23lHWllDbpTqf2pCB7ppPx8yDS3z6Qiucub1miQ5f9ClanjzZ3Lorfr0QVlFSI8HjSc+&#10;+9R6KMGHuby6PXGhSVlPzu/ZA4be+VRRvbtVVRcfQUC/IamlEIDY9oATJzzey7KBaT64JN7sBAzA&#10;Ggg7MRL3IrBfKA3i4/5Vu9RgTdpAR9zxaXpGKP7DgCz0E1Ij/jq33xJE1YuH2e2z/5Zu4O/zfcj5&#10;QQcnBk1ekibngK3f41Q01zQW6U20GNVElJ3zReR0iWss7gMzyY+cLDlF5/3XJgqfF1QxeWPpWLoR&#10;A0B26CZjNdvHdxP8JxOBW0yKy+XUaE5XzIAtuxkumC3c9yqFmRiXgWcxt2pZOuYt+3/4jKrWaG9i&#10;WkbDdQhslEJ2L9DquzgdW5iSJWWRrk8MMEHSTYQcjy3fVgqe9pqRF2sgI2LSzPChWeM+ZVshRhox&#10;Ypjk/GkPNOyDfEocJKj6KgQJmFYrSYt1xZev9cUz19pPnXbE5mWQQ/xBssdUU1qsMc5QpfIE9zfq&#10;HRNmiyfReZe0qrP/rPQzbjnjuy+H2bKDoi+oHZFu+R0yA170nCtrcSTI0smmzi8BJNP6BZTpGELz&#10;Zb6kwo+aguozYbViSdSc3nhqSklc/21WlQ4QZVff5zZ0eFhrdv0z9ufNxkTXoNToomYp3UxktPoU&#10;NtkDKCmjkj3bp9rmxK/EJz4US6mIrRAh+oAs5zyUylwQk7EZ0EwPwvx+OQbO+02kQ0a9ALNlTSO/&#10;EEC3dhtVAu9wYj5yPrUXs9GjHGm5SB2IHBI6NyTs5Ux18impzbP6zLDoS1dM6Rrxifwb3gNtm3ts&#10;+m4PVJKnjekGNvfp/iWWsyX1k+dcDHvN2hMZ6r80xzbLhchlOnrv/YaFUT1EAuiVRE292Z0wvAUp&#10;M+O5QXOFZieAeuigUeXcZuin6yNvSBveFs5eIlBKxJgmtlg7i4pLIojH8oj0VwXdr/sXmdQqZhkk&#10;Xk6qXUQMUHITFWeSp/kP9sdm0N5X8irh2hh8WxFFvVJGzqnqIDzb+PAV6TsEgZfgP1v5T1TOuKks&#10;wjkcZg1Uon0Pk5ycQdlFprL395HJ7MuH5U/uaeQ1rHQvn8x2XtB6SLpI8nl030XaL7bn3UpvrP2G&#10;Z7ifBsJXJWwSYmRM0kZuprcup2IEZGY4vlyRy9i/o/aKwkuLotZ8CJlLgKKoR1+UOVy3cu/skAtF&#10;iifiJFnJ48ztRpMzQt3/EK8Vl7D9tQyYUTR+/OSK+lWHTJ8fzU7nMRCyJN9yFT/OdPCAHq7o/Clb&#10;CsXo86TMaJNqjd1BEwqfrcgk1h1YJIJMgZX+S4hFc8klh1KdIBGLmjW68xXTL5tNHhEoiLtetMhy&#10;fAlcxvibHyL1U+2jt9PcRpM2sPYsBp8bMZEtHQpqdPTtE41ODM6hus1vSMg5tOHUZU6DjEC8BM5g&#10;bSWukayiTwudWPzXfs4R0ak5xGymW0zc9HdCuJq+/U0fnYujopVFEduCzFgVRJisEZasQJVPxOcL&#10;65fP0G2rxwhoa9Js6gF7umMuNtXUIxRiiAFeJKulbtfI5HeI0f0wkmyIDR5A+70C2NUDXW8GZIRi&#10;/JAf3yiAqvqq6Un+8FJOVGWJ79KJB6r6AGuD6ttaRgfSPv8L9QQFDLstxmyz9TJKaH3q4B9lzGh9&#10;19Q0ZZpT7N/2kWwEUFwi/VzthRUVjr7ZR7x6zoy8Kvbo78OlphYq+zGuTTmbVc17t1PUsMq5EmRJ&#10;3bE0fG5ySlFN/CiKuP2KsDFJRzltswzhiv7kw5WUh1jUkdectSv3tGq+G1y3jz+o4/oHGRjWp9cb&#10;vsb7E33X0gl/SXH27g3H0k8DeJ7liPOPBwm21/jppQIETN/YiQyrVt36ByVbnyZwUqh9qaz9FIsT&#10;UPy7NYDV6kVpcNolqE/WwZk78NkMMP12LhfPUKnoWoz0hm/7i6ndEJOSd4Z/epO7HlkWvxr5SZ1P&#10;3WFIJ9vpjLSqisjOVun+Lmv5BAfkcEQPw4zB5C1EJQGLerWaxNitVOG/zk2GU8V/UvlWLvc45Kwg&#10;nzgEaYgWPWqa76Bhz04pi+mtYn61lZJMbIH587FhcpOobk2vEsT0SVSa8TrNiUBGYQidC9Qr5JCh&#10;870MqtAA9PCSdlMvQOyaY37af+NNcCUv2ag7y5fD1Wa3fHzJIz8eHvtLYUJjfK2JM3yvX7p4ttjM&#10;OU4shkS8mEpCBxHPeFoxE2r08NS8SiVsm1hfR+Jpi0dR6bDfk2jW4oz1SqdpjFRSJ+bgl2Pg0rMh&#10;UHEr1sWw01ekWToEqBpGKsIsTfjMDUIzZBpv3LGSZ2k1r8ojvKxq1QNQfB8QfblAEpkDYNtBQVmg&#10;bLKd9n1MBS67YTyx14t0+7Qrjb9i3mw8FS4fIOJLI2AC9wEsq3fcwUyGW6MBFdmMDFMrF2LmpXsC&#10;90dxqm/6OfH7ybL8ekHGsbejmbD3ZLrF3SbGfYUiycHjkRdd3CVoL9A2ZOW4HZv05515VaYCViFH&#10;fNGaLrL6QtbxjOei3yLMiYuHxqDRM1UJMiHbApNiXRCXbv7x/d6r6te7tMxPo8rlsWOGY3Q1rxm7&#10;70TVbhNZK8NTDqQ6RuHlKwl5i6g6rZZ2bzN/Y7xXx4+0lsLQaMtXSfztpCIfP9ORpxr4Y31OMwOc&#10;JPz49iO6IixiXiwYQaQQzCdSJ97Qjfftqm05KABEB+Lq9HAtGxnUvbZiaj41EL7L0Kr1rPqsFIyh&#10;HRwLY+PjyQBVM51oAM/UD4lpv/cEUqMoe/XzAcFjOU1DEn6hMv3ayPhTATUpa2DkDZx3m3mcunGh&#10;keqWhM23PiXsdUc+Bm+3ffVrTgG3SoP4CGFRZN2ZmH7EPy+y+3709DqYcSKu5Dj0fjapZ5JLrup1&#10;4ogpM/1+1gV3AVAD/wXMQnZqyjrLFkuPQuSKdR2rfHm12vhG2Y3m794758opie6iT/8m3UVB3oRV&#10;CrH0e9e8kUvtue67mpqUx0aZB6eGfRcZW9kPcNRpzYc9ia0GPxFbUco8mxCZCrnHofIcqHLb25Qk&#10;t5jXO+Kmp8JZA3jZ46/G3n6fzy1vzw1BqluISFEaJ6LVYJfVJ/hOGafdye/PrbAA7CthP3TpvraK&#10;1AgZNjdPx0oE7qJTPHQltTCYTnH6as3wfu/SXM2JwTc/JhBD6XBf9VZHmkxBYg6gcTUIG7Ndb+0v&#10;HVLc1Uw6LiF9Q8GFZ3waIu+MnV8niA3Mis+LXBKxylmzhWk6AvpcfWze7V28hROJMTQGIvH4cEye&#10;0F4Hj7dKneWllD7PWE0rKcTAljS94aMKfZ9i/PJZd6OXcEnFmUz1gbk2ANedw0Y9DJfbuxPT62+b&#10;ZZCuOQeh91o8nqd/3L2BnoUoA9ftG0qWBnwFAjOpnFlBinRTRwIVr/cSsaapWrqDAW4UydnNUca0&#10;NGOrclPA7p56FBZJ0Q8leK9jqK6x/GGb6z12y89nMLO1n0VVPl0g/ORxkPemmLEQxewnGMed5HrC&#10;4RoiJ6KMKhj1unFQnuRr9onhZ1FJStXgFwHguaUIwjIyYN15mkXe9hGApVaJIDAXnmiZmKcZluWy&#10;EfBj8O7oO6MMezZEgQId9O2i6F3UfSOPFNWuN6f2L0uRNHt+EC4bsUCz9tKu2TM0140oo1qEWg76&#10;GDwB5tnW7X8KIoPAkepN9uU7F0k7588QrAbNS7lsptNfws6iNIOnRM9T4pn1znmmNHhzTRwy2RYk&#10;eBf0HzkPBFEr2RaJZbjFAHnTjnWo9vHvX0mumY5hkz6y2Ui/JW/3tQCXxye0CmX3JV8l0ZSWcltM&#10;4/4HtY4i5vJU0z2ElSYuAXZlmGDW2bs8FY/KQTXdHGypMnlMjoSKrM+e73DJ60C1xVhJLvOyTizs&#10;mSunHprfdAlSZY9waL+VkJjLwNtnm/yEnR09I3+qfYzEwYeC00cDNB6eCJNd5prvcr5t5tmCJX+c&#10;FeJKEJ1ICSOx+g7AgtKY7ehmdixMJubd7fOd9dJaaRWn4hLVna+kCVqBvdJJhV+LVR+bpDt2HurX&#10;qXKM7jD7/bKFv3dwY6pdQhS/Go4HzjIIqalMDAyjuJqIXiWpflpIHLip+3IrxuIQLn+AipTkTDIa&#10;qeDF6Oo3wS17JpBTEiC33C5XWhs6zzqXXJ5SdiJJzeZ8wtVEajJCmT2/XLinMCdSoNaNeG6F/Pew&#10;8opUfT8MtdyO0oR/o8Nt3M9XgErPS8yEMD7P61Nuv3yqLb2W7k8aqKS1bpO3LTVLxY/voGURTuea&#10;Bp19S6TltSWlhBnPN4dnaJstsxGRSwSp/YaYERTxD27/G1dxAmBrhXhShawAwWxmfF2Q+udhJSjW&#10;nN3nQ+r4pPoUtV48g3+/4nDJb0DBkCbR2934jYkFWKb3yQgDvlhu0/NzakwLFBi4ckSo2DyZPXuX&#10;hIKeswasMKrlLErYDlDtUIXtmRi/IBHIbr4F013WFMe9Bl4bFaM2a/w/frsFZf69M/rhSy2fdklF&#10;USGwuRCmDOr3tFoVXdnj/Hk76tPA9x3m4nt4MxCoKLq19CoTjviig1E6LZODodek9OGXQ/MKzQB2&#10;dWK0Om0IXPnauMXvKr3MS6qB7/rea++7nk53uWzjQoCdP6hWCuz7TIhfCr6wnQjP7atyl4RDercl&#10;020k8NPYhX41u60Jsx8ohrkFpqSdFcbEMfQ4fIZrM8zvTCLNe1SXafChIW3osSMlGbuIDkSRW4xK&#10;wbKKTaJptUkeuQ2SKjNLhMzqNrSDdWLPW3i1sD4/28ZUhX3xr/6Ljm5QbZpdj3yvcM0bP501PxbO&#10;qfCnB2kvhOPe31KciUBnvfqUkpHTtLLftLJfvZ6o5SVT+SzakCRYdxkwsKmkhxJVqknuJ+P0ODs8&#10;hoozjS7Osy+vKsfTSbOVJ/YIGZb6MjtrCHNrJMErnvkks+jQxW+QLMbp7UmDgKBdsa3n3pzrbmTF&#10;bqE2Xyseo0peqr2eQRL1Rw7QEhktXjyCufY9mOhErkrbBa9xuk+7ubRRkA+e7BkmV+vB56/K9q74&#10;6aAo2QhQHut2TkOCCGLc6dQZfCELPyFhksYkpnbKFJ9SRgiiP/sZb+Gz/yU3LwYWWYlFM7GZ3JoF&#10;UKvdYLPC6vpLsiVe547ciex5w2avbQj28ThFe9aru1bPtqScOh8fv0PEu5VSPUXeFB2Y5bNLcQDy&#10;3oGWcZsV78p0YEuQHIPmDZrkSptu8YxKPqSzalJIJPvvkQ0gJXEPCPX+zJ6uxZnxP262XBoc3EUg&#10;UHfqTS5uGEw5RSxRxLllWaWr/F1pWcJ2WH+zNpSEY7HJynUIqfNr3nFL1A/LrqTAuIWr0nlJE+FT&#10;+BM/bmAGQe85Q8KQwTUnWl/FwifhUye9GacPeTSsWZWqBPKf5z/8QN3Hnm5/mOtk/rL7T3v2RANq&#10;Pld0R6rPgxc1uQZUsQz89Ee1NBXBDTJR62+VRV+SUK01LLcPcMOHfHncV2Sv9UH17dPqD9zHmXrd&#10;J3LjYUxzwinnLV8P6GXXf2eU+Hc7NFtkFYcUhzZbdYxRxCYo/vq6Jj9nsICpSppBRMHHX+pXm88z&#10;/0tkXigoQeRQC+ZTXDku0kVGPSWQBqKFW90N7Ps219DLx/38AXQgBhnuorQUV+gHhuJhgS3RM7iv&#10;dqTfEHYx2TdPn4hs3pXvSyGu9F8/6y684uz3AdS6g6bx36Gq4wGj/KP+pV/qenz+SPmWeVUL29p9&#10;VE+FfB2OxHGqw+QpWzVl/tTmFEUlZcZgDi1uE1QY3mF1LKjWETgj2NBewGNcLtynPPzxX26PekZG&#10;W1LJqTR/vUzDh54Z+ajegQic0FcDaC+PXclmYdV/0o+eXyN+miwmYAz5V2qsej78YbMhMe9jKmSH&#10;yucz6MROrr739qJtx4L+2ZuNzRb/SDydLFz5frWYWcyzG2aFCg8WNiif1utT1Yqvptg8sPYHtpjv&#10;oshTBy3/27QtkD891XjsWA5eoGA29XpFYfibgIFga4Z6AAD4I0c6faQRRyE6HKV4cgcv15zeiX0E&#10;V/EkAvtNHAdDgLTd1BXUgLTPDqviBcbYqkyU5S4Zi+FF0J9urUxnPzKJPDnMxohoSk79kHipDLo4&#10;7/7BKqiSunE3rm5djz403wSwY/VF+SpDk3MHzKcDWSh56xWVx2rfdLf3Cg04sXG/RNThame3m6GQ&#10;Uk4SF9qX9UlDyfmpYSvS+k0PkspvAT1qwt9m/Ky42gyB7V4rrrfiBVZcyI0tB6BR/x+hPlKgd0WU&#10;UPbuCiL9dOeurcDDdIktcx5MygJMftKvY6qSGLYTvn5P3vFN4i00twA4aDUx4uL0I3HyDe2VKJGp&#10;WdvGZqKMU18TZYetXnWsZZxoGgb0xi3vaFp9v0K036LJjq3tez2LYvUzT8a+SRu0/aGbsEhWiafx&#10;5B+aVJhrtQJK/4z8UMBR2tEU/niyAZDdpTe81LfIpfxzKzx8BDTOCtVIVtCPDcDJtaTXXO3rtTsf&#10;e4ySJjPvZGzTnUMpab1eeKr1gnHBL+V5admVb95JJyf3mvb++I+UgXfI6NZnPqQ5gj86yUOKudWR&#10;/hwKnlaKxOxt96T8ennUHivvF8VoZjZIKO8MvG6Lm6hsIWW3KHUUdiUFr1b6mINbgnjzawBvbmp2&#10;CwV/Wic5d+m++pq3oLp4eCXhe2KfxaOMIs9ga/MQ6/vtR57dFVfm5fThSEPkB4FtKWBw4Mt5CeGF&#10;fNih5tJy4E3EcM+tiq1Pabf+R52X+SMCt6M6ippfE7wTHip9W/hBAKm264+KRUaQ8cQy+cn4R4xW&#10;eaYbw0aBGKpzXffJyCE/VJ2hAb3QIm/o7x2ybJW2pO7OduUfsQP9JbHQ1NU0gLWjBLlX3NMu6RRh&#10;knQOGR53dl+IdbgDyp/mQMubBLeUFrHOeiX1O7+Rx17Qr2DEVwvGpzeJARA1iHyGgtBXh+DUCyqI&#10;cT6OzDsvFma9nx7MhPvN8rEsOrg8hUoPnlaIgJiRFVHCdOlA47Zf0S8JMlYdxwV2OmsA3zTdNj2m&#10;0loZNV39h8y5CB/f35FrzjsyWWkpJNp24eVWCW6ZarDENjViGohJMiZggupC3147xUk4Q7AHkLga&#10;im/m8aXLKVP+kyxvE4xSDoAMBebuStxDkQyZZdtdpf65ARTXMzSgtbo7+aC77BLgOyWr3Czu9vIK&#10;0VCCZ9CTu2+LYaNsBXev3vlLF//KTw5FIua32ntk861dJYwbm7LFmEbTLFFWGF9WJ+2WCy31+uAp&#10;bqEkwgUngCQM1hhYki8eHrZqGXQIjvlRcJi6sQ+Abs60vYV5LbSE6900VtIBOa4leXcRXcc3y0KA&#10;mnRemvS9/6BPqWeXrSZkHR6JTGr7ePDRfDyYydnsRyj3Uo/Afiig6SZzhrRfKc0HVu3nnxj6ny9Y&#10;74BaVNSm+0/J8zynF4EWDci4wnXgd0fFpnM3Ep0eLPKsHKOxtHkwKQ9wCd/oNaPAVgtwNVXQi2rQ&#10;Qy+IkyUCiKwGu4koG0FXFBh8WcOTUN9FPcIFE1cahrXOI4uOJHf1GD0xGaUDy17mdk38tshYuFGN&#10;LPlKOlC6o64GfZYg2CX0vPGpA56Cqr65EL3YUnXJpgXzY6wJW2ywFGBZK6HOKQ7cJCOsgx4PjLpo&#10;zrs/bs9abtz6Jq2kLCqMHniAiSJYojD3Z4ozauTKHJ5/M3zh+Kb00+6NyEmQkp54X/zEa3xI8bg2&#10;ebBkfJN9vaz70r6YTssT3NQiBMWTTg3ez/xnhHq1Wo4aO1kqlZ+ZgrhCDZk3OdwJYroZpBCqbBGN&#10;UDT7y8hS7Dpnoju8Tfagq/3giXZrok3ayJ3GF+lEFk6m18U7hdjoRmh3lk+VumKzSLmV6dfetKLW&#10;qSAMdEsUUjmT2hex/xAEE4EcFD3ZNAtXJdXd4UC3eeZd08OntxagBMkp1L8WYk2FH5Kzmz8n5asY&#10;ZNFonlN2MJVxTnh9voHUcJcfii2FfE5n9y3g4XT/sqFi0mQBnA8mRgcCNQgvGbD0ZcYqax2B+P0B&#10;TEJTdrDO34B1Krar4g9BudwBDNze2dsy53E7Ff4hSBoMPVEXeSIFeoLGt5ORtp/E1HHuFTfSaMR+&#10;/LxtlLeHW2dtqN0UTFA/qPNMUqek7OBWviQTrfKZmwUVEG0YXgIawyh4waBI3h1bIv9qwr+8BGkl&#10;pudEIwkEA7Oz97tsOCVHMbmc+7BdBH3oDx78vdNI6AUuA4e6+Ynb8R07HKPF/fteLPgTmLwk7s4R&#10;/TdLmbfEGjqyiaeJ+ccA9H1lWg0p5Rg6FICGq5zF7qAf9AqG7YuwqPUAAr7ucSY3vxlurv2wuMa6&#10;AkxiNhiq6yvcj3S0YOzkCrjXAVzj5Plv3qW4PJT6YosVdP4HyvDLVyX2RfO0tiMEK/tEdt2vF2By&#10;fp6adyQye/put3oEXMJAvow/hqkXpFZ2mc+6vE1HwM6g35uP62SFWu1f8fScuOsXnHv3XoF8seQW&#10;xeFH+OttAB9apbp/uz64jIouOezRTLdssGs+g1tcP+wctqYVit4vpK6etM9xvp4ErHC97rPnYOUP&#10;4GW9F3GfcS4TTEq6ILQ6gw3/zSzJ/RBDAf39Jq3utz433klq+/AU9PstxDmfLOFFFusm64jzUCyF&#10;iVfQyE5wzemaOzhr7MeAuL6LBtcD1+GPjAWtaQKebCD0rcTY7AfDl2+JVack6LUzOx9x4Yymjoh0&#10;UjqPFIp92AFEzo+DamTzRBB1MxbtrEltDMJ/LqlpC3jNCqIIqaEfvG8/wQiZsamkKG2xiKiTNlKX&#10;fLl30L8Q0GsNTjGwHmWr30XDn4EPbc1ggW8UbIdoaz0CyyYeWM0bJuPzlZxz9QfY4BKcg6S/HxqT&#10;+94l6IlCNM+QWI9LjuNlfRzMd4h/OADZ+NJTrwJltCLWeaz5zxOphGJhbhLGjRol0TP4/tA30z3U&#10;RiMnfEvVH5gpioNJYibl/6sScyeI603WrPtNlPmgZs+AGErtvp5SGBiuS+WJNps5wzcDwWquArBe&#10;Jgb9n7EVzIBxzF0uPN9GtOJIRE3GmpyKf2Te79Y+6LCZj1yhwhmXoryRk+qQlDF+Qe+ifRmYsL4a&#10;l8EyVWN13LgjtDbS7bLpnXHmX/G4Bjo/XnujPnJn8PVyfcfshwF8/oXg8YrcTvMxQB9crtP9CauN&#10;0QoPjW/Te+14xMLxSGVO2GPGOX5XntrYSjwGfleOOHyy0Da1Oz5+kFblEvo7dmfnIhT5iNPd84l6&#10;N11dlc9jP/i6rZPzShhzlfR0MPUE4Cp3NvPJ4ZEXLa9gm0rswPqxU3cUxwyXY1M9Gbd3d+R8RgYE&#10;ISTS+LbYjzJ0I3/Cqxy+ifZGxGZXkogFjau80y1IGGm5pFzQAqScdOQy4ur7runVK6evfDVpu8Jz&#10;Jx/G8sLm59ov5edQFqmG9appg7sVVb7S96Q61Th1o5sjio47ydmtf5G8tdWDbCpW8kaTQZrQP6At&#10;Z0hGO56cV7whYXLmmuym9LvBYS+YRs/g3m6PEIkH0rBuq6+thbQBA6OzgFltWARLAomVTa7aKznZ&#10;QhQHl/3lSAp0yjCtq1q9aU31j5RBrvU5uL+yMGKEOXGJ5miFLmO0ITP75uW5DUZ5myAX+vGL6MsZ&#10;lYFpMSOhDuE4mlGOCVTtwXWfEvykoOb4iVbzsafk+I007N86uPmJ+76eJNdti4O1OMkWZfOh73JQ&#10;T4tekHGRLFXChDu4EXRyikcIUb9WklCS3H6XMudgWkA/Zgn6amhWdEqyVRRz5vSKZraUUqFOjT1q&#10;tZyGV8pCQF+4A2AYbLDvI4EnVZZoXPJeqd95aZXPnenEB23SnZtzoHLWNnp0gY1tS5mhryhaD2f6&#10;KU8FTd96SNJzWsgeQKU9i61+A+I1455UFmemjT3z3iWpatxMC9jwUITYR9cKcsFKvvP9A1S4WyaK&#10;n5KiqntkBs7IqJu68Hh9uimcIn+xRpKNvSdlk7SG6j0Wf1BjFhpDkccBcOJTjoSjK2wnt27eTG9w&#10;2laCnfeCrWmkE32T8j3qtq2Wtgf3+js95WgD+XapQ2uvzH4/+wM9F3LJO5Ao/TIZivWZ8rv+d2Vx&#10;9/kfEcDYSQwxdSQ2ZAuWjHYrlkw0zFU1HPwqMCPS7RfM8Z5nfuvpdLfV2xaPQHjBzEP1Nb+vHGYr&#10;qtdCtCn2rmCRWDiahu+weH1/W582jpH3RdclrUaU7T8C/qx+/gxYG0XChrQetQcazpv7fMMPEiYO&#10;YxhgrQMf4snaiD+G2l4KJhfJimKGU4FydNmU+tugTW7edQmwLSI8b+5U7GVEvV5ORk+SsmjwF5Gj&#10;e3kVezVqreFxSi3h/2cUkGzFp4asz2/TTmPFvV2ijHM0YZo/5FJ6LP5FguaeOrcr0GBlZ6ms8Q2t&#10;Wly9V36Lz7VKZP99WPlXqG+ieQuFqDmXqqjOZzQ2661ljmIDXIy2fMTeE8JHEgZsnbaULWI9/sWu&#10;OSl+fDMPtZZugcMgGU+qgjXbxNVg5fRa1WU6m2BiGeT2rfa7/9YOfzz5av8DvT/DKu1zgDjR0gXi&#10;gEll8eyJYvS9sTol5UNL2QqU/Oz/WDrLuKa/943TMJrREtIdo0cPGCkg7UBSGCGNNEhJdzdITkBJ&#10;ESlBurtEREpRREkVFfjyP/u9/o+2B3u0z+ecc5/7vq739dsaqOj5A2ymNC03AziFrA4oUD5pNfpt&#10;UsAAvIqA5NfTKLSM8uj0HmVvW4YldR+9DBi/6ij1Kf/aEIgFuOcKHWHjykqV285VDf+pPrTqB9Br&#10;OyXjnQCr9x0376+6JbLcvIud3hje+TQG4+Qa9SZpFcK6bKOFtl7Tq9e907Hofe+B2QrVydKZxqdk&#10;4qHIFWqnfcv3EorwaEFcuXbGTFaIr02255dp1TM7LL3XWju5KvzeALgfjiDmhj/0o52Z8alEfp1X&#10;N+ZhmBcoeVOAAB+b1AbirEAt462or2BD054epNxwAcrucqT58SvUtI+amWSEtlAg9tbF7rzZFEfV&#10;2Kh+1d04IyXXeP6CIpfe/fYrj7Ic687lORezd05fzSP4lr5xqTf/is/ilqaspGN2intojQzcNKm9&#10;ZZ2y8ZuIR3kDne/5xkgqEltWv2n/2dv0nYUc1qjszUr7mmWu89qt9NxW/8k+COf573tW413oxK9a&#10;Y1Exg/gvZp+trCFTv7WkZMLcK8zKVuBLwcCufsEBZWBUWwTyz7FdgHaRkzoIoAURIQijINY7Ulej&#10;i1VbQidqddXRQ7wP0YXOCcA/Wly7YWfeuBbQ5RsJrkG33S0PpzovmFTpXqpoQjrTzRwuH5cfKQAC&#10;v3jyrTGNR5WHmzpDv8QLJK49qj+GWX6HqdgvoBmih56nVQ+XrkHPJTyy/zJigHX+5M4VIVl7qm00&#10;1Rz7LXQpdnlsu/Ecy/gQhPDCHJZ+4SQK5RBYBd+qPYl71dh+IN/g0S2OfNBIYTkWdCjpIXda/WAD&#10;BkUyVA0nX+3VbOT5HkuMoj4Fay7+/mBAgfZyeuTvh3bwxH7zfvCQQlKKA8aB/aKkJK6P9nLxd+WQ&#10;lZGRklVR+f/fkZqxfgHnhrVVSHmS9+YFB148IJVoruIEFkUKfbzIWjYo4KZfk6tYeKHGHLqis3dh&#10;gM/wjhdi9GK7Dtb2Mm7XRdPi9FJPMWNXfvX3h2ch2ef8Qy3tGcseYBp/nFp12vMJ2IodTCLIiGb+&#10;gTSau1MKjBpJeu9Y8NjgNab8TH8B8EI1z/UXlYJ9FdInWsN81ynlRwyd2RY9om01vvRCkd9PlCqG&#10;eK0hbv7gRTdBj2OhK/yorVSba+rDW4cils4YBpfivhuQZLYpW7+qqHscAhq+m3m/yvmr/S8LSN6c&#10;UtFJ/WFY/53heyjxVjSYqU74Vw/E8I+TZwuX23RclvgrI/jHfpGl/8D86Glc/CtBHK5h5oGkhqks&#10;ePlzIA1ajaLXQ0kbca3jDyTyzBPeErkrZlE+Xdi2J5dJ/53vVPEMenq5UCy28Em7Cn6DezWqEeGo&#10;pC/ptWaGvqlv/wrHWkFQ3xuA5FGBAWxzlpgvgML6FWi1LRwozVIbzRNLLxTu/vwo9Dz+PKtjJWfM&#10;u4SE9OIcsfRIYUn6yiDge6OTVZlq6ZW/jM+wWdJ21pNXnpiBJO1WED5hzOQX8mrUOrQ+Q0cCLl3v&#10;DORoXzBN3r3gdAJ7XuQA8vEaJMn5oO6bouHMZ3Zuco01kDF3Xlhz3sVb/+G2OcCeah5G8AuWiSUL&#10;XSiab/qpGMlGYorSS9jnwneoRUDqjTfYLiO7kc+DOOrVI6/eXlBzfVQg47D5Xi+ZNguwL0E1HheA&#10;HcWcTqssd+pOugFfCK+pY212PvhfVltqRYBS9Zf77LTSGQWYrMue93LYZLZn1dNzLVX/LsDJ1FXh&#10;88JlR+o5CO34L1v6v4wvFed+7K3hE8mjJX+MHydgXCPWLcS5D//9jsl8mS6n+eZQ03gvcNTRsjfu&#10;WH8WpDGNc61FQPTpsqJrEruYEz4p+6GOCq5mfQXDHTyzdpaLE+3S84hpSxuAEAHbzMc6zGTnzvoA&#10;WWMvpONa10Se3aSWLaFqmAULK1y23RfH3qFy6dpVmKS3mpHdt/mYb1QtNwKw3id9KTY5c8xCXs05&#10;E4ceZp5CBzf4JQ6dQgPLvCtpHnxB4cZoOozT5ZoQNVV8pJ18dK9gO3g5YHPOre9Lm47sDWY9vaRh&#10;8ldf+x9mA1P5j5n+1/yWBw/IcozczTb87Pbl9yPnK/F/4zCYPIRxPBByGhwztRr3TsV2Gowtgmwk&#10;BUcDEWQC2fypOkENhhLSZHQifiRsd+wpUSdR9X8e15doyYYXkL3GaqweFO+/Bk+2P+7VIeiJKoE4&#10;yzICdOPR6eUqyOEMCwpL2KmtPSw6QTdeW/TuA16PKnB04ubEHqa98Hil+serTSGXPOAetbzQHcHQ&#10;srTx1g4IB9yCM3hYqdWIRuh+tBOxCCENezMUwSHOJMjc/flvXkGd/5Ipb6ctOuIHP1JMZpEEY5fl&#10;1oXxLXVxyP67hv5jUCuAGQWzTGCcLlvTbLowK54wx2m9lVBa+mt8u8QLvGrui/FboIR7DVg57Kzl&#10;XW86TnroqlBKT9JKxbC8LPWvPnopFch0CwK+B3VWBM/f5be7+/BGvVVyQCCliMh+6N3nFFFgGdA0&#10;WiflMnAbyjt9DBK4hMPc1l6tV+wZpt5x5YswdzK1kFPNaS8P4l08rhrsZadxfcaN98N/deeNofP6&#10;RznzjUeKSz5XWg2jfb4Np6OclnZ4IueaEXtXvwrTp8RGQh0Xp37UI0uwoTfA2NmdnCPZLVWkRVXV&#10;9qP6xVE3v3sPKJCbuXGH6/0aOq4NTOTLMs437ybPHnc3+Uj2tVwxb4qwkp+TW3sl6D4la4jdU9ZX&#10;ZAsY+e8L9Vmexc7Q88YYMliw3mQImJJGOjQ9mn3quRx2tFQiJqiSZey2ceTA1M2e+SjdZTBhZJ+n&#10;4UJ8vNtGd/4yX3f2xnCxx5bUng6Fy/ui1xooeuw3FMhB2K0tqV0hyxMK1iYy2SodBmpfyZwB0voF&#10;gHwqcPLcW0OufTVb/9n37dbrQ5DkJG+4eiTgXzoib7j8sfzFj24pA1aqw59tlbqwElDzOxpfh72v&#10;6qV8LnIIzO4BwJa7AVbBWtzKI5w46lJRSDA8SwL3E9/zOB83USQJg/fO5WqBlm8E2Cw0ch56y80E&#10;Rnq4zzlGD9e5O3X+Uq6q2gEiGYWaOhsqNIqI0UFd5qO9xsF37eT8qQeC57rJ+lvkmSi8eh3dM5OS&#10;B6ffJD2femI+F3Xays/SeYizj6wCZeKZD3lIS+qEmAxkyzSYsGWKgWFs1xpdUjr76EcQ+Ovl7vz5&#10;kLuSNjv1IKEVGbAUXRG8A4Jk7HRJ+/d8uzdPEStXYgXlcujHG2mwBahdxje5RpErQ7D2mmF/dwW3&#10;1TCHAB7tyv3WQaEGL3GFieRb/j2TWDxV6t0Cz0p1/xEofU7KdsxGDS7t8C1yC1iISQ15dD3dyHsd&#10;bpSKtOaUcpH9Mf1ArfiqG1FBSNuOXIT9D0puKzdqHhtXun5RWawJZF+9ADciqT8zK3TPAo3CTjxM&#10;LSGHd+LBryrvlSRSk5ftvtYE+t7vm/m/NxP1GIuxPD02nZrVxKHWj5rA8871uYFiQ+nlpfXCCZhJ&#10;OnGGa6DE7r4KImKRtGJtGT/4Z7+bm2+TfH53rf0m6fnv1WHNagChcgSUNa+Gji+lE9L/xu7qN6ud&#10;OSJ0LyRzy/8xIecuU3gbsI2X+CX1kUWdNQlrYbJmDcqpMIqnKJZYyto2ah67H3SImnH+KJF6MCEH&#10;/af3mwTzddPc4wFNQHlZLvSnz8z8pqjuCIwcLiNrNB896SrdCa9xDltcnskoXj12zf7Vb7EeGGnc&#10;cA7acZFjB7MZbsc3EqlsVF8hBY66TZ87tYM383QiK6s/jFEvhy+lgMA7bdPAyA2zsHPknLeh+WtW&#10;E39buapPwp7RpFxt2LzaT+1fgK4pyFHEr/eZIFszEjVqoTZcR+a5kbDjJrIlby/Bo4VL9b6OLNa+&#10;8qyCMHMdwnHHnVvI/genYJgX0a0mEEDpK3q0Lkbw+AKbsQaZ72XE1Fxixe3gbfBK1fxvsFa3acNo&#10;ZtpT1g0O5EFHePR3nKGulck1lSPQd/iofdnkyRvQc2AjYV/jIADA3q9OoXmepQ97qXjueZKZffKX&#10;Q0VLdajrmFoSdObfuH08XUb9Y3sXlZzPTYuoFgZaPFVwij3+Mx5MDS9/Jz3vCs1g+jvaI/qjHxCV&#10;bAeIJlNwEUwOD6SU3e8UgVkBx2qXhm7WxZO5+BQCarE8Um641bCTxXrSZ/K5Sj//UTyI4eqC/w+X&#10;qu7TCj0peXCjkGWf+VCMOeuBkdvcvbPxOxImD9XADZcESLYv6ZjDG59OZ21I/jGYp2VUDZPdjnY8&#10;VAL/p2W11T51/y0h0G12ot0Obsbj1ZumKYUOwScei4paNxd+sHo0Pyj0M9zwseVTm2BwJFgzkHD2&#10;1iNIaJpIxDqM1PYYuhNuzZZM5F4qWTSXaYzn7nOHlt2Nt3EmT2yplBxwJKOgiz9VMJLeStnoAE/4&#10;OL7GvZvF7V1Tred5QMWXLmql4G5oqX0WVA2KUYGOBd76YjkH7G6v2j37W0gCy8XefOd8GNKP97V2&#10;HzFYs4qXBP0zfFfoe2UshLyKZ4ochKHrr71kJYDn+igXEhjIAz9gJp2EHFSlXjKx5Q6bSPyr5pnm&#10;y28KzVg9EpvQXbsfj773guNRFMxfUGjmfpH0z/KGgewYy44e6fUjrI0m2zxtLZrn4Yvooa+gDcIr&#10;UUFtLe6wW2urRqCX6lm1EDf2og1fluQ1dydHt9DOS65qHMOkPG0ZBUCNKgGaIJB8WLbWsQlsKjvt&#10;bZ6dTM63jkXKz8H06rZm23pO1U8FbE4FmIVdtE1fo0V8u+Sp5DPiHl9GCzu7u5xeOVPwOpzQ8myF&#10;ShDajlXHhu0A3X7PZN9pTJ2zaqLRlHUb1MI55rf89oNPj+xjAScTT2we5dbC+TNul8BjEySXNjed&#10;KWILMB6SfNU09NU8negYp5MVC5h0rEI45czZhHVcDZ0Zi3UUA4+Kkg85BdE/vtGIMn7qncqsOlJE&#10;aMaVSCD9iswJotux/hggsv3PKQDUeOg+qNvvVZB8qTT/88N4y+RVKx69IWd669PRszId/ZRHBZ/D&#10;DUyvAR4GDWTzecXmzBgqg5VA0QjbS13YTDm6Yb1k0ouFgOpH1upBmmKWewiV3S3buKSicLh1D77a&#10;5pl/7l9mVPXlXZ6AqUdCU9vT+yvFGTKiT6Vjfkzk+d/I+y+xAU1t/icFsQTBC3GQXM8zLPzolfw+&#10;0R7PhQEOjVAPIvFhNgFfxDBi294K31g94Ahx0OZd5dj5bFH/v0oevVLPiM+Shucq8UlH9/IeegtG&#10;Ge26QK9kWZs2y0bObd03OqSYQ1+Jzo8fkBpXodmbEn8BDb+qcscIDfBSDe8VljoVBsxKrn2VNfS/&#10;HdcsPDNIbMlCSAUL0MvsVSVdCeB7K/EUwMASxsQ2+JM/7iE2/pjvr1Fmc+3vg/TjvJqaN5qZ/hsq&#10;iZm15lF+Pd98tqLFRD6AnFqVUSJWU3aS4K/w4rrUV8pPgt9A7ZkN46iazoiEC3sFBDxDBdwiiQpW&#10;+hllik/Z2v/Uc0GXPpibhZNXf2EhB2ZZcdzYZ5NPGJTvswnYvMqqY3jGN3bOWg9XHUwgpyetyJZr&#10;IBhLKA1hUpi8Iv+aDLqjAH5k3vCm1eiB4y9hr0aHFN9uh8ker09jRGuDQQzakLYB5RTPCCb++6W0&#10;zKN2iGFpHXwGmCaIMOxG1vYAEpkmZSW3Xm9MilfPHk8p1mKAla6ThsPcaHCIhML9YTTJocaYS77w&#10;+650iMxl2USlLIM/PlxBTBNWGvc+hfKGU/vK2BNS7WpRH0xpxB1Ma0xkF5Gwq9pQpxaCDULTvFAX&#10;eeGQ7atU4VrixV0o3aFGVowpQitSyotcyEU88MEuaFqF7vd0hVFC1fNqDF/Yd4KkZzs6qRScKvRw&#10;DgZ2cdJbEwbPPxCTWiqjCRtnTy8nVaPqVowzX6y455720O4tMZOItaiJmiV3IhP1HcGGFVpnhU1a&#10;vARUkjIkfLQPLLHOjiNFFv7urehFmyfzCy/N1UiZntEjRM8Xlq9j3A/7coy7V8oIlr4aV//FdhbY&#10;9OKH1a+Ce8GUPK+eZOOnpN5rhXKXS1XzmHORzO8eBmV2nwU9/zYeJP/n0rJDa4GbXNpIj4wftyIp&#10;G91wYwhNFv5IlmDfQwILn3MY/VGh48tuaR22dBKwKRiFTNKIQXtx+72wMaVwF96N6HoyLuSbunxp&#10;W9VxrJN4z5lBHSNFtZP3ftLIwFa6auR+4b6yXFH5OUJSRnZnSMg0z+E/Mrreu3wj37gGm0qI9JYL&#10;8SeMLBOgvC9v18s3K2FWDAozuzSituFk3Ka7NTQecgwD3kt7RarS5htxda6tirGm6OqGdTvp0HOm&#10;OpRVD2JkuRhCK/kassXQPUyld2VWPJKBOVT1190vj2767FL4XUHA14Ax5uwNcZwjmNum5/ANeSPu&#10;Bm8GMEdocI3tCgy1BecJPDvEkdxn/5t1Ljf+H3kNPyuxf24os/bdMJtZE5WLSuSdF9HQAD66tk25&#10;qAfu1uraF6miozcqevJMFTXXlDoGe7+zy68Y27VedwGkR6dAWEc6qBKGdpl7CJPvMY8cJ6cRZDS0&#10;+ep8ZNHdC7mHCkmthU43xlIL50Byy8UKneW3pNPPhaJc65VRCytinG2YewwToXzfeo4AqbSHfSWc&#10;rl9YlsM1zGsM0qwIwawrpjrVm5NECxVsqwXwqT1wfso1FZztkA8nNCIVBXmugCYTkQht/kkk7N+i&#10;4+PwaUUfJIUL2R3R7aLu64i452xL5HW0cfVR6a75qxvDyQs+bXjpXC2mjUj3JBqJPFYnmTMbN9L7&#10;gZ8huEDIco+booLRUlOn716Ga5+M5ZF7zlf4Q5PU28YH6hl1/v/jIgoniiTxvuW88wqXTteOnuvg&#10;JimjY3OU5F//Uu4YHNdM6M5bCE/M7WCzMAuL4SDyxHma+28hxrXkqW8PvuE84CPGW3skNnHBltbG&#10;jo8nmohgezuYME9gVH+oMc5ri/vTJAe2Y/X05BRpi0tAJiqK+Txp9VXCgiRtHIY6/f6Xvuutnqmc&#10;0q7P9AXO2RtvHMLcoljKpgBC/rp30u/s9V7yzYRTKzlX6OO0OoQKzb1D1qxZcccd3N/lIVMeRKY8&#10;xqVZqCENR31Dlti7cLrDM2I8rJZwnPNUU2MbNXNjux4PNb+e+yUyZ3q9n6R58tiSdaO106Wf1GSK&#10;VTJVfU/vzewdnmKgRBgBInc6dgnKOJnKO2jtWgs4gAoHCU3t8keYugmbNCzGaByXoAi2svSafhr4&#10;vxgTG/HmDf8TvIkc89HgQZU+oVd2pDuBmRIOkBTWk8t6tIvNZ05I4n56NvW4qkswxxGgGHK7LWrh&#10;EdIB/Z1iaz951CW6iFgMtqgVcmdjtZoD53IpgJ6lnJ/r+6RypusrzhSH7ulH5HIioTu8EUYOQBLX&#10;1lrHN6YA6pMG+S390ENuIYeHdH1i/knzLM/4Jq6KMf/6kQEbB/A1P1Onv0fn4TeWmV79Fm77csZb&#10;QYqGwWVkXA+8KNndf1HTBtgNO830q/12MTK+ZIsyxirAzljmaf87dt5xmuc4DRYUdO2kun1fpUj9&#10;Zk/gNFTZtPVaV7FDPGWvG8KhbiU8JNNJvdT/WiIm/z4nT0NvzHj2n9gM3jYiHY9WgW11Wl2CDDZx&#10;NoHiDGnMQEbpNZMzUGUgwvdUUm4XsST6pLDuIg82KofHpwHYQtx4PSyby/Q1XpoLpRFTX0JF+DmX&#10;mtQVCa1wAKEgCqN+8m4Cr6niTXT5iQIF6q2Ark8M6bB6ndk+1zu0LOAaPWN6uciDFHxFo2Jfijjp&#10;zJqU7T+rfFgUKfldIUFgQaHgpPUnvYP6yChP1V/YRCfb2de8exWDB7QDEEcDWkh6EM4bXyorZJoE&#10;Nd6BPn6aQFs8g5EHu17V5HQN8xtM/X8Z8EqhIA43UtBikP+azCoOhElWcdQ87bT9dRKJtDywBJje&#10;jPO/RruCndfYpx0+LCaTmiMqprU+SovbdGAQtadMTagcpD5Obk7Kc6+SgksfLZJo3aiWtXs5SZ1K&#10;RTTlq7ETkl6iP7cJXw+8BQ9sg8FiBHIeBy4h8pqV8dOA80ukExDkp7+y83/qpOJ08eYxrJufQb+z&#10;xidOzSPga9MQMBxdpC2NqixGEPNlEYsm94lERQ1o5yaO2HAMcE3Bp66yq0z/4HFHSbAPCp8YBR8l&#10;UJ+u3jkZV3/Joa6pYiyYwpLi9pfFpUSMf3L0KU5crvYThjlmxudmt0g5tFyhpcH1iziQ/DrSTg62&#10;mKjYly6aycuMDT8H73EM1KtzDhM/TFJyTKizzpOzH4CiB7RytOOySoWp+cwcaFWyZ7GjryxOcxYC&#10;7octsrGuSVlAwZdIrf8RLylHnpC6/kyb+gWbSOCaYJSh6wjX+41h74ZSdZJlVCwlfyuRDqwsb9th&#10;hA8wwAPq3ELA1ilGkFEOYzQMbmqYFbusQaHFdp7UicRARQyghYkhJrifhLCZ6WF1u3I5jgsoYtqy&#10;Gvfzw0DO6YfnRmft8YPEo2LQoT+HEmzEvE2XMvpyZaPNhwxDSMAy8O5mELTaJUb0iqzz/IKFFgYz&#10;a+0oGNbvYmgxNXvxwnuXFEtpXqy0Y0B3dMMj4CBnN/nuCL/8cnWHTXyqIQE39bAD2/ihiHPtS4Q2&#10;nZO1efHL/DpOe7uTtw8zQTvjXlkBvGJQ2tO1nmHde2GE83dmzj0un45K2kImv+BMNDfevE3gbCM1&#10;FHnMC1vYq8WFylpxBV/ltsJXvskZypRCOOTvUqcaTbqmefmzt+NIgpo6AwUgoaMKrjQ8+zSfJPth&#10;G/8UZ7o+4hlRd3vM4x0OnRH0Y6dqQEoYLfUucWISJwltTGCFM5u4rU40WewUliI0cE4m26R1C9Hc&#10;Bgjiz6hHPsRrvgwhq0CVjHiLNEXvPbvcGXb1ABHET0h6lgWiEHGmuRUTylHhx8JR9pUyUSi37Dyx&#10;wOSnBcWxEKb7z6XPPcs/vyHJaYBhT3aoat0JZNukkyCTVQK6S1ckTOjOnWd9AMx/4iAe9KMGxRfT&#10;q/bp21pv33Mgp7/xIMZ9BZFtiu3rK5TQNz6Ni6VfFifP26daARVa/yi6ZnI6hoReflh7H0Dwwp69&#10;/JZKr+HMeMp91sTRsyxvGGQzA6UcIkDlH0bFLcLxeeoMWdvfaYVwdOl5X41+UKHzux1DA7NgciXP&#10;Aia0vwwq7ZeQHAk42H1AP+lalW/gAzx3HiWat9k+qcckHlMjgn2o8zXFmyNdmEi+gX/cxqXHOMld&#10;lhWDxMKxd10PC+iAcZzAlOQJxS1BBq3CPsEoVJHqNs4tWtBTwt5K5HNxfENgkEGo8alQ5HzrEm80&#10;5Xg5WWLUEaoiJj6ZkKbBj8x+rVHD4Aktp2Sjrn0M+kCbnEU4x8mfRil+WTazKoEcj8bAndXDoyx6&#10;EGbbw3r4TO/EJi7zWQt4US1iqvIvKjP/AtJuJDJ5pmSytUvGbf8ZtV9sPl7chP6kSNhTHLEkA5y/&#10;BxgOSZ7fO8OJL7hHyJSVAleWMIU9BJMAfsj+gd3JRMQzmtrqGUFmhWYMAmn2nojR2ZdfQnTNL3dj&#10;QGDzhor259Oxg3higoAeFuMDSdO3cU4UgE/24EmiqRUBHJHGA1MzWx0kLi59rnTesxFaxmIYJlZE&#10;LqUB44KcC3vVqulesjFVDR/HCrpGjlHN/HeK318/XxlIjLfgd3/tKhW0Tahi08tF0+maZOq+slMd&#10;FCVUqpMsruEn0ZWQbq/II5n2jyyP0Ajdz7+RubGtal8RCmBoE/pi4fpuU82loJrkDfefz1q+eB3s&#10;apKrs1xrfjM1Qf8hEp+mErO+r+bJsr7X0PkFixwXGG77O0YVrj1AuLrOfzVok3ncT5Re9oLKyr61&#10;6Go5ItMONTfoYiEOiTlUnJa3xZLIo5FC33kwn2M1YDb4CVSMxCJRg1xv1Q3ziVls5LKfWhp+qW8a&#10;2i2/ZhcysKXkVbxnuX8LyCf5WwisoqLB3sglSSHdsciJWP0IpjuMhotK5HzCdgcEmTgxBA0VXeDs&#10;VWDoB7xv/gYjynfzvgE4ZJxrZNIPX1iYjf9l22f1HobQvccz1FnXyvL4fftEBCSuMz/GY/Nok4bh&#10;TZKT6A+JgpunJSo0FbtkmTw8srQKnfLuFyYeCyFeK7qfpl0Ie1UaZ2u7DvGa3kIBsq4+xmA2DvZc&#10;FMCiAY/0B/gsuK9BVivNwO/mveok76VjNuS+bXRGmeAeUDF5YRBLiWkn7USYgmvH7ZZczuKyfTfM&#10;S9mZI4Vlafhzvxf9YkPe5u86NtP8fxjEHpPM4NGr2NGXIs5i3qqN7GtwXjyqcbxJsp9hwDdB+frv&#10;DGN0AViyAHbql/OWgLyAhB3pzDcoeZEH6cPCJgU0m9oJb5mBhtTD8vSJlt+k9gU9I3PudyHZFzyC&#10;rgE0DhfXNOSmX5ATPmz6oX3SPtRJjXC1ksuI7zcQGkk7gk7MXejYP2HaVHFjyKM55NpvbTOZ8ux3&#10;q9oOJvsdA0S5cPy0hlYSqJQcl69oJAjPYFdrOgdVivOE05pnPbk7bZatO8NA3UkCLacENZ/uR6gq&#10;RsaOJmXmH3nKXR9AdManN37IqtLyhgC1r5rmdC1b/9ExzesmnqpFdqUzH7QM98JLT3sw9ax3QV/3&#10;EFYVp2W8m/co7Scj8MGRH9EY8ueUrmFPD5BV11txwIzVIxM7rwdFPaEAy/62SwDUvlCVoLZ/mydu&#10;o6d78rhb7KCTV7h4CwkGauU/++dNjuIoOZxPqFBORcZG7/+J6L4uAwyMw8HBGbjfkd0JTv4rY5z6&#10;QcTsXzL6vtY/RCYEITJGg+gUfAbFjzR0sL6Ev7JDut3HOKTbOa9xODoRXANJzgYw11mNKMLGZVJO&#10;c+edk0sMT8evoqpQSmvzvxIn8M0jsXeZv8NJWpc7RsLI6bj33kDY7L2pbm+F+n/VYnw0PVQH/Rys&#10;s9CdmmH/ujEu67n0bWeVeGr0tZ1DW8eWgPFQyltjNDukuAskIsOrXa/S4+SbIucHTNFVkvGzwCzu&#10;kfubUVpn+B8t/+brlNyjHp4/rxTz0D5sX0OOnu2mRb5diO0YdGE4RphodiDi0hmJhdPnpfXnj8QS&#10;c0eUUz3qCyZbOkBj8r/KmuQ0fJ21a1zkjMputWgGefcMp9qPEFPQjwA6xdJ/P02WlCZ8Vqs2WCFs&#10;97+TRdmbVEcRc8JItH56OOQ5wW8/RHl7hn7W4S5MByQkIPXp3+VnSLBH5rs9oVe3oWCFWzK69iIq&#10;4RCNS9g5TCkTUW+eGYOZBF3meOhK4G0Bp19Qa456hwpOp0C1ZAGAOjV2cF5kAfTfA1n7ShtS37af&#10;K9Jt62XD7azJ0Jeh4PhDM+iEdrO0+wiho5A5Ap+D0ViaMpaPkkj74tx7JNVQJOZQe69ARTp5oGD8&#10;ZQ9ZnqDEr/URWaWYrqKTBTO+gScNntVOP2yRRVtdrOdSXvmBTB7lLt00Kh6FWmbdWwB+OGeAuaGv&#10;wIE+wSGTNGdyFXlsWpo4oGnS+6uw9v0xfsBWSE14bZaWjxJz6WHl1Tdx+5QTpkUnJuBoul7hVkgP&#10;Zs3ht1wKEB5vekVMWyWRwcFQ4kPS1IMTeigg5BZYt8jyLCvmF9CKuLmcpbLTXn+MHhaXIaGtk6ZT&#10;aRnk6Zd6SoBOO6ryuHTJ94ikWDK4N+S/JJPmEQjgDy7ZszcmS2FsvnEUW7g/B3X/j6OzDGiy7aP4&#10;gNENo0FqjO6QFpAu6QYB6RJGPJLOUWP06A4BYQIC0qDS3V0GKSHSIgr63r4f9m1ftl33tX+c8zuI&#10;rd9LHs/LSMc/K8wPHC/d9/2zslT86uXCuErYnpMLAOQBWB2sVKgUPNW5WHqK3nMuz/DvwMQxI//Q&#10;6ZLvRlzdZGpLauznY5jcmwz6xVtgh34f85npey7X38DEy07umgI/kvEqFuPzLAIc7EdXzDkDjG/r&#10;D0nJ6kYO11KJGFO0QqIvXGN79R8mwTjRr5Myswng590B1IKP5JYDoQwfWhR1SPIBKmn4y4DWs97W&#10;86792VpRY64lYL11Vl51Q3Ep9dkx1/j9mSMmQAHzORSQD0zhma58155WTAK0ab4iSUFlqmlBqxwq&#10;0uGTc0qEYN9pnsQt+bGZiTp9TFFZw9c2oDEDRh6rwDV9oewYVl89tzQMW98CFuSKZe63U21qrQ5O&#10;FR6J+zpvAgFwuSDC6YSc02I35fNq5I5lSgbNaojc/KnDsJfFY5xL3XDQ+BrQsxQ1V+9Niy36qzxq&#10;fz6SlzqrnjzsCLDaAeAEexdk/XGuL1xSt61LMP2P2sDAXVtPDKMtXrIAnAgjKkOZGUk4tBX1QjFs&#10;myppRiD9lNNFGhp1AFM7KXiEcku9N/mbjg7uEIuizxGZ3pGYFi8k5TF1IZfJnZNZMfpV/gX3yA65&#10;U+snhPzsWOzUzu61+qZsuzNIbeFXPdnyF3Z/aFkZqA8CgLMmssC8VlUwWeN+DeTwnGzo7V76aOMN&#10;PvMqNz2f/TZEWTQoPl2gkYTD1IkSauFCXcao4AleTq3y6SjmZ2EFWj6FBE85xsr15wbF1zw9EiX4&#10;DI/liQQnNrSNlr6pTf9kM2o2sCyn2bM425aIr8hsAaiyRV528/8iAGihHsHkGU+LtMk+x2NdlYND&#10;Q0Q3+z27cSDaX8ikiudMTKbuit2U4jJ/2LVV2G//TTL34eqvafkWOCGsfTn0fycW4vERdZZI80Tg&#10;xPPQ+l5i+/5bSO8/IotRuLpF84CGM+PJQ86L/vo/jIUDzYXDJ7/3cPfrAm/HtqB94q0pmULARH27&#10;cy3sMa9XK7vO50DlqbZCQDVA+DJoXNzg405D/VNZQDbsd4vJMR6qWxe2nv1vZ5ZM6VzyJLpX4kH1&#10;DcH2v4GQdd8dO5+bD6UjU1e+VL+rNdBrT3R+pF/9DujK3uml/8XNWSnpFZ47iig+eWAW+iOKefy/&#10;mpp7cdnmfpQxKGtFsM6KbT/4+JPayLKtrsv6sdSueEzhNZPZ9lrqhc/6uOLqKbAujCp3JrCkWf81&#10;upV7ol6/m4P1fr64NPEPQbqpu/abtGAZD6AtNukEPZbzWfcGug1durYPupmfZ6FH/+nOdDkA699/&#10;WxL3s9ppruVIQKXlTj95Q+fE9OCtzzgPECBqn/3DDjBOP8AjX27E3jFG5T+jELJcer5nfFwX6/mJ&#10;EjAjAvM5NvOOPRjE9bpxTOJevt3rC8X150DWWgkGnoIHVIms6tgxLv3qFaAQu6taLX7C9SGwMuCY&#10;3DzyoqTqTNZlxrf+ZQW5CFbdW9Jp/LqOXkYJUPwwoN8fADaPqMKdP/jk6cGsYycG8WTvT0xiNiOp&#10;V4NJE12+0+smtWfqiMuwfbWhACI5WnQl/8YdaC5LNW1mVPiF2Nles02YFi4j8HNqYihf1qOMktiU&#10;8n/PcK09Bc68oUXnSQ2NXZta15zGgswf/3aLz46xRjlA1MujOEdviLKINCH160tidlO3EqpJCoCx&#10;kD7S1GKWsHcvQAJfmSlk3SHXXXZ7dkJYHT/Rp1xtb0go/0pprvVPCq2DFrho2yDr8XUjURSh+dI3&#10;Zl6Hm/hU4VRpwFk/GWyXSDNpyby4o2DS+tuM/h8Md1g10UM5kea8OIbeLYCawycsf2ed1Nr6Fymf&#10;UVI3zX7aDnXZ9qgesjzEXbXzwDHze+c3k24GrtdrgDGtkFhv735Ar79A0s9nZWTDM2M7VuFrkEDv&#10;nCfvgASiYZX5S44IWWsoogcyqN+/YAljBEDrv0PW22+eZl905/EUUPALDD/BLF3kVp08mA0mTwli&#10;aytqcLmyJisIN9izAxCCjUrpjs2pzXX1Wb5fAX/Hnx8GBY+yAxK5MfUn902kWwGwb1vw5AexnYnh&#10;FQAtJhvhCaeTn/rEpiwdJpPwKdX3OPRJjhKZobHSJ0zQJwBeNc/itXchG/X5GSm35S6dSsPM+8zG&#10;d0m2bYH91tdvsNedJXtsgPltfL/v8AmR16HcqRM4aZJzYFyxXF2IHAlfosAUX1jv5dvG00AbWA+Y&#10;7YB6zdu4fFsRaXNAwaPtzhtltEPOkRPmCfm8CCjaJRe+r+lDJmDS74blNG7EGqDLcBWndgrkVuQb&#10;KiSPG7Z90NjgWgwwF3cBHQY7tnkxvPD8b9r8//VdbyCTGwAHOhLgg/2jg/6z+iaWWoaqr/gCySc3&#10;Oibt7LwdqQFQ9IlImmNC0egbBe2wqXBA0A4QAuznmpUs3wZNL0ot3wk0JafQCm/nNHlfldXmdY64&#10;bMlvhUQmT2YW+b5DDEsZSnYPJUwBuMmo+uPOfwQ7QBQRtI/urk/4VQ/wjE56RAMUANZHqkHroK+/&#10;E0z0Ju9ExbjFQQg2qTSEM2xf/mSH7ZguL3PC/L+xSiHfQzALS5b1Ji2X5UqelO0H/f61JiOxwOkW&#10;H3sznmXAa/YH4CgDdLkL4GPKs/MpUPCtVYVbV21XGzRdkUknJZmFtBAnP/Zwa6qtk8IOZmgEKMUl&#10;xAEgpSuT3Zx3wVHL4sZS0hjPWBnfkMkhKMM6IPwFWKf+usbyxZjMP1ueusMPO1N2V2HtwpeZf0ML&#10;fTtYqzZEhbFXQ1kS9sC4DIBwBfzbf0swysimSxf+CG06U3sUag88DJ9hi5Fes3ei6DFXaNbj7xQw&#10;ZQvLvf/q7JveCQPDyGFKoa8/83qj+wKixn610s6X/nZgkZQbPXPj/7q2G+kFJMm7Di8x92DP4mle&#10;N5xpZ//LcjYRtQ+WGrv0LQPS6MD4k8JcYG/B3kHTFaBjfNd81t7ge/tpS19BcC3MOHhT8S6JSXix&#10;lE5nsPrK6E72nT6nwbtn5umzQV124i7u9y3r3pT4ZufMZW38AP4KtuT2I1jj2QBO7d82nStbw4uP&#10;7B9Wjoba/UKhPoyTMa6ST1sq8m4cezvLp+pE2bxXlhi1kl7L8+CGwc8OO511bIHY0MlYtabCGlbu&#10;a+1hn9L9/JQs16N56ZMPgFKNlxpTZxnndZbDk//PawbQuKXpLHxfdXYe2wvtXDAOsxRvVeX5Frvc&#10;Z61mMoTafwbSZX/Tk4Yq/4C35rQ0Xz+RdN9+amB9LQSbWDpXf/hZaDPg4WSEQyqGvR8WOt2P/X7V&#10;YxfpsLoE6LzrjtqajlvnWn0mYr3MryJkVHXKzC1F5+pzMfSsDomqb15ZzSwp/7SC20PcnyEbXB+n&#10;Zoqs4NFbeLL7S5XlEY1vGCz8x0ZpNvkPJiBnIX7FSLHEaP1onoZuKj05OBGPblYzkVf/OUzYzlK9&#10;VEOyT0iU5zDLnKZFRwC1diXlsh17sQBVt4ksAtmkV55GJldqXBULCn4QnK+9eyJy1MHiadM9rqH4&#10;33XExzn/TjcNcQ0xJTnl2SLoPdiS+xDRRiOBZWlD71d6PWp8tEC3RKN2ONrLIdMf4Ye2qaiGN9g6&#10;ylu+aeKjfypblBFncVRRF1//5eKcyIIlwTmUKpbtKyZi3hPA7KwoeZzVk+WvHUJMu2rQoXVu2Aqk&#10;VXlpxHAFLMVpJj1xE0NLZaFfS0ogHLGI69bViMwz73jW+9BG4lxmTfofE4tWWaiVmuexB0PFeuEy&#10;/Z/rtdbfVraBbIl6cYEtSese950da5mEhF7nCgtxZWOxzH5URkbJlOP0qZiJla+HNfLmGHiHhDGO&#10;79ueoGqPXZi3/JtB571ts/FPGx6Mv1DoOMFAz+mEQdSJkaiTd02eQDMvM1SgtoSdu7aypLCStyi3&#10;kqcol7OkkInBj+KRKdlCZqY+3RKN/oI5jV5OLp3+tU+CXivsIbltRgBmk6VWVsIWZ0HCvcxeWjS3&#10;UVCYRSAbmkJ2OmB80R/DtRlHYiAoZDJgp203EBYDKOC0hd5UeprMpjXrao1WvnbD8ibNf/R6K972&#10;We4gAsgyXt6OuMgR9Ok2XiD3EyZ4F0eZYKxKzK/qi45CST56ILhWdy9TOIeSZK6Gh2c3wRZOt46D&#10;UXfVcqwIM8uMSirn02UvBOqvslopbEICz7ejI43kby3m4y2t7r+mMw1E9NXSlXz7nwrU5yoN4mpu&#10;G73zUeehzYSQmacuV6NdJxI8u4IuA+t+qc75EQv7vkElNatJPBRSFFGTUZFUkjOQ1Fb0kLNS2yqu&#10;5W5kFsHm8a/a3E9sExwfGuwBDn8V9jRqKZHpp4DmEb+Apu5XHXfPMPXgGFZY463NpbpOjKUQTM6+&#10;vCyV2oiGEBV/oB4EqbPRLRdQvTOqrI6pt1LTtKuB8KM8WNwsBjGtfzrCFu8bByhqQ7wD0+Ma5XZB&#10;/AavW00ZzPU3CV6WJpIu+AR5gPQJIbiI2lJcEJngjApYk51Nt3s9Lasxh+YVEzkJ9frs7GtSjeOy&#10;m45Dn5yIToe5JWy93zuKZl/lefX59KrvkSZ6OdYd2iTYo0Q+gp8fszN7sqTScTJOo8F6vKwS/uA+&#10;J1xpZn4gaSeGhF4sGdUASkfTS5ndGEbkWquadbaq8FHqwYcGedfNJRdp92adJa6DfBMCB7q1l8/C&#10;CuzWX9aedAjRy4S3VdmKkOqi82lImm4aqZFrA2Bp1yC/Yq2qb6cuCWgJLqmrGqjvi1Xe3AqazOnF&#10;0ZH4QX73fR6hYeLhgkBzyEAl1kTm9VCTQcPvsdvWjrFAZUBNATDu/rDVtN+pZ2RKVS6YZlyYPTT3&#10;c02+Z/YoA1N98PQhH3Ftz1qAGthsbpDqeDCGt3vejjNaCNcWO1TGWuK9Qr5INStT+03rW5zObWln&#10;jzODFeDITX3a49VMvciwapY2T0pHlvUEG6qGO68zDJYT1nY0MpNQG8yS3NlBkwDiZ9NmaymN4tfF&#10;uzTmM5lYbZTgj/6gfgKzSvUfo52d8JsqAG7+h4aMzjI5dRLyLObOFwRTB+M2CURwgLwJ6F1AMhy4&#10;+F/QPS8IrVVouKaKBa2SGtlGg5OJl31493eyFqAFYWtN+AY4LwZzI9+1e3Ylv63zo7lt6piRuGCa&#10;sli0poPksLTSKp612M8i9fud1a1el/VmU4EJTHg576U93ALjuChUO+KoiyDEVDNJqViakgTRDpI8&#10;g7AcdoaDOFlzsyDXQ5ytTw2gqy9WvRNNhqKrgzVV2en5WV1i3l8F8+pE6vJe89Xk8rEzcrNWNCUO&#10;5UD7+XVCvA1NOEjgpSpQl8bNhJFy9ezzbehh2JxdGDVzVrPgIpbReTaXGj5BKiDogJzbRHKymAaW&#10;XbQ0fe9KN6+tR56d44bLhyWc9cmRvLXRlVHklJYtxU3J7SHaicZzUCtsQDBRcqIcpaV6Z6XxmcSz&#10;wJsgc59ezpAr//KACNmn3FnsraUudCRV7Vlml8jYt0ExPiI6d/qj/sWHDHWQl1JXhZ0OSo401uIv&#10;aIaJCAb8tTnxxPGoiXqwvfj4/tS90SBZwVwQSJdEwr+XJgFFbs9FytCtlUIbTEY0xSrQHkMQ7LIl&#10;AQ+JzvaJaHB6AsAxmIJ0YD/mCstWs7OTnDulx2g89FKJ+3iFxRwPBghxqqPScHB8VNN6cDRg6h6g&#10;qXgacNpOKRLXzGDlC0iED1EKYqVXSwNRoyF8Hrg4jen4+AnE/XIm1mwGNcUxzboKD8RMxezttaF5&#10;jF4+gete1P1vk6JiwrrdHMrdbKsSG7yIULU1mqRGo3RsZHm5MyDjRErKndL9UoQwITXs9CUXPm03&#10;mi/CzYbGmZEBdQlXpeYSVHNT5bF+bpfk41JrZqS1JilTfWzzy103zrvEzSPnYMky/PiMWsQ4GdqK&#10;ek+Etkh7BppG0XIgDr/MvFjSISZLUtGnUokFU1D1uPZGk0IDGvy3ji49Gq+g1gleZ5MxZ5DG9ym1&#10;tnK692WX3rzJ4WdknrgUFEb/9mUZL8Ni4eeNxqFoZWnGvAoUyAhNS5TGxhlNxs3YgwAx3u9RAcNN&#10;ch1xiskpaBkjEVSziz6qdhn8L8SvayEv4rPtHust13ND6xf056fp9Bg/arwdjMVNIabCk+FX8/hS&#10;PRhPdo8qVyWOHV9oBnSPQdeoZ4oEyshRBSanVmykatz81h6AFNo9lbVUTfpMX0rFiEqALj35KFce&#10;6olM7+vMiwJMDD+TB3m6XiT52WkH8TwwczQtzu052o7GgRt9UQGJsugbgYrpxDwQNCRU9Ij+FzE4&#10;jnJfHEEbFIpGPSkkvNql2uB4osskq01cTWaRmJkrvca5FM4OT1rmrWfBmTM8vgtyg5sdmm0jiFrP&#10;Ay6/HIbbi8sKV2kw7c5VAMGgEA9PRAKvUNpiOhIPZYiaARVRQalUWPoI8GcwDb2gZnZHKgQfAZ1Q&#10;aSw+RM3/3DOGSBCZhqiDal8YED8CEt5lWjMNfiNUe4MnTpvIb5IBnNLu5c5bg6bBWzUiWi0fkPAK&#10;Etdf04MIEYRHwjqDtxVDyuEZZKVCTgoFgUJfELAabeOSMGmvgQJeQMkpiRsOTnHwQtRQIKRlQ4xu&#10;gdsA9scNfvqdWFZcRIOysJaW9nJj4YjQuU2jcwBCzxiKZydbDUJkkqmrIDyJWBkRurhETFGMMyp4&#10;XjbanEheeq57svKznNHVlHT3RuJEbGLKOFk2PeMbfLnLwc/l75VlpN13kBurZa4uFWGUkpYqaILb&#10;ofSSJwX4PQ+yNAx7eMEoshkyly8gaSF/KgQvcCFqv0AQuFglIHAZVJx7kfhIowgVEEMsDZHYnUo0&#10;2JCVC4o6/0mFU0bD74Ewl0C6TOqW02XI6Va2j75KsdDV5F5a3KXRDHd/78JWxJyX8sZVFz/JyN9K&#10;xZiQmqMnqDyGCFqmUgaSgDqKgRjIWYwQlPGUUCooMhbH7v4Kx0MzgHMFIoqJI6pWlk87Fc42cipU&#10;N94q/Nhwdo+4wD+tSVfETM9d+omrl+wTnyeSbr42svrGOgaKG+QaqgzE1U44YPB+xWkvjpshESdI&#10;l0wKhOAkoONAXMWQcM2YcsUSpVklVatMJVCQewTg4BNnKyuifmre1x0Q4dD8L0mHrMu9fUHJCyPO&#10;P4s6VhQ/9qhsr3Bu6CxMC/FJMlx0JXA2KSTqOUUSkc1g+gioTpnSkaAUFkRabwyYUQzhQsziD7Ic&#10;IKY69YnoQRgm0qt9seGnVtuLMgPgJCF9qlr8sJfYlWQ6zPzVxnsv68Df3UR0wQ1g/jJQl/Mgvhwb&#10;M1VDq0ofPj8nMZpJGt8zmy3fUcc0wn6RfdLG8Jzsdge+16IeWBxGo8tuwJkVXduQ2e7sZbXWbE++&#10;9/FBuNyHPEQYXPELzpksIjuGVkqsWQ1MVM8FXAEipxzRxEw0ab15gNEdRBBLA1ZZAMWQ3aMrRYDG&#10;KLWBLwNFzTmG5uDsThMxsSKBxySZ69i8VxBQ91ExEBHlpq/L5xfI4WdgTm458hnG9yDi5+N1Z9Qw&#10;L6dSyI9AhGDKQfLcHlSII3xadcQImIRi5iYNF6eWPQiEU0LFwld9TkXdZ0GcSOivmasCao2B3DsV&#10;P3vRLySg9nBJLiqL33fYxFDRTdbusaF1o5xvnMFk1faidFwWGA+aQcOS1q+Kj+MilwvCVeY2AvWg&#10;CWAjp10IMH51HAhJaM4LU1aRmJVFZMRAaFSUNsEM3XEc2jIMjuh6l1EiwW0imjoe/IRa1KqG64LE&#10;XoxUtAgWjpHvWoPJnp2DtxjeVjQVrY0oBgSLIeClHF+0cOPJekpXOHrjwNUvyAhHCRU5OYckhIyZ&#10;s1u8XttUydlIm4s2UJOtrKUnmgPWzd3gzLtDiTAnBk/j2eczS7ss5wWm2ckiBG+zHQhdQzsKIzB2&#10;+xxvoPtJRLwcwThQ0D3aWhCIntZjBjH8Ep/QHF5ZExssU9cwV7NkcZgR9zBSdVrMd05+dDvXAp9l&#10;b+72DLspQX08w9FipmHtub5mvtFy/shgipIQQqODNCbWxmsWChr5oobLLAZ6TUBKP9PvBCbY8Ofj&#10;BKmTypQigE5gBDEWq0lsz8vGZZXVPKPCD8Unfls5rGs7rkNrcKFAwsu5nF/q917O1gZoND7zZIsH&#10;2BjkK5BnLkZyXThZG1dJhZa6qyeAIPcbVHFKYf49Lxa00dRYTXUjhDw1tWrLuSmnOSsyiD9D5D1m&#10;gt5Byxm9RrdC0yZ+uBKOUdop5bZkMG0h1x17lRyU5bpHrNePOTv/1XNLdOdVPE/qaIWQLR3rfQhC&#10;M/h8AYmxyJyqJKrH4msJyYvMqOEOgqWZWTlKY/gEsOg+GouRdO41i2p1CnR+llJAr5GBjGuZAF9j&#10;TqM8GV6O7XbplbWohzOTd1YW5fVBDcHekNbXvSGY/j5qeEwLNcwzrBF3MByvWet+4F44Ty6ZaM2S&#10;4zty1mJgW1IVsB3tehIlnRP+aSX7Xnylwfy49L68XLWud+I+IX91XPwIenCUWtxFWVUbcyvVjUir&#10;7dnmzv5iHBryDIcr9r6JZ7BHQaSMU42oiZjZK96SY6qZKWlsPIr0x4stnX6c7a08LJCXvLhhI7Rz&#10;s6xnY5vj9k1BGg+/stKzg7jGWFe1mgmHSWWEAEr2JRqPQuDLgaw4zgxJMk1alLBMZz53r/ihbpZe&#10;YlENcnPKrtcjudnfbigJjRjxb6ottRnqsYRZHeMZ9APUtpNGQN3azFpfV55/rww6fVkJJE1Tg/Op&#10;aEkcZeTV2qlv6hq2aQVeNo2W1LDULaG6rkZ05GONZr+aWaVlJ3hqVdXEaY/gC7rs9MNdBswfSg8C&#10;r8ofkuZZC3MaMrCuIRkziWBDC72NSk7b+E2XmtWFEaEOR9U5yOStGWejTSnFEN2hnj6Z4ULSAoMs&#10;IVlh9jaPjKZz3+FZ3k2oU+8BP4aJWe0iAd1JmNxY09v9tX5E8g+DXQYAyQh+wnhT+AyWfL30bNVD&#10;2dBdS0CPFswqmMZl7paE0Vrbdt4ufxicETSwlLFIdxL04rVHeXucRxiiHoUMaX1ox+Bt+gM/Dl1Z&#10;5cEbz7sf1hr3snl8FPo1Ks/9WcoVHiQLYkF7+doZzt2wa4QLKgWzkqTdqsSQTpQSqfZREKOJFaA9&#10;3Ivmnts8GbG4JzMDMR3+BWaWh2TmEy2k3qg9PSwqbtwD9QpbReylVbB4hT7LHpT0vLX+ehR34IQj&#10;3/uqop1z5P6CykUZXC054RFJVdFSUMu+mOrHW38cYlXOj6faOpy7UhrmH8U69D3DS43WqrOs0sZz&#10;vA+qxvc9CBJhJPzkrxRCpm5ae0MBWVSOuBTVeObKtF4abXK6HnkS5Jqggmj0XJU3Vht+KdSqHeAZ&#10;1GwX12qyUuI0JznkVel6QJ2RPsp1sYnjzsRUFtvQPOby3svEGl6wqrc2NcW5PunSd5q3z6D01m66&#10;o+HiT07iz6Qn5IJHSFXTcaQ46QfH1NoZv4Eedwlv97ra399j667/zUq3c7rJTi0oCOoE2CmTEz9c&#10;AE4Cp1zZ55Hze+OhA/BLgwK2xHHYB/nBPllTsYIFPQaDcc3DQx/tg8Pxr9WHY3E1h+GScTKaD38k&#10;5wegkflOzmEYJ7XD8tWxX3Brvd/vKz6arwQrHTEvF7h/gQcWBX4al0i9SChefGQR0o0WjFPoiGnk&#10;WSQiDx5hbWNUsQXfj0CPQnTVt2eJwoPE0QHnPzf8a3yys9diatuntEytfNXMHSxsW6XTIHd+TdgD&#10;Y/O2W9qrZNH88k3D5UAF78QQU9/xpw2MUheLkzQMuoYZe9iYOv5wZrVzLnLh0BfZ2RV+SblYn+za&#10;TOeUwiSkf0jfs9yUUuf69iCsu3stnIwd29RR2b4ZQrWUVLhTzgO7oqF3W0NOW9lJbLwejCjJQ5e1&#10;zIpI/BdWGYeBbv3qyO8IqH/su+ppZj0pTUp+IB9X0Jt5AAzjnvDlQ7EZr1rcR8jga6N+eXmDqFVP&#10;lhCAId8WbowFotS+P+/cu6Ps79nttBnyMxVybF7UW7X2IHUzlM/p9m82fcxlBiPxxkdikDcSetHG&#10;wx1WYyGF+yvJnbfFkVhHqTQ9zFJm6qOFjGmKeROyhWyrqnf/YE9AdBaBpUXU10vcuKixmxov3U6d&#10;PnnrLFlE3EOoQ4wtvcSwh+Hc+BQ1hJzKxtR47kbby3sSukhXBW6WGojGM1ukVW8eCqSzCH55Cc6i&#10;NauI7Yfw4F8EZy/hfBiX9Q44M2h3QE4kbPVolYPfK3YoP5BUVVSS0FCXk9PTFTN21bJ5ygL5catJ&#10;LzmU8TFoXVxIzprTHDZFTkGeTG9klGY5RWtGIZM4XrWm1DVX9dU578cnu/nicM2sIcwjDv4y+iqs&#10;dGl13emjTKYFsgVr8v/4jviPEzpnZWKzzvQr7XchwQViFqUcJSyFIjD2SpGZ9Mwl8szlvIkVci+B&#10;Ewa5sz/i9G1RjLCpr1vlR8CZaGv69snQKywVD1O+bsW7akMZXJccHHnxTviprAQ5y/d45pA2lXe7&#10;zeQK//YZgZilXZe0iz/k85FvOjvPngh7v5OtKnqU4Rmt4Ar8dq+ekQ8hQ2yjndanpfzaZQzl/0Z6&#10;br+0mRjRt3xbAJFROmmqOLb2YCwIsblaVGshEeyLWsU2HMnpSW5UwYZPBI8K/w459b8LnAttSmJ5&#10;gD3MflzedOCQHVrIPNH1uF7u66DM1s1Uttfxz4kaZ4wxtnM0ffast7c3tFxH12acWO/hNurzAdub&#10;UGHeb+ux1grXYseBAIL1Q7ZF5N+O7MZd7X4f4EE2jCu7npfyizhN/O3LejFk24tKvl9d3TzhE189&#10;IO/k9Ja5CQ5JvD/RjF9S1Orpqy302MNVweTxv7JZC2a+YlzjuuTqef208FBhntFvXHYUXn7EbOel&#10;kALQTJ+dJtpSRiX8fa4h3IiGvBQtPGgzyDI4ci30uaJThZ0Y50n7rVUNArcOXIpZKghCZrnyKHF2&#10;biIERUI6pG9AIFl/33rxRx7M5j206Lql4VROJj/osZBmxLBm15JduYuPxiIcMGe/N3Waf2q08lYJ&#10;yKN4CmTLWFfZPRHNPZHnJ9UEsta8gTdtEI7tkap+DtRYCLz3ymsoLj2lMq9+N8z2VcSjDJ1hOcBo&#10;/nBKwX5U1PeDRO++iMEqk8Gr8Y06pmj3WZ+Wq26wffAZh2rRi/qBIa+BMTWbxlY3SdLu5rvW2N7q&#10;omGvoZV6u/dHuTUra2ZkltZWycvXIzx6x2iFFFLrxQ14hbe/p8m3H424rq2VmpFMHfoJbB0uNXSu&#10;00s26833BMc/PfGdvWnOldowG//v/SaUORM5el6J0kjUh70Gh0S/UxuvwSS0tO9er2q+e3OR9jm3&#10;YScKR+WnGLiXW2H75f+oO+9vuJ+3D6doCRG9RIuW6CV6j0TvXfTeW/REWaJ3UaL3IFoECdZiRQ+C&#10;ILFig8hi9SXKhlW+4/PT8y88fnOO3XPszsz7nrnndV0/NktGUlb5NUXgbo6dH4WGj8rc55gDnTAd&#10;zyZwW6KbnX0YooP+1FED9xPz6HK/Wk63Hg8R7c7LWWE0QtIVnkewYENegBbVFQ+mDrIiTGrcENRu&#10;OzIQOyfogR4BjlzHrrgAelAb2drmJjv+PVl+FDLlVRSwuDEvrltRt3/V1gpx1jFte4972+Apl/5J&#10;SyIJtqoe47RG/ZausH31DsLReCa80iU4u9UrogJ2pPC9KbTuNiLaa+G3X7XtMRHrVMF7sdq6K6cm&#10;p8ZQGzv1h9yabQmhHVnvbT90qdPKmfBXWYXZFsiW+9YZ6BymVyn3mLlNBgl631tS8jowK/LY86Tc&#10;DoK1jVdZw35/0KF5dho/RrxbzhPqzs2r2R3Qayyw2MpD0/qJBusZPNoyGNrojH4oAOVPc0OD1TCg&#10;xlNqN9vJ/21GSca7hl0pBI0cS6gUMqLGToJUskaGI1JS1UUIDc2vXsC0fMKJGoq0im+KBfnGoYHl&#10;jcnDozHX50uAYE6blElO6hV4W3FGxFKPk9GnN9acEX9uVyTdI4D6D4If5VgvYTaDY62jj3CCIEdQ&#10;7eEznth3Dd6Qeq/8kkEKa13fma/uYu5uzamSpDQ3g556IaYNfopLzplcuCT9sSGRwgTLGIjL3G0L&#10;3e3Ied/cti772mjh8s7gBG+UvhOQyAhP5xHYSIUUu1TYwo5Oqo5tn8w4+q8+qrdX9xB8Y7NGUf7z&#10;lJZkOOPpAYN2CwQh+gZV7ju/5yLs5aP9PQjiGfqBuPO3g6j+go+OmXg7L/8pnOMN7mWd63Ye7xv6&#10;LOI5yRrG6RtsqQ1NeoKirDUW8lvmlwpWP8LeeVgU1zudXfjRj/Vafjmo4p/TdirI75j8KM7teQqp&#10;Ul4C92ZgLJt0uk+ZZAxLzT1GHvyYoyLOS3XAZ6DN1bVmV2bnZqjL/5mkOYG0fT8qMPe2iT2nUeze&#10;dnZeFnGeKa8KX+q48/aQs0jOh6mmHyCI2kmmwCJk97dOS53YG2RwjzeEFocBEeX7867d3a/0DNz1&#10;ayrhQc3vuYq/RI5U8JV7zb1IUn6/OHDeNuY6Meotuyx1j6RwcpWtJNR3JsS5xZNJS+c9fZbNytv9&#10;Bi/juNU1eskFMy0k0pCYPiShHp/0j/MrABJ9IZQTGAHmFUBWfGAYBheVxH0UpJwhCFTAmEuhzUfq&#10;UfxGlY8TYSU7nVMz8minfFyvkDdEv/UXs4MdEuwCTs1JGHQDrKKXlAZ9md06rPsdtzwqPJ43eCHD&#10;iHcyn569aCxocJcGQyeipQWlZiJ+CCoQ8OQ4UpkWh6dwCriUvMJVNXqGBzPk3uwZuDSfF+9JCJkA&#10;UfkVyW9+TLc6h0xm9h+xY5+/fG/M1sD2nj5fiyBldygMmdPmul64IfHeUM5i0qj3q6Lpp090WtDd&#10;GOnico70z43PBg6AyDf9Jv9MbJn3c02jNiu1AogIa1B41ViL73xKB/jMGsMrvQ74RfhK7epObM07&#10;mQuIf9nMTi9qev381dKGlpxTXhSsKDl4ymFqBhyBAO2BghQFwBje3QOA5RIGv0VM49dP0Fv6gNrp&#10;iY0oCpDOdZTR4U4ZNk729jOehSqcGfTIIKDngDm5Pyk+9lXTP04nWX8JRFAvKeho31bikQ4R0Dq6&#10;kVMLipesn+zUbuaIgB2E+mruC7WCCc0suxO1bw132A6fhOI1zz0jyp+Qj9MAXdEPMLT5rDxP64CA&#10;rhiWInAhog62emWaZeWW8XY7XQOPoNOaOoZfdAivu8d9Jqp9jbXxdZ7e5a4M6aKBmPg61CmVacpD&#10;WN0CCx2rPf/1GJn+G5w3GdSRWJ4WbQGqlp8dYy3dLtJpMlbINb2ff7tqNEoUzBCBQjn+5/Wx23B7&#10;Mw+M2s9tVrWBWaam19IOr6aV0xKjFszrjN2ZX3C4yf4zD3KtsXXVMBUPncxuGH7Su6iOpiiYMmm4&#10;o1Gd1OCpusnrvqY+phnnyZ+sXBQ0HYdYyBEtWYcR0MKqxy3KXLzuvTPbBWzM+BbrAFAf7gxt4pcA&#10;eK0KZw5dR5c5SqX/u4KpSJuBOKPPfF2HcnPYlD6f6w6L+5yVqNxYac1uOBGzqCmDHqsD/pNhPbrh&#10;yYY7AI3nyucjVKdfJ4Lyfzg6SpDUsBGbrP3QHeJhVnCkxQabNBhAB1phhT4LHNPKmohKxDe5f/25&#10;wmPhvv/XfuTFy2HriYDnyd0C4JvE5beMXDmbxfKCWb7GykrAkn5abuTmDd7ynpEcCyh5Z475Q4Kw&#10;K3KAPZKaJd0nptCsqDtS/X5Y/O5UDufYC9cz/cS4dbp2FaoHBDgGclEBVRTf0ts6jCTfDgwYE1DN&#10;2h9gm1RPsXo/1tXnfTo1DYOOC8hl2As1rQq4zfKTq/iGm+Ni22f4RHb8v5KwM1k4lFujS+vpQ5M6&#10;H6gq8oRrp2g6m/76awGuCLgwI9b5tVq6XO7pOLjNBDXwWWAGtVGTtvNr6ubPzXmRcajRUUxaJSZC&#10;/40ltjbqpxJiD0lUOCs/HYKEPhs9Lq/9KU+pnSxhNRMO+Fu7D3jS7qbbOVJSNx+KvZxQffNbcp+r&#10;Oq1iaCOy5PklQP1ghbaCVCbbZatci3XUeXI7YROX2k6542ujTnEm0dUTfwq2em0LrW6tDCcIX2CB&#10;Zy2C/IgEaxQ4BmqQc9I3lYLU3CrPACb+iq9g2RefOaf27Wt4HyKQ1LdlRUygfkBPwGGX1t200Net&#10;yjlGOxSpNzInqCfanpKlRZhUd2RhirMCbUsG5OJWXYPvZeKU2zba/cEaqGmfISRY1G+XbmVk7ssZ&#10;7Vt8+6TtjUcroQc0H89MH/xj1K4rN8vclshzPFsCF1fDeZ3WPVoYwSqAkZ487L5dD3fxHT/K36DL&#10;Xy+Ig8DqTqbKGYqJKITbiO1MOjrOzEupymdl16E38h9vmJ32ZrZKZSzLEOmNT/xRJdBlVeIGONNZ&#10;8c5bxMkR1V+qXcvaJrxh7h6iK1Azrbni1RveQGroDW7Onz+zzALtPz/1meOi4aQMU8Ks/LeFm8/y&#10;AAx5iYz0VfjejmPiHnVGFWPzkMiU6EvyozMaI+qxLG0eTFprQ0OV8VIhuKRyS+fri9jPr5ysyXMw&#10;OlO44nvEliT8nrITNx5I5xHv7ZXHKM8fiS3323vYrdSlMObgREbCwAUjeRLrXea4K0j3DQ7pzLsJ&#10;1+SrND8Kzc3eSdPErT3Nsm0DH2+8W86SXpz1Mbhr8UF8bI4V2kTTbNt3p8BdyiH0ZfWIglHDKBOP&#10;zm8y6ZQupiYu6YPHfrEXemyB1S/By/B8KqI0yuuKt3N+phwirVmjlkDB850/zNW7YYo/nqoYceUt&#10;Fp30Y3tdZpf/BI9CRUgx1iaJ6GHZfS1W/Fgyo2/P+24pUovmRfYRcbqS3YhQvMNdiRfBzU6kTGTX&#10;149Cn8UmXJifmWSr0Ebx9LxNvKVB1xtD3JvNMUq2cb0PjyF7T4Y14cZt9qKyGxpE3K6SijHZVKI1&#10;ZU/Am6nps9ZExZEbqOkvx5QJ4d95IHQhqhEp9Bu8pZpiEvR3FL5Wme/xzslxWChcbqnEZ7IdjTz4&#10;f/gr8v/+ULrP73hlpxwxNTSxqUZGp9EkZDRjp/wV2J070ijJIbWt6gGWugd3CDiBOcR5/tLatL5U&#10;X7ni3Pwt0sZ9tFTYeaM/8u1A/+uyGEpzIj6YK0eSHEZjJdh2C7Y01jftwJj4p1P3XyplopsvR42c&#10;j8vLSRlFVjS48bv/AB7I+D27h9D5FbKzZd7h62PEX3botxFpml4voVwF1G1ehKai/phXGR49Qyy1&#10;E5T6/pGss8YFfkvKGT7N2Jy8kUmxepbH9n2XhV36AdT18CPpNEqxM3yenO8xPbAFhLEAwXu+Lu9Y&#10;IoiI9tKlADEjJvF2j6a6Yv8tw+nTEmcmH76x9OWFtau7DHBjk/9AoEUVIXRWppL0liaXi3pZl1Fx&#10;I7nw3th82ZXK91e3xvYB8MvQ8cRbrO1ESTdk4c2PxmCn8UmhqFmba0BF50pejLVbc7A0OxCpq/MR&#10;cc7ZgdJyMPlYdPV/0Yd3/0al9PxOrD4X1gooLaDq2RHaeRSUfUbqmHghR8nudniHssnSIhvxk2tH&#10;KLsyoJuDu0iA07XNMNG7g2uTKY6H9xyfpQZHSqSFfRoZs8PQI9xuYraLE90XkbfN+EFznVTanInT&#10;K7RgxYKk3MUKM+qe3uv0HhmdOTH4zf7TjJvZZajC13BCFcgqlES0epTm3+cYgicDnhCquktFbSht&#10;X8s5XUIJllZZL2RxjkaBve5ehK+l4vDLf/9mDRM+bQBKduejXbk4QIe6Kpl/8C34Gv9opy2o2ae1&#10;zvaUIbv/5wyko/bXmuTQHONjTRWjO74p0HOxIkmUdsDcRttgRzcbOgIT37Hk/2BqRcl+vjPJ8yOl&#10;3EZErZv1EKl/Wrt+S1Cp7QAdw01K25eGahGswJnq67b6kl8jwCYvE1C51l2eJ5/ThRQdk36RHIPQ&#10;VBbqqHAjDsoG9fKmXIfSYDAboXS359xhnhmaGusQmj9WJMrjl9bfD7UJconp01RCxCVofqyA7Akx&#10;7+NOZgoibJ+R8t3o1OmLG5MGk69K1hhIFL+dpKBuS6cNEIaURpJDdVhqnn0szTt0gJKeCDNK4YQl&#10;1Q9ELAs8X1ZkbN9ZKUI131+4WB6da+xVyTDDl6V7ZZb0oltIM+Ju2szxU/X9EHYVOAaApt8ZnwdH&#10;JvG0xxvZIazKKtQbIiksKwGKnTH709J1TtcLfGq7QmvV2vhXxsXILdgxNqYkUI7qoYMXScLn3tPI&#10;m7Xb7/7EAlrilf+qUamqcHFPeFb+Bk4kqSgg9LHWJTNJZs9DvNQtqyy0nNrtn9LqHIhXXF7/qvSs&#10;Tb8Xgbl0jPXOPCNllEMfQxv9Q1W/nTIRvvaUAyAZTvXVF18rpBSoKpZTSnxCnCzOUwS3gbSzljEd&#10;f+PYInXngpLaOn7o74On3BrDDoqw1bg+f4WbVPa75KJDJ6SZ4lbpWRc3pmYaXcTaVgGdtlN8IoQ0&#10;hWHy6a3MIz6t6U1ejYGjzNITfhezngPfIYxspJPn6p6naRR81clqyboG1meTR9I9zxH22/HVHnki&#10;EG5h6rdxsdnH28CrF+4xtTNJ9cP/v08NL3br2kfXRd109HnTiyFnt7glLYS/zdYhjDXVVio5C2M5&#10;SCSF0SRfKqzZ7eLbLr75/Q1skYhcDJdN1MMeMu+wLouAFDieN9ZI0fZn+F9GaRvcdQCrUT3bVAT5&#10;b/NFd8+ZI8kNkbASXzoF7VASZk5Lkv+EgLBc4eqF/mvevf2RKC3smwFxOKAPCUZNH32Gesuw1VqU&#10;gKRRNMh+axpiFZKrvqr2JaGMElwC7txbxBKQissGKKcNUw2OJRTAR14rzh+F5DwXMjJesuaKmj5I&#10;4vHyfagDe35bR6i4mYu1p4MD6Ss5KXKhdnrhk7UBXZo8V1gW7tkiq+2JlNq1K9Mf2gLVkwJ5wMWT&#10;dfX0ZY5V/2sPbxH236JsPiHgTZkQD4upyuDx7AFIAkLtmQDh8Y8seIMpkKgnE4j7KNtrBos76tqX&#10;ocrjHd38LQsInvGTvFWYD957VOt9RXTqZ9kU52+k7Konx1HfDkhvZhzyO2yepun3ByATy8J+XqG+&#10;md91eRcaYfKVPkG4s3HllaH01t4XsZXrZzqESWuCGTbQH3O7M/fPQ2XUYXJ8daU3DQykSF2T/WBM&#10;DxbS3GHxyxzdwKhzFPxk/CyZjsOaIEF9/q59Zg6xfd/gZxpUxNvn47mK8zbZvhhBT6sDIejwv19J&#10;t6UwfXjdIJZ4LjUGs574eyeOz49fVTtpKahoTxojnnbTyQJCosFaNIFHKiJBbZkwpf2v4dtPe6u7&#10;GvOYyCxRhX53T+zHpsOuPeKLWLaHjClLk0y0hxt2JBHPhdxfn9H65QTK0Vcypdf+oRkWG0I11p3Q&#10;Au6V9K7wLst+6yq/mj41jfBLXPLjTmsA9QnmCJzhTHf1BpCju0OpaG39A6FDvmXJMiPfpapryMt3&#10;TRdRQGV1nXMQrW2MftFrH7zQ98XYDKxUxPbHDt/URwf1olcmE0iXgplUmuZfg6OG1yKLk4lpaDVH&#10;+sIrXhjbC3C5nKzzOWstbtd1cwgEawbFUlFngIumA1I8DCf52PvyA//ulDVRMETvKkyI7OTmZ3Y4&#10;NZh7/VwzLVHSxubXYACjjVGwI3M3uChmySDKEa751wtcku+hC5m1kwThEEff8Uaq7v7XBbsOdH5r&#10;Ds/T92DFq0wE+5IPMHpsos6GnP4HeohDzl6RoLszOoRig/1qIX9tIjP7xssq+sYTgJ7uWZGH73sv&#10;HJDizSw/HsOWcxew2Gem8V63jxuj2BJ0LFqVpOOhtYjJA6gAA2qTzGkbMrmdkG9sBZjrfP4+GV6X&#10;32YaacXebylrb70U08RaAlkEb7Jj+JeR/Lt4jefjdrgrjnRc5XYH08Mu0o3E3N6P3/1/czf0fyMz&#10;wynMcTlEFH3qBn6AEACnJQZJIhKPqdRdvHSB9tsBrreDrwlnGaZ6wMpr72GGRtr67y0EiWiKM9FJ&#10;NMbjDfZ8zjrEeCUGhPZSKhDGwNu7CqpCdW6N5ehWANXGW4ul+PyI619eRlx3r0NH6lJOvlp7beXy&#10;9tOwUNL00RUGUGv6hAUf9EZct6tfle1K5jmGNZoHZBmyVnRbkI08SeeijyaMXu3WbGFSPazExRf5&#10;+CtqnzHlJMRn8M86MEphBZ/pnwgRif0XSGEyCbzLPnZbgj2hby23CIo1pD4jzi5F/sKgr+ZBr1rS&#10;9FaR0pH8yrBzfMEfuzIvnNB9uQPBsoFWy9tkbSzKibk6HFEbuibtS16oagua4b+U8oJ/m6EPrgJ1&#10;KZX7skATenrLBnFyc5BkcaahZ30U3mubNL/TNCRxse72YaZldEcfLADiw1J0DUPiTLc1GC7xqlKW&#10;3PpQldVY2fsaSAuNprPqt9+37giv2u7pj/Z+NhjopwMjj5P7NzRJmKTbUflgyvp3gMokbGHib6ML&#10;P+w8izug68qjcOUKiSs4o03jXYcnUXF8ouWamzjwRFwBdljhj0pq/6gMi03bKcVjaB+zQi8M9+Fv&#10;VFpfZHySQw96IVm1l0L4NQIXBKFBCCGp6PSiJnRJ3ylxkQsSXuMH+UizsHa1ZNomhtBp5CX0Sjxr&#10;PnjTq5KeC6wG9JIc/smJkFWJ6SararcJWuP5Y86HXhEirvFTUdnoW7EoiaokZDoJfMs9e1/mLbqQ&#10;2XDQawJrePBUZyIsz/FXGtdm0PA0FSq6xvHKuv3wMBsHHAmdj7yZBDnx37voPxkKzXt9JKEl0Vnn&#10;8asxcfO4/WXBkn3Z7zba9h2M+5FIZTWOTivS4QL/yZfnsd+ElcT/4G1tK8Xt6yJEF7QDUhACP7dn&#10;OZAMWo90HmqpY9N5XeGpftaEoFa4I7XzEmAWGT8lLHrkhW3xan0OJqMS6QDOQPakvh2ghuhq2ApX&#10;uZOp0J9/Axt1W8NCB/ak56P6ms1V+o8ETCplnXNi6dFwEq3ys9isvItCou5jigf23rxq8/8AN8aK&#10;8kcxYnXCYZsPE6I8Lk8YmX3RzY6OEMSfOy6UPHmSXPMi9VV/sz+p4e5k3/RRSbV/d/Ha2eCXya8S&#10;UomIHxxYISBtcxaN9+ooTaKdeFXJPZ5olIUWXfIdeyNmSUQu2n6nTIgHafu2bpxQ69Il2xsQnQ4W&#10;CTSqWeQwfq6WUNorRv417nNh22Rf6Ub9yVfAsExA8b2E0Hlk8nnm4pEGxPV8kjCX3X460HZtHRO5&#10;Z9oDynmsOsRFknIJpsA0tPH5U5DcJxppZvAiMGowlTxhpGSKWyJXi/7bmjMW75/+n5US1nQe9E+Y&#10;WvrBgS8qFKS5aNWgozwQG/c/zxsu3eYd8MSWDi1fe/sLaLTKaVO+e4radCFaDfhSbhYhV40CAFvJ&#10;KyWLesgkSn/3qKgS29XMb02Q/UnhJoyt1KEOOl5VVgMMVG3ngLtX+mjst4LBATIr25uwunXLy+pA&#10;8AysQhoGp8mbGvIq++25rH9kxqizLDeL3M1kCeqccymQ4QyrXbvvXkYIg8jOv3+1vVb3Y3Sf3WI2&#10;d6G2Q1qvc3+46WA2CayXEEYXc4FCJUzVQNuvwC/p5USftlrJKKqBcGBJTLO9dN0tPeOGJ07G9jon&#10;IHWo79xMNClQM5rxuFY/lzkidNiaSAAG5AGIyfSscvUcnE/7ckP3NJI/T8UyV3SdC6udpTCvIVNo&#10;OAtAWXeE/HMe28bVU888FcomHHb5WNhfs7HyxGCmK6XO/Tz2+5sF0C3DDtmdeFM14h7flxbgXGXE&#10;AkkpI+da++ptBiCeGUv1XQ2yNQ8tmTq4E0dIJsh0g1zVhUdndH3SvlAhhA+nnwCCyiKepfM5WGl9&#10;f4jyM3jW/X24otZ0aDEHSxxAQRAq7sNSlZrD4mrXOjmWAubYztLcLXE2ORvQKrezK0kq2BQeVdcE&#10;d3PXycXdDZBT5W85YWT39hccapetfGg9ZPyGJfo78AVr+QFJT8UJi0JTd2wiHSZq4HyYZvmFhHZ7&#10;V/Ga5d2Eq9p5Z/i10w6GVW5ZkuxGslAwHkcOnLEhz0BE3yAHbtaHbms6pjM1xYGmVydJY0bJsNbI&#10;cB7YTgzc338kHmmf7NVPOHcPv+p9T38lcpwPGWZ7G1mseovWAfBpr+ZgHsWyIICReXAlfNYLLAv4&#10;oToRngIM9wR13PA0FXp0dGvDOeCsd/E3WOkC1ZImOYAXysP/UnC4+oBTI5acnWE9qmocnw78gK/5&#10;4sZD+uHrV9vnq/0WMBFEgGfiGAf6stzZ+m79fDprPP27ejPYOSiZiB/t/LLOofaOM6Gxjo8Nvyxt&#10;3Lz63K6q7C1vzKOEir907DpNEyrLBRiq1ORl4rFSciB22HsJP5cax1oiAu/2d45vAe1G4FODY0bR&#10;DhOs/uj468zRcS4UfONN8zcbPW3sI/AU+A/Qnl95NniLxdiBUr5miAv6hYfSdG4b2D8keQWkeoys&#10;hoGVph1sRL3dC0qX7Vf6X/8t7LnvGxX7YJ+dgv3e2JzUeDCjqYn1O+PM1SvXFti6vfobOjMOov2/&#10;OZZthQgWLgC0AWBEL0N9kZA9TUZBEOFkH+Bgau9lfy9wQ+msWgx2Hlt0RAu+nZQKoYVSnt6jdx4w&#10;gcTRIX82xF+amvWfp5HRtXzqjp24xwh/7dlDSOJZn3HR69bU/kcXzlKTOLc1l2fxx3R8kTEduv9g&#10;X4EB0tL0+OIGsb8WYV3Yj6Gy0DSPyp7P6n29v3FVqMcxkSjmJ6OzwBDGTIJqmxntw4DQciclq9N5&#10;AilITpHBrIxjWW4+oH/3Vn/o8urAkovbWlddA1EI4s3m2Zs9AH0iEJOASIsibhQTBXJF9jtbbiUr&#10;YToHcqpUscgdsASb2TP5RKdWNeNJHoaV/yaffQBIB9zqG4KQguDue05nAuA0pR60CJLKDmWBdco7&#10;iXcISEvOgYZ01/lWqcXt1UCpsRBmQyrBaO6kXNaVhp45twkbsLQLQQqO6YRGJEuE1y/eAeDa/Qcb&#10;HaxC3hIDK8NfWjbtoHV/Hbjcj6X2qGbtEq79OGZTG13h1vj2W8P+JI2qdcvYeMkZ7EKcuZQPhNRM&#10;1wP13+CS8yuZ4xo8uiceFlQDDLZEUlJBkfItehvO0a2amuci3tkHMhRlc/JUFSc6jnQsM0pjxvon&#10;oWYmUHowwlgK+ZCvivbl75FYNHbgPQVQFnePzB1tnu3+a5xVSNxo3w6r8uoLfq0DCHBi5nC0rCaW&#10;HNOxcnpfGOH7oPu/9gsB8yWQkAqD3edLI6OwktzC9GWq1Z69N+P9V1VMjRkMncfjDbF/zSTBNHQV&#10;8LRZB4ZcsKi/6PhHr2v0jylv9r9Dlysa5vOs7eFvjG04XQfwnxYjip02A3UMpBdSDYuH++AA3XlI&#10;azQDpQ3LDpPLdbTYfabVGX024KOke7qQ1XouYXb96dMsD7/S9QJSQveSj/mQLaNqsyIO/FRrtpgi&#10;l95B+q7VkypaY5BFB54SPsMdSH/Ax4/3kJD65h2M7+gW8HhI1dd3KgwVz6TabQu+rvCTAc2dxv/W&#10;57nLXBTT0Ex2mmmsF9DvunUUcv4qdRrcKge+W+8876B7JmFVYg17Bji9URyjM+OHxFP4Vn5L747W&#10;8ClnHXKCcBMerT60n8O7pRBPXndwm9XIE0AHfKYd50iHWko8Wlo2Mnk34Hdf7IIy6E+Thl/pmvoa&#10;i/FUOOgRaRNtDqmi/ti8cNoKFFCTkCI3Keq9YiwmKrYtmQe8ZchsvHxsEGiDzh8KtfoFEUy2itOj&#10;/NBOYYTRhexAa8lICdIpdvEruH6lgcSkB5CI65kGWlIYd0sAoi5QdC/dVH+T/5QIQQ9jGwYDGR1Z&#10;4SW9k8lv8zFgGAz/l6ZsTJN0AbhUriMZDqHLG5oDPWqZozZKZgvBgqMBV884X/BEVspzfE+e6ObN&#10;7NJZ2p8yA9QlQYD8CUn2xPrnHHUCi4PgykD/utuszXcuVLDcOMwaYEt1M4fsiOS2QgTHAop+zB1P&#10;3l+2prMf2hFWPgnV+HZGDA6KigCdidL468nyKPRipuu/icNhOh3mnWE9LDcEVDSwhQzRRhAM5iPH&#10;44h6REuWgTf92fdQjvXJMZLjQCS75Iz+oWKrJBGT2kIZOBDKXzkjtUiZqSIaPqJ5AnOhyBYLoXYb&#10;YlfcCXJFXpCUPfzlQ/Xmshd5uZgxwxJNbAOFszom/bqeXCVGpLQSFk533aOdA3HxwdOaIBc6qRnS&#10;t5zq8CcIfa/9149A62C890vLXFtB47+ZBAcc76CpfvSDzf75vYcu+xtk3g8PG7aoFTdePtFvtwIH&#10;WCrU1KRxgvwQFXqs9iTf02EGv/kDy9cYBYRaz5bb7P4VRbi+Tn5oVuwuu7rjR4ssz6DGhi6dTViO&#10;v3rbiZl9965G5RK/6az/Yzu6nv4ilHC6XcctFk17YK9nVFp/A38cTUAcQ8osSAnnD/Dj5HdhWjwq&#10;6G8rAm6dyXBgEUwysquoL2ACkWZKdcXo+PvXNWWS0WFvxHYFHRJxw88W/czngxhNpKqvAr3LuRJ0&#10;2ZX/SBkT7aG0zhYRIbIHEtA9eDIPWhYRtNAzX3IEVqMdrP8Yd+wezPH5RV/tjQ8eyzJZb/deNecP&#10;i+EoWsPfHVjiAKvgHEBPbhrDj9eazoPV4TtQzb8QgNe6Av+CNkhEnXREOfg7GYhrEAWHdYfel7ge&#10;tzYcaKWygGsjw6KT+wXOpzpiC2PPCoYwjSMHJbGv+fw0mooiWmDntoKe2ENSSfiPvrhc38yNOceO&#10;CdHAAyDECmL5LBiGoq0WJx0JAXzQD0/Ph0DPf7Ocp5Bh0rA7l+3nX70/p+n2jkWXkQ63Ul0Zk/1L&#10;XQ45PCzgtfNpxCBBLTvlL//FrB2lPzSeILV2BFDgEPxvvOd9nihiRdRL+QlJZmr1OBTP5Emhcygp&#10;fpX2XQBVUzWQKAblFShEl16xVoOOjNIvf94nixCOJCvBhJ/p1wtlsW9V/CHgEKZWfR95+GJ2i+NE&#10;aJvrhIlOyg4b/xl6qSLVc1UvAKsdMRuaSRCctxkquo1lENEvFT6RXiQBs7hghYGE3U327nW2a1ZK&#10;e+u9FDQjv0RGJZgnM3ve4S0El6mOpJezcSANryX+NdBfdlZKXesi5njmSMZh5+Ix5aXjXhff7LQ6&#10;GZm56xRmhba1jVrD5P2Po7MMivJto7hKCMJfKREBAaWlQ8mlW2rpRqRbukGQkO5OaZCSzkWlBGSR&#10;kFrSBRaEpTvfe98PzDg4AzPLE9d1zrnPr+BcpJ59IS8iof7kroT3A/07vTGpeEm8PpEkX1saZqbE&#10;k/pNy9vmzQl5zrlgdT7/n+yVGxzUwMz/he2cAk4m2LU0eC1LdJbWUfnPHGQ5PP+YC4v3N2GmFS9Q&#10;p2GEB2qc76G5ytk8umjLjPtBEQpqbXHfKs1RbCz5Ztdu6Qgjq4eCEjqqtSt4BUkZPUmPZ5FNZ02l&#10;Qbcf58Aczy93GjBLSdq1x3/f8Ek3IyvZuiuE4tIIWbsKj+c+GuZ91qLB/tG0IBHZZIYN+D8l2cCl&#10;3K+s8oBkMT/lrMhKc6Pp8QC9EiK2czdL/IggEiOJktw7JKnrSQ7DAZaH3J3NeyLg1zn5im5JBtq7&#10;YvxMFdJuzSS4OUW07UmmlS9czjYC6jqex4e7EPiZyeQRvt1otlnppfRIp8moK1fRJ95u+v0SpGCg&#10;pSsRvfluCp0+F5Bwz2Wm3WVe6MVpp+2Dkq285Ix1IHoGDA3pwpOMBtrAda886WVMnJJ3Wq88inEH&#10;DOI8KOaQCKcodqR9zkbnK8U8YKw4UVq3wTyaljDtEq9V+XMOKWomWJC3L/495dzwnXo9l/b5Y+U7&#10;oRi37X5SCCK3zso/li/WmqbnIN1S2CnaYiKTG98teU82QOWTnj3g7hmBFftWYewa/K8qdqQeAivy&#10;cXadIPnA69F/kuNugQCBJO44vWrBZ+fB5WTo9NOne1h/6jD85VpXFGm9l4obBAXqdR7Lorg9sw6f&#10;gJWRBjXbHEQ57A36oeNQszdPwAMOs9YqjwXeb+29IcxEBqmts0zfdeS5lYoi2cvBATVgFPzdLukW&#10;EHAqGhS0mxpFHnWQM9hAeDdeA1jMlzfkPZ52iSPyUUPojGKPrucs1zhlD6i5nuZ0K+CiuEIkBBZU&#10;3W6kKv7GfUy6OW2s9PST/NW1eFw+xRVr57K2d5XWULWkqHLO18/pRxFa4NxNWsGUXzhn/kn/4hmR&#10;3fp+sazH4qlmzyAF8igJNHEqwgMJKzdNwgnoTe2efGvwVmuoiTj61bMMUJxOOXatL8f9AYMO5Z4U&#10;QGE8LQac0xsCKkakaMsM6kPan+50y7Ds56/+bKlAd301/wjl/dbkZMb2GI43/xvEREINnieDVO9C&#10;2WFFq14FPwd3P4wdcppHCbfQh/SvCcaoR7axTB86kav2R8TvLWArCNc8bexZhp6Yq0eN79fXOPNg&#10;RjV/Ga6juJQR1dVO5HmoqXciS00Py4LHiFn2DovWbXXfaS4AL5y+DZHGuYvPDG9k1VHNakaB52Ig&#10;UmD9YXBRVDUWCznm9oz4JpibRv5/dwfNjfKG6pzmv2Eb1QQtcXoZxX90ExrR8h8Sjhlg7tSaZDth&#10;vDvXOBlM+uIyrqllNdttmBcdaeNocIa5yS6T0HQw9Wo3loTamXgUZRkYY1ClPYLPgI797lff9Q8F&#10;ytFo/RpU3WBza2xSU0f4oG7ghMMthtFBZp5O0T+4DvAeK1WyLbd4SlmdqxHryXhPUdA9Irf7r1ZM&#10;bLKG9luH3EzCzhydk/9Bmn4uWifbCFIxZ42CjkjTFDvB4o3OnSHfUayQZpRWlIlnZNRMWzt2t32G&#10;QxfREWQABHAAhMXvsS1MXn/JzVCvg+b1LHnZCp9bEeHIIoDqYlpUiiinXRkl3+cirXG7mUbfcyjx&#10;5ysQIt6EWjoyEVeD75yDujLV6D7CaQuVXbe0gzbWf8a1bH5Bd20vphpezu79KX7KGW00LBm9AYsl&#10;XQC5oJWsxhWBiu02WpAdH2RZuJFS6VxMJxfHql4T61G0i/gObnBotMON28aN35nely/Lkus3/3Vs&#10;FlRmwPtcp+xdJgIqHdt2SWV3sxX2ckAFtlNN40peqTvY3K5xatH+4epkNEgroWkC10VLzJaQ89Kl&#10;PZGkzVgzxemRvH4L312jB/RMbZMJhYftz5nEw1UOAr1U8lYwJc1gaAhPTwtEWX7t2XOBrcX1fqV+&#10;6r51yIA0qSuEfyfyPB6QeHXsdof1ZcslwCN8m2/F+FvO0Q6HZcMN/KOaAdbgZQC0Hz9DnRvCmi9B&#10;u6AjxvrvE22dUnQPUW9o9HeGwtM/5hfVSinTxpGYGVyMELA3c/XCOTBESG0A9DRndxUFYG7Mj9QM&#10;dXBJyvfhNP58G5CzK5YxlYdR50pkPcQIt5Y07cd66jz+AEI5yOia+avibMjJh9RbpQ/lXQJgDEhT&#10;GdbgKU37Zc1Zr3Jv8Rb0Hou/qULyaC960LyfBwBBycf1QDbh+PDO4dEL42ZNHBPmVwsD3GGWE98Z&#10;kO5ThVTGcRPGmDY6Htl9rvZ6Z+6YHt5FpIVRWc3kblKeKw+m19ozzQviwKMawdG/WSDLfxshDAN/&#10;l+vnW2ecYbI9GKEEs5IQjF8PuJReio42L+EQodGiUSgA4jQGFG4Mjyha/utJomAzQbBTx1Ktinxy&#10;FdIy086TWDy/8rOtoRGrQdmWIPGEYU7opvJnarXKH7t3hnYdp981bi2woLwkU+uofrn9F1fUO/yb&#10;jhUl4m/nYf4brXY+hlb6ULwC9LUujZQ4ee3wpTfjPktg7eeBLngNPHbP7y1bTz6bvCKiteyKiG8S&#10;im9YEE+C3fKqNOQNzO4MC45crioZwD/K+wRJEfDchJLbehLpeZeArjJxDa043QmjgTFBxJlByVNV&#10;Furup2H/2srq4iJetV++Gfde0PKImwbEqj8SfWfZG3q7ynljIqFaq6TiFXWgftzXEpQtA5QQaKHC&#10;fLTWh/xbEcW2guVfhB++REzdJhZeAtje/PgR5D6Z4+WbD0jRgdFfjqJx1ZZZ61damUzpnCPzAGja&#10;qjqZA37Kvhi08QbUoEQDSIlrjoMgGLtrkUaY/iQ3HURzAJCUW0BXm9ZEJ6QRbXQ/sLfuANtIYqWS&#10;rmm8rvwGQoE0Cddk3IkHA1l56S2EY8uIUE3L+5lao6PpX+YwT0jlocFUG0V4zono8w0/+IZ+2ces&#10;qS0A5/aSHQkkZNoQk1M//K/f1XLkFNC+Rvn3xTMYaZHWFdOg3fB83nz+UXLMrVmS003G61oUaeAK&#10;VfdXT82mZ16lkQgzbeRbFtd/5jkFCYfcSi23ikotoCvqsJ0dDYt0GWRbm/HoD8j6Kqu95M/20lTu&#10;yQlH7RDlKbPiirvu1HnOdHPXbmYckpFtoe5ko1lE9pwLs7R7X307Khgy6JKNXG+hXnPX1fGL4UQH&#10;4P5pPQGSMpJenM/IbebGMNrJU0C5paNs02i0P3IHKYo4gU4KLsy8fiQNtCmsu5WzIqo/vIofILpJ&#10;tAZmGQB8baorprTiykmR8tYZuHDuSVdPRJUmXSgdBH1Ah+33VClvUEp+EwKqRA7fKQ7LZr6zzbDO&#10;gPDLnupetdsRaFAEZ7LwuDXsSa6v/3hSs8u/cgvUxT4yfdg0/7SL4sSpMbCzWmTr0f4sq7CBXXvm&#10;u1HHckX6l+V2pbQqs37V9WgT4C2lNv0ypUDC+uiOirvfHkgPYOy1pKW27obOra8U+1zFxQXn8/Q5&#10;nDazqA+gPFvXeHBAsPTnLUaPZXdTMekn+T9ctFGJz2hwNCeCZ8dSENQSkQkd84CbtouqlOpZg82U&#10;dOQW7BHfo54IjUXnlPI1UM2LZpNsMjVM6S6gnA6iK8+mwR/Kui5znZKj/L4Pqs2O7u9RMePOus2+&#10;g4THjj/sud+ed+gDbh0Ap9i6goNe/VtQjNuKzfShnboKj3Lrji9S5nEDbI3ltIUC7cXEuiJ62Koz&#10;Ciq1qWxnnPiup3IH+dsBsdgw1vHmj3bgE9lY5HOzvou0imnf9qsf0bL8Z5+U9OZAj066XJOgula1&#10;aWHNpZp2y3xi09UJn2UDyA16gFgdv3YbU3di+Ja0hqcR2Ssn6485yA88G3luLrywIlBSpTnZZqzO&#10;uK0DKV0qLw2g+GZ0azI+0Y1ykQqnN7vXfwIkZkH/t8IpZE64GZZLd8nXW8Xor2u6mtEQEKre/QHb&#10;5NE84Pkg0ZjDzfjsvnHihIr+wmpnM1psVLMaVAld5JeIjbKC6mbGhWEKsH4Wlh6LfOFlF6AZmAIL&#10;lRdnWr3xButpN92WJy3jtlAe4zxhKQuNHKDN3qdnlJb/hkNkHrlv8+9fn8hNf8Gu1FizCcvcFIHs&#10;rB+INcAVlcoM6wv3Jcyn0rEiScgfPw7S7e8aUEhqn7W90wEHIslnaf+1K3e8FoxWBwCXIkzEI+mK&#10;8N2CUm8KyMgFQSH3iMDDwfNMS0MnhaG8jrm8/bfs9rBhTXQAUqtnXxRx84IFsvtzNl7yY3GVrqTt&#10;ZRCQ4Vi3EPA3BPlUiLnDVlnfXALSI5PWe3GPgE2jOSlKKD5yFZPJiDBVyVoxwu4aEhtzpwGsYZUc&#10;/xJjlsh7IvErvtCMONIHswdAiTDC9DpCCk+hk6256X2cyIp/J/fCdoc5Dkh7PhdnIDXUx4Oelvns&#10;hr5CGuestCfYNJ/8KL+G6nkYgxpdZsbm22dMyCsldbR1ZeduQoEzN0buQBT7mq5ODnx6uLANlpZO&#10;gHi8LySECs5x6yzavBgFUGdwPFEo1+apUxn+rYjiOTWR61+zOroFV90XXXAgvBiDBQ3U0N9MTHJK&#10;Z8uMQpNXYfF8Ny8AP26/0ALBGunoyvZyFRZOrm0ZS8rXPF7OdAumDZAMoJWtHuBOglsTRtr6EH1O&#10;E7LjRyb31QXI4DigsYxHn0ZYQKJInI0Esae9itcEQQoJLidUq3n3xy2bwq/reFK+JeT90ieRZpfK&#10;7ioYIMwE0gfzeEwsOOkE9m7N2nk1QbyeldX4lg7W46VEeWcjrBmP1/iBCMAx7K6Yy6Nvr5x1rDFG&#10;OZKxP7OMKslVahBQbshBRTajwwqcxUHBPuostQ88jXIfgziXWwwEd65ZHAswf2orDhAPuycPcwqd&#10;PV5I9HqQ0m220Ss9609wWwr+8lIcl+dNN5ahrhghvb+SpVLJk4zoaBhVrBWaRCztB0UORdHHjOJb&#10;0aFAQou5tq6dk4fm1pR5fuUyPm2/vhrFIlASQH/HjeW9YZbU/1KGN+BBXmwIR52ffHRc8xAda7gu&#10;t0v76LLkaqR7uwjyJm9A9oVBuR1OK1XjIq/ONrJWcRL3t7TPtsrYgQPacET8ytE0C4YEeYOO2KWM&#10;S6zBJ1l9teyxKmkoE/JLgqoJQlhSLyVCYnZb/I3YfZMEr6c65oj8Cf9RtOCKBxBNqgdYaw/BkFYp&#10;32iC0zcigLvgj4EYPuJ/NhDKgaptXfUnOKriAMNIsMvSDYh4PzSQOZScEfxYRvF864uMkAm8Pu8U&#10;aKszgIWe0Pc+J4sMMdDqCQE5PBCGkLO+J68vihPP6/MgiTuvr7YKwqCCEtHK+22AVwTTsNbNTn+T&#10;mc8Qd0yas7xS+YFAUB+Q6AZBddiNzVCaYWUNMlSmwSNWq9rEIwxprH/ITfRxOwiH9W2lHgWU19Al&#10;5LU8FJoMUNxrFjkOXlZjV0wcledyvy+igeKpZqA8DI21byv76l8G7V8zifPqIuAP/KFx1vmbf8g7&#10;N54vUJcst8f7wRa3FDBw1/ZynNtLL430fXI1+sA6E6aDwKM2sijhFgOm4aF/xvmTD3luFGLqp8Z7&#10;5a921BUv7iVVXsqaCTt9jC3fw6M22QQ2/8BfXStxkr5zqs05qpjJbQ4PUKxY79zB4FIV9A03oxxP&#10;+czmcbTNe2DTPQTai0ehZSvVpgFN5VF/cKW9JxjDxUn43YK+QXGmJHAyZrH/czcNjeiI+xiRtZD+&#10;ov9Wq++SspKCurzdCljst8wKsGMiwfIh8uK3F1Zve9XTcYi/7E9lko8CQtHAX4MAIHXWDh6aWOBs&#10;zUspEmfimYIvWo1Z3KE/rQDX2CPY51Vgg1ADcY73irDNmsoLCnnN5vnEIyCHNZ9PrVzHlx67LSuT&#10;tmA6rRLLP0TmvnQR5GAzDZ/UqrU+qpoA6Tw3secG19KK2sJhg5kQJYceHI5LvnCw4QFXUDNpzhqT&#10;1QDJzfkJPXjZ3uc/U2bYw0aF48ZYkgg3TPQRYC+Mydt2Jhi2vC0NuwgbHWlxy1lp+tUOb15gD063&#10;Rl6VDrcei2tOBloX9hLmcUwdY67ZycLsncq5pS0z2Midh4PzrxNWtSxzrRzFNQ8QzFkwAs3x9zAy&#10;FxogGx+arZtujM+ZzSSmIcW0qmZ0Ysy3q+yvOSOetgC2yx+RD+Y75LCGVvB6SyZBBNKUIRZwk15w&#10;PRJ8m2GSZt05yc+FxJ5prl2WGc+4T63wrvfx604ov4mudnW3HrgetQoEUxkTF911T/6T02umxZok&#10;e9SjL3pYweYhWmxNg6uh5YRqCpsWSrXajivQMXjv3Q8za5/dFFzgipPjv8R/O/H0AdlzbjKJGLjC&#10;WU0vyGmKr7e91gU1qpgUGkFSzWlI56iNfiGqDl7f9iCF+T0ulbCmCaclJJUcAuJwt1T0G63Egs3w&#10;ZxK9i2IpB2K+/LuRhU5e6sVnAGV3aZuD6uJVDGei6RvH4KnBSwcwZa7V+Wp1J7dHFUAo9Zn22PVr&#10;Knejp4TtS/X8W0IKc26Y2w3yIaevdpDPKIlMFdAY1ozOprbnLc8dHwzfsMluegNDZomBMYbL7AXu&#10;fZLu8ZGSJ5k/X05RRVh0AZ18iR3lo80w5/yCvyd++cXPql61zW2Ao04v3wpUTckxZU37rv3J2u0z&#10;24yTzmGTedOnY9ZAA6uHeiypmQWhuzprervm10OpdQ4+8XS6mTiJVc74CdueRzmIZP1/p6qB1sLk&#10;32o93M6bmqU65nKAopSkFZd+l1jT/pmNOwJIIJBPztReIVLrIol2rtYHl1a2UfuAq5rXH+l18+1+&#10;4VecHDp62btP3hUIf/L+jFkFPFmbdR0Ry9+aD4TfE4jhPmcJ6IcfBEYUFjIB/NJmQsGJKLjI5dIe&#10;55+6Vk3ss5z6cg0IL6hrBoFrHvGZsGubmFnHDloklD8R0/1Tf8qMWgj5tiAL5LGg/8C/T7kSzBbf&#10;foOC1+VZ6lfZ0LeOPGO1OR0MW9X9zUHWPhGSR41b+ECsFfoFeu7ANYaj3yJNObEo9fuUOmaco0zL&#10;ZfQ/7V+nWSUicVFR01vA/QnJcvY1N+wkpLd5NqovivLKcG8HYhmmsNsN++uUd5WNU+4/fWH59pMd&#10;py0PsAw+g06iVVFtJ4CLIv6Tq0r3LvYXdpXwJYe8NQi+abI+UCXUgESkNnFOAOwlecD6yiwO3WcN&#10;lQg2phvUIPUdugW7RDeSwcH5waZXL50IPCIzwuzIfyKZfOKaHhqjK2lRsZ2BzeZlOH5BVXbByVG5&#10;FMq23EpwcK0LslnsoBX/zZ+mfNmEf1Qh8iPJPLNNVgwBAyVnlp9f6bk0MH7HdyTBpeLXeP7eIlXF&#10;f6s1vxSCGzGUdGoOGIOAlwZO7h0TG7EHi7wNPiq5g/Pf1H1qaSt6lrf+JKkB6cqeCy/V874ZbuhR&#10;4s3lYd0tXZFdLheO/s3DKIefdAhCGI+OQqfbBHtOwUGO+nSWLEOCic4nxFFNEPUfizrmHfHJ8z0s&#10;lY2b6VU2MH1lfWcAVZRPNfWYIOOMAHlyPCGhQ6EP7kvsSj/P45LrIGGRp9VYsocRpRs3aU9LR/lH&#10;vZ6V0ICEQm1ACOlrbaq6ush7+p8pMUmzMa0R1OeQTbZ+HgFQX20sw+LpRbwdkr1nlqp7p2VIkSEr&#10;J/Oo36XcZp8lvZ5/8s00ewqjuXQihjX5y+vu0aKQOmxRhj6TKqaRHUTHk2ltx2a0OUCTZwZPoGXG&#10;yevgSMY9LDq9QtEE9ZIFhZ6TSkcqo6TJEYwiTQUmsjtRMLNGic0QtbchmwT3BiansfT6VUlm99Sm&#10;ThaOvNc79iKP2SSPg1pfTNVi/7l592AebucwzAGdvuZ84/ewOizuFDgHWBwrJtyyaE9ziksC7mrI&#10;qKLBaQ8d8volVAzjGM3UH1gn2KJOQHkt7AG9uAG9THlDPfnZAtlxjfVq79I1+7GP1kQXIUP5tdPw&#10;UH5iWsUAne/csZRW+0zBCGfzK8pmYWDKREDbr8H5JmfC9mu9omxgXLYUZZ2YKdQUnw68OPuvtAll&#10;qb9ihQkWCbxppTWQ2dINtRRVHHpCs1qFgOgv3BTvf4ELj42bzDeDnSTOWiXrnIb17QaqPttE0Sqs&#10;9pczYvhFWbJPFPLVr+NFFspaNhCidU9y8VN6LGD8yxWSzh+yRSUX1WuTtyqa5okGAaqDlx/ephoS&#10;rRiApRY9nHqcAxJUKBAkfRr5zhfwVig/ZaZLavGg1D6sdfBsxBmuHP74KtuKeaVh9L7GVsdzC+hV&#10;P+XSVdWWISEGwPfl6zWz4vmQSIjBOjGT/hoJk4kNOmnkIZIMIZBA5lMh8fmCJt6kBbz/TwWf70Jj&#10;YvYZv32FSeOPe3ljs2HewSRiLHv4dJJm0oWUYow/yU/vXv14HGl/yeFGzRxy/7ceLhWPBsJGj2ok&#10;OcfLbDUacm+AfC7MeaTmVfvYPiAGOOU4ChN9nmrDJhp0aJfJxkBW6L0lqnG0Jw9k1dvzklNG76av&#10;Zju1yySrpdu4Pn4x5wfYQIa2o858w81G+CT83ngcrXMSyuOuTBKHYrIsMOvkDTF1vBqCaPONks3s&#10;2qPJng8SMppz95SXXwhJ4DiM4XHmjX9iczjHCP6X1PbMIL7KoXQcBCDNInctyraDH0GLATKr82eR&#10;LqdlUl/1KNer4RR7YGobmL9jtbcH9svUX6raj+QSFuTlBbOU3z/ajgAwhqhlVlt681uB+qd1vg64&#10;1bF8OIj4fq4uWSXdLIY1tlHAXSYvy4KAUMOW2RQaVudHEVP8vis51ckfh6jmKCKR5+RRSRVXZeO+&#10;fYaTiMPBvPzDEXDq4lp2hDcPhZWHlPtUNQaiYK3gqcr5r31H12zBlRNe9yyakrlIuWOAzU9yy6/c&#10;/v0zVv0ay7VhYKyZVlV9Qr+UOlhY38gnBiqj5CEDqsto6AJkVYKMS78bJzlCHj/O98rLRMaaHvC2&#10;1h8IgxxgHnHjjdQluxvqbcdMgVH7amaFHlVsgz9z1I/NwlKPLh40DW4ZC214PuNt2OZ+jrNPyAoA&#10;xy78qh/Jpxz1AsExVSCeAJbRVlrpvgiYyvI1joTTz1g9KupR3rNAu5EpQeQt9yrr3FPgvvD/5rLq&#10;mJikneZSv9DFfvJEay3LMP3NqDTyR9cyw8ioOliYaMUOIGG1w4tE77QBw2ev2G5OTcNC6nK5I1Op&#10;sPJUeVw4JrvUcPGVD0jLvhOO5d1ZMhvf9MzaE2+OlKN1uReWBqk/tpwTI9TVa1t0wVkA/G4dXWKw&#10;J7HaBv6MH4EDo1tbyz+GZFkw6F7EtAp25Gx2FsNhPNtGINCH2BTRfJWKfDk4VKq5dPX/qqyVpnST&#10;rVqT3xo8W2UOJMAd9k9OeQUBmlKHArF9+l6izGtAGU0HO3fZgyscDDHioR5dAPQO60XI70Tsxb3M&#10;rtTi/fZCW0BSMB7FcCY45NuMH+RPnzNk6IhLHlSbFtzDd8QhpuciY+3ni7QJdGUcqa2fOvYu2Gxb&#10;/n1J8/3jZgwWucwCMYM5mpTMNQ9VMSVg23fkQHoV7hKFFh5tAmGFBk3i5mPZDysCJKKFvZR6DiWS&#10;Gv3zYNk2Vj28Zv6OA32igM0nnv7OCflV+ebu1ZBm6N9L3CcmAimt67qWCC69Apsm+ffQnrUQfOgs&#10;Hz68AU8u9pW7Qya/+zeJYG6zi3qJ7+86Xo8tK2ud5qoLLvr9/vvT/of8uP4DU71Lerwp8gezO5rI&#10;8//AgYMSeM1rMCMtHpNM0Zv1XT2iM1jAjqs/wydpEgACxNILxFVRWZdTeOaOfe7SRUIKBExp1zDa&#10;bNUwhYtayRfw5OKCP1Ct8X+vh4TA5q8Kuu5vv8gf3chm7ixxL2yXKr3PrWDwe5Nq46Su4W8C16Cx&#10;VqmfTR/Y9Rv6xzSNTLk1PIMvU4rxeUWPqZ56pEavVFbGfydrWjLWR/syBipa0EqxN335d13zJaCn&#10;gxzp8vK7m1hYbYcOcfM+hvUwXTYjwmKYxsT5echI8GtiVmLgkuYs/3wCf67Xiz+rzMq9MyD52JUy&#10;k8bnO4WOqrIQdZvtA0cIe7oajzpA2h+uqHwIfv8qnXLB0BO8uyqU3/tG039rmkwnHlh6Eh+9HGWf&#10;DaSxxMj/ntM/2A+/KvHOAx57kU/SSienk/gTLw4v3u1mSDxSGMzhHzd8giSLYqbxZZfcJcaaTbEY&#10;hxCfV22GX35Zl49fD4SWcMDD1HKsScZcpeAXBIysmJxgjSE4ya94ldFvlWHXCpisMY8Y9VeJBKsm&#10;1ffwpCMyipFZUhcEz5lpwh+nPsLS0Yd9oehw1NU9jwYaqJqSw612SvGs5CfvhZyXe+0Aa9Cv3vQr&#10;/m/4UshgKReB2bgu6R90LXbX1gj/hBuDMmzuuUynBwD/eJlGCYp7BCAl0y3tyQpn9O7P6WB8RpD/&#10;Eq7gUSnjGNpPyPOh0Jtr6nZwW4y2nHEFAFbf3kFtyjg+EKxsPrTK2G5finoKUeDPBiCus839qtPx&#10;8ePGN80CSSlc832DM07USceiqi0d4HxDhHbaMTg5PtsXpSGA+8ATpNrb8FXJchOXoX1TP7yYTKHP&#10;t4yTnEXAEvQswe3mHljsoXgrKxePW+C0/iKAx1JH7XL1a370c3Zc36f4YBD16mKfCCRi1ELFkXG5&#10;JzZeW+9TFVnXJR5aBhMN5+OrGiWnKPL6wvl/LWVGnQNsRiBOYhEvaTdTPQA8oIGQLx1i/Jo77L/u&#10;v9iON3flx72w45maCok5aPgdkUCe2FHTFF4c0XgI3ItSPgAkpZX7McXhn9Ek8sm7xLDYIjG/xi4w&#10;6acn5nnf0NdOCAzZWsDyYCbvdsZkwbaUs3uU++blpveMt46GpGMSBhXf7lc7FyRaWrkc5NYSfd8p&#10;UJr5DxzHZUPA1oL1D/iUQhZPQcD9qdxmWlHWjiUeZO2W9DHfKT6dkg1A2G4wJHLsgtTYHc9qBMCe&#10;nGwQPSw7mhyYaT8wwxx4CBWEXpTSJfU0EYvySgtphLVA6/gf/lHuek5WqSGJbc3KanBKCtnlqupv&#10;piYYR5eRL9ySSX3q5EjB86gY5BEtO4+7xJn+x8KCEgD5oemGUOQ3LpaddOxuL9av1/fN7pWsPy++&#10;IFf5cw2EjEfYfQQoCfw3tyH2HpUuaFRwKSqqfklYtWkbzadUAs00EXi/phz3l4H9mRZ+h37yqlAc&#10;34haFHwXxMU6WOwwH1G/gO+ipTp07UQhNOaYNIObskEiDErxHuc/sQaLy/iCYxEuAdqe/sh1t99S&#10;9o2W4WsY9Xu9TmXApd5T/gEigK6UBjdmfIGrPmkfuCKtoKy+PYyYrekpgxEhZXHQLjhUAfbxZVb5&#10;Kh6ewbDXrKphtXAeD3Dp5zPULwT/eH+tp9UgEIuEHeDBdTNN/dRTY0c/M1g/kFVSJ1XXRlcZ189C&#10;z2DztOJ7kDdV3T/rf4x8m6u5NeFC+k9HU6jJeKZqxxg3wPnRNdLXc0AcxCBSL8PfuZKl8nfEjI/Q&#10;WnrcgkeZYaWMG9KlfSGY28fgzcqhcHKxP1LC7AwmhZeaEZZI/5WNjwNzgsB2eeOcEj/re3b/V5hs&#10;ZNwhfrf7ChF7N82EC4dcx2K9wjqI9wQBLFUd/nISxcPG2CCkBcIs1qk9JcWNFrvck+tu2rn0c0rg&#10;B45e4gW2Jf9sEIpJnj/9r3uRrqe4KdHsz7n0zz6T4KRUnecMm9tt1Pbgcd0ekVTGTUDG3syShN45&#10;dJ92TDe/+T1T3cE97Mrxi3fJh3C6qX5P5N1YFY3UANEsLlv4T97fCQ/ccqowH92NheyvLnqOw4Zf&#10;r84TjyDg1BAioCClT3K54N2wxMdNERL+j9F3po8wsdrL0CVB/P1KI0jhuca7S1MtW+Qj7SG/7PLW&#10;aobU0+/1nu0v7a6XJqqQsd+IAbFN8YuI7DH3uyzHk8/1/9gzCaUx8ASDlA3B/wFvIJDfI2j9xY+T&#10;Tof0zL/gGuN9rRHOH3La83aYdDsq0e2/QANH64MOHK4RFbA2zZPMT6Km+zfStPcJlCGrFER0mnSe&#10;aH0LlC4zCS6WzDZ+YWkgEB3Xwvet/4Jr9+aw3XdpsuU7mPhwBYliZqWnHkYMEj9jBRCsswUaPF4p&#10;gESJT5x04Uek2PtHiu6rQKFC40CSBGZNsr3lON11LUr1X8VvK20CiFEZhxGoNZShmftmCqa3UNLT&#10;tQEV1yIXQi+0pek7LkiajguSpv1EUbe7YdFsDoLEa8010vNejncYInB4tYXAIQV2gSQrvCyO7TVL&#10;t/9Fqd7rQNF8aFLNrsKIkBeQVN1forbvSASA+6jSsEt5lVWQyjQHEQciIqIkJQXKARIIQQzCECTU&#10;QoIQIiTCifCIoAiJkN8zuSV20akFN/zmon7BeaE+IFU+UbhoUgRw0YmmnSnYFYd36jHZzKhipiyr&#10;4YC325jISQB8A1LpMKb0Uo/B/EWjTnYYGJ1IpBL6ma98mXTWsBqPOJ7OHUXS1g4K5YpVUwZdp6YW&#10;JJ+mAm5RgagV5NYG9afLLAhrc1DvfxiWxo5YqBDh9je4nRu3c7sb3HZzN9zebTe4za3deLNbvek2&#10;N7vB7W53w+3c7oab3dJNb7vZG27nthvc5vZu3NytbnTbTd3wdre94TZud8PNbuum293sBre71Q1v&#10;c7s3buZWN7nt5m64vdtucJtbu/Fmt3rTbW52g9vd7obbud0NN7ulm952szfczm03uM3t3bi5W90Y&#10;PfR6C/O0U+dfgAla+tEL/cP7aMkOxh0fs9cGnAYAJAbUNDU1OThjNGUtYTgzOC00NTE0LTg3NmUt&#10;MTU0ZjZhM2VhNTYwNDVlOGE2ZGEtZWFkZi00Yzk5LWJkZjAtY2Y1ZmJhYWMxZDA1LTcwNzYxMjYy&#10;OTYwMjM3MWgNVw1uDVE0OB8A0wLpojoHVZGwLqonvI2qvuwrMVo00jnAxV5h7aIaAWyjUTMwA3hA&#10;DhOQErATDnvHh6jeoT8KNeBKjvRovAIpB5XGsm3SQ7UAeaZxQdQ4tgGRzlFG7Wu8e8GebcG6fBTQ&#10;UlR7gYPoEeB8gL0OrqwFABQFVTA0ZWNhNWJhLTcwZGItNDAzOS05MzNhLWE1ODg0ZDJlOWI1Nzc4&#10;ZjViYTAwLTQxZDktNGJjZi1iNTBkLWQ1ODllNTMxOTBiYjU3NzM2NTUxGwALX8ujOgeqHEBrNDp6&#10;kurG8echYc+jukRjOqgALqDOt0ajFMjpIA7SRTUCSM0AHMACOXTgMKpnSBfVDSZEdQF6onoGpCaQ&#10;vYMERDzJ3ondjh2OWFR7gQPQR4DzzTs6uAJMGwAkF/83OTQyNDQ0ZC05MzhiLTQxMWItODM5ZC00&#10;M2E4ZDkzYTg0ZDdkNTAtOTFmZC00OGZhLWI2MzItOWVjYjU0NWJkOWIyNjc5MzM1MzA1MDIzNTQ5&#10;NjY0MzgyOTc3MTg0NmRhYWY0ZmEtNjJmMTZlNC04NWQwNzIzMWY4MmU5MjctZDIzZi00MDEzLWI5&#10;YTUtMjc2ZDdiNTNlMjFkODM4ODIxMFNWR0ZpbHRlcg0vIDoNL1hNTE5vZGUgOg0oZnhtbG5vZGUt&#10;bm9kZW5hbSAvdmFsdTF0L0FycmF5ZVR1cmJ1bGVuYztjaGlsZHJlbih0MmF0dHJpYnV0ZTsgKG51&#10;bU9jdGF2ZXNyZXN1bHRzdGl0Y2hUaWxub1NiYXNlRnJlcXVlbmN5MC4sZmVDb21wb3NpdGluaW5T&#10;b3VyY2VHcmFwaGljaW5vcGVvYmplY3QwJXhoMTBpZClBSV9fMWlkeXcvRGVmIDtmcmFjdGFsTm9p&#10;czSApKhhmiMJEyQpKEipA2GEROAYECJEMTZ1AxJg4DAKYxkIojiGYyAKMcYIUwKICBEYY0wwElCA&#10;JpnGDh7Yb8HyCBtSUIJgcthY3QfOIadZZmAPBUhCirLAfB1p1KB13pTsSOLBLINabOpO6mOcUlJI&#10;e/7VLGbplzTUKzI4GkN6Qz9Ok6wBcfgtj6xKIFOS1VhTbyOdBrKW53abfXYPmYd/nWZIe6hfh3ci&#10;Pywg3k+poDibluMgvRpXUXuTe8gWGzWjyhRum4Py38U+146tJz2VAYGhy0xDXQLPEfNDJG1sHBd/&#10;5w44EXAIZRIlgIEp5bZeKJDY8FU+2GbbpvOitWoKqGDtXEQhBK2wlz78NF1OfJOyWEw891OEPxPt&#10;VXOWZ29kY0qSJBpHkgp2HeDT7gIgHmUWzqXQdd+IQv8D/jv46qAvE3Yx4aKLQW6GjoqTtY4+tqxg&#10;xrCUrwf5Ah86lQu6+Go0zHPRa1ajO6NlDKN6yf/dc1EgwqJHei2DpPkqfG7nok/6MSrq3Wf0jVhC&#10;lBzwsIk6YZT5ekHdQhvoXJRVpxrxGL3CLB1OL9aoqeVRaMNcZgDIdIQAZcNIPoa1Uev9RPIRFDh6&#10;kP3QjdFUvlTdlxjpxo9XWpJ0Ln6Sj+uWb+xTsUaNDHgsKmimo0TD2dDJ7xporTFkTwE6sfgbKRBt&#10;tOkZhoGx59vq/ihapF2CVBmfDf40gMyU4ymFhCvjxpYoIoACAQAENgKCAY0BZ59nmp+O6Mzf+xas&#10;lW6evTr7vcOYpzPF6th654GlO/AehncThsKAoRig4CA9QAAAEA0B3ZAwGiAWiwdaTwCFoSiAoSQg&#10;0AHSHA1YDUMBq7AahgISjSZhOOBolEYdYDAsA0BgFkijgALNRVDQNCQMA1IbRDPSQATQ4FCsBMLC&#10;Eh6sZGGAWCyWxGKxFLBAIBCoM4IjcTTQYGKiZb3/hFAYEZpd1czURhXGooiHsijPwCgmSBQLmoSx&#10;SEAojASHsiwUj4RFAwWiUSQoDAuDhEZRGA0SJFgsi9LQSoMhkVAsSMi13ISGZFlgUSIoFmjLXqam&#10;CbnWagmZa5mb0Gq5CWr6WDAKQ7FAaDCgjSKhIBqFggWORIGgMNwjQAmxYBDAUDilCBY0OsCyWCB9&#10;a621lq61fq211qOeQFEYiWVRJBKlUSwKEFhLshLIBgqDZtEwMAxrJQ2JBEvCSBwNhdEIZsFILBwL&#10;h8JQ8FA4FAhEwiiahGGklgI0MLAoDSxK0yQOkAjMDQgJAo5GYZSVLBAaigW9DBSIa2DAIFkUiASV&#10;QYFIGA0NFsvCAQTGAgHUIMECkThoYFEeygBIFSxikUADhoKAQ7E4FMaBQ8FIUKJdfvBAH+iDxNFo&#10;FogqcDRKs4AQgYAGgwJLgdBQVpJgMDQcSBAAY7Es1i1Lg6PRoA0R+ibIzD0FExwcjWKxQING4XDQ&#10;QHFgJAvDUiA0sEAgEEojkVBASTBYxUNZgHA0lMGwDNAkikaDITEAOQL7brrrjnibEekrMu/0ekl1&#10;1brvrMMkUzd/TohYWXJFi8rQKyjz9K0MLSemNrK0Z0mZOuYqU2XK1Bpxql7SXTXkza2WXBPVq+pT&#10;tNeoZ9531kEOW0/tHw6Tm79nZ5ybEqa9usbVU3oH0VtE649VU0KlZ8r1lN5Z0HtNqodb5KnoZ63X&#10;+Gd6FFCd6zqmXtI7CNLWlLQbJfTLVmeqWNWCnt856LnSQ4o4nflj31lnde4jwk+LeKboZ4pOpUJ9&#10;mk7iHNKhM1aOiJN61Kkd8emZMohvwfoTcx/zTPXP9ex/ESnjWupdTjuHPEijOmukuGmf6D3lYUwv&#10;Dwuqx3oUTNOxJj8Irp6pRVdTfXoQS3qG1NQ16zkY8y2nM/RnKRknVnoQ20ulUI+CsTpEKQ9iynfm&#10;7nv26DCJq6ZunLLRzR297ZqqNFc/h1aY5ijRrZFKdGPzw1ja5nlgqT4T09AfJHHNzTFXD7KKmZqM&#10;eayvMPUo6Fk7uhr/5R5GUV8xMyLcPls9Pds/0+fIiY3OkFLJj5dRfUhfMqfjxVZnijv1VOP/nQei&#10;7hily06c1bweje7PNZ2HPg7I5hmn43a/vbOYA3IejFq91xhdNyvfNVa+nfhn8fJ2YoTZq/IsWDpr&#10;T1u+TJiHsT9708Sv+CiY77Oew0GskSOjw+wnMlaIzgGlo2DptTG9sRMm1fM4HJRdIUIs7Rmp7U19&#10;Xfu88zgcBOGeJdPuZoUI9WNin4M1n2HvpvPAzgMxhXpnnXXWWZuGzo3JmPaKOHmT7adzsIQcpbOg&#10;ihBzGgJY6kmkZIrbN9V5/L4eBdtFtgdZ9N1lVN3mjdoWITvsWqf1J/pZ1p0p0dXezVUN/SzVkziI&#10;qyEF625Vqs+oSpObbzK26iLEq6+r0FmwbUeoehhbZEmZrilrZEgdxNIbrzLFq4Z9FNRfFfrim7f9&#10;J7X46SDGCJEhhA7zC9Kuaqp8R8ES86XFXbtdW+O+g+g6n70a96bHd9O3Nu5047b1dJC0jX5/R8H0&#10;UV0rOnql3wmXcuO/w7z9LyCrsar2qsVW4w0K3VYbG+tavzIttTavtR65tVefddbh8llnnXUWn0J0&#10;1llnvanPBaYIUed83HS255H0INjG2qZ91mIz9h6Gz0P9ETqIdX/yVujt1VlnIUyNUkK2dJiDItuE&#10;/QexT9itGN016Vlnoao/KzXzQJayn/Xc6CiZImOUrA7yr6oO4ydxkPNABzHdTuPXs5YyxlTG+gex&#10;VT2MoUYoj4Jp8kzu24WpzE0llKzWeg+DUJlrvtozWqVp6Svk43tDnpr27a+sL+muSvVn9b38Hd1h&#10;3Byl2u5kvudKKWzTSyk19il0W3/rdJ/Og1HoOn0qKFNqE66eqvmvql4IET+yVCd/ZHtk6z57T+na&#10;NDlhMuT917i2KSEj6/o5srMhxPaejEhhW6oi33Rf41XI6I+SfbqDmDtaY2/UszxhpnRGT+5kuIx+&#10;qm/RVaNn9VUqJbT4ZwnTEK/zQM466zz8kET1neusvj6F4GomT/Y7jP6fR3r0KD2vs7gvIR+nYvIt&#10;2D12n2LSo8CoeqyokfXW+f7O2g6MPKj0k+tkPVVFAACgIQDTEAgwKBAgDwvlQtIkBwEA9wMUgAKq&#10;cC4yHAhE4vBIPCSMQ2EgAEEDMAgEUQAAkRyHAQzDACRyEgBXbNewKDwhag4CiT0ienmSwwLHALEv&#10;9jcAtvQ957b6ImNSknfuxTwSDJYXPW4hFyrTes+eFCzQ8ODb9VvavevdquU2lJsOMPlW1trA1pqt&#10;jxFpDTU4W7lOWv/wtrDWDjio62bScoIfR5nGSvZE8pcfMYyNv3WSsujEuGfpDTOnVo7O4aw8A3Bl&#10;jdokVIi0gQEktcZTjPDCZqVnThxcv9QG+KPuxiUYcbtb09epVuXmn2GCKe8VRAk9r8+R+FyV/alS&#10;Mz+fgDEG6CwFch6P19VQ4sJPdiryofUDubNBUdjBFoDIR9rR1UBskgpE+b3JwgFJoYCbcMlKolIS&#10;If8VaWmGiLSB3IY+PO14KCYdKuUEBfDLZ/tJ4C1G4eTTYIvxU8bQVGkYmg1M4seTFNJRZOeTw/ma&#10;GJslWrSIGHy9TVZnk87PL2gLzMnIcKxa3XQyNpLTjppeGam3FF0EXTxzd0vhLql9S9JIfNCffJOP&#10;dVln5FbvuyYqOSybeT9r/ADKTIimXiSioKfylSEhegGEftxA8Bzd2AWKXrEjfl0KQn8FPiWbihBB&#10;vhABCET0LxAmhIeqzBWAA1k7g6QdsNQqY5uhf7Lwg4yYRs6FWfWBSyCdK5OhpxeEAKH4QFB9BJBm&#10;E358tyaje5Ex7Re6sLzlZxTqmvSAB1MUSVUwTLpGuDyThiUFxUD+SNA5ps9IviRqs6jVjrhr6Q/u&#10;Zm+c9FQuJge7/p8zxwfB/H2NwKsWaB5M4JrQNHiskoRI8sZLI1azI/hk477rmC52g4q6+QHe9Dfp&#10;IuTKtqoDKGz4qRl8xMhx8OexzKZ997/8AuahLi+pq7VGKh8hUVyOFHxJ0j4mLQNBewIgPwk/NX6P&#10;4A6ZHPt99uzgN3j7gAtZpRfcZu32iCVLvMIDiOYmog51yVUnrMujliFXULG18hOABI+DYKeOz5Hn&#10;capcjgb85r6G8rcg1dRfCdXtsSCPNKnVxD3tLI+y7o5nVqdCJ5kZnPc+cOn9eUQVLK9dguWNzgIp&#10;LbDsI8YWOfdiajS76TxY3WFx3upfUPVwnErMrjKw/pNDlnQTSuUZCGIMUgWOQ6B+o4Wq4azb5OU7&#10;9l9dQcOyymY1vEqwLtejtryE3hhyWsQWwQmJddHAWrWgpiNzVzYnUr6TzS9/9ZiiknYjSb9s1O6f&#10;ubqg5ADucVqRBfmlkkcahiKQohjkCXVKi/p1nGja4QVgAp27iKgh/KbWFanvwYf13QZMClFmC5FX&#10;09B2MmGKyEpzrPtCcYTqviR07Fd9uAyJuIUmZdFTrhjyVPqGYpJMfrDPxrWjvax3w0aGXAZFxA3g&#10;uvLZkh4elVtvAeFcn4OWAtDDLlNQDBErmsIyIi2okJSsorGXjkWp5YtreRh0TgnVojRIT3St7okm&#10;ERRMTi5gLXMiRcRUlFgyC84nRoY50CXYoqByI1PKmqc1/Bjm1arjJxmDcrpxYN/cBHUtMpTAV7MF&#10;SBUapjj+oHIS15c5dcCX8544pNcEbKWq1lV27mYmWoolvk888BjG0bEjr4p9CfSTU5Y8xc2gfsGN&#10;Z/LYQU+rBMoDpszQKv8K6B8tDdKD0lqARNUisq2zrtbTMkQSAiGW+4+KEbvagzdaDiVWIgn/dWc7&#10;feWNb+27+Gses3is6GNcfONupIDC1nWugYc7gGl5DZy2m6jojPVRlAjKkx5ryHIm1wNBF0fUBHaC&#10;4ZNhXy/1v7Z7zLyRMSYWUzomxEj4m0sPC59q+dKk70JYI2x8rTjhoBIdMuoSw+ldL1GAtrCjd5TM&#10;4jId/MiUIjOaECAlN21CyPdFNbJzK9nV/gaFxLw2SkRBtQfj21dIpky4TpHQMiJOoEfh7ZpQcDWT&#10;e3iW5EqAmqj5Vz+3vNfmZNNFjjb0S4qxpJYKfvpxURY5eltIVQTI8RfBRozZ67t2tfR3UrA/UdJ/&#10;DmY2kyzlsF2t/zPLLmohC8WZCp+FsA4Nl4pD39o4gkEdpfHiaVTY2ZkiUr/RBHiolkwEmXIqKCov&#10;hDxs5gDHEBs3gfJUqu8outRJtUz8HgPVxtWzTsak5jNRDwbq5oxcB9M1iFUTLzUaFs5QhaBksPYq&#10;NtlQjwJj6SDfDi15L/5PiwZZIbZlgUcRakjoaKBYtsPcYDd1KIAAnH3UfM5mCG9FpuzgE2OnII2a&#10;bljJHMN+PGhtuu0U12TvVY/mXBJ1bLsXjWjl1iBTul/RBar8tcbMR0oBc9dYJ3w1ErRFep4iC71f&#10;86hLr6WJ4lRMxQh1H+qmJdBtNfGu2OuVdrxqyA49kU2Bjka29NaSdyi/lRLaK9iNgxXAlTKKotus&#10;a8YzElIqvA2bMjOhJFMf0tG0sa2d1GQcVnIl7pzYUv7rBB2F2aCukCahosZd8PJUATLQc8wiX9xF&#10;eG1kB1r7A55sT4GSHg7uk0HySIHjgaBOpG24QHhBvKPPAyvkEfqCsVkPgI+7QzPOi5nd3alziRO6&#10;Oudn9K6TZh02WjQo9zjCi9pjk3dmZCQUH/EEzjXvZkXHq0qru5kTnSKo2BiYJuV9Af79VE7UzLgA&#10;U12G7EF8Y/m3WDIhWODyAxSffQOmZxWSFgG/urE6IlJqUnEhtBfBZ+oa7fqx1PtAOgiSllwMWeg6&#10;chKlCpACAZSLbh1y7hiqsIgOh7UnmISS0+iHwR9e3Q+yfO3Iw32GuYdIhF3npm9JfKArDa4C+yVW&#10;kNVGBKaITFRBt4Ich53p+OqvmwAf9/96y5/L9EFF0lsOkMhsI+UMVf1EXseu0HX8+3vaLj0lKHpb&#10;K3YQJc6QlLQEFqAOAfyL+b8GfmxLlcEPO1gkZlidw7ekIludjVBp5fNoW81bjiRjIfgxMhwDvehp&#10;02l5KLDFsejLxAptpSd9ZvP6FWwO4c453uQKcxWubg4nl2mpZgyRvSfXUWIYpSogp9FPG3cG7zCA&#10;2S+5qU8/T2ACcEPqHZr5tmr6qroxJBEzBm0tPvcIaejtyMWcL+OdO8VWfVn6KbX5Ac0ksLJJ5AZj&#10;CyflZ3MZWrLX8w+a11NM6Wit325Uu4il7/uURWaiMOqvKRQVNspwXkEA6J4MuX55c4PS4Zm0U09d&#10;rGu3wFCCqT+ILENywFdNclUMKJFM2TTnBzHilcMeytneGGmaPdsnPVATvLRgMSeKzVvFgfEDOS+I&#10;BFo9QYCldR3pE+0trCMRSK4fQmdoT/mEOGSW0uFzOTYKjMSI5EgNDPwTbBoNquXdQohbpAhDaqss&#10;R3SIhWmlT6AQ0+oewru8Ligrx/CRhQauSBTXgFGR8wuejyGg/nSqpqfuR7HSbSCGyCgpG/04pdvX&#10;LRNer5SGOR5aB0iq3zTLIkBdW2vzZEQe5cS6HIpaXUZMj36cHCN5r4iLh9yIXFLqdMF6IEoaCSlm&#10;NZwN31006s2ver2ykhOvf7LeqMC+7a0QtPCvBB4nK3l8lwuSjU36Kl4Za2n9fipbEMfuAsgyMySg&#10;zrgLYHloa1yypILKhB2D5yigpL0XEhzCPT6KgIZXUx5HfFdxs0b2I4wlcV15us2fwCvLl9Ey8Lts&#10;ftOI3W6+8e4zcpqyNkt2RtNnVpJBheWDr4pPH0wPZNTz8u8NwwV4vSDFrtIznjvEpHQwic5Uc1Q8&#10;CUr8x9gSJUEybHx07/FBFuyg3CXqpsHKhTUp6sWVKPUY5/okcorBX2vksnGq3OmS6hRyYisgRzF4&#10;RPOLUaGSbZKt77UaTZQK7sBp4EEMxvtUFAT/B71aLiRybGZkevnMtsS8rdZWyAMmpeMeIflrgouo&#10;AD3yToRNrYALRqRCs6y8MgqTXHhidB7J2tCmzv5WZ/RUMtZJ4yzwNuWGucyZCRvFmqvR9OOMAYqM&#10;aiRTjTMyDSbdaGieSMeukegxKiW/rnQnXbGrTgZos9Xsa7LmUdqbJLpGKgsgxxjV0LHH+LpgiR61&#10;YFFeVxNnnic82gun0lnGiEmIR8singlA/7v0X3jQWo/Ej+4XT+oGAKbhNPloSSn7dQXCDZxN/hwf&#10;KiZR3pw4mcD9QVShECINAdJrNtt3hMfA+1noz+XMpDNnLn/mK6XXVUYT7xZWdcM1BVeH9YsES2e8&#10;71CHyadblpphvdfp6geKnP2ben0Eij16aCaO2A/TKoKF5Ap3XxZWCp1e63kTQ+S5rn8jzV2ZDskT&#10;O2CR7x7pgRK8v3Oe7HUjH79LYifEJmrUBQdHL0iehKflgpWaGEr92F3Op071+EE8rpLd0QImaaFj&#10;0knRwJicrb+Vu6i22HaSLiwWY8lNBkpmkZya2vHwL7uUjx8p3PZIz5W+BqVSoWC5/cVRhyRuJtyE&#10;ZyqW7sjcHUXXqhkvyoaXjOmPtuHhZvz78WWJFBVsL0i5TaPX3TepLr205eu44kTkFGoQg0G3AfXQ&#10;b74dhZOBWb8IzgRPJ1MSFbvJcUhvpY52ycLtk3EPip60A5Gzh6V/buwOxZhqMbw/68jPN6se3P44&#10;RJsMb92usQaFza6NSHyVkLloEddVZ9UNN0MO19LJt+SC0Uajmcgd2Rolhlf+8uiJlWD+WciISGtP&#10;zHgdFljuTpouvKpQOidalMQuUMD4fTj16Xj+Yl1BMpbLpm4D+ZHc0X3a6qU6VjtLBuYicaGQqhOF&#10;GdAqGSoWHN4oJ+lHIHlyM1mu7CHNnAGEei8f271vnHsf7J859ufEuXlFyFQNnVu/Es6J6NiCkKX7&#10;55LtwT/g7VSZDMHub44iwcrcjpKJhiD6Rn8xfPMuXAJUaHBYodShIRCNG37guLtQN5mv0n6zk9mz&#10;Jwpr4EyfMcRNt3tMQuhf3SvVj/1kfrCH+DNG5kXaqZi9C9EuS0V3bvLir2YAt3yj6qmM6qEfQONY&#10;DG2naV77qEilt0slGoFD5ckj4NeU76SDIUPDwjTyhpkiihOizbHEzX2Rjgigni5gWQnsQfOTD2gx&#10;Sc8D5BEHuY9UePvhJOmSpjV6FGBNmh0ER1jt9yf9ZsVgLw+NqWtKST+ec0PR2t+Ls+3J8HeCMEIr&#10;9IsOCZau4eDHlFVuUvthuo5ww0b23WQQ1Gvur00ndtOdPi4ewYFAUwZ68t7CJmsUczAs17SUkFnt&#10;0QJLdxfzB8LNE9QakRxgUm6gVaGLhIpVPz/Y7CUYhYMQL1AoVEvKVJzIs8/09uwBjn1qEuGchI68&#10;ekzM6GtD2kkE8ayhJco0TgsbWxaRKxI43TkTtTuUYh/yADoQpkiPPMpWfA3bD2yh0tNYkaslf9EA&#10;NDgeK20QGo3qHZfTNm2LI3+LW27pFxXgqFd492Tj9UN4wXxDod7iZM5EAxYXtMdNILAMuJUsSIih&#10;9jXoL+T/d3EoGPi3n2U2v1tCTdLvz/y+xF9AFtvTQ10tB1pE1pdCcggpglNqIMkd7sc+w3DnFr1L&#10;GHMcqYEspLn/8rw4/Js4SCJqpb/4hl0VSnq6ALXclq9+5lYE/P7fXL39lyBcoTxvjV2pcG5F3YSI&#10;K/MlZ4HoN5BfRwB6otR53O4pclSCs+jMKSmhGB97AMtp9GlVlbIUBdBJ+m6OyIM8zliC3xeiMaH6&#10;EvgrCHKZSc+vJTmYxTmjyw/3Hc718anFkRoJ75t7CPteNYsCZIUOcqA6C1FV1X5MzWnrou5kwGXp&#10;gOeqFTPjUWJidENzDHbH+h0K999JSpMHBQCx68FxMNdhtWIQEJZAM5uiZew4LYPjVBP9wggEkidg&#10;a6nOg99tuuj4kceKL3Wu4KZM2HHP3CTdRfnROkc2UMDXCIPu5hZbcmPJGKJal+ufUDkuhS6S0Dn2&#10;XKZCJdeYQrqRUjbYRbhTx4ID9tNTcoEtMfXCgLpLpBaFsCmxuZfOHqV83CBTBfpF4HH+shONdqeE&#10;alQZOkKwkOQ1MiS+MoS8CjFRdnS3MbQnIObARLAB0//ltU75jtzJtSZvEM0iYAFS5b8beQ4axY1U&#10;VFsKVSI9kmP1UqH8RgccMvUJhJ2zqtA11Wo3uYtiu3ud3ordz+hkbh2mLtFaR8ibSTlH1HEN62oO&#10;J3fMF4q+s6hJkBS0Uz3AGvlZbx5OMs9OnsahmXZ+QiPCPz/yRaVELwOlA0KF1hM1OTxJmm/5F0U3&#10;c5TDt2yNDJ0SoBOovB7AbmsNIpqatL4CaMD2axqV2z8AJSDa39JMvI3V7HhVwD6SKxaZHFZi9SrK&#10;z0I0FarZXtaocvgbT/2G7s29hBIx/fYWwCEO1uPk4G8JDyU8JYvG8C+PkXix9A5YiLqpwKhx4oJq&#10;jkSCuE8exTpnuiLIzH1D0xas6dKUdPY9+ENorKOfmEX8esnUmPtVQFlsB7G80w7aEom4f33bZide&#10;6QHK8VH/xjZIR9Ed+bFlhtNFHl7jR94TJUTjQafNt1H9Jd6lEptEqkgBKOfYo1mVoElMqAXqvTAN&#10;dZo6zBgb6j1ROYxJETwutkqDwdWGTnpJ4VOeYRToAexJ/SLlMyFY0ox+SynTFwTBn1EaN9gTDelw&#10;fLNWl0A+JU/VEcbwSwqVbNYEpzB61Qn0/FubHncgzncGclRaVXbXbjlAgGgq4wRdMoJOYV4tTSWO&#10;pwodKvASS3qrP+VpHXnSlaMCd4Je6TKBy+N96WrrMDSj4xFuybfHd72lMSYu7rmja7l1UtGxTe7F&#10;EUX3BnkSgH38OBHd1CSHoggZnhzVVJ8j8tgtBVVPScNdIepCuAKSdl8h3U+0qQezunPxgtTNXkVs&#10;M0daM410fZGaVwo7isPHT988yHNSGEp8QuWDWjp0BLDBRMtl4UjfP8lcHTHf8cmJItWdAWDuVAy7&#10;UX7CAZHEcCskxehlHRWiMwz4xsxZVFLWsJ0Vi/Io07jvr4ipxhxBt8hmuZRCfkCyg3UjunlTFeyC&#10;jBqE6L6ipwu4hZ334L/06GRdz0gb0XFjMlMowRNHS8V0IjQsJld64EnVfswjf7Rd2/jgRDDXsXQB&#10;fPHD3CRCeILCL8VjO9lrq9ZVH8jjy/Nm8AjAWiMYAfJ0s+4GDdr/uJrwkNx3NseyKZpNmRzFzkWv&#10;/hHUvcfB+2NU0MZn6hK0ESAbd8RqhLfoPmDIzSDYA3AQMS+KUXpUh77ayoVXLTE/cT48lgdKFR1g&#10;VvGjHxYp6phWxh4S8Brb/IRuELHTFwDP4g151EvLJmuSlzO0PvBiRQZxC2qefkE39RnOyv+kmw48&#10;NSgM/kqScHOWOuVBkWvFQCbquUCLGRLarvQ4jwb8a8PEnSA1oErTCUH4R7qxBG+UP0Ja6ZjuVp/Z&#10;q8prXVtOCUOMBqUvuL8gEuDoJVqTHMeKfgenWJot7UMnyBp6QrOLAqt3JDzztFBdpatUvvEjqIz6&#10;oyMzgIqWgo5l5C7pV8fmXqbQ1lUcKEfy96ALmHhfvy/TxHm4lERZ7W1sohml+lNproYCqQZUDRH0&#10;yBleVBIEu+IL09Jh8nf4O2o8CBHEZHP2tjpLi003e+ntpZKPwogVNWUOQR3Rt3QoAYGACDNj5+rY&#10;MNoRsWEdJ/8XXu1khilm0k4rtx23rZCxdmu46Yqp+xmfaRMYr28rZ7xyb0QH35Ah/QZpJUHgGIOu&#10;sxpBO5HMjMODthxUJ1FAGQBB1ecWx7MJVpX8WYQ0qGiAqkk/V0GVlUzyYjrIyVGysoclBF6krO0E&#10;7JtwxNOk+yBkiCItdX6i+Z8Qti97Yl64Qqmqi5LLgxTnqQa3Opr/SJTi61/JUXa+WF8IhvWTUxPB&#10;YXGZNQY5OcmFOAIZCw5rIGQE5HsXs7sBi61mYksIU8TsRRYHAKPsyyVaowHPupNfqZf1vuhbPhRG&#10;Q0BfcN1obxGbVVwltqD3mZlYZZNk5cLOC6BRj4tt5VEJjSeUA3WMmn/gNXDIt4QrySGejZYLvK5i&#10;v6Yq0iODCLBRLdYef7n63pJt4qsqJtPR05l+Dbz8AWbGBmqfgG6eBiwHWAbNJwqOlpf2BEzZVub1&#10;oj0JWeGjw6SzMUoW+2hFIGNVRJImbfF6QGMdey7i4RSw8QEHBDkKiBERiex/zWY4pKL1qMxSKAlc&#10;EQWLtRNup4KtktL4WRwrbQ8A7fd53Xm/5JLljyg9SphfKwPZYhXIm6EAedTadVoqQrS9TuAs3RfW&#10;j1h2OeZ6xaL9JDkkmfgOgAYl2C+2I7+IIkwfr+DNf5plt4J2JrsO8e85ACeH/2ggRx4NuItvWv+R&#10;+EYXCg7DTNjARwO9V7jNy08McujJancIFS1fuyn3wpeMCoKpzIADftniSIk1awQ52FWI9j9+DWgL&#10;l5cvf2+P/UU4EIBCD/gstF/cU2lYhIgeEUWKqMw+KQNceQeR8f3D5UPyyLfJJJ+DdROlFmZhdTFO&#10;eOpF7zDV4hgt5SvjrQgNLQnlgMdRle+UAR40EMt+w6PWgoQzTzxJzq0Uv3HeO9AmhWG8JTPGKOdd&#10;gDEsk+z7X6MtiOprpaiA4YPM0gcCB6uauKGibAYp8TBayw8bqpSII08KeW1iJfsbHFIOPqOlzwiv&#10;JDBUCPyggmYEeS8J+UIrR4Nki3+kCbEcyYdsdE70PTuAlkaiNa5GihOtLhZjhOoRRYMDJ/tRTIQV&#10;wksMNujGvlAHTCFGSkR9eblLSOEtiO9ARYdGTYywHnYzsjOKnCAVigw3vMv5WG5VDTyefK+WgsF5&#10;3N7whoKR35bG2eLSIxqwYHzh/iW30fhWZoJVj7DdDHKsGKBlV3KwcopIgldb6MVczeNid+XXgzd2&#10;1B+Rn/LlolzQ7LAMomE7Iccdo5t10M0y9HG8cN7nsio6ONwVxTWwIKKOgiP6YbtufJ34z63QeIE1&#10;DqVPwL5a//cfm7fMhDZiGkWWtWuocHtULGh56aAlkca7RDwaUn6UYoVKg5nuHEcQ3ixh+eCPwkWd&#10;jcTomnzDbkamTnqRGuN2XmSbnuWzQHw0zOiHvlEDXm+GnguXKSukVGbRW/A3smc2zKEnjYiKHsM6&#10;3Bgwcpmpg5w2je5AB/Zs8ndb6OpA9o+orXZVxDEXESZKMOPe3DgNcGx+Z26GJxXiKTakkdyq/RYy&#10;/5Yhtuq/X8gxOJ5aFUHQYpv8zux3Y60ZKztVqaUabbKdEZGmHVEqBIHZazwCoGWJqMsohs1dW+aK&#10;ON6mVRa5kjOeWAb5F/E9CzNP5hFDKEZoAjpahQ2DTjcHHkfa9Ix6OMC0WSPcgc2/TPCKvIlFvzmU&#10;RhJCaDzLgvMV1JgfDA452wv6JYv/WNWGz2d+VTpNoY/QB/3JkKwDaIdHuwRRtjJ6gYGs/D2OupVE&#10;J6M1Fk/Xw0VDgwftJ5ms+Dgyqghe0TREaVwlHM4DMLpSCWyTO/s5EI0lkokvR2hFu4tjeTyHSSQK&#10;zSw/6Lh0LbkCG2TK6NAA2/yxCnbBYTyv4UNzcnymQqiQKjL8HkY9h/M9hVquQp8k3GWzYEYoFevp&#10;/jS2yRAZo7crQp9FdOOi23njfjKazvBfJEJ1hh2RuW3D+3pWI6XDOEQapHBKcoZsLN01BxtQC1Fq&#10;vFx2j2FQw6/ZN/mwcoyQsrqU64CdLfoJPsIBUhAqUB9lLCkracS1bdbd8AdRKSK6vY69pKP9TUgg&#10;4yYaOIi9M4YzLFFFuvgQxMCDxSCOLvw6+AtPx8qQ432i8Qp5OIDCEGXt22UMdtOxLXEo1NlO8Ph7&#10;wMpXBYAlj8kZBIJlH4/FccX7iGuKZvAAwPWo8ITRitMjnBUX0PWhDuj48mPnDGZchKy45ppWbjum&#10;PlQk3HhS/Q2N4TOrWAR8qjSn5AU9IGMaEQpTkdYUsbdSySr0FPpuv9f7qKYKkLjzSvCjcT5w+6I4&#10;Tm1Tigx20CszqdODtlv0GjdBgsUQouVQbAveaja6sG/+ePBcqIrxwmJyOrE2wYVVEIYFuihsGLTJ&#10;TSMYkdACten3QVgNTcnx6BYOoSLR91jp9EgKxMhYwI8R0TIX8mxvAyEuGo7lMpVPqW8DPQP4I0+h&#10;P/wNDi+Zk/Jp2lJXZdU0yEaPILBs6mfyS+tn5HIOmwJL09GmBKLJHitnNimiIUZtGxxoBo0Ekx6m&#10;qGEvhu5lWhnInyxr0lUfEdp+bjRiKh/hKXPTRJV3k9z0Bq7VuJ32+GwUV2nXYX+tB3lg0672V5Ow&#10;jM0Ca1fbopaXwdyAye/pFGMs8h1gwAOODjY7yrjcSwhi6bnIcpZTGLfIsYuznKmcmadNTB4tMMpQ&#10;ibWUcQ4aOwZ2bsvT+Lgvd+CoyjVyBZDmmIRFWkJZ7y0RdKV55AHhIuSb7s75AFIBuc6wQEfNuNL8&#10;i//sHMGjVQGeu4leEGNJcFGEs/RmPDjXE85MZEFWhfnnQNOiBfCxbP+w6CrjQW1vP9J3f0P1YIxT&#10;vUKE5RNHUuBmMvGsRIT/+WxBLNWfNKdusUm9CcHjtEXnYDG+Y6/6pZH6F6H1jwOBtdJGgvyZBYRY&#10;G0B4qJqFcJAjNc+C32n4bSWIhq/bPWDUYJoWC5uOumkVIAxgmvSKHcE6skJM2EOWjOA2gZn8qCE4&#10;joONM82IwChH0Y9twN0oQzW6m2KipPsaK9tYbJzDGwMdtoZuh1oZzGhg5ODK+CjPoIuEl32o2BlS&#10;igU4Z5BgNBUmSF5uY6QnfaqpNEZEzNHdJzexGFPqDNKGimK/IuhQUmul/+AzNqGjmNKM4+NgYzRc&#10;+kpOvyZRvQAY/x/sPJXsUFJx0Ao6AxuMj2WRORkg0pbBBkuFrlaKKjOxpLc30CkCf8y10UCz0nTx&#10;Tbbl+4RaUrCx8ryhD7JMnfX5XsRaYPjn8W8Zi1ZmsMyMIgZ1LbCA48C8LR7E3Ftcc4UWyqE8G7z2&#10;MDWs9IBFnguMV5BvqAhvwTC9NI1UNTGNUOa2kIiOIyhZIdO4AXuXY42tgRPKLaYQEoGj3JEsN7T3&#10;uY/PNCLaqD6P/MSNNqkJIAYSnRFcT+5nSGwNH6Xrj8DYvBxJjfAqH86nps7wY7EMrJQJpmv+N5Un&#10;LHkW47VWHoLoSTvBLxaZvnD8QBLy1vRRAysCkbOITikygWxtZPOCAl9kEcKO/JkGz89iY5M/pyeg&#10;rqqYsWsQAFEhW/yX28nFNULjJkIiVxheNbn3KSRpxqtoQ4ZDD+Tg5HXciv+ZDUAXv9OOcZ+Pasv4&#10;eEcBhPWvN6izn6Pi6e5iuadBNMS2NoCN4D5YWyJdfFliHNAs10QkjtM0RpQ/MYamGooxWQFuLINb&#10;kJQ3qcnqzJhpzjGctDbE+ElwGWuIBa2FxRAfckXXb1WLa0ouYFpTtAxoOOiKr+RN0z+jzbe/6BOd&#10;bUl03tPFUDFNGXGcsoP/Rmdj1ucFt8RVnrAgXP8KKL5bFsaVBALpz+p8LKfuLuN+54COYYedUCKg&#10;pNWaQw4vkNFPxhKeLHYeloNGYEgtx4ZIfPbUjXwQLS1j6Kkl0SwjmV4vbDjoKbYfo2miamCzMMWy&#10;WsJ6SIkJv2wNqj5esAXF0RDBOaePQ/IwMJGIYAtgxFv8O9ZHIKzzxhocMhndpOgmg15CflaKllkY&#10;cs8Hq+kEA2SO6z6GhdUyjtGdWQtmBswArKAPPWBBDd9ZE2C7/E3/4uyVbiFMsIhoMsRfMItYFmFl&#10;c1elkNYYuY9gsllCYB4Ymuar/SNzUcO7GDMjOQTxzY7pQniWza/zVoGUcp2uqu2RthK0sZvGFOlp&#10;JYcvlFqn5dRv3rgpc04zORNkacpQ7exZVwfGSgxfyI84qMy0QYpb+/rSBHpZdk039VES2Z+f0C8G&#10;1okQl6joPcBgmBot+kcjdWgKsawJsA3nNEu1hHq74jIQy2w3IepPQ4b7wMOJFApRIJB5N58bhIxE&#10;AT8I0noR2m/e38n8kgFYP6+j5Hj8H/yWwYzDgVJYqPGLnoJiqKlSHnWjAGjvj8HuO5wPrjmbigl/&#10;oq8tKpTT0+L54SAhHcKftsDItlD1UzGJOPR9JWmwawoRleh8QbwHNLB7/EIE3cABRGAAVrUFkGJt&#10;42PIDDr35zipB+5iiA/kJgRqk054L5DE0LgBRjAMdrETRW5numU/HARr79nkCP0n5rJ7004Z2ep/&#10;OvszIxIBMBAAAAAESQaJBg0I3d/9/T37/vf393f3d/f3d39/O7O7M7vHd9vWbd+uHqs7dade3a17&#10;nHPa91qdVo/ufmuT/t/+f/37P5/e//+f8d//v378n5aNT13Gp96T2p7UP6MeJ3W+lD716vTrrNfZ&#10;1hpnU3ZS98leZXWOk6vkafXsOLta5+iZ2+nubSd3S9u2u99OqrOe3c2dWXn9zuuzzjv/7z9/ndS0&#10;k5p3zo/TzlntnHbO+dNSsy0F7f+dN84756Vz3nlvS/8475xtraxd798Z57xz3klNn/Lea90Z3a9P&#10;d77R3W2N3jzn8zfTvtUl03d/6s77tPK0s9LuSSeNs6ltSWltCk63PP8r7cw55bRx2p4+58zmnHHG&#10;2V29xjkzWt2bu87vrvP7uSs1p23aNbv1tr9bKa2cnlFZq9cZve+z9+zJztn1Wm+lMq88KXjl31rp&#10;rVTOflvjjHPK52l72p7UPkefPG9X6S7nO5UzTmup/a5O6ZXWp+Xate28dNr5/Pbj7H5LzWbqWmv5&#10;Z31LZ3X+Wu+Nb6ftS9/S25Zqtved9vT35qb2J2VLTQBAbvc+CeAGlH5rZpmpjp3uy2wrM2V255/e&#10;HKVn0DJFTV4CKKE2dTod6t54L5SSHRhcFpZ9qAtFPgwACgPojbrKA0lYxwEAZO6uDwSDsbYprA9d&#10;/rt9pl5lv9946XuU/M72QlvntG3braf6emzJkXrJ01J6SfP+hZZ+x3l5ctM6KdeOtlaObr+yV2iv&#10;c1Prl/rafeXllzG+jZSr5XaX37enT6RZIbelTrkppyzPOmVkp6x0SspqbaWxKcUMK1tqeVrJVfKE&#10;lS9ta/tyM51IVXpslnZ6pap7y8tX+qRWxjmjZUht/Yd8Ibe8F946G768Ud74bLnhvM1xtleOlBk2&#10;vHXG2+x/4zv1GnkiRcmwu2Vle7ln5fiV2VrK1F6nkbKTVWuN9EYK7/OtkbLsZqaVYX0ap1NK1svU&#10;pTVKSV3W6NM/3hubJ+X1xtnfX/0+nczVWjtvnN7PcLqUV8b7dbIq22jtfNiRG768NVYZGTpD7+84&#10;6Y21J8v5NnzpcDZHyi1pU16fqdre0SlJTctNoYVOXdbLt+H9/ktZ2pMF36mMfWn0fnqrw562ysg+&#10;WfSlhcw/ZeWH7D/Ztq2WuaON9aflKyM7NVmVmS9Pym2dRqe6X16WscbJgjfOZljhrezRtqQ0Wq7P&#10;U3q7zxkpbGud7USC7NzRvclyisaO/385vqSSJ6UgS/p0xhoZsnT51eG3c/elVbpPblibVnc4n/6N&#10;zNHCn6zKtGF7vD0t05aR4TOMTcFuSt2lXzltw0llwyqtkzzy1W0gV2bjELG+ytPpYDIUka/S4CqR&#10;DwZlXvlRUrzJ8q8eKXVve+x/Sf3tfAqyX1vfndra1NPKHSnFTrGzy1q53ray1p4s6AwbPo2WLbNP&#10;1r3MNc6ulplqy/Ej2zgnEjs1o2RtC4Wwjb8MO6DJRIIUNJkooARNOiYkkE0rtdzTtqWX2kkBuaJD&#10;umxvpTxl7L+2acb6V5d/KZb/Pzu+pVjKf4ranld2rdd/RspTSAZ+lJdFMvWylDLyW1nbtq30a887&#10;n/KlfLvK9+uxQjmR/j36z6429nWfd9r5L91Gb8g3ykkrdHcZJXc685nlfHs7bK/sSUPBO9nlW6aa&#10;a1tOat/pT7e2upR08oySof+9zm5lFqJVn3VtQBFW4lxZqNLk122chI3zBUbbNAwF8qSBJqAJaNIx&#10;eR7IEADYGBS0o6PRfJOmiknzfG38fop+j7iH2yynnfxd43y+XPnal+yUbdvWUpRWSCmKgrKdcrvl&#10;TCYDp+Se7ZZ+7Uv9o4Wcofde+bLrRMo0vXEyZCsDKdeGTUoAXVYKNsUckrlQQp5CGUn900hJMspm&#10;A1B0fZWGkUpZdvH8Tds7HLvy1LE/Zcvb6XCnc+P8Gac7V3/J1js9H3ZoX/74nTg7VHfYUo/NdzrL&#10;n5S+jDx12h3+7HT0iTRhT1q5c6OkuMlqinJqRoaXjiSVk+UUU9YnVee1TKcRd2akU6fSqVOrpO8U&#10;19rTxkn1pCypqSOd+qY6HJlyGeVfS2mk7ZN+c/OssE6P8it0a293bKyWm7alkadOnTqQ3acOpP9T&#10;50a/8ScSQ6fTiLpV/UY5WRO+ZU3WZE1WT1Y2WQ/ZP5XoJ4jOR+PySpnl0Xa2UcIq2+ec3M/P7JS7&#10;n1qszrPYqrhrxLtNxOsuDwhFWsVJ2EDKkNs6ipbUfBKWkSYI6MB9GgQPZBP5Kg24MfIqD5wQQACl&#10;ir726W0pZXzaDvzyA9k+MLtGrsyLZF5ifCUD2oZ9JeuSsLFMmQycQhkDWYZViAxo18jm8jqyDKsQ&#10;aVeWsZEdJmCedkGxQIfPukBANvAawTqQcmVYhQU6cFwVKQzhZ2EUFgqc4CSSDSMsnYGsr9HWfZ+v&#10;qzQscBLwYSWRtlmYV2VGVvV9shDmYR4WqGERsEKklSzXCPZZGMsEAS9SlWGZIqAGwKZhWCbvyiZ8&#10;n6/DXOnQu7+buymTwzf8hixrU2urpNflM5RQQmixSCihhUILbMrkQJkctKoCJNJK2wboJfyPBjSh&#10;q0JY58o+D+syoAsMpPAjw68TSsrkwG0eyuTQzA6fUlBeKBk+/L8P/6uyiv9ZIW3o0F3KZ8iUyYEy&#10;OWTbxgEjdLCQqusDSZh2UXCbB1pE2AhG0V0iX3VVQApm1WZ1lYgGWkSs0sYBLV+VVYRgWTViAMaP&#10;g86UiYIOFpFW2jZg/Dj40AIdukvUGYDdFVJplQeKeKUuY4C6s3X7l04mwYurRDwo0kpQSkippC3f&#10;UpTvbPbW8D/t5p5I7fA229pzRncKEK6TZjpV79u+P2ngpaaNLGnstg/93yc1Z7w/J/Q5aeZklpOf&#10;uts4abprTxacfH2+U8hfa5008s7bsLr/M7TMVbptr9Xv/ZbNlKvX5msre5V1Sr+wMnV3OCf1bzjd&#10;vo2TBlbotcaf8/nlfJ800DJH+k7d++mdlLpXtxTCWSetFNZJ57XVUuqQ2qnhSWusFVY7aWSzc2XZ&#10;Tu+stVrK3j+nvQ2rrWxr5Hu52bqk0FbYP2m+Tnu91r6Uq3O8lcL4lN7alM5JI4XV3ksjU8ps5bVd&#10;6aXXrdvJ0690lk7bIa2U3Zm5a1Pazd3Ntb3d3qY82pbOmqex8qR+0knTVEL5ti9lSVWnbWW8E/LL&#10;l3JOnpPGSc3IlLXOPqko35+SHOffv3zpc7yUpaA/1U8pppSyVEZLa6Sq/Fhl/TipU15ZxstyUrX7&#10;VlopattjbaZ94+3a1qVT6jo7ZXnfm6L/lP9zW++n/inLlL+dLZ+izN3T9qzuTt1J2XudktRbbV8z&#10;J9Uc+bJTdrqk/G3snxqf1Meets7ZcDrbSBvy/VmnnbCp+ezyShtnS/9Y/cKuk+adgtS52SnbfKP1&#10;SVN7wv7plcY6aWBP6rr8+82X+uT+nhQJTvuThylJ9oZ0urVw0olkIXVb5ZRTWkhbwvrW2yus9X7T&#10;r5BWr5OmQjsrbEpealJOYc/6kvJLucZJ4a08Ycs5+31OJNgu7797hdzUKYU/Z3VZIfVqu045JZ38&#10;Gq5wSv7ZUdZJwXmhV+tO66wQVjpnjbTKpybN1/46/yOt0LrT+E9VaGlXyva72qdiV/hcJaWsnTSz&#10;SkrhS/lPaZ003xbah5RSk8b/LaUa1r/zqUlTp3xqyijvpH5We31Sk+bOSU2aSb2c1IQ9qUlz5d/r&#10;lU4k/ukUZL510txIW9o6kW5sWq+cLX3Kt5NSTCfbOt1ntD8r/EkDmfpTkFLYc975/BS0t5+CPO+k&#10;eeqfPgXtfeqbUkypdkpFClqfNO+z0knNp1+p/UkDmVKXcpSUUtAv7Qlrx0ufdqz0UvqTpsKetCOF&#10;TGXTZun8ddqesi31k4J22jqR4PesNjKlnO2l/PaNbSlo47ROWc20bjsyvJaC3rc+rR3na7hSUFZL&#10;J6x0RklVCrZT2/EpBXlSkVIK3vj0UvApxRSQ3UY7ad5SWyO1zCHwgYR1HOiBIcI6ToiGZZX1ubVC&#10;lpXn/+izLpDuen73n/Urte3yPl9761P69E5n6kzx2yrfUiofSpfSJwva+fTWOZvZfbJ4sqz0SdNs&#10;KSvm/O85p7SzZ8/a3N6kYffZzFPWyjzvvBdKKSVTH+9QKWuUVPq9UlJ+KSll7csvJ0vuzJJuX1JW&#10;ur+7u/PPjJkz5hmZs3pprTJKfn9mm0mXUbL1ryxl5nL+U7ObWWZtuzu2c3e7U3d/d0q5bXfX7o7V&#10;df7zf/3sfvzvp3T2zKycc/Jk5kmlMzulTNmdmfKcPpn/3yl16pFSyvT7P37z93c3/7+s8b82baZN&#10;nTpT6uzO//7OdL6/83W+7/y3Xvrv/M/MfDm2/e/v2d/f3d3d3d3dPbt7dvfs2bO7u78Dk4n7/KXi&#10;8CFhkVjmc5BkI8xB8iIQhGTjwANCYkEeOEg+0apILGUpyYUDDwjJ7DoHiQjdkKh0xIEBs33Apjcc&#10;GKg4peLhQZM8FjyYTeeSYbnwaPFk4tiJBwHOg4gIAl2ABx1u4ApIVOiDv1RE0hHUreIBNUABiSqg&#10;1m3GIQSwuBcCHwaRvDwwMDFHFH+pUHwwiGSDp2KRlpDHRKU++EtlMkHAS7RZF8XbiwvNB2OBEXD6&#10;JFwcXH0VhQBQJcKyygPUXR4VFBqUK+OwLyt5rpHq83yBkY1ZALCJfEIuT6s47SPyVRwoRMNGNs+V&#10;YSIIuEr7fB7WgSPtwoqfl400TGq+CgqNLbRBiFmJZAERcRbR1WGlCNeGxbNwXBW9ZUOLZ2EZx2Es&#10;lK3rNhUVFBoAXJhHiIZpXYUAgAvzCF0IPq+q4AxzXNVx9Ly4QiqNkGtD1FUirfo+zGGdFbvrqzIZ&#10;H3aXqLo2oOjSLm6DVwhqlSXSQBhDNAxeHQcjUCIhmAjsNhAouj6s5MHPu0LQq6C4vurqLLh90AvR&#10;sO+7PHh5l8gHL6+DgnU87+o0FlCaG6u4ShOiYR8m2ow0LOsuboLFJWJMs2FftfFpW8V3eaHSZ0LV&#10;cTiwSguRSiIc11d1l3Zxmo66yqMxonVnAvZ5FwWCUVd5SFjHsWmbx/LXGAj2aZfoQqRtmglVx9nA&#10;MC7S1olYm7Z5/KtCW2dhJMeo2wD4Ogxp6yqwzCtllnahMaHqOFsIc4VUpAsNgI1ignzaBaiCQqP5&#10;AgBoIJffo7kyjANUQaHBfIHxLjCQQg2DmwYvb2ggh2UaNpCxcHwMYCD2aRi6gWgXoa1AllXb5XXX&#10;yNVdIVUMbRC0Kgtx2MiLoQ1Clm1WDG0QsqyCGPhpWBY9KyRyEjqOG8E6CjghBEWXhoFcFJQRLBQ9&#10;LtTSchKk9WmbBcCIFPJhX2iDoIVg3iWKoQ2CFTkJ0as40mZx1l2iSsSLHvdVGch3edHbQDouE8VP&#10;A5FdFYojUoi8NCwDuURxRArp2FkbiIZdIRXXdZklQxsEr4qhDcIEK+NGREZiSLfxt3He110j2mZd&#10;XuwyDstAoqiz5KddWNdeJFmWVgLRtKok4rbIScBAttgUpZepZnMBM5wNj7JxJS9yEjpyEq7odaJu&#10;NIFkXZ+GRZIl8m2RZIFcmeXYcdy0V5ZtVnd9GtZll2gjiTgu+zyOyz6PEjuOE8WO42LHcfdFIldl&#10;3TWyRVFnhUpe/DQQDsusyEngDPuiqLOqkEuLHod9WhU5CV28QioSFjuOq69ZlhdFneVdHUfarOhx&#10;XeQkdFxF+rBQDG0QvFFXkUTXlWWsjeLyShEEZBNdVxaKI1IIZ7F8FkbhXWBgs0irLg3rwI/GBjJ/&#10;XtURAHJ1vArLKoh9WkVlll2aT8L1dd8ny0oVF5iRjDJOpnjmA7k62TVydeCED8uq0gEYomH3AlPa&#10;NFl2aTx4aVj2lTYLbQsA6zaLBk22EA0D4MI8IL7an5jLqiom5wO5Ok174wO5OhjFlYUqjotUZWSV&#10;tXU8iovu+rQLa6P4Kovs+lCggA+mdXwb99m6EPiVtpG1aaMuBLL/0+0rYeAFpuKok76N8zwsqyLG&#10;iTbLgyKsC4ETLO3qKg7eC0yVlUiYB7uLqzh4Q7Bht2WbVcH7VxaC11dlm4dByPCTcHHAa6Tjj1eN&#10;aJXmAmOdMrdxyKzEXRtZFdoyjscHcnVE15VlvO/yPMyVhSrLZ2EUFCig27asolILmnRYxd/MtJt1&#10;fSRcIu0CMtfKbRwgV2feCvmyBU00rOO6a2SD10h3eVfHfdr1Sdhk2aWh7BayTwuaTBBVVoVGqK5u&#10;WMjVQQlXxmGZBQIlX2BCNEzEw7TKoxvBviq7nvo+Ez4swy6tyjQ+kRBsAyTCOg78Lu/qNGB3adf3&#10;VVlFA1IJE12eBRQR7/LAe4HJNu/aqALA4FfivpIBeC8wDpqUuE0DXiFVKUSrOpArfdcHMl9gWHR5&#10;F9wb9mHeprGxcWTXRm9gNEATT3dlpQ0KBE0mUVdtoa/D3JAFuaGuIFJEKRBpLSWrnNRlvaJCILKi&#10;92oKaDJVV4fhtk4DAQCI94FcHdL2fVuo7wRqgpXcEi4LyxgAEI+xEAU0IVUZ3/XpqpEGTa6RtWUj&#10;EV5XjYxEtADS9nklC+RpDBQtI0movoriyjhS5UWMCABNvO/6XFmowrpqhKuvElXfRQJNLmgCmogW&#10;KKAJaDJFQAtockXapi8wE4cPB/R5WCejQSVDtny/8v1EQrAuQ4HMUkbZ7D1jPzuVwICyTsvzr5Q8&#10;hWhAhg6QpZTM8FaWkOBAKbFBmUaWxgQhZK2Vzq/Un07rtkqfU04JDPhUwgM/TkklMKCcc0p8wG8J&#10;D/yO/ZLfvev9lsCA324lPuBfCY+G0i/xAb/ylHZyrNBdwgPlldBQaNvvr1E2S3jgy/cooZT810pg&#10;wLcSH1BeCQ+UkiUwoLwSH1BKlvDAZwkNZRpJyNWnXSGV5yplmWqCRruujvMhujYoI6vKMpRpZGlM&#10;IY3r+66s0hBpG9C9wEx4GsmMI2GfBl9WqkAuigXy42BDr7u0btNAZnZmmQB+1pWBXBtRRilhA1gv&#10;U5RcID8c0BVSYdlWIfujhNK7+qz2cuRaLf+MEnJX21E+V7b+MkoHnjXK9j6La2QjfVxXF3JRXAFg&#10;pE2kVZ3FpWEdDw3jPg2QxzWykbrts6oKkIdWYaJqA3R91bd1FpJU0hJ81pWBXB1WRVK33SnnyCtR&#10;iLQshFXcqAuaBhDug/vgcB+ci8eD5uHCYMMCMA+ssXR8lyTQ0dGh8ME8cI+8kXfJzEZlGXmbB+fS&#10;8eDAkaCifTjah3PRPpzKNJk2DwYCDyykRoKqS4KqiwJVlyRpcC6fBJx7oTjUSceESw5ETGBwPumY&#10;8MxG5ZIDERgHIhyDo3gaSiCMhQMRExjy45jwEUUH4lwqBWaEG8C9VIAnEIy8SxYgFaBg8ESBCUOM&#10;COABMHiiQKkAfxL/ocAg8gKCwwfnUrmYWMRr8FF4DkRMVC42IcwDw4YycQHh4ipsKBMc6uNSufgo&#10;KBMbEQ+4CUqQ8S6fhXchaXAsQiY+jEypQVuEWFiEIChdvo2Ec6lYUB8JMr2pGkSys6POji6ViSNq&#10;KIEspEZHB4MnCIhINPRkuqNLxSPR0AuTSRKSaOiSHV0qk4kjolQ0aFwqnO46JBqas6MKJQNxqRzw&#10;AldBpiN0hAiJyiZiYY9CxQoemkwQG4hLBWID4RVVhI5CtXVoQdSAVA4ooESAyI0Dzr0cYIjAgHOp&#10;bBiixiUjhXMQH5fKAQ+DQweouuTGwQbFJWJhmEwLDLyDISCAbxw4YGwoE5XNAu6AYIjPAIMNAwbn&#10;UnGO12DDGwechsFmMmkQH16IY7FoCFDxliBCA4icTJsH5zKZtA/nMpkEeCAuFQ+Hx4RPpgRVB4Mn&#10;KhQbpQ7mgSEiFjCL91ACWcgJwwMLqdFh4aFLhcLbMghCEphlMvkCMgKDxuXAA6WpTJPN5VI54HEI&#10;mQemWMC5l4cFikvEMqG4RCwZb8tUeovAPLBmQYNIkhg0LgccNJK/kBMQHomG3jDAyTgXd3SpaLwt&#10;Q4FgEElugAN3mYxApU4iYUDhWjAgKmVMJoo7IFihA1kwXFRASAZ00AUGkgU6mRYKhHhdhOQoVB8z&#10;5GEZTSbTAt2waFAhZUiFwsfHZOIeEBB4EPmMjkxAZYGBQbRB4IAN8JkDQBpIBmQcBiUaYcHC+kfH&#10;4byEozCZHHyABLgWYIEaoJkKqdBRDioUGDjM0UaAEEXkPUskFfhLpcEXLpUtQINHaUg09GRS6KRF&#10;w3obBcwDO4QkMMuChyIZ0HWlBBIW2aBZj2W01VECi3wQBiWZTJrRpSLREIEgJCWHBRQJhwgEIfk4&#10;8ICQINiggJCwAIyHCgSbcYXSx6ErAULMFxFjSIUFNuMWA6pJ4EvAybDIKT0IOBQAaWQuBhvOOGgk&#10;vwExvTnhJC4Z3papcIgo3IUCocAcIMm+vhCwiBKM1xaUS0NnFHBokGh4reAbIIBDc/AMGBA+eDI5&#10;iLAeZfBmFVA4gMGfUIUDhgwvhDz94DKleoyHyB3ogihIEmAwmVxAhwN5IUAgNJCVwYOCBA0khAZ1&#10;QYGcTBqaDUUgMzA3AALZWTBBhXjIAgsoEpIOD2mxIFZJqZOSATGCpEP+AoqHAIeMCyQLHh8JseAb&#10;aT4SdGEZkJNpYxFIPFJDMUQdiZkTGx05oaCdQEdKKNgYGLCRGh8T84Qulc5hXn+5VDiHyZFELmEo&#10;hbSIlpC+3kQgdN1kmkgGdDodEz7aSGwQLOKBiAkRA5mWSAowiKSFxYeEwoRmTCbLggwrUbkcMDQR&#10;AbwiahB5iA1lIkLYbOSnYRBJDQGuBZhMVEaG9SjOgoyN3PiYF/yRaYUFIBOLhzuC+NgiKpOpk2AQ&#10;SQIJNg4iUCQMKHgQUuOlLkIygPMpVOybh1tx8NClUrILVEbXXRz4EihwRwVFZ/NAehiEUCaubUQB&#10;SuDAAUTGJGKEdWRUHlQNJGWQ6XAoQHDAAaFA01kCCCqbzASFQHoWzMnEgS6KhyfhwEPAA0jEsUB1&#10;JtN1ID0kxQMO6vlcYBcckomKio4Dx1CYTKUInY+sLIDgIkQMiyszMJms9dGxJYWLeoDUkRkFU0GM&#10;XynUR4OMi46cTFxlEEnJPUR4EsjiwYMg0OA5KAyoGDHYiEQJxWAxmTzsAU6HyNVhkAjA4eDYKiTo&#10;Y3bdxNufLNDMAYwK6SnRCAtfVSiQBAyoNHCYk4lzZRocRJ4/Lg2eg6phPa8S4XUOkgFdN5kaPiCW&#10;msFBObCEiDoeFDGZNkIeDboGmxDmgTNO5Zgc29CgcQkQ0aDbJoNINnw/cQQKHOtNJocCbTHoOjwB&#10;ntkp0LBAO9sCR06mDQ9mYBLBVSh4BzIcFZLBxwURYAMs0AETskJOpgeSAZMHSsSDUucxYAmoJHCY&#10;Hlo9cLGYTBnqYMHrZFzHgkMmA0HF4qALSSwQmk4mi0xIA4iOSILJgDmUz7RIAxoCGnQKPAFd53Um&#10;E8iCAATOsR6vvckg4VwqJdvxaEM8Bp0BB43kNWYQyQAfl9IcWoX1NBcos1FxnwjvWeIlBbC4AF0A&#10;6s5DPoEIHMVIdt9FBNNdbB5LJ4KhQUCTkTz0gW1qyAaP16AFHPDQTntz44HSVDQaDyzkZMo4f6lw&#10;DhrJDwDpeHyo2kQiqzaReJUigIQD46IkmZlVJAogiEBIOBsUVVMJXT4ZjqEkkymDgAOEJKKjgkEC&#10;oakwSCoXk0GiwAJBSAxUNISEQYOFkrSDfEggonCXCIE6tOchWnAUaYDgiwYJg3c44NzLpvGXCuVD&#10;wiLnR4aScEAQgZBIylKSyeQx8aEkUYookksETkVSgKKgIqk6MNTVCgQedNgTIvJgvAgFjWHIePhg&#10;uCoARXcy3YYFomHE7KELQD2ZKuUAAWd5M3w5toXOcHgeZEAYNLAsB7SFW4GBgFpgNA2fhcD3AKFz&#10;z9BQ0A8OBmzkZKqEIHggQwgQbBUZ18KtyOh6k6lSYiMhRAM2EoLrGHiCu1AgAAEF67wlEhtZ6Vhg&#10;Wbw4b4Xjo0IBxUdr0G0yHlALjAJloussJCQaerRJXCqS2/E4mQqMLhVJgluAkmiiVZFg8DWRJGiw&#10;UJIKRUFFgqloCEnogEZJSF53ndf5bMdjw0MEjkBHdSGsQABjJgAhAkRiBBiCJyRCFZZ8PsNSErDh&#10;8GRi8GERBCwNDBn/SC4wKBB0PJVNKdNdFAsP9FKxD/5SmSjwwMI/kYnKgQDuTUkoQQeHWrDAslAh&#10;AzbSQreFViCiTFAYYMh4kGEQNQg2zcACwQCL9ywxqKSoZNSKJDGpGBoBAAAAAAAzEgAAWCwWjEeE&#10;Mpk81XME2B4UgAWohjxwSBpKpCTKcRBSyChiCCFgAABGZEYGAgYAE+NGFDbeCzi+2mrE1nmgBqH8&#10;g1eAFjcS1fr9v7uhlTx0ZNRSv27ww3QY6rKblI75hvGDsZPGZDwXq770gRma9BiY+wI3L5MK34/h&#10;Ox9+CDpQ/6uxsyFKOIdti/mzMeXaR1A1UQgTG6+KEfSYfJ9rqab5yEZ0xA+MrccUZXVX4/r+X2ZM&#10;aIDOjSnuq2HtRxejcPHEX1PzJe3lx42wNr92qtku1ITXas5iAIOvGqkQeiqC8iMGNNigUYDadSr0&#10;/fguQCzhJxl7QbZsjUc5feUWmk/jldqgvP+Nk5WjbUWaoGJChxkG90dY69DV+6pxvySLWN7NkXkP&#10;NbRoMcrS5FU07WtnqEwj1gvnDjCWOCFt7FTmJZpHg3fjghVmjlE0XKKR0T9li787ptX8V8nQQ+vG&#10;9MjFZ/k5Mp1Ezr+ErACuaPQjQybQ7g17fhCK9hOTe1/i7rA8psp4GGML18mPFT63SLPnfhbtM8CB&#10;DP1aFbR95eMoi9X8l3iRLAEqVc4Te/8aw6nWXTy6rluBySHLA2UmILREzxSsd7HqM8PVws4fdmuX&#10;vGGKm0283G7JYwuBvSp8ZGCx/X2m9Rlj45Y014wTavdPh9Pq1QbBC6bCX9UG8yEUr/7qMvrnvJPY&#10;/idKqcAMGfZDftC+nDXG3W8RU7GL44S3EHJYc+WMO6v5+BCH/5gRJC9C+vuWef0ade38KgkumOga&#10;lwVey8LVepHBLYMXg74n4B4gds2Y1xPHUdwllVgB+eZbPSFsLszMmxY2K8H+sjT450LoMKbojS9P&#10;PWPVucw78n0LjK5E+MaNVF/m3IhhytoYcqBTLaM1D9S5twBQIlHP6yWXDjLmPy0QhOy4wVNTOuMq&#10;TZCQimLVPv+41gdCQIglTHqMIIjF/1KIkYzG/2MgnoOi4FTe3HC+oDbS9/PHxfKJQgSyeS9h21/L&#10;c6uTdcjTWRFUp3wHWGJc7Ek92CLkOiP8L76q0A99GNhhbKZFAa6FAn3JB2soUfY9aH6xHmff08Uw&#10;8TVvry9/GMP7FAPX9yysBL4uowgQyDUWotyQwp3wtQytPn6ptc5n1ViM3j+YHlqwlX2Z5r/MS0yt&#10;Fhs/yy0gF5uvCozvaxlHfOzm4E3UsHoGudf6IBN1lWyLFq9DbEhuRgd+VbMzUt1bdk3F3o4Epobd&#10;rNf/C1R9mZWUP8dpDYQyYBi1w0q48sA1/Oq0bnxVv5HOT4pfqtTpOYpHDaOIimmQ+235w+RAiuTb&#10;onXoK2VxiswdHq+pQy+SaZpi/+xQGoz5YnhfbXUczl0MSj6n8lmANXL79XBjJ9Fp6+zLVgpw/ZwA&#10;KWvkHz3ePfyPH/ABCSeGJcfw6oTrYGvTooRITLst+d6nZEptmBahoLMDqP2xo2a/ALEJtCkPt0uk&#10;HFnHy8dJYGQIY0MvleU4lhab1/AM30ho7+f5VVQGSMjyZrg3N4FiTxMe01CfnRHoM7IOjJ66tilo&#10;FMITi/+s7g/DMcBwydb+wL1pHtkMlxFfUc9vXxmLqC5uQylTPcvOg9czhzyBJjV50nurGLFe+Len&#10;eDIEZm6ho/z2uG87qJkVL34nYv7zZQ74oc8RID4SRebk29d9qA+MEvUNBwTJfkjFNkyzp3vxT1dO&#10;JPeeIIG2D8GZMzMXnp6pkS7JDej7fuFB5gW6+zB3HVF34crCMP/GUqhYwIM5NPziKfuNYcIeD9do&#10;hVm8WGM4ea2E8472L6Ox7HK0DE4RFFIK9oKC3R2TL2Z+QH0vt2bzXXVQDz+YoQAGMKMFf9SPGc7r&#10;C4y1gSP6r6w65kR+j3hJA29t88jWAE1DywCJusR7Habl8u+GfbqEYEejQgBF9kdCbpFK2fgoLD4U&#10;PjySVSBqMS8y1Gc0hAB89uyKaIp1+PYjFmgxaUseLjR9pVMpP4bCYATRWn83Pfuz3U1+X5eNfwXL&#10;uxIf1g/cyW2DJCiIjfY+vo0e2V/c7R8SGvtAIpMQrIqQiqVqATg+BHeH/VVUibheYf+w1H/8zr8c&#10;0NiLZhXvgN+vWM0++BJN7A7jrvHGMZzcyBoCRmwZZf3PPY8Fj93xOYGVSJFjq4GaZeQ58yqq/G3R&#10;U0GqteAJQwHA/jMJ78Q2EJdus9KLdbcXc1+qrclDc0Ns6bJvZLcRbb0OZ6v70EHVyRz4cCdfwEJF&#10;JINmk61ButqiTLeDh3uZ1muJDOPlvYh7pRTuQ3GfHApd7Fb6mFAfcgy2u7CZU66k7Mibt2o2sNzI&#10;fKj8BMwPuMFCD20PyM7Ad7hIqW9bIwDXmPYOwGhczKOZYj7K45LDx9Fi7ItBMT7JGL87cBcCEbw6&#10;v/hmzxIfOLZAUqDNvebnyff4rmP/7uTbEccJ0ltjbbpiSaPvOxtuki27QmKNNHYLGsdvHr2E40AN&#10;mNmK9Sq48fGdKINv1KGZkKRl95sJuOb0MvWCjYewHkGmcLo2bsFEoW0v5/vFGitQnH27c1xq4gYX&#10;rN7bvmxww64SOo5ND39Ls8UVcdu4apje+HgT5P8amsAxHqY76c2WGQR+rUGlS2wlfeADPIXHfHR/&#10;9i3n2etl24RkiWz1D+320H/D8/B7sXnYyHUM73BOPWG/RA0UXrp4wCm17Z/IRyroB5p8/Eeb4a3r&#10;BZSO/0LpGBfNlA+pX9okwvrLCr0MSIKWki88YgSVklPKfMcOguI3iaJZmvRjZZI6I1VL+QZNgW91&#10;fePvbTk+0xOJmYWO8qxK5cAevpWrm5PlI+i6w77kCVhzKIwDp7jEdHxen1SpqiOII0mB2jaRP3xM&#10;/VO9JLJ6e58VqsFLP5eu6lF3fnIkY/CWg+MyqDfty5tLCQLKPLP7XNzup6PeZ7HWQ6sqtQI8AvBe&#10;3MzJWYYpMuxyTMNEDD1hq4+j4rNzgby0YstIQCRf5u33BvEj1FA+viFa6/58tlApMCmCaX7aZe0E&#10;04SOyXal83m8xSWQDgEI2n5HXzkO7jIYv6cilUbHAK7MlfII6P9qfMq/QHRVl5cBuF/yy/CXGBbm&#10;L4I1mARUY2aRLp6/ksaU4eh4x9Ze+day4JKIsOwzLTWuy/DRfq0Bv0QODJO5oZjsynKAZfCwOnGq&#10;QZZK5z/4nw5ZoKW68DWwWgPgcWat7MqhtDgreHnxDSjIZxmgLf+9ztGCIGdlrrcljaa8J2acBYVq&#10;RIc6K/Xh4Mhxa+bvkpP6E1u2lwTvq9lvX8cytS18FK8kThzd4H3xrq/nFjOp4wSOmPbwF2rVcdtq&#10;MsAnAmzgQCNYqZEAfexl4GjEd3+2hcHKBf7w7dxJkJ6h763zU4ABbmwRF3Gqn8QyCx31R26CLoCZ&#10;RoNIpd71SYh1PKd1E8/27AKiILe62AjqBOifO80FPxHU3CF8esn/A6Qieb8qI0mtnzSNLKo5jJeV&#10;tbsc6v6hq7TbPp745d+junm19sRfnPGS2bXjjdA++0/Ukhug5NPLPMofdcqGJKly2yFVWdZoLvmr&#10;Tdm12oJG83Umii5wdMbjT4K7Az7RDTgjjjwoXwG0P2kjCv77LxubMFdqG+/ZHodGmjT0AzbPXc19&#10;pXWrlSTc+yfg96xn1e5JcPiavYut0lwX92uRs/3ETIHJNy2bNKqymZHE1cZ9/i9+bkf6VQ2GzW5f&#10;888BsLuSMBPHO9PK4xDszk2M2/I3t0E7JkKmpU3BVmHJOeZREgA/QYaPiws1fvZQAY520FMX+12Z&#10;q+YS0YWCZmtKnbX/WQNcb/1/GGkWgIAKYswvj40mhYgXOd+agOhIXletxusjQ36gMMv/jgsaUpZ1&#10;oVCzhjlwmex4D8SAJnA2MBWJacyCIscGQl0JKY1qowwfMZxCpfHAt4nY0iN1Ab8TO8fJkRP8BoaL&#10;Hkm4JpfxbubdjIjatKos8zcEDgtl+cP7tZrYxLo9k0rizY2vGe+itVQVpIkSyQtT2DDWc8F8PCPV&#10;+RECPl3Q9rAVsEQ8FweXI/UzXCUl53AceyB3xifrx3bELNn+ew6Tj4qIUDJzwZOZG66VKDXs1aUh&#10;zWLxbHfUIxnvrR7hC3Xe08gfFQVSAVRr0Yn3J8qg31+B4IlbToodL5DXBGYSy6mqPi4Xuexo5RZg&#10;AZ0OhkxeZxrUx6Uj0wlQYmuY2pLRqHQWCE/e/rNFq/8BPVT5R9M0k0BMldG4WmbBfd20SqPbz/As&#10;nT5dp6CTfsnNyQ1VZKXf88yafpmzoMtLE02z5W7puD3diJnKmnYSQfnaxvPkRHqJVax2PIaVY4mf&#10;+YdO0RdbhFK/IwpM52Xy14lEZrmo/3JzJpy7gyMivkWs3mP3M3dpwRWZ8eJVlvfY4XhJ+AbxlwcQ&#10;inUf4VLdoZAfNLajtFbJEkFiPa3I4PW+w+6OeRJ6xFpHV1Yt5A/n6hR8LT9SYfU1Y/z1YZV7gg/3&#10;WAAVSZAdZZVINHkG0VOZH2gAUxmmDJHT4jIpNwnRR8rMqAqyyEzEmBJVUbK98NyiXrSgq9+viWjf&#10;q6vikWcQXiQlK9v8gt9J8d6+pxER6pf7RBDSzlhsEs973gDEkQadcRs3kc2WWWCxksqyvzoUFEeW&#10;NSQsCLNUtDGxp+xL7TMszFE4C3JBk64v6jYFg20u+NrjVQeg6mxCHZdoQngsZDbLEJfOz/Pc0WSm&#10;ehuSqoAApARzLP1Ah4HcYh6cUqkHou/L4uHP578W/3RkqwH7up81X7dcmRIOnXYJDt85rOsgnDMD&#10;7KYBad2xAmC/Wr7b4DemDbZOPi6tBtGWAc3mYFF5lsJsJuaiufvEOBq7XrMgpqY7O4GFCmqoTtjd&#10;vUt7qfVqRRQ7xG5n3aT9FytrVp35e96n7qiZ5ejHeSEyM60/oa7omSsDgFtiwxyPVQZMH7k9O3kE&#10;FI7x5pUjF2vsjKukFt/G4Sl467or2uZzec5fENekZ1YHoy3WweHnQEcuAkMk0LTMzxfbuGBAvF4v&#10;o3kuIHdjEuSRqVhGa+pfxSg5NFd+epvA8TIDoYr8ITEpJgl7E9LUpVZzHxvfJ13CWCVUCsLJEpt4&#10;Lpc658O/sKEmUbV22BwDqvQ8qNyqQYU0wb5O4ZkB25AlQpp7GrmzQepkVVhRO4+tArSb+gKTD0Wh&#10;lXKpZGUFb2bWg4gelRBm6tvtudKuUaUNR8NuZdfxiKeQKpEAqPai8leSr6D4SyJrIBTX4DjxNmiE&#10;8/Du3/AOlt2FYP3Y3+2dif4hGOJqSgiB6YZ7OtnetZpzJGYjFBuRIaj6d1yTgc6SqAWR6UHac5oA&#10;9Ts0wThuzQqwOzet0iFJ8Zq8QY2rJrBklW0uECloWIVTx8ZxV2o2nnEpldss2k2C85iFIQWfIhWG&#10;1fYOyIWUlUkbgsu6Cgbgmu1z40Dv2N74dkrJluX9Nin2SObkszaEhWICuG8GNrHW1q+5CIZTUVWa&#10;fJnTbF0cZVL+fvRyuj//rjo+G0O6YlCJqktymu580fWN3TER/zi1idtw2Xplp4PSBnYnQU5XGwd+&#10;fFvVA3kxljIxmQYaIXLnMFFoGW9LSFgTSMTu1D/NtaT58BeEyueN+eveLZ1GjrI8nIvjiXBa1f8b&#10;lhs7XfPOqhG3TDIp9LxPHGOjuPO1xXpUttYK1YfoxgSYX8JlX26DcPGrPQrNNJSwxvEhtm8PwTf/&#10;9xnRuIsiMnB4ooAD+w1HWHGXAmVY/Uhxz/FyNZObkLoOsr3XkQk3q0wyVln7XldOyIDpU1ALZphq&#10;fVpYaRcWEyeNMF/lQYpMlbxz5hl6qXDPDYdAQ4rbpB+/qKvaTGtUQj+Gg20lLGpZbdhcUAC30ogq&#10;qavT1On1/cKrQbQNce72Zq7vQLpG+D9Hak9f8HDyPmkRGtG81FhnWnwhf1a/IzsWMi4ysg4AInqq&#10;TGU/Qwtfa9dpVT3wmnqonOHe8whAPU0qk+NgwNWrqmB0bv8RnfNiArKl395lKyGw0C5ntZh4hpj6&#10;WhA6rP67jMw6yzPSjI1eph27r2jAC17uotffbQQ8KgetZWxSTQAtINLfzomY90CN0z6RG1NRFPZC&#10;bbDKBErIRyw5ei7REBOUpoYxx/K1hLoQI5UGDaZIysLJhvYaat0t+jfv9C5DprLXUud/le05J21I&#10;ZS9P7/miYaM0YSMNByFPNVSc8j4+FDu0i1OOJabHtw1XkquBaZWFOAqwPJgYtY1+WDqNaEhqt+kE&#10;vhEQc/t/WPWfwxUe7X3sD/5vrkP5DyiY0BPofZkeZatAhLFGWIFOqqQRgMcl3nZgEgLLhWbYLFlU&#10;qWQdxRcCV4MAcc8WIy2xnbQVqfyBZVD+LTRFEy512fpLwNBEsRaqVRLuiF1aV7oC9oploxGfqr09&#10;eKItoF7lFa+yQ92tYo/fMhSyQIvb77t9bbtaTSHCDFfLeKdg3I/LAvmsLDbPpXNklK8rLT0tw76U&#10;oPD3h8JfFEBAzxux+SeUfgGYIpWyEA5xSlloabLl16GY29o2WoAlWFCEhN4flW3yxDKj4MDkUaNG&#10;NGCNV1Ddm2OZS3aeBIYxFobRm4jHyUXJEzbVzDDj7MZ/rXylsHVMGES1dCv03wYnTcTOH8EsawlW&#10;iwj74xKe5Hq0+BQYTqqWJ3rp+Kjo1AGBoccYDbqiyWswx3ZslAdce3rvDOZLU2hkZzbQ33Cwxt0m&#10;W1LP/iuzSvMSblvR/RkCso4i67KQ6eI1YH1zRWXOz1FdW7G1AAmlj5XEvNXeYtSHIoKRWH4W1lqu&#10;B3hQDO75ODrgaJFKAEVY7bSIZJq2s8nPE7XQ+de+haG7kOfE+q3koOqjHU32uyZq7vcdCSh5RHt9&#10;mO6ALUPDdnalyBhgELRmte9id0fZ9UnVNKREqc0/6A3qUnpQ0qKWf0h96QGX7yCbxI+IkwntIXO9&#10;7AA/F9TV8E9dHRLaeJ9PO6OXDT526qEvBDofEE1NEoKjfN/vcpGPLhjmiQaTpZCXswnOScUzQEUG&#10;GxIEW73PhodVb1huqCXbmrnuN1oo1DR4Uw9aV4waEQEbhD4HOuffbFex7i0qdFIwNHe/7bF9/Vll&#10;t6xM0uNJbFGzuno4BvmjY/iUx+BPIUeZQUPJj1X/JcCJZt0pzLUNmGbSLRBY5Mdf1Egbh+h/V1NL&#10;FIAP4ExtI0f8daNnOFF+QpBzkWR6TLa5wtATOV5Qk3WA4MOuowjuqz+bwT6miCaGkLsFU8OzCa0t&#10;v3mYRWDBGUkA9AFND89xS2GkJOtf7O+uimQ3O6O2ECMGLoCwHyCwQmxdVcZt78b9j+LaAF81a9Gp&#10;5P9w0AGOB/OH7l6gwemVr/7LxGP2L13Zq2E2Bb9ba2OYrZxBN218FP7lgTzdu2FsmSTUA+Es+CmO&#10;Kn7FergxHc7vUPKHjrTsEGM1oFcalTlhIRq8dpYlvzM/ihqeml+h6hL7uX3iJ/vGA57regGB9wSE&#10;NkJmnd4d44ajuUKUMzGTz0oQUhyo8S9ZVHThxZDStLROclSdhaFZIGJ1OvwgLWxikOrMywf1r9NT&#10;QGUDonkjxCeNKcEjVADs4YH2NcSbT22NO/YZCO/k5D5SHJ35bZqMChOZGZMq37UjM64XktnZy1eb&#10;aIFeoiTI2P4ZSisIAQj2aODxE5iRwCSgMl4bJ5YzqjsH0suWXfTkMFskVVk5mSUFs4Kr8fRUHa2u&#10;GyfusMX+DQdq/Q9hwYWrykVQbvIAWcfLJn0uG/4qereUtY8ICQ6kZcW8PMrI5JmUahYT0aL1JMZj&#10;r54wGSB1iWL+vvfdUfatVEDvcMO+BTlmSJTARjLrBCCDZ5ed3arbo2/80jNhjZbP2FeVcsYYpsyl&#10;6IibhZ4fo3UXY0Zpo+iqocXUWvF9BAVAkwIhdamCCgLChpbueUdThlgSFwLVTbuf9+FYZfFh2IeK&#10;cCxNT85MlIZskuIbxz2Y0b+Ba+PPx0f1o592VLngxLOcdAmcekKpxMFkcD+DpYhUTYZPlpiBuTio&#10;SsoN+jNBwQ1uo/tPq1n0CWWDhuse7c4lLDbi7W6wDbEI5D89T/7rVcQf4J2K9VzcPzEBmo+MCrhe&#10;fQPFJ6VPWrM/KTeL3FeMSyyrdN+5ePz63ufEf9lK3dDDZMwMNSHc4Y2LFXgCbW1UL8H3J+rgNVuq&#10;T/eLyQh+1CkyUITx3REysn9/p8HQzlcBupjF/5gNh19pu7bBy+oQ5ANKYxIY7gazcVJ9wNCFf1VY&#10;X+wms97vmC63cCXkn8EhX2dcPjqGtApkf73pZ3krKNNx8CAFK08lvxtS/lZDDgLNAUuxXGjF0X1M&#10;xefngBHG3lslczt28DjBfK2Ab3BMWlUTDu6/vi2/LmkoLxDXTBZq5K6zDCiaCUJ2xnA0oScXxzoB&#10;j3c/Ia7Pxwj59RIfkXMXG34aEhQufaYHqvdXKUCWK3wMKCCc/Q/dfc/n3FIfnz/OydC48QdR+FOg&#10;cPa3ov72c3tjY0d3g5u3QimPgjYFjOMBihjo7dx43DskCh1B8v1U/pHJQUyVMAQT7TmqG7dkCE/D&#10;vPkwOllVHXFJ3tvUcTYqCPnepJbg69HkchcNKPnKFPXKRTtaEZ6CyZwxIlmmMWjYMM6ScXNnCBzA&#10;T4PfSB5PyjuV7QfZvxT+Y3PqPX5fldzAd1GLeylEqVclLsnroP28F9Mf8S90NsxSHkGXgJraymGA&#10;7XAB1DUzI4BZmgwOLxFlmTNEJ4bk6s/P6WV9B0PvJRqO8gElgz6jKN5sUegLNriZMJ4TtUH9FQJV&#10;qCRE2hA/Uqr2CMwoM1VCkhphw3Vv3mWiPBMDdwnsybEkauwq5o3a6j6v0uU4/YbQWYrhh2484gcL&#10;lb6WrXDvHYMs91vSm4jjUgeTr5jdORHkM5QX6yM7WEdgI6wWLk4Dl9+kJr0cC+Uyu9c5AxUia8F8&#10;qSMywGzoROAsEeXVwxxqaTrMBO9Rl0MxkvFEvXOlGzLAdOeB/uRSj/3tmURtl9+7PgSTfn0pnkEC&#10;Ogme+P/x+Z9D6H4S7miUeV3pPVNvXlJjQtF/GKtRnQtrIKKPjZT/sLHR4PNS8Uv1SvU1enec0plB&#10;N28a02vmgv7jAOl/uyD0CoOBH/lTvmbG0JtEL3/OF1mYog8dBfdKKiN6jw5Wvqdf/xt0oNc5/Q1T&#10;6vLJvUmyjG8xnx2jaasa5gb0gEIC98AeXECs/i1S75ub1ST1d9VmAUDn9Z08SskN8XZXQJZyBzHH&#10;AzEYHl1Fb6Eh/W8a1Gte/3oE87+VQ51z0oDlbW/D6k5QvpwgO+PlYC/LJ14NAoAOew6ELGkV8TYe&#10;eZQ/oD1LhJmI0KasXJfG9EA3VJHJHxpeRAAqg5uP7Wjry2sFQWfHlUJvgWmx76T/PkOSPcJ9zov4&#10;ORqDtluz2KrjEDuXryJT41wCWO1sw97yiR9bFhYtGBXhYfK8IrNplqUIBqNk1g/WM0dwqC2gCuQ3&#10;vmd2N+r6FWRpZ5bdmQsESg1EBaMp3n5kwrwoFc+id6lnjGZekcFCirq8cS8Fak5K3tGUSytNJDHK&#10;HeDZIujfp64U/UShKtJL4WF5ex4q15C8NsbazWsg4LKaZYCguxXu5tMg1IvBDr3Bu6BuHtgl1tlu&#10;/AqeMmQC5cH+J19IExh0DRg+ZGffrERMaHuOFSCgCT5DFhgoG9g5zapkoqxYzLYn0A+tbHLlfRLY&#10;SpXL9xf3wFcKT/WLP6JMuPJ//T21CKQoTrLPYZc5X+Ns2g2ASBJTASn/nlQfAkS4eIkNkRmF3h/h&#10;Hi352hsr9hY/iFHt2T6Ao+XbcByiwBBmnnPwS+uu/btOHfknStI+8lDZrtdn69cjgyS/HRHOVL8O&#10;oEulfG2zcY0akThANVCLjv4UIyBHJ7gst8m7REI10XuzTxD8joM6D4huhGkPy0FxjcoPtsEeIvfA&#10;+OxvLBezoHJzaveGIBmd6B6rOzJnNBOQIkYF3OlvaZNo6jJaBp1gc7VCyKTjqvS10kBQTEcPlG5A&#10;UXb2C84Oii4EMcmDBioJ7fcqDJfMpLhlwKYblTo67lzkPo4BBBegc/iIhxVul4FQVtyZypGu0GfI&#10;vpjbciO3YncI2zBebYCE/FgXjavEk/OErQ3dWYou8+2yZSC8IBbIBJgzJKipmUn+uDMd8lYX3jQN&#10;oSDIJ7lCNT9O75BlzP8AU0EiZfyxLULIrcQ7DPzO1UlVIxoqyL8kvsIgmVMjzJoG28xKMgAsKtQT&#10;GfLSGDQCt1DeCBgqpPLS77VZIlXNuIniFwxuAbROTWooiGpjr1eWgBZHAtVBj3NhUmdh/qG59exE&#10;YzdQstXt2CtP7EfXFjdJsJI74WJ27Abgq9zrxYP3JAIV9OdYmdOGTuguqAevQke2RcdONwinkODC&#10;aWW2y4rS/FI2Th5LLHZqxBXrPk2KHRkuWzQ2qSJMvvqa9LOiSIMUyYwRRI+YmSl8lx7+Z0pzW2aG&#10;mKUJCA/Cr03WxUidiU84SVQOoVPJB7GLFD8e8Uc5OMCJZDhOX+be1DgFPuW+YDndtMNFg7fiJdqJ&#10;AJLbshY7xEz+7/IvN4b5vkEIoqCCBUAiDbZ54ebGokVbopp0e5FSMnWN0gA6ZoxG1Bx9h57yFmQx&#10;FsZSXGNgp1kMO77muha/LsLCBG2T4Nq2DvnpuIvPJXmO8DAgU1nU9xv+U7nzQSAjmN3CfzBJpAaT&#10;kbwOy/GLDjtCU5Y/iq83ZFA1IG+EyDs/q/Mvk/QOmcURLJ8wDa/i+nNynmxcqQ7v7SAQ+R9v8C7E&#10;gIQDChUJ4u7DQ4WTFdaRxFCkHiiHOCE9r4ND2W4ywiCSY6lMnbe/D8xw+f+1mHCQCKq5EgMkWoNw&#10;eVj4evwHYghDvLaRUatpTQa/r1k1PQW966D9gKJJ8vWCY4ei9NvlWuMuQKnD4zAP768ydgmD2CE8&#10;xZmiq0BmHiqNO2VKPmYnq6Hg/6ZRJ0LsTicGZFt/dcSh8KPB5fELpySfqsaYTiueyCODPyu5nHnj&#10;L0GfSNeDwXYhzS3uUiMP7FT7vDWTz1SHQ8vZIo9ewAZHkaguDzsAEb31LVK6gbt6rhRiVhTMcBFw&#10;9WA9RK8wKNmUY2UEpFvhzejQl827rkgkE5uhcUFIYe26HVreDITR2rB22ONxoVEQnn0LvSqOs5N1&#10;82H7hFPKkALFN0OfY9IjZIreNC91u6KZDz3dyClRqs7A3bVu1SZkCldkNVBcuXoIM9c92AaG00Ni&#10;h8LZFQzrw2XjgvJrLTtbLqrJqacirXHf7R5jVGEWyEXbC3h12xjqewdnq/wtkIJsy6HwWyznXu2g&#10;Uw24OQcfuw2Cy9L8dZh4rNALe4nFqviXqOVu7FoWFqe4ZC8NhGoXDbisZM6TH/DZjLFYo6912UGA&#10;kctQr+bS6Ge6Xz12WcEuzXJaB1w+PCYrs3FMjJP1TKTzS8BPAHdYiQWjIV6/ZD0tK5xZ85Xqxxjk&#10;66ctEoNcjX+j2BeOK0z+CSyN7EETBM2c/Iw4gqruxiEZtVnsQlij0nchCp6vF/qpgLBE6rkmAM7T&#10;9sDcmHOj7mkYhvhsFuYUt5Qlqg/zwTChZ55eC/p8lX9EkyFPp8kJqm+1YgGrLAf2zbFVc6ANOpRU&#10;m8LrX1WpqQLWMGB8LFwVisEPTRmW8DOeqU6mGdcewo1MEYS+lxg6zyXEtSBCLGCgNWxifMLS5O7F&#10;bZgadLQdPAkzH+puDA/jQuLJiKTxH0zLlJpHzAMpSjFwnnXZETLAw+dr+mA9KG5PKSzjm92NGeby&#10;w4pE5vMwUS3GfYdggHvGcCjQjNFjtTTseDAWtzxIpr2NyDz4ThRTFkJ4M7WSNJUBj3zdnBuEjiBo&#10;q5COJfgCk/7OkyInwo+6JLkiHtBFcygu6rbnO9EB0wdCMP4WJO+q79AsRM3AKVAvaqMNwKhTliSO&#10;blRNrFnjcZkJHDEzZ+QHACeWSUwidtTtnritwwxctd/vvdRZ8DLNIcNLuCsW0Zxn5tIFOmxN2MIt&#10;dStwzeLolh9OyjiTvhqL/FAgCFfLTrpL90M9IhiGjPULRdNzLZ82AZiRqS95tS58zXm4LyEUhmOL&#10;0DyuXrabxx2cIIvQ2fS4V1BQwI6vnO1uHKHvf7lsePu2diBKySjCndhzqo3BuMlEcGCMkSj45eWR&#10;Zktw8fcsH3ddBye+au6j9v3iV1/IrfTCVBNZRVkdwYKwbwuy3SyzJvnGNLEgOyMC6S19E/DeVNtG&#10;4PqYXIoK7atSQQbXzda6MuBtTs6H9jZDWNjTtJwxbMV5QGaaBAr6s5ohd/JgKtgDXlUscuS2AA0M&#10;uEPA0HVhvZER+w/g161jQZLx40OCyrCfCtUHQySgPf0fk0GTyESBT0u4GsGgSWr8XBrNKkNgvzS7&#10;LNzvEj94iIMfNT1mIsSEkNUjGfghzqZgaJ3rk+qTEWCEfDHATNEd+GKDoN+JohvrDrWTqUA+FVeq&#10;goUJGG3q0rqbL0BmnZBJIrtdLc/FvJoXGEfvN79WLR5Aq+nwktukWPW14/1BfQakuV6h7dV3UMFo&#10;NiNN5IUMAX7jJyLYUC6g2PtsGCPhG6hA3KtHADIp84j/V2B9PQdtgI5ET1q20BhBgHIiIF/ow9Hx&#10;WO7kBknkxvQcMFJhtleXi8GVB9Ov3YHGq9FgB8Ot2TMtP0EZcmvfsZuvhZtejWfEt7MMY7mj6d8d&#10;0CsmiWEqzOaMIHIQnCSZYy0nQRi5l3wsEV35J/F0i19V9fhSGxUWwmXmQKdQBklpEqhbTWiMUO2N&#10;WNygCA+izUnh71Prpt2ZewPM5yZit/PjFK/qA/gRc0xnQ7vKWHiovS2wTikdI2RSSb6E3D2FAwAO&#10;nq2PSW4kkpmaQBQ9lXViLAeARH0RMM6daOPMvOe5IUIxosqI8QhJcRlGz+3zdKyEI/zPy0hlvUE9&#10;IK7sYApkF3SU71+kcUAUwm12nAz82JJIKThd6tXL5gCyyjYqEgMoGQJ7cuZWo3/exlrQ/NSetRA3&#10;kYvvpsyTMy9m6s19tERyEPCX7GVzIIISOrVAwiq8dwI2YfW44gtTWaRqUIj9e85ZQ1YFDDd6vU7v&#10;ASIX1XjS2DdWzeDqlUFXvqlcyBI2iBOuq4gCBbGOztLBUSpR4xDaMwlVGxGzBKypj9uoey+glvdV&#10;6PNtODvdk421ZESGFpr5+zdy5fcETapd7zNDe2KXmNy8FpJRO3GRjKoBbayNWbtCYa/dJWBJwEXv&#10;7hcvfsn3LufDe9M8meVEubhHjFgrXS3R+OTkasvcft1JUR7YAcc5pilKHRdIn4GBnwbHO9WtBlRO&#10;zhEmqtR5tCjwcvkXprpMxB2WXt8PuMLSLYR2Qt9YthbQ15ADsW/JwRw1vW6NdWcyS1zd3cb0q9KH&#10;nnNTDAuyYnuvLjx6qdvBU+/pQAvkkIfdSH/TpJ+3F8A1Navwn920I8aGZraZ2k1pvjqsG1kYAyA8&#10;zpTRoazHoKZGeOeBC3DDocP+bOKVRRwwKa7VhuFQEXb3UEhxtydbgMXe6almXEmKgQ4vxpF2frnT&#10;h7QFBirvLAaSN2DzDnHxePacJtsBWY2xQiZpkzQO16I4b/J+j0NaxNb/33WyD33I5D1uLRKB4Lmd&#10;S/JUnUz5oNpA5TTzHqnAYTifgRL9Gn53u+Knxc+5nTk9dQ19TxHwTlX/J1Fvn59kw6YFD+UjfmD8&#10;FjCE6mc1pHGvSIGYg0ucnL6mXtr/jvjj5zXiemlGjbaIQwSfFf/4x3MZP9Bqe8nEXEWKxVJ9Xb/F&#10;KKQPoaJhacUo4HNC8UaAneMonwBDfJ6cDJcU+XECrXeUrZTMxp5XO9RUPtKUuGYTYokcMhVzrdzP&#10;GGvQVWvvsfsmAAKSf1v5T6UJYVlBq633r3K61bHHM6Zsdpab9x53hD/rYwVCV0mErRmCqnqOl6iz&#10;4/2wwV4jrPue5zRgmyk9C2eG+WxWJZOPosoO9ljEZ22+fyMAlQjIblPBTaDTLfh8KjhU4dNBfaPN&#10;U4ru9NNHV8LQDWVuZHN0cmVhbQ1lbmRvYmoNMjQgMCBvYmoNPDwvTGVuZ3RoIDY1NTM2Pj5zdHJl&#10;YW0NCtZUA1CFeM8xCSBK/b2owAjkWwyd+XdpTqlR1KeQbg1uux7OHLxwD2xYThYcUUXgjn4LYAOG&#10;De2AFnvhQ/gqPOtc0zWGuMKXt3DOX36TFVgmek3tBJur7s2U0XmoroWDKK26wDDMrRTpXzzrhtoM&#10;4RtRQXT/f3vt5N2b6qxx6IpgqQKl057BmwzK9ACpNekcyPAMs8LLbzdaiaLvtO7rJ/kYtTds34kz&#10;fz/QiUIizdHHC328VpnxvxsRKYRrlCP3pMqWfg3Rx1AaKhqPruSmeYH81C7wVWYTgykXeA+maBil&#10;HaBA5MI4zFJtLpMqryLJSu6ulJdpzdJpgySM6m5aGigeGMFvqVa8OsPn5Hj2sOOmMK1zdfHbd+E2&#10;gUiI6o1SbaLsH22wQy91ZV5UYxTFSIW31r9LpdPVubam/Mhl1JEuGGC8Jp5RvI58QtvjAt5g2iKa&#10;LYTvfkphB0UCOdvQYstAVt/e9ZgGflVnCA9DhXt3L0oZHNM3jVN+5GIKLHplCRoR0vNfzI8CvEW7&#10;KS36LMeOy2BRhD4cyffk8yjO3l+xHR57KtrlnI2rNONHR0kYdZusjAPirk+W+QgsskqwImuLWuzc&#10;wnIFgIDDxW/c8J/yq3UwGJkGieyWgkIhdHkKSPES5bgtTdOJNgxTo+QjcJmBSW1YwZ6RJ1wxPKyE&#10;K7ebcPVs/LrMJYUIuzrtjYdQcw1O1Y6o086h95qsmw46wv6v5sRDmLqYqLfMaKw+5xvV809As0Lj&#10;GGgFDz2iohJdsgaw4S4BKdYd4XaSLohdaKiAwREUVGoQOXC9nKf+MLXbF+L0twSM1vAa3/4tXBln&#10;aJo+y7QMrlBM4jmhQ1akV3N9pAp80FRiohFaJxgbKKFaX3waiIm2A36ud81B7NQ+N7UkX6rq8zkK&#10;0dQwLaJd5On6ALzjLAqi62h63XnGmq8r+Rqcxg7ML9Gdz0iXoeT8uJhuUOu7cNW5YSKwdoAfW61f&#10;e6QjnL0hdY0jWzLyKxtp/G9EwIMcxhLozjJwoVUMQE5XlxLSnZK5teYKPLgrqj31tATKvuSQJvXM&#10;l4AQ9FGi1a5I69NUo9vVzFfeT7xQ9HOSW/97FhESJ90VnO+J5rct0En96x8Pmd3VdehG0KPOoILR&#10;eimo0l4ZfXhM8HE3bWCQLP95nMsB1Gj6c948oMo1rfWwRyrCmxKSgU9+YkqpiO+oqf1yaxAgCwjt&#10;OuCSrwYixHSCMWUKbJ3DJzv4aUCORAk9rsQ98EuKZ1pVGHtFmRe3dDZhGBEZ5F60Tet7dJkYgXyk&#10;v0Qsqj/P1JaBrnaQrZzXbzc1iudMRAvHln6HgzXC+UOz0UWUCWqbp2XGD/je0AjI+qvRoKkEvLEe&#10;lI1AOsBiKVAVwJHYgYYhdLrRLRvg95x+6P42Ag9J/u16bazoi8Encvx3r62BUQ9bIgG0MNilKDPY&#10;INW4lXTWXshn7rFH04tUgTpbZxU82F1bKMLIBlzaGlTJw9qRJuZVQglbfuHt+5FkkiV+TjryzJ3K&#10;A+qJvItIuVIDFLDRZCUgBB/VOyl4a2mm1YsOQWQv89oz0uAl0jCC7uJo2jWWO/mg9iO8Hcd6ZXvj&#10;odohvu4NkqBtvcHhmY8nwjN6BuctbS2n4ORZOndvJE0PKoNwgjDE0nAILSw8SbnvaAnNGCPlMqgI&#10;tiXEyDi3IO/dJEk8eiPq/RR5iLgSHSCKmI4Z6+dvM6ww2HDci53z1l9IBmJtVEaWD6cN8Tuf2MQ7&#10;wAJ8eGDzQwThrsOmU5bZK6pLcOsbuboV4+tiXNFd54TVdOrGxGjMvgS3381DeQSV5LzzTU4phL/c&#10;ndS2J8Djs+5b2gzj2pdb40WoqTx5HjkR1NYwO972aBbsylGE+yNYnHjO8GpPkIi8T68roznf3v7j&#10;jm+mw/H4jd/nxGbMSPS2XY6KtIASJhy32e3KAh50DdC+cgYHmQ3+JqzROhDsWCvko9UtBWDxo1Na&#10;9XOWC4Jo+xlzHvz7J2QpZtMpV/uQe6b6onSVFo1MtCub8XRaojUNR4C56YxZ8zloD2oAXADH/WHT&#10;WSYUsMiPZrtASLprIWthLhMPwFXeaWCihu+uL5fIUZX3omFqtiLyYiSVUIDL/ubDtbqJYkq/Mbjh&#10;MXlnkMfqf+RJxZo7uKdvsUAn8QEn9FLOx9WV8m7JQFHU/ZwlYctbigvQt9yKHVVN3fiVuXU57p8Z&#10;GcUlbVlIRVMvktbJ+Vxy5qJ6DaAACwUNhh19uIL5OjyGEHiYS9zSAN2zZ8FwYRAHTV2CXzEw+KuN&#10;dJncdJroFAMzn2l1v0ua1TrVa6kNvL/JsA44eN5nCGeC1rJ2mawMMfNJEFNsODi3M3K042xWM0zS&#10;nJyufP5L951wDg4z2d9oAM0TI3XnCHKCOclQsSzhNxwEnh0vF8LcRDkskBSP+sQhcUtYKpjNDbfr&#10;CFO2EHlDCyNF89Bro/55MikHth9lYWvltsIR4JpgmOyDUQEYAxt2PTJlZEEfbZdZ9ZQzx3CxGhbK&#10;n5+6bmUhpeZgs+6W5REhF0KkafPr9Nlmd0QmNa0nML6n6pAShFFZdOUOCntd2vGRH2AyauTNNOCQ&#10;mbPVxkOV6Uf6HO67DGc8Qy2ApCjqGS0M9fXYfGqB0vsT7IQ9sOqrlWMnQSsZhvlIEjMo3FQwZBOP&#10;3agMsjTrQg1XypG2xBvPV2j1W6jXtdrhMKiMDiDEJ+9tuwLA8QcvxXd50DWZxyIWUjx87jzP4fdu&#10;oO4xS142WccsvH8sKlG96/oCp4ufkhFschmWNnfJjZunc39hTLytOTgGx5R/34CbmNld2blpzLt5&#10;dgeAfcexVpBNDABMd3Rpgj9AqwBpTg4HbpTsvSgM3zYturzgfc6UZyrC6uQqaIno+uVWf9MeBdEU&#10;Xhkcei2cp30scmryxsecJa7aj8q9c1I4KQk0fmCBjGF/o4ngrpp1tVl+3slSu1BqOOL7T/6F7aYQ&#10;ZH5r2Fk96AYfiGXCCAc8K9mZbnJa4v0DlJNi8DsY7+Pj3W0RdCqseJZpMmu+DEHPyJgUE+Gdv1yr&#10;bJAV2ZDQwNpUVJi2tCcAJSDa36xsUiBPT0hMAhKaijTLMbG1pU0kTTzPC41qfgSrKQK0tMqy1lZ8&#10;Hnhf704v578u7NfqGYWLfDDa7DJTy8Q2kYiYnEkQUM++Fvtvwmt05vH7+EPIS3SF/kYGQ3BfRiVG&#10;2S95eoT6AFsWeWxuCEvy2UpBIywd94HSAXUNAvj2EUQDGE7QiLI7sATilnwHzsCYQUiSkUAaVs2i&#10;X/Tq3EIj3e5IYKORHasQt2C8+38TMruN0P3bTgCScQIgTXshBwXEiQBCFelyLumf6IY2U5ULpU4W&#10;dBZpo0wOB2nu/cff4EmRZjiEBnmK7kHsioNhS2749DOPgyvBw/BgQboMh283iJgBcXa+cXYzpOsC&#10;5HLRk6qTDEKwRuHT/BAQW06QO2m/lto8tqqfnGAPVcuk0DYUwYekRcwZxtCqCfkGjSMTNP1H31hZ&#10;AwRAubbwn/MT021QkSwEVq7IG3Zzczcy/lNroi/ZfLnBx5w1WX+1IOj09YmEeDI+JsFzzgrX2cY7&#10;XrtRHqt+1UdrasoNPVo6g82wP/juj8HfR7IyaSSVi2xNa/21kqz48MFJUCO+9Mb6KCG7z5DGkICc&#10;5Q254Nz7yzPO7AIqneTKMngY+Jk91eGZcB/MbYNqiUFiB+FiZvgB1w9dwVA8ZLH9ZacxBswsaMRz&#10;DZi34eJg6hPwvxgxc7HrnP+eGi5kFzwfUfRfImdrvTNrU8BmZoO6lXggqrm/xYqpPN53NEmugjBP&#10;QC8xekHlZh9iydiyOaKl/igW1EYjGbBOIlHgMtXBg3OwfjPBNgPO4Ii8kfigIfJSujihjM9JiUSo&#10;fae+xxAaawuou/A8JI3Q+6GRx6Xp06NPmfij1sAh+Yp55HU1IPxxGCI/EuE8q/7Vjl5OadoKHWuH&#10;UI//RR/udXMteAD2R1euDgt3jvakdfbkaY/DLt7VIOzexIF7rbNNgt/WC423RotJ6pRaX6NI+8GL&#10;etp1X5Xp15TsUctZQMJzeOwT7IAhFcMNkdUeFSOFfZQRtzDyjtFVMZxRp7UM8ycaTFIOn5Csbxtp&#10;UGAQV3Q7sciQ0Ja6o7sp9wQeOUYRh4MH/JCND/wb5DWaejD8Bu6B1ZTSHj8+vi27K8ACK8AxpKDS&#10;zzwTQdsPvwaWijsI6LclUKeostEdFgavQoArZauNHGUFBaputIR9aPMX2gbDPU5wpkgXxdEvPmOq&#10;gfgKmLgLgwywkqbOEhZedewrWg+WRQdqvuNnr+rpRCcjcBy5uqzBujBLXvNCPwtUORAbeiBPGaXC&#10;HRsYCtCgKkCpMLHdWKoGVSPBpJ6AGKQX+tQDtz13Ho4v6x7OHgMOJxg7HK1l3BCsjbWER5Lfvq+M&#10;8gPI7kR7lEAf8iXOFBUV4QBE3FhkmUmiGVZf4GKO3OfblyP51WGgV1Tg+31C9CxfanY1SmqELVhN&#10;Zwrts8f89kU3jra9YpDFIQYf3QCCfY84qKkijAJx9La8aPPA46pj4KuiyAKwWplOWdahYPaqpy1q&#10;PD910oIznQFXQVpHzeRqHowB1lAFnEqu0YCSO9iLbDCZULNy/5g7ME6gPKy4cZLb0uqqQPSETtQc&#10;0+cZh8VqKLUhFUFLwO9Ra3pEEA05imqBgBIPIhE7D7TTPSbzrG49ll11snXOfTvU6Mu0/8amtUwW&#10;JHfXS9W+mlA0sEN4RpbWms7H5EAoqbnErjnI+x+l+3ZR5q8xLopVlpeCM+2nMeD0XqURvynh08D3&#10;yNmPup1bXyWrgkxCzvJ9ozYSR3nZuLV4JSA7Jq3Sz6WyYmcaplmHaYAy1GZdwysxV+nnDOlp4cF/&#10;kNVvLkpIXVsjI13IBYcIt94a3Ev9+PqFRAO5h9Kpb3WSLf3lDbfrC3muwAi2VQV3FMvcTWdDQ/8l&#10;xIAxbVOHArOqrMJljpKxYVjr1WoUJVt4f5Rsk4/NpY/G8+gr4LIGWjUvGJdUFkDx6Fduzxc8Y+xj&#10;IF3Oo5BRphhxm0QaLJbWIqFiqt5Q3pkOU/teNeklodNQHyQNuDIcR34jjUmZRQFm0hxWkVIMvxvw&#10;H4sutGInvZvSliE7XPwcXiRObK1IMOPhFMOxDKkqsT076+JAMT7S6GHRjcIaAgqvF+eK7ejfxIbY&#10;xddI3HN1fMjCwg9Ic5v+GZqXdKB1tslIPGLV/YJkbtkUeZIzHngsTFf5t9mKTYuNPJxwATKr5wrM&#10;cIyXBb2udRkdxJLOCsv5j4KAgCe9mlAwUvLkP6tL2IWEI43MVsaQz99AOOpQxPL0WJFQfk0yo1t9&#10;nDC0OmlHI3GzFhzsx+8CRnHeA/sKxbTje91pWHJcfD8sOfEQJL5MC+FwdBbYYSzsMTpultKI/+fS&#10;RSqxiAThJrmbf9ThNIOgI7zadBDQjhe8MxiiBCSLYlSwp5RKaPKpZ+V3jjzIl0s5R7MPILCeC8O2&#10;lTDr+3FuoBGDYRvhw1FoHGc3RaJCw64fmJj5eBZYMA4KYnAmJdr2e7wsEDzk6ZNyRlNbQVstWF5T&#10;nR7V1ItZ/lYxEI2rS/1sdyB/SsdC78SorKXR0fJ+0yRY8unBzpJ8px0oJXDjllo5gOccl5lgZeji&#10;9+ZpBcGxPkaLy+Hln4YvvUNaJWkKGHOI6S09Qx7qwawy/WVyHWXGUBzRTNvyFh6D2UyxHdTHTwh7&#10;naclHc4L35VRKPUh5JK0GR0Z7XttGEMqa4DEgIXLtv2boHHMXAO44tjOMsYIs7No5ZZUCtT/+9EI&#10;8az0yQREqqCzSKHCRl/ngKV5C7GsPgSsSpjIYC6iUSWuXe4tHqpQ3ROBt2swDfe5I6KApYLVXJf/&#10;UKdAZGp9bBVD0SxHu9hf/Ppdmr8imPsin9QG299IDIa/gkxkq8Q3XkTgNfX+QREGwn+LWhq1PiDL&#10;xPN6PRktgakD3N9QbKwLnlVwvQ6XPMCL5ifl6s6P/RXz3EZlfwWwVoLrU1cczMRd9uuGCNw8jgGG&#10;wCVrWugb02AZ4PZYTJodeIgBtqd9sDXn+mpiO8e4Y0mkUMGzLujz8JojxFRmULvrkzQ0Sq7m+EoL&#10;HkAfRONXVZ7Y+UrTwG4xVq+Kf5663zUms1jSNFV7AyyEuF1+xFmXPn49NFq+AcvVoXggih315iNq&#10;GPOVZjRDG9CJhhLqcTOYx+rHV7AQdywMTCjBz3ypD3aAtneCOGGfYro+aBc6AwsHhUvuoiXGHfg5&#10;RnNg2cmbAoZT0D7Lz0pBMvBLIsO6kYwl0JGkv15RnxhBm0B737huiqPzu6rXK70d35P6MCn4uG69&#10;0Y3YXvsxOe0LfYk2cqHXfnDXz91UsvbzjmeJ3iNZOwk9vVMBaddrU9tahEOEuvEfB6SGjtCmCaob&#10;bc6PZ1Tv9LwhhUBHXjL4igMKw0RLY+2JoZxuZI5JGueSbOXVbKsbcfESuAAOrfNOVEmgG83oknDL&#10;sEYYx7m1jwzna3WVEY88N6xh2KnHzQ8kFLd7GRzDnBvoDst2s+l5pXajMzqh76buxtqzGcBXLtwD&#10;bN/Ab3+hy2mNycGMSIM2n0y37O30R/UgrpuG0Q+qdrh/D+iRFu7G1n/WjiY7BEUW09NExjTGnNyP&#10;5hbhVP5Nm5/N2UJJl94ttSuJTl7WqOpXwt3N2NdivbwUNPKaCe7L7SjS+ZjHF3jWeCI7PhVLD73A&#10;wJ3A+BrXfYBvlEtXYKMpHCLD4QM4MS3y0SbG8x62aL6IolNDOkkGeodsQh6Jvj1Yyb+dTo5o/XBn&#10;5Nt+5USzvT3AFrkEmbJkNA9djYbBEPR2RQLM8RuvkD65Cpa5TNR0e5sDfxuRSD+oQM22Xthx3GdJ&#10;2iq/sUSeOSfMg4xHUW1c4oQglKfmkJe7+CJOYESJFv+NBBJB8DeS2E4ufK193FXShq0ewq2QxAoz&#10;D4z6UtaZiOxKtdBLO1WaYW1lMUFiGsc0mqmTAGttUeWIPS3QiBBi9xt8AQpjM0/H/X40dbPijs9T&#10;ID5zEt6mrKeoGHC8JNZvc4wGjptYila5FjWZBi22iDv0tDQjpyi9NDYsLTKe+wtroVvuzYEC7cjG&#10;6iZ1gVsdk2AsnADZUkgRVUncPd/zK+sBkrZg0y2IRamj6nSXAziap7RIZtA4FeDoPgwwg7NhZcla&#10;Ew6FtN70hhYYDrYHq/sMLwRmHfkwT4RY6Wr0hDxz1mfChNBVliSC5cnGVnMKzMYWvYhLjGyL2bMK&#10;tGSK/4Pa7al1L6bXBp4/CNU31i3FYrjShNn9bISUVZaNUFV1zvzRMuIiG4B4OVBDmojY7kMVCPMz&#10;IzGVNt204abSERnuLj/VCDgeIpn934AoCkY4G7xXhFJ+83g+/Ur/IhnujDtjnSD5IvsGdU4J5fq4&#10;n6t2Ig8yLjdBOS1/DCjjYL6lPy1uiFFfowBeWMby+Asw1XZkkAr/zFdyB0jo3s2KVsV7KJZUm4z4&#10;BLbBdtyDymY/UJ0LBvlgzZoCrZT4uAoygqeAGTpIv+KnhgoMoBU1ymrpBn6oRNUjivA1ENT0eIf6&#10;h+qQip8mcHqhAkDqqJq6YjgzNnoDWrHjY3egeZlmx9eq23FDquz4VVY7/lVvff6yvm+1wuc5BIw8&#10;e7XYGE18/WWNU72rjnO+Wcfph67jzA/UceYXfqjFn1PH9Q1WcUcPwpcCu+An+R+1IdRxpcXreJQc&#10;FM04wnFjzbQdsFbHhz3Hku0LO078DVdYb6KgSfOnC154tfZ0kMMp2KPva6nO8BAvUo53Ee74j+Tx&#10;+EnK8fhJ0JsrCo+La+vg4/E5NlEaqlkc+8QTMwXPkXjnlS6NOm5JSi2FS4mP1dThNIALyZwxkD8r&#10;Fjv3gJSQ+gC9eIrcMkj1/WVJkNjxjYZ/FQ5lUa2vuWiWjrtlPOoaFj7d+MJfdtXODUChGhG05qpJ&#10;EfBeKPV/tH+oxonqp5SgfokErAOpaRRwKSR/2qIbJKKsNR57HqAsSvuDt5v+ZhsB1ELhPNg93JYN&#10;Doy51a2SkPyhQDGlhd+AavhVBz6iav80gFVWEjX6lFsk6e5aGx46KiEGjGmbpoDAWPOKcV15h7w2&#10;NrKLtgdw5EupguO/Ru2+5MatWsHAGPYuAxGDtMDb7bo/gDKjN91GaMCaYGQipsFPeGYunZxto+C9&#10;XWsMvGmVVBTtroENxGfJcE+lS+V+4+hrp4ah8ipHDLcqUgsdkbTUFYYt5sZyau3kKT4XoNil+J2J&#10;SiYZD1Hpaw1W2gYc4ejZcd37ts+J2S2qvcXc6sY1GEaNCdaBXRiV5UCNFEAaLmgG5SUgItIsTBCB&#10;d/aFt8SPQJcv0vfAYDT5rVmAGkfa1V2EqRVuNOZm4euff6WzCnaBQTEAtx9eAyYhjtrYQ5MIxHeF&#10;AAjjlQgiUvMPo06SdOyiM3r9ztglIyF4iq6P96IgYLALjGBaBKL/Fu5A7H0pUNTIpXVpFzXF9eNq&#10;wye97twEuRCJigEVcnqAobmbMmmgGwKWB5ttw5fsH3Qsltrb7KYKCCGZ0UBATKfW4pmRwUKjTO7S&#10;lOkcwE6pwj1FYI9xRXhx3RMyOgEiBUnn0LpwCVPMit1ttN9Hbxg2pMEM3ybyLvEfJDzqh3CHUe6Q&#10;633038lxL+QEUCX1UvIZ7d1zZL54wl0fyDvDrBEL5BeiYdiAASd4ilGNANIRNgMfb69z1UuWXh90&#10;+mLEbWSl8tFGrKAMsdDYExnSohrDJG45uCd3ng/W4VNmEYcyUjU1Y/g8wBtwZeDCmEEf4/3DF6Et&#10;lXZF6+UAsvGmbRQu/mlZGqqGFZKBCVn0KiDZkPwUB1YXKGWSHchZpw+qmV+YqaxUzKWUSgOWY0GA&#10;WIQ5srprE7uncEKtaGORaqic2Ci5PmdNuYw4EGNGNJUQGIUF8R6br05L67PqJS6vHbL34pd9wFn3&#10;rrO0eFO7P1IXCwx6bjbp7Rmb3w9+AVAKCM72aOMk+/hr7AEDCLzIq2qPccs1mOJuOiPkQz2Ls9eQ&#10;ATYbWdlmvzejlpXYc16zIuMPveg7w+uBXyAFmKPFjrm0BfQAi2qLG9cEvW1AZjixGujpJfDtemig&#10;vltaGTVBYMTFnb+HzfsAP3DLeng6T1psKSq41H0XYKxB5nXB7v3U99pfJ02q8WfcZv3rsGy3FlSu&#10;i4wnIfRiH/d2YSif0GM1z1By1O6xWWPKmS6ZiSwIs0esfrQ3pe0rQYvIuiKg4qp5HXRK3hznoyUC&#10;RxYngJVDSMur2yAtWsKdLBc2jYgaXqjzYhpEyVgJTkD0mO0RBzj5+h3WP5AI64daOr3zN+z9kw79&#10;nQqqdoV+UhbGzOqfU1CgfuYii/AmhxOh6sPngPaRzvcQSs5ACRksul6tROsKPRmAEfSWsYc/Wbgo&#10;Au70VFZ51L/9ZnbCoy5m5N4kkvYpSZlrvIT1f9s83iLF7yiHIw6vjIFXM18DyO7/LBpypXyK4Y30&#10;bktlBJCk4gB7hwB1PtayzFfP7m4G4UaEgOr9EBAdA7WJdN1ekqK+FGrP/tk4PUps/oCYFLvSkyIi&#10;kBNIRh0YNHU3q1jA0nbyfm2mmBf3QnuxoDKox8NG7bAFawaDIWHRqzImGKj8H9UlHg/ywEHKQCns&#10;ndbMd1cxbZGtTwBC64b+NALkxZ7PoM9b0h5EvYDfYleTyfA/2p1h+5AtBsVRIncX6KhBEqctmhD1&#10;/Cazp967B1H2G+4COAv4YoZAMFubu6rlwZsgkE7LYGzxqW0Bgyzsp6x/yZcU8Saxno0VlI4upnQo&#10;etYdIjX/bZSvdVaXJx+9RNn4crxUzSh1+fnhUHssTPlmKudw4/sZDvxrlN0u8cYKv5AeI0+kDFo9&#10;6mmOVvU/VP11lEcMFzpfmLyMY1OGHI4aGPQk+6iO1BxdlGpfGc9iLhe4dIbjhRRls3GeQ19fo2v5&#10;KMkyYlXKp375o7gyDwUZwMAOxmcNvq+6J+4foH9RNqHLgdxpNBSlbNhbudHokv8l3cXYbjfFWlkc&#10;OjGd7kgYVkuQ9icYSP0LU/FLH8ZFQB/K9lWkbEsShrJMr10HiD+UBon46uU/QQ6vjvTaWuEIJpy6&#10;wNK1nsjIj4qsdaJQCNmUDF7+/ZISrqMPgePIT8ouf4W2D4ZDSXpCqVuOo2JFKCncUToClyutNyr+&#10;uQV594bX0t2RNSZni0HZXRESCpT57w9UQbKcQNNAWS+RELSjKVBa3NH9t8UOaDxZ1PWEP1kcVrUf&#10;VMa5DmsSlk5n2k8un8WA3S8Ht/3duPiTsbS6jAF8Feq97Cgz4Mw92Q6ImfZ+EZpaKSgSo+yZmTjG&#10;nsxw7FCErdVk+IsXd8hLifrXGIOR6iwsIj8dwafXWCe/M3+mqLGgEg9zF0I5y7bgw8B2YZvBrCw4&#10;RDrZDdmzaREQYDht0d/zblk1TJB+CxT+GJNAC8lGn1SgXK5+hKpJapCf4SwcIPhAjX3Sfjxvq7JU&#10;APsjVoKIT1Kf5YNdzYKNfWRpR7MmhWrU6roi8kvOYHSh1THsJR9FJ7aenv0VFOUEJjffkZyLa9YJ&#10;UVSMEOAGoGztHWfEXL88fp/0iQq+Sa0W2InS5P9PQ6bzRCnH4XhmcqIDdv6YwCisJ5raAx2O+X9z&#10;r4NVF4CDoSnoklkErQ+1bc2mDNs7COCR/pkVzwChOSMC4sibj1X+V2e6pnhBi2OOsUCfmYqJNsfk&#10;qTbRHmaRyDBRrWX40lETpcU1EraDaqKjMM4cykNMHgXZcvuftmPk0SqYqF7tpMb6UEx0UOeiSLAv&#10;7socHQxxKvt1TAffgbm+uo23jCU6/Zj6Z7s6UUdGdRM1rLKbE81Zor4gxomWZueNWe1t/0Y8uE/0&#10;5kI75xRxNe9kGku7AfCeFaJpLhS1TOAEoiZEJrqLZfqlHdx2bZc05vjv+VC0cbPUoMZFUQsxr7cb&#10;vbJQlEcx/paESt1TJDUMp03RO/Y6RYlRTJKd+hSVTwkH3E65FC0mW0YKOUXtpo6U+26V6QI14ed6&#10;Jtyb5gXQz8xSrSeqPkUx3afB+1WhR8ctufns3cY/rSYayuQ1peEDCNRrkJS0r8e2GNFoKTBRClyk&#10;03/TRHlHyCJoNKRjotw8hrhGI8i4qkmFcaG6QTmKJ7qjyIVXsSNzotI9HxkOqmAtzhrMiCs2Rp9o&#10;yaTY9pINb8cTU1nUzZ/8EyUI8YEnmz/X3YLQvoqYMEhEezX+DwVQCpy+WU5WvIf89S6gSCax+PK8&#10;G7VhzeSRZRWaq2vY7CsyonjjCX3XTCi0lHY3ckv0xmJuaG3VaBQobKjNvvwEeH9Dg2HAdeM4FCqX&#10;6ZYsHGovDTIVN+Uvdpws7tr0CaqOf9heXMk0f1AoP9yjtahi/VRIdCLSdyC3MbLhq4m4bUwPmIz+&#10;lZHvfw6G/UNBPCjuNuEp5DNt7l0aJTmUrgbKD9C0UimyI73a9DyhKJMq64+9U+fk5xpThBAD3nIq&#10;EMuGWQmBARa97vUgPLRLFWDlUaFK0SO3QVJYXwWNsdgbUrVAO/SB+QaKRnJHmk4tuF09ZVDdgo/a&#10;g5ixWi5GCH8ToQLq/YmceIqJsWA+ATkZjixeTFlT720NkbBMpKhmEDaohJcXJwsfguJYxt6hYNbw&#10;6QUlgLihVBgETeiA01vqQFrPuLLLhC8YiNy+eA1Q6qpat2lzRyvuG1T+2eaaz4LgD/3UtFFG+HtO&#10;4J3GBb1QqCnh1yAOkOAj/EQ1bAWDIIA6L4iK8fOaCWay1RCOU8Hqr8rThbnChIWHySdJd4xxa4Jn&#10;gCby9L8ECbQV7Y9dZSwE1GahvUvU0HX3DiBo/Q7ZKdw6CytL1p849IutuacpVIvjQHU7RZlgyZ7s&#10;QM53WGCKgeJN4i1ITeys4L3ziW8z6Ia8crs4PCaGHzG5UNPW5GwXaY+dhpx6nyl6iwaC4WYzYRrE&#10;9veUD4+WEEoOaAce6rW8YkABtAxZFed+TbAFPAyrEXcaPQcqbFOI82oJo4X6i36NJnlg5PeLiZ2D&#10;xkFZXxOgdwaZkpsm4qELqYQeqxi29sDa3MTw9zn6IgMkKW6SZlaJDXdmt+mkKxh7BWhrnIY1byB3&#10;gZ1JAL7jwwRfmexrSP3Lz/A8+AChgLBCYbQ4zYxgqb7qn9WKI95WXoMYvOakSOtLuNFRw3mpWBZe&#10;bnppKg8s2RE30wyMqZyGdnLZpEM47cOZ6OJ8wvxDIctCpGBSSRJiQPeA0ir5sFK19qv/7c51SzZ4&#10;xXduBlFd+siWaqDCGz1Z/EviyZLKOcqh1VlAXV0FnBA/aq0+ga3CXMqgh1NUs/s/6uPgRv2l0rEt&#10;IFe6Avh1qpFDPQ8VTekq/tML0/COZHa2acde7LywCBSD2+22Xs2QMZgUMzbhLTFNXfq8OmcezwMN&#10;8u8xhLTZubvCtDhS5AcshXEnpRKUQDpzzTQeFTHYNquQPFNm+RE9jfeGELbIDlHUKXV2zwulLS65&#10;X5csI7j50NVk8AoZuNBOJ/fmH3+R1qbU5mYHVSgeGpbI9b2JZYtSFoswTa/AGX9WyO2OI8fty+zP&#10;lcC50U12rQ4BNAeg0B+n2ZUEbvGBTAHufus0zTowsK6SA0Kjqyv6AB5qU+bqo+aoOYum//ZM7KUW&#10;lxkPCd3oxFynHLLIuZ+iZ1sAczga96p6VWA+Szn5BAQvM26JbU+4mOHOpVuXc4AkEqngbj8Sw9c1&#10;Cu8qIFVFFSnIxeYk92O2TBzmw16mJCHP6WIUodMLQlkB6d4M8EZ2PbcshhkTWIFZ8FVJeu71STs2&#10;1J5kH7rP4qBbV0oBHY1j90/SseHVgJzMKzgakQ4h1e3PYYAZkjKJBBZVVgY7am6R9KKsxN9+UwIE&#10;HTHVUNaq7VTDTuygoW2V8VZtD3vqp5fRYwEc7Ldt5uABSn5gxHoTNEkvplDfmMX7L1YE1dpembmU&#10;IOgP765RnAx48YM5B00e0Erx4wrTFgm+ANIDWygoiGnhBnpdOSXx1beahRKYoltWC4HUzthX+wkx&#10;/KAFTRDGQb0K18jarnRB67Y5g7RxHxtEXmqAqaf+Mw+AZd8Sga5iTKta72aN87xKm6q4iBnStGtF&#10;2CGs6PCOzMNiXGlK7Fyw3v/aTsw2AKVKRGT3dlxWmxvDLvvmEom0toBH3WSZzh50VvKNkLTAbCW6&#10;WMkSfmth7rcR5PoVUXeaaMvionaSmSjfTNzShX3ajbDa12aMTbFVQYOkNIAeiEpRJj9crwhv4hbn&#10;oNh7joP0M60lapafmyXXBMPqEQYzxd8fYcMyxL/Y4Y9bIJ6PQk3Kf06pDkrZo8SR071qD7Q1QHsl&#10;ur3cacVDSq774+qAZqYtzb/sd2Qax3kY6xJlQn5sc3vIxibKmhNP1c2LuUTHsM6YWmMmgdKIXOJD&#10;JpFZsq2+NGv11KjINkgyyQD7Qg8T2/cPBrKs7Al1VnNyAO0q53D2uv3MK30ozeG1JRc7IdlYEUPQ&#10;KQN4ihbjvhVc+hiOPTLcyj9QYV2DFqk/OQwhZKezpVZp53NK7Hn23C5J2g5LZvd4v3bdEz94aNnd&#10;SEY9GxQLN3oxOqur/rQLO2rydnM1tnv25p794w08bTO8Id548o6F4Xuk5VftPEgDfq70yX4FmjPr&#10;FyJXlOCAvBhmjh97u+4/hAzuktTGkbTkpJ8lM571G1vhx/C84US3nS87MEQM+syTpkBmfSH24S+C&#10;DS/SPxPvOgtV8/WJdPlKt4YSLRCIjR6QUMwQxAUzTJ42ZQymMA7wFFlIpYVft9gshtaALky93lmx&#10;xb7b5HafaTpjQso7AnRq2EyKpfyvNA/PYVh6ZjoM1hq8aMn+1mUjKhyes5+kwckGXBqpnw34Jezr&#10;PbQF13FmYHHnYmnk6QfMYgJ7Hu4yz3TF2L7CU3XF91LSaJ1qwM7lVtY1hag5IEa1/RFtrJnJPkm8&#10;5w1rfcckghCPqcoif2eCUpyfLhr/bWtayYmtiNSza7kwNLslDJxxQ3+L0KdzQb1kGsIa0esDlVCB&#10;/WWgdGkR3tbJrpukpvc9XAg9rIgAg4HFVw0Wf4phkRyDtQg0+d5sw/76MYeIRBlWEZCpdsJFsA+/&#10;w+GCkMGKxHJY9K2EApuvF7ysHI/LGUFz+gZ2rdH1jHEBJmxTeygSbwAyIM3fbsK9S6DtCYMMHvNY&#10;ELS2GZS+vHGUe31bHiLO+urKIf3BukyBct1gUceqn4uy23yGrL44za1f6yNux2rR9NROy+oKdLQ+&#10;vX2KdeT3XduAU4QNBz4up9Mt+H3aLWKC2J5PUj6wfZQc9OlE8etH2rci8YfukUUtCQr1RR6OPSTT&#10;4aQHh2ZfNWfXm7+DakhxvW/kA7CnDnuLqznp5xGgYMR7Ag9JW+2L3YxfBSwaX8IH+T3d8cKSo5oP&#10;H8QHWWXF+bttPC3Kf66ohO+NSFgYHWj893WQPNMK5SZBYuyjWyR8W1emK9/i6TJuz1H2m836j5qI&#10;loX9rN4r8jjv+jm0YUWvGZjXjwAJkPsLpOtHUE7DUAASuHsBAccupmG1pp9VtGm3+vIuB1qTcIpm&#10;AjfgDUfAgqx9pSmePNBckcRsoh9xl7PyAkWJGED5m6F8vC7dqjh35pu5R3KsHb818PWRSG2N6gNQ&#10;hAIrHEOxoTVqcGKOQbulka6vBmIMvDTzshr/SSKbbI8WAWHkZHKRU2BuyARX3KyECPLnMG73VksN&#10;i3L6IAg2qao4T8QlAZHZm81SJl631Yfw3pWsrOUmAt6YlPUxeqc7lAkibmar9EDw4DUxyl4omcKE&#10;Of+5oHtctvwjOH9ZG3GuT4AmIQZQ9nHQbzTZBehFMonPU0Z0EL2OW0jAtyXFDJ6nhW8tzX+uWWiB&#10;MRwvLTYUT0hnCoE+kpLfzH96USY/JxWH6Z8uCQE6Jz2LDRh9+WptnR9Vf5fm0bBRsba42Q5JDHOF&#10;uo45QtTPRlWIgi4wKs+C9XlejXvZ+5cDS8gSLXuqCnkY1oFzaSmCptLBKZFC10SkoXrtSpcDRdhm&#10;zquvh5ziZ661Z8WbmtLZ6BKgm+Mzso0iA7WiEpzUpBBT0iWsSH1hdpbocKj8delgkZLfIvCr7QD0&#10;BJFrVLJBX4hFrFhk05z/OVwqj9HpNb73E6KBbYkmtg5GyIgnAGGgGVp0VdP+mn0lbohn/v2us3tj&#10;iBUi89Iu9+jPh7O85PCHyvvtkZL39c+ttMEGGF62GxMBEGXoKWWcLcaJP8UWVcp1IsYHHIz1uKQS&#10;6lA73rbgrAeH2uDhbq8KJBRySxPqctk0OEqmIZ1espTolPIW9ir0EoY8JKwDR2qEVN3vL/Uy45oi&#10;1E+YqwNAWBgDQaikdCi8ldUlpkIj0r2hUv311Hso4PBZgMsxEZQ6j7KDtS4r+I2VWODqTY5+/n44&#10;sjkHznxPmYpkGSYyUb6vhAwQvByY2h+F4xGI+gfxzkOU+cH5vREibT2qcZCgGVYqDCQ75RDPhr1c&#10;Iz+mhgBXwZfVNT5G0bCrCkTrzb2aH9X7gOv+UmgfX9Tk4wRajMzBtzDdOIVGlHIpzfaAYVLI3Awl&#10;/PXOl4xnO/EgGg+513FtKcqAwviGSjQ+zUZZG5so0TUmbYh/PmGQkpE8PejCzRTGO51KdoE3k+P8&#10;P6VhTzEybmFF2BksyYcRxdNPGrvZe+I+hOJYzPh5/0Zy844Wkus524RlPSSbJUTLnjNbaojk8qxt&#10;0dfzTLG5YWOZBzdGx1UcILBybDgCm4+poh5hCvgLxdDmIO8VSYyrqp4Hii3w4ypllIJULERgukAF&#10;4NokY6IDL/Cog2RB4cbEiL/gT4LWXRsxOxY72XDMSkv7O5S6pE1CDkrlnTc8PkYFqWRQ7+8fDDlb&#10;M9SnSjEqHSddtIoM81Hp928/NxSG2rGeM25yZTyxnBpBNEPCZpi2QHRZsk8tQmTTkPdNQpGWxyuq&#10;B4jbzVs4LRYDx5hdyIQbTIskhz6xIl56uMrK0fCsgKw7k60F5FDDIaIUiTVGyUU7SPljJnfY6Qwx&#10;69e5z65SfM9HiSh86ZVq2TufSoPCZ7rvxS9Vv25Xptv7O5qY+kLSgTG+iLGru893gcM4JMcObjqA&#10;UYJknj9TzlOVFeoIqrD0sZH0JBP+xnQv5NAKjiRRpLuvQb7gmibuS0YwQL/CUK7yQD8KQ0ZaTtv6&#10;Z/0fGAhe0FBq4LjrxQaUD1MpGUCWiZi2NDS8/teBfqUreSv7Y6oCC0bM13tgS9Gd+l7RTXBd9ul4&#10;s3nMR0TnNlKtSndcOUYW3ayYsDow8apMNpgOsht4EOIJgrURDtsvl+Vyzt7gPd/D5GHJKi/2U/wG&#10;yMXoz8cdtogmaYiAhZOB+tj058Q/+qq1X2gTSLyfeq2zXIJwU6koz0tWEfROtUU8UUu0Al4WW6JP&#10;65rrhW0zFgN11x69r7sEv+4nxvzH3pBQYUfK0Y4IkuWnnwyVfu5WYGKX6D/qakw+VemoEs5SJ7On&#10;4dLWW0WVizvpZ8gyHnIJQPAMgWry4x+e9IXRcCkqm3eVWXFefT9uyIINajdB8HKUeEifSS7cCOvb&#10;zL7q3GLVxmTaigb40pUwXqCqoZxVjJ9kSy2egyX8kqayf1xNO3Qm5FZG/EC04gcIDJ38le29X3FO&#10;xGjp/vyGiuMhLCkdMyAN9wpgZ6Ub+A0VAGB7mmfy8FinM0xAAbI6BkFbLImrxWwT4lN5VXGydcpp&#10;qYwo5xN59OczNywSFQnV+AzbT4rgvd1oT1dCCXrVIhzMaBtIt3pOghaD6gINYDWtTUo4P3nJGGX/&#10;69if9+BNSlJOlILAx6dYctUShFJPqlzvFqPGkJxY6jPj/RcKwDImU3C9FUe34hB0IUqsmUpNl572&#10;C4QqY4u4ScOzOc4rlGTIP6durvFjcfvsyV86Oo1vV/D7x2JwGwIMVuUeLIDlNyD8ba0hubPjw8yr&#10;81PsW0p1yZJdACTTb+raQi8WPMLs29YKjXOFM05NYXUiQcoDxq3EjeqFfiHUlprfPLPgBANLzBu+&#10;9EGwOAqqQlIF6CBFeyeQpNum1Y6La21qCGpV/K1/THVJFSEpxYdxK1UorHIAZ9cA6klikWzgu5RE&#10;F7fqiwIWIQ2VVhCDFIVdKhPQwOX0lTVv6acvoi9KN3Bomn6e2XSCGBWrHgOIrFRlYjyHWoCKp1s6&#10;IkEUFrl85lkZLKM91IUWzP+toArPeEunqZLZE0foRizr3J1Lbcz7zkNVFRwMKmSVfJewzwcvjjll&#10;ErjiEgVNCmquLOEOPqW0fYblmcyythQlB63Zvsyiw7Yh/owio636AKYKvmjWIVmcA/XnjM9y3vjI&#10;6j135d80J/qD241j0jY2a8aGUBcrGIdo9oHh9v3gYpBLS6D3lA7CbX4suf7ce0ZMIWGOYeTKwtDY&#10;CBy2BqAIYOguuKYnXhM8odwuJAXvB7t6NvEEU/FtoaJCuQDdDJe7WXk01SQw6EitEFttOu9AD3GU&#10;4WNRC2GWV7rHCF7rs/4KS/Iugpn2+MEKG5+AFsawOrOwdnSan0kNVMHAHcRfqMuuqpoKfDaLIf6g&#10;DCbkCX49C/4uJr213zgVSsfaAB3VYhjNlNOo1m4/i6sjiqQAwIK5MQLU6XGlqmBnYVYzOBynS9gR&#10;p0Q4tiki0kZSRLzXhYrlQsjWOm7ofdSh/A6EYInAcWuL1i31rRWroXhYL2F3MF2zxXs7dKy+rmtS&#10;0ZzBb9+LGh0M0lWFfvR9hdN/rCC+fR7eLtx2NLUbC/FeNeU9MQN17txhUn32JtRNIIObmVCpF/F8&#10;OVeEM3cpAVJHehC2y9b2Qg1+F+/YSC7HnqeHmXPXpWZidoyuWPTcbEGsCfqEJY055tMkLUyNpiMA&#10;WVVxwKkKX+UH7oEbvjDBGopcGBXyKObrwuVD1jbRF0ZAKwfwXfQZmlnWddvqcYF/vHgoCKm6QV8k&#10;qsuJcaRiCMdkxikd/Rhkxx11U2fg3Zcl3xdjt/KnVgu9XywFndsVITDbHUchztYFpCCAO6IUQnj7&#10;E+aZEFOXDyGwBwg5EjZWIKhEEFWWFxE45YA3wpR8hwqu4d+DlnyMgTDk1B2q/jFvBhOcRM9E7Yyy&#10;nl6YMbC8xYX50KLz6AnTGw/lEeNN9RdsXmgG7YP1mU2iC3kjsH+iDejjBJysCoIWfICYelLEr+AC&#10;r+XeoGvMrwgPQmMLCJ14AjKC/tLal4z4QCtSg0VxdzgDt/gZ+XiIuZPvOASnPsUNWFP4YXzuQdKU&#10;sBQpQCQBdzfwVqPL5WJg/Q9pJbn+w47IaJUxnlaerpjLYrT47LJAQLBuxGYyvo+WtKJAeoyOHiC0&#10;oCpspQ5KcpQGK1r/80Zm/Sg/QKJ3o6jb+sa09vsFYPoHvmCcOgglNwLSPBNn2OHW8gvSUJy+gSea&#10;hqX0+jJxX19DwL4z4KG7DifUMsbO9GbZuekVJfQGKN/m7rcouL51onraT8M5AHQTvix0G82KVUYq&#10;MXneEZcyitKNOlO2AhrCj5Je0av6HDpoCb7ddU29W+/dyWE5kHNVpxPt82UasemyZrss9vGHvJjD&#10;yA2loPiivk8gNLh3K1wgonOwWcR/2me6PtzHtXuKQUR5HwpEap+1MmrdxACN59gWwXS1hZd8PUtV&#10;7Nt/QOqKznKGnOZUGE0/xLBd0ueTDZh51qPlrIBAbmHx6522T7ZNSodN1X2CillkdzBzZOmxM6c5&#10;QFxJZhSWiXKpyzL5E/JJIfZDEEGeiLTEv2zue14YPQGg74MlOMv5r7rpH9zHHumtLy1/hi/4aMLL&#10;LM/4KD5vFkGhooGYmr85DMeIm8RpfoZB/shalXg+cc1o0JUFiV0m8/1tmUjh3Mp0U2k5R1OapYbJ&#10;fFSqid9NIKK0OZff4oe7YA1D2j0LYoNnuVyZ3EQcMIu+3LkLFAjOzgsXsf0MpzEuy5nFiZIX7/1d&#10;lgc5j/Od/Yo5Vzz2lBWB/AkHVx0vOdlnkMiZU06obIq4+6xwTC+4Ess8LKCjEXlJEHJv9raYJnRm&#10;8Z4JOFC64RWxaPQ52WmaEuSnq9LbwKIpJxOT+XQOkRndnbP0qxglUxNwQjNxXDQrYPGIjNDeSy23&#10;NQhJWrRhoOkMjbalSqFhl2H7hq4uzYQpSBvQws+SDE2vh/cGFTmln2rXmIf/nBna77u3T2GVpBJc&#10;dEIAUvidR+eI9tFa4EfQ9Ni4a5d2RxSYTDJXROUX1SI0rNDRttCIeNsaperXc3Iy5cOFlLkBQTou&#10;JX80EOSmBW0jHEtl2F8E0akZuMDa/AvE52ZxtbesMgud5Qsqk6JzysY+xC7c2X9RsbFc8+4mhCrW&#10;W67JnM4GZq96A3M+brhBYHtw0nnJCDbEuijs0A+rwG6FJZxtlOQgDVhSRCChuHxWFlfDH6iMuimo&#10;2AdgS3+fhETCepdT+Cdaqm6wmPRtEYs1Nn+UuN7Po7cbxOnyC32zDnS7RWgi+YQdIgy0Kz7l9isL&#10;fNJPu6BB+qTfzxER7wQwmFSAiItEAI6IfXpZV+Dr7fDuS1dCg9EORrA7Pwrum3R99N/tTa17+4ax&#10;LE8lRW85/dT5zyaennRO4abQOaeKO0dFoxhfr8pUXXCEhi5ESvHYfyWfUsYxW93OZaLZJ/KcUf/9&#10;QHa1wa8VLmWz31HL096i39I30IpAlXMUxR/WOUAud1QxSXS30zy0PyUl842ptseEnPQr6MY7cITP&#10;6D69i37i7J+VwMEQfNxhZYlMUzE7Ho0srDQk93zJidfcofAcI6a24Cwu9QjpU9EF+y/xZXyOcrP8&#10;FYNfGk0wN2hNIRbcIrpQclU1riWWri4k+tgk/XJN/Nlg1q1kzCDgkF+1WjWfGmcf7k8hBIrB5Y8g&#10;+EbVJeKFerhQd+4f2Hn+4xwp0/wU5UmSCDD+jhZX9+RIqr8V6AwRtBJQ5pUEX4BSCxOhUv75bHKB&#10;i7SlHGdWkAtt16POjyIpnkfdkHWgJFVO5A6IDOeu7gAykhrsLUQDFVT3u2hZgDoeWHzeyYaNvgTM&#10;6ygU7kcDtRSqo6DhYCHdcsqhNmJiv8YkkuU52Ij0iKbMHTJckRR5EzjdQNcQjqintQXQGH4kZ+E+&#10;rSLipBDldL2U4462tHAdWDrpKeKVZFuFYOS1Rd4OsurxTLWAvIlF6chwbUHM6lmeyYLYXCEAkDoU&#10;g5TUW+BnWIoWkRPOgqmmuydJxpzhT0qee6knc/Gi9J98+Em5cy9lVVu0lB+Be0VW+6d9Dwldp1Tj&#10;3pP5ROVnZBSKrzmSsCtpqike4NtUaVJoNakjbDpaCvUidJCOyJsCk6d1KPKnqDrH9DEHGOAXlnZa&#10;HwhYOCPtKvX+gH5P+PirdDXeLh3/oTHM01gf3qoLqt8fLe9qRzOCsazVEcdJFcmg7aHduepOzwiR&#10;wDLwo9Xvz8IC93jKYqFSCVxcO30O2/xPdMaxft0vyYuTwBRLj4ewdSZ95w+hF4/P1+ZuaO/Mh1Ye&#10;69OJXPsDom5V9lMvxHizx3PiKtJc8XToNc7PaQ7cV/UeEkRkQhs8y/vIR6x43vuEiWmrSVcXxcRM&#10;57tSSg9JKKE0X68q2hLuAk34k+b/C7CKia/TLhV0y14TmGLDZcTjHJZUEsIg82w76Oh2RCzGnzY8&#10;zal+SIsFcE9bPmbLJg2wVydVxqSr49LkQyoiMdRgw6awa8fZdOTRyb5cVchjwQvRtNGoymVSd0W/&#10;sCoUe32tpweLKWciPcMb0SoXreBJD5UMLUGKQrn8GXHtSrBGK3UGw6dU5FElhVg9bXtLtq+IjMFQ&#10;0hFFurYZpzwuHJ9jqWZ8KMeJDirI8rK3Hk665F+hshNTJByQ2mpqVts9hl/6t9xYnK//gE9zzkgG&#10;Z0IvYFg6SZFXNER5GRrDLG1a882jnUd6hQs+7CEWL5pGQQXR7HtVDWnsS7qdQQQ2YPactlxH2Mxn&#10;6O5ZO/AH6kirkHL6a7I0TkkALQLH+AmwPVO+LeJhUAGEUk+wZmoxYGyfUEs0xF7KX9wmmqxKFOKY&#10;zYiqisTdpgpEOkm1cZnS72IEGCNDvuVFX8U2ciFCXiVZBx18IlCIn68HLTC4Qyl3s1Yh7xSPK4JC&#10;00h+WxoFK9NLjEErNsqbU434mjQQ4WLDj7j1+oM5fpkgEVeL/s5zKglL38CwmRbLWyFENSZinkmq&#10;XUqgozFpTwZJ/ICot/vhbhmx8rEoQkFkKCY9nIazWM2sjtxEkxR6OSFpmSCsfGHBs5DykMBrMnsU&#10;xKKV8Mp11qoTPkao08rQuUmLIM2BXCy2wfJ/cntCxoAkg/9jO/TitSQLqsk1vVG67kAK0jBqOUhW&#10;zl4foPtPgOwgS50Wkt3jMdUgW31zYbOnWN9nsX+mxmfp8VpKfQLmR0r/uZruLFUP5t8Trv+N7YN4&#10;vpb8oMenFK+EIQDk82AI/G8DOrQWhCqgJJBiHmDe/AtNP4nVwUmFJ4I+BHpENopKkt1kN9wyeCWQ&#10;NDlesjq8DjjrCNIIMAgNj1Zngjs60ACetyHjzIDxRLBC21EDEeW2yIuuDJpNsIhe4wMRXBqVWvdN&#10;vAATz3QH60wYI27mmXVUE4WeHJCmQEMBmbh8pcqqgJso3AGtVOkowUDmM6Y+M2u9wmG9hOliRQYE&#10;le1CAw68EAMiHhYmYLwjWqmSIFDrBCcwBMiMZQmfA3Kl4OBRZomOOhKmiw3QB5pQ5FolnLCgDDkz&#10;Xy1SFtpiWKqEthy9Om6FYFCgVMbpRDE9l1hfcTUDsqMs2U8FxPLkgGQNWCwT0USRCRC5RU30EH8z&#10;wzIZzaND6zCR3IdJZebQIpiQIRkbrwPnQuk0GiyJQ4oCGT0mJOEoVUILts4uM0Lycf2iozc8OZQj&#10;qTbCkk4+rszVrcLYrpWIwIho1AxIDF8gmDQCBByQIQ/jM5rCmGtkUUwnykg7iOSA1yiiXMUktQpB&#10;gYToNRKmi60OFnEFm4WjXdgXUgT6PFhEl6kQQIKQZJTv9JRfJmhMEsf4+siOYrYXmVQ2nZMcLewj&#10;NyFJAgXbKikvEt9j4+dUO+NjlQAZSRAkY8sGUgOL+qUJuStwLw1CIzMIJx746wwkvplrwEs0k4UB&#10;KBSLAMMBr6MHDAl+JuOoJLDEbIEGqckIFq+ZjI/ImazT0JjswvMw2ZWL8bGe2mexl9GoYkfKr9iO&#10;ZtiGYiGggIAXcmiZrKMfPO4/ODhIiBTmRnJ1sacdSJZIsVzzkmDCHE2hy5HGSBMuJnhDMsAYbOxo&#10;qiC0pf6h2E5Iy2RcqUKJiQHeinsGUJuPMWOIq5oMjDjIZKtNgcVuXgmLrSQcVGxHxYit2FGfAd5D&#10;gQRzGsvowXEgEZls4uoYrNlSxMSGxvve5zQVHAErhe3CV+qF4BRZJmM0DDoZbVTwYKoAj9MqCLBD&#10;ARxeWSo1HJbSp6YJLQgPDp2VQUdVGdg1+MQuos3/BqnMamNijQ0mA6uXYqYBB2GrFMM0cLG6SSLB&#10;QAHhpBAi9FRIzkEj4BAKioXI4/vUhXGqvUKC1czjm9yahLyAdGDYkTU8OHKmYYQgwgFz3s1nKOHO&#10;Qn0YCRgWNGSMo2KNExCpgQfGvQkTDBg62RkdzNvR0oU4eSaGxqW5EARVCEFQWVqKlirL+xlgYPAz&#10;wMANiMrKSpYsK1myrGS5DYjKLgwwcC5ZYiKLZTaigIgbE1nEBFACKMGDON0yJrKIPovPZ/EpYwyV&#10;ZahsyMKgC8yapSxrlrKMEC8YDkCOCn7ew2G62PKUanEsucWxiAag0illGaVTymZgmY7LwDKODiSS&#10;YfQOJJMzMMsXQ0wrx74i545iWg0NUeSOYloOzCTUgCgypvUYCTBtQhDAQRDAwdEaZiPZpBFBKBBp&#10;U2U7emnwSiAJvjTMRNoiQruXy/eFbgD5uJOFRwh2dLIwmSxM8GThMZks1CqkiHysdgGIQooluKtV&#10;I7UYFErHTx2Ao5FLcE5EmMkYZqVyAqveSDE+ps+iZyESbnkUCb6xv2IHTDVZyKEXWoqY6EmtEjMD&#10;ycYznCXMXRhsVAEqiJlCSCc47jRgAQ+spppsgRCQyT4EI/TFy7o7ky0U38y19Ew+DlNPjxsDrL7Q&#10;x4CcgoZlso4m9P2uV8DgwAi+oyFfDiDGzsJxE9YwDqg7Kup5CTDZRYab7jMipMwBj5u6iWe689LY&#10;HNYyz1ChECiUZ6haqmyo6gZEZRe+TgGoNiBfAwIirspaxEmjQZw24qpiopjIIkoAgR7iqiwsBAvB&#10;QrAQLGQRP6Cy/HiO1+f14ZCPW5YV8nFL1ixlvYykNnIZWEQDA4NWw3SxGd0hRDLXgUQyMMdABpbp&#10;LkIkZ2BcBxKpjTz2FTXMxbQwOPYVuYa5EQwjcyMZ07J8EZO5EdhX5I7OMDfi0SaNCHiZibTycmm4&#10;mEjYhC8Jm/AKJMEd9SyZR1ROGHUpsC9EIYEhykdEubQvRMkUkoOW6uhrwWFw8GQBd/TxWnC8gQXD&#10;Q63CcWiZrKOmSAdwAjIZRAFJdCwLGwqos/EphlXKXBwcvHArpHO9ppqsgRAIMFcgffEzD/JBiymk&#10;ZbKOJnjIUEGAXpxA91htDqTjZx1d4AQWHmAIiYfO5GVCSVmeVVJiDviFHGUUhUmoRw4oHPGgQhoV&#10;v0KpMSQmpdPnwbIqEGUyjoCAHhkW7EAqLjljOVGDJ6wlFFQyzGDz3Y6aZMtDtl6nd2uo8LybAKwX&#10;yGcN69JssQSS4FAJJMFlr+UMZRFRMUgtOzrWGEASnGcoi4iyyEq1AZGVQKBcSliUngVxugxHRuXv&#10;izFUX4yhgoUs4sfx+YBkBCLKS/PBQrDQ65M91iyVPdYs9fo4MpRGJDaSj1vm18fy+lhEl4HlkQqQ&#10;sh1NBUjZVICUbaQCpGyL0+JYOtriWEQD0IDpYssOYrrYMqZLp5RNdCARrkOI5I7SOJAIZse+ItMa&#10;5kYwLUxHF5WTin1FvhBFztwIpoVAQBQZE7K+IntiIgtt0nhphkcbEdBGlEYkNhthTBAAvDSUQBJ8&#10;acAzkQaSYM/lckEch/CCOIgILUJrzEggCY6JtI5+UgFS1sLASlgYGg3UgEPIWRgsCzPQAAPLPCum&#10;KycvhlFi5VSpnCxf9DKFFBJRrsRz4sBQlhGIKJQJxgvOS/O9FhzR68pu4FErTTaOTT5uCbJ8UYcG&#10;QkuhvSAeJiEPk8KWORx41GSgIifECgKF8slsvOekcSjoLl4h0bFYrrCUQto02eguwTkCmYqtpwpi&#10;5NAdfViINByrLVt0xgxvjnc0VBQBI8ExgkIiwyoO1IBDKBo5PF3zsBdiqslAoYUSIl48J/RJzDyR&#10;DSNhuliEyMAMFRGowrF4kUltwYH+wMCLTAwwqcSkowmYUFJe1uRgoDRAklFMCS0cDT4VhUlXLaj6&#10;pTISoGDQRHGRGfOzx1p9wKRF8bDcAP3ShOBOPLCJzYoVCdIeQUlHw1qqPDNUiAaS4LKLgSS4ZIEk&#10;uAx1NFQdJlnJAvI6125AqG5AGhAVaYCBS1BHEx9ngIEp1iBOCQkJihTidBFXlRFXdRFXZWOiBJDl&#10;i5/jTkSUSUhLcCKieBMR5Qb5IKCLjYiOgMpeHCosyxE5Fxn7jC4p230Tak4VZ+xoA0ceRBIPgxfu&#10;QScTnYTvJhREXZaRBJuQ8zqsRE5wZtE7yXX9vI1ZKiWrvBhcCAH026g4gI521MQd7WhHO9pREXgp&#10;gMU+DsRQ+jj9WGhwHf0NiMo2Llv0YIkFInGKHq6hYiiaCzVjoWSrWApFgqFQBqsPgxPNcCKhQELU&#10;Qh3lZCSHdoVYoVWII8lSIREqBIKVQjUWh7bikFAc0XuFXB/uASTCoZcodIY0l1ZII2Qh7vWKlRHF&#10;Y5YilUgiUG0lK3VUJAptEB5AItBiYaY5roZr40JIIqOELw50qaOKmo2wvw8LeSNw6ujE1Sl0GjCJ&#10;xKBQOjp6IagsW3ggUgW3hlkFPXMPkTV5cbaIEABRR5edcUgSn/s0j0UjTldkUqgNK2vQQhsz+ETP&#10;hlUUUa53+UQPFEWUizef6DkS+rK4LGoYrLBIIMw6uqqfiMAgIuDJBjqTje7CjUjZAOGATNbRMlXC&#10;2sQzDfNMCxQFrfgVkAFmVH4dgYu/wPqCpwr2o7NFL3sil1sBLwFCjkpgcZSWDekIaN9AsGhMBRHt&#10;gFhCy0CyTOXl00XPpjrpuxUX4kHCQs1GuFGKoYURIE7egDhydDG0sm66WASGBkzMbD4RDCVAkT3I&#10;5xAuaCCH8Kulyo64kYEZXoyhcly26ABRIK7feTGRJnqMC620Ra82aKFtaE7KgrETzGA/Gv8g4vi4&#10;C6TmcRhGCHKNBA0owOrjapXRI6YRyNiGaDFhAoUDzlgxO0wS8AQyP3xGl+zoDGFvwgUZMmEPI4XJ&#10;0LRFz499Rlt0Dovc6FhEb4+2qEERgfFg1qkmD5eWAs8NtIqpJPm44QJNwMSLDsjyxQCaIlBBYLga&#10;IAuBUzgBFbjodfRSQYhk1FbYouc1mFLRDREEBQlG4RNroFScLkiKKBf05ONeC+J0K8JDZ7rY3YAK&#10;La31FZlAoDbCl6wgwd/DYICBvw/idD/HRES5nwcV2lZdMNiTiQptRyWwTySb8oED6HRg0mNBgr+J&#10;ZzrBRR6QsExflaaABQJZQgYQuEUIhTb0hELrE/5BUlDhq1LlIKUCakEo4JaP6xGEQuuoCkd1HUTy&#10;I4FBnNDOGGYjfFGzEbYeTmiryQltDSTghPbb5ON6JefTThf7SJguFiNYQns3uwJe7Ki43MqgG74N&#10;qoHw2GzRe8QklktwM1tsKGHfLWWOVCuiGWHgbxRHCQkPiAhpNBjsKCEhQ15AH4rX0UZmiw0jSWUz&#10;C45SxSQgoMhfajYCxx3amGeAgT3IdugdWkaCgagJ08WCq9kIfwyXEgZZoND+GOukuFIFoRWAkCiX&#10;oJFA8UISnMCMyo4yeBS/EhnY39scIKhGjEaSQAlR+nuTBy0cPzFJAkXj1wLC6JEEZ3a6k8dCCX8e&#10;MA5cIDBuwsSecEaLuWKNZOviwK9PQkN2tPvAzjhruNA4ltpoumi8kDXxIrSYNmlaDVNHC3HHInZ0&#10;geh4nIcRQjYCDg4EIg8e3OZjQO7RwDt6QPqY9wugU7hAldkjwjKuyNqCZRM6wtF5JwKe8/6GBWNj&#10;BaiUZcwwGAht1NGOdrSjnyM00NGyggcyKZCr6AceYPXxenocBlKrHVXATDCYEQiwNreLfNE+TM4+&#10;B3ssT4oJHhsjTdighbGRlSDA2I52tJummsyl6ahmJR5UAlKmQsDIF+CY6RvJeLkdNfg+CGMMocET&#10;1hANe5yUK9YYk2gvK0aiLnMDCffWTBWIQ0dHKEdHO5rAHQS8jna0oyYjBLnECWwckD4fV2N0TgMp&#10;zOj9ckMGAQqmXLgH1oQeDxkwgPIuAcnUhB2NCYSa+/FgCidcC/e7DKXKwkYDpKv6pCIiiJbyoFK2&#10;o19ApKMQSmkWgJZiXEgpc3S0o4iEAZmMo+IXssBjRmUFHZl7WCMZJZZAcuAIC6hyHZYSZ/yIWh5y&#10;9FSacCHTKrlBILpIliXDGWk0cUVuBATInFkIvfB/sA6WjooenkgFMvoCKBAMxMQzfRC+OFBrz8Ia&#10;S436quwoLcW4sgWQBBSxoGOBcygbjC92eikMcLOKJ6LcAKcHsvJ4YJUqJJgwXWzss0WUgxQA4YAU&#10;PTwR3lFOAUjzcXVB0dhU8MdJ6ulxX2Hj4DgNPxgi502krsoywA9kZCEoJphiHTyhCdbzahJfkh8W&#10;Giy3o5wq8TAaoGKfLXow2APpwXV0VutyI2zQRp6BSMci3klHv0emPCIT/7mRgALUSEYJgB2oxo6O&#10;aBWFCQPy+shYd3DeD1U7I+bC2CMLZdGQAv3D2AHISxMmYGpsHGCAZGw3kE14oZmNcECIoQETOyo2&#10;IHyX1GC5He1oRzvqIDBRFxw4kb5bv4BIR8eFIwK7OHBHOxphiR5n6+lxoo4L5MQHBwdHAj3IfZKH&#10;g+toToDFPs4SRFoTbG5aDvw61QLYWsHEgeyoeFEpKwkQKWHYVzehgYNDZo2p2WONYUHDAqBSZR2y&#10;RGzR0UpCKMkNTo/IZGIABJXtKC5VzgcPukAGDXcU5RpQlTKTp05KK1HA+CiduKOd5d1aOk0nCmpS&#10;ZkhHE7CFatKpsbiOBlBcbkc/LFBoGSbu4z6ZzMFdQJqPY8gkyImZBDmDCv44BUv0uAJY7OMUCDAG&#10;VwB6kAtAdDxuU0+PGwVYfVxHGQ0Fj8MwlD6uoh88bmwoeNzGM/lCYkPF3SmaYI3j1JAy3cFk5pXg&#10;o6ugRN3WfWnCBBfFRcY4jmNpJ5AEd1SBY8kllW1hLu7oyYlI5QFZmpQZIopRIKNC0dFGR70FcIK9&#10;BUjGdvSLJooPgngx7T2pjEZOgcQ1sZRHCUFUwBoe3IzR60TkYrAkZQmbiK9QpOCc4ITCQEdDsstr&#10;jIEYn1G2qDiUHR0vmCIxmGBGpYzbFzIToYWjaSBJoJiWU20iQAMFBDaJjUkiEeAXcuT8Qn4NZwTp&#10;DRGZjOaJCCwBWPouYlLTkB11mUiaEAxBJFnD8DZkqVhw4E4vTDABTIFWAMZOofV8uqMOE05G5m4W&#10;t1ess9X294+/z7nru3nduafnpm2/2OftwYvz9bzizHG3u+acyy1ri3P2oPb77B7Em3PPvc4ee179&#10;99jeznXVN2OO//32g3jTvd+Pb9/bW76/7znfD2pv7Qc3fTWuv99sNa9f78y79V7bD2J8Lf5bV8/x&#10;7Xr3mr/XtXNMS6x133V/D26/V/99tl3bv2+u1/uv//+3++y1/lXbf33uVX/8tb72d9y91vtvD2bd&#10;77+V03Pne3O+1vdff802/359x7ZX7Hft92K7K+f1eg9uPnOvf8Z4V+09uGVud/b+Y3r2ir0HN305&#10;35f/370HcbbX2no9/piat1rvQX/77x702IMWbzfb7T3f+Na8fc7b99Zv/6+vuGN6eu2/1TjbfDH+&#10;3darPbj1u/XGnZ67X8u59rtbnGvWHuT6+tptpqbfee+babnp/jXuvvLtwe3izvu+l9uKt+82V/s5&#10;zvzWuz3Y/de32u2tvZieH/vr8/3W72q3B/3PeHuM8dcZe4x5vpXTk9uOM/eg/ltzD3rcrQcxbW06&#10;V9s9uGV9P6Yqam7++fY4e151z+Dms/dcf1+71ffm6m++1PQ5X3/r1frS1qa93lf/7H/tH4Mb9/bu&#10;eu+2W/earbV56/qt/f5rC/br+71839wztvj63r3v+/5dL7fXan419vZS815/cwY3b6+29v/ea772&#10;mhybXG9cedfm5q/tmJrb9xn02W79+d5VWw1SVuskO3EC7EnGcKp1Hk4ONAcXQQ5hhwCwztcDSJai&#10;uVKlvfli88UQSAomgIMGl8PDCQAuggYEAoHIUg8MrtMFAkkBwMGEQBxOEIjDqVHqqMo0aetOaDKy&#10;FLA5bmmDbBMCBFMDCinkZqnL3Bx3a1CUudnN7s1ue+PN47v9zuCidB1lcFECqDiAjnbUpdliR7uu&#10;o7WUfY6Cj7vU0+MUQA9yCh8DcqvZd9miF6YCpB4PzePxeDxmHdGEwXXUAeqow6HxQuvoqMjhaIQa&#10;IkaI4QpplMHkYhuN7uFiQSKNUYPBgBRETo1GZ8wd/UAFCzWRwWwi4H2hzuMLv+oG4eHUwmyR9WJA&#10;zUbYQ7AesZODBQqtbSBZbiNVENouaTkwo1TZBq0FgsxVXpsT0q3QABfjoGqdSaMOSpyQEaAnA8Vg&#10;wHO8QmJBQ0dA80gGta01xTCzRa9ehO9+ma78HiaX/W5mUV7CC8lya+wrcr18QBIs+i51z2rDLjgI&#10;h7AiWKH1WKAXx8E4qJYiuXBaOHJkDw5J41UwgnQ0AJg5FuGRkRnE2kBGh8nfo0t2ehdyX5rwgnsn&#10;Azy0lAWpNib8gJghqWH/Q7bIHIJK2d2i+Y+GUqk4vDcpQx9TpaMdrRs0+I626DUSQqJnR1v0bIFj&#10;ketoi55H8bEBI8nxP0pn8MAVdgCWgjXJCg4kbMJWIVTYopcrZ0lhix5vBVB0Ttii95q9JB5OuAlb&#10;9BwjlOjZhDBhi15YdiYYTDh7ZIL1QSaFQnsPLIdBgeKgqBmQDV5hZEkpOLQtGTA7HRWoXBxYUpqq&#10;k0M+GuqDxBMwRhz4YIseqEEHlpUuNiGQEL2M0Dnv7WzR8wSR84adLXp3ADyvRPNBuuK8rNdAZ4te&#10;9RpQrNdAR0OCzOmZn3eifUfJhpVabsY3sDvK6Du0jcuoe1G/B47omUqkBorjeUygcFiJXwlgmIUj&#10;gqHccJDHMipBqYrCpFZ2fDIyLTKjNkBmj2QicwTS+G7Cly5ZacE0YaLRHRh2oL1cI93vhj5DA2Zu&#10;xMMQk6aaGpqOdvTRUUrM4nELAVYfRztwMKmsbaQwScAfJvxCKDqjiR0bsqNlDfdNSCCQF7lG2w+j&#10;ItZRk6H0cfnBwQFS+NXlhDHYqCCKFAzbFNR9LTR4whkDDHUvr1nD7RR4GNxRUQTkQDIemY1rCZrm&#10;rRwzxb6QGAFaOI68hgClFrw+0pRpTBKuUftolRxbeYvssXg8pC8bKivpH8bCypcm7BIimcUWgspu&#10;vocVCXa0ox2dgafHVSr443LHBXILsNjHOVqRhgPU8F3WZ8QaP7IhySuRwRkvBiRPWMCIoW7GQUZm&#10;l0jUkBMPLWVBhd3RjnpPVTLDS68hfgWkIwcVbrwUCY1zxVwlXJtxB3Zwd3UzYY+NF0/DcgkqL004&#10;MlolvPkQxMaOPk5eCtcAgsXDYHGwkNAzCcoYNJPDdz+PFCZBASgyE5BjJyPj/S7lpJjgl5fRhLSV&#10;t8gUyWaRESyHjnbUcoaKrQgGt7YtuOYpv0MdlFhzhpKM+DiL3FGCEGgQhgq1Si4IeToZAOEssJey&#10;05AtnL87aejY2GmbaEc76tKIHbUVluhxBgFWH1erQILxOIGX2wC5GDCk0vjuy2B0SRro4AkdlYXz&#10;BgAXq/uiWR7GBt4mXBViH4rpaEc72ujoODo+zgCk+TgZeHpchiV6BhQRyGHJw+FoeChhTYKJzJw3&#10;TjCHWOhyR81s8oSZ7zmvOeMcSJGh4bsfg2ZZg5KJO1qWsFFHHwqaLBwLOKfaREFCPeyE1ak2sQiv&#10;j8RsLzLp6OuCndFAE0lha24XyTIbGStCPoyNLWKa0MDCuUjJY5zgBWfUkAtnRzva0UlHO8poWB4R&#10;Bv7IdJV8YkMtoKPiTvyKAd6YJIt7oBo9KUkCheBLJSaQyWsB4RwdDZkJNZCxuzCaUOGwkLmjG06E&#10;yXHBVFmZifJujXQzNsDGsgmoDfvQmcqR6FKOrusjyY7GJEEF+DxYXCdRJitTkx2DjQV3w7KfBoKH&#10;MREwcSAv4EKXKeNLEzZmv+JZVXRGUcCmdHR2QCogOZFFVcpC9lqvcHS0YQn567/9vb3m/CvHv/r7&#10;9/8///+r7r5z2sqeZ2962vrWc+891rxi+6mZPcc+9y33LX/Nz+6trRz37z3uNf++ZVz/9zr3ejXu&#10;trd4x7ru3M9NW3+7tjXnbr3PXWtc/8a45typ+XP+VefuedWf1+59577nbn+um/uOS839z99eu3fN&#10;uXNfse707Fuulntw+9jy3G21vJcb1627375y3X//2ldOT8/1rXv3XLnuW+b19mr391d3enZvecc7&#10;d9qabPb27znflWdc+/fd76p579T8GmursdWlttj+zbP+l565W83zp+fvW67b/lv37Zvl29f/6fmv&#10;9b5vXN9OTf+z7ztXjzvW3oMb7rTs1eOet9+4Z15v9+D2Oa4f981nz7OuGvdsOT3/9vZ27m/2GXd6&#10;co63rxz3jftfraVn7hpv+epPzy3finfX1dIzb7/97pp7vnWn56Y9uPuunHvQ613x7lv/XXvdqflv&#10;zbpT03tf++603PLu2+61+9237/TM+2JeM+9e+6o9/1vvfWn5ra29b5l3XL23GG+7f+/r9Tbrer/G&#10;XOvu69U8d05bmfu/Nz0/trz2vy/fnXNttbfc5//1zv7aTU/9va/872x519xyb7nFv37L+73883z5&#10;5Z7Ts1f+t/Xb7u37vTxnX/3efG/z6+rvB7fss81VZ+99tV+bW9c4b83rzh7cMue0Zf+u93vPfd+/&#10;d+211Z6e2Xfr/8X1X599v59Xb322lVuvte/VW3297rz+67Onp/a3V6u9r3j7v+vt/vuMOa6We7w9&#10;PX3F2WuP7fW2/t/z79X/bn22vuZrNfb0tDl7j7enre6/9d7c8se4Wt5t7bhT06QtjL3veOsg79x+&#10;zOl5K/58+7d7zm3du3tbN7Y691t93jLO3X7P84b5/pjTM29es94yrpaeW91cc+wxx7d2zr/m+/qK&#10;u++7e1+z5/TMmXOc+/VVe9/L7fbO7a/Y9u1X7L+2nZ4b7p/3n7Ht2+5e1287Na+3tXdaeru7tbxv&#10;XP3n9OQd1/u5r9bzbferPe+79s23/He2Ot/qN6958y1rTlt9b85P3bm+9e+OfeWZb9/+XXPG+tr/&#10;+d81X/4/91zn6nUHN215tZZ7vamJcdWd78r/pqXutVtuOe4d/JbT0ndw41nrai/X3dfMf7b7+1wt&#10;5pbzbfeq/b+dY5557j33yunpvf+94sw7xhVnznHvuH7Lr7Xebpw/7/zXj7nGnFef/b+4f/7/7aDG&#10;HHdw8xdTs1qeL+7e/921r9ry7ePaNT23q2/9G/Oac/1/4w5my+lZN74+38otrxdnbi2v+3J6cnv3&#10;zrlarbH+5pa11ZyWW+a59ty77llnTsvN6839a5y/35hXjjk9N+bb5dvGHdw4p2fFWevbs+6Xb3jz&#10;m3nl9MS6c32v7iCnZrf1X07Lvf/21e5uMd8d3HKuOPPdQU5Pf7v2meN/K9a8lbXV3KTm1l1fXzfe&#10;tLVZ30F/9/VXV303nWza+r693uCmL6fm/f17TVtbzvdfWzneHefeb9abmpv/9f98K+a6fqxp6+Pr&#10;976W96w91/9aem6rPdb1+6y1t/vm37v9VfOc7dlxt/3eb2nLV291zlxj7rvWuGd68q2xv9dXb7X+&#10;vP6f6fl/9T7fnu231+as9c6dc21//Txr3bP212usaYtfbV7Mv/0d1JXnTM3tZ3xr1lzn1nb1rfxi&#10;bervdcX5XmrqfOvv3zT/vbS1699916zv3btjfL3tXX969mx77d5enHe+l575f3vtpWfW3F57f93b&#10;3tbVXVtOT/vr7/baq3+99mp7//71ant73dpee7W9mdtLz7x1td5e++319X97ddaYV3/v9fhe2rr8&#10;XzNn/j81N4/vrRebm3/a0r6D5+Z7rll3nL/39esOfpsr7h28np79e47rtX/rPXt97df20/N7/Dfd&#10;K8ZV50/P+vPfwE3bTWufue+178t//bqDm/4Z65p11/rT82esq84ff3p+3G/O1eK/2dxz//lmnDvI&#10;9/aW2/+rtZ9Otn579b2D3tNz166937y919Nz2z337zf9dcb8cmyzr9b+T89eLa7/dvDm30Hfff35&#10;03PrX23uXf/9cwe133zTOe/sO/gvuPXMrfZV709PjnvV/9+Mdc+9/pw/Pf+2Hdw27vbv38FNX/1p&#10;y3s62bxpM9bU7B7/S81tY2vayzVtYa0yN9svr1Z7U9du/9c/n5vn3Pb8q92Znv9rf/k39b6W76st&#10;z9l7azmumG9sv7e537td/HHe+dbMf+8cZ7uzp+f2vdfWbmtxzTrr/KvemZ7Xc27t1/Vb/bu19tsP&#10;bn5jvC/f/ea6e6an/Zr7XX3P+G6fN6/8e1rWb//e++Zds90974zp6fm+WwecqKhU9LbKogeZQiMC&#10;AAAAMADTEQgASBwSDImF4zFVqUCwBxQAAmxEJExAQCQoGo5IY+FwKAzDKJKiKIqDIAhCUYakQqsg&#10;AOZS0SST55pB+hNdC7h6L3y2JiaemVOk9zGr56H6lTLPmSIRXxXGjhuOMqyYwW2kAWYlLOFyMWNG&#10;ysl4E/LglRNnwx2GFGwv4qVNEGjXzMgAvzxLRFHNpxdAtPNe3cBiWOsIpSKXAyBsPxptCvT39YDq&#10;Mh0d7xJB7winf8MI20sEWmRWAERxNIE8V8ZQSo6QA+xYFSapkCG5oWGgfw4lGASk6A20dtP2ej2N&#10;PspbQoOixGQUZ8WEG9guWkxEeRa7hSyev+W2PfIhAwciNCuHZpN5mUMs9uf+QnA9Oj9EuhzvapaD&#10;mJIHdbPQJh8dXRWqPvzxMu0H3bFt/8n11d7TN1do4b6McKZ3U3M3CSKSm6/MOR9cLn80uK1V3CZo&#10;KRspG2h8YHXMeYzrkSnAlZnZTKLdw6BlM1KoPYeeIW9T6yRcEKBnQEqaFt3Ey9JpibC2G1AkySj8&#10;sm7FbAbQA4SaXpuks3vKeC0NSIUNdIJ8kBIXXjIAy7UaVBEC4UWNqh6uD0A7AICYYJ9BOtmdMZgX&#10;bVJCNXHogFFmIYopxS7MPx1D/9pxlQ0EBnajvKkhdCiAjoFsqSGLmrI3GhKWvGgMypmcD9nYfVma&#10;WtDti0TDMb6KWb5PIOiK5kSWfykxE02E5M6S0k5m4wulHPrfHblTjslAb+dMZ6r3KsbeFvKGdGnB&#10;M1Yj5W4lBhDdTq3XGRmyYCgooHttLDN+RMg9nRmRagM2UygEqUFiOwS1LZZsFm7OhRSuDXfuRPRK&#10;QBBj5l5x9CBNVeYAN/fsU+Skrn2H3YDWHBN7r/1+Zfsp+yjTvDLAR4UEcUX2Jb5uoojFaz85BcIb&#10;BnfZH+3LHMgLV2ooZk5AusIQiyYTxNeWwgXypIUw2b2o810d0eYlDRLVILSZ8qAJeuAxSM9Jop8J&#10;gA2qqzogxEg+okOQC1/z2BBpj21JNM+QxOT0JuJM/fItbSQbyKqILhCaegSSiq/1EqGP0/suf6Gq&#10;lWLBg+N72B3fskKfJEnX1c+XOgeEuHSAM1SlMHtiTRG1stFlzR9ItXmGAxXhatwUK7RSrCVPuWlI&#10;0Bo6rqLJJQabtTQNxScoiQqF5xjslX+fbdm4l4H11w6+kfDGJIrePQoBGlTbYPZMV6g0PnZhIJqa&#10;8fEgdCdLd31FqtgxNI/3jak1l832AXmxLzpQfyv8c5WrKJiBputmPE+J7ANjHg1hGCX3UNEAPCir&#10;GJDc8HwpGRjhZjlSN+tQC6Lm8b9w/GdGB8Y2+iPa0IQcx336UKG+Q23BKN4SjrvG4bIbo3tM2Yvr&#10;8CMaKDuTIZrcD+Kn4ZUHLi7IQgPHoo2/bVKmSSE0SwfxGa+OBzE+dTnff4m+JpU6yYBiPACB34UH&#10;YTssBP2mi0BsRCOwDlsTNimg66WA42QO5yzETZQjOMR5ObT2ln5bbyAieJagkBcpUErbSufyHC0h&#10;lCsRDvQMrRcDNohA+kJi/H6RhckYLRYZ6IV5HOAg+SZ0Str5QK95KqjKraRA+To4jiwX/Nqmw0D0&#10;QuTIkYKy/SEjWGuc5UqFKiRA4VHhu+GWM9GxLNd5b8EpEu0c4LSa5n0k/4paJebEpHdy8y/3yQEw&#10;7gkUs4PEWYfJqm1wdDOc5KrvlpYHAPzKHlA593TRHJylV2ouT39wKwPqiqeVTzJ/FqwSc+9zNKDT&#10;zJ6DpAgl3XVnzw+GZq+pNslTaI71pv1NqW38S4qE0UMR2vIY1WJziI9mJJqJNnNlC8f/KoOjcZwz&#10;3w4LDo4O21mqHBEXkWYO0pBFxt6BBrVQryZQn+V1of7iIwr7YzU8UovOD7UhY1/BgkfY2HuI5LbR&#10;K4leMMXoqR2GLI/d5mOLRRCYZICDOBn+yf8q2fWACZlFVNidNp9EcmNJ1C0U1RX6kWZETvvZJ9zI&#10;8Av/KqdeFMOyEP/rZ07iz9BpQPEP68A3RCPdFFRmFhvwdHNg/FMcGsBBJLimi762u8ObWWyNX0X9&#10;EA9AquWDZT+jEH7jVzVqz/iLYg4sfrYf/2h0d4pfTeTFG9soGdY1R1T87W+sKPJI+xT/SRAYenmx&#10;c9kxehGYWq4h3hVi16aAT+g+CX07NOodbUec+L1pKrTz2DATJv4Du4r3Zs9VEr//ppETXK8yIypC&#10;0E/8LdnvwNxuFpb4/z5GQjdCuRm/42d2wWiuq07+lmX8Lz5rGn8QtW2A2/+Pd/z0ltX9hgKG7s00&#10;RhhItqpZOuRgrtFPmGK7LcBkWY3fFPL6LQgiT2z8ZbDdO0xUa/wNZKpWHWTxjZ8v0aPET49JV/iv&#10;bw3YFvj7rY6hnSY2mCz1wM8KqFuqidReREJJK8gGGceA0tyLhwPQIgKQZ7rUBxyaGwtb8wLROYFc&#10;6OlACfkvqo/rj4D0ub/Qd46ag5Y/4Cf0v0+ZZomXi39UGxTKBItwVTATO1xh6xZvNbHnT/dM/EMp&#10;tMTvV7Keka7FUmIMLKBQ2XAzppoUqlBiVd9mEG2yNQJ5i+Wu6R1b9cxW2qa8NW7CHmeolXpTH+TG&#10;k9Jnz04tNk663QOufXpdCCcA82YREHRIXVQaASmx2sHQrI7HtafmVuJ+OlaGIvinmni4laz53zIg&#10;Pa+caNKjRUbe+n2aiQK4zd4JZUnsy0S75wBVoUlixtxyXJuxAvecmsg0QnG20EpWmAHZoqrhDUlM&#10;MsXwD6N5lVxixfg4ie0l5ZftjfFdm1ciDUKcemftbdhx6Dami8rN3ZH7f4wNsVESW6EhsCxaO8m8&#10;lhj0GDdUFlqSo8zxbkBwocjiiZlekLLSw/jeb/dVtTJ6r/qJMn6QsuQGI2S9mDyExDjnSRH6SyGE&#10;BSPn0HEXldNBZzBo5YHESRU0/6QTw63cbO5ik8Icuq3cpj9Du9jVr/E+JJGmI0JUXPzUgKKRXFHA&#10;zTh0c5GlC1KeDaIYJTIlBLLMugFuODTbCPX4Anls56+iwKIBMzNQcpuBR7GoYEbpu95k3+BG0CYy&#10;lfQ5HaZZwf6X1aERBQ38jDSHhSh/vWWr76KljkMVrj0MoN4/CR0w4jZpPXIPG4ih2xw3vWSEONW1&#10;2b5sTld00S/DC2pAZv1zDs6BwCqPrCEuIMo2L942YQrC5b8uHH0Lkom7aGfXBuoWMXBbBZY586C2&#10;Sb8NkTgvdPs1oC8TkjxuIaCXrKjmFjUcif49Heaic15HWdLDOMAIFQgS3f7mfd4hmVxh5zu43Gaf&#10;GxbP1Nxjbgg/3kASmhmPMGQZ5TjjYyKf9KN6CWS2XYeVENJlTStUi7JpM935C+7wMRHMxNhNiqgZ&#10;1V7NTgFgdgEko8k3+uuJ3bAkMfoeTYVSMK5s6F8XkFwHdjxDFVNb4P4veoRrk+t90F8HsqNUS3Ra&#10;k5nc61AZ3DDL9G39JxQzkqbCMd9Gan8kFlYtL4rqYlpMjo6iONHz47mg5g1Osb0gmUx/3xxzB5Ui&#10;f6FIhKPsPmBLjNlkTV9Bpmkgx7VpzJF/nJplHeOrECMcq3EAISDe3yN6mN6oa0Xvk2AhxUjQ7cXt&#10;HOU4qNhMUrXoVZSQ07quVLxY0mfNwHiKHwhLOtcmE93WbJvdpLUtAHAzni/0gHpHEO5QUb+gRZcu&#10;hpI/V4CkL6iNFsOe+7yzT6DGLEYg6kjhFkNvNl46/w714p0E/BehaGP81ax3n6s19FnXVdedWvcv&#10;bkLl8D2GkpyrpuqsNJIuhjCTseWRnUQuN+RNLS8eCJNIQOQw2G3gB2K1B4YQoCGFywqitGarq4iL&#10;Qyvv7OTWBGjmROlUJkODXJsnB4UqDe0cnowWfS4hkcRd3N0TIg4EF8R0gcwNFWKAkxTC3Lwuwah/&#10;2wccrAjuIK4RQs9BC0jocCjheFbY5eVG7ava16m2QIwhckt85Q3aj5nRiX02KOx/DE+P8npWRKMe&#10;pwfM5hiikmsUzu3fqM7+1I4d1QGvFB9ndMVE8cEsnNJqpSRbsMtqt8YoFQNoRidHMaC+q/OjyhT/&#10;eb52UnB73d4rdqPwR/8zdgN9zyz0PmQAjKdqq9Ndwc6DBu8rL4qS9R6joaF93Pk+INZnG6gT8vJp&#10;Q0WNC8CKkE75ogBoC8j8lK4vUCAch+hGRTk1gPp8kcD2OKl5+I86p0IRDkXYIEbEIjVH9mM4IswM&#10;phzUskBdDgiJYVgAlGJGqxiWhbw4oYibquV/4OoXg11M1RgbyQEsE8qurkBvHBDdjShFM9PsyoiT&#10;j+ERKi51gdyTj1oncCd6F8UPYtDipHfVVP0m2AE02JPNb4nWSFaqFdyWXvW4JfQ+zpeLc4aPCdMN&#10;8LOdpPDSGXpDLbYaAlyiqBeCQTvB8GXx2WsyzG3cOXqiDTE1NHG27QY6f4o5CXTupDLP7OWr5Rak&#10;XwFkerXllMdIjiC1gmSJ5FB1DV1YrL0g6fBXMfbjMKKGDLCxlzL342OK/i0Lgq4/1xhrmoWZsZdK&#10;KxX1W4DBycZjV9e4YDG8P1uhVEGDsB3+dRwTJvtQcU97ER7MjjrzNw6cIKIBvp2Ra2BLlznOsTpu&#10;jLwCMbnBZ9bDwlql/yQ+Uso+BrprtK7SqEENseF9HJyuU5V9zyyZAPSTKZKciC1q3fHxt/zmyeNQ&#10;Pi4gC2OkhnH5W8hulKdRKekZBDF0vxSodDTN06eEItuwzbI1gx+1uRvyhSIsBy3sHLZbN17BNjw/&#10;+Ek/KwfFxU1Cqm6gy+mZ3LjpUSQqehwIlrL5tQg23OUH3uzZCFaihtckGM9lYXgBu8tThXgjoK3L&#10;tCSsiDb7+mmfga14fg6NApUl7aBfGkQClEKhwZqDpFLMytqOBje++rUabxnmHeZUf/yCquX5ENAE&#10;viCou9HgBp7lteNNmXkHp+ODUsYNKM4g4IHGcdr1dSeBz9pGQYgnKpQDNP1/i5jViS0eJw37ntQC&#10;3TW1eTJI0WrJlZFw1sWYPgCBGCkvjhgOdpQia17kDAdjhMsrnqqdKPnOBUEqqtoa5vKnyFu0Jxaz&#10;LnPIus6QLK5nYY7Uu84em6pOgQpwE65+kDp7Zj4VoQpEpvpCwC3rrS77wWk/2lQ99uYrk1jN/r9U&#10;Xq/lG9h3W+4xqz7nC9+e8JIVebPWmfuQ4Ejqdmmz8Yo6mzfwLzprPmsIkNG0TVdl8AqXUC351Wgj&#10;h+RKvyonwkKAZVLjHaa+Csb3J6rdCooM9v6QmnzpnxVfs1ByHER2do63ibhyBrTpNGTw0KrQM8hd&#10;aFJ9SM+ZsKwj5Rr9PIdUEznCfr1cj4TSPvo9CMZRjlOJ2AWXUzwC6uCWKySqtCh65ZimpyHVNn3l&#10;6MRhSKC4RnDdj9JNtIf8Zm/fZEyiOlwCDokbi4PcfVLPvHVFJzaGoBOc3IdJYvAPGqWsLxnArfwk&#10;ucauYFxxzqdIrmWejsThxBqSLB/CHEZmzLaS/AtHrBdyhbZLcqwxsUmr7V2s6gtoFq7QW8qVhJIV&#10;16i3oiCWZCE+W7uesCffIxBHRXEnJbj2gi1E3ErY1DYn2c+Z/16QOSI6zU3Srfx8sGKpGuyNIeaI&#10;onkrsAKn3tdxLqhoAykG3AAaLdfuVSfOr5J4aBBATSjeqsnGjGk1kqCjyTa4RyDPvS6YmLvPjvtI&#10;2Te6eLSqS3zgmRYNDpeTFUyeKLOmz9/+BqGEaOQwUndwn4PlzREpYjBJf0BwzNrQe5T9ouFhBAVD&#10;UirmDG5bIsIbP2oJeJGpcgT76OHEUmPVPpMJUhTDiX9g7e6gFTJW+g+I4LU9gySLhHzkH9hvKpO3&#10;jbQh/4xpteYcPrcGy8kUFpXsBhAFcAaus+xDRElU0HjShyg7lKUnMqT3UL2QNImQLdT5UIvmjx+c&#10;RfwCYszJ+Lw5XhBEI6txe23eTlO8WLPPVJ2UZUQ96JAdQkOFmZw4mpDVNEOZACn8vRutGKPegUJe&#10;r+/hO32RP56RPgBgbNvMTfdU1z4PQSuzX+ZNVYbAOxp7KJJLccCGZzFXr0MwgBWiwhSUyKeBWuN4&#10;aL+qP2E88S7BYm8Cr47+mGHA8XSocqBONDTwVfUMffQCxQF2OjH3VQzOesUJv3zXFTbS2dKjyc4r&#10;LwZ5bg8VFNm/Z2T5rC73pD3fh4ksVK9EU88AZuhcf2juj9LxjFqyvPyaLwwBweYN/WblgcCzabOi&#10;hKPPEJF+056tLJEZjfDzPBfo4p1x3NMZwlA8VJI8Z1JAJG0gY8tx0ZezgwxSVTt2bTjAEya9bI0v&#10;gaGBqI7+GozJulNctmiUWxgK+u20NhwwNArYGT9lb+IIw6vlRpV44XVx7GrHS7A3G1gdzLsG06LX&#10;QzMh1PPkkEJlKAintQUKG2VYNXcNfuzyDfRpDDgIRY1t2QjZ+yypnvVwEqIEGDFiVOj3Otrp6Sie&#10;WnERL/8i/TkCZKw+z2Gh8Z1CJdvrD897vYP0vvOeG4SXGw6pwL70QonpITW9L02hwD9CLNRpwpKL&#10;/qF7ih4NzNmR8y+0ggZ5rbQzOinpBznu9omPbavkxTGZf0j+gooHLhu7gHav9VDXXrycFy0cXZQg&#10;W/l0yPYMUGCwgOGVB70frMP+IHakFubgHRwzfkksO0IndQEhQkTNJqkWqBIIo9UG+298MWMfuqp4&#10;L1+ci0C1AiG4BbBmUNJyiwVAq/BBMfj1tPm6cgTfPSvm8ErpLpXhHBIB1tWAKQNXSS4BQR4tPPM2&#10;idiShBDuLjTcDlwAQ5xLY4nDfPRHkCZANoyzXA02GS/wT97+SocHVxSUtR/avkYyC50FkKw+JOMf&#10;6IHFdAthejFx6JHwUekQn3BukbKf/Ux71KUjFvPWnzlw4AcOWh2r9eeOOQz/6pWD3qXfdUSjNbMm&#10;3l2BfPtPs8ucECsdLUpUj5JUrGYfjQkjQDd7NNAvuTQUKXAGXoAkqzbtNd06/c6Pg/ahmaIsfsIW&#10;IT58udftLElZuY8GxVkISj3Ml0LCZc07ElPZL7e30cA4hlHSP1hfUWrQSnc8pJkgOjXA5McCy7iS&#10;ofSGEpJLVR+d4ZCF0uOkVFBemSXnAm4ntpeuCIGQrlm7dxJ0C05o9zxiKBFqGm6aOOcCilmk9hbl&#10;LwZ2UbvuAkJURz13+WsGEISNeRIRMsFwwkWzX+vVJMs2HdAVQUAkapF/syebBqeVoi79RVdOZ8mE&#10;bY9uIVw/dvX6QFS4n6iTXzN3uxzfSjgiZNoqD1Jk7DFdiMi+MFPzKJT3fS2weFEu5NfgAxdz3ubp&#10;RkrpU4KwsW8Mpp7NG+0pwPrnPOsCMUZJZb3eAp9tJeTyVqVWqE3rmHXjnhs8VLMsET/PeLQ4gLUp&#10;iq27G1A9HSP7UCZPDOyjP6GLmn5NwRgIMcwSxS7WCzDR7k+XxQf6vHJierAsCaGO3usejdkvpvIE&#10;4CTkI1Y2WCpYj2UWR61INTe72T1VPxW5MtMoYTIAjs31feE+rvKiTNu4c+tjQ3enAD0O714xc3IS&#10;2Ko43coLZrFRBMMlYD7swhfj4gMIVjN9OHTlhc1gBS/LIE/EwmNpOkRsnOiCASNTYU00g3QpglXc&#10;qf5WSZrmv6RgYdQcqx+ykm+mjcx9fY3VuTyFWxQ9IYGlgKCY3KMgtshV1he7ovypAa1JzTSqQdxr&#10;BEKgULeemUU6bW13WxQWHI2r4HZa75xpp2nPEY2FEbbQFo2FLLrSCZtTUl8K9t+NgDGrLDiasT/8&#10;JzQM190H3iEIugzl3iAL688O5xHd14b7kFGuKuvN7JbqJL/TrYBObtI2Ll/A6Es9CzUweYsi2ImF&#10;1ePby/C5MzcUfQqnOMi97Q+zgRH2HAucOQkBFc/IKV5Fb4/RF/HkVYDwST/Fz9G72/yWgRYcQdm4&#10;LHQAFpvTzI24+oyqXoPNomWjmbftYW+oLV4X59TvOwMBQz9PCn8hqpgHNNaZcmU6diW4QSXmLZLL&#10;lJMqZYzWZvw2g/zeAmZmHQv8F2Z5RqC5y8DkNODyiw8AHIPNI0o+DQrglj+QMwGA2E3faYLGXwxT&#10;g0b8M95chKAFz/GNuWeQDWWYgxXxnDlwqAOdFltU6sDN2lfDpGdgZ4OxZQaW/4pt0lNGGqIz+sdm&#10;H8DlEsvtEgBSOil2pKGf2EcTDokFFWXxi2N/JjRT42otTCxkZLDoOAiIRGlj0DZQEOBPhl1AdUp0&#10;sWebag0UYxYiVvs2WRJ5himPWb8gRm1VYU1qWSHGmnJllBGmGo50thIZosxXochumLnonPla1qgO&#10;l7AAUURVzlaKAxTtMrqQfeabtSMrMfyod6lkqldRyaULxvzHE2Z4gtXTt/NHmCsawgcecZpvYKL3&#10;TIFr2miklJv4rPF8BaboU+SEJxgZIKmOT2p2X6anSplKP1admTTYPJHOIx4EKCvzecAsRrvNKiIt&#10;VLJGwkDX1eTyeHvOxzVsOf8QgWLgH7ylWSVR1W59OEQlMl+3JKvAHHKTqlutMU88fxSuBWFwoALZ&#10;/s8gM91aEWggpM2nld9i3YBozBykMDYU27fhtzDPaMQuZCtRC3w8PehcKF0hXeWf31Qkx4Nk2Zm6&#10;wktQLkoMrwPDKBKNaQaPa3TMN0GsubHFQTn1kS0okKgfwKLPER2mpMJzrlwC5n7gy1V9YoCMzpZr&#10;kvkZXZWkFVMAk1wvsaeDWj5Brl2CkMZhKDElMQMZtUtGpYeK0zpg0wZPbY+wuR6iYt+8E4NQ6M2m&#10;R96ilXHzm4ngbkTDZpUtQ3NcCxxb+ZkzthjC5BZFlsppuJxuE2vLPoFAqULIB+WFZvnUTtJqTAso&#10;9dy6aXRx9R8YCkintN8+5UzbBILifCCb5B1OlEnxHqG63cmA6VRwFsNEnrenZ2wyt8crSbnnVibz&#10;R1Bf0v2MElsuXvWTOd079qOrFnfuZuHLs0I5tw8z86x+NkPOY2Mp/GmYvuhxfSs6YrcAxR3bTvHc&#10;eEtj2Ns9SWpEaxzHmf1QGOAHMUcWPrknp2i4DYolWBQbLk+wjnArwRi/lTXeMzFRSba8rl0SNJar&#10;iqvyWI0nbLylaL6xyHhmZSEE8iblSojUC4n7/fN5HAl4VcMTLI+lZuz5AGq7GUZ2KqEzTRpmkowu&#10;mAIa0oXI3HSrvC+Nj+h5ltwTQDtuZKrgzB77XNPnFhDRIWrlZGALYRsUdYtGUIstOk0C3mHLo9lM&#10;tzkfF8XQawXYJMStatb5WcFi/t98DoEU1bxvr8FP8odSivD/z022q9wRRMxnk7JhmNN6bzAkqEuJ&#10;XWFNzVaFRtpDbv89xRPzaR76O+bJbGLK94reU4tKQR6nqnItQ9NjRhyUxNDXmUGaLwpRkefk3995&#10;aHLHEuuiGrEwFdhPHHj9qmAXRKTXOj3DVAFXxgF3Gz5PLSK9AalGdoM/b1v1nQO67LX9HfzCjJLK&#10;GWpEz2ZuP5rbJUEeXxVETQ7HLJA52dhgTqHBTd4UK7jgw3ZNYqdbW/INfOPkQt6+OCQogrNdjd6k&#10;ot2u1Y+/IrEanWmmq8A/gA7Lhxs+NTVyyG1H9V1MaKCt6uoZJggKeWNrnFsrNLTj6iR7v5gnas/j&#10;2kZ9nLaibdJqKRNiOcwx7YyQIDbrE0T+c0fTcpNJF0pi5BLrGnH+9yU9kQh0wyghFlXpPPoR4F0d&#10;FI0zB+VyI+zDkGXZzIkPfJZXa3iDbREylDewMd0QzZ+JjyF2t+0LzUbjKBelc9BWTZ2mZeVtkxOU&#10;6ZSQG884tU6RKuyI34OxH+Qbc/nNEsMQZwxeBQqBUyeljqemgLDYmMpw+N+1RwltmUvrLVhNRMDS&#10;XAm2Szy2I+rXYh4rQpL7Cjz3RwY+GNBdeHRPf+GoCM3iLddaH0b/nZ9lZBEIwzCQO6iWEOwVuqkz&#10;gSJeY3o2qMVYW4XHnd/aTzgIERxt6MoK6xMER5+gBORC3Dv4TQ15Ku8f+VVAD+gNR64EeZrJCEA1&#10;0xYnZJ/yBB+7PkeFfa62ZYmDRgLK6iJAgChq4dgmhR70vObdLsAcmThd7L45wQIAiAq4GQBcI83n&#10;Zsy/IUSNKihUDZW+oj3c0MrmsRr6HQEkN1QJ7S6DUc7ckGJqaGI3tPXLPE560kl52i70tJ9hW3kS&#10;jvSkWL4mKE+TkZ6kD8cN8jT+KUJJT7/2all5Ylp6ImtUW4GSFVKestGTEOe6gL0DQGwedntUdcqT&#10;4UJP/vswoTyNlZ5m/7xBDMoTaujpqFKJlCfJ09NKCWDyyhP39DQTS7v0fbIIAlosT8G21UFPL5yK&#10;BQzc8TrhQlu0jcTJiIs6cI6fzl7Nu72wuPjgA1quFnhMbetBxdkI4EbXqzzX0JF+xwm2pOAbRbpy&#10;QfFlwtGD/8Shyzd2Cno6Cy6Vrh2NIaDHXoAtHBOf0Xh78GkkznVpxFTqz7eWNFYBbWJkUykbkrSg&#10;KrJ6Td5sgIwUi4Vhlcj/V+0kjaZqMON5wmwCk5hqINbpCyhCjJby/AgKSSKzoT3tDAHqJPgX3UD3&#10;+pPq1w/F4V0wmWJuyHVm9OH9TBlHzIAyyOpLJnRq8lrX3JbpZ1YQWUD7Y9JHn5WP8cfvFqLnEBw3&#10;QO80r+pEYDcUbxnyyJUtpzx4Jx4ex4RpauVaMIgdGBl1rmkbWTMzIgbFSDsixRY4K6/tfzGE1VG1&#10;Lt4wVCalNaQOod1zdqphIuPq3Rt+lHikm3ck4jc4ucKGvYFBz/4V4sQM5umf5e4vYN0Im32lw9XI&#10;W+3r5urUCTkpl0aUbqPyANbFYmwacIYB9FVghOaMtFMpLDSVTwDHUvN59Q1AJASC3CKOORTlbAle&#10;qKz/IU9D/2B68pqy6+IbleUUcR8le9paW6Ymp+erJQnB4eivE8X3eBqymekEgBWe5wgIMMCpYsZ5&#10;zuPp0WXNT24Ccye/tBmawXXgqX8Jsb80grnIajFqBiS2LQIMVFmjet1n4OcAtodaTGSeHx+2uDlx&#10;D9K5AF8BmraAqmVl19SOOPHTszigc8VYAa0ZO8bx8UH/d9Cgg+DiKSntzI6UpLg753yZufNUIeW/&#10;VP8mRYrHNVYeEXVm02Rc8vWqr0p4umPzLTnz0o7oPyjYwRfWxT+/c7Ons7DK6A/CXE43nJynFBbK&#10;7OBA/BBsEmGzQvN41m3u45yFoBuxvndhhUZMP8Mahu4xOW/SPxYyPZYx2g8XMbsQQrTejMo6hDKO&#10;rXW3uRHGcxuRG+rAAhPN+ruOy78pCv9Usvhg1DYihWDezZL+hf7iM2Sx5lKEuAvJfMh1g1Pof+Sn&#10;PrqSlsajg+jHDcrrdqOPxESFLuDQFdM4NEp9WE9gM6/OCIEKEzGxE3Ty3/XkJ/Um3yk9L6clOxUw&#10;M3tC3/C8xp5GY40oae/tEOGpSW3LRrzd5GE4XevZ7Yf0Q9yIxwgkvdGoK0gQXbkAylyrFiRlG6UA&#10;cSS+fmPMvYHTCOydA9QR+iuAz9cXqFT+839ZmLQlTNo/vUqrpg7wU4izi76IfyVaG0il8hu5BmTe&#10;uBWLykBHCAZiOMfgcKblXScOw+n+7gr1rj8wHce2fgqjFsfCJXbis916OiXxoEhBA+atQuSFapJW&#10;SpEnoFR2WMrWgp9VoHV3PpTR8zNFwDQU0C2ksqq8p7Pzj9yvpt1E7pU2y1by0apW7s8ON8OnVJRL&#10;krVidcd3O10Td/HWcgJF5U6R1m5sWOV582XoWwYv18W4XzZbzFUPr+X9JzVEC4iKlL6Nz3YpXqC0&#10;ltK1NW7xbz2VAsOKMlNrk3b2choUymq8psMNVdys8jZ8oLa8PY5CaigRFmRm0/jmuabHhkaF9ZA8&#10;7wvohv5xL9IMJ70XXsUiQdlIYl/ImMvnJgyDvlpDFL5mrOEAvFh3uUbiXay1tk9EqhHVfcbdIXB+&#10;jfm8OS/W4svg2KD8P9BoFQZgognKoC6SxVmIAwhrAnYTlNxZkrTgd8j65fRoTFx8Kz44lzUrWqtS&#10;PhkUIsMnQpmx4BLX7YDYWF8/PobcoRJf4ywMmlvTyxFoooBPtPd5ArzddUUyqDwu6KEcBq23yI98&#10;FtF0dxJ//Fe8+kLuZeahjV5iP4xFM8zg7gXTQdmOW82f7s6QOw/dDe9rv3PVjACs0XJaClWMAyyd&#10;aZ+7EYSW3lRJaFWxFt5DAmbNyyQA8WODxkybC2JJCD9KQtburgoig7gmDosWgYo3UY+dkYruJi68&#10;dX9S/twdo/vwHOMUbNPdvx4Uv8Ay0EIqgd37zSXk4e39UfTS3R1B4E3rpS20HUp7Nd/Ks6fHK28t&#10;vqp2M2yk7YH68bgSscPJOmfTw523mXpWqaHSUXSuhaWW6hUEbSsYoZMheay6Bp283Sp4ccJrbUMT&#10;KF0a/FJ2EjeTqEQrhGO11RbVDe+W8hIREGViKd20HT1uhyMBnicHDTqrbYQ6nCVNbCEoEM5wWXDi&#10;105tywNEsu4q33GHLsNgSOQZ4ZNPv/S4VH96ofzoCpqZuAd2K0ayP57XCM8isRqpb3L6Premo3iR&#10;YA4BZRKEuIG7r4GuXkupeUIoXiBuJe7YSGNhTEc+0XIa+3MKhw5N1QhkExh7pDwUS64Fgy91RjCy&#10;ww0yzqojIxYBSTEYa0DHr1QpXByJdazEOVJIHICuYQnQ8q5zt1SDZyOsJayTiq5M0RhsSXmW7O3s&#10;9yqSzylC5j/B3RL2SnusTChTPrG9w8yC7kwnt10LK+qzyVBb+MlqEBjNdmbW+SGTQxaZeRLUPyIb&#10;4OZK2OVBD2+msa4ENV7/KGCa9YzQUz00xI8Ihx1JxPJdiYAYbOaSdaobewTSTCAhMPiPWcLv6oXD&#10;h5jiP8G5SPxBD1Ne4D3rJ4qVpmxktThfaTmiYT+f39lukc3wVkEgDpKfJaDA/BWyrIewPD4Xxp6f&#10;bBf4ilM81xpdR+C1gZGtWhtDP+B05NuTJiRoSGwoUGvTHVWboV4rCvF8tVhv7YMkINhhhTB0Q8jf&#10;0Pgn8wpg3xrfudmKAs04BPj6gTTmN+M9xkwTN0Ifux/KTrWow4UelHeohDvKDa810djnU5GsMu8i&#10;tf/p/iOwX0vchplSL+kWR4dKU6alD/bo3gGaXKtz7KSCyrg1RJ6j7rWjpScYkn+DaXVuN8GYYZRP&#10;3v8vFizyG1Zw5HchwhqW+jSpZCS1BJU2DoVGzUJs4zWpdMB+MwWL7lGnu6mbEmSPG3XqxexXHPAG&#10;TWsgNyKEKnNhw+5fX+rG/6rYEFXnw9i508YhXMs7Bc3CyHVHZn+vKFKba+7wTAmb17fzLYxfKXtQ&#10;zcuWVIq1+XQOCtrHfqgAYQsicnO1fa5jvxwbkuY1qh3E5EZfrPAh7Qjn8ZzEsZVg0ucA4Wsg4CrA&#10;w4fURZOZBuD1mMRDFV4gvpcRrELmo8ju3eeId90g3t0a2uRPYFAsB0Wk3k5nB1RXt8DR4lJ4SlZx&#10;JgIF9JpSzGZtjDj7SgaC+KLM5Q/Y3R4a/SMkvLkQUwUJ6VieVveLoHbDaZtl4T6d7ZcHuw0VMe3X&#10;se2KKewh4B3PPLa0X1heDHJHzs1KmvhNvm7BZgxhgvwn3JN6QKOTvlkBWRTXxRvvcQYMHYC3SBn9&#10;8hvAqMSEL3MUPjWrFcdaISqSRc7raGnrSjMZRz085gMpZ//7uH6YBbp/IEPZvv3R0UAokGYH8vae&#10;da45Lky+F6iky0u+X1HPCvQuvF+lVBVUnayNugpK5nPQJjZpbRAsCMbPkIq+xb6JDBKNWZq2OHmL&#10;MoYVmzRU7qbyJMMBDGvX3agJ9hMTGGbCVAvySPKhaEzQpcuPJUVrjZVZdlmAAo9zf3mipUbOGqz1&#10;90TNUgQ3vuudVnNpPbwMm4N0EVkd2jXjRI1wyAyloYPrW6/z0q6Bw/QN01jINRDHpE7YLVC/8Ekt&#10;fkw+oJyvcI+zrMhMFnql1AGJZemZeADbeuZ63WroGIrX/2g080oisNS6HK6wALXnWJkFTGs94Ukg&#10;O1A+Ltwg2f5PB4+sF3dGtV6fzwVgn5scsWYtH+3NAzJr/5HyO+u5mEq2ZRwAh5yXyA50MXJDcl+U&#10;gTk7VDX1tGNPfeNOGaOnk8FCbFgin/buBQ19EWPtjRFQtDaQVTXOI16A7s0jrgRUwZwE7hkLeHFs&#10;gi6DBWz+mFiF9ck+kyluDzTx12jkVQNb1IjtR7rNNt1shaGCqfj2gYy60Fozkc30tYdiOqse8QJv&#10;QpfoTt9B3qiIwWIqIoSpyIAXIyNycmqOylNHqXQJyQirUQnDjNaNwHtI2fS14L2MpzjztGYofuej&#10;x89cLbRapbiie112ih2O0ukI0kkLZcBXHoN/PgRx/JV8TkjQ/INuHLzrMWhiElE7mTxrzhfPC3Tt&#10;vEAJxfPCNB1B7bzuBJ4XyHMNd1pE60Vp/vdPAPjR9+v+bPsFGrhIcB9zJZBmJChyJEvK9Py3Pmak&#10;DW1evCPJUtLJ+k10JHwy0n10pHrnAZYZyVmD0pqG2kUX3bhU6iaphr5UwpJZYE+q3F3SaqnuB+Yi&#10;0tVfKqQEblyqXZ9U26Q9ES343S2cM3D3Uu2apNrKpRqeNQxLUhV1qQarW6CSqlTR02rvYKmMpTEL&#10;jKRqnSXoUo3eZ5UYXZcKmkn1qB3HWcRcXI2Ws+KipDX9EBgt4lOZpInxh8w7VOIbpTksUnlfYMce&#10;ABkg5t8Ls4tGV9ldSctNEWuJTcHgmjxE69KomwNVUYe0NOPKWBmhlW8ox+5ETewscFgGOoZ80UVJ&#10;nB5RUQiU6j8j6aSA6AwHfSZKrj5vhqPaSbREFBXnnhoqkVzqT/bIi/8ZOdgXHKVsI7LpEscFYHIm&#10;Q4911nTw0hdc8Mz9z3PZiKoK+GNeziqdEqF47+glQnLMSDcg6TP7JxZpWgNq78HaqMdZ/jTogOfy&#10;XUoubtoHSMmQYPib+UISoGSWXDPcu1LDFwsTSuQNL71W4Vg6PRarMoc9rpUjyzDzRknc03QW04Aj&#10;BA8yGtVSwtHr0iw+gi2KN1AbafBQLjBKzi9yHSH3CMjpSeuVfwNZMKWmFwEroCKBBrFYUOC5H/K1&#10;RQjRUcU3WHGsyRhDlY2+pA8wBBcpOaf8TJZEEQbx4gSB9rhdeMaUSHeEvlO9QcRv6zP4bX0YatIw&#10;SkLSW6akXhBnu/TTuiw7BUfgGhuKP5aoJduL8GxKj/11cjkUN+5PKyFfWHR/Smd8/p9sAMw7o86t&#10;U5ab6VypSvdIIkRMAlp1ywjyge5LvOrKKLHu6Tp/pNPkVRFiwWU+ajnQwUBgiA3zIafB1JjZfE4P&#10;YdmFJydrMQTbU0mbQETyTCgBMsca5F0ghoQdbuVQ0XiiAVeobF/SFYPRgHtqKK31MLsfPiJaUcSa&#10;ArEpKVnaJ5mf94C33l1Szlq6ZUg71zMtg9CVzHGkKGEcx94P2k6CGj43bkmo8g9bkoDYuefQc9nH&#10;t2pg8zlcNT23kI1V/H/0tXa/b+bbcjZvG0K+Lh+lX7IfQ3wMmuriy9G+5Qdrq0ohxHpa1IoZeFnQ&#10;AYIQSSN2I9Xug8yWN13RK9P3O26E93j9zs4i9NLHC26Q69XPMroEKkUu9c8oy79YIsk5Mbdo5T4c&#10;ZExrlSvVArpGuqSOYR7W2nTfjvc6oInRhe5w69eQmUY1aQ3i4AfO/K5PQuCKqgHyFM65A0/Iutm3&#10;R5qPLaVNmRE1khSlgY6IMl4Pxb1OV+W6r3hfcaYgcThEVwdcwxsFC7m5OHDcqrcmzxYEOmJYHdaY&#10;Ahtg6aY86mzT9YV7C9jnc7jXn0pQ4U8/x0tCyI7cXdBdFge+ze+GIJGBDZWMuvu6kD9kV6fnSGQN&#10;5vYozLUNi+yB+AIOcJTnpaqLQIzpTnNlyOAMHPbTiu2GNSF+zZrqjy+7zj7eGI/iOjbiAy4kuzNX&#10;+E21I76+X24Zz4na88hy9pKs39BEpPr06h1gmb29OAdcN8fP7GSx9yGz8o+w48JpkPwIQgyBGRda&#10;MPXmuusKuH9WLcRgen3faY1OBYdSEN9Q1kOHDUqXWMFabgpzAzCEmZ7KReAjpvEJ68LtqlkW4qsk&#10;pik3piSoM2IJwWHV+16rR+Ycsw36v/3UUvLeuK6Va+yfnBd8X6kul/rNVWQIo1QGjTQZctwXdUNy&#10;9pBgR3gAtbiDlA5arWApjhP8EyFEjFuo7f7jXT7zVJNWYHIFgfoeIL8gDIkjQAW0TU4VdcQBClGi&#10;su5RsqAOPF+5SUt40lT5qfjXpDUo5u9ALMRkMeSqJ3X4TWHkf4CPBP0j/n9w5fsV7x86MgJDmrsY&#10;1vi+2pJtJH12hqiFxzxYvl8T8cTMrukHiEhjVFXfkATO8qe6++goeuQwCevBe0Z29Y/aT7SQtBly&#10;YvMOJdKX2mbtAYOYpGXMTpLG+N6lMc5MXCthzyGiltSPyGimyE7Z4hQJQRGiKB4tSFYGXjLEJe7/&#10;AQFcbj5rUg24vbL7M5qdFRm5fsevdRMdVA7IfsQFXcMLGZng9lvK52oes8JFGmJCeH8pVASD5kPs&#10;7nZS2FakBm9cnfWoTLNZ+6QIbVR03O3N0WkZHEWUF3kueF+BmXsxOiHTFUbu1t2J0NLq5Sri945E&#10;y5hqkU0kXSa8SQQ9Dq/IklgPJjJxMtHdzQxvogEsoxWnu80Fb8rDL6eyvSG7fsOlGYtr5kh8626v&#10;wi7SmwvsSQdy3BOhT3e3iVWiaRfa7VOy8ly3tqsVcFru3MbfQ+LfzTSbiLYp1CJKbnZP86zRvqUq&#10;+kWPx/OrfkDryY+T2qYAY1DieK+Mes2Bf5ft9gIo0/bcuC1uBR0gmtK3YGnbRTE6hkDJ1ylFjgUQ&#10;5bZtjGgmtC0PCpDS64XF8Pb6MWVR1LZnq8HBJUhc6EJwW7rjkmQpEufEUuhKCi9m1Hbdy22HYZMB&#10;2pmMmXgpNJpjj+3HOVxObxh6lJOl2RNcocoejtKM78MqHZuI/fhELuyRYcCHfFFrfch4ga0oEoIm&#10;uQ6ewx//s1YhUqLbFm0ODNSS1dBVYL3PmLszudcbUn5VvGcjGxxkK3WsZB9C3IaQsIdIoGBJ5qQS&#10;sXSWZ2HMELTW8Z6IVMcQ2/6K8F3PRlZ8zaulspfOHIZePWjLFe0W2/7voxPkmNl+82Tz2Ko5EU/0&#10;KO15wgsx7AFBBN2ysfj4R48Wo3f1HmNDcTP20RHZSMNP2jB2UC3YRJmA5hEGk1mv2TU/Lzu34m+T&#10;wpTDHlHME0XJRktWF/QA1xVAhue5xpwROjua347311HsbwfiWK9jt9WdrNO2As+pp2n89oCC1owC&#10;B2ODDtj0zxPRHjL9VYOhCMn/Jq9ZyLWefIoNRJR37MslSTcij/zgpYgtiiLtJkWT2NwHF0JuUzzr&#10;i6GT9a0dWVt6DO25by3RtRY3yAir+AMbf5c3IkLfQn9Qpx4gsL0BuIRQLRnhOy7cSFwlMBqMZZT8&#10;Zt2OHdJxOLu90vIOB0bzM4p1nkOCY/DNUu7+C/vPpNqejeInlasICmu3UjNCdpNkxGDyja1YJFWb&#10;JM9TR0fWWr4r6YatnZG0aZKmdS6LtVl5MkbeRdl7+hs6VHv0mdIbcYpbSIm9sVjUCsjyPWQLvzXo&#10;jzqSUzc6Zi8v843g/jvX9a/d6WUWd8c38rb5IlGxIWLtiqUwBZXXxOZIDnKUFmkAI6QJUnbzBiPY&#10;/4UiyGfwHZ9RqlEHbtlWFV5+SF94RmKLtRHa2WrcesGKldCzdAw3V15HOKh2PK5Cdn+80iSQ1sLY&#10;MPcGowwcXj85MKaTa2JOJdrUNCYKkE/kmtCca6o7b+BuZxWFXmklyySLc/RFJKpzIzgZA4ab5Jcc&#10;EGbJTy9WuQY2WdUAsPyUTrd/97wcOsNJASDiuxm6P7Z1dzh/0iaM+vtTC7Z8wmfPFIQXgY6qbIYG&#10;nqYTvQkhQTPP2vi1zdnyGjNi7d72aNuWH1mAGE3C1P0fuHdKcAryo64SgJ20S1n7a2mjZEtqw5Di&#10;CKRPUrIabOv/oou43+sbk2YXDm7tFTFMjY7FF3wF+xo89pvXpBotU+iACx8Uapuq9RAyrsnj9W0W&#10;aBIh1kmLubYsMYlnaYCu1+WH834+obTDnsUSRg2C9WYL8AZzfZjUtu8hacBxHG9xFbkrS+0hoWT8&#10;esdv9g2XCc6dpS05QY2esmWHHAPln3Rziw0J43O23qV0cSPQhn910YrLxnzRJeg04clueKxyOnOH&#10;sTGPZ1HYiPuaZVaFjGHajkJvJObq3xHAgX1msJyvPk6dDE9UJ2jaLhyiwiu7OkS9g6EltOsgi8Ne&#10;EjUkRGcIpQs5W20QecJroMcQq4HKIbt4rscXCT+qaEV2nphavxDu1JRNm+8dFoa3ZypNxA4xWJqF&#10;DScuZcgY7VuDvttEGLVtWxL2caA4CBgCl6X/SOLf6n2yOXyprXDSHTjIfxySTS+wyY53sLqw0rPB&#10;2z28gTTSMh+zYT9x8NfXbQ+irZEeMjGwveXWgk8cKKqo3DVWte5E1iw9jWBVN8pv9Q+DhEEs/faR&#10;GZvMC6dd+K2afcNZytL2dsOyo0H7+iueGc3QeuIEgDnOLoV5AVm9eJ/pOVCT6iUh0XaMXPrFKbFl&#10;1Ey0tCwM2p+zg7gZPoOztrwaMabCHFPRumA8rZhxIdTBFdaX0b2TCkBl8h8CZVrncsWB2OAyyEhw&#10;kK1MiRffUFtZLLJ6zI2VcXSeAFnU4RABDGB6Av366PijvEUoEur6Jw+lYGIsUMY3mNpxzlzopIK5&#10;dGM+aKW9YZKESy0Mp1EWvzi8zPF0B5ZWjInN9BvNC+SzywtEfX228PcVzBdxjKGEGzLQ1/RCShk0&#10;Y06xA80b6pxD3tL/T8xcSp1f4lTHMidWyeTLvyd3lcz/1qLBhLTjtUFVEbh+6tLmJEeIAXUs8KDt&#10;/LA6Fjmh/PBZ+Z7p5IG9CysEt5cYwh7Jhg1HiCCWS7lDqIiLkDJ1Gn0/NFbQ6DhC83kSU24R12Gg&#10;4xBPzESzj+IJ68YJ7pKTAAQQUSIXw8EX2Oo1HzLiyZVljKsqElGIp9diniYVP11ZxsZngajTRBA/&#10;V8kuFgsHpB2h5BVPC1c+9kE8ldmJ9KvyjlcDHmRE3hXBaJ3hG+2vgGm+gAP/z3JdM4cgcb+RVXBw&#10;2/NXw9e6OLS/Ygg1bHmt6zaJQE3uCyh2qQuZgQrdC0v/26mTBpMzypscgwL1byhLoYBvA+IaM/W5&#10;b4LLIl5o7vmSGazCSTHF9cwqhtwryYjJMCtCsRT2auv+7u+y97uSLjC07CbB43OWMUeHD6mTp98V&#10;G30oGjyKnJqcK6lzVuVdJzxxtCSNC20e9H6BDMknlyu9yqjyN+i18lJJiIWUtn5EV7+tk3wF4zXq&#10;SOj9HaMV4RGpI+0so22MWNRYUjJwzlNiXdDqjAnmw/tYCdxGsvMIQ6uue/E1aL2Mko6AsFMq9rtZ&#10;EjlLdj2Swehfcc+ELtjwPoeKK4NglTpNzL0o9qdQh2mzshH5q4HLGp6+rT7PjLn2vljqLAi8DExJ&#10;z/NTD8dL5fYiKdT8dq/vZY99gu2TlUWI+Idi7D2eikeNCKOnOxyviX/ztpcz4dyiNP94ikgkZqtb&#10;tnTLrPigdME/+CvH5IqrBp+0oENB6Z+w8dJ4wtGSywpmg2Rf90fj6d3hCQabd/VsEX/+Z0ojReAR&#10;zGPuijChkbHxdJc1QdaNQudJKG8SXu7xhAt1Grh/+ZKx6EmVCZDozp8At88rWLUl4E5v/ur2p94s&#10;MPrUivsdFqw8+SwTNbe2rC8vHgKsbqI4c6/c5g+qvKUIIkMMQLETueAr0gMAE/L03MZASa12yAVb&#10;SWROMreiy/u+Ipky44nsYhXgk7HN8c28l368ACXeooM3eck7NMAOxjEY+NADh0F0gIuLSF27wnGb&#10;99fv9Z0MrLRU7FrVhEC6Tf4/gbjDiEotid/KsgnRN4gZu/NnZ+0syEVCCY9DqNw6dUlZIm3vn7xf&#10;NJTQmpCm4s05qxb4r8jF8k4MGL3GLkYusqYuiZBamyJ+LPbO9UyOJIP7T13ydWZ3nZsLDCewprG/&#10;em+C0S51ZQw+xx2YEnTuk4GIU3HnTiXaocigzi6D++/T7p/UFaBqTKqLP81i4h+5iXfOn8ys+I6y&#10;fknoMjOdhQ0jhxD6onOAGP2lGKg8POT3M6uLwE6P3l0QY4t74ZjliooHwfNGopAN4dno1HgrZzEp&#10;VqPCqf04Gzq9T2DbKj2nueeFNKD6RYkqvEp5qh0gbJKnssa9i2vuucQgweN2xXdmwdMMMJ0AFQnY&#10;/O1HyUJ4XXFi1WWSKUkoGG76dULLZFgKmXpfC3s+5HgdhdhABtry7S6k9op73Sv/9KscUvC5Xv3/&#10;iyalwqZl2zqhXz4JzYYtqXjKW7sLDW9rW8G6V66X+MSu8LmgfMBgPwXppzSYnjZaDFvSAO9dw49T&#10;ESCu5smTZPVGEvBNQmZyxKlEub1qduhliOokkkguJVWzfDPndcJvwNTD9NhA/68sEmUOIXhsM5mg&#10;BKYT5cGJZ0UiCvr0HWJb5UWphA9Y473Ul7WenIr1gUEKGcmnnG64xasGjrWtPPFeYrQPMKShhmlm&#10;OvJzk9Rkc9Cp3hHlxt/Lhw0TIpjbvsPYEd3+N3iUfW++UABGmYJW474afct9AqVMql9ToPVwOtov&#10;9QXvMMTcQnVoP2k3NxU0PdsazonNTRjLOmOFWtIv8a8+9G/HZzPFrjgp5iZNM9Zvl+Yb/0bKSM1Y&#10;ZfeB5KadwtE7zmR8TOnfj6WqGv+GanMTsyoht4p2Dv8GRVfRk4Sm05Wl4d8HbNgkCdOa/z7uvvg3&#10;kYfI1b/QtxyqVya+M/BWs7O5aaZlzAf8q9fR5WCo7MFDI/797kHIRWNpLkRKphqbPdC/JyvtaoR/&#10;CSJU/KmGC/8euqqTZbl1HPhXwBP496w1tfSzZWdlFPDvGxDYdKHDbVq2auh3Ds00si9YE5OgnWYs&#10;6hYtw7+DL4uz6t8jCgfh35T3HurXNG+MN91fGwAfzNFl2aK2RUCZdKFKmK6Ix087l4snyQJG4m9B&#10;ObiBoV3VtDGo2zjAFJAfpWi6lcEsAFWopMWdV9PyLyA1UyB6RSwsYRlKcN8uQPwwxDiZcroDoxiG&#10;sijA7uAkNjaGH5vJDfbnlHVk9ftshlrEPH8Im3v/ou8RHHcuamkkZVdpLp2FB5MMSbO8NMOkUglQ&#10;JeX4MhxJYdWYTszIUP8mZqVJMbtCZ4H9sc9KJ9urAnzPKFywbYz2XTzIJXJ1+s3d1xD6ATeBYZxA&#10;obZxZtRCGIlGUgK5ypk22vmzyCdEFqHIDhiYC1vtLNcRjQRzaM138vUKq2UjNmlv2G2upeWZfoqc&#10;j6UibVCju1zK0ae5usJQ8QTiq9Gf0Quudi7q65mQNq30r2pCc9MUp5RAUNhQcudMYJwtx41Vog/M&#10;r2DrfN0tKYYyccIo5g27wbeS5hDnIZRraKXzqWtjGQliz9I+HKT8GHH1v58wXUJWjxFeDxaC0MaJ&#10;bGG1oSB2k0m1qSKn7w74srKPGsH9LHZiD76IONBNFlprR23ONywbkMKYeLR7gkn8Cds4ZNV6OWQQ&#10;bQ/CpQvYMgOGev+W/JIdq+JKvXzZskgL9fazyC5lBirU+xwOf+oaBwU1acxiSarFO6I5Sb2GX8nZ&#10;CPV+xudPQgt+HA8LD9QRa56ZKZZdauYlAYysc6tBh2LkZ79TBECwgVo5RZShZaLRfCcmEnqw4fGY&#10;hPAxybLs48nnXUt/iwrOXIsYRDOoyWEnX5yYm0uhgI0FHJHJaqXikSh+bU5Ch3fr7FndvYdZnC7P&#10;Qi5u5MYnFojLIIs4mUSqJ+evijsQICLHUiK08lP1HN8dYsKPq2kA5T2CmmIacQZEAIyRZJs2e8XE&#10;bAXyhNpBrp6ghZggQsX8SfcmA5Csqo7ipo8cuJVub8Q5FgJOeSzzwOwwASAW8kvFaV9uTZwgifsB&#10;zKYwrOZ6BvFXpPgV46q8efXW0jEXfe0VssN/rzT4Kr09FlfID9kFH4i4i2k5OUuKRTg4b87csl7R&#10;MFGCwLvOos1ripisV6b7Xwq/stmv4vEeu3iAakAObWadJK6qYwtSew6aTKxNOMVNchvLUis4fIZu&#10;/TCoeXyikFODc2VEG7Kr165QBAWhOLnqDfSM/GqZscCBRsoElsF38LVnHBAhPCzE0SnFaO6/Ka7e&#10;cFV7he6FrBj8KAwsPF3wqzdzHTBhkFSr3v4KCxkjM+xuIQhUzrisPqzLHq96Ud20Vy/WM7WfbcR0&#10;1StlRbbTjSS26gXkdfu9Xl+9TsMUc3Y7gUb5TQ9VyZD8zU8+D+yqRENF35HrPkrZJacGnViDkTiG&#10;hkuF5XvfPY28ovQLFpgKbrF4+ot707wF0HclFaNLRSwT1fmWxd4UKKEsCtLwfXNmdsn0fdcuUa57&#10;zBukNYeOxK/enfLodnNOS1oN8x9vlvEnKDqYpXytEFPNC+ngI2YIogobW5vYQWKYYrVJb4NkyNBG&#10;3RyEhrC6J6cQPWLrv3DRXXTVV8rxthePM/JV4xc41lmp8aslQc7YoIYxpBqbQz9I2XItjEp89EXS&#10;R7MmhC9ac6Y90bQVNVyRN3gDpTGNxRp7+b6f8TwaMaCbwG8WTLIkycel7Ov5LCMF/Gi8ejLS7gOl&#10;WEsAO94DIWg5JYx0SvxzN18N1kp0W6N2577RhWSVKkuMDP66eYQVGBVAMlFFXOpsLxJ0L4QXoUtC&#10;FFR3IxXsr6DxbrbLgWUITt2jO4GD6Ao5XRObzg9J0+pzNkbcWAMWKHJA9/XDBOxyDIFp2+8Te0et&#10;dTWLOVNEeRnOD47IplxKN969cONf1IJ4NnNomQy6rdmvhugLwc6peJAAiAF/ui+1nM2BKqHJUBZd&#10;+XXeXa6Hn0dX15gxfHdvyvqDJkBw5pu3H89zr2qkPzW0uYkIbe8c++xcg+Y/TWw13kW6vBH06iNQ&#10;EzoDV7aiLy2v8e6TONrebMu/uzplzSrefd+UAXqXQQM0ZWy8K6ss4MV3dzO6zCBvwOjdtUK6txt5&#10;Q6WVHwhnreVPdvRZNJVVR7Kcp4RG2L4cd2T8mv0jaNbmhXC7kOOjifTrkOJkbwqfnm6j8Ew0I/wx&#10;WXz91gb+RaWE2XCqrgn8ge4ZuJnRoQ0aHa0Bm45ci3h/7ezfGusza3TXMhos+OfXiH+z46KCTV01&#10;b6U3lRPY11OyoIhMauV7v6ecimVmC9tCCrPUw9Dn0cHUsiLQi5cwC4q85il01nDt5BtlPfmPmZFi&#10;NGfobsXu+o05JlBopoxjeHApMFwdXFBYw0Z4i2NKVdhRE6CdbrIUwpV4wcDMJSKmiMEKKAGj0Ji/&#10;bukuKPgozPlDXzXFYAO36Di7YMpU8roKfpKXxegUGBXgju0TIds0s/PeXrcqdCnHKX5QaLXodVsg&#10;hEZZJg9U2YA4gb2UAyItR9ICG7mgXcUqa2djvIvcBxycActD9ZD8L1E0tKUdbX4ukufyChI/ZSw2&#10;CXTz9WJajouFkX63D/0e29WJaHoy8hKDP6av/4KS/pUHv3uf2T4l9Vq4q6PzUVuX18UWmBfmw14/&#10;RoqYPJuRUjDLOFaAr1X776jVdHs4znuXCzUYcKu/meYv0W+AO1/e+yxgwkPQoMFjecKtgHuhQR1j&#10;EOKJJssHGtUXvHdyY/yIZrulzQEnntbkVCIqJ7St19OQWYiCOIuIR+F3XzYIcXYSiF7s2tXpIEZx&#10;NyWinAxKM2qcxgZxPgarX5ro20BqRGSlNYCqzW6vUiiWOywwmIyhvhowh8z+FH+vHOhhr7+gZbrg&#10;EGZoBeah6bnaxK5DkXqjNnM8+g3tNxfegrt7NpMQX+rMZqaoyv0Mgm8N7cjyI3q3KKAOOYXgyve7&#10;CbFiK97Jo+u5IUWI2EQxyB3dghKALXzpTEHFs2Wb8pIWkzFdfaxlC+1KIoiPLppfKJXkerGZk7W2&#10;IKoHJx9SPumkonuXH93skkimh67qwWv66IopbfK6cnT9o47KsYNiss2LbsmMlnR0BZcHsdMJqA5t&#10;YhHzhPVYx+LrphHkYjDZW8ZHeo1JEz4nEx9TyWLQfDTxaLP8kWq9Fmjg9o90ooqDsCgUbFQCkG0l&#10;FK+d8aPbrPFVUowNbWkU0+VgSRlXIK60sSpuOWCXSYoYXlxyipG3SIf4k6fwirHzdwMSRO0WZpEr&#10;ruMGaxs7l3kHy5MiFFLxxoiSnfdeKRUifvFDxEOaUh7Gk8UXQ5qkiIgsoEM8S9EBQKG7A7Mug9By&#10;aiSS664ocHT4Rka3qosUr8SKJ7T/397R+MTIHxI2pkQ2igRq7F9mh3NNSKeIjrWs8S4+Xo6x72RN&#10;Iik00u0hPlbcmdNRTxVx+Ud4KSTYy7xLb677nQzHHpBqDqaQAc3AcySVBzTzkBY81bu/QX2LY6b0&#10;JBOdYBURKQAUYCNC0jIxKKaPvAglZFKUSr8EQpD6noYDiiAukSZfuHJlkCIpkRjHWG15DIHxCWFL&#10;ALyRzL6sRm7GboZ3UYKUNgKGtGdSJkMdIcQueFLrP/Al7VVPokCY+7HPjwRz/GwWS89nK0Hj3Bqh&#10;5ZiN7YRQYAGayedMl2TdHO3wvM12oQ1hulmDUOZnRvGTZx9OSDWSgumSkHzD8pwwoFb9fPHXP2LJ&#10;d0lB6WJEAimJ6Qp0TJMaEjPiq0SMxHQb9n4g+D/rDI9K9928MV3Lqomzxn9HpjvXoLw/xKJKkT6c&#10;fxBq5nBQSZZUJtpsmOFbSCCyPGbbXT4GHYRuZNwzCxls6iq6PatPciQOckpRGXjjk7+R2a0MbkD7&#10;QzGvDP+W1ycnVNb8ma8Mhk8YDexKrbgOZbFOoAwRMafpREcXrKBMIBuJZ5AiPDxRYNcCDCrHlE22&#10;xJaMV0awdEltkEmSL7pRt258jlFMln0zbYcrI76cfo6ujLF1npm+ATZW9wqtoK7HHM9smVJ0JTtB&#10;pXhg+QVzf2xxs2bwGycTJNHLlny0P1InHmljdyntK9CsX41R5XgNHDSok5ZU6WEqi0/S+E/6saRr&#10;1Fs1Vcu2PyuXkz6mXrCuIU1ICR6urOGSQLhB6JYgd6eU2Er/+8TE0HsSNGQjMkGx/Jh5IWJZdp8q&#10;VD3wucwNts/UHBMZfGJ7DdAZ08OSEw3WqyPBOliwrEbgiz1Mv2lUWWHDoEmpHN24oT6V58x3gMVQ&#10;qTNc4HEnz4FBUbvBeFa4yA7dZDDSc2+XlNhG+ZrNxlV7dHYtiYJaqlncqZelIQfEjlDVKA5+CXF5&#10;tmx7ulm2uaMTNaggezAdzjeLy0867JQ9kne4wA6S7nZIjuRTZIYnYNBXvr1nGSTx3RGZROVwF+Xq&#10;LGX1HioS06Yg+iByn8CySb9LzsVQzMv5rvTiSojBuFG4UV//vhlK4ZqDx6DVB8kU0NM/Ex0DuyhH&#10;REVJZuSWjlbWPxgeUZZFbX7BWXTGu5K0WwqXj/UL0U47W+p6CFwEOmjk8xXObOrK2JLzRaXoKf/l&#10;zB4ck/96G74H/+LI9TxTOqQjZ6prhOsVP8Cbum+pfNncWA6okoBBuD2TFsMf57FkTy3AsGnVyZKK&#10;j03FcL84nOGKYDAJcLC+hiITxHXymUpCcqgm+/p7r67/65i1+oP0Rhd4lnAkOuCcTLACLwGtdkRp&#10;PPvVQT1hHo+JQTk0E0PkrUJjjgYacUs7DGLV3V/bMhZmZxo6hczEmEx35eUchHankvC7sjCtDGJi&#10;ylr5Q98Qi9Wd6tsi76YANyDI37nORL0r1d4FEo2B9NmyaQOCpfUYmY2BTdeR7v+WEv5ZlmYu9LDO&#10;V/CY4DE5PMVVxds12SORFAot9MGidMzyyFfbLdg6IpBaxFu7pa1yIqiJ+jQ5PIjAQh0MpeNgUEEF&#10;Gh8AbOaIweWsk9a/GNy6PfaDgEcWSjSagyDHvHEUkl7NbkzvJiolDIdgGJB1e1r/wqDTS2IGfIvC&#10;zCbj0Nmw9w2DisgduG4J66udzk7a0mjlhW9zBMTj/WN70SNMaf0rw8P6BrsEyqOiUppyD6oeWOhs&#10;EGoLdmWtr6wa/V2xRK4srWOy3pqcwuVkL5m/P7ojFIoVyBXqZ15hheOwPLWAXohVBfwT4NKxJ5cF&#10;R/YAFywgH6jWDCZjyiwqDLLU/gr1m3K4ynnp2bjFRW8C9j6abURgYpOGogkpTdq06XFxkwV6DTdr&#10;2lItKStrp6ZSF1pxOl8M85oWcZjmChiM+EUMJe01QYWPwtemjiDdUM/RKyInPb1obGMRMgeVv2oQ&#10;sa2mlpw1w6/j++CbhVLb8DZPjpw7/aEr+ANoSUQlF2TKlBbsYckmTVEM8XwKR1dFxJxmKvwQIf8X&#10;S7mgiAvX7asePtLQj2Irkzvi5Zd1fDjSh5L1+CguoWFZ2SdLyZP9eH98qN3yZjLniBo+Yt9qNTZB&#10;97A074UyibNnKjDnjP65DBBHro4PLtpifQ9ApS0oOr6hxDcxAZ4fFuCISzJLAISmhodjEd81U8UI&#10;/bK2J5MV1N8V1i3STopll6WTEHAbhKR8/wqtxEr4ZwwztVxw42kMnAsEOtU1ORSgJWkDgyuQZyli&#10;psjeXAumg6wMDJoDmwN5AxeCpz4kaV8XwyFiWtySurLg3MNZCCZl9rHPJFAONErP7c9FwWUqO6Wc&#10;QriSnvg5+O6ZKYRhmTTYVeaJW/axfJuHNCmE2lUw3sSr4B0KQcbsnnOjGBCFEOBh1dKPnDBNyIbv&#10;lzN0YqHVxHAuE7rDKwFHqWp6SQtGfzXjMG4VjJ89Q5JCONsu0TJlLPEMoe+SSa6h90KonF5Vvh35&#10;YqhL262VuQvhNb/ugvdeDHV2F4IYDStXktD2rEHs0CqhewQkt3X2ic2rEC0EpCt/LqmeYnXHTFwL&#10;gY4u/aa5RZJDFoLRyyVDaEx5plMI4zw5lxV8PsVQVZdYSFU3lBBKwThnNsWQVYby46QQBpIQbDI1&#10;ZSHKAfMEq06aeIlCuJIj+ozUWLyHkquySkOP3FAIw6xSTMEhno8ohPFMOU2nztCmITjK8zhS40qq&#10;p1/GaJm7EMaVUEfq9PcuhungSNVNerJxm5LFTq7XL4Zzod3pSTJzV/Kj05ZMLXeapDlJSfz6LAS0&#10;UWwewQ6Kfx/PVMpcU+AsoTION2yZlHOMTNJDCCO9wkQSeoph5C6bKGmZ0t9MMcxlxR90xZZpi6ol&#10;NTkphPEgEnIvdmpKTophRjARU6bQRjEMCpwyh8Iws0mXVNlm0j6EQoeDYhhDwWHrgxdGblz1T7tB&#10;sOTqaBRCzrgS65wJIpks+Y8YTXK0EMa4FvSkiYGKWZk0Z4XMQjgh0BWSJJIt5cxiZjFImckkhJG9&#10;khw7MdlisBw5nUIYNqUU0rN0KPdZfikEd0xi18lMxCaSMC4HxU4QyTQYTbNKMMIhIZwI5ZAmJ8Uw&#10;dYJIwaim3KQF2NLIgi67pHxjybLKmJHPKCBABPI+iW2jupGZzIxMGQnBltKdEP2EqEjwRWhJp2BT&#10;er2SEO6XMpNQzktkklUSQxIBqlKiVDxGVKo1j0IopJfyLuVt5FwSQslK47IkBKPxGTK6ktlSASSG&#10;UqG13Kul6EUv28m4ymoyJV8kBJ/EYFXMKmKtJSHQq7J8maxDepEYqJBGjI4l0yIxDAkh5ShnREkp&#10;J1M9qxyLSAgWQyJCEkJaJlGdKjU/kRjaq0O8kuFPCDJ3lzx0pi/pojSfVA76meSJKjaREOgI5XdZ&#10;lGRbCEiCTBXdlzrKyyGiEkOJqKwy/T9gSAzV14U69LvqheyX3p8ng38viG9n2jtO1bW/EHq3PeXs&#10;QqD+jjYZPBZfMbwriC8eL5SnG5LmEQ0vhAvjC4ZJ3kv1QhDsUUtOF6OLwC/40WtVF7zpvULofS6E&#10;SVsrUKd71F2lThNnT2rhJmZMmTzJQ4vACy+JHr3h1GVrETCNf3fnoZM0Y3upM3lS8GxCqN5y9cnU&#10;4rygKi/bR7x0eTyuxiIwXjQePRL02XyVcZqFkHnPtF+mCFTmGBkH7oLhvLIiqUwkMcxMIVzgpJKK&#10;WQiJI5QXjBp2+ApdisDZ17tglAJ3Z75AuAtyXO2+uGhSdmcpWXK9IKV6r14wzJo5SXmymLLQUnhn&#10;nZE8edmJj0JAwQZDpq1UIV1AV2eWEN1vcoKBwcBgtCw2Z0YhoHguQOPlLXZbQMGwQquPjC0YHkwx&#10;YpJVLK3OJC2YSxEtQBE4aaIFOLQMMIiEYt2lKoRJswDxrqzGzrVFWBQzC4axNINCMiS+wEzKT0zy&#10;hiRrSEZuxFOyYLgmP9k/5RmyobLXTPVyIwSpMpL6W2ZV4qKFd2oCLMMab3AqJgvGJdaVvMyuac8S&#10;mzFCkJK8NCGyoZ/sSfampRTdeGFcitMohf7hLlFcpBw3cZ6F3mD8MJ9YKWESCuEfR588A8PbaSW5&#10;Wzr4GsalbjcGRyiAxZwRww6Vl1v5cG5IEP1S8YI2mphCRWnWfvSZqhweUSZfPDFDIQgaBbVJCpEk&#10;D8VwxLKyrDqpOx/TdUqFcCWEpQ5aDP8eqz0aQmrzlheCT6bGzze6vLXtZ+oxbSALWf3BUcH2Q70M&#10;CNFKKIQKFcpVybhOoWJn8En9hIAlhMA3UoPWCrYv+wROcJroIjHKjxICWu1bvmaUUq9R/FCEUrpQ&#10;L/Vidi2EG5V7fSpDp/Z4Q/WpJCVVEpOkXi8h1G5gNFPnQqizY5blh5ZGQqGqgkGFYqBLIfsJ4R/x&#10;60KoYNj+nRhOcjqEUroaMaO0M8kOYYcskC/KQRopzTAkHPNzk63E7HYhIMr4hPBXybsY6gsBh9XX&#10;J+UwTilo+xZCieGoHMniOd2lJmhfheLQOCtpJNNisC2EYegWlpTPtxhOdNfEYyFQPa4qxitnictD&#10;OkfIKYSxlEIxmq2X49fI3fJSCLdlJp6kLw1/vEoxoI0pBDwKIRilPJsJUeWIlSYKoShTGRdaDYXW&#10;QhwxDo/JES12KAab0GUyhUIwV77I4kLLlPHvhNA8Z6YknjBOKDZ1FxPCsOzVfUC80VeyOlS5VsVm&#10;CGsELStokxvRkHzmZsPoqnJWdS9azK8b7BcC2gp/r9hVWSXpAZSZddtSaH7Z4YwyWzRGKlXoJjSH&#10;17cWGosA+kLjuZ7M1HnJpwjQ8TlIPjIjVCg0prFFYByNyY3H1LhHRkSxz5XtZPKm6Uo74nr8ikK1&#10;GPCGLtciYOXRl/h2dtXWIlA7qbq1kar9GvYWLDELllv26e5zHrr0VVu9HtYv07qFOrUZyY1e8lFc&#10;bpbJkuXRksKhl7HZ0OWUclKNzLJefivgOt8hk/85+TslLzq0VbByzDa8zn8enKJF4OWkubyQai+f&#10;da7N0ktOperJbGxtR9sbLquubSs3G9tTr0iMhNDDTIZmEDRrxxVAO5055mYKncxqO495Ds8Wq8vs&#10;ZLErXdVKn8ug5eaScCqDN86kc00a1R1a7Jy2B6OJ4qvdvse/UcnPVimYd+UGDeeT8rcyJQ0tV2as&#10;KyvedLhTWa5cZcQAHdnF7MqMEussWgSMUpo2J9dD6VkEqOeWf0N7MpW20y5IuV9s290eed3h2eeh&#10;owuK0HTBpxOgjQRtypKHDW+3vP+74ZiMsZiXlklG9MLxNcnMvZvpC9r5JXrKTc1OqZ7QZWXmPGMq&#10;UCMuO8my8VHQTrohp+fWYmdWZ8pZCdMpaJXaJjsRqMflXNXQ5GZr4Hrv/TAss2zscoM1eJf3jyRd&#10;BOqjx9dauRFL+/yy8rnNUvot5bNDmsO+XHFan0ZzEejr+eabt0qpl9yTBaZELj6FDE9y1CpoicB9&#10;u2a1d2WZczHMGdE/7n2opijws8BaxmdW2xPEDv2YzZQhS/qfyxJlydTfQrptC2IvhromuVngM6mp&#10;l4JxFVjyaWJnJnQfLfvvNCZW1/wb5NnL7JYehgAQlySiCBDeXVdiK+KpEpsoiCj0TEQhUIlozigC&#10;xSrnFQbKWrQLHUVAjpNiWKyrcexq5cHJQrvhuEJ0ErUsYCbJaquwqK2cEYLlvdpaAFOOKBhk6hU/&#10;JLb8zaWhOEfudYSCVpdCGI/N9NfZWfOfIjAul2+SZRGo0yrujZOX73X8NDflfJVn2WLVIInQH64S&#10;VQ2Xle0jpvuo1mww5p0puxgdya3lhsVgzIeCC2YtrcwuczTr8LVz7WJbipni3lb228oM3gNbNXFu&#10;dza4w4uNjVnRZva3iUJ4kvY9q0BaGordoRDupn/iC6ueglZkodpZ3/dmWzA8vrpJFa+EbIWSPvzv&#10;wuDV1WXsImDB5eujgQd+jRN8tNgNd7DBQIyCQlkIxyQXhFq7MRkP2VimYfPHFJL0+wszFvQcSe3p&#10;C/XzdDEMCdKF+Qx4cv5EJ8PhhnJ4YntYpRLFgPLDo5MTshBy7tBQDPhCqYedI0lIKATLhdCKf+PD&#10;zFWGJIdObIhihyZ1wtRsJIcqT2jcnXSG8nI1anL/FpDocmf2niAhivvCYecHul5uvB+iK4NYo/wG&#10;pskYVq6oKKDkndzk7AK0ExocuTOzkZiRjQsHuUdNDlYwPFRD1RelJN1PeB+eaFjmCVJvfr8jv1+X&#10;sw+dCePTQqFE+VyiEEYJCwvJXKFmAzFhSemDL/pNgniWJB8adguGkgYS+oVg5Ruai+fcapHYNR/L&#10;bzG+9wr6SHAOcW5Ec7asGqpowR1z5sSRC6HHHv0kPd7jpE0opZUpStFrhNBnCqGuYjz6dpnhKHko&#10;hGfgYuXFWhRy/IRFeDi8RvIIbVihpc+G35BZSmUt8MmNCpPkw0bFrh2S6rOoljR0ueGNVqP9XRfo&#10;FYrAjYVoy9kCLBOkc8U3XQkaa/0YFZmUeRipnSRzhjVKueSMRhzxodjRCG/GTi6JJGgUASz+KE9q&#10;5I7Ho8yzHcIiKSWetWVWaW228lgye5Xka4tROsUoszmYfY557PrEbII21+ZXm4SWA8mVxZqZ3/fe&#10;HsrTVUIzfMSHVTI1G+UiUFcTqH4oEsukzsnRnB1KVVYaVgxztlRVSlWemWQqszLR+rnElKTalTXd&#10;Cplh0l8Z+/yILnhVMt2UufTcTfJZla9qHeiz8kqaZyjPyZJyiZ1JbXj0Np017Mgtr/Jzcq+lYSVl&#10;6yyHbcEbWk0eA+KWBeyUdDb0emnmTe4sgJd2u7OcsRTDlbwdOctLy5tF65kDboApAr6cJNHRWr4m&#10;OZGsdl/CNCOrYNbfGyNMa2vNS2WKXQdqKmxWLTHl8G65L5LKzNck2TpqWW4150/rK1PGHpOb+fBo&#10;xMw3TfyxlLXqftbi+dcTs587pFSz1srmWYlhIOknHLRWDa6lakWUSUk9+qW9u6UIiGVkcrApttML&#10;xpFkEi9I9N3VPofjyh8GnjJ2Nuy0CBgdCo7H/VQq86bErK1XxvCy9pDJ3FRWSUUlM5LWYPJShrA0&#10;Nb5Jx4SSc9WOqyQdF8oMyUxS2nOTS2au7lg2RlIee0uoMh7DHBv5EdEMp8aTiTPOjqVM5YWFFRrP&#10;WQOsdqik9khO64wCUxAQUFK4YBAHBoXS6axy6gEUAAJ+RhZSVk42kcWCUemIxFYAAAAAAAgAvC5A&#10;SbqCS0XuBBNpZZEKBAd6PSL+nRv6BH20oHvMJR3mnQI3cZ5KuvAI6QfUwWrdiy98tvUGVLUAjNLo&#10;wvYG0cDvKIKuXgngU67+d5vyOnZ627psmPeYQJYJGfQwwi4dovdp+Bk3EL6QPi3D+qeDsLYBYDMM&#10;FOR6o4+RaMrEmkooe7PVUUPh72yIJbFBT9JCorWC8RdvYghCuUjE/LwvHFiDYoKm47ntk/1WPI2E&#10;e4ZDM0Js80zDLCsPe5YjbcksKDMwZSHnZQOya2YdyTo74hlYHmiL/9BraDmabASt7xltImQB6uNN&#10;GnE2TNd57lKE4lBt8yyMMfVSozwVHdneW3HVmEbKz9godEj6MFNJHc/fypaeUcA1YnMYZS7uFQo6&#10;yWYbAZENq6stpXqKXvF1HhU/Y1ovFEQLNc+TiSeLyaeiB5amEluCj+hXiMhU10cdQMsoXVbSp4/A&#10;PhwhOyg02Lo0Uo4ET7coTUmUsw/t9fPEC4KyNc/owmBIJVrphyuoo4SptlKMUXorXPh1H8NbimUe&#10;1ekQdRrESmi/uZIsDZx/2bxvO+Irz2feSLIQQ5f1JCmbk0e8FhLA+0ZFhHBj8nor0yKNgthxoNE7&#10;QY341ijBC7iMHjihrLG+6fJC7T3oIGStATXSCtfbl8xDqhs84uzD8CVuVjU3TU8tWovbGoZoFc1u&#10;worv/QRKEaVeUc8d/jwxwpma14Is1IIe/iFN5Hk8jkHnLM4CI2A4IKpgB649CEg9LvvxgGtU75Xa&#10;PydyZ1u0YV4jzO4qbyzZx/ZHSsgeWzJyj91LkkGE4MhjUlokmORdMcJm7llb5HERjchKBPpeMq1K&#10;jCNNAl5qolW5RRTmW5PmWkgRosesXC3aJlIx1mrjP4DTQ2CumL0YmdjZMlmIShDZqAGgc2Yusnwi&#10;2pNJiS8JERfUjb8fXwc1GdvKLkO4SwcgcNphYbOfeLMJoRslGDUnpVthDInBt7YrT45uet3Gj6Kf&#10;U6eW39knN+BE12jfpAHMpdpmZhTZqGegiAZC/EgSpQ9mMpKfsXFKFbI5rQcCGyX2TOUvMcxThRRd&#10;LmVnzYpQERIb4g8ZWfZsNBi/Akz/AiKjGQ9isIoIHRjFQs0I6alCS1s+V//JnqV+rFRSY+85ROUH&#10;ltpjcfifcvhFCkmhb432Sp1lKM3sq/UVKkavTCsuliosTxO5hiwhrvRDoikCX44XGUBZqiJXjRn3&#10;AfJWah5UdeorrGrg4U7krlXLBHLwAxfAcsDlp1zWi4aI4g2ZMrfFJETOwijTTlz1UPBrRQSqHiE3&#10;jLSA+0eZ2sCMcdgJmIHkN1EiqhslGAbyrOoykcTmDozPzZHJf0uUHkVPBFMC6e1GI5CNPQOI6IYY&#10;uGWh/9+h8G4WFwni1LflDwUgHg+Dgfyz5MHuxjHLDWCEU0xCI5jJc1Ikk0EymkiD1bU1pO5ZEQFi&#10;3rQkFhVjKQUkaPDxriRMiYpAVty2vDb/r2IF7AkZuYfB8JrLgHXCJfgEjjmgN9zgh2JVwwboyD1A&#10;7o8O6SSXZbRD/N0hv22aSOPo2hwVJgMUIRc/xUv0s/B3T6uCGO/mjEmvIM+niXLtS8iD3A7zQAsb&#10;5E5KTII6BQLn/BfAHpPDBFSefhBXJPAAzWKKadUg98wLLnJDEO8tySpK0hkm6O9Mz2IRfsYqmRYK&#10;iJe4RGsnOUFSW20jlPTwsC7XGFddiGZIZjMBkivELm2aZ5mEeMFXhFJ9VvQjwUAA2LRBi1zMRvIC&#10;fbBl+5UYNNShaMiqJaqyEZu9DcVu4liRKF8ktDw5CAEOvl1uipdSaLbbzTabJ6M9kj7EGkme9ccs&#10;RfKf5zjySz19QFIphZ5VA4pB69wEzZjcbNiGvOIRenjdQ+/lR0Bbm29spCd0bSfJ366zb28bRJ34&#10;RJwL+itkAh71TR0fQpM1tXw5hnUhI0XOe1ijlTVkcB2nLOzn5wbGNsqSDGJHid+ya1CqR5DglQ62&#10;yIzXB75OmG7Wgi9S69qbmavybBTIh69E/N9UWxGfPA6QoJRdORPewfg1MYPNNhOvs0QhEJ2HUBaP&#10;FAE2QB3RBRbR6V0+gTud+hoJNA9dQC2OFDQ9qBboO9CIDpvYQvraVJCTIKRrAndLiXq7WHjiL4Is&#10;ZYccxQMJZ00nqg0YuK0kG4BIEzFbt7HLNprRR5hAyF6ish/GEmSZ2eJ1tI2IVF9MABZ8cQbl+vmL&#10;aeoL4rtSwwJOyY2ACLKMO5HGLaVLDyD3MF3q1d27O1WMe6ZtFiYQG/DLxW3LHWXabjO72VyMTpGk&#10;EDmStLYyi0iO7xR/3yNkkH5+AMbuNirokN4AoUWCrjBTDdWmI+4mH1QhrnHmkgG448ZfqsLqiKIX&#10;gUYdAK4gIyh6PDZ/3lcYTUlNgEFJODJzhzmpQ4fCESEOgRfjf+7QMGLQGsgqVE0aCBa5TSiPhWaS&#10;I/+GYWc1At6xxklkqH4UdeGmZuJssLzkmtv2I1+DgsM1Jp+gglULy2UYtNlNmeCK7Ig5eVJ5JZJa&#10;GI8YdMWIivBIQfpMiN1kiQWSYTIEIfpFbTbYoKwu/0ZmOMSBhLiXgNbYGEKBK0cGQs3356b1q0X0&#10;nGm0SuK0cUnh+nK6gLdxmoUsK2PuyFRIJPJmLjPNqZHquS5912UUCZBDAWokIWC4R9zEaRBliHT8&#10;ONCtpR4gUYRKpcb6ZerlFXICsUIf8cCzcHZakxDaglfrSxKzCUYaye3ZWooMRWoZual3mZGhEG+K&#10;YVrJshelFUhUwVAELRfj8Hwd0Z2g8xmzSGlQG5HUNJUAwsm0yV4l0JyxyBZhJdfeWLDlzYpxyBcy&#10;E20CkfBA7Qejj3TmyVpb7LYwBWRULByy5DBIKz3rV7iqUMOZ+YNQU4CUXxeiIw5TIlarxuzG/Fzj&#10;/FeyZE845JYfJFMyywFBJPrmq5DtpuKSblYqVsUwAn5C3oiqJGKJRQFCbeBaHcV9HQNXS8eyPWY/&#10;0sgotjNyIYtI2tyIHXGJ8J+l4zjCJpI2fxs4vaaOpvTzQpBeb2bYLocyrxWlw8dDuUVmuwQGmLfp&#10;r4TAeyfzizHh3Z44OWc1ePw9uMNGNnPXMYkSEBkPEepohQ0/HeKJl+q2Op7IX9CHMfi6QxasqzZB&#10;kUDljUVNFWTdod4jZbc3YIAV7YsDAWK8tdrQ0f8bckB5TZ0sGanLYwUHKhLjE0yYxFN+8F3tLwKw&#10;gzFxEYWHUBY/BQmYCZAReirui1tM3B8ZSsW+P7MDosqhqtDQ1J05Rx+W+8UPSNhmv/hwcwjVOI19&#10;7u2PKli+gg8vA+AHLDMPS4gHQX1b0RjMds8IRrghxCiSvTLMIjy65KT+VLIzdy862Un9YzMlS27m&#10;MttG8OqS+p5exFFc8lFRZUaf1Wz00v0deikM4Y0k5ayEQPMYnWqznthzkqgL768Hiwh2OEX5iEaI&#10;AHXMIoYpEZHLBr3GmS7pPGrCejEZODcq6ZunK1rtDU5dsYWAwJUwU0gzGqFAlNZGxbpM15XNpXsh&#10;PAUR+nyMPfxfwTZEOA1VBfJLwl7ISoJh0sZB6gehGgQURj0ZNgy6WvcGZMOVxkpl93vqTclwycWL&#10;5zoo3qwXpD+IwmSZpgYjQUqtEaneD/tOmlVM4ySOc0CbaM5Q+YIfHPAEtT4nB6F3ur5BbjO7rdE8&#10;ss7PqJFjIQ60kc0alMjRKOc0Q70hOl5Zih+s6/t8YhKzbwiqDhYh5xG0DMGzOQwc5mMj/n/IQ8S4&#10;dN4jIiZhRqBLuNpnfHSMSnja7Gupebk6jrE8DvswRqtsYgM5cmr47fsSCWQFBoHBnx7XXMV50/NA&#10;gbMaekhroFGFjYyLwDgT9SLilThCnO8UNllj49JJ9TeGRKOVfhpiboXpoLETyMKdTIjJj22Zm3N4&#10;6tcUa1Tn4kQCa6R7A0w1slZr8ZOyA0UFT9k9Ht1PwSVjZTWDMqzMWtkAyUj4f91UTw0UNCqXQI2w&#10;XOyIUJigLuYs1g0bHBtLmm7lPF5io+wHemunO2u+M0WydNokeSFtEIDDo8mSjBvJZGp50AEio0PR&#10;fC0ojylblwvR8b2nIz4fT/wBokxZh3nl9okAeDL2gcSC3Roxpdxr4Z6oWG5YtsObDbo+ZHvfTtA7&#10;XtI/xmQx2e0ik5F9OnsUiQvhoInshlFEYh7GMnBegAySmoiPv3J+LrmmY5YDAolVBGwDFOntSggQ&#10;pCCUMemo0noF1ib+7VHkQ/ShF2xT4SSPuHoqscEsDRPZLjf6bOQzdESBEA8Jy+6NJJEo2TlXVQHK&#10;lkmoPOgF6Wz5YxLZD7aCbYqc+IugtCXmEnnx5QWgGgAujcDWGtb1OqS3PfcHlpEj4/hQ/C+1QiuD&#10;UrlcOMxuWDu0V7ifagdfNkRy/CHD66ZZPDLTJ672OTUvsFWUpXRW+V40z1WK7OhPvokT7WEI+Xyf&#10;Ya74Vbi3QS6PwQg3ZRjSVLQKcftQEaPoJsqtjpkYJlHXxEQjghxy1OHo34hmzJOCCnVhdW7iVLkL&#10;RE8lYhXvLYxPMkfI6NhSfxtYVA+AwexCXMjJJYqJwGpsZDxjRDFeY3jRwlX3rx7LWcLIhZVvhsyI&#10;7FBLZESPIYjFunMbM/wPIWYGnBxUc0jN8J1IJ/mEKYfSw631vTYudCdYPIOPqDErJGlRs1ESd5Xx&#10;oXo2Cb8hQ1RbxtVO/iA9Q+WrLf2TThZwga/HtmW88jxzE0kEjA8MGYw+WfuM2cgC3NGIXmcT1g0A&#10;IOtbUs1LU4Zk+ggs8ck1DXZcwRdBpJr1aM+oSEac9VD6W1Hq2FQ1HkdyqrcUjIqUlcCP1GcLaASa&#10;htoFkRo8RbS3FG1W5kozvjwYuTb0R7w6WdQ54oKKdC1xzi2hhZ535ES2xFwg13BiTy7KErUhlPS7&#10;sA7vRqEBldLkdgSRiK4djgMXTkkHGngV5qVbev2RxPmlBw3TuN02IdkPjD+R8BAKmgfbzgwi+V1G&#10;YAqXb6mhYexTz2/pyeCyxznaAjVdjxhxSKAq9z4eboz8BF5GGoqt7VzrlEn1VXo3lkWGRbZFbKLR&#10;rJTqpN4srMWzzHCyqgGf7pDBObvQwKJpZX6atR9JPUV581yUy4b6ZW7QJPoYY0gYkxtawTvXCz4Q&#10;KL0yvQ2hrp43MSQWC4ZJcPWOeZ4xtdBkt/woV3txLxhCtR4WS9MuSL0vRbE1aFulwcNmoyuMEeV8&#10;I2yxALWGzfN/G3X2mD/utOFWCsqvvZECWVOdHr9Q+hrUGQo1iyJlFElZmCOV6MxCjlFQoZd5BmT6&#10;iAAhIN7fPKooRabqrB6n+I9pwpzQ3S7Jhz4MBerSfBupiF0t34X8j4TR4MyrdrY9QArLoOqTBbWL&#10;0M3WJuv3ifIAEqbbLhArw+28iOF9oxhMRIc0ILfUMrF2IbMnE1OTZPf/LbZ7mlk205ktknCIgKRm&#10;u814JPHYSRTXlIuYPHgc8jiG1200TrOMcZabzp7FhRHoLE4iNcRsIMxAWOOpX9P4VMC7GKLx0BE8&#10;m8H0ml2SEEV6gRjVEUN8OgxLthiykW9sqm0i8LEIzdJg8mWQCg5CoPIIvIyDLOuv9GULAPFEqtlE&#10;bxbwNYqh3UWarOQn+i0LjRPV8rh57GaBsZbv7Np/KeyVchfrYcYZuQSxRgNsloFA7jfbSRq/V8Ko&#10;LGsySG4XLyDsD1lF7ImsOnlMHYHN/hjv7DUB4NP5NMByBPv6TnUOnNluoLDUx4I/ZuFimxMrCdm3&#10;iPTHC5nCzs1YJI+p4emCZySlzTprDrxoIrfefy4iNRXG56AKVeg8TwKD8uFDG8+H9eiOFebfB0E1&#10;7icjf7KWzGxKj2rE/vlxhY2ZIa0bMikOqYfyab2+FiHI5mWqay7YsgcJFcplYwd2pkh2Ac7v+kdG&#10;zAIcmFBOrUyQ1kDMGr+keYRCOlW8fehCQfRIUCK2geuS9+v+PUC/VKkBvgRfA8lgIAp8iJEUds2o&#10;QiK7seaYgY4/JQyIC/NIvY+/kw5ElexrTvBJAdrEAeG0QQcLOuCJtM4KiIsEfGxauYaW8MvJ70GW&#10;hUq1nH/Gu0Rdj5xbAVwOfBraY816P4Bj3dpoHI69YL5GTh3vXIxPhjm4JeEJZymyH4XWITBeL4vw&#10;KCVe84AM72T1bnAjXXbay1UlgJswN3wHnaFIFaPp0yGhkjkIDzSpqV1+AjIWMvV+g1pLkJlUC+Nv&#10;j3A3V/ub6MQVEda8LObAMXlwYACdYSoNQyDLGTCFQnvXk1PvvuZXpmrB2bWtVWgBubBXs9VdxgJ7&#10;nmbNcaIMQgrNXizQVH0c/UqimdK88YdZZuOkHDTzyViSa3+Wh0dDPEqJKz/Au68/GUfnTtFZBAZy&#10;IWgxSrxeyTYFv1hIA4+cvsO/S2IctDLyt4jXi6eGr+9BzNNxd1UWai2MfWT1EKpOmIqQianmPPOv&#10;G/BqqQ2V8WUa8lJLV8nXaPsfUana8q53zwWrkYKGx45093dWQzz7gNHvGg8WGZPjRuE82V95tPqh&#10;0DjY8UFxDGbfLlD/kZioSDl9PIV75Zcd5zyR8qUUWa02Jg1u34VOe8FQKoXPNxJHHPLWd66DaVEx&#10;Xrp34TSgP96FnTBLsKOrj1C2EDhJ9IuTxmeWJb4n96/LSTrbNl8FXUdKc74kJf6hZ4Xh3/EfmO6j&#10;3OeOsCVtNxPssaX8y9JluHpZArRIej0clVn+EvzHhXEGoJYo3BkGREz8gIuAdgGpcn1ouiMzWanx&#10;d0vOXXW/B00ipkuaoMd/u3BQQxMyH8id7NpVWPTYgJaPvL+qnqqPceV1rXeGlYNiQDusMJhDHFoA&#10;0tYrY9VpDCX2u2PQG6FXnyipDS+pOFkry3vuQiYDp/QcPsI3zp3Ac8gcAMb2CbNQg+KYVOO+MnJj&#10;7gzgCOdO/fNBzfYrMfbstiSQ05ctzpkmUSc4CXr1cy6zsr/wLs9zZ5I5hBTVKz0xcM7xN4aZZJcH&#10;I02uDzxqJCgiNtWFJ3RHukWE9MRsgBs+ATB1N9ZA2IXMSBd4QuRi0hMowaZFG8E9vMudi51iy1OH&#10;S3PcD9QR6wk7voWYM/PAzJFRbD+AJqtvoBwqBnyM9kZ0gajRFX6c9jqW3JwiWCl197cwaiVsCWz1&#10;dHhO8ogczlFy4s8PYab96eCBGqMjdKRss0y92RQiO4VC/OFKnTVCUbWIVcO/vcn9h79JA71hPOeq&#10;wgxDvDZ2yFY9XK/UlZsmQiVQdd9VbQj3LBcOzaE+AYvTxUjgTK1Ah10p+zP2rXScrFjvPTIgAwOU&#10;er5QAP44M1DRXC0gMckQoSsebXcRPjUl0wpUVkwIjPpT9KqZ2hRrUs+3OcP8CH9yvLJG9FOtjiOw&#10;UwYDrQ8irhGEV5QEPTouIj23PIAhHmJj7VZZAMtCiOUtLPS0oD8NLR2DFivzUV+1Kt5CR1um00Pj&#10;XHGXVWKalQVl59Y2gICJuhmTu4QkfGFZsWTX7HeM67NJJLdckG3ADgsVUhxxKXIr9iE3rMvI/aNa&#10;x2vX25iFCOgR4xneENq2j2RhOKUjvU2gmjpmvsSmEUCOgNggDIyExcOJOpB56KXdiRUlRc6qxe/Q&#10;r8LNThIHFZQo8sYIkXIwY+NnBLO6YNN/r0gfAKKB0f52LUqPdv6lxhdUyTR16BEAOJEprZLuO5o9&#10;m7YcSdf64NY2GxayYEThiUrIEgzi5k6dFi0/rlGy8DhpTYxq+jg7F3MXB7Scyg/9v5UjTtCzmhmf&#10;MbM+egD35KLtIHpi/nJHFdqRA6EQgDDkrnIteNKx7Mz0n9F3xmiCE15r7rSsmiX+OT4HYvTFBYgA&#10;0uKv2dUL5y5JN3Lh9tviVzMCVpTztRjJVcI4TjBcAl0tGyWda2LAYji583l/58m6mxtdqDSGHWAR&#10;C0pBz0EqcvJxkA7qRurT4F2bJvqC15e2jkrArQgNrFcjSEQ9iLun1XkshZ0GfdMTdsxinFYPRFTR&#10;CTh828f2M6aMC4wJ5+BtJtmHptORvG5qXFSeQvNGo7MApioqpXEHP2htfDKFWC6Wk3RjP9uHrWkE&#10;Ur5whXYOEeeRw11u3YiqKZMKzimxHLfjH2gZA4hsQmSLnfKs9O37lGRSVcyeEzRXITWX8dhSS5hD&#10;+1JdFcgA36XaCVbLq9RnrsOhNLr2SENJZx/Ygo4D/Zl8qh7DTssoOujNlnLMgr8o0yTwich+vkgo&#10;s9JHUnh49XAcXYly0SDp+1Byu1DloJWyGAL/ieXRAZqrlIxzBLrs+uhlWerbcxt+wlHX04vehCO6&#10;GsnrdzR4UZU9Te80IryCna+ABkHFMzsYwPk/LlVTd91EKbFnuM29JdBRjQMcbuit5Oga2S3vakV9&#10;uZ/wtudRRl4dEIir0y5HrAzYrUwtc3ADFgMXgaUT5pfhiOXB0OTcE9l+0yA1kYhXkeVKlyQXFuot&#10;kpxetJ/Xq7sRUnU3ONhzoSyVTZtrhi+MwWWzVyNlnchw8yGinuIs8yuovVAofRQ7Hs8inNl9NIlv&#10;1SF657XSqEULCk8UptyO0Rn2sZile0h7F2ohcP6fa8+JRM5GyWdKNUJFOEBKD0I5B+L5s+qdtkX4&#10;26QnSdeb5K9CnT28sH85epMalbm1jpBGTG7ZIS/RIsKSIKaXjFfbBY3MvuZ0A7fWnJ6qwQseHi6p&#10;JMDQ2BYn3EUgR08ITDsd1rtZPphGwUikSoayXejwyBBEz+JnZkm9bz22FgS1HTjuj2m5igaxO5de&#10;HXum2Dn/2iXZ8cQXVQQtpJfFalGnQSgUkcgcIawGk8f/TSEhKFZQ81GzVpglSM7cDpJLO8QMs7ci&#10;6vBLVCdKIPziFLzyXjRtbejq0QNUIV8zUcwybgARe2XurN9lGlhj7cagITxIAN8mYsaKxdo0ku2b&#10;MToB+uoEEGuuucFLLvGXIpaevVaHhDpla2Z9GMPirEny1w1v+/bmzc+bmFIClTs08UNQRnrkLmJT&#10;+BeS3Je6OyUyqVgETvMmNDaTXVMLuAhxgIj42YznMOM+gZ3Q4cQr74I9grWZ9SoNv5ncTiztFm/y&#10;QSfWYijFPsxaarpnkYfw5xldq6XTfFhl3wagY7MNJhQbzgUmEzOX/s++EORHQPRCz2FVEVRUNfev&#10;ZRirEMn5gKgCYdDaYEGYkgGf2H0HjTn5AIRUu9ysoQxbfPSWmaE3Uv/XNMyhQc/0cicJrf0wHcAa&#10;W+26irBy6HFfG7VVxmrhs6C6EW99XBFhQR4JGBVjyLMQ0NDn/tdEhtSjS+g4cKltxAnBZRhUDRWH&#10;v6irRTuzDBJnsAsBhXc4Tp8gKVpc/S/oVwuuaZRqQCZoiWdQOEnq6BAf+6K6zfD4zDOVW3bS5cuL&#10;FzuAMUJjmXzn745Zlz4lh23f6bG0JNhSVoQsWyUpbTIbTzwP+paY9TqqajRp7QGutszokr2Fg+lc&#10;PEnqoNKptp8dlKOVl84AYUceidgNyoMwgoaBdtQXoTPrOXGzum/I4MSkKeK0o1FdCSbIzVhYITHd&#10;IAAQCoBopspPRmZWEwZfyrcSjKNnlj3qXozC2ZwHrHhYuuCMRGw5+9erH7wAwik/XqFxKW7m1Bb0&#10;9uy9t1sJIOwh+XZbVJb+1mZqnZPqqUY+CLRj6x0ccIE4zvee0GHY+Ui9v/COjy6jmQlarwBTHHFW&#10;LLKqS+o9msXBjVgzrbngUS7h7uL12+V1CjN6WyecEICr3g1a/FWSLUYzIMvJ9wg5LI08+KFGK2Qc&#10;GhaImkte6EuX5MNquqZB2vOe9b2j3yTmvQMjWJPYKVFZIJtN2cI5XzvFgeUol7YYmfLxKMPz35Ao&#10;WCChir6/9OovLsY3vIp+ZN7G7QyQnZikuyT16jftSYkIlpcHYzE359bjZxGU/rP7gEcXYaABJdJv&#10;ParQVgkuQtuN8SfpAcd3RZCHEOL1OWBpN86gCpiRKWqPyTyfBfTLn/2MMTePp/wyGigyxrjKWJfI&#10;JfXwnSMOCxw/45ngvKVBhvu2tWhV9NfzFmMCEXs3k4angcAXGpGUzLXgismlOEagyJJDBYjYCWRX&#10;WN2nSI+sSdASNYugVvsEISuA8Gh9pkPL6h2SspV0945P4BflB+CPP5UaK2gsREmZ4dcwCgY5DDt6&#10;Dcjdb3HPmKx1a6WvDhJXImDCrl0x/HRKXg642ddE+ZHcdc4RQ8yh04ZR+dcIcLVepXEzIGsrYcqU&#10;gra1e4CJaSJ1sRSyeh1HLhMkI3UyqWUtafAr1UNN8ZCwSWTIWIxgDpvK2t6YMdiTjeunvOjy4qnH&#10;2C+oJgDOxP6ByKtYNCTY3XNaHqi/JDKIqsrb2x4bSp2Gbbi3AI/hlyfPe2eN7IC+V919bWEn9+3k&#10;H7QmZ7Ctuw2TIs6iMBga3+SKlYgtEK9uz/qEBlqkSh3ZRa+nxYwVj7VA46NBJIBeSHQEPCufcuc3&#10;T5mK9+UkqKdyIH9YKAhhwRzxjh0Bo7Iwi4FzjQURL7bcTkUTDxy5xoomfUcEU0foEwFWxFUyC7B3&#10;edIxCeAiAXGcSudZ38/1wOXKFM5D+IaNeTmN+5A+1bhpgd2GWKXv5Si0bITZg2bdLfj3skZ85Ikq&#10;zISFtATVO8xHwhFWwK8vSxmLiD8b+2MYu6rm+gaBYt02dk9sKi3PZMQyDABbDynxIwz8sDFN8Z5+&#10;wYWAsUvkuZoThkAsberBi2tTsEJDNsnNrprD9Tb6CnmGtQP2tlkvg3obUqKPz2wo/pFyYyDzVDok&#10;+w9opRaLbkQDXxI4jojvHdrO23gNYEcRfV8KKXazwN0/j9eIGkbHa8lFDrsm6OZ6hM63xj5+XbeU&#10;dHVZv9+yRup/BunMZK5fahTbFUIuBxlS/r7g9k4Y256ZfM1hkBkXs2y9NaSqvha0eMMUVu4w6FTl&#10;HycqvMA0nZEDHtZARTTNR+62RXrlbnoxOduolL2Ii0fMw/ZVjroYZm2D9PdL6XRKGYRO8Whal7Nb&#10;D3dkhhngEnKcTiJ02LwLLTYYaGl1Xo9GWrsT9bF266+ypL809UguBa7IL/aKIxVztbW4kXJMfmDK&#10;yRYzIrQTFx5USDkw5p4hU+yFgrxJi25Yf/PKFPLQKTteIDZn7aZqNpEqPX9QwFsmoifMl3nzMWhd&#10;uspiLAMlYpzZH/FytD7RoQIWGLbm3tNb/zjmOnkeqQeBzM8vyS5Qe17rxPgZ/DCMHIllWSfgHiFJ&#10;Nd7TIyKMzzBBQQmLvhs2vuOZY9wshGupVGDc2otnArAmAp6Cx8Y/OvgUZE0suM8uoeiIs5u0RobV&#10;pUyTnY1fzoDdIVhfFHUsTtpk/cWRhmXBW2ICqMRALkqsVQhdb5OI8uJGWMk+7mnv7mmke1BgoFUw&#10;YTlXc0ua/dPraXl5U/05CsBSCaay5AZImYqH1d5d+wwfzwZ2Z8B5TEiwCx6UBPlWnOoxckYJxRPJ&#10;tE1EuMrliazSbmCgP/5G41cJtG9TSmDE9Ps+Qeh4LgijAroBcoS+Ypj4HOYXi0XOuLfTIv4UFQsK&#10;bMRVLatQLa+PuwzE3yq4seGJlFsog3fi9CXAGouh9P1apWAvK0XA8nl6+CJdUdYy37TjTuQjKnFm&#10;GCeMESGNGIWa6binbagTunCFV/K5KQVfRCRFxK+SCfOcqPqjTsPIIR0lUk97Eub5OfZHKQ3LaYNA&#10;5ZezgfQkybGLimIe1S+3Y4WEzYw++6H9S3LGZNjWbJC6LRBp3uSmoJVdIlEnNq8LMLH0ltiDq2YO&#10;k+WFO6GSATQcxte1PfoHHV3c7Wxq7ClpTrnw7etatphg9q1uhl0GBlRV50mETeKE3gJphmCs7/yF&#10;GYBRp5KvEYkZIqr4xy5NG41TRmnDcwTZIvSI5JOYPpZKuRZB1XVTkde9KG8qBVedE9BqQGjB5mHX&#10;Ir+1Vj0TxauCS7ORDEr7Qq88MT353Yz8RayQVhBYTROcB4V0xvNLTJrcQkJGKR4SCZi1dMUsOBSk&#10;5CZdA9RiP3HEIrKubGNLfxnbNIzRvaFhmqxUM2enmcCJWwcbitYi9o7UQBuM2SaqI9oNa4YHHYS+&#10;AzVynYlB/8IvKAaCLhoeMmQgBANoYJTcYiVU8GdbUrWQPPX0i639N5RoTsyTsLcI4iMFCFPX2jHC&#10;XdcLIydAF7SK6BqALg5obykjhlV5xY6+q5SM5FxFznIlCahIGoPMGghQkTI0Ie9dAEL8a6b1JF3K&#10;ixbvJVRA8Psv0kSoFvuK9oXLvZap+otJZhBOIIotliKjrAHQCOtKaVURKF5KDFXBzhqIBj/wVbQC&#10;ClQbn+n1PCQnLWgkY7A9AjSOWQ52eC+2Cg5EldsVo+lbx+GynsG2Cf4crV9wAyaVxYgHAiUM53Mt&#10;RoX1/m0YmVZ3biciXGcIQLSfnr9zIh0d+e+e131wVP5h4tEMO9tmpVUOKRDD8rAEiR0Kb+bwtTm6&#10;UsqFjmBHFKOuQUf6ytqj3DlD4w4ziVB70xwg8Xs5yAVnUQUk9YShLcVoxMl/yHg5UC/ys2QGSq+A&#10;kflE3iC0kiLc8WmAJepZufI/LeF4Kh8bT4QxGywMqc09F/umsHI2WjaF5XPTddeyZTPrUPnXUFw7&#10;sDfbPuQUv4QKbvulvXfKfK82XaCk/4wzTlzemSnQdZOQLh24ubITwi3gJIlhudgHRSgicJMvAZAJ&#10;EQRXarrRn6qDEk5SyJKbxFHTmNmG7W18DAP0zUjwHUZnp4hjq7sHzIBvbNBFJJodi2iyWXe4XhCr&#10;fmzajGfXmUgLw9IDBB9EbTmTqtJDvMWY2EJEmHlfryJzC00rOzZm4SlR3TrThh7ibh17f+yGGMyN&#10;fYxqX/tQXmpZxDHrbCgoeHJ0BOkU5R7LTKN7uiws/NVclTyuOipmW4/IqkTljwsZ+CzGF1oyqnUY&#10;3JROCy5ItwGuqfmqGKt2Xvrp770RUhPMKop1qA5mESfxlaQMH+DFEJqfT2pYBONplIdK0nXkVY0Z&#10;PZ0Axo1G9Czh2sThVNJZEJ6U+z3wJu9cAsLBxJeEX0Cmwt10kfJKaZVIwsKhO6B7z+O1Am9Ralnr&#10;NPHL25vriZujrwdiCFKfsTaCZFhl2vJ9LdpWcacuHfBaBAjJTeI2ZYkRdD3cWNxIuE7U4erFF7Fv&#10;eEVZimMXgSUMWwbgkQlBktM4Z4GZn5CO920hlPdbFBFrziMAY1gSb066+2UqwaiOJEKF1k4olitn&#10;AIsznZSEL8C8BkrBy8xKX9nOuwbi20hO83iU82Zdx0m5Dg9NrWDGt+pWiGKivyXYYjozvjlqPfUh&#10;sY5Kr6yXIP0P9iNUxw2vwuK4AvYr826Vs+5FRREew65rEOOJ+TgfRnWrXa73n/p9GQoZEErcfxhq&#10;EdTvZLAb7WIamUP75gtl8xvuJNFxsCHqay2bT89I8goDAKKtB3kM3zt8adFN15n9h3F4l8dw90sj&#10;dwjDJM0bDC5iUhFmFY71vNxzvMQlEw0TESY9sjFQyQ89WUIXHJbS2SiX9gN1s1kqGvWa5FkhdOJu&#10;ysUx3e4wDXdCrTt2zIQSdAa+p83RJStDwtAqhVAjdzBCW6MTbMwYzpGyHPEnKtldJN0UGI/XGcwr&#10;1BjwRKa+QMqRfEaCMSk44MaBufjgLZ70dAQq+Vh0LYOBYrUSnv7DA70f66iRkEnJ8um124g8d9HX&#10;f7dPC0bn7Fh8EwDi9i0k+lKvFlysFm8uLo+UFFFEZA61GUDKDUM35IzVkt6xpw1KDag+Dt4eNqJC&#10;6tbKFXYfjVoWPphw0wwUgh2/zWDyE299AA0B7jIM+OGTnM9EZcY3X0qnyBYPkRR5ADWpMzAt+XA6&#10;s4V8/ctFsS+Q3JmDEkYgQu3UXO3ZXyYywOxeB64fubkVlgdJwk4uuhIFog7glZzELaQV1pGczTNA&#10;9fAwsBxTAAln9LmGlMGBYHXcRZUEsA18fGDtNe+fA+SaJZwj7HBVDkXrefoGs5Abr1AxWL1IABrG&#10;wCTj6lN29Y8IIjZMG2QcwYQAwhZtfSlZp5IsXhSb8btaUJ2NMsDJV04crb9UXWHNBX/q1EZtxjtu&#10;Jai5fIKQa3ifPGvj7Cz0raahiD9hE/2DmlFWfG0g/KwHuMRwTAD0ntX0DB2Ml8UeM9HN5z9XqyeA&#10;MlejyHlq1lfBdfxm0XdbD79AuUz9nu8HUkWKHm+zy1vOtpIAVgE4shugVWaSe8LWNgDu0nZelqvH&#10;9iuebj3764zJz7gTdu5Od7IACpb1eu2zvwKCmrIlGwCQ2R+hR9k04P7ZRmIgB6cpQHsdI5FTb1hZ&#10;AM4DAm9YETTeOQRv+OtrwWGUTgzhoDNA4vwz5tbIprhyCJPh4UdKk06eYvVPhYRsYxbRcFzgcNwu&#10;iNf3Qtw3YZfSmoxho21u8Y2FhJf8hbyORJSYRSNiXpKiMYHrcBLVDKpjUTXdAU1ru6OJezpUAacc&#10;lUlhH9R+PISHUG+1UkmlMCyBE+4SCnO0OcKP99B2w2ixHl81pGujCpvXGZ915fIhMGAmcXDwKCk/&#10;plZd2hFLQMO6dngS21WAYFJJ3lnPWrupevYA4NnVRm9oy/8otb7/X4XcvMuc0YKa7gn2Ro6saw4S&#10;ruxHfjVwj8+mbNvi6xdfl2Gs/mPczDuZ0x0Hxm+aReP18+NL2xGVbMwyN8CNaTKl0ZJNMH69UMYL&#10;aOHae8ljCFTNm76DDc9vbuzTnTIGyILVYT+cmwWl9OnjYLBV2b67g4zlsLqOpEp3gUVEwwnYW8V2&#10;fnmlu3bXzJthKy+VJ6E5WrW19xZF2y+fw2BCG4HxZ5kQUg2gWYGI8fBjhHeYTO3zQH6f5ydejYHt&#10;6AIpzCp2Y+8i9uzG4tbCJjVcSs9merVregQNICKFL2DP1QzMOrYWBA9X+q3oweFsjAmyq/PKWmi8&#10;iLQVOQK+s5Dbx08IQT8T2jVMiS7tQjFPQsFs95AnTRRtPOddtGHuE+0pf0UiqByKQSvryXaTXIna&#10;RpZk5IPyQkR6ls2t6vi3Sy0PD9dZJkCyDreCTWKpdNXXfARzmEBhEo24JqXDccxi2xZEsDpTKErb&#10;+oWDga7NsybRLzULyf0AD4EMEQuAGrYRbYRHt7FweMTGtK0FWS3AKS4W/0Ml/oyxSkmkny9IhRt5&#10;onocs4gGx7CTNV7j16r2WxARWFdW/ZKTbGwlVcICX7OFcRgYz9Y9/+IYmxdCapJEWb1OZQYjbMim&#10;38FNBNDNZB2bsNWvsYBIXwoMprEd/rMaM925umZmP8R3LxQUZIm3gIpKl0L/HjMIGzOs166ROzGW&#10;pAcKmxeJbTW+q3YG7hfuqag3qEjo4AefD2SDoJjt5djqFobKEpZ8mu1CsfLTedpDFnXcp2XkQOIb&#10;qvjZznPWiJTaPpDNJ2XLWg1QlH29C6Xt7DPd6waaN/D7ns8Kg253H5w10Ci7aGBtffNIukgGSWMb&#10;jINSn43pbTDTHF+nvHw6mBmVcc7jKUkrAkX27NC/tYd9KNP8lnu9HbE3xY2fknasRs7HBzdlDB1v&#10;pFoPsWB9FXEt7iUwe5dJ981ERoUAtcuEj6R0CDTJR94nTUq5l6ZyyqB4FGA5QDPqRHDw55asGgpV&#10;vOVYhIi5Uqkb37NORNIDtuF/NNdw5ysHtL50PkFzwtHwIQr3r4oeVVk5nhIuOmQJPKBoh1BA2GhS&#10;eBiSTYtQeteJ9NkUl3KPftKCBQi0ldEKshIAlAcuVbPn+tp4nRKKziSAo51XYPZF5DEbCvlzeDrf&#10;FTSy+/gTY8SOyckXRPUsW5U31biH8YF0iiS4uptsbECkJTxiMYhfvwbnAeiuKvOCogOEqZtvA/Ni&#10;tJ4XQhj+oBqRQ+ik38MONyeMQoihrSjjSwisl2tESSI4T9YVNgdob4eUfZNWXWDYpQiMQJstBpqG&#10;y5bC4y+Cvo3O+yMr4EzQBgRbLNhSiHwwkQVivyfzSwtYWCprdDKbxnO+3Z7oDGRgxdwoOLzdm71d&#10;5h+AQQeHL9DIysNeXTH8RDDadQHZRs+mad8+5gwYHir2Qmi5jDOSAt5BpurpyfgKTxzdZ5TDRli2&#10;zWS7miW1MIPaPiJtLHWVLGRnqODeQ5QRp0Z988EEuE4tKxUKcyeI4VeNnLQOI3rtUeDvgmcwlqHg&#10;1FFr0+hfaPVjgU+tKdgPPAU01NKV15bdbVLz4ctDh+y5/oWkyhIESnBbKHA9h2IH2nZREDW+k/nw&#10;xrHWIL4RF5hSxud9RV7mHQgkbqearwWqeGOG9VGrUsaSnygeiiHKjH/LbqS1dHgXNv5xAgYmoARq&#10;C5PRmKWtv+fkevSGQhFHZArelfbWVlXFHmDB5xN0NlKooQw6crlvKEpmCqUaqF3TaI16jUzQVifX&#10;5yD0zWKkNChrOlqcIUFwTHrmpI1/q9cAIiDd3zBgSgZPTRFlGjpZKFJg9+3pnqwiamPu2L5+Oq7w&#10;whz1aAYVfTQbQDD/QP1LYSigqTcTD9+CJO5EmBjiYwHbVs7HKVQo3Bz7S4rJk4rotgl1hyGDuUeG&#10;0t42nXWFji8PxvZ9B4P66Nne0hASneB6+FwXxZIidkJadCOsgRPiKwUFQm9IqaV4HuobYRo0Oc4P&#10;LsiUFrFSXUWRL+KElWqUthEKGmOQNRBuaiDHbZeMj60aNVLrSL/ni7Sp8ME7XuiEtGbDJdscLg48&#10;jUDsR7SFUwXym4AhHTbBlhuoOQqz2R28ZI78TWI8sy2QHRfoL7rCAm5U4BmgzFV+PBXIPncQ3k+k&#10;9LWD/LrgO3LhilADacXPDoKw/OwfaTCHCc5Ps4kNC/LhkWtvFILysvgfFwkqCM5o2U0o4l5yPk4w&#10;6ShDhZaPpc0P2R9gdF5DKC5E4kHZXXI/Bi20q0IH0oDnhtZW0gKYDq8q1W1Bt479KD99VZplMJN+&#10;IHnFHZirXozaa/2QSFw6QYqBS31zBSD8fmONoOSNj9n6iNCcJtBLuAFxGkr4/J4+ewS/5fBG+eng&#10;1nO+U0BXY7iORzWHbsiBgojUX9840CbKwXctuDuNQ06L0g9VOkJ+zdrEQvSsxFS2qzmWUzNsy0Cg&#10;WZ5yoG0cAaYC8Ai4bweq20uMTRHWV0y57KHIdVDzAWRWjpkF3kjh93wtIkEwKR3d3Bw93vKh39rf&#10;pCHO3dKqV3vOfe25LXozueQSIg0xj8FZf79UMgE4jbgZHLpAaV1oEeRMrujCfX8ddvl4AJXE91gK&#10;ys/gk5nlZ10V3mPsnUWyS6ltUK/O1JXofEWhpRrBBa5TcZDCStwk+/beLqT9f9CFqhN/RXYjuwIs&#10;jP4qgqWU6iHrN7/5A9ioNcgH1VDwhgV0TvYvKIo9RkxZSnV1B+hoIobUaJbHaAPmRrROBzAs8SYX&#10;aS6J0SeZxAORgowV0rnGzF6Uz4KqMOmyVzmtbqhuiDB0QaqogsrVVhgS4BW6CmYQOzq8VPp2WZMz&#10;+5A8iItiFzUnItgVFtlE7IaBQSpiehykwiM2f+mz0zbOrJq1lvC5kCY3kKjevvLigjR5N4TxdBr/&#10;HjyzANIz+JSp/s7xi1cwyoPD8QI3s8YU7vXDBqaFiKMB0/TX2vBa6e4fV+FWrj3wVqnxBAwjcLE0&#10;wvpmoyI+u2A3K6pFQFEacWTEJRbZsoEvYoeHSAtrwQQK9qFzj6LflZK2/el4Vw8jjkLHUmhZTZW0&#10;8BSAfcP9zJMDSbqR7DkTgLTru+SVdYhaNB0N8EECsFA4Ja7eZUa9WQXY4B4yDZidIqjL34q9gdQ6&#10;tJhZfDbIow864iJtf7Ryc0EBGzCBuvjGxt2Owwg01Na1u5BmmVg/6rHQ9oLPRFMbWMCbzjreSmSb&#10;WoHQ04RcJMezukf+zaM4sew+N2cW6B7otz1kwuv+N19Rmp9TPd0KCiyrYQNJgNf24VbkImB3f00h&#10;fE0buwYE4+o1lgGuzJMoWdttqjZlj1VrYB5AoQYEzx9R7foBaQHBFB2f/JIqTqayQVU5qlM0Z0PC&#10;qJwsb0J7oAvOcB5r0bGd8gjTr1YEvUPo4dANQQWbxEBPYEMUCy68YTximePOpRK7OxGl6Okhk3nx&#10;7QmXHd9mu94VCN0hvFBCPAtNtMqq4f61uexKgDeYXrjIHdXKp+/WhhhDH4YBNPrFvFXcZjn608rb&#10;U75iwjwn12x/t22+kgE7pXU4wZ6dsxCc2wCkuJd3rpO7qsi8FPmUiBXSNw1QsY+UM/WRrNPgjWss&#10;JsswlpKFl5zE7NBx+Bx9YriyuLHrg6QctRCXfksRBdo8KIWLjQmy3SKLIKmYOvChBBs4I3EUGV4n&#10;4bvzMNn4LVKNHZhTmkQR0WXxEIkrQUabPlxyll9qkoIz3hYD0acot3T3mr5J8gt1jvxt0uGyAyTq&#10;ARO+RDvIWyRSwEyGq2TmrJZTQJ/5InH8ZOZXV4mR+/2juQoPdyNkU8TUj3rvCbUQeSlA/eiutjOu&#10;nqWGIpY+Rj2ZufBJKiLVxEXgZtvoOEmVuerdzR9pdeVbKaHoIKPTGWMdNhTEwP6zQ26CsVr7OGNz&#10;sIBJwtI+jlxJz3RhZvaqD6sQggAima9T4DNyZJXOZJggzsmsh9cAzu3WVAj2ZSWV5r0UEgnYJ/e3&#10;QNCv21Dtw4mIOgCkLcWiRvuA+4PDx+bEMgndAidyf5O8zxecNnJlLYQzx1X23C+f66FGdKomxJhx&#10;dTCQrvkMzA2mPxB+wh/8Arp6tSts0JCEke9+5Nz6a/lrtVpIux5XW88CIhXkY89sL47XJhMB/KGQ&#10;bj0TttslQIccyEBIY25XB+YmGh9U4YgS4ACH69bo3G1OguQuKJjuu+A1LkFq4RQFtgxXPLi9+fg9&#10;zushJiTsOV4TibKCbjcRXHhCzdZjO8rAMgwRcOEhWBz6pSZkDIwjbmM22GtWiKvBvnEFeyrZdNOW&#10;k9S7jnxWe9mHiUjq1pFa4KZYgJBYdYg2zYplpUNLx26V7v9T9jOSq3DuAxApGZjHPUStWsf0gDoo&#10;UP1EOmYPRAaSnFvcrh2RFD1KLMjocf6NwqSxhrnpAh2P02OwtZYtTuOUI9dQxNRqEYT6bYjW0Vrf&#10;7ABBOYCL1QED5lDsDMhQNAJiMFHiy5dhL7JLUav0XDMz9KCO4JtVXI5+Ew7JtWFb1jSDNP9fU7+C&#10;kAZ0rKUMrG+S0uO9akMaFn6FDr8rxTuxWXm39GdXvFPXF6KIUYUjyK2YVH9BRHHTHwPnX5sQ1vJo&#10;nAZtO2GQNMEJw7Ue93ReQ15PeMWx2CgXnhLc4uWsCdgzWN7gcJpl1B6x6RsfkdyaLA3O6ijV2kvV&#10;h4RFb5YFVV06Xoomvp0IbKcMjZxcpTrduqStrPm4wgjZeOuRyT8YcsRkpwFlJb75bFOhfZOmfHqW&#10;ATlrmwei48OtsUfAmcpiCT9VI75CS3zGDIbpvP0XhkJWHtYA60ga22s6MPJlgmoUkVClcQddgAxJ&#10;u/cwPzfi/7rmMbcoC1vACtOqkAHW9/lQOM3xY/DVdvdriIBwMj8zQxMTz4QBd3kt2Yn7PhvuUiyy&#10;D2GY32xViCzHWyhNcKgxFHiRbjUl0rkdJYY5eM9oct5mzVbCX1sfox93UW7bmqbQWj5iyUEhwKPG&#10;5UBaCw3sENu0QoWmx59YE33Yb/aBLyQwKn+AaQN92aBjkc+KReGOzd2KoOJM4JQqmNfv39bHF3X4&#10;T9eot/i6BjsEBL743LszPmZVj2f64oyphebpd3IddXw2XutthfvdI9vIntWuO6HJz6Vrb+RBBS5o&#10;l1IjQZNTJhnQRPnMrVScSJy9PXVQLYlDXklLV1oTN5x98+ww7PXxLwueriWC6v0ir0GjbwORge0z&#10;JQbiDhF6zZBDxc1VrSLN37oMFoNevqcg7JMH7hyIPZ8yAYFqJCPCBGsDtzXZmqqb/OUCZIu34s2M&#10;kKtWsK6JGV+keMwdFnEGUG1UfODimw1y0n6FiCiOrFPRsA1YCm9iY/sAN8olRp5y6Ao3ULsTaei3&#10;VQ55XzrC2lkgqbO8ru5UMheQiSEjP/wbFNrcuBZEsyirwfehwsC0UX/Np4dwdBAL8jlwFH7cTNxk&#10;ZO+KEohqyVZ9qaxQW2JgctLK+wZfCKPYcfF0DDBTgoDz8KJCLDM1Q4KSTWIgu+Y0oECY5FF9zY+d&#10;Gw0fQ4jXwgOkVmjlj/3VangPleTpjk4DuaFgAA6EAq245R4W0LA8z6ZA6yECH0y1hqDyq+lhyKsy&#10;RZlGA64ANN+a1zdO2KX7aS31Umb2MEoQ30uClrsqEeP6MKO2NKEqaBVwwwP+JtiWEq9gGiFsbqaq&#10;C5DBoslWlmuVQUvAh74VBwTU/VQ77BF+S2gKcQCkh3Bofu3LqHXlqu4UZzIakUo0k9wXfj7tqFVN&#10;cx0pGIkdpcsn7Brg94DPln05xActteGtLPQT8xM4WxAOWEPGHuQ+KwHKyjuPBpKGkUPyLSURnkm3&#10;4hn28zl8SeZTiSaU7eY9Jrs9VEBUjJj7EatctKAJkbkOa4lpmG1pga+EwZo2YncnWVunCvAUHNDP&#10;0uiWIsCvXDjAw0AJ6NyzY+hEah6rF0QMPaS19VD5pCF0wEtXrdSdJ9iZnwWnrHz0v/ZKK0p4ApHx&#10;A9f48J9gegcclURRsEdNw97Zf0lzc5EF8zCEYu8iHBxQsCJnQV6DjL6jAjbNOpTjNs2/AAEWbidf&#10;I+vrGSIW3jIidpYsIiHjK/3e+DLj+TEDyckYJluvm9lSjIzHNDiHy37tV5jbsyvXqme9cYMBnKlc&#10;nCCwD7QLgP9Y5nqDiCcBY5hXZlErw6EocMovd/k3RL9GhRIjLqcKxGp+9xtL1y4onQtak5ufiy+v&#10;k4uxQFxUHFpryWQJ1LYHpJgxIsZZRA9PRbPjJfPnYyQ99+Qa7eivLcI+YlzEjlODciySPD2ELUiE&#10;TyE5dtrApigRw3bvkw1sqyHXIz382fthV+QJ/z7Z9Vv2EtDCe/UYZE8MeHhJCM15d3+zKezMFhpq&#10;GIGPah+eimzXWIUwksr0cXlbumYmkBVXCSXe1NmyRqM5HvAwNUK4eLw+Ne/xg3uZXMaepoFbZRTK&#10;q6DQGKwxyJRsuzSbnp+IzqPAsufcYhtG2hOKdIdw8clVSEOGLWXJgLEoOKFxpAIdds0NaX+6+s8p&#10;00AhAbj5W1FALcOU+SIuW0p6H+IFHWxgxysCEYBhld4cGdw0hlmIup2nkQ6nkTvacRmEQi0RcwyO&#10;c9fQY0Kmm+/QUCiUFS4UZtNXRRFYd+Q93UO65S1Nhxx/6naL5cGKHEYMaHoq+UmsWPZioHgpdnqa&#10;LTo2xL2B0IlZJhOO0Bq0y3HnxQt7jxe7iMMcrLtSFd46H/ttHA4upfhfmgd5Nqt8BOLW7AjRQBIS&#10;vmCBvbtC4dKE1er7TstXXl1F4eDC9TVsDepZrxlH0grs5X3bNm175nqZA6MXJFurD5/vfYgOAUWY&#10;gLplKsIfsuFXGWBjDmAtZsXxcnvu/N5rXnVQhVCkmjxCmyhOlTJL3e1PwkTWEatUclL5kiS060LE&#10;Rat7spPINkuwDpt3+cpAyRRRIpIEcOBZSKiQ9VZhHTRYB3cOaeURCUYyyQoyxjgnbphwLFRQvriA&#10;R9LQVQYgIb6JJ9nm9zg85OjyZHxu7+kzIsNjRJ9gvcSLgsOQoqEMJPSte+Jp0dWnZAIkveH7MBzK&#10;wRAHB0re+UREbstyvGE7awceJptUImHsMDyvwg7XZhxre/Nevb0aYdocJ5AcQYKRmUs7GwUA+4qH&#10;JgyUvLe+iModPxwvP4/sDobN+CoslOuW6Z+qytmK3JQnTR8bK73ecugnTGQiR6Aylhe0VthaWriT&#10;ImpaHNUP/SRY/Vp7tPIRt5gnNXNqozn+dSDlhd8gWvP17s7UGjEvUcXK7mL5XtABu4rmjIJNAl/y&#10;bGEdMh5LkvfiVArNCWjSeiH8NFaRljDYi+BhlyBxaKP6CU7Pkp6tmtuw5zMLHkfftbgEVdxT/xtP&#10;A/fyx8g7/OCumjTmDRGafXyXm8twXTIXkL0awPGDas4rLalTFIg8/UYJbV60KvntBjRKHnuQjfVS&#10;X9ABuvdrnxWX7TUiUCSa++hfOeir1iQsUstAapSjHAAZb7RPktzDjlA3zoNyoAxQIx5/I7nYtquf&#10;AhJWvZ1AIGpMskPaAqno0W/ATFcXD4bmbcdHmlV6xehiYYBN97JbJIhVVazTj5TP8N8220BfDIzY&#10;b8KQOY0txDSglOeQ3m5J5gbd80XXBTGVPrLiqi94QqhSvhbkwglkk927lnHPGyStd0gkJn/uKzkG&#10;vposM1TokRBuXJT4yQjeTbSD8ovV/SU2NEOQ6A2SnhUH8BIscreVe9x26Ja4gk+JZWXwPERmJfCt&#10;P13hAIRx8WfFtgPhYz4Bq8xPbJS/+hrMO5jPYe1fQNRiBLQPDw0fS5726RU+7gaHRoKBsZN+76HD&#10;SuIoIGipbM6OIwqGpfkxW5MUYz6g8l6WXby/PmiOZnwuAWgdDBYviHo9FRru62a2RKI1MLFmAT7N&#10;AfcSvtFsApKuh05SBw3yz5lHMbZbduEP5fy14ldJbNK5QmndHo5cDsExCfpp9GAf43kGqdg3eAbH&#10;xJt1FKjdVal550pru57+yr4x1QAokby68Rq/Ix3BGyg0DY5vd8J/Eg16mtzG5/W0I29fq6R/6t2L&#10;FWgZsxe+LjKDGYCrSMTCMWSBYLO3+RIhfgW3gV2iXVxQq5AdBtNPtBHYHBrIjV3BUphdpdHIoYnA&#10;LGGOaRPPOGO0OO7p0uZJYiU58T39YmIDdA5mv5g/plZ8UIOBqF+bCIDFJoVC1cw+QzqBkJIQxF23&#10;/eFyC7bKS2An0bTxSKDpzhgZr3ZAiLdxMvNzm33vP9w2BS3CtK5cmoJ7wxZ97oJdoMKTBLixTvs0&#10;4e8vwaiWEaZMRWgojIkAKOP9R8/far8LAq7kgvhY0dgE5Z0E8BWV9u2fgO/02LJfHjn3MQukIyoT&#10;UYFv144WenP8l1ZwQOwPVrnpNDDNy2CLTOlf7oy0LgFC5CIRVnhLviYC/jkiJ17nCfw8lEkC37Jc&#10;rhBqi5ZZR8fJkdjCrQAj2k8g+PzU4YOM4dBYt0oio70QLfd9P7UYT8cOK0oPe/7CUi2YLpPlJZdu&#10;0Dntm1fr76CALMjKeT4AJWiUiiUEj0nFPIgIJeEUVo+ASH8TQ7PSXruaIhnhnyZzoxAElEG1CMb9&#10;r0KHIbn3Cn2x9/a8uUw8KnvlVcr6AZcR8VbQ/509OpPkfpXqRMEzLkD2Olpx06e+kIcVSVqniuIR&#10;TUxjbpk36hRupe5Xbr8t7zMjP2TjOqzOTAdExKIQZKOfiExRkljmoY0VpNPcZyL8foF6YpAm2WIT&#10;WyupGrbyYoHMKyvJoGTUgESdJPHPcZ7PclFyBZWYXadJUPKyw+UwPRtVjWsXcD+iYNB9iniJcpQF&#10;wifkvVtScGBtaA6TiYn6xvdEpQmUrCYpxhOGZGBQnN0hC+d0KP1Mg3Dv1KE47MtKT6kGEf9uBvIM&#10;EBPyNbu0CY+nhTVye09Dq11IKPK4lEXUAv+mArejs3G9noG3XLlc1y0Rr3260J3di95BZIQW2Anv&#10;xdC0xFzgi3WqMQxgx0UxxvSU0KGz+SZTHjODrkZRywQ9oEf4PmtdjIos6rxyIYtIenZrVCMR4u2Z&#10;CSgDmFFgIyCW0PcyaCxC3x/wMU1oD/z5K4Izi5QLuZ7yIFN3NSgGO9ciA+eK0i9R7TQAWQKegQL+&#10;+KoKy41C0qPBIw6V0orz1m9Ce1oiwoYDG1ANYsAxA4nHnlKbM3IbZ7ER24B5Fidth/0+FoXSDBaq&#10;EZS7AA7LWU1LSN4zQ4BKLvntR6gNczHsAUVPjsWMaWNrqc+0AGY4Ghs/myRDbqtB/2Ww63MVj9TM&#10;F5qOThiCIoIlEVplrFhZa87aCKTi3aZw4GcKPkXdDWVuZHN0cmVhbQ1lbmRvYmoNMjUgMCBvYmoN&#10;PDwvTGVuZ3RoIDE3NzAzPj5zdHJlYW0NCpgKEw2xBhBqTHASrs4dEUU3I2FCpyD0QTSGcd89sdkW&#10;D6OlWhQdpWiE5lz2ER8EAq5gIWFvO0ga+npE2e6eRHDqIaxz5ohExy/2BidruEdhoiEwQTb6zx8R&#10;A0tWKILLhIWFXwm+JrTOWFc503g6+FE3kDcWisoBuJLpoF3a5ztU7YK+8YUKmB33xwLdLFvIgPOI&#10;Ec3owJJWKI1mdGLXpa1VDSwvOVlJEHMTcYqFs2IIJ4b0hHrgROg49Jgtybt0lDAahA/YKK24nkmG&#10;raMisFjAUNQQlaDtOwzFKFy+x59Lt8cayIhhyqORFEBpg93wdwLx88iT8rqIyVV/jR0fEYdIIf8I&#10;dvHP3hq2HvLVRjoeFwsTIvN2IAHppneW10ENSLSVYyMCBBTBgf5FHQvmaSTeTkR7nz2R0FgKQbs5&#10;BvoUH9E7QIwm4R6VpSi2tPle/SCjQ27p4YxWrVGDOsf94/jtztdBHEHG7UR5gG9KEvbPJPasSP0J&#10;6P3Hy+fKslTLPgHbW5Yi6WVzZFRPet6i69pqqhN+DzqgKq2wmHcCvObafPU38GoJF8D2/UFGZiV4&#10;GLflwHSGU/t6muUgwWc57GnK+MwzqfXbSbIBrHt6fEQ6em6nIMmw8hc4ypE2HvdftJ76Nt46VIYG&#10;ogZiC0n2+swsIOHdZ2DTuR1MiB9gmmtE3B8sD47godpkS2mSBFAdbXPWWDHO6Iev+dJIvGkkBUIY&#10;t7zL4hWr4Be3qNEC6A4rTEC3YQ1VduwsX2Q7JALZzBZGRmR3ibeL1SwtKF4FURzXmje02V0VN8Ml&#10;yiBHZHAtIucPbGKfPou+L7qtvXSCsd/+wcR5SzYaBRIQ0kFEVJ9z5tdCBvPvvAYSuZINauuyoiYn&#10;5nkk7eEjmdaFrTgs86CsohBj+YEyvzi1cGxFSjgD+dqH1fVTGkYWzkDlCXeGjhprNvi9mckyRkRe&#10;1cPuZ1W/vogoW8vPjm8Pq6XabDmw+IowOCBMVq1eNDpxA6kykJ7EbbCxZIYeAifKIKWSmcRxKIzB&#10;rWEW4xLJLxotyncvStAukgm2xbmW4Y2bJcwCoSGZm8gm503h57+BI6w+mih1JXcVaKv/CK8pRdkM&#10;M4vdoSgOUfwQXnGRfRsGROTnbhsdn4MXGeLCmbR1iTKbWLaXwf25ZvwgQwypkDtgBI/R2J2zbEiS&#10;HwQKRqkDwYTTnfpa5vMDHi23BCcLNV/bDB+sFtkniJrHy8f+OmXmkCRkO1l4tpqH1KByhViuSvNv&#10;9fmzZgf2gVrQ8zUdeFyfC5WDko1L6PLU5Dk4eS/IjWV5HTgfl85jYiZG0dUsWiBB9O3XJy7VskX6&#10;OjWiJEQKRIv6ZgnDOCJBJTasKAoNqAsoKl6O+fp1DZi+1xWyF/63WD73Uf6ls2QkJ0Ao2dsxMxmL&#10;Vf8ZGpRz3ZOqahI9SYw+n3ucbi5eV6CjpG0Nc5h1OGOI3Ic4oWk2wWBGLrsasdd5NovUghBlOStX&#10;NzVl6Ga3+DpVHhisCPU4LBryuYJSAkSmpTeHhNUCpnXknJIy2uJxz+9RpX9EkPz5MjP0qCBNKCOr&#10;UzDJDikdStSO5Rg+iI78Iy5GmBKoWkZ0WimrLqFBlBykdXDjWEdC00cK++NgFjfwfrmUhXkmkOhV&#10;+hz8bB7r/SdlH+eZwCHh1B8ThpHQMYKCD2EMGWoARQxDCBEl8QQo4wgn4zSKZByVuzK2BpYbo67G&#10;+5cr+xZHQAmJcASbmwnSAzCbULU8Rf94YPjf+g8BoGk5p2phRAKlvbmjeUaR1VitN3yyirB/EWXH&#10;GzK4TphBkfxJXKAhFKMayt+gvLhWSBFiP8kOLIt5EC5TMtwBfsL8+s2Mpfa1E8ExqVGJY6Tl0nUJ&#10;hxSRPKGyMCsQuYWOy2ULmMOrVxkX5FwQf2iCDcWgA7nOxEQJyx49KsAoU/0r6tVMY/Xlkt1crOSw&#10;0RG5SJJxf36PJSFLV4Za7LBpprMSOFilFsgpW5T0+DLXsqwk4eovYSukJKZmnphFTckaWOxBD1Sh&#10;fNZ/pGmFc1xKbRK+LRu1jRl+2p3KgtuSdYBZEC1Vi8gkjbm6pWh4nlzlzDG6jeVaroWM2xKqMn8Y&#10;U48IilQIObYLoHwFXSMJIS4knB1iBCNhik4orEX7MHrPequRaxPLFrS5GY9ZRe8+YXDglqbtNXo7&#10;EmOmpoksIZy9HSidZF/nFAnCWR4whdcLN+QwtazMW/Fz5bq6iWzpThGBjRmDiCh1CJBsddOoGikl&#10;AGJNangs6PcHztq48OWpg3rew0kqObazhagOQau/agx3/E9Ns8ls0N01XxZFtNE+K8Yu1gCIh4wU&#10;9oz9yfX6zZi7LsbSPAZ8BCObbNxIR2a5hQzinKja6O2lnNrQxm3j+EpOPT2Et+o8iLSttUc4mfUn&#10;yjbaeO5LFmntQHwsJzIkfVH1ervckFgvuQlI50K6w8UhkfN11scRZYKFhpdjo2sQhceXERGE6Wk9&#10;ZC0sTqrnHvnD5f/25TcZVC0jHYNycURnonVGKjxC2CHBwIZCWGkoCbyPI8ZqcR7EBHYFmQR1g0aV&#10;KdbteOZYHc6qVMk6Xun63b0GmYWgT4A3Dqa6WVjlk2thi9CL/vlQj/BMUS+bR/SErlkpYGGEEH1X&#10;fXQTo2ZhWHpIwDae17jIK0rdn7SYQszsdEuM79tY87XMsK9qjX36kHvRLdHHhDi4aib/cUsmfwdN&#10;c2ycRMsV+kmT4c9mAuD5XjqA6V+3VKSe7hv0RXdBrCDu4g3LqPl8xhPjiu5Fl/Ih6RztCsdsLI9n&#10;x1g2PHWsd1ttuLLKGR8jQiE3ZEpbMawjEh1i/Kz7AwlaBL5m2G+LFNMry2AxD7Iv4jQiZrsadkL/&#10;IymC1MbcsISmCfo1wCUwAPFQ26NyX7QJwSGpJVlt4qxwFbGRMgM7uygnogAR3uLldbJZDYSS4GCN&#10;lkqaKAHBU4uFcAsCY+jSfhF+3QQfbyLEs7Z0YvaIztXME0VyMTn8QDDt4CDpIk6NEgX8OpFyl9qj&#10;FhRtVzKJ7M+zZyRUCALLXkNfjHQkphwPAx4h84f65s9ADQOAKcpu0KasPiI+jJTjobcv/mkzMbON&#10;EsLd7POPjcXfCU0QDXTaM21MBYPW+EdLZoHHZ6Xhucr6+j1U3nghm8yuYdkQdBmlxh6+9V5WaFiS&#10;wDj3NtmwDClCgEogx/myUNwmmvwOEDEJ0BOIVGn+/h3Wh4HJs4SRRaFRphCMjedOThI+hbfBD8qu&#10;DB/KriDrdA1MbIhKyQNWayyR3Nm3zC2ySE0DgOXXRmSHAFfltKAvRH9OejUorBk9iCBG60GZACIS&#10;qMg/zhvpqoC3T+a9bpcaB0FX64ROvVBljdpwWssFbzsaTNkeZnvNU9EOSQfEQ8KwI6MJSR38xDh6&#10;l6WDAm27wmQ7GIgAjTCHH36IMAr0hCaSfwen4aOeWKYOKqqwYJw/lXpsdRIDcQAdIOLfs1945sVc&#10;iX1keryn5EB2YiibZCZd14pCIDogwlmcsdRmC0k3aLKEuy77HP9huD9D82hTJBoOuBmi2whMR9y0&#10;GpzW274u0IRMAXOuL6J1gKl1QA6KbtwIEt1eaZv26+ecFiUTqXBhnPwH3lzNTPofDGD3iXEvl/xG&#10;b8mMAaoS8IyAcdNUHTQye7MTLmTEATRE9iU0eqT2eLXT2Uj4NDp0JlCnP7vnoJ9BxWYNK9EjENYw&#10;FGqOyXgiccS+bgXGn6/gI+F53joPKt395CKXSaCvE8WugZkMz0l2y39bJ0rcrVhm/iM/IBPEEVbG&#10;JEGe1yjcHXr9NHJJrOe8mtAkCdwDQ0l3otZ3uzQHmt5yBOtTyWmXNByNRBlQYQtg0Fw7Ve0QUh1w&#10;iSwEjnBhdMoawESiBL2IzMuMXUkqnNi2zZqTzC0S6gNCE8HOjHIkSkNMABMDI4lLAmrC+LEGNoqr&#10;9YFWXtLBCVdEJRS0h2HAW7iYloGpksC0lhhxVQ0YGWHegVYDgGxIMgu6HPCnWFyjRqttxL8+BB/f&#10;yILrnBnskaRaBbE34oOACQ3saG57+FfH7W2jejRCweqizPHqyOi3YMwICrkQjb9EP92/f5u8TCSn&#10;dcHzwsHVbVqCT9wEhYS52WSrm8+slxl15BiIuWiGjTfgkKvFvhWiajaa4ihvHxdNyPXOIiFaIZFP&#10;EEbS2loQMgFbAw+HO2zpX/BewuLxSPlz3aOC9MCE3KAdu6zX24ZvpzjeNgyDrPzsQ0RJyCFkk902&#10;EyJJwh+fndi/BAl22MfhRGjJ0ZoPYU49L0PKvZkXIuDBA/K8Xo6AnlITaIitKhNOTvp8jk+9QFWF&#10;FrXcArSfgblGuSG4/RIkcwHMYa/vRkZ2UiYkIvihgNpcYYbtIXG4WI6IX+ySp4A7T/pCxBiY9My3&#10;1sB/CkjRVP2wRiNE9mHiiFUb/0RFjWe6lSdfRM3FzlzR+PgD6iowSB6OUdTEFkZblgv1kDfepbF5&#10;zMZhjJpVzBXJiENBclBXRo8RBX3+dfz+wntBAVfUGbUj35KCF9VByIScOq69deOziSD61BP4S5gD&#10;pAUg5yZvQTLHR1/RfwiZIb6ggyO6caA8QOZiPM7G5PCx3Hwb7V87z75FpEJOyKLZmVmO5FMBmZlE&#10;WhzdF4SclCEqfbYEBkmGcPrnS+nUMScCuUDjG/Ov/C44BYJGQgxWQTsLADQm33OrjuGTtzByMrYk&#10;p8JjSs8kH+1r0bbMWMkWz4hF+ITwQ5HsqWGXRBhl1F/Ki2sIETchUopiPjHJM7mjPCHCKaMWd5ip&#10;nJ8dhh0iQUt9qxqhtLy1m1BQeTsnd9vagENWzc6EuVU9HogOufzIxwx+JQYd7M40RPYhScjabNZI&#10;KjKCNzMoYM+a6JylGhPG38UBRZM8m/LWBLssUISb+rjLYqQOqfDbRI9urbCeUDc1V4YSOeYvaHRE&#10;f8FsyTLAKZOfAQSCuV7/wmjYAlyRIHj0cVKCZUfzycYHTs858B3AH4hxMwUgQ5yaFfpCFuLfC0Yy&#10;FemUKxeReutIK8GMOfKIB4sLwNaahKZ2dT2FeQokL8B+nyQweTOYTeQ0fdw1OZo+lYfxOB47rj2R&#10;v2mY023yfhSzsQ5kE87plDF0RO0OD8mqToyoRqTVJ1a1G9YRHJbjXunvTozSV3OPtEuSsQkQ4Fii&#10;A8CHqiDcwPc3Y6kQMEZMdFDZdZES2CrDUBbm7lTkVXTM/Zo6uk28P/XsRiOIjS0DhOh+iJDIdaqI&#10;ISG56UOFalc6fDbffFP4/c2zZhUJIieEUdba+ZG8FcimVykILgKOTda2T9eJTns+vVibiQS+f6ga&#10;19CtLsLyP5Yb6chgmjQCi8Xeqq7fDzDAVtvAumwKSSIHRP+am3BdSczUQcQCvK6k1FAoq1oejKDv&#10;2+JrIAmtKZdGvNfQsWl++dJ6Daq3XjR2Cv+b2xrzkvXMSBw5DvFCu2yOQRS5MPuUWb3dQzqtzuUP&#10;03AD6P7hfmPj3SP0avBMUbiA2qTieNLFoCwrt3mKZFSTLh+aL7RRc2k4+iEexhu3sc14dvFMPqIU&#10;okYNs4hhEBE7XNHwcI76vYSilMScmIzvfrHM/PYwDzKR+ZtorQUYN1QCeOGKNi22Q/6ndxPSILGS&#10;ZY9UzP5Agt1JMBwa48GDpMG2aWcv2YjYhhQ1s3KNGkkGXipkMTooAtGjvTJV/Hk4eLJuBpJM/37V&#10;6fQV/gBBCQBUBIAMdmFWz9yNGV/Yj8PtKH9KwDCiXAyDKB8uvFhSrEXYCBh88DWU2YAlk6WCjD0S&#10;kY21UoQeW7Kcdr/5UYTnQQD8GVrWxVfYuMlnkZEfVGFPY0TiEGKZYpIY09Uvuyl63Os5N1hPAbzo&#10;ugX3tdMYsWhQIFKo/3e2Y4RgF8rkQLQ+hKx4X1nLCJJlL+X66y3rJCBomiR5qAmt+jsL112sQpzr&#10;IJujjCByJTg0Euys13XmGEL1tar3Hh0/6CPLrqHABL+s5wF+Qy1STlhnybiR4x5WNG5NG1THUTtc&#10;sRx2gkh1zmT+xxiJD2dFgc7/5pfM7IAJH9irjEh6rEOz+NEsazYLZHEgrH7g1fxlg+tPpv4ymApD&#10;sDGwT6XPYIJ70u97z1LmMeq8Rd04rnBEm2aqARVuIHo9tzVyX6JHq6HV98Tg1amJzCqAWslbR2SE&#10;iqVrJ6UgQfmp7a1RTweGsuPKpZzaWuREX+BqvvIvYftQuDjjcoLPzAYZothdWRbIHkguss0mjNDI&#10;SiA7RNaHsPaLgBT4ooZg1jIZsV88GXWBSlU+D6mRH/g9D6wnugp7OQSoZQ5x2f0pxAa6OkC7nhAW&#10;NMVByi90a1F6nkri47N+Lvv/lgVGwHV7JfChrRBGLVEUYfZQZLCNqgg/gCzWaQBv+1P8YqajnQY3&#10;RU0AmmARglWYwUI/lhXv+OVTsXlAwTgS3Phkr3pzGJhmoYmXZVaYpU5i3JHaHDyURb0YJgzOkyCH&#10;f1phKA2/wj3xejMI6an7o97S/lxESABJj7uIESn8VGiEZw+AmPdhpL4FYoRX79el/nob85CCjBgS&#10;SkWaTtRLeHPE4le8erTY2ECtdlFhUG8woNz1p3BAiO6yWz7KGLBvTUOOutXBa3316LOMtmA4pUXy&#10;AMIisqVhPiIhnVHZ3YuL26XqzgOiAORbsMiMYEhfZ71yISsYWcgY2hlxxLqD36aCJPM7KgEdwAZu&#10;o7k8g8rp+AvSVS7df9xhIfxeI4JA/kCMfIRQjXs7KJYxwY2fBY5fT4NpfUwvYOwN/obiJ8f5/20r&#10;MJKzKxlFIjKEyKKGWc7wjYghP7z0GSASTEjZRuiSVWXwK3siMtYkI5CvbkzSoQoY5JDU1EvN5BMN&#10;5NrDuMUdAYh/z6zAExCwQ/F+stNraIyygJrY+QpW++PUvMPccEQ88NCodcXojhhWXq+s/hFRdPA5&#10;kdkicK41w3azBFU19kWAHdnnX4V9NPejy+A3O7m2VdeHWaOKerk+GDF0Ia5/qk6GWpR8ehfCdNeN&#10;Nl9By46iIwY3qOY/2XVmlE1uZhNJBWLIMoJNmUdCXDqzDjJKDFLFInrLEs3d0F2HMSVRhKjRatFA&#10;kHxA4gOxjR8G8aS6pr/tYRyKh0HZ9GokM3TyQftqXelJ3z7MxbZfhrEpzcxI+iAqkoIdjQ4kDv4Q&#10;W7oP4YiOxjGeURm+ZGNPBSwlILvenQhQlux4giUw611jHNFAbC6BuAyE5QBQgqr5y0zZw/km3JfZ&#10;edryVhtvapIxNyTsDoamVGdFwJHz7YiKMeLhQ5/siRNmC/T5Dua10FqCDC55TVDT4fezQ6ZWHi++&#10;kysOzXxmVzF6seSy9ji1MIL6gr8wlHLP0kT5eE+v7Ytt2cjMzp7JRFRCtFFzFjJ8I6L1kd4YAQsV&#10;Bvxiew+aCwliLb7FhViLaSLo6CEXC/8b8iN9GEmQcdzPVQEURQ9Bodta/3lkMRpK91yEZT2sg6yL&#10;GLbWaBEBwks2TxkS9Eu1KDaFzME0LKZ1lJy7SCP4NBreS1zZmNb6lHDx5xihQBBwYFrJttnQEGQo&#10;blaRb+zuAiLeHPEESgGJzciEuVz4XBFvA6oxDAXrOCy1Y8yReAytySIK2T5HseaTPeQW60gPd9sP&#10;4/3EoXciSfTcZgcAYiyQI/ldhJfKpHNsNIV6z1kqD1RW9O0y2ItYqLPRukluT7n4tpmYw7KVWKsm&#10;JbSNJIUIkGx2w6giaWFcWR9bPBJNE6ZwiLeYP1JMMH9o6Yr65htwxS3sjwoW4p7ejHz2Bcd0oXjq&#10;o/pcVZJEbq6UxHwGs8t5pxlfhBveVjVmss0zMhFCCB3KZR8MS4RZSOWyJD2GRK2f/ZHsTZPJHgSP&#10;XlZvaE1tvghTrVCNrm4NUqSmNQIbXt6me4cgXzn8ugUpW0pQ4bZ+WzORb++kuczkdMRLskMTh4a6&#10;VjHDoEOmkmojWC6iUXi5EBPCcAor/uNyyrKJ+xzozyGtMD2uT2aqqQsC0xbQKe9j6SVVu7wR4kgV&#10;MrmDw8UmdJLlZHDPWRPKXOuOTBxE7EMLNV9hw/chbBM9DZx6F6YTzHPb4DYWH1/+RU8WP8D3VNgD&#10;eV0ECrmfJIPGn8gHe2bE//xHvzrYIhi4UEm7wYFEbtuRQQngYvCwY0etqhh2Pa4IYjfNZCO6IWLU&#10;NosZhkfEwn05KzEQaTNTbq3wsgkG01fSz5W5l0KATioUno5ledletdmIoGPuYZkZO+p1Sks4xwf1&#10;SJRnJEjLqhzQ+vb1tmSEZHdnUiJ6IRrUL8tmmIso+f8wMpjidaEgArQc4fp5cbjmMZ84RM9GS8VU&#10;jzgP7Akdy4Y0f4wiPnccxfDFGFND27xDCJGWV4ZQpBqgQhu4rnP9WuJ4Gg4+7QST/RBrSKFmKcSw&#10;KeQGbkpsL9o4q4RAjnbESldEvhy5ACGt7wquM6QDrs4wba6JzszpMB0CgmMu7zfBIa5sHAwejqLC&#10;YCosYWLPVFbJS91bYuTeoLM0cBDsoYghQ/LQYaJcEX8Zbjv81q3zVZEGY1Dvg9FD2wApirfGy5AI&#10;nwN9jGa5tgaDSUjNH2dQVVnGbKJLeCojz0YEtLkOoc1JemSua9X6BSNTzL7aJFKThrktQm8gZnB1&#10;QvQeYVrgS3kYh5CqiiWI9TC5IekmH/t5BHx7EUEHbaUWKtcQ6loW9HvalI1S0m9x/TbXWhYBkFxK&#10;5FBvGO2WZYS9RG73Ni6twxiAlr0oIDgYBJXk9HpwOqgcscMy/wagJ+el6v9lgh+M4ZxVKV5XQ0da&#10;agVliDGtkPgsDyAjDptE8SRsfrbxQUwGY5eKFo5A/36TyLhZJNPGthnqdhmd7Wsl7172itnqKqMP&#10;QvfBgFLXk8IGwoLNBO9PhBffD4mecGgmtUdmE6u+Uez4YisLUrZzIdg0RiWDymfk6vQOzf1bIizY&#10;Jq7c9o8maSKmY21l84K0pCLX75vXzU1mGxR/xz5v37qu7F9TJDpCkj0MpcyBpKwQPUYY6X2IdxQK&#10;xe2djC9nyboUNU5OyoVoaRB0xQEtCBJDGm3Ri00VHseT2m79c/4DlThHLz9m9SvSIqS3skBbmh58&#10;9Nndhsys7AKj3Ig8RBU1bp+NQGTyAi/7QapHVthtzkCR3hwj9QPVagTGkCjSDck2ghZkHeNPDSKx&#10;DujiNnLVhM7qfyS0WI7PlUaI5W1sKV9aNUZM9RSW+xjfSIXMVstG6BZjd4oMCkNC7BHRxLJS4wbc&#10;hKGcTI/zzTBGOHLx76GTgmBDlNsLMho8O0pIJiLWK/Jf837EEQkPp0bkZCwp9JFlFzZKbLQyEESj&#10;HyKSeu0ucyAZ5UPaO5WPWPLAca5XinHUsk2xUzR0C1MRfD0FqZro4pNqNR59Hzh1I2Sp4jfdL7pr&#10;1RBMP9pbrYm/iUWbQQOIDA7C0iec1jZfUx9fLMaRGu6zXE0qeY2LZ4BvDO5ziRduBefkRpRLkdnE&#10;SmpDWOkdIet3uMqSyo6ACY6yYm2WkYM9mJU3XKUxVi+g0xMQyZLBWxEc9ahdAJpYmq5rZtRMXzZH&#10;QhkCkjrtLuOKRKuOSNPmIl0jZ0vufaIOcGbxVEotxL4wDqT6B6FFpQvcGCPkHfqefd1Da3ml2A4d&#10;xfsl8pdgge5tb/CJ0mw5c5N1VWTxm+Akoh/kF1nO9g0jEBHjYTB6Cl1Q44vazjARqCZ8ExvzpS93&#10;hgfINR8diDQFgwhFkNhYEDZooTJawsoS73h+QZ6zCd+6W7I54uhf1LCJ8ti65inrRMYcOfrwRINq&#10;BhOMPPcUhv2IelrbceVPf43/S4yxy+ShFeDCwYpvynmXgcXDCnApTNElsz6003sx8okyMzQiEORd&#10;oSWPSHzZMx5P6vrK1pilkXdsoK1FsDERcb0NSGQ923VMhWLEoEToshn4+Pmu3J4DOCSYEpooxFJQ&#10;/9siXU/UgDT+oC7l7UC4OnZNCdslInXrkeEMQ4nAYi6JrisbxTXGGPKhyg8Dksrqq9mKZA4Z8lUU&#10;IHBJr+rEIvGpjcNPjCUJuu+2p/vhmEOHdi4kj2qvNkm87rpoHSbL5hVCz0fJNpFm3RGBEWA3nNcG&#10;hGK+GqqhqI6LpT62eMQhQ9bCAHbkH89LNVZp8sO6obtW+WZ8diWcSRH935cWIBR49efSD3cijZ8v&#10;Ac+otG+mt8taA3UHewdlDvSOkBNYvXWQfAPUjUZ7jQsGfqixoSFRz14y8ZFN7yx8Tzqk7rktfdMY&#10;m5jR9NUMg50KPr/7wMSB9r8KjzQEn6/ZAbZaghTH/B/0QO7czf81yhdk1i1LnWLcIrUcPCi7nGFs&#10;GR1YX5FcTN1o0YdttmFXxIJwclng/sQzzxGMyOAgB3BBCv1Fw2x8Yh5cKj7Rl2cYFDFHICdoWWui&#10;qVs65hXENoMcr1IoRp8RHnTW+YapI9shEWR0NjZiQ2QquGWlX26C6H+1gbDYpw8bj5uyqqZnvlwI&#10;dRQYfmcp070MA3nbTeoF3D3EnmFdyy+lCPhBFGHUo5aWJVOMGbwxqTzAQoxOCodwPw06zVCkrwEa&#10;4oOocKiN5KpjRecRs/bkzeUcQFdz7Ve35ipp6vViYPNdL+dBDdwv+cgjpZjkLq1qECUddRLBOc4s&#10;I7aWqDXy1Q92Ce6jmMYg9MA4WpjxSvV2tiFudpYxWWQYkoIMs2UjUGQfTyhNtSzA5WLKsk+FUaRG&#10;J5UVx1WwMgKFxiQpVFrg2AzBL6JrH6BpD3oYXRVGD8GN6CfhKv++JCd7C/zbPzvlbQ+hr6CzaiLU&#10;EAoUyr4aphGy1W1SFkWCDMJPB5julz//uw/xZWuWCIW56QUF6uhSMKp5v6IVUXwPyBpqxzqENMmJ&#10;zC3nCd873idJI8OYvVSuqsyONYmUkX0zrchMLMfIpq7D5mUddJliupS0v42ziWDJLONEJDuF6BkE&#10;ujUBfsdFuf8fNCQxsjS64S4egsP6MdtjwwROxAQofMZE7l0mGxsLsJqQZTtmeeSOhWtSREN2db+q&#10;nfRDeIk8CZYmNGC69z//JdURgAP9RQq3mwxVJCagYiaIW5RIT92ngUZDFOGmjZ4/vJ+wP88SE+ty&#10;M2bNEXM90tihIaHTHrPtyPw2MgHe+XUdz0b345BTYv5ZCw3lomQIHUeVyr+gBsT1SMib3R9YZBTA&#10;WXj8OUHv17s9573a7TRo9nX7M7wQavsjkZSfiijxPW0lTK8Kyx5GxCEnyCI7J4BIvsG8rJEzymQe&#10;W0zDmJbBny9QwOdkn2UPsCj4FiXZR0mx0WneTJB245qnJV88zOQHNjm1I8njTP/VBCyrYCUztitG&#10;PBt4BhbRF+JBstlNo41keFGodOQn7IIN6SCKMpi+8fNFEt3rpDDSRRqXUeqIPBcgVXsTBHIZ0Q9p&#10;aGZmRf52H8diJBuM4LCG7ffjrZyVjJKwSzssu9gMY+ZIkg4bia4ujMZGoAiZ1MCWSkLUuDkgUZXc&#10;lh1S2pdO+/drg8VhtUHRUCxnI0QRYFTMUFrcQfjCLCQhnhz2NLao+hKwMQLNqN5mVGOCq3FLqglZ&#10;tsiURwRZs8ZGumN1l1jBKkYRHpyiaz41KE6gsX7HJ18J416OGoVaMRm+ELl/HBi9lKmOBoqs2Qre&#10;shAtL08oeZqjcSAg0s7w4ExZHhJY0xci7LpSJiciD1FB/VmyYWBEHKSWKZuI6KIvM8g2U89mMhLV&#10;3JWcmrvDWzkP+o/9V8JhDpD+v7Rgcg658EMZRw46KEZ0xvlk1L/PPqpLgGqyz3JXu8aPRF8jGuJU&#10;ZxGTP8Y/Ur/gXpNG9LG6ZK7YmySKsC1aWzGgzLLHcmNF5F6U9FR5jwABeBhYjxLjtveJ6j3Uw3wm&#10;su9ET4G89FGeWwFKY6sgNlaS2U8RbFDucaPCfoKF7MhlNpzRytO8hJRso3KR/Szzklsla6QKLkEb&#10;AEMk9xwMWek8CvQG5CD0J4ZgbPgW9C2TW/oM1BuXPUgb6c3Hy3NO8Ak9wynzjzCE6FCMhYP5FcZW&#10;z9OqmBGrQCh9MEOp67/CCELp41SlhL0InBEggolaq+Ek+bdaml9VW5XWo5dhFyBC+gnQmsm/yTRM&#10;K8GxThBLmOGRTQuMwhGQ17jKVT42nlDRvaIanZrASFLDgEExtDTUR3I6OoSOSPOAtLt04oE0y0g5&#10;XKDYGuXrK1ImO2wSYuYeyL7eAEiOm/bLRLmAH/4K6LZorEGGTIIjCZ+TprmwBiaioRLYlOW7nnWa&#10;o1NfAQkW5xVmYmmaZSCRg/CffkY0cc3kiaG/6QT0Tau4a2YLNKN9yoGIAFHntLVmDKo1ZofPY5la&#10;RiQpVUvuSnIkvh6FpH6zSY2wtAg0q1tYW3etqNiL7apIP8IJYULR7IthirDOnydGFBCBlmrp2gY4&#10;V/oignXyVAVA3GcnaMHPFwlpDVwOY2ZWo78sOj96brznqG4oztyzMbyo0Do5Hp41zefUf4t8ca/C&#10;I1ZOQwziyJUKP/NArAEWwjtUhA3ntVT7ljtM/qYpZJJ3joNuWSBJonA9G7ws1OzZnRkBJCxnDS4U&#10;BpSoxGdoNGrrepOppFuko0lAH+UHpxppRjHUmFqYMZHatpCUQTAH6UnsK1MEQnbZvoXD1KOip5MS&#10;XT7VoGyK49daPp08P+4JCTAxHBYRPCb2kuhKWEoSFem8KxjqXLAEoVuEy5YdjYsLDEDzUGdFJW2V&#10;tMzPwrNUq/VyoaY4FRalm2YakqBeC1JEn3lF+2kLV/3kX2kopSHSv2dY89dCubWbh0Z+qghIfzbN&#10;qw5EMvEFTtNvVuxAGJh6ixIMQHtqyRLTvdqR9codvV0BbyFtbwzPqwzK6f2A7sWnik0wdCo32ZHf&#10;vQ5bd3iCg15KV2A1nDYbIDGN1tsky3WIvJgiGb9VlB5EGzcpe0BJMIGgQiRKc+6LvnmuF+ooGkJ0&#10;vuj8QpHh+q7P/m59XDd4fks/2SZr0tlLY7bIg44d8amqNnEav5ua172hVFPIEkrywZc7Ky12BiNZ&#10;dPUuN9+tJrFBJKOSlDNE39I4vBsgxsoPkA+4UUasDz+RsbTEKIFIJgRkLvpfnbNB7t/G6SPGqio2&#10;wIB5xYJoGh1CpE1rRUjIX9Cfo/RPcSdixxFdXzMuKANgtbhe2xc5V6EokwwHN/9tvCZ0oMW4vNhr&#10;z2zAsn9LuOHQegp68h2rCjCFhA48GMCi8MguQ5hV1xMzNWUGe4JZVrwMRZqShbkKRPZGiXUBNE5L&#10;vPnh1J2I6apjPwSgAhIO9PU+bcLYth/f2hY/a+VgW7c+TQxCANllq6FfKTw/2R50hbtkogMya+oP&#10;lnK/yaHpAthYbEHHcroAIePiL4x9zD4kFgUhk+zT1vj7msHvgrkrc9Zo6QQp1Vl8/5jp1Pq+DOPt&#10;DNuguBIcQZeGKd4rs+kRRJYUas6bGUR0ILHaSPIb1gvCAAxMbikrzCRl2N4yJ2uY/bTnoFTkNyEw&#10;lJ/h2gEmEgz+lBFmqVhL4U0sSkNT4iP6IUkiThDbLphvv0WZ0TnljsqxCQprRwYfr0lvH9i9VS5U&#10;ZqaKOPjiLsfcppfzLm4icxt1qW5qVAU4YsZkh5e0ZFGyvbwZBg473FctZ8HYhvNrqNk7z4SNmhRL&#10;gxoxvyWKXwgLfQ1MKzxGu18Is98LfBqazUSsQrrZ70EkDc2uXdk0r+y5nSzpaA1H2tsXEOX5OoQw&#10;xkfL5A/QE6JZlgcZoRqo+Dkkl6jxPyKadmXgJMrL9LWh/GzqAyKRLORGdfHzPXH4GuPw3iL8TcJI&#10;fccLZhEdA1Rxagy4i8z4PpKmlYjcNoG+ZkNHXiE4LFoIw0BaHF8CaTPwD4K6uFBreMWpABnEP1lU&#10;PzIZCdGL+RBC4REucqfwSZWwP/XXNoJCg5PVec/Vz7pRj2Nh6s4RA0D9wjIY7XCKo6fBWslkEECo&#10;a9T0QxJEzW+CA7oS/fkPlN2OM9ZQDZYkQ/T/L7B43MgTNkC3pN9sMOXZiXo7JW7tLlGzcriLH+p2&#10;DinGGrlF2nGgmAfr8UajP32p7KGB9bAcPvVgmCI229mPHI6Gy76JTukyRKAjBVHtQaejHiZMBf4n&#10;+CoOF7Z84/zb6SRgGLye6NTz+B9lYqCROz0x/0MvrVPiNDcEoKX3gVfxV//EeiHERzNjqzyJ2wkL&#10;t705AClYAJVfvPOEH9KYUkkIAcBDMKW9Y+meKOWH05R7on8CEN9GLUC47ghAa+AwrArpQawijsyw&#10;MTUEQBm3TcXA/xieAZCVrvCVnmHO5+ELAGTIMC6QwPABNG3YLKeN8xJO138APRUgPYUY4FfCtfoD&#10;Xr/PrKeCP58Ld6z33jIDqIzIQJdE0cgAZLKEDvyvfgbwB9c7PQeQaEICwEdQ65+KZoRLFxKu9DdP&#10;t/Mtt7mx/gaimDwkNLc0/Y38/fmDZ7oHCYK4QEZQiwvV//wucbxGut8HavQ6QzGAyBJYiuINbATK&#10;UsFx95qAq2LiVxllncPhkDP/hZw5wykR2XipE1KL4ZSdWyT0/PzAyjOIR3lI1h1k72hLAJ37qEBg&#10;SiJPm0baXsydd1xTyxbvE0roEHoTCCaELgkpgALSRXqVJiV0kCJNAQtVehWkCCgovShFOii9g1Qp&#10;CkoRkGIBREWBt3PO5ZZz7znvfu77563P55uZvfbMml9mzd75EJIJbc/Ion9TRkj8a5afx9y8Ksi4&#10;jBoOmbHGl+Ig1huClAdI/pXBjYihB6M/yh0bWjugiwzBzJBRxZwaowiG2/iPFgkmNBwtaVW/6s4Y&#10;XJeX3ZUqbR+gfVnLhaVPvC1dHbCIehBWfQ6vcMAY+zRWwqN/xpAFHYl67TH1Qo+WOXP9glnU6ESC&#10;+mNIfeelAZ89IWc8zcaqsI1f2/LQa9cLNEv5TW+LVHyVG+caxEvJjJqkGc/cOuZSDXtpKnyOsQmW&#10;WkzQe97zcfex14MDCoWLysfN7Vj9EuiSj8fz0ZBbY2FWHU8f0npf7S2BOSpLWfLCozxPi8JKZdow&#10;x80V+R9nhPugGFenIR2G6haRm2m2w5eVGsDkd+5X91xR5aLgfANHmKVcvlbBSULPaSYtq3ioPb05&#10;8iuzZ5BG8SFfDi+/xVhNp8P8j2ljvX1phY/JEsV+3Gd3LI9XYowzJJujmfHCT2/1jUZGD0tTljqk&#10;PXnZY7M0DIuozuCSLHsfYaKdTfvjLHXvo6xnoHFJSseesinPjEqDKIY9MTH/XQOuBjSwrR1/wwQO&#10;qljIUzBx6uyU48PW7j69gu4hSZCTJdW1EEuvOP53JS0vcJc25L4cGrio3bqvR1jf0DCfZkpE/Zy/&#10;1RZgnFEYxGkTRrgjU1oWDUOhq8fPsXgidct4mp5fb2AklEUEkDddIkl+4/imauuctKV5pVJHtmNn&#10;galnz/YibcBhmdNod/chKIGDZSmgRzZrwkIuIHAMT2r1znLALcI9i0lCMSS1XkJ/9NHDsvI52OR+&#10;/27ja3pqxj4jrvE97f4+y742dnd235+8mjlw/qa7Os9L7SDJbpIl4HOpvtlQk6wzOacqGxlLhQXS&#10;oz+/EsY7xVSugZTHtVn4XPSLePHjX105Hzam9LGnxb5iynJ7WSu1FBBR3zMR7D8l9rJ4G7U5n/31&#10;qNIiDEYTN3wH3FWa2RduaSiZX5p8JvN8W22Qeqa/4JEgFNI6Gycj+SQaP0gA9o+rNDFqZXMLS8hr&#10;9SAx0CFH+rkkLcdV1z4cq9EoQ1v0PciuDTfK+mC3ks1/CJpNOkKWO6mbyfKRpGYL69Yt15gwprio&#10;d+6YzgYffcPnF89Emo2syMH8jpZLUjLh/K2jo7Dau65WywpnaWXt25ZDy4oFU0zhA9F9ao6kDi2g&#10;wuN4rqvi6twgGAsW/ugo5LorbFsruTXa0WdvOp09GBQMCgIZPb+rn3OhIn2U6aek1u4oma4+hsaF&#10;ib/g2pbauK9BqErMZ77C7xcDyh9qIKdktGQIwsl3MyLfT2IihevPfdAQbb0nG4XnV6oWbzaEPgvM&#10;sNKvi6GXo38gp9VuYGD1fklYw6vE9qv0ywUbGna517sEDYymwZFOuI5r0XGLW4D6NOhGuPoujOfi&#10;18Its8iqsiDbzD2uVVXnbzs36AzV6gk7kS1PviWXmdGn9ZfuLTOyfXN9NV4eMzSelt5DJ2Sb33ed&#10;kFoXX7rBYPhRR1xkfWKB5Uj6kuh4dOK9jqTRmyIepG4iAR4Z5oRrPIVJl/GPMZIG4vfA3UEVabYi&#10;vdiDBFwuZSL4G2oWxK07TYh6o5OpLgEfPPisNXL2Ino+qv8Am8vRk2FaqVeie/+M+MEhMvRru+G9&#10;gcAXmhucEZXX1Ba4kCXirtpXcoBf6Tl4dt+e3lDN2cV6bnw5d+qykenDOundHIuyzuzv+euVqV1y&#10;BbSGiCsEoxjVNSuuWJXqLnZmvVOxosx2uQogwGxgiFPSWlghBRZKBjpGKCUDFblSRwipUpdiCMwL&#10;lIzihXKw0fPSkpBQ3hWjee/D4VuburT7asz3UrRMnKbJDkLucA8l5foF5DPXibhHZ3en9KZJ0uz6&#10;/WDJaU0zGjM2T9F5S75VVbN7aYKIzstjgGyJyEaf5zvPyt0OIn5c7L97fVzlI2Eg9iGnGVekcNEj&#10;0qjl4r2MIplyYWdncAoUmhQm5BX1yJne8Wf2HQoWEMRIjBaLV0OcYgL2LnF9ylmkAfYF9dkE9bp4&#10;9zr1uSCeZ+dQ7qVMO1y6Kxb8KLevW7qY5+4d0Cn04WjunvUn4TH44SfbeuyNyFx2rBq8AzUsGZhB&#10;w9odFdKX9ErNZvcjN5sed4RNR2pdkDQeawB8feT506u72CbzEVdlaHQE+VhBrz434on+uTD+n8H2&#10;9yOU3qGo9m51GopcUGEa6wIvXn03UNq9OfJD/cJS7Y+OZrsuPSsh8p/IhKyWSfL1JL0p6s8XJcya&#10;ihUMnFmgda1Fl0xeVXmdKiS0CHTYpZo8HnhE1SwosqPKu32kxK2U4DRmz6P4OC2k9E64dRc92L93&#10;wijvF3/ygLGaKlTx7rdmgRwnDgkmrttok5z8QzaGQEdZS5NbK7dSBxoY4fbloo8HQvcLWHbFC6P8&#10;bfq/rlr9yBMxcVyA57u6r79DrYDTr6exH69qaD7Vz93Z+Hp4USOsI+TK05St72CGdy/eVHAqznyh&#10;tLemiGydKezRyNa61iIb4WP9UikEQcKTzAh8XvjeqpBIeL+RLcxfcZWHZ9bjkUJjQRbUD0uJ/9Rj&#10;KSrF/vxR00B+w43Rq6QK6MM7Q5lLwbY/WCMT8j5/1d9nz+JmCa2Ji6r8CmbtG2tzz9jSLYwBzRi7&#10;VomRzNjTw8jygg/lu4vn8kSqFdJeGN2mGjBAmNrEPj7+9m0+8nzb4O5lS0qpK539kg3KnFtFc6ur&#10;7Dz7Wd3DAtVweLRBIvpsUgZdwBPu2ZFETidHxqVHal2yQlcGI8Ovwcw65zLSH0uRoopjcVpJDx6U&#10;7j32ZmCqSbLr6tz31gJTOywfIFgjc9qT7/cqWDx5TTvVGsAYvh0GTf/poGaMsifji4m4Si/klvXE&#10;K0XcUPfmaZZgHsZ424T4TQalHwx2DzxV6IT38pSU282a08emiq9+Na/k3xOjWxjn0U3z9ROWH33y&#10;dXanjrEvA/Vj7lU1U6dKh1PJOrd3q3xHL2VfITklifGZ0MzzMwbCm1BjmgQZFQ9mCmiaqpsC/OHE&#10;h+sRJX7fhamDWQ3ZTdBmRo2iAiH2tm47HgXSpfm/DgwcfSyGXSO8EDfYVJ36LP0Lh882W98cepMg&#10;tJT8o5D90f59+1yVOKlstsaaU+olM0LBGLHIRfenSswI39AQ0fpjDIXHu+DV6Dy/R8nKsWPii2CZ&#10;WRBd7LDAkpyaYv+njOH4r+nL54S5G+XYPAmeGwbfjc3uPvFHZPWFlPlfMufFmb35wdlm+vzrnWSU&#10;a1P2tuxL01ccutTzoIPGgYHs0MSgKC28jGvqtm0nRLEynZECTPYhr8RBSkPzgCMmIxkuX1WyFq2W&#10;Eptug+Pre6118YrSAWGKbAkRtKY7bJQrNMA4Y9dcoXgtslUjjEZGdt6NZ1U6/+q1UEfBc+kPdPzR&#10;TTfHGG9xau7ee25Ty9rfXGp988t6JY/wOT2Qp/ZweieyQl7sgr/SC50OSn1CU+gq086MaYXgvZH6&#10;T2fhjY2CDOXFrldJdMaeRentbY+fmnnCocbdzxUKQ3HfFzv9sLiiSPBagm/SkWekisg6ypvt+1d+&#10;ugnf/FmLS9caaaMmZLl2oXDeanIa/ffLo95TSgtMGkuWlO9GQcnez8XLCgVCqs+vXbqV5x3uPbVW&#10;EXsjQMeStUU86bHIfv89T2xPnsOn457kSlUvsZT5ghfJ1FcoHzx8mit5n9o1gQ5GDf8wYfUZte/p&#10;6WJNaicfxZk0Epwy/vT9hscB13IHa08b2USV4JojjkSOxoVH2HezJ8lb8zPUC2zfFp2PCIzwS2uf&#10;+jC5paTaJSY5id+1FPWSp1tTVt4xhGcKPXL1mK2++1yvYWP2PuaeHWrrduCpz2acrKXXDdLcD33f&#10;dCKvfSGbW7m0/apbgWecZzjJ7cb7eGehi8w8ySqo3fPX3EdGElXM3QMlcqR++mtquI4Gnnvg+Hiy&#10;fUBR0jTJPY69yj8CrkJpbTx8z/LhMqqKP9eFbKHhBxRRci6zNV6xyz54K6UqVuCpybvaC1G0RVfv&#10;SSuUrzltCQV0y68pwCJYNUZ6HSo0qbrX1gweQ7uCBu/Ea1NwClnoT/O9IWnjKm4zEhs/L3kpKT08&#10;2J5avY1yUc8ojwEeTo8qKDsjru+iJuJ4yewU/FznZ6WO/Yo6qPbF5lcFz9y/amAVyIIg8GyoPZdh&#10;6hBb+YsxeuOflG+/vfMWi2Bm4Yii7Iko7c0LTlxfPCoqeVmAyOriRJ92nOWrnUzkOoVtaRMVUntF&#10;OVfirdLtDVZ7y0VD3UWAwKUp5RhJ6bkDhOzJrgdSCvwwLx0aiO4geVBy+rF21ybFQ+/iR6cD5Bdj&#10;HMTdLgGvlsDfPwsN1cud4lIuMJ238Y7xXVLS2UKjiWIsVq0YAwrunm/h/SFCsLJdD4sNmOIvY4d3&#10;Xsw8tpSpWVnLg0Ft+0lqXXJeIVQSSnDItQe1qVspH58lL/UECFNiPqaJVV7rnYBlOrDljehpJ1w6&#10;ck49hFz377ehqGK41v/6WYkYw+ULUksObG2FB3ZBAecznNsYgxADIYxL30S5HKzWMsfSDKjbooYm&#10;NglBrDvr0nExLJ+O38v2xokB3zVDMId4e/vciMhs4ZCiIdWdirlH/j2rHD9KQZsW/eG4EEr9s1SF&#10;8UPxqxhh7OKPKbKHm2+n6cbqUgOhydSJmxT1Rmk51EqQx7G6GFODjpDZPg5zGe8vLbd3Nq8moinn&#10;2ynyZsswfaY/rFaHthWo3cLep1UV39wlq7o87Ox/Lcc7U3+2fPhZ14dK+MhtHIetaaCtdM2YmL1S&#10;R+S+8zH1UxXEp51ZXdG0lxtsnfLBCZMXteIFay+804JMfg5+QE+lbXhrt/ERutNo15yeAH8cVrxO&#10;v3xg4z8oBSNNOdT25ZLcdTqHbY7LqU+Qu3u/ttiWYTbA61hOza7Y3Wdx7sUA10EIGsKHYjCaM1Da&#10;xauqqwsgl6KmIE3Rjf6zblNPoz7I2VdmM3Cx2NTLXxE4tuxwWP6hOvZou6XSb9tWxy3j2ClwkGTq&#10;6idvV6FV0hkrEcepgNy3R63VWgkq2RfHuHf6R1MLS+WkD2e8yCIJndKca50kKo6b/R7D7CXm+hwi&#10;8F1/DTLXm+iO4+sPuKq6sTNrmPSdpTAXlkXjqrzVFceI81oR0SzgSxTPC1uOMM3vLJDC7VDTaiES&#10;H1IvH0OrdNa4cuq3Z9U1KVRTEn3PFcG42O32bJndAqJOfbiUQPb0tWJPruvGnJx3wdwgThW1NCyd&#10;bHvfZkdYs4VmgKXj6czZi5BFFKGd8iPTqYn7aM6HA8MNn8cDprfExm+6jFDbk1Krm6Dm1TPvDSt4&#10;QX1ddQXulHmyvepI5Yu1MbsCXZhLjX5fqETXqLPpmLeqIFGwW57XFGHXVe/ta/OlROMFeaihVYdQ&#10;IOXincxVxaKsLqMF1FYcVuhIbIsstKs1ygqn1e7u+UVEjkvkQ8nlyZvRQo1e+53OpVGDlMna8x+k&#10;Rjlel6eaht3vMSBYDKxyXSYLS37fASV5TjMb3hV8gySlDCqvyYK2f5CTJzfvZPYgWc30zdutNmFz&#10;6Y88F409V9FQvFLLvS+9E/i8199Kbn2hV4qYZGcMXAtvq487VNUwPLuVUQiXfoogs71Kc/9LZ0o+&#10;7nvI8cxG8DZONt780hFulYugXZUpPb9sjgh+kRbXW0Fq+1X0Q5Pr0+PskJHmn9Wi62HU0lGzTmVT&#10;F77Uu1GRb1DVYdm6quPUhIL02CNUzRsIm36X1Y5Iy6Sdy/EYlPpA7PB8rn2LMFfxx0ce38Rk5HgZ&#10;bjTdGtyeC6rza1aZH6TTi5vQiswYu3n+jD1f9VvT0yOSHHmk4eg3HxZ8bX/B79XbBvuWd+HkqGEy&#10;n6np21Vt+UHSB8poRpZrmvWab59dNh2jqKonrTMPyHhSo34RLxv9k4pbwvKm+WRG0LuP2zx5n6pf&#10;z27Z26j80lKYpmsckkFiuKsWEFxVoRZX19Ex5vnsOd227TFWbFj+08aOC/NlTEn4ONjxJ+xefB9W&#10;uXFjmfyRQ0kp1QU2gplU7AzZY6xyzHujAqM+jyur2z/1Od4m/xpE1kHBOTV1VWrlu84FVVrcVLgN&#10;G+ZbHhb6bPDm8ONnxqfsGWF6H7TIqK+9QHo+HzeyJrNmXdW8sNj8NEt5iZCYk3W5/b5LMzrK7Us5&#10;a56Sv9AAvRYjp8rT84UtZ/vZIn4FMqrlarfOxH3PKZzy92bVnmYMvjT6wnhBNvaZ6OqQSNXdD+ph&#10;ImlZJgOcIeHqSA0j1yjPfXNX7662ckv37oSMtSl+ZeVKXv4Os5TGs32z9UFx2rk8i52mclE1XVfO&#10;dAo/VnCZYS7ac7XzRWN2TltTVKyoN5ivu8uHDSzSFrz28HaMveYrJh71S5ow8TUz3ueDB6mmJi6g&#10;2bXSjcGu7A2lHImYSu6NfbQRgpOqQ7Vi6zZaXWtb3rHZkSZiCN97pmDqaWSUVx9ceMDNh448BqIA&#10;z/a2Di+FLTKSyF0ufhExbcJI1cFW/C28aGEWP4S+ImunWsgvG1qtoKyCwu0bbVx003tjkP3cNZ0Z&#10;L/pTnlTG6DtY/4UqiOn57Tvf8hUt67pX6nkMB+VVkyMhoZkRk4Ks5M2cN6sroPEP54TqrHS2Zmk5&#10;XBRglO2XVmn5rYM/2k+sdXWTOCSqBh9lkFhAhnJCtW/nRiX5FUxR+IZmzImmiNCO0hvEB8qU6Fw4&#10;4KsLNt6kDgWd6t8Tm5P38zs3bNU6sh7FpRQciH/zLNk0c1Nqaenr5fymgeR2DLcTGQjPeDgLPfv9&#10;OmOiWYG2VHF5VOQqfrjW1X55led+ScRFqY/FTGkhtrlu6pYZbAqjZYUu3WNCziPhUtTngymO7mZy&#10;y9yksbIuzGNoG33nScEomfLdtOfLECqGimDbE/6eKvTWxBlcV4UlpJNpeNkiqIhkVfdJgjOa1oV8&#10;ZktV8Izd3Gy2cHJ0jYyIso04xxfB+XSvwR0IlYhBcCOKv8Z+jYfXLr89mHLELUYbq77QG8eu211k&#10;2S50+bU9GWnifmDaG8z7X30R0tNP2KueMhdJOHZ3Zzqhorv57qL52k51pyB+ERB7fB/l5Si9Cwr6&#10;arzcw9yxK1eSHWdkiy7t2okpKtS8bv8VV/u2MCanZV3PW+Q6Qlv659vQnZ0N7W1by57vxZ5Felmi&#10;S29YpgPfLXBS4n99iV/fznHzCLSvrqGr5R81jkPdWHfVXA9YcVdtk/anmmklUXE15OssR5DGSscp&#10;YFui2M3qG3Rsn6mxzPOJRwfV6KzoQeTlbncnYG2/kkWcVxpdF2FssOilMsbkH1XWUpQu2sg5j0xS&#10;Xn/Nh5VFcwin2PbP4BxFP1VfEJIaLGWXa3BpeLzPA+5do9lc0v5E46kjUqYsZmbkXyn6ipwZ6mdN&#10;z8LNex3P5JHnZ0AqqXNjRbiZ8duVAC66uGdGLYb1SrQVLtnePf1LExc4cE1a8qWVoFdFudyV1YUj&#10;Rm2uIgS6HEYn2L0gxR6DY96DLPCwm5gy7dZ6ravFoxTDx5nOZbomk7LJYyhkqjvt7firMdxUim9J&#10;Fn12udqTep+V7BujwLffbYybfMlDG1HoNsJOUzcIy36pknFgvTqtYumilNWdNa6yxnsldZKVcJ6K&#10;cH+giUIjqFIuoXYVxK/3KvnB+dL3bbePMwPv4AYpFx6rEdS/iHOKh1uyREk6vMxhbWRbDcBnmM03&#10;a3x/hnEyfVF+r+r2JCv/xoLPvO4b5M8Krv4LLLjqzl7C66zr+zch0c+UOUIHIbtRSeNr04alzvlJ&#10;ine2zaJgev5DSRUbcLeb06Glp59oUbhZDguVClDB0DIvA8Cb4KpXKeROikoDK+rGxQ3ti1sBVAku&#10;4G8lpe19vmhty/T3F+KgcUnVHb/UYkp95RLfQWVcGWae7+XmMdISpp6Vrdh8OsPlwZu08XHtuaB9&#10;DTnlV6xckodjIkE8ZGOIx6nTXUu26HSHeP1PFkPn0Oz4c3S4KruIKc0eH7Ibv1KscQXKS2r6Z0nf&#10;WAu7hv6UWbS2weWDOrHqn+lu7daATXzCPYN2dQq/yY9u8lM6YPDffeOhdTuhTMecvExK/QXc/AWi&#10;kPmZyKx0LMjt42r3L0cwzwCbbJjS6+XLSR3dzL6EX8+sorSZrILt5iIWw3zfaRa+/RQWr1LbCG46&#10;pbvwwYAhjVMgM06Mi/46cuSwsBD3OYf1TqdeZfStYb80dTd4Kh9ZTBWcWQ2CjEGO73eYDwaaTeIT&#10;MfM9DhDO78MKUYIPyqeKz+2vwgjktwwoqrwzauLTR+g/Qcjmx5VWbhtcv2FI51e+KdTi4mnUmnz5&#10;rj0Jsg43cyUVzaaozEU5krbKTGiT3FDpuvrSr0UqzsX20/vwI/rZBMiNoSjyCyJU2zmnbQcUO/Du&#10;o05mciLOeK1+qV6jtkxOltqp4T6GbZ7dbd0V+/rjoX2ctdlquVDH0l20klWxfTcyhsyQv48mScvr&#10;zLaTY/72aZqJd+XrbAnqxpz6iaC49unByatOk3Std78PUmePIfIUf+azsLRquq0G7b/iVlt7UaEh&#10;sSd8K+exZWqaAalE5PQXU16I/OkxV29d9o2udnku+pAwhQHNG6YS1/3rqNS/m6bayF47aCr85ag3&#10;pb6LAj661n5TJYE/ZTO/8wob14C5wftPap/rH72eYGikX229HQ9OTKMP/+yaeZm3vCqtFMp7N7nS&#10;UYS+PGcobim7YUkzfEL5lqXTXVWm8IgA8NzC1tgzhRnz28BGI5KqzxjdHSsQm/SPbrvqhX6m3/nx&#10;FPO+6/5w8HdJo6L3/HFsHmzY9D5BKUOS+w3YXHJzwxshwvyOD8+YJJEFbUOQKzz+kI2a6oAkWWcb&#10;DJ3qocJdi2n6+M+N0zk7pW3SxoIYPlBk0k6mTvNqslzPu2RHisjcqaFsrDpNrtRt+SlYonwp2s6O&#10;/OrSQM1ExrrgAh1/43RE7WotpC1BqpGxeJL31a9yLsVNFLVEY6/wCvwaUxh2Nn/OAnjzVWdPVbZs&#10;Ip/Ablo3095Azm6zrfHNXZjcJwN4Y8ndjk3jeKyLzftN397m8hm6rAe09pI6cGfO4abBwrfl7iVV&#10;aeQbs61cxnoIoV/j7woPma/DTA7SDr4MjNEq89uH3fciLWI0RyT6/TA5Q2lI+H4Fm52xQvB+udkk&#10;CgI2X7H0U2WuG7R7Rk2jri8Wj5IrFXudqEfGOTY3nT6/0Rd6OppBQvR13kGWgZs2ghzd1W8pbeZx&#10;FLWL4dIIp3Vw7DJTEKnraXkif7rHzmB+i4JM5JVMbM2ETWKfiEi6a8c9qJRRHBPVGzHlpSVOLiZ9&#10;jStX6s9l+UoMtybFOgolmH/28Zp8X0W+f/qH1e0IduKGKv+6tQoG9Y+tVZSBPVd8XTw9VAi+DkIq&#10;ZyVRklgUBoVHYzFYjIy5sMRv5z29hRSBTVkcYBfd3PyAWARfT2+YpNQZGdhlIW2CnYuHr6eP82Vh&#10;YQltT/t/DiSNQaPQKBwKJYpCC6JQgsISet6e9n52Difx9FTUYG4utt4E7wBgd5czKJSwhJGLr5uD&#10;kJbuBV2ji3q61jq6lxTF1ZSNrFU9rK85ePta27kHXLH2cHCyBvoKy8sTnx1xlxh/bwdHOmoUDIMG&#10;Hv9uMDwOh8HBiGeIhpaSwWFgv1VhHv9oJ4X/dx8KmCOi/b3v70f/5kP/sS9aGoXCwn5v909j/Lfx&#10;/r9uh8ViZdB/eG5YLA4n828+aYz0H304nNQf+qIB+2NftBReCiv1r30lsZIYIIsoop3kDYOSkpH8&#10;Qy4xUhgc+g9j/Nbpj7lES2Pw/64ZI/VvmrGSuD/Ew8igJfH/lHPgYnBxc/Am7lJk6BLoAKw/CQNP&#10;T18YcfciA4mLHo6esN8uN6CuYiGroqaIw6ni0ZJqaBmsMh6lhMWiFLGSKJSyKloFL42Sl8WilVQU&#10;pVQUVTBYSSxGSkkRK6WijMahcBglRbwSFiNvCax5H1+Ct+9vKx6Qg5WSphMQUNVVowOBGIH/6NAC&#10;UAJQA0ABTowKqEABLNVBIGPB39sRj0+MBqhAAWIoQCBOMhCIDagTY3EAMP2tDgZK1r/VgSYgYMh/&#10;GUPzn47Jgfo5AKIW7n/yA1WQGYAYsfI3O/6bEWP+bpaCDupEQCBZwEGMoQxA1EOMC8j/TRdRD9GO&#10;jo5+KwWAR2Ibop/5b3USoPyjDiegET3kdx3AEH+3Ex00gMeJlh7iRKsNtSAjtiQyymZBRiSZ1ol2&#10;lK0FSoTYhh4iB7QnajzRKg/UOQCI9gjgOSDIBhByog9wBZ/U/29aj5EgkBaQE+KcXQY4sROtUMBx&#10;jNSioBMaodISsqU2Fp6lvSUsTXdHfJTtEDXKRi9NDzHA0EMUJRShOFF6SA+SHpIKEACwiCSjIPb9&#10;M/0kQEKI+qeBSf9f9SsBwU/mmjg/J3ainzhvSnKAFvwoW8S5UbbH50loBpVH2RzUR9nIlOghxHN/&#10;pq8B0EXUR1yzf9T3x5yfjPv/uvb+27w9ARI7ifg9b0Dxdzt53sByAD0BTyK0wOUIU6BO5MRO2jAA&#10;DnJwImIJ5AwgA8CG+AT6AacGL8EFwIPwC+A2+FWAuwAV4B54B3gS/gr8Fr4J/gEnIYEhiM8VdhIU&#10;KE/iEtdcIMksnDim1n84Twv4zpJcgS+BsXBvAF6AGZA2PBcUBHcGVcK1QB8BpBBaoHxEAugbghUs&#10;IfBXY/mATQSIY938D2NxAL5YMEEgD+wmUA32F+gChwuMg5MEFsAPBD6AywS+gBsF9sH9Ar/AswJH&#10;4E2AQwBx5CewEXIU7IOsBt9FxoHzkFYACIBvoDjkLIiA7ANpIVtACGQtaPMvtcFANEiiNvv/oI0J&#10;8ImDnJB6oApkBPCb0a0gJkFSsKigKUA1wCGYTlCGZBzpR5KOTCHRBtgVSCGpFAghuS5wmeSigBQJ&#10;t8AheA9BzPOfrWFSYIwy4EEVKFmB6+1kfQGH//U9Ihnovw7/fa3BgI4n9s/5TiZd/8t8y5NeRLCS&#10;NgDgBFhJ2wTUSPHIEtJMJC3ZATKMTFSQgVxU0A2gm5xZkBOygvyrfHNCJH+b0z/LNxiihtwgN0FO&#10;kjsin5P7IkvJg5D3yKOQXuSZSFXyPCQjQDlZHtKE7DaSiUwKOUz6RaCU9D4AFmAIMUzqi2AiE0OY&#10;kK3Ay8na4FDyNrgbQBf5CpwTIvqX654TcvO3ecCeTBJQnswTcJMH9ZJrwb3JcXAugAAyHHyf9Cqc&#10;OHd/lj8DoA8xf4+B8n/N3yQwMCfwokacUxTAiZ3oAm5zoEkIp6AzBZEL8EkIEU7BP9NUB7SvADT1&#10;ACXz/7im9Cn/oUkPiHNiJ5roAIc+JaegOzWRBOR7SiLqArbURFoR7ymJjMPdqYlcgOtTEvlzzQtA&#10;PKJmNuDm9L9q5uMHgT7z/PV1wMf/meev7kUO/CU8zfwRPPynI3giAeZPl/Cchn/mcYZL8cbCEwC+&#10;AVjxOcNr+fjhh3xz/4e0M4GPosj3+MxkjlyEzJFMz2R6umf6mISckoQkEAlgIHKIyqHCKmAiJJxy&#10;XwIuIkGUBFFul+WUIxCVLIeIQEDkUATCspFD5DICgpBgwhWQ96tsZt97fOju95p8/Fp0/yv/qe9U&#10;dXVVDyTebPZdbz5Lg12efHaIpz3LeR4yp9htzBa2H6h1b2GL3CfZFm7y2v4+86+J9rMazTAgdz3t&#10;Z4excm2O8+xjl3hq2ChvDVsCeK6cncn1YX/n7jMsPx3ccbP8EPd1rpaeyc2hRS6e/sxb7+LAfE+9&#10;i/bE09vY2XQP9ibtZQvcXvYmmM28woax5LX9bc5EH2FYaPzrm17oLwPYC94EauauWSLWo43+6cjt&#10;//KPM9zaMaP3ZIcKhDD6JE84x84SCT0l2/Yj2mMCeoz/oSrbFhqj0dS65fsmNKbWLdc3oTFF7oSY&#10;Fu4xMdX09ph1tLlZIT0OnAHJsevo8bHV9I7YNPe52GJwG/RhdsRuZsbFPmCSYrPZk83y2VHABnbH&#10;tGcnxDxkkmK2MaEx/UCt2983/vH0c6xG04eVb/PPsX1kx9MzcfeZMXHTwR33mLgh7mfiaumzsXPo&#10;t2LjaX1svWt8s3rX1Zh616iYeDosZja9LvomPS66wD0u+iaYzXwWHcbSMcPYqTH72D9iatgRzWpY&#10;TWwNOyG2nCWv7W/zo+MpDX1FxtMKlGrH0554rDeZf/s/6x9MKP3jKQR/3hMfxgQnEqa598QTFtL2&#10;REIYnRBPOMfi9+eCMEaqrZvRRjK+Lj/B+HoVbfne9e+2tsGf/V/+tgbhxKuo8armHHujgWT3toAo&#10;z7aAMFpoYDND4lJtJHtADdqYh2IUSjXX50RcgA8a30+W5Gv88rexYS1pesDIXQMppmz2jDGfHQco&#10;sNfQnp1kwD8ANGxjmhr6gVp3U0ORu7mhhXuCoZreaVhHRxgL6bfAOdDCtI5+y1RN7zaluX8xFYPb&#10;oA+z27SZmYjX9vv7r4GLaPMcWv4auGiaI3sfeNsUTwea6l2TjPWuG4Z611hDPG0xzKZL9TfpifoC&#10;90T9TTCbKdOHsR7DMHa6YR97y1DDjjHWsAGmGnayqZy9YOrD5gTeZyYETgd33BMCh7hzAmtp8tr+&#10;Nj96DYzD+0uugQso1V4DGRg4YY3+UnNqRlAYvSAwjM4OjvHUh4TRvUBO8D8Ycl6qbVVoExnzbdDp&#10;o1WOpweh2Fs3jqe4xrFECv94wuWkeRCaz8xrEuUWw/IZ8md/e/z9u7AJduON1w15//xf/hyBOLGw&#10;yVHXppBzbPfQc2x56E0mN+wmczDsHDu46TmWxPw5yfeT+v57WjoZ0HD7BKXa+8ZWq0bzlcI1s9X6&#10;VcM1k4KX83/522/Eia3Wccyn1tbMX63hzF+sF9we61fuY5bFbrl1wgjLyIZ7EbkW/V/+nE1xIsbS&#10;0220JIKHtNHyE22zlNOJlnV0J8tH9BBLIT0PbAEVliL6V8tiut6ymg637qJF66+03Ov+3bq04Vrq&#10;4n9RlP7XDcWf+1qb0yYr1hqWelc7cN9so/ea29OzzOPo4eZN4E8w2P0P8w53huWWrOMCCy0713xh&#10;iWa+tSQzlZYs5rKlE3Pb8jKjs77BNLGOYCKsf2WirB8yrHUpw1k3gr3gD8ZqdbJ1lgy20vIK+4Ul&#10;n30HPAuiLN3YB+Zo9prZgo/jf2NOmjcycu9DtvlYQ9uk3odu5nh2tHk0W2JejXwnWZ/lJjsJVAKP&#10;9Tj7mnURu8jah91qtYGv/jPuHx2jP2BskjkiDA8R1M4Rm214/kDLz5GbbZ/J9mueram7pe1tUA8K&#10;mcG2+8wPtr5sUsRudm1EDZscWcN+CK5EnmSftpewcu/d0/Y7sv0q2EPZMLubvRMZx16MbMkejmzP&#10;bovsys6L7MsOjMxnU0FFRD47KSKbTYt4wNTYtjKHbf3APfdh20fuGltLd1rETfqtiBL6aEQhnRJZ&#10;SH8ILkeW0E/ba2TH99P2dg3vg9S1ejXSQs+PrHdlgSUR9a6oiBY0ee+k5pgo9BvpvyFP0H+dnFgX&#10;N65NX3jMdYcpUtPJOcu9iiKE0eYGzrGrKIKd6eQknGPPNBBGd3ISZv1nPfnomHsHbSVz/w8o1c6L&#10;i9BepbXEIrf8WqKbO5u9T+OvDoAW4KKrPfuJ6yHTzbWNSXD1A7XuBFeR+0VXC/cCVzV9xrWOTsYP&#10;kFwEHoKe7nX0Ync1fc6d5g5gisFt0Ic5697MkNf295n/XqPFPK60ltAy8muJv7vjadFd78KM6goD&#10;81zxdJJrNn0o6ia9KKrAvSjqJpjNHI0KY7Ncw9hVrn1sBF3Dfgy87hr2b+5yVsP0Yfsz95kFzHRw&#10;x72AGeLuz9TS5LX9bX60z841jrPO6De188QdDKQbWDiSa7fNY8ZZEM7daXJDSAwxcIkhDt+eBoby&#10;s8J6+maF5XB3mhBuCFJtbIa5bDXa9y5K8rmDmjXqQdzclJ5/HWwq//xrbNOO/HNNvwSpwnNNy4Up&#10;TVuI55suErPD74nbw2N9OeZY3yrwwGz1vWiRf/71okX++VeGpYPotbwshloGiLfMo8UL5rfFH8zv&#10;ievMi8TJ5uViR/BL+HJxdvgUsVN4mmgIrxEuNF0MUsAh3hA+mu8UHsfPDv+F+yW8nHvWXM6tAvfN&#10;v3AvWuSff71okX/+9dDchSsxp3LdwMbwVC4hfDhH3jup/luIfiPPv66gVPv8q4lV+VlTE6vDFxNB&#10;KBaXWQnPCnQEYQe/zEo4xsVEEHK4JlaC9LOm+2gredaUgutD7bOmdyiNZg2eXcjd096h1jQ8B5Va&#10;D/RGPJVaIFqpceJNe0/xgj0JmMBV4Xf7UUFHbREoaonQlpokTKG6NTzH5h9zDUJDU0h1EXIcaQ2v&#10;F/2YOtDVPKDeEbfjNUm7/P3pn+dGwud7Tt5nJPV9w7PTNx6T34Jz06mvuE+ojdxmgJ9Jyv2G43rq&#10;O66J4xQX4bgBgvgIB8M3dTTndY52/H2qE/8H1YOvovrxJ6jB/D5qAl9GvSf7/HY1Nafh8xIpxxVU&#10;Eb+Uep//u0KeCdRfGvJI3dPzqCz+ZYoDJnCd60ed4oj/o+9bR9yHrzXOj+xj3hcMNU1H57WGzz+k&#10;2vyas1IY4twjjHdulP2sgnI+35BHqs2BzjzhjmOccMnxgVDpWCrsdfxD2Og4IDtu1jsOC/XU3Yb3&#10;4r3HtJ+MjwzHQf4Nx3J+kmMKP9fxKr/M0QKEgMPc+46/cX0co7jmjs7o6zTuSzASZFBduDBqDHfR&#10;vpT7wX4cRPI/2Hvxv9uX8AnUBb4Z9Qvvoy7xAnWF56jfeC91lfdQ12T7/pzd3uAvdT1Ns78i9LCv&#10;AyFiD/tr4kj7CrHUflK8Yjf7kqk430zwG8hx/Ckuc6xo+AxDqk90TofvK2BwtpS9phgnLbZwBoik&#10;j/1j49H78DBcoGSOPIhS7RzZy6XRHGu8Pts8pp/IfbiX6xjXkiY4fIcbOMZ95ibkcL1chGP/Gb+P&#10;trEWbSNzYnOgdk5MxFrJ/znGC49pYxOcS2Qcvs4eQrH4DUN4VmjjIezgv2EIx7jOHkIOl8gQpOfx&#10;NmgrafP4J2hzL6/y2qGXV37tYPR25M94vgSpwhlPuRDmbSGO8C4Sj3vviZ25WN+PIIWP9c3irb7z&#10;vPza4Twvv3Y4yHcQy/iXxb/xA8RCfrQ4gn9bfI1/T8zgF4lN+OXiSW65OBow3BTxlDdNnOetEUZ6&#10;F4MUcIif5x3Nn/LG8Qz3CzeaK+dOgGS+nJvF/8Kd5+XXDud5+bXDbL4L15JP5S5wqVxbsNM7nCPv&#10;ndR1MQP9Rq6LE0DtdVHjw+dcuCmS+7DUmKvx7eM7i4Qc7kuBgPEnEl4QanwEh296NCGHq/ER9kl+&#10;XnsdbSVjLkOv/jpJjVNeU6fG3RCGxBi4ITG4opoRhvIH43r6DsblcKkNSK+pX0TbyJq6BKXaNXVx&#10;kkbTQmF9U5zUQvZz3pykKWJ14nLxfRALTiRMEWcnZIg5CX8IXMJikAD28x0ShvOzEprxxxIuctGJ&#10;5VwxqAUdky5ys5Oa8ceTRvC3kw6AJOF20gLheNINgby2f1z51zCzEzWaVE5+DTM7MbVhDTMJ48X/&#10;5X9WReGEDvH3E/I5IeEgVx4fxxfHrwBxQnH8QeHb+BwxJWGtuDDhoRicGOt7D9iTYn0fJt0T65IW&#10;ir2fShVnPbVTmPVUc7Ca7/1UAn8r6Xvuo6R8LioplSOv7W/zo/PvLvQVuRZiDOqvhZPNNZqcRv90&#10;vxxKvx8ei2tONs/hOjTg9N1NJhSLJ5sTciTb9jTaRMb8IJRq7w1xacrjKS5Nfjz92gLjp8VyMRp8&#10;l7pcHJc6RUxIzRCrUv4QdqcsBglgP/9LynC+WWozfnjqRW5/ajkX16Kc+xhcbnGRS0hrxo9KG8HP&#10;TzsAkoT5aQuEUWk3BPLa/r7xj6eEFsrjKaGF/HhanprKRafmc3tTDnJ9U+L4+JQVIE6ITzkovJGS&#10;Ix5LWSumpT4U16bG+sQWsb7NIDHtnjg3baF4Ny1VjE3fKcSmNwer+btpCfzctO+5p9Lyua/wuuS1&#10;/W1+dDwNR1+R8XTqCcbTTy2xxxH+fT3xjxlPWDJofmq5Rjjaak3Dumz4Y+pE4NzBVleFta1E8c1W&#10;r4iprWaKtS1XiOtBT2BqOVXckZElvplxV3g2YyloDg7ygzNG8BszYvk7GRe5ri3LuS0gplU590Gr&#10;Ou50q36y68TszPqGa1xqPWvKxI9dbPUON7NVHpfTKpvTtErh/tEyhRPAhowBXMeMg1xVehy/KX0V&#10;aC5sSt8hVKWniB0yFohrM+6JdMs432rQvBXKVndFTeZHYnRmf7F9Zor4UuZDIT9zvzA8sxBkNqy9&#10;pdaYwzNdwk8tCWsk146XG/uxCz4UUHuPdODDjcPoQHKPzH5MH5HPCR2tD/MZT+dwH2bmcEeeHiUc&#10;edrhy21NGCWszMrh7rbO4UgdqfH2PNpH5ojlKB+dI4h/KCB7Idyu/9ff3XQO24Uz//3ch9SxAlKf&#10;jK9WIBD4r8naSI0mFsdy++7ayFjNK6jTBfi//HMgyVuPuMYuAixY7RSOrZpa8Du4HEkBBog4jsX5&#10;WI2Ucx4aSNrYH/9DN6l6dpVLaTSYGmV9cqk0WZ83EZ9IxQEGmDVvUkZNLugBOuK4I853RLwH6pFc&#10;Uj7vwYO8/0Uo0Y2qfI46NJq2Cj5HHW1lfS4iftPRHDAgVHPR8eDhUbADlOK4FOdLEd+BeiSXlE8p&#10;6Rx8bUJJ7n2YyhrGFYq/+v+sNN5aY+C1xzfIjbfWUe1lfboj/kZUCmBAsKZ71N2HrUE0sOPYjvN2&#10;xKNRj+SS8vlno8/pJ/BZ78IaQcFnvStH1mcP4sddqYABgZo9rtsP14N5YBqOp+H8NMTnoR7JJeVz&#10;p9FHi3lDbf848JkCmdPk+sfhzpb1SUA8y50CGBCsSXDfw790u/fQAGrpYE0tzYAUjQH1SC4pHwYe&#10;5Mv3BD4zMCWR/HI+M/Aphdz8thDx1UwSYECYZiFykrxjwUAcD8T5gYiPRT2SS8qnQ6NPF5Rq54M6&#10;VqNJVvCpY5NlfTSeZE2QpxlggE2j8YRo6tgQzW/gPGsDDGiG42ScT5b0GQoPcr2PQKl2vs7zajS4&#10;c8j2T55XlPXJR3yQlwMMiNLkeylNHugLXsXxqzj/KuJ9UY/kkuqfufDAf5r5+J8epX9Owx//z/Mb&#10;hbdzAd4UufFG2RZo5cabG3Gv7SNQBGZo3bZpWgpYQRiOw3A+DHEr6pFcUj52zAfRaLwDZTOVPoUR&#10;WPcq+BRGrJf1WYD4qoi/gyIwSbsgYpi2EIwBBTguwPkCxMegHskl5dMKHmSstEUZr9KHrHe2K/jU&#10;Rm6X9Qmzb9dy9tWgCIzShtn7aGsj+2hPgW8jR4EisBrH23F+u6RPX3jw8BiIMkGlTy7WO98p+ORS&#10;38n6TEN8KfUZKAKDtdOoF7S5oA0QcCzgvIB4G9QjuaT65114cPCYgzJJpQ9Z7xxX8DnqOC7rcxtx&#10;u3MTKAL9tbcdHbRHwVow09EfFIFNOD6O88clfdbBwwuPL1E+pdKHrHdOKPi0jjoh65OP+MyoLQDt&#10;jsrT5ke107YGNnDTmQeKwBYcn8D5E5I+Rxp9fn4CH7LeOaXgs951StanEvG7rq2gCORqK11ttOvB&#10;VNAHx31wvg/iU1GP5JIab3Xw8KBfyN/9UNs/ZL3zo4KPw/2jrE87xPPcW0AReEPbzv2M1gGq6We0&#10;R+g3QBHYguMfcf5HSZ8oeHjh0+wJfMi6pELBZwZTIetTivj3TBkoAvnaUqajdgbIBc/g+Bmcfwbx&#10;XNQjuaT6p12jzwsok1ReP3Usnkcr+NSx+2R9bJ592gTPBlAEhmptnh7aOraHthJ8zQ4FRWADjvfh&#10;/D5Jn4Hw4OAxBmWiSh+y3tmq4JPn3SrrMxHxYu8qUATGaCd6c7V5oDNIx3E6zqcj3hn1SC6p/pkD&#10;D7LGWYxS7f2nAm/Ipwo+Fdynsj4/I36FWwyKwNvan7nR2grwDfgSx1/i/JeIf4N6JJeUzzZ4+OCz&#10;E2Wcyv7JwhsyW8EnS5gt69MG8bZCMSgCs7RthA+0WaA1eBrHT+P804i3Rj2SS8rnPDxi4HEBpdr1&#10;W4kFe3R8v9x6tMQSGiC3Ht2E+NcWPajXfW2p0W2yXNGVgOVgEY4X4fwixJejHskl5VON97UrfGpR&#10;vqiyf8j6WlDwoWyCrE8S4s/YLKBe94ztoi7JdlRHAS24br0I6oElQIt6JJeUjw33n87wcKHsodKH&#10;rK8zFHwKIzJkfdYh/m0EDep130ac0K2L+FpXCPJADo5zcD4H8TzUI7mkfNLh0REe7VG+pNKHrK/J&#10;/lZuvNVGdpH18di7BLS3+0C9rr39sM5jX6erjVyn2w9WRh4G9cAXsB95SC4pn1fhkQOPoSjJ+CZz&#10;HXleia//836OrK97KfjkUr1kfeYjXk4lgnpdObVPN5/6my4XJIAAHAfgfADiCahHckn5/BUeHdD4&#10;uSjJ+6vGh6yv8xR8jjryZH2CnHkB6c4UUK9Ld+7WBTk/0h11fKSbD/Idu0E9SAmYjzwkl5TPani0&#10;h8d2lL1V+pD1Nbkvy4231lEDZX3eQnxDVDqo122I2qF7K2qWrjXQgCPOHaAepAdoUI/kkvL5Hh7Z&#10;8LiA8i8qfcj6epCCz3rXIFmfK4hH0emgXhdF79BdcX2gWw+GgUzXDlAP0gOGoR7JJeVT0+gTiPao&#10;9SHr63wFH4c7X9anJ+KF7jRQryt079L1dBfrHOAMXawrpXeBepAWcIbODyC5pHwotIP0T8IT+JD1&#10;dT8FnxlMP1mfXYj/ziSDet3vzDe6Xcw83QzwPPDi2IvzXsSfRz2SS8qnNdpBrp8eKNVeP3Us/r2o&#10;gk8d21PWx+fpGfC8Jw7U6573HNT5PMt0dewy3TfgE/YgqAdxAd8gD8kl5TMA7SDz2/jG9qiZ38j6&#10;mjxnlZsP8rwdZH1mIf6Zlwf1us+8FbpZ3s91eSADUDimcJ5CPAP1SC4pnyK041n4LEH5Mko1PmR9&#10;nazgU8Ely/pUIx7MO0G9Lpg/ravm9ugqwEawkDsN6oEzYCPqkVxSPpvRjk7w2I2yp0ofsr6mFXyy&#10;BFrWpxvirwthoF73unBJ1004ocsCccCFYxfOuxCPQz2SS8rnZ7SjCzyqUHZX6VMq4lmxgk+pqJf1&#10;KUN8i6gB9bot4i1dmVijKwVrwUocr8T5lYivRT2SS8rHpP/3+joQ5QsqfTLN+Fkm+H656yfTPFEv&#10;t1/ogHhX80hQAPrqO5hf1meCZBCL41icj0U8GfVILikf8lxzNDwOoxyn0ofsfxYo+JRYFsj67EX8&#10;pOUdUACe1++1tNSXgDlgEo4n4fwkxOegHskl5fM7PEbA4zbKiSp9yP7nCwUfyvaFrE8bxPvZPgQF&#10;oK2+jY3VU6DayuqPWtuCAvAhjr/A+S8kfcKxPhgGDwblZJU+ZP+zT8GnMGKfrM9XiF+M+BsoAKn6&#10;ryJC9IWgG4jBcQzOxyDeDfVILqn+SYHHEHg8i/JtlT5k/3NCwac28oSsT3P7Cf0b9tWgAMTqm9vv&#10;Yp9zN2ALeDcyVv9uZAFYrd+CPCSXlE8veAyCx3CUU1X6kP1PlYJPLlUl67MG8bNUKSgAvH4NdQ37&#10;nGsBNKiy8/oqeFbZS/U06pFcUj6T4TEQHgtQTlPpQ/Y/1xV8jjquy/o4ndf1LznLQAFw653Oi9jn&#10;XAwoBJ0cbn0nRwEo0xciD8kl5bMSHgXw2InyXZU+ZP9Tp+DTOqpO1ucDxL+P2gIKQJT+g6jT2Oec&#10;Dqh2ng7Y6IzSb4TnRucWfbWzTk9ySfkcgEc+PKqewIfsf24p+Kx33ZL1uYd4Br0VFACn/p7rFPY5&#10;pwJeA7TLqaddBWCr/jXUI7mkfK43+oTg/q62f8j+5w8FH4f7D1mfAYivcm8GBcClH+A+g33OmYAf&#10;6DMBxbRLXwzPYnqz/gf6Dz3JJeVjgwfpn6eewIfsf64p+Mxgrsn6HEU8hN0ICgDuOUwV9jlVAa1B&#10;AMPqA5gCsFHfGvVILimfVvAg18/LKKepvH7qWI3mvIJPHXte1ifdc14/zLMeFABRn+6pxj6nOqAM&#10;TGJF/SR4TmLX68uQh+SS8smFB5nfJqF8R6UP2f8cU/DJ8x6T9VmC+CHvSlAAEvRLvA+xz3kYEAPu&#10;ehL0d+F517NSH4N6JJeUz/vwGAyPZSjV3n/I/mengk8Ft1PWR8Pv1Iv8AlAA8C8NeKu+grPqV4BJ&#10;XAZA/3ALcLwT53dK+pTBYyh89qJUuz4g+581Cj5ZwhpZn1zEpwgfgALQQZ8rNNNnARfQ4FiD8xrE&#10;XahHckn1z2l4vAmfyygnqRxvZP9TrOBTKhbL+uxG/Jg4GRSAHvrd4jP6UrAQzMDxDJyfgfhC1CO5&#10;pHzIz6YaCY8QlGrX185orJcUfJzRw2V93Ih7o4eAAtBf745+Xe8EkcCKYyvOWxGPRD2SS8onHu0Y&#10;A58ElGNV9s+RphrNOYP8fu5I03OGV5Cf7IX9X//z7/ceR/xk059AJagwHG96yHAEHAR7cbwX5/ci&#10;fhD1SC4pH/I54Sd4gTUol6DEpfD/fh5P9qdao7xPpllrlPPpgXi++boh31wJdhl6mDcYMoEALDi2&#10;4LwFcQH1SC4pn/3wWACHoyiXqfQh+1O3gk+JxS3rcwzxm5Y/DTctleBzwzFLsaEETAO5OM7F+VzE&#10;p6EeySXl8xs85sLjLsqVKn3I/jRdwYeypcv6dEV8oi0UVBom2pYbutrGGChwwTrGsNW6HFSCUOMF&#10;a7qR5JLyCdNpNB/Bw4tytUofsj/tquBTGNFV1ucA4n9GUKDS8GfEXMOBiL6GQpANwnAchvNhiGej&#10;Hskl5dMcHrPh0RnlWpU+ZH/aT8GnNrKfrE8bez/jFDsHKg1T7O8b2ti7GPA5nGEtGBT5PqgEnHEt&#10;8pBcUj4vwaMIHqNQlqj0IfvToQo+udRQWZ/NiN+lmoFKw11qmmEzlWXIBWHge/s0UAmaGcNQj+SS&#10;8nkLHrPgsRjlepU+ZH86QcHnqGOCrE+Mc4JxpDMJVBpGOicbYpwphqOOFMNYEO+YDCpBknEs8pBc&#10;Uj5L4fEBPHajLFXpQ/anbyv4tI56W9bnE8R/jUoGlYZfoyYYPolKMLQG550JhnnOCaASJBvPO982&#10;klxSPt/C4314XH4CH7I/nargs941VdYnmJ5qfIlOAZWGl+jxhmA6zrDeFWd4Dmhd40ElSDE+hzwk&#10;l5TP1UafMKzf1PYP2Z9OVvBxuCfL+oxBvNzdHFQayt0TDWPcSQYH2EEnGUbRE0ElaG7cQU82klxS&#10;PmZ4kP5JeQIfsj8dp+Azgxkn63MOcR+bCCoNPnaK4RzTwjADJIJL7imgEiQaE1GP5JLySYcHuX56&#10;o9yg8vqpY/EMT8Gnjh0k65PjGWSc6YkGlYaZnumGHE87Qx3bzrASvI6ftPg6PF9no40rkYfkkvLp&#10;Bw8yv01BqXZ+I/vT3go+ed7esj4bEL/kZQD6wVtk2ODtZsgDTnDWUwQqAWN0oh7JJeVD/r18MXxW&#10;olynsn/I/jRHwaeCy5H1acrnGNvyNlBpaMsvNDTlBxgquAGGj0E/biGoBDbjx8hDckn5fAGPD+Gx&#10;H+UalT5kf5qo4JMlJMr6DEd8gWAClYYFwmrDcGGKIQuEgUv8aoB+403GMNQjuaR8TsDjY3hcRfmp&#10;Sp8rokZTaZDfL1wRKxv2P23wGv4v//4nCCeuiJsNh8VFhlLwARiO4+H4nuHiDfykdX3D73/ohXqs&#10;/5tR+r8fS2kN+R0RZD8S/Zg41DSnkeMKcpF2SL0XWuwB56FuGMoVKNFN/++9E9nb3lZ4L5zRt2X3&#10;gnGIt4q+DCrBXkNc9BaDEwSCe769oBJcxvFtnL8t6YMnFZqFcHgK5VKVPmQvOM0k37eZ5mkm8t53&#10;Af4vf9+E4kRfxN8y54Ns4DH1NRtMmcAJ/gz3gGyQj+NpOD9N8nd7fIuO3o58x1AeQKmmf8hecIWC&#10;T4llhazPz4gHWseDbGA2/Wy5hD3fJeM48JzFbHrOkg3Gm8ahHsklNd4uw+NLeJCf7XVIpQ/ZC36t&#10;4EPZvpb16Y34h7ZCkA10pt62Q9jzHTJWWg8Zl1l1pmXwXGYtNFVavzaRXFI+ITqNZjM8eJSHVfqQ&#10;veAxBZ/CiGOyPscRt0V+DLLBLePxiC3Y820xpoM7tlsg23TH9rEpHfVILimfRHj8Ax7PoaxQ6UP2&#10;glUKPrWRVbI+z9mrTPPsS0A2uGp8zr4Se76Vxk9A98irINvUPXKJ6RPkIbmkfLrDYyM8xqD8p0qf&#10;Oha/r0DBB8/lZX16eKpNyzwrAcaVp8rYw7MIa6JFxvmgE1sFsk2d2JWm+chDckn5vIaJ/Qt4TEV5&#10;XKUPWSudVfDJ856V9dmG+J/exQDzmPe6cZt3HdZE64xNwAHPdZBtOuBZbGqCeiSXlM90eJTB41OU&#10;x1T6kLXSdwo+Fdx3sj5R/Heml/likA3uGaP4nVgT7TTOAJ25eyDb1JkrNs1AHpJLyqcUHpvgcRDl&#10;UZU+ZK20ScEnS9gk6zMJ8c+Ed0A2MJkmCf/CmuhfRi04wptMR+B5hH/HpEU9kkvKpxIeW+DxO8of&#10;VPq8grVStoLPK2J2g08KXsP/5b+fGnHiFXGUaYq40FQKToB6cVzD78SSWx+R35tF7tFSOY+Jd4y7&#10;xWpjKcBPQDK+IkaaSDuk3ouHeA+2IV+4Hj+DEaWaezFZWwRg8SfX7kxzQJDc2mIg4sXms4HF5jIw&#10;PXCg+fXATBAOroZPB2XgLI4DgkguKZ9vcA8+Cw/y7yKrVfqQtYVXwafE4pX1uYy401od6LSWgdGB&#10;ly3tAkvAUNDKMhqUgWoce4NILimfX+HxEzweoKxV6UPWFpkKPpQtU9bnDcRX2P4MXGErAwMC37BF&#10;B1LgkDU6sNg6AKDfrH/iODOI5JLyCdbh30TCQ0R5S6UPWVt0V/ApjOgu63MWcV9kCCgL9EX2Cjwb&#10;YQ4sBPGgytYLlIGQoHjUI7mkfOLh8SM8nkd5V6UPmeu7KPhUcF1kfUS+S9Bg3gTKAgfzrwWKPBVY&#10;wVGBk0AL7jVQBkxBk5CH5JLyWY/54AQ8vkd5R6UPmeuTFXyyhGRZn0LEy4W7geVCGRgcWCg8FZgF&#10;7vBPBe7kB4MycBfHyUEkl5TPcXiQ8XYDZZ1KH/K5rV3Bp1S0y/pUIW7x/RZo8ZWBiYFV4nOBpWAM&#10;yBEngjLwG47tQSSXlM8DeJyBhwXz9U2VPmS+nhKsNF9PCZabr0eYpwR/Yu4BWHAtaIR5D+blPUGB&#10;4Ofwa4AN/jm8R3Ag6mUCKZ89mNf0oBJQQM39h8zXSxR8SixLZH1uIO6z9gcsOB10w7IS8/LKoP4g&#10;wXIasMEJlv7B/VGP5JLyqYKDFjwEUSp9yHy9VcGHsm2V9RmC+Oe2UYAFh4KG2GZiXp4Z9K11ZtBU&#10;6yHABk+1jgr+1ro1mOSS8gnEvPYnxlk0SrdKHzK/HVDwqeAOyPok8AeCJ/CTAQu+CUrgx2MeGx80&#10;GkRz3wA2OJqbHDwaeUguKZ8SXD8P4PMDSlalD5nfPlfwyRI+l/UpRvyw8CZgQUVQsTAH89icoGp+&#10;TtAXfAVgg7/g3wyu5j8PJrmkfP4Jj4fwqUZJq/Qh89tcBZ9Sca6szzXEWV8/wIJzQdfEDZjHNgQN&#10;BRniOcAGZ4j9goeiHskl5VMPDx08bJjfnCp99vnQtwo++9BOMr+lAP/X/1yb7/N1Db7mGx3sjB4d&#10;HA9aRw8NJr/jthcqs/5vQOn/HjRVQ34PLskZ/Zg4tDRVvn8F7fPdAqykvwBvI5Ilo7Sr9Cfz+60Q&#10;pfn9Vojc/D7WfCvkU/N+UAx6hIw1CyGZIAAcD+8BisF+HN/C+VshUv25Gw4x4EeQBdTO7zY8gJR7&#10;70sstlA5n1rEk6wnQpKsxSA7pNYSGFIC+gHekg2KwQkc20JJLimfX+AgAg3mw3Yqfcj8nqTgQ9mS&#10;ZH1GIr7ddilku60YpISMtF3FPH41eJf1avBYa0rIWHiOtV4K2WVNCiW5pHxM8ODgEYOyvUofMh9G&#10;K/hkCdGyPnMRPylcDDkpFIOMkLlCLea92uDf+NrgT/mMkE95jEP+YshvfHQoySXlU4ELjYdHDcps&#10;lT5kPgxR8CkVQ2R9ahCP8f0zJMZXDDqG1IjmkFJQAJLEjgDjUPwnjkNCSS4pHzIf+uBB5sO2Kn3I&#10;ZxlXFeYDZ/RV2fmgK+Ljo3eDYtA7pGt0UogTXPIlhezw9QbFYDeOr+L8Vcn5gIdHM3ikoWyt0ofM&#10;b4OayM8HmeZBTeTmgwmIrzdngPuh6827QieYi0IzwcPwotDD4bvAfZDR5GH4oCYkl1T/lMPheUDm&#10;twFA7fw2U8GnxDJT1ucO4mnWTuB+aJr1s9A7ljcxj70Z+iqgLZ+B+6BTk1dRj+SS8rkIhy5Ai/lg&#10;oEofMr+tUvChbKtkfcYgvtvWC9wP3W1bGjrG1h3zWPfQ7dbuocOtS8F/kXbe4VFUbf8PhmRLZjJ9&#10;Znd2ZzKT3ZRFRQiggjQloShIkSLCSwgkqAEhUhUQJSAEFKKIBRGlCChVCAQbAgI+FClRITQFJIBI&#10;J6EIibzf4/Xy/LGyM79rf7mujzen7O39nTNzz9ndOWerQU/6G+FTmviKpCceOtpBRx3YQVHqIfnt&#10;Ixs9LVI+stTzPtqPpnQF1dTRlAXU+ym9kMd6UaeCvahPggtANehKnwp+RBNfkfSQ/PY4dFyBHRil&#10;HpLfxtnoWZ46zlJPFdrrprUC1VTdtDVUVepo5LHRVB64N3UNqAat6Dz0I74i6bkJHR2gg+wv/FyU&#10;ekh+62OjR03vY6mnM9pfSc8A1dQr6VupzumzKBVUpM2ivkzbCqpBBl2R1ocmviLpCUBHJ+h4GDYv&#10;Sj3tQvgu0eb+0y5U/c/9B9L/+3dnLopDGtMupNJ9Qw3oV0IP01bzpm6hg5Z+ngydoNqFLoLqiPeo&#10;DtDaA1qfgs2JUjPJ6QcT7XL6wUSrnD6aO5i4jFsM8sF9iaO5m8jdN5HDb9K72PsSd7H5YHHibfZg&#10;YlP0jTSGJKePACSnvwmizek3bPQs4W9Y6vkL7Q8LX4J84Ev8iz+C3H0EOfwI7ed9iX4+H3yZ2Bv9&#10;iK9IekhOHwpITif7NUWjh+R0kbEeH48oMlbjMxLtm8VtiZvFfJCQOFLcgNy9gf5a2EAPFhISB0Pn&#10;YGFb4teCyBBfkfSQnD4EOkhOnxGlnvoy9sVkrfXUl+9nrfRkyj3ZZ+VX2BnyO2yevJx9TN7PZshO&#10;Tpd3seekeexK6R32D2kSq8h9WeLrjh4frk/8r2O2SviekLaOYau02jJvVUnzaZ/8Gl1f7kq3ksfQ&#10;feXZ9ER5Fex/UD6N+sREVT5BV0nf08RXeAzkOGy1OU/ry1stz9NW8rnEHJliXpeTmb5yY+Yx+Rmm&#10;vlzIqHI35oqUwXwvJcPyjFe+nEh8hceQgRj22cxPM+R9lvPTVnIslSuHqOnyo1Se3IPKkl+m6ssL&#10;KK88jDovdaTWSY9SF6UMSpPdFPEVHsN8Bc8WOa3HYr5y2Gl1PqxUJNc+Jcvl9GS7DivDXaXKLNc8&#10;5QfXZOUdVw/lBZem5Liylc6udxTNRXyFxzAPMWg2x2GeolkehzeUW+5BynF3G6XMPVj5zj1Nmeue&#10;p4x2r1LmuHcq37jPov5HpcJdovyNeu1fx4HE8JTNdTFPecryulilDGJ/UArZo8pM2EXsKmUDO085&#10;zBYr69kRykK2O+qHKxPZ6cpg1D/1r+tiLmIYZ3P/m6uMs3z/NV3JpUYqnahnlEepUUo9qlhRqXnK&#10;7YQvFA+1RalLHVZawnamvlAGUMRX+FjkIoZVtPX5kKussrw2xygL6LeUt+i5ymh6hVJMb1Tm07/g&#10;NRuVTSj/jPo/6GLlJ3qMspEmvsJjIMfhrM21OVc5a3ltrlBqMZsUgdmvBGAbMCuV1sw8pTfzlpLF&#10;jFHqM/2VZGa0IjLF6Ed8hcdAros83vo4zFfyeKvrolhpzA9UJL6FEss/p1zhpir7uHnKF9xa5Weu&#10;TLnEVSm1+b2Kjy9RmvLEV3gMvBf7JgjWMfDeJMEqhjRvKyHLmyPke4cLj3nfFALe1YLgPSrU8q4U&#10;jniKhBWeYcIBT3/hlidLIL7CY+AQw07OOgbOu5OzisH0/s418l7j2nvj+IZehTe9dXne25av5b2P&#10;P+uR+D2e2vwZzzXutud3jvi6WwyxNvmB88Za5oda3ovui57f3Ac9Ze5Lnk3uWO8KN+993214l7vr&#10;eze4s7x7YH9zJ6Ef8RUeA4vjMNAmP7DegZb5we8dzdbxFrGNvTNh57F+70qW825ka8Ne9cxlKzwz&#10;YYvYWPQjvu4WQ55NfmC9eZb5oba3B3Xd8wT1h6cldcPTiIrzplGc10P5YNO9DalG3hawT6DcgyK+&#10;wmO46LHPDxc91vnhluczOt77Mc16Z9Be7xw64P2Mvt+7CvYblLeifi/at9K3PF/TxFd4DGQsYm3m&#10;ZKw31nJOpnoZJuj1Mg94A7D3M17vwwzrzWTiYW967mcueAKwKsoM6mP/Oye7M4ch12acy/q64L1x&#10;lt+NBrx1XM287VzZ3mxXS++LrlTvVBfv/dxV45niOuopcH2D++lxzxOuGO99qI/773ejd2KYoGLN&#10;p8M6hgnqSMtni95WlzrWquWOk+olxzdqrHOWGnBOUNs7B6rJziy1llNRLzvaq4cdw9XlDuIrfCwK&#10;EcMsm+NQqM6yPA4FaqHrGXWw61E129Vb7eAaqjZyTVA9rhlqQ9citb1ro9rHtRjt76Af8XW3GA7Z&#10;5KhC9ZBljipW/+Q+Vv/iVqhx/MeqwE9XA3yh2ogfoSbzeSh3RX0e2oejH/EVHsN4HIdKm+9exquV&#10;lt8ljVRPuZ9XD7mfUffAbnaPUkvdheoi9zR1rXuW+r17sbob9iDKp9zE191iGGOTo8arYyxz1BT1&#10;dXaGOo2drb4LO4edqi5mC9Uv2NHqIrYA5QHqTNhp7MvqRJb4ulsM3Wxy1Hi1m2WOGq12oIaqral8&#10;tQXsw9RotR41Xk2nimCLUX5fbQnbGuUOqO/2rxw1FGNhN4cZqlrnqFHqcvoV9TN6vLqAnqQupqeo&#10;y+jpeM0UdS39uvo16jfQY2ExRjTxdbfjINnkqPGqZJmjXldVZqqaxBSrQdgQM0mty4xXGzJjYUeq&#10;6UyBGoDVUVZRL/0rR5H8sN1m/jBB3W45fxiqLhR6qEVCI3W40FXNFQarTwqFaobwrtpBWIHyTnWE&#10;sEydKryjLhaIr/DjUIlkVYj30D3xvs8Ad/7ufGaDt7Exlb5C0Wr+kOBfKWb4fxJz/BViyF8t3vbV&#10;k6p8Q6Qzvgek73y3xAm+E+Ia30/iYd9KkfgKj6EKMTxscxyqfA9bHoc4fyfB788THvSPEFR/kRDr&#10;ny9U+jYKJ3zzhV2+ImGVb4Sw05cn/O7rLBBf4TGQ4zDDJk9W+mZY5skTvnGuMt8g17e+Pq6ffE+6&#10;TvqauCp9ya57/I1dov9JVx1/H5fkH+SK9Y9D/Yx/5UkSw3GbPFnpO26ZJ2/7LnIJ/luc6o/nKT/P&#10;3/Yl8VW+uvwZ2MM+jt/li4O9xf2BfsTX3Y7DWZs8Wek7a5kn//Qddx/1lbt/8e2G3eL+0/e1u9K3&#10;wl0N6/BvcfP+3bDl7hr0I77uFsME1u6cnGCZJ//yTWVv+4rZeP+7sLPZv3zz2Urf5+x52NMoH/O9&#10;C1uM8lTUT/hXniRj0d4mT1b62lvmyQu+NtQZXyZ10teC+tP3CHXB14iq9NWjbsBW+5pQMf4WsK2o&#10;6+hHfIUfh/OIwS5PnvdZ58mLvpX0Zd9yutK3lK6CvYrydbzmqm81ymtQvxbtJfRFlImv8BjIcdBt&#10;8mSlT7fMk1d9BnPdl8z85QvCpjFXfSGm0ncfcxn2gi+VOYf6C2i/hH7EV3gMJD/YrRGq8lmvEart&#10;X+1I8R9wdPJfdIT8tZwuv+6s9D3m/NWnO9f7ajnf811yfO876KjwrXYQX+Ex5GpYB2CTJ3O18ZZ5&#10;8hVtpbhI+1k8qFWIH2q3xEFaQylXe1nqrT0o1df+Fq8hf6ZqZWIHbYVIfN0thgdt8mSu9qBlnhyl&#10;dRKma3nCEm248KZWJIzQ5gu52iahq7ZAaI6yqY0Qmmq5Qhf0I77CY8jDcZhpkyfztJmWebKb9qqr&#10;lfaC636tD2wHV3etsStXM13DYCdrHV0fa9muIrSPQD/i624xHLPJk3naMcs8+aJ2gRun3eSmaXH8&#10;OI3nCzSDz9Xq8T1h26PcTIuHvcX1RD/i624xnLfJk3naecs82Uv73d1ZO+DO0nbDbnH30r5y52nL&#10;3ENgR6M8CfWj0T4E/Yivu8VQaJMn87RCyzw5SJvCDtOK2dHau7AfsYO0BWyetpTNhn0a5c6ofxrt&#10;2ehHfIXHMEDD92Q2eXKA1sEyT+ZobaneWibVXWsB24TqqzWk8rQHqHzYApRHaC1hM6mB6Ed8hcfQ&#10;FzHY5cm+mnWe7KetpHO1ZfQAbQn9HOxAlF/AawZqJSivRf06tK+l+6FMfIXHQI6D3yZPDtD8lnny&#10;eU1nBmkmM0QLwKYyz2l1mDztfqYfbF8tjemjBZkcLZnpryUxxFd4DCRHvWbzfjNXe83y/eZwbZXj&#10;fe2AY4t20fGRVss5RtOduVor55NakrMuyg7UN9DKHV21LxzEV3gMv+jYy8Mmhl/0FyxjOKEvdTBJ&#10;RxyPJ1124Gc6nRf0gHOf3sm5QU9xztZjnUP0i475+j7HNn2Rg/gKj2EfYphjk6P26XMsc9QW/XXX&#10;Cr3A9a6e7fpCb+/6Qc9w7dNF1ym9geu23sGlJWW7aiUNcf2hT0T9nH/lqP2IYZ9Njtqv77PMUSf1&#10;09xV/QbnSqrNX9UF/oSewu/TG/PbYL/URX6hHgd7g9um/8ERX+HHgcRw3SZH7devW+aoHfof7m/1&#10;Q+7l+m7YTe4deol7n77A/TvsZf17d62kPbCH3CfQj/gKj6EcMYyyyVHl+ijLHHVcH8+e1d9gr+sz&#10;YT9mj+mfs/v1tewufQm7Wf+E/VJ/F/ZNdrdeyBJfd4uhp02OKtd7WuaoPXon6ge9LbVebwn7ELVb&#10;r0vt14PUUdg/9IepK6g/g/aj6Ed8hcewFcfBLkdt1a1z1I/6UrpMX0iX6x/Tv8JWoHwWr6nQ16G8&#10;HvVb0P4dvRNl4is8BjIWjE2OKtcZyxz1my4zJ3WNOa8HYOswv+n1mXL9YaYMdgfKW1C/A+1l6Ed8&#10;hcdArs3dNnOYffpuyznMVv1zYYk+VZiiDxc+0/sL3+tPCPv0+4U/9faCIylPCCWNEOKSpgin9c9Q&#10;v/tfc5jWBp5htYmhtaFYxtDHeEyYZPQXSo1hwqvGZKGbsUbINM4JjYyvBMGYLpxEDIlGjlDPaCkQ&#10;X+HHgcSwxSY/tDa2WOaHZ4zfuGFGFfe2UZt/0ZD5p416fGujI/+gUZ83DA8fh/oko5JrZPzKEV/h&#10;MbRBDO4E6/dZbQy35ef2DxuV7qBx1E0be2DXux8yFrtbG9PdPYzP3YONDe4pxl53Adp7GlfcxNfd&#10;Ysi1yQ9tjFzL/NDdGMk+a0xixxjvwM5juxklbGvjP2xjYw0bMhawijETdhLbBP2Ir7vFMMgmP7Qx&#10;Blnmh0eM3tR9RgfKb7SEbUA9YgSoNgZPdTOCVC7KI1Gfa7RHuTfqB/0rPwQwFnb5IWBY54f6xiK6&#10;mTGLbmO8QT9lfEjnGIvpAmM17Hq6q7GDbmscQPsOuj7KxFf4cWiLGG4lWp8PbY1blt/rdTXcTD9D&#10;YYYaybB1ma5GU6aN8QTTFLae8QCTbARgFaYZ+hFf4TFkIoYap3UMmUaN5ffdPYyQa4zRwbXIyHGN&#10;M150/Y8x3dXaWO3KMIpdkjHMdQX3bsVo62popLqIr/AY1pnYT8bm2lxnLrC8NveaZdwts4qrm3wP&#10;f80U+O1mM36tOZxfaGbyE00/39OszReaF7gF5i6O+AqPoRQxtLG5LkrNNpbXxY/m8+xZcwLLJs9k&#10;/zQXsjvNzew68zS7yPyBnW5+xg4x32Gnma+xC80BLPEVHgM5DlNsrot15hTL62KROYgqNp+ihpst&#10;qbfM+6hFJk+VmpUJO0yJOm3Wo9zJj1JnzM7Uj2Y+RXyFxzAaMdg9izLatH4W5R1zLr3YnEKvM4fQ&#10;O8w36ApzHn1PMu6b5iaUD9ClZhXaD9EzzC008RUeAxmLozbXRal51PK62GFWJ1aYPBObnMxUmA2Y&#10;7ebjTKn5HLPYbM/MMBsxL5nJzNsmxywybyYSX+ExrEUMg2zmcmvNQdZzOXO2+5K5wW0kl7krzePu&#10;3WZMQqkZSlhgxia8bp5055h73ZPNr9wLzffcxFd4DKkBrJW3OQ6pgTWWx6Fl4GLiSwGV+SaQzIwM&#10;1GGaBZ5mUgLvM1Igl7mc/AizGcfnUnICIwQqEomv8BhSEMNjtHV+SAk8Zvn8Q7PAWPrFwGJ6VWA1&#10;PTSwnm4eOE2nBpIShcAl+lLydnoLzo3LybNoITCUJr7CY9iMz4HybY4DeZaMfGb+Zhz+839/dz5T&#10;710rJmazuDGxWnQxj+MZpL/FR5gfxEJQDhqwDuk19n/wjBYlLWR3ixdAFrdbXMqZUg03CewHXnkH&#10;lyFP4LLk9VyBfI77XI7lc2WDbyjnghLgF6bIQ4Ur8jDhHXm4kCVvAqaYJY8XZ8p7xSrQVdkrzlfG&#10;AxNsEropw4Vr6N9KGSq8rmQK85V7hC+VB4XflWxBxnMIPytvC58qPwNT/FSZKv6lHBX7eY6KJeCG&#10;Z6koePuLIe8CsY/3Z3Gut0Ls5v1L1LzNJM1bDC5LL3gflfeCDPVRuVC9LBWqxaCZ9IT6l3gb/Rur&#10;+8Tn1RXiBHW0+KG6VNyilok3VHx3oN4WJ6qPShPRf6J6VSpX28nNfe3kWeCkL16u8q2UYv0OuaP/&#10;cXkpSNAel3tq98i52kJpiBYjf6O1kb16G/lVUKZXSWV6MWgpfaL/LT6jV4hv62Xid/rn4j59uHhJ&#10;XyGmJh0Qn006IUpJV8QDemPpAPof0C9JqUnN5cngD/CQcUl6yCgGjaW/0G8x+lcm7RfrGZ+ImUZ3&#10;sZcxX5xnHBavgt7mYXGlWQRMUCaMMacJDc1hwotmtjDPfEBYa17h95hNBCH5BaE/2A60gApKeC2Q&#10;zVcke/kPcB85lnyB8wRWccHAAK5hYB03JnCVKwMZwavca8FFIAtUsBnB99iywHvsGNAw8DMbDKRw&#10;aqCCvZS8gi3FveBs8lhWCHRkUwIetmWgD1sYKEb/YvbBYDFbFGwGypmi4GjmseD9zGlcp62CCvNG&#10;cHviG8F8QCe2C26iL+PaaRtcQE8N9gDV1NTgu9RDwceossBj1ATwaGAolRIopfhAIXUuuSf1DfL8&#10;peQ0SgncSEgJfJfQJOCiXg20RP+WVINgS2pC8FLCBKylmRC8N6FB8DDWSh52vwqaBAT075MgBfwJ&#10;J5NPuxcid51PLnWbgReBAda5fkzu58Jvp7ok8LP5tmut+YtrnjnX9ZI50pVp5rgmma1ca8xaqF/j&#10;LDUFV2xyDvrnuDYDLsCD1U4u0MW5Obm2sz+IBaVmZ+da8wvnGrONs495BfvEXHEsAv2MZGem8ayz&#10;rvGA83ZSrHMLPqOgjHJHC2MmyARH488nTcOegtPi64HT+o74X3Sf43t9a/wIfSL2TpwYv0WbGP+K&#10;9m18ruZyPKF9HX8P9pIke0R2B4n+r+KrfHGOQ76v4mf4CrEXZmF8hVoYP0vdGD9BFRwvqFviU9Up&#10;2PNzSvzzQPL+CjIdkneGI8v7i6PIe9nR1VvbGfLe5+S92c7rnqBzg+em4xXPZUeZp8LBeT8CmeBE&#10;/GbPu9gL9d34WmC1cgJkOlYrHzkqlQpHG/S/qlQ7SpTGzvnKFOdbShNnO+Vv7P/zt+Nt0FLu6GyJ&#10;PQpayli7Lz/p2innuMbIL7qayyWuBnKcO1Ve5fpNKsAeBQWuFFAubgCGu1wc706R9rgngd9Aqlzs&#10;biA/4m4qv+IeIK91z5PxfKB82t1a5hMy5NYJshyb8Iv0M/r/7E4CO8W0hJ1YW7ZTrEiIl+6luuH5&#10;yXukHtQWcT6oBp3oW+IHdBs8U3pL/JHeLIr/PNd7J4c3RS7G9DKmOfAA8qzuctg9sTExXfDvaJ5B&#10;JuswEmzeV7dISbB8X/0B2o+lbE48lpIP2MQPUrZhvcU2rLvYRs8JsolzcO3NCW5OPBVMYIivSHrI&#10;OowC3F/IOoy3YaPRQ9ZhnLe5vy1PPW95n7+K9nppq0E+MBOvpp7CeotTdC4IpZqJodR8sDoxF/2I&#10;r0h6yDqMYdBB1mFMj1IPWYcRZ6NHTY+z1HMiLS6xNC0D5IN5iSfSdieq6bsTu4BX0+eBfJCBchzq&#10;4yLqIeswRkIHWYfxRpR6ikJYF2mjpygUstSTi/Y2odYgH0xLzA0tSSwCy8B2lLejfjval6Ef8RVp&#10;fMgai9HQ8Qzs5Cj1kDUWA22un6bcQMvrJwbte9nZoBwIbAyXyTYFL4HPOQGUM59zs5mX0I/4iqSH&#10;rLGYDcgai9UgmuuH7PvQ3kbPEr69pZ4+aE/i3wDlIMj24fuxS8B10EgIgnKmkfAGcx39iK9Iesga&#10;iw8AWRe8Nko9ZI1FfRs9HrG+pZ5vhfrMUGEsKAcN2G+FcaxHHMcOBxsw592Aue8GcSwzHH6Ir0h6&#10;yLrgd6GDrAv+Mko9RzCo5TZ6jqSUW+o5kjKeeS+lCXJxE+aPYBNmfnA8KAd12T+CI9gWKSPY98CR&#10;lLqgPKIekq/fgw6Sr9dFqYfk6x42epan9rDUk4f2+1LfAuUgic1LfZpdDqrA/WlJoJy5P+0tpgr9&#10;iK9I40Py9SzoIPl6TZR6SL4eaaNHTR9pqedk2kjmq7T5oBzQ7Mm0xqya3pjtBMam06CcGZs+n+kE&#10;P8RXJD0kX38EHSRfr4pSD8nXs230FIVmW+p5Fu1PhEpBOfiLeTYkskVgCdiK8lbUb0X7EvQjviLp&#10;Ifl6LnSQfL08Sj0kXx9jrd+DN+WOWX42VRvt5SzNlbNZ4BWuNreUawqGg/ncKyAL0CgfQx4/9t/P&#10;psLnb5ug4XuwH5CcHW2+3mSjZwm/yVJPDtpT+WqQxaXy07kcfju3BFSCusJ0kAWq2Ur0I74ijU8F&#10;NGwAJF8filIPydcLbfR4xIWWejYKC9mXhPMgi3tJ+JjbKJziPOIp7kXwpfgxyALn2Rfhh/iKpIfk&#10;62+hg+TrX6PUQ+bXhznr861FymHLz2NnoH1fygcgC1xhZ6SsRI5eyZ4LrmQ/D14BWdznwQ+4c8HD&#10;HPEVSc9PyG/roYPs43AkSj0kX++0GZ/lqTstx+d5tGek1uIyUrPAFO751I3ccnAJpKVNAVmgFso7&#10;kcd3Rhwfso8DmfOQfRwORqmH5OuzNnqw94KlnjNpZ9mNaQK3EXFvTBvFnUmby6npc7n2YET6KJAF&#10;BJTPIo+fjaiH7OOwGTrIPg4kJ0STD0i+Zjjr860oxFieb/lo7xxKA1kgl8sPjeWKwCKwAeUNqN+A&#10;9kXoR3xFOt+ehI7/QEdP2J+i1OO4F3uo2Ohx3JtlqcdxL7L+vQ25a3UacufByTpNQRboiHIP1PdA&#10;ew/OcW9HkBVRz0vQsRM6xsLujlIPuf/05K3HpynX03LtVwLaf2fHgxJwkk/gaKEpGAze507y73Ml&#10;YDw/GP2Ir0jjQ+49Z8A+UA2iOd/I+4UmNnrwW8WWep5DewZfAErANf45/j5hCTgPAsI1PiCUgAL+&#10;PPoRX5H0nISGU+BvcDtKPeT+k2SjxyMmWer5QUjiJwo5oATECT8IbQSP2EbIB8vEOFDCLxNz+Hz4&#10;Ib4i6XHdExND3gOlwd4Dohkfsq+n00bPJMlpqScN7YfFrqAE8EKalC3g96OEk6C+zIMSHmul+ZPo&#10;R3xF0nMfNByHnk6wcVHqIfvesTZ6ygKspZ6RaL8/0BOUAFoYGegulIF7g92F4UEalPDDgz35e4Ms&#10;T3xF0kP2vfsden6ErR2lHjI/aC5Y54MWKc0tn+d4E+07UmJACb8jZQD/Zko6j/2c+CvBdH5NcAAo&#10;ATHClWBzgfiKpIfse0fmcGTfO7KvQTTnG5kfZNqMz/LUTMvxGYL2ZqkjQQm4zA9JDQjLwZ/An3aZ&#10;96eVgJH8n+hHfEXSUw0dp6FHQL4mOSEaPWR+0N9Gj5re31LPhbT+/I60yQDjk3aUv5AWK6jpsUIb&#10;MDD9KD8wvQRM5tvAD/EVSU8KdPwJHQ/C3opSTynmByU2ekpDJZZ6SkMf8vNCr/NFYAjohXIvvKZX&#10;6EeUj6P+ONqP86UoE1+R9HSEjgvQQeYHN6LUc7GOvZ6Ldaz1XKyzjr9S52v+GrgJalCuwWtq6qxE&#10;eRnql6F9GX8RZeIrkp6XoeMKdIyBrYxSD5kf7LfJB025/Zb5QED7ZfYGMMXL7BOiwA0Sm4IBYDL3&#10;BDDBDWEA+hFfkfRsgQYOeeAXWBM2muuHzA++tNGzhP/SUk8B2h/lTwNTfJTvJRbwb4hLwEkgCr2A&#10;CU4LJ9GP+Iqkh+QC8puMNbDkdzii0UPmB3Ns9HjEOZZ69ghzhJnCAWCKMzEr2CMsFPE+VMwBH4n5&#10;wAQHhBz4Ib4i6SH7fpPfFSH7fpM5QjR6yPxgko2eSdIkSz310H5W3AlM8aw4SqwnfStOAkeAKY8C&#10;JtgpHEE/4iuSnrrQQOY8TwLynjsaPeQ3K1620dM/+WVLPfFo/9rcAkzxa3OcGJ+8XewPNoKEwDhg&#10;gi3CRvQjviLpmRgbE0M+Q1gMS76ri0YPme9Ms9FTFphmqedVtDcL7AGm2CwwTHw1sFYsA8nBtWJe&#10;cBgwwR4hOTgN8yD0xUc4ThD+edUy6CDjQ/YxJ3sXR6OHzHfm4BrqCf8GuPN35/kSXJoxLVLmWK5F&#10;moD2b1LygAl+FSakLMS8ZqFwM7hQ2Bz8FZji5mCeeDM4RyS+IunZBx0UdFyAJddQNHrIfGeTYK1n&#10;eeomy/EZhfb2qeeAKbZP7S6OSh0vLge/AzqtOzDBOeF39CO+Iukh+5gz0EH2MQ9EqacX5jumzfj0&#10;Sjctx6dXeo3QPP0Y5jjHhOtpx4SDaTXAFA+mZYnX0/qJano/sTnolZ4FcE5izO92vqVBBw8dDWGN&#10;KPUsxnzHTs/ikLWexSFWnBWKFYvAKJCPcj5ekx/KQLkF6lugvYW4GGXiK5KeztAhQ0cPWH+UekZw&#10;2G9Msj7fRnDF0tM4pu3vXFywd64vCv8ewRVIvbnuUlOggdoo18ZranMrUN6G+m1o3yaNQJn4iqTn&#10;B1ysjaGDfLaTFaWefz4/sNGD9/yWesagvRvfFxSD76QxfIW0BBwEMcJ3AEdM6ItyE9Q3iaiHfBby&#10;IHSQuXXbKPWQ+YFuo8cj6pZ6Dgm69JnQGRSDXdIhIUaGX7k7mCLukqaIxaCz1B1+iK9I40NyWwNA&#10;5jpPRKmHzA9cNnomSS5LPU3RHiNlAYyDdFBqKknyJLAXUPJBiZKLQZa0F/2Ir0h66kFDfdAekN8d&#10;S8G5TM5n/L12598Yuhik43/q0SXmEUByC5bh/rM/XJWM36zAGFndf6rkq5b57RO0PyM3kZ5B3M/I&#10;FdInckiuAu2UkDxdqZCmK8WgidROuYpnFa9GzAddESD5HbXhgPzWyR0NCPX/WU8/Dz7zstHTz3PK&#10;Uk8c2r9SMqSvEPdXyjkpzvOQ3A9sAG7vOcmNZyDd3gxpA/oRX5HG52VoIL/d8hHoHKWeq0ZMzDkb&#10;PVeNc5Z6ZqO9i9FI6oJnHLsYZ6TZRoZ8FXQ0M+QPzDPSB2YxaCR1NM/hGcdzEfX0wf2UzElfgyWf&#10;WUUzPmQ+estGT//kW5Z6OLTvMZtJexD3HvO4xCUH5P5gLbiefFy6nlwMmklr0Y/4ijQ+k6CDXEPk&#10;N9TIHDsaPWQ+ykjW109ZgLHMB1PR3jnQFhSDfRLKMl4jK0FG7hzcJ3UOoj7YVkJZIr4i6VkBHRnQ&#10;QX5DjeSEaPSQ+eh1Gz0tUq5b6nkZ7YtTtoNi0E16OSVVagHiwP5gN1AMtqN8HfXXI+ohv6HWEDrO&#10;wT4epZ6bmI/azQ9uplrPD26m5krlqY9Jy0EhyEY5G6/JTv0K5SOoP4L2I9JNlImvSONDfgftIehg&#10;a2M9SJR62qbb62mbbq2nbfpIqWF6jqSCWuB82khQDD5DeT3q16N9vdQ2/TMQWU8IOppARwZsZpR6&#10;xmI+ajc+Y0PWesaG3pPGh2ZLeFZCKgYzUZ6J18wMFaE8AfUT0D5BGosy8RVpfLpAR3Po6AbbMko9&#10;u/BsSA3uqVb3011MjWw1H93F/C3vYm7Le8BeUIZyGV5TxlSjfAv1t9BOqAY1ciQ9uG/+83dnrhtN&#10;Psjm7PVkc9Z6srk/5Y7cIbkpCAEVZRWvUTlWCXFJSlPQEWSjTHxF0rMNk5kcjMse2OejHJ8zvL2e&#10;M7y1njP8IXkX/528BBSBgSgPxGsG8klKEd9UWQJ2gTMoE1+R9JyFjmzoIJ/1DopST4For6dAtNZT&#10;IP4otxMXYk69UD4tLJQ3Cj+CGlBXOY2VJB6xm9IOFIh1QWQ95L12b0A+Gx0cpR4yv55mc/1MkqZZ&#10;Xj9t0S5LG0ANaKK0lQYpk8AWcA3la6i/hvYt6Ed8RRofci/tCci958Uo9ZD59VgbPVXyWEs9y9E+&#10;TC4FNSBTWS6PU6rAI8o4ZYSSCWrkEUqp/IgyFvPusRH19ICGp8FQMCxKPWR+PdhGTz/PYEs9Atp/&#10;VlaAGtBeETxvKv3AKnDZ0x7UyJc9K+RV6Ed8RRqfMdDQHcwC5D1DNPltrxffZ9no2evtb6lnDNob&#10;eT8DNaCLMsb7vrIXpKjvK/lqF1Aj56ufySlqf6yZ6h9Rz1xo6AY2AfK7y9HoaY43dr1t9DT39bbU&#10;c1LtLc9RPwU1oJtyUp2jNPfNUd4Dv/m6gRr5N9+n8nvwQ3xFGp8foKErOA1GRqlnqT8mppeNnqX+&#10;XpZ6uqDd7f8U1IDuShf/x8pSUFv7WOmgdQc1cgftU7m21gtrznpF1HPu//QkYh4XrR6vHhPT10aP&#10;V+9rqed7ra88VlsEakBX5XvtQ8Wrf6gUgHV6V1Ajr9MXyQXwQ3xFGh8eOsj51gA22vNtclJMzLM2&#10;eiYnPWuppyHaL+tLAK57vZPSMOkdZTI4BDSjE6iRNWOJfAj9iK9IehpDB8kHPf8/9Fw1/peU8w+u&#10;ojjguMBgNAMxhLx3u3eX9zPvEcVY4I20Ag0oEKrFQnUIheoMksFi4lAHApk2BaEYQisjCUUNlU4j&#10;D0wkhPJLiCYCY4qIlPbF1pbwQwTTZogY0SGA5Yf9rJOZ/nV7M2dmPmy+u9kln+zd3u57AdZHF5/e&#10;0EKtTwPtJaEdwH0feshoCK02euGB8GpjefghuOFfHt7hfyC8kHP4QkefJ/BQa/YySq/rmzpvr3Dx&#10;KY6s0PoEae8KN8MNuN8IRn5h8D6PUQ9nIvfDDf+ZSLO/nq9TYznNz2o81PNnE6V6BnlZ39R5e72L&#10;T3t0vdbnZdrnR9vgBow2Xo7OM9ohPXeecV/uaLjhvy+3zZ+eu55z+HpHnx14zMbjXcpnPPpU80Nw&#10;Oy9Ux/T7t+pYyv90bJt/PGRBT24KbsBdRlbsR8Z4eBqqY3eB8/6tA4/H8eim9Lp/Oxd39zkX1/uc&#10;i5/xvx8/7G+CtVBOLqdPedw01sYTRhO8D+fIaiyn660/57g5+AymLPU4P/05b7vNT/88vU//vHRj&#10;cJ7PMCEPEuQEfRJ5n/vz8jr9JgyG/mQ1lpPPcDyK8RhBOd+jT2IIPwv2cLrzaWJIqdCdTxNDnhHf&#10;HVImxsH9UEgupE/hkCfJc6nn1VJIkNVYTj7qd0d/i8cxyjUefVJZ7j6pLL1PKqtIHMiaLLbCS1BJ&#10;rqRPZdaz5Grqq2mvFimyGsvJR/3uThUelynXevSZke3uMyNb7zMj+0ExJvseIeDK0HvEyaEPQims&#10;IddTX097vZiRvQacfbJwqIQArPPoc8Ln7nPCp/c54Rsn3vD5xSr4CYwij6LPKN8G8gHqD9B+QJwg&#10;q7Gc5udeHH4NU2C9R59ZhrvPLEPvM8tIiLuNgeKSf6BohRf8CSiFJDlFfYr2lJhlJMHZRz17VsDP&#10;4SWPPuo8dwUn3XowV1wxdOtBhPYeY7jo4XvtMRpFRHwk5sIm+FA0QikMJ1/hnHfFcJqfZTg82+fy&#10;skcfdZ7rcfFJyR6tz/O0Pyrj4lFZCjvE87JLpMBndomp5g4ohTi5h3Nej6NPEgfl9DbUevRR57nz&#10;Lj4F1nmtz2XzvNFqRkUr33eruUtcNj8TBdZnohIOWLugFKLk85zzzjv6HOnz6aRUZ24v+zd1nuty&#10;8Wm0u7Q+xbTn2RGRZ5fCblFsfy4a4RJ8J2c3lEKE3MU5r8vR5/M+n3T2O1591Hmu28VHBrq1Ph/k&#10;dBu1Obmilu+7NmeX+CDnUyEDn4o58PvALiiFXHI357xuRx8fHup6G/EtfNR57qKLT1XwotZnIu2D&#10;gsPEoGApbBcTg/8WVXAU+oe2QykMI1/knHfR0Wdcn08Rpdf7p5fz3DUXn97QNa3PPtorQ/miku+7&#10;MtQg9oVOiF5IhE+IeeEGKIV88jXOedccfYrxWM78VFB6Xd/aIu7Pn7aI/vnTFrlX1EbSRTHcAwPI&#10;A+gzIFJHPkr9UdqPijayGstpvX4eD/X8+SPli5Re1oNArrtPIFfvE8idIK5FA6IdXoPnohOgFF4k&#10;N1PfTHuzCOS+CM4+u/FYiUcb5e88+izmh+C2v14c0/ssjj0sHovdK8ZDGG4n306f22OryXXU19Fe&#10;JxaT1VhO83MKj1V4dFHWePSp4Tzn5lMT1/vUxH8p/hBfJZqgFd4jv0ef9+KPkadRP432aaKGrMZy&#10;8hnIuWc1HumUL3j0SWbxbyPZI+j2O8msDqnb7ySzTsnXsj6WW2E77CTvpM/OrA/J7dS3094uk2Q1&#10;lpPPF5wTduKhfjd+l0efq0Pdfa4O1ftcHdotb83+Sgq4C+7L7oYOOExupr6Z9mZ5dehhcPbx4bAd&#10;LHjDo08r5wW3+Wn16X1afS1ysy8pV8F8mE6eTp/pvsvkDHMVbIZWshrLaX6+h8M2mAT7PPqM5dlz&#10;3OV6G2sc115vY42d0jJq5CV/jTwGTf6dcBxuMY/5Q+YlsIyQyd8Fxx191Gs7W+FpeNOjz17OC27z&#10;s1fo52ev2CqrxXNyLiQgg5xBnwyRZiZEvjkXqmEvWY3lND/qLPc6qLX6LY8++ab7/OSb+vnJN7fI&#10;AWaFTMkKuREWyi1wHAaZG+VoMwUDzNFmvjkInOenHoeGPpcWjz7qvLDE5XorsJZor7c02k+am6AD&#10;7jDTrLFmAZRBnXUHdMg6a5Ms4+vUWE7z8xcclNNZaPXok5njfr1l5uivt8ycV+UndplshDKYYr8K&#10;HZBpltnfNxvhE8jMyQTn6+3LPp80nqdefSo4L7itBxUB/fVWEUjKaYFyKaEzp1w25yThOGSYnTlj&#10;TBkYY06DikAGOF9vEg81P/nfwucs5wW39eBsUD8/Z4P18s3gMlkFMyCfnE+f/GC6OSOYMKvgTThL&#10;VmM5XW8T8FD3zyOUXu+fyWF3n8lhvc/k8DYZDq+WvOcjj8CW0DbogIHmkdCdZi+Ew3eak8MDwdnn&#10;Z3io9a2c0uv6tjni7rM5ovfZHHlDVkVqZTGMhwg5Qp9I5DpZmsVQBZvJaiyn+XkBj0Z8NlI2U3o5&#10;L9yMut8/N6P6++dm9IDsjjbKdtgHSXKSPsnol+RbzXbohptkNZaTz148mvA4SLnXo0+cH4LbehCP&#10;6X3isf/IkbEv5HiYCjPJM+kzM3aUfJD6g7QflHGyGsvJ5wwef8Kjk3KPR59F7N8KeQbp9teLfIWW&#10;bn+9yPdjq8I321oFNbCBvIE+G3zjyAnqE7QnrEVkNZaTzzgcPoQJcMKjT4r3Gt18Un69T8o/2/rY&#10;X2JdgtuMEsswZkMhJMhR6qO0R62UPwHOPuq9rH/AfDjp0Wcd+zc3n3VC77NODLeWCr81F6bASPJI&#10;+owUT5DLqS+nvdxaR1ZjOc1PJQ4fwFo47dEnnf2bm0+6qfdJN+PWRTnYSsEOeEnGoRCeJC+nfjnt&#10;y61080lw9lF763ZQZwWvPmr/luZy/xRYadr7x6L9azMXCuEpy7IqrQKYA7+ynoJCyCWnUZ/mOD+p&#10;Ph/l8hF4Wa8v8Hqv2/xcsPXzc8GOWn+zB1qNsBpKyCX0KbFLyFXUV9FeZV0gq7GcrrfLfT4DWN+8&#10;+hSxf3PzKQrofYoCMWtsIN2ScDUn3TqVE4NCmE9eSf1K2ldaRYH54Oxj46Gutzu/hc9+9m9uPvuD&#10;ep/9wTxrSzDTqoKnYDp5On2mB+eRl1K/lPal1n6yGstpfibiodaDaZRe758o+zc3n2hY7xMN51sZ&#10;YWn1hqR1Cg6H8qEQ5pDLqC+jvcyKhueAs08JHn/Hp4zyFKWX+2dSxN1nUkTvMyky03okMs8qhjJY&#10;QV5BnxWR0eQ86vNoz7MmkdVYTvOzDg/1/Kml9Pr8ORR19zkU1fscij5svR991GqHf8Fp8mn6nI5O&#10;II+hfgztY6xDZDWWk89bePwTn7cpOzzOTxHP0z2scbr9TpHYY+v2O0Wixf6pOGjPhfmwgLyAPgvE&#10;dnID9Q20N9hFZDWWk89vcLgOa+Brjz4tvHbg5tMi9T4t8oD9Z3nETsFJ6CR30qdTvk6uo76O9jq7&#10;hazGcvJRryVeg91wC3Pk5f5Rz9NXXOanwHpFOz8jaM+1XoM98I49wvqrXQBTYSZ5JvUzaZ/K16mx&#10;nHzUvaN81LXm1acaF7f5qbb181Ntt9kb7ZTdCC1wmHyYPoftLeQN1G+gfYNdTVZjOfn8t89HuXj1&#10;6cfz1M2nX0Dv0y/wjj0ocMyWMAxGkUfRZ1SgnryR+o20b7T7kdVYTj4hPNT8xL6FzxKep24+S4J6&#10;nyXB/fay4Lt2FdRALbmWPrXBRnKS+iTtSXsJWY3l5DMFD7Ue/JDS63rQE3L36QnpfXpCzfYXoRa7&#10;F76C6+Tr9Lke2kFuor6J9ia7h6zGcvJZgMcNfJ6hvKnmictuEPCxfCx/3Abc7t/8u2aKbz7Uunx3&#10;3+eq+Lrvg7eQ+j4eHzbvB4r///8eE2lR4w6EvL7PeYvmlgzIBvWRCerz/wEAAP//AwBQSwMEFAAG&#10;AAgAAAAhAK7Jl21bOgAAkGIAABQAAABkcnMvbWVkaWEvaW1hZ2UyLmVtZoyZdVBcz/LoIUiQAMGC&#10;wwZfbHH34O4E18XdLXiCO8EWgjsEdw3B3d3dFnf98b117633q1f16nXNme6e7unT88/UqfOBhYGB&#10;sXl7/iMCbwbff5w3jYYIA7OIAAMDEJeXgIGBhYk1hoFhfQcD8zb+lxzDw8BUwcHACMPCwJz9r8ib&#10;swkP418MB/NWAOYDBQzMMzkMjKSY9Je3LcL/Sf3Pe9+2wwAkxJT+0RNveQxvmkpJTIKRhYkDhaoO&#10;+vsRhR3ADLA3tkLh5weA5MB25i4WAI63JRUUAAAAkrC0cQE7vWkbIxewGNjE3hSMIiiI4uziBDay&#10;RfFI/54+Ek3fFPf99h7HK2CC8nWg78xqFs7oWL8IsXLvOWDjXkFJ/XYRLTdgKRwr4QNi0LkzucqB&#10;4+nrCwXUz8qz4NeRdszc3PUtvcDVmtDLzd3YazuZ32PHke8qWMDJqyCd1CDmitgzdLhccBWi2yYS&#10;/TxnXkJttSZml7C3u1VXrM2kfDvv51P/1H/rTCWYTG28HORYLlKfeD0+vZcTk38mp33gaKnLhPsw&#10;m9xA1nw0Tzwy/fmmtaKPNG6OonxP1/myZYCpxM5tLca6Zu3HfjvX7Q9zWlsTkKB4ZNvE03Fb+Nfy&#10;zp2rQEuLa/U5qpJPUHMwPglEKErXmFkrdIwF5SI1rUMdXiukkAHX8TqNCYqUGpNIed7T2d7QzpUX&#10;43X1fLdF5z0k7rNiC/07YXaLuFsz3OXmtaazP8ZD6D13ASnLFx19Hqc+9bGt5pc8JX9MJ7ZhSgOu&#10;fQe5VkMSTWsro11R82zvQbXGmQolkLXe/fzvizXJsDyobGtUPX+/QRdQlh4nB53Dpv+0fcGyzOy5&#10;oM4DAHuo6faqkgfbDM4WToDafWUDR6tjFCtnhU2utI8Has9X5ZeK6eX99TOOGHa2IjIUCdtXjWJJ&#10;5YXeZ8KI3hXkDfGXNlvBtw081gkkI7PDpBCqgG/rtvo2osvWZ9Xcj7t21lNnLPXmK8eMv2fnfBuh&#10;r7I0kLkF1XLzhUDBzNMkdqshsKB58kOtufQjPo3M5DqYvDj87Jbi0cFAyh579Q9Z8qj+ZZ1ONaHi&#10;N/MZwsgF4htT0hvkA3QESXXVQyaLrTboz4Zpr6NxcE3lQB0vq7weNrhee+Jm5IqdSiBlrL6iwNTg&#10;di/t1jRqatmKP+l2Nstp5rf57J5AQKOMV3pE+y0rH+TXY02TYpt+TCbEx9JED86KyOZ+dQqKqkJT&#10;Zi1LInC8jP5t9tYEV5790pSquInscDn02fO0Scizi9oY2ztJ4FVwsE3bQJuHq8LHltxbrfxBQmcp&#10;s0El0lw+TcPM4Sw5Wbxsi6XCPXzM+6ZFPx3CSV3KGps6qjgn6jdlCDzrNEbHcfQ78RRiY5GFA2cs&#10;1TLJU+dnpizVvPhUt8qta1R69zC8tGbKfhcpkNmSUu7lvBIrzo4gpDxQtNn2YMqIQzd3brzXcsjN&#10;sLhEzW1fAOqpHpR8DdTxZs1tVdkxttdInrdTr5HO7sbQjSFubSOdM+OvCcsx4i0mQKlrG/tVSsO2&#10;wLtIAx30obB3F7RfacU3c8qEjbGoGugy09UgwjS/oQGfUSPuVd6563RGjEgFINa7+/3G7eWrSZwP&#10;lojyqnfp7d1bfsJTnP06UohOr3WkUTE/yiFM1ByVbB+vaxZDH27lqnvva9GLq1MWNvi4XiKkE2V1&#10;S4v+Jy1zcL2EeW7S/J7yRJJp3+9huXGyD3R7+R3xxHsVWYBh0pYBtcF1Q/8mdDVLaV7ZZqH++Rxc&#10;Cs+4xGVNALwm8jZwUXX+s+heLp/o4KzgDdfwdXk78YLDp7GIg4UX7TJpvaxXqj2+16ddhmurW/kn&#10;SxO/0u+CnBjI/CAjZN7zeBcis1xpC0VzPdKvhXLTE7Z3X1Hx+eL9GPCdOUu34VMHxi8vJyfyWQYE&#10;RCwmW1hWMnZ3OdoKpbnMmbrQjfpUcLZofOTTFkHENa9TbLbI1DZdywzf9VYkUJnAY52qRdvzAMnn&#10;P95haW3HujUG5y5zCtuh+pUlWM6r9+4AzWmEqoUKgx2TE6Sl6v6yw7mqrPg+oAfpNqxNFBcEVkMd&#10;dZjE5yoN3dtDGevvZLip4vT4k4kHVevprCRROAn0uSM3Yrlq9P9mt/YEU06R3yg3ZgFiPG7LO8XM&#10;SrB+tOJul5XUHDvqO3ljSAoahKfc8O5IZyXgfBHLqxSag5KgQhaDFeqycEFdZa1R/dEuhAbo9Rp0&#10;MWHJXdJsKoTpLF+KNxwuUw0Ok6DfCHiqOUW6p7jXgnuwNJfUaI5p4VxHMnBoX5Y+AbIvpJtbrmk3&#10;JA3EbCJ172tc9X4NktzFm5qOK1Tmb6gfsWPHu25yWuA6/k3V1Buhp61hu1Y7/oUQQV7xI1f+6ZH3&#10;UZ624J2qvWWtbGIi/RaPATn4Z3Xqkcq6KEOdUOGI78Yus8Jt/ro8pc7K5IULPgOR/rgCmeac81Ah&#10;lYkO8n73adQsi4Nsf/Q+9d0iFiF3UvBP34hh0/cZWXLZD6FookAzGU5D0laXLJQPn6nGI0UMXWii&#10;Js9T040nPrsSdk+Kl7Fq9v1Y4aaQkCVdSmJcI8XiLE4lnwLliy5hrX3wSriGDtj5dFPX2Jp9pY17&#10;nNDZjahsqtxZIvvpb+bjL8lEMoWDsfADYPQkVy+WVN/R1q3as03zssI/o2RpuR4CmCiFJwuTNIhV&#10;pSufWoTnYuRLLdXNkJPrkjL4nPpbnvZhhNbGLrysEolw7kmyqVw28beLRET1t4gy+Yv+sMMD8u3e&#10;66FRbh25ilB3jMQTS1ZBRj2cE8++XzTTMcpY66uXTy9lMFEheTwm3aYrmlYtYTZc9kFl4J+M2Lcp&#10;QuBvSRIUdPOFOvPGE0A7JiaMaZK1q+0hgQ15RMAADib9TSn8hKraCuDbiZSzlR+yTlCRtOlCe6iO&#10;3IDagVxioQRlztQXYu1fCeDM5rQO2m7ZRXH0QR6fsO5IQ2QUyxi8MY5JM+q19v1FF4OzojOvli50&#10;osEAO4bqhfnf54I2UnP2utH1TQKT5d9FVcKGsAptqhA2ZJNPx8mLB+WRcp3jyrbzXKr15AYMHNJ2&#10;UVaKlvk7o6IPlrybICHSoVwHv5BMq8Z2scRvfp+FBziXSTWLy0X6bQLX4VvD3xvDqxAO0z4vE1ez&#10;N0Q3RgWET7BaotHRCzFiJ0NVZLfx7hsFoIrVTfe/c7nYQpq8vtdboK9N9PoQZBivgIVLeE16A/cZ&#10;vNHoM0kGTKsd1P5yKfqKDQK0HiSSGy/cu6x3/ZU+COM6pW0/Pqu23XQSuGfl2CRYUGCf2Vv/xKNH&#10;NcJWc8DOp0Q/HVnPI7HckUfvqiGf7s97GhA0saSGUSY/XPVu3AHLohxR1Jk4ZTz68ncmvDveUrqM&#10;qEum4Iu8FsW6PqhTgPEMOqc8dnSa7dAz2J0P3rnToYpkfHcmX9CmSSGd3xnkHNFmtnHHO2qL4Zq4&#10;MBAb8c3EHAPiYBUlCWp2goafVUz3MwWTJ8nsHtrjN0khUhZPruc5T3FmB+3Dl4Pi0NLFRxXdvPwF&#10;mX8fOH8uZPhhTSgiJqdcFYlAvBtusUZv3pOaGUX0EXCzZECXR7dnSkjdEJ/2hTdes1mdWNRCO5RF&#10;ConZE5KYR09qiB1e14OYGTKPQ9fSxyNrTatQZURz2pRCyp77MQRH6zLESCTsCDFo3hqH5vPKrA75&#10;3F5k5+1JhR0pXZIWEJBLWs/EaxaLu1ORD5hDj65CYHPNTURGp2Rz4BZ4Fzlyb5gmTVjTwTGO9XWr&#10;kxJ95WIo96c074p49NSdeHTTB+19h8/5WQk+Y+bC0XxosXTo8byU7enEsXFk0c4b1WbBAlXIOx7u&#10;lx7G80SdxNr46tVc4JtDF5cphoZQEPXidf1XOuS42osjZbjRNgrSMonlWgDxz4EFOoEmEkdNSQ5R&#10;qhb4FsswJgJnvy+K7cniv5GLY6FlZGqfcG42MVA+s+KpT9s6sLPha0IoQkw/x6pB2wLjUMb1+FJK&#10;Rp8nwxpLMhr2n6U4HOhRAoUFMPHa5h2PK6dl80ZFS+kgLedisBR+GKOKX9oEQ+TtCCKU2KPXzsWw&#10;WbMXc+xhrMAEEHIw3dftw2131RGdtqoGU7Zh+L4e6QWvB5FsRRA6972yVrS4aJm4i/UnM32GY0km&#10;xKFLe9+emwIcHHyD3ZbhBdrhs/mNhCXLWOp6gBurY1XJ2AggZJrT87h2Fo1ibhLW5SODPgQH/MyS&#10;opwUtCUnRmFVFR34Lkodmu0vxpyEU/XxXBprstUYHFNKgXWWS4iKWX683/sx9PA+xF8o5Eu1JiUm&#10;pf7mcd5fLlLN6QyBFPZKB4YcRFVgLXbd/ErSa89XOlSC1VEeczU4FGQizN8SiZv87UCYptM/WK3v&#10;KRx8spOgGpvbkjR0TCTFyjnSmwxMK1Dj0BMPKjGp6OkmdSbhjy6zLr87PlUwkVvqX7Ei1LPCzpeC&#10;StRMdaSVcX3BPH4chBUxn4sEecuQ6qrCI3rDkfiUXoTa8X7TNlFDlG5CN01SPhnqAr1JDAHYvmyc&#10;EGmeg23mdl6wTLfLTFn492/cIOp3CCVuOcqDpftxtFvYEhCOCo5eDb8lafR+XUNzEeRDoPbyqj2f&#10;2Q8vNe+HK+4KiUEzknCZFJd6XhPpaGLTxaT3Qf2DH1cBuEZKwNzYj7p9ZvWN8jMLaRsYRRofItV+&#10;qcnoUfiWM/He+/yOKb3Y+p5iHeEfoetxwajd9M2JH1XANir0Vfc5EQYWRX3JWMD2vWcvQc3QWEO1&#10;Ha4zqjUpQV2rLWFKkeND9eaeGl06K2celbCwV02nFk63WusX1so70a+UBSOV+uTsUtG7dPiUgEhw&#10;rr/KR/keUoYtDoS/7a9uLLWcBjofzP8Ok3hnrZ+aaLjlJXrPU8KZE/Nh8rNRYYzyS5f9bSfsVxlq&#10;l59iv5DplhTVPX5lpsyAaplQHmAaFTRwMjNMhsGPwl154Zg5bJWORMQSqa/aIMIDwmi+htNdbNod&#10;+EEmy4sD8BSUWKIR5NNWi6OqHUoZq0sRUXjGJ5Pbe7ua49UiyrfPWL8TplYWsBsfZ5hUJEvlvOuz&#10;1nYVaXLTt3WnEnORS8134OeJMdj21orzGdGoOjQhCr2IMSOiEWg5WGP44+AuXfLJ2l6yzSrbKrcm&#10;q1Lzm+Zk5/2hjmUNKhCyqSb0k5IzZlkYDtWMuylJZ4W9Evh9pIJsL1tHI8MhbHBOUo86NQCXUjGT&#10;sgSDlF2PTSpaUU+yunhxEJKz/mNHdC64M525TLINTh1CRhDyfp+70AC+FeFl7ggU02GwURocO7j8&#10;s0/oZe/cIOb1udAOG/g1v05080l0P8MXpY+GFYvdprF5GOGdNMt2X0DzXxPeUdSlxo9hB2I0khc+&#10;P5IQVAhXps0ISYim6sdfmPgcXzTpvYI67LsNS7CcaFYlQJKmp814TSaV4eaXuH6ws3hKmP6xGWJB&#10;f0w3AmUm4ePYO8uDUvpdzf9+sKuqDBo6kRoXRuCD+XLJSjnsJLGV4Jg+w69SGX34Z50E9QWWx89G&#10;YitFxiXqV9bALvMEbZASqd6vIDHEvLDRMNxKWD1QZykKd+1uAI+BDZL/x+Fxfi7zZERnr8bTwBZT&#10;9/jSSHE3Qs0zQJOkqX5RGTiZ11avqMI/AsMdCFzeja13pLdRMn6fSIKpa25SQPHROc3th2viIBhJ&#10;3Plgcqd4XNVRhVpqjG3QPrVfX+pjijcPudqkE6/7RaRVGEVya+TlofVnk4WqB/MrFJzQdyr6ExdY&#10;wk2oULvYOOsB9PGDdkx+h4tx/88nFnAlCtenCdebGyir26wmroT45N7CAYMkHFrWNjzumlCZeHCV&#10;RMnEdyyZ8H7luDFjJyt8xECZF5fSRiVtVvS7o43BRervHRp0bKnD40QMv+2K9sRL9DtRSr84YaIm&#10;5l2OQDmxUys8jr/0R7KHhxD8zbo39Ubxzwr/q3IQj5kZ9xI/Fuw05i00/aNlL3a2uVkj8th6GUd3&#10;j0C+amikwhhTQyL/g+gBfQmpsrRT2VKj23drlyriSBzigM8lxmi2o8xs+Z59UsZULVG0nuddm9Jt&#10;FtpZhRZ+osu7VJ7nCJ8KmhikKG7zHVIq9s+BgxlABHolvB6pSKP7K2rpYCweydz1jq8TpdgLcu4h&#10;OQUiP1Ss4OVXcOu9HvDszGaAyosfVZC4qYuGhX/uaKOJsBvaG+lM2FK0AClBqNbT5biISd81lL/b&#10;BtMRFkUTiTjr9Tk2Fano4tuJvfTM/EKkVWOwiTZRAwmNZWvYfRrfQediKkjmRaINwmAKssYM2tZY&#10;Cu/NRN+X2DCQw7utE9Fdd7HxazyERlfe/q3Udvy1VR9hvH2Ldz7pW/tzk+6k8iHc7lM2ZIKugI/8&#10;XPw1+WSLNP0dPqT3KgBzJr6Tyj5TkK3J28jLdjKnM+pYd8y99hkpCZtSNjmmYDGaTU50mPPrpawA&#10;GgoTb7ioolQQ7pK4e+xPTKpuIaZUxolmSq8Uet53imxPBXW6TR3lzRQKOtyQ6BDDmwuyxEiL5p09&#10;FrtLS9HbVST9K8vKCWmPa3GaoPemrEzl1EScTTP8GxJIf8KptLXNBCtRMBzGojFCBSPl1+jnQcNc&#10;KI37OXdKyzJ30bN/DWmS6FnWUBAjyACi1C1KhJZIqpvoZUc7P6QnSRdP4ymKCduKR+8ilqT115VM&#10;CN3eOSsFonqYSsHfycAe7oyidDI2JLn4ecPFGrKZUxLCFlg0IBchDFvycveaG/hICzOm51I8WH4Q&#10;C9dapqeQ6atO+WOiKnC1dAXf+S55IOvVa14p15BbvtW49KI/R/XFxpVQH/lDzXC/uyrvHt5dYRc5&#10;tM1tqyQ9KvuXhfTPacS1XRsltOnJDY82OF6Y4B1uH8ILsUHNqLFZy0bGvP46PoDZuwz6k7xPM4+w&#10;SAYne7ErqMcnqMKdMqy5C3gZWQZNhsrCe7WxX9jAy6rgVadqvWbF8AhqoKjUH3R6JfTxwH7hIkEe&#10;UQdyn7YPDvgObplfekZIuBdfyNvlFSZKHuOHEzcqyoLue8l3rFQcCwr6e00c23+orIQzRP2gmB6A&#10;nVT4vdJGztPpvyzqOqaxjsebQoDGtn3oXmt9NEDwXjM1lDzWu8oXVxBKO9IfmvRK7nwkFVUPtbNR&#10;gBDMDTjA1pO5FO3bBbrH9iEUeCrh5JJRiFPIE68oSPhz50m9t+aqzRcvXqdOfsT4NPGrF0gJl82Q&#10;kD3k0eB0NhspPlmDPp6wYju9QpsQjeYYM5paYsL84Yt+h/TmNRxeIzDQ4nCjrOrlK8dI0BN3Ztuo&#10;2R/hxuOTYN5YMzY3r+arhKMA7Vnmn+rSPNQppNpekppJdqdcblKKWSNN3XqTAYBckDW+SHv7GPIz&#10;1KyTBOlT+EyI81GfBIb59YoinUQT/geYpNB3YvfL4dkJdp6EIbi2N2DnBG8IrBMjlGxSYMAPJQk7&#10;bODljGbgVURWt/n+3WetdOGRiRS1b0srzmTfZA1R2byy8AVJmCi5Qn5A71xY1ZPZVgtz6caN3743&#10;iOFfrQwEHVpeCfzakWd0Imc8UYcmS10mj9SjTJ0lRrGlJJaRp2CL7+oin0M6GUmmbLT/VAKYJ1tq&#10;kbYOgQev50RwqwGQylF07VrLpwH0q5sRPbROkLsDifCqnvbJKqbe40EbSpZ8ovwxoVjV+aHs9cIS&#10;s7/qebQCF9NOt8zRw6+rfrwaet+Zn07cytu6eguB2CfNsnAFsOMnmAZBr3gN7PePFGm3MdeM2l85&#10;ynEyuZJz0j7nKPNliY3WJ14QEzQqA4Wt254SmuB7MkTtKEuoFqdePA0cpQrzEl5H7rk/JxDSkDiO&#10;9pHyVo4h64Weao3VJc4DFWkPkfLi7HhTIZnsczmZbrzk3LiVjZpeeMVszT1eLFpHr05N8/oCKHf2&#10;9ZqYrSwrIHcNEVSFYs5rAiGRPVKxmE/8ruQ9M+P8dKwqrQ5rM5tKul7h1Kw2soJRoo6mhziHSMLI&#10;qz3rx6kJj0FdHIyqTJVNSdQPv95jjyBK0YGI9QpZPlh/JA7pndsHHX9AjC8zcnk4AAV/ITTlCfaK&#10;JJPS2qnMDc7UWwgIl+A28BMufahFIKRbDyMkEzqu51zS1aZd+UU/ONVlF42kzNDcniQwFRkYAPZI&#10;dFCPUY8SOBTZY9cNjXJm2E7WvDLT+rPcDe5qdXZ0ShR+udPTEZ1ZjIFc7RXwZn4U4x6ZE5ETOqFs&#10;nujCaD+wdpGeOiH3uog+vYSLNn7S/u6gY+P84dd91tb4ipNblHxWft3MaV2Ts6LB2PXQFiLS613G&#10;vZBIduEaXb+Y8VWadG+fjTw8Q4k/pwrbmPJ3PLVU2/n85qno1Z5seXHcWS1xNyd1W6AYz8ksvVGO&#10;zaIFkt83Us7tojASi0ssc4ZBVFzQ5fa6VHmlb1DvKoGHhjKtCQG/wiZQ+yNUppBRAkdyy1E5Msnc&#10;i22iOswxvfI7kXoxkcdRRN8lLyM1++LGu6iIXdrixk/pB91uU1I2mrCLC0FppRR3S5khBMB274Qy&#10;/kHnHB/lBjmQELeiq2BeSrRmNHXXoRte2EickgfAhDnnsVHwSUIxl6gxSJSf7dCiT4+RrxdyUwOq&#10;BPel2Q0MSiB3A6PEDg2v2hWkBSoSMmn5TRGLJdoUbxOIW2Q3gVINQ3Kq/mKy7hvhQl87chJGA8ri&#10;lVcl1P020LiNY4spl4ofO6eB1Z+FoNwhOeVuNFdTHCvowdokGUd+PeCwhMYkn938n7WNCtmJw1LF&#10;nk6iZACmDJAP0DM2F855Mu/glAkR4gf0T6OB81pY1HryEmfHaJuXJbAjM7ZxIQS3fdVYfgInUhaA&#10;GcaDZD+uJSYKweTOiRSOydnn9iFS7gaciVdZsFMNSHdhQWOG7oqIxi2/pFXCX9Qp1MQb/JndoO78&#10;ppW3/43eLh7ZcAu8/wpDMtcQLLneGxeoiYGmimlupApT8NO29MQitrF97Otvzs7TQ67QcBGIBa5X&#10;k62z9seLS/YyMxPzizr7Tlv7M3zsz8tw3CVq7l4lVVJwy2hHXNU5ihHIDBVEiR0+vF03sAYvX4YQ&#10;1w5vb+MeavR7WBMxk8v35blihwjb8rqA3mpiEQaUTALx5N9g9moV2aQUvMmRIx/kT41o2XjpgBzD&#10;znjqbPSMaeYWffCymeuNovrilr0Kdjq6jVkUM1J8UnjzDwhX1kjJpE3RuGZlVVoisseX7/+UPevG&#10;GOUqPx2OnqEqj8xtvi+NVJPT9WqdfJHPDdqypGzGHeF0sMzvq/gU7NL9t3J9hNH1u5HufKInngRo&#10;kU9sbFmWDFoysWWVzVBR2mviLh6Rr+WrFFZ0MB5FXOpTgv33Qk25vPGic37DDczUtIbt1lHq7l6R&#10;i5+UDftqJ99JXEdxSlFHYY//+wrJlwRQN21hguvLGMVdLm4V1Aa0SfnQ3y6B4rF+vTku2KyttbKm&#10;SC8RMbS3WjAYPDhmsabSrbosrfXcK1ar//7kXg/o0mKYXT7WFgwHmYZCt9NNgxQK96A5hJIdZSo8&#10;J7sOPCqIPSuQGY4vFPMukD374GSO97jczB6gQ+u6YcwVKNUhEo+Mutf8S1DyWBKX+Uf5ISnZ5c8X&#10;D+Mo6yrs+M6HJ9OgF3X/IkzEE90LS7xbkFxKzBbl/LHrouIG92u1UmPOvFeD7NHRlvrKt0NtaLT+&#10;b5NuGUERwC0ttpvYlqljhfZ1RK1giUN/pkwO7114HV2LO9u9tcKSOlnH03117zhWLExIh4JOKXEp&#10;2ja5Dv2eJpdx4BKhznMpxQ7n8p2gkWw34HTKTVWlVZDQqPBpPTKw9bzsWOkPSYgSB69GEfOaocFE&#10;plRr+/yjpj/jeCEYIZ9lG6O8n5osRnkkrYt6rpo8F+j+tPzFFWQprczvBNE2Qk6G8Rv/CxR1jflz&#10;J127+yN/WwMRN6H0sadmiDTzVFDA9zmBv5H5KoO/sodAj/UEbPC0QaSX9p7uyK68EjUUh3cMLoD+&#10;R/8UyIwmzD/UQ0JW77J2dIudrLU+czp0l+6g8iZMO8VIf20Amm7tqs8xFOP7SHY/HliiL+vGpiiZ&#10;xJGx4tdctXvVMCpjVx2933sBEYsD3bWuwDqtXVvI1Sb4W72D0wHMrg/YQCWjVdJXaMve7iV01WSI&#10;xocW6u00NP8zVIGErC0d/rgxZNXHuEPpfhkFIdvOuDO1zIErOSqV4SUdd/s75XgrSve9OofpXpqA&#10;qYXVCbyvosw/5LZ0cnGe/Me7lttErXnaCLnpXFHjRzm37uIhWRaKsKQQGmwfMlPgZRDGOT+3glBU&#10;N2Wn17pgA1PL3l4vh2/Mq09F5EZ4Mu/ae8WhF8u42z8+W2httwet6gZaX1GGShxOO0hDDl0sGfVl&#10;cw8mGd2pFgm7tHEalJtf7y5xBjpofEiqe71no8agRu3OUQa65/Rr1BWGXeCWzOM2wSWeY98pymQ7&#10;fmSmn+kocnfMaEznz3URrHsTGLioCGhrHE+f0721/Xw9B67vzQhohre4FNR31l1HV69RwBA2PP0R&#10;4rqAnm5vbNhcX5LmeWIfc9lW0gfpQbE2X7UsWyTdQkUh37nPBd8QDi5OPUeFAHErVuZd91rlmuNr&#10;9q6mez+EPGZmBWNVnGwScvS67Ce3DwqEOnbAcjLXud1a7MuOT24pnY/kum6NlsOVfmG3Ot4uGImm&#10;M/h2dhcYaKZcsOnLEwy6wrhq2aqtplS8W5AAQIvfpuE92pTvOPoeEax+YI28b5qchhYow+1B0lPT&#10;NZ3sE35waOo7bDBl82l8mBo6KqjN5gWSlUcCtD8txPt2O7/B5fNsNPTTd2gDryWpitpWBndv+smX&#10;4bspbPr571KZBPalveMGOdzOUw+dHvLXnIAPWbzfnpe+Vu/a5DxwEPFUbxtMYda0QcIbhp5kqZji&#10;ETTt6dX46rza2EwE1Xp5O6DjMXr4ew1rFhJL4Z1HW3aWqLoK6nR9lVzuClH9lukUGq58RdcJ9LFN&#10;BnnXbz8h5l7hNmM5LVDAdqb/JuBv1j/s/B9g/o9+Q+ZcPKxc/yT847L9F63/C6aLe7hIqrq8gXQA&#10;P/8/C28CMmJ+cwCgLyIAFgDIxOhtfsPrb4G3+W38uw7Xf+sAQGqeDmAASNHYStXF9l9V/83suf/L&#10;7BUALP8KSFg6ObsA2P9t/785Ppsq83r4bvjOOxhEbli9//uA/1T/9wFZOP/TFs//R1ssrP9HX//p&#10;5Z++/od48wDPotj6+JkRIUhiQk3oLxgggUAKUgwt9NCE0KugFKVJERGEq6BYsWABLIjUBBBQQFCu&#10;chVQVEQpFhAVvSAql2tFpVhyf2d5R/Ntko3P4/N8zsP/nd2ZM+f8zzmzuzObJa3hnyLW54HtY3am&#10;xLT75tzdW8stmrtuc/kmJWvfER/TOfGRFTkPV5tTs0rbDffEL/z8m3qXTeq8f3T1Zo9VXPByxUl7&#10;Lnuz9bIR7RIWx65dM2/b0Bn3rl1w79TIjJ8OL67act6tx2btLT3+rX3TYwY93bH9+Lem9zhcM2vj&#10;5uIPH6h5PLPBkdPXzh95yfi1/01eN3n1hrfGTf1515gTg975asXBzKlPLfrilrLzn/30xSXvjDuX&#10;m1x68S1jH37/wH/iatxeafvjLZ+bPPymNj2rLY45sWhvjbsf3j04aeH9nz4RnV7iu5iv11W8sXef&#10;KkdnNqx8Ys59swd+sLXlY2tOzhn66VdLckZX3jL13At9zj3zSbu4HR1v2vd2ZN/Rdxz99/TINscn&#10;VB38/CsvLR504vjC0V832ln+6/o7DySfzZ7wQf4MeYEOpyitaarLUeofc9DNnf49R47KO3MaXVZo&#10;JnSG9hp948hQ6vnU9QsNSg2lhdKGeCN6TpgwJZSa+nuCO107akIoNcU7Z/KGL5Fpi4YPG3Ym98m7&#10;Zj8027RLSd19dWpKStq3F5Q8O2xeXLM7N5fMTHhkVkT3O9M7xGzfs2paVEL2mQWzjZw9XfyT/F5e&#10;N+XKyVOmTcaBpo2b8gVLrfbdO1zENy2lQSSIAHoeA1wpyUEM6MRHNo2Byum5K6U4iAHum5kKHKtM&#10;HCgTPtbvZ8qHj/nORqJADHClCwcx4RM+7/G++VEulUEMcGUAB0nuhDo3XFTn+dLSZlmFSHMaVEdb&#10;oHxUbx2gvJSPFoZ7dS1+VUbby4aPUVEgjxiElEc8cMXx0DEwNrFS2vTnqKt3fv7HyaidSlLGVEGm&#10;GrIhiTY1JApcZGpKCeoLTXW5wFQVayqLMXFA7SUAV5wuPnESI7li5Rw6f5Egm1XpryG/Cp88mdro&#10;r4Ot2tisjf14+NSQctiNxWYs/GM9m4X7WJ4oxBjNeQRweVKOPwDlmwFccXxL0pCAhJGT8DjIXNsv&#10;pWSPpMl75PmEJMo3Xr9fbzTjXgKqNwW44vRqbqORKC3/lEtllzREp5779ejcXAdUT1PgitNTgoYK&#10;SKTJeqkujxGvh6WVPCvlZKPX7tfXCPmbgOrrAVxx+qJoaIREfZlLfT98bpXWcruky4PSTh5lftwj&#10;WXIf36Itkdpyr6TKDE/ebycTPdOA2iksJ5lIdJKp3hy4FDlXHJfiNHSVyWACcuOwOYZrYyx5mhCo&#10;t5VMEtXt59QDfdcD5ZQBXHH2StLQA4nhYCh+dZMbsT0DfnOkj9wlTeDSDB79kctwg6nzjm8po4nX&#10;KGI1SjrKSOlM3U2uIWZjpadM9PT7eQ1Fh153QbEaisQVaFHbClecbZ1vg+kfBAaCAZ5sT+knvaSv&#10;9AZ9gP7253cA7QM5GsTvIBnCr9oOOaXUTq/eX65EUm2OKKC/jNfeDy/74mU/vOwn45GegM5JMJpM&#10;JCfLVWAk59fQPpYIjieT18rVnI0AV3J8Ba1BHK5CWjnMLIBDHG3D0T2S2I8C14Ax/I5lzDhaxmNl&#10;PBzGY2kcfMZibYyHIUiexzVwvTqMUdQjaR8BhocRxG0oOpVbYffOgdjtC3p5GRzMHBgA+oHeZCmL&#10;9u70dyViXdDUNd+8HY7u1kA5pABXXI70XjIciasZOQstMz3OrfPpuRO5oubZnUjczaxVfxSuOFs6&#10;z+7haryPK+x+rsh50l4e4Kp8APsPSkvqdNqbINOQKyaVO0eq3AJu5g6ldwr1obD7wXRpLGrff33c&#10;wZjeQMcmAFccJ32m3IHEJPTfQISUd2FzdYY0kH9wd7uZp/ItUo8rux5j68E3CV+S5SF4L+RO+wgs&#10;FkobWYB/87mSH8bnB8nPPK7me8lX0HxQLn4f1sGpLtBxScAV50MxGtYhsUxqynJ80GO/jo3INACq&#10;ozlwxemIoGEjEiuIwwqeAk/CfxFPgZeI/1aeMtrn17mLMYlAdRaWl11IvEHkNa4KV5xdnRNvslJ5&#10;iyfC21JL9qFpP0/LAzyN3pFq8i5P+gPw2M9K5W2emm/KxfI6K6pXwMs89YJsb0Ne7ft578RmCtCx&#10;CcAVx0nnxE4ktmBjG09t5V3YnNguJeESgZ0I/IyAXwS+lIRzKXkffod4mh7Ghw94wh7Et/fx812s&#10;HoDXPubO22R0N3NKuYSAK46L3kOVi9+H72nXPh3XA7jixkXR8D0Sx6SYHMePU3D6gdh9zir1BHE9&#10;wyrmLBaPw+kjZL+VX3JV3m8nGiNV6Fc7mcAVZ0fXw9Gs7qLMmdxYUNdESaI5ndsQXMrqqi59ceZC&#10;UMWT8+vviH7VEeR/R1PKy8Hzzji1s69r3A4mEkRJRxMNYiTTlJZOpox0NuWlm6kg3UFPVnl9qPvR&#10;1t+UkwGmrAxEZhCygxg32FwMIkEpzi8CEfSXAMWRL8ZYK71AFugBuoNuoKu5QLrQ3xl0ws9MxnRk&#10;bEdTEpTKF88W+FuyCH9bMFbn3D7givO3Pg0t4NQSe62Mkdboa2t+y21vfs3taH7O7QS6mnO5l5uz&#10;uVmgN8f9wEDaByMzFNkrGXMVY0fAfSScR8J3FD6PIoajiN9I4jKCOA0nZsPI4WBW7n1NSHqDLHA5&#10;6MLqOZP2DqaqtCO3bUwl/v9BHJwqwK0sHEtLc2LanJiqP/68T4MD/7y8F3Y/mgbHG9F7FzF9CH7T&#10;TaJMZiV/rcnN1T6/zqUoLOo+udRwn4Tzo+wE9NivYwk60sK8MqhdcfHX3C0xafBJkvtNqtxGvQxf&#10;1xKvVewQnjSXef1+vdvR25GxOs8Lu1duNx1lp+nk5V7z74qzrffKV01nec10kddNV9ltuske8DbY&#10;z/l79B1Ex2HTDmSAFvIBfA6axvKOaRhoez8+qX0/763w1uteeSc4QtSOk94rt5pM2Ucs3zfJgffK&#10;D4jXh/D4yDSSI6aJfGLSQXP51LSm7kBfFzlkusu7pic+9ZQ3wRvgNZOF31myg76X8FW5hIArjgtU&#10;PS5+H87R0Zc+HdcDuOLGRdFwzvSVb7F/Ans/mMEcD5PPafvYXCFfmtHymRlPfK+Qb0xb+Q0Zlffb&#10;KWfP/38etdPUGaF2dnS/Vc6OY+zNYuyd8quZK6fMTVLaXuO1+/UJ+uYxRvWlAFecPl27iZ0n1e1M&#10;qWlnywV2vnfu19MAPUsQVT2Fzb0Gdokk2icC515du0jq2sfBY+BR8AhYyLgFkoDtOvZhqWUfknjq&#10;S0AN2mrQXwN5tR0CrjgfNGc17OLAeVPTLsW/FchlS8iukmp2jVSxT0lFu1Yq2HVSljqG8yi7WiKR&#10;ucguB0ukFP6Ugm8UPGPgGMShHHJ6zc10BKkdxziOy+B7afTFwDUa3dF2GccraFtJXzb5y4ZLjsSC&#10;ihwrKtGnqIzceSyHt2IZWAqWgCfB4kBulYmfcutaALdI2ioT56r2AWJzP3G/jxzcRz7ul3rMjfr2&#10;QWlALlKIQQo+aJ7986Mu82MTeoLmR127CX2bA3kk2eew9zw2tkoySAVp4FLaGtHX2G4Bm8EmzjcE&#10;2mtkn2ZubcrHtTJctxbBtTI2q9oXA7lWsy9x3bxMzLYzt3YQtx3EbbvUBnVoT7D/Yl5vo/4n588H&#10;cq2NT2rTH9fycN0S5ppA7YqbV3rvLE9MmjCnL7PrA+dfun1GmtmNYBPYDLaA5yUdfk3g2Qi+afiU&#10;DOpzXh9/6tlX4f4a1+PrXDuv4+9rxGUX8+1V+L7C3NzBPH1Z4hgbdG0oR79vafi2D/5B49LsvkCf&#10;Gtj9cHyHOL8Pz8PgY+L9b84/o/0L5tEJ5tBJfPsv8TkpLex/pJX9Ulrb49LWHpV29gj1YWnD+Az0&#10;tLAHiMc+5tdeYrEvH+dUOO8ugnOq3R3IubF9g7jvhsdb2N8nHe27kmk/4H3xEXBMOsCvLXxb2W/g&#10;8h3cvycn3+HP1/h3klx8wXw7Sj4+pj7E+bu076V/D77u/p2zrokiQEug9x9XNA9VQS2g1z5lVjN+&#10;VNa9l6yFn6c419wkAVfcvCtGQy17ClxisjycEmevLX2qV58tzobeo8uG21HNe6z/a68pjZEIBdlr&#10;aiNNO3uhaWKN0WP/fGqIDt1rqA7l4orjrP41tNEmzeYyR34GP0qWLWbq2Uqmri1rtC9IZ8gppHY6&#10;1a+841wMXMzT6a8E/kzMEfNKUAzOSwS/s/+zMY9H2fBwvELnFXu/eX2LR6I/rQpXXL+uJRPZBSTJ&#10;EFOPHU5dVviJrPDrsMupxSq/prfS78nqvxer+v6mInKVkK/OzkD1+mNdBX0jiuBTBQnlMhG44viU&#10;pyFWrmT3MBBbfbDV01Rlp1Ud1GS3VYs6AU514ZNEf3041WeXVl+ugP8w2ofDfSRyI5EfxbiR7EpG&#10;5ONZHzvjwzwzHQlqx0P3ovWRqCoTwQRWxWPMJTKN1ep0/L6V49msYmegfzq2x+fTr3PmlrD+DI5d&#10;cfpL0pCORKosMBnsIDLkAfQ8hv7b8O8efJjLqviWfHrTGKf7G51fKcAVp1ev1zQk2skjpj27m4ay&#10;HO5L8+nRa3d1EXlqhoTmaYQzQu3slOE4Xdawq1gLz/Ws3p8xLWUDfjzNyng9WGvaML6NZIPlcFnG&#10;rmIJO5Ol7FBWsHrPBqs4Xu39zSVUgA3o8RZxVSCHLpLDaj0bvSvZMS3HxjJ2ECvwfyXIAWvAOvA0&#10;u4sNcNxkmslGeD9tmtLe1PNhVSAHjYN/ng+B28tFxG8IEhq/DOCKi5/mf6C8aPrIC+xoXiIOO8Br&#10;7Gze5Pwt04udTx/ZG8irF7st1d/VKad2+iM5zmJ8d/Rczu5Qd4ud2dl1l22mN7ujQfJPMxS7w2i7&#10;kt3mleysdE6FgCtOl+ZhmOzybCW4TmrXf4HX/wr6dhj12R8r5XgwHKsUjl1x43XO9kfianZ51+D/&#10;AHareu7XMw65t8N6mjol1E5PCY7HITGeuIxkNzkVPTew+71Kjhlt9+sbj/xXRfAaj8QMdn8z2Zle&#10;K1+j+6t8euag54uwngyOXXG8NNdzkJjF7nE2XObKSXO3/Nfcxi5zupw20+Qno/1+fvMY91tYb5JT&#10;Su306vN7HhIPsVO9m92kHvt1zEfmu7CO5gXoiKBtPhLzJILdQgl2CrnmLvnZ3Eo9G33a59e5kDEl&#10;7Pl7UKgAnZjjvXcJq3kv7N6xUEqyEynF7jGS3cjF7Hyi2AGVYjcUwc6kBOcX0m7YjeWaJ9ghL8a/&#10;pWAF3LLlF5MDtxx2uUFzdiX9QRxWomMFupeDpehdgt4naXuCcU9ie4kUY4dWgp1aSXhF0hYNp2g4&#10;X8wuMpLd1kXUJQI5aBz88dtOXCKLiN92JJR7BnDF5V3n04vYfg6Zzew8N7HjPL/zqGpfYFf8L/Ay&#10;K/yg2OiuR/V3dcqpnf5IjrfR/wLYiq5N7BSewcYmdrpbsPsiOdpOrl7B/i7y9hoxCbK1C45qK6EA&#10;W3rveJXxO9GjPvtj9RH9oSJi9RESqr+wuXaEXc6H8H+f3fm74ADYy47rLdr2sOt5kx3QG/i6h1X4&#10;fnZ+77ASf4/6ECvjw7R9yApdbfi5HcJmnSK4HUJCuc0Errg4x9HwPivYd8A+5PjbB1ziWf3X9HZp&#10;rxP3N+C2m7cJe+C7lzcc+3nL8C44yPFh/PgIHz7Gh0/w8RNydcTbUVwCZ+Vf53fOzbEVAdyaFtr8&#10;dUXXWvoc/2ONz2G+fcRRGsuE/Uzi2BXnRzEajiJxlB2RMYoy1tlrS18k0Ht8rfCx3h/Kho+Vh38f&#10;8SVtcWF7GRy74uzp/P8Sie8lyf5EjM6AU+yavmTOH2fHewxovz9fefWGnFJqp1d55R3nfHAx03w1&#10;BboXUM7OHw7zxYw2r+h1UVjMzksE7wP8sTnLoCpF5OIsEmfJRRlywRc3fykXlqC46y/jPGHv18VM&#10;c2FNyP7K9fMr8b/IVAc12JGFmAfs5kya1X5/LvLqDRWgV3ORd5w/F5oDzUUV8HflIgqSReUiivhH&#10;mZY20cNfy0Vp7CWGcx+P3664XNDF11WJ7IITvXvOpU6A2skU57gC/XEealNfYmNNTcbU8O7hheut&#10;YVW3P49xcGoU5qT5cMXZK0FDnGnEPKzH+Lo2xlxqLwYxzImyoD/9hfGMo78S3CqZ2rYitmPRUQ7o&#10;NVUYz0rYUntBPEOMd8Xx1PmWd5x/vuk8uwxUBX/XfIv9E/MtlvkWy1xL9/DX5ls97NUP5zYJv11x&#10;MStGQz1T3yaYeBtPrcf+uCegw90/NKauOB0RNCSQ5xTT2DYA9UyyvcQ0sCFyWA1oX5DOkFNI7XRq&#10;LvOO8+eyGv2ayxD4u3LZCpJF3TtakctW5LGPh7+WyzbYSwnnUv12JW/M2piUwHVUW+7l7bindwCd&#10;QGeTChqAJJvJddmB67uNSbAZpg6IBzVta54H7UFHkAk6he8zIUeAOi+HTMb0p21EAf1laMtkfAfm&#10;RHvQluM2yLfBVhtstgMdsd8ZHl3g0xVuXeHcmftNB9CO+dSGOgPeeg8JFWCDMPE37JR8c+7Pxs/N&#10;Vf+cq4FenXO65vq75lw3nCtqznVjznVj3TDBw1+bc1nYqxaecz3w2xWX7ygaskw1OwibfFtgezE/&#10;enOvH0I+h1D3IZ99ycUV3BOGkrM+5FLlXYwrMz7G0/GHnRDnrjg7mtO84/y50Zw0Bbqe+//KjVs7&#10;KregtfBUBNwzP4SsK3l9m8qzMeia0X7FDWA618cMMJP43kScb+Ia+gcxnWkq016R/jjkYu311JM4&#10;zwu9ZhIcAWrH4QKOJyA7hetO7fjzo+9Z3Xo+voDxTBHeoMbZidhVPxSuOBv6nvo6UwH95e006hnI&#10;3mQq2ZvhPgsfZnm+1MGPRHujx6Mesn9AuRdm+zruX2rfz/tWeJcOz98UR4jacbqQ41tNaTsHzMX+&#10;3aaW1XO/nrvQEx3W07QAPbpGustEo+Niu5A8LDC8GwGPcj1ou1/fIvQVL4LXIlPcLjYX2hz8yiY3&#10;eu7Xsw49MWE9oQJ40c0b0pjAubWevd4GsBG/N8N1s4myz5pSdhP8N4D1YA1YBXLgsNIUg4+xq02u&#10;ecr8ZtaB9RwH3Y/XIa9zorBnwloj9imwBrlVxmKnGPWFnJewa8HTYCN4Fmw2vDeB4xb4bvK4l4Nj&#10;OeTKBD4TNA7++O0gQEW9n9uBfy+YM+ZFeOmxX4d+V/MjUP8LWx9tNT+aPYzfjV+vEKtt1P8ixttM&#10;pNU+v8496CvqfeQe84U5Zk6aQ+aI+cB8zNlXZr85YT4yP5nD5jT28r+PPIXe/WGuIfi64q4HuviO&#10;ZX/gO+lvzdvmP+ALcwD774EPOT4Ck6PmW/ADx6dpO02f6vL7dgYjB4vgcMYc9DhMdASpHcfyHJ/x&#10;PPyYyH2CDbV7DO81GsfMl5x/bj7l6AhHH4JDQHkeMMfNPrjvMd+BHzk+TdsZ+s4g455F+q51Z5hf&#10;RgH2S9L2ndnJTNxhzpnnzS/mObL4ClF/1Vxg95Llfejfmc/vclynzxThdzn7jOd3YddJBfrjQEVm&#10;fCW7FqzhLrqKO2oOV8AqrojV3IGegs9a76otwXlxrtYIu5zzpcy4JVw5SwOv1Si7LJBDKfr5Lgd9&#10;K9CbTb0KvavRuwbbq+GgXLK5w6+Eaw53w1WsDpTr0/DeAN+N9G8M5KBx8M8bfX+1oIi8lOHOG20f&#10;h8fj2LifuMwzZe187uxPsEt+kjvEgnx69W/st4f1JhWQ72K01bK348dtrFTv4Qlxez4d+mycE9ZR&#10;2D0gjqdMMmjA+Dog3t7Lk+4hnuTzidOcfDr1G4cbi5gvqTwpg+6r2n8e01l5TQM3gKngetqnwOc6&#10;+OjT8zqetPr0V1zvPX3rIuug97aEAmKj6wZdkaTy1FY7/pwl4IOuf4KeDQnwUR8uLUC/vutIhFOi&#10;ncxqZxI5nEgOJrFamOLNn8I4hdBZx1spTc3HSdez+s2qcoovwCbdrHmn8eSeEhjbEJxCHp8J8JrA&#10;vLgWmxPgOpG4TQIa00nsqCeyAp5EzCez47qO3cv14AYwjfMZnh+F8UhlhaRc/HGNh+SosA8pBfig&#10;65p4O4o5NsI0tWPAOI5H5dPjrUvDejIK0KP3ukQ7gDk6lPhfgW9Z+NSTur9pzoq/mdc2IJ/eKoxr&#10;XETeqyChee9agN1I2qpIGt8PJPM1bjJfMSfzBXIaaAzSOW9Bewv6W/BtQDponI9Dc2JUFIfmNphD&#10;c5tmLrPJ7DqTmd/JXCtpoDFI57wF7S3ob0Es0sEfHPQeEAHce2dCISGg7f539TqH1V+VqQPiwsdU&#10;0m5BB61+f0+tMkF7DV0LVkIo6HqL4W1cUNxj7GNG12B1QI5Y24pvGlqhtRX/7y9HUqUOXzysAjH8&#10;FU11ubnp91nXxDoPm4DGoBZQPymzgnzmOe8JOfmifM5GemERPmcjoT5neJrP/7j1hM7xHL5Ef5E3&#10;E0ckxVQ0EWa0iTUPmiyzxFxNLG4GCwOfV2PpD9I/xsw1o9Az1EwxnU0fEzKXG2OGm2/YdR3nG5HP&#10;4BeUM+Xv4uzWKX/WbzfOn5/S+F0FJIG6wMWbw8D81KhaFZE/5IvKz1gE5iEf5N9Y/nodFL+x/MV4&#10;mHmB/6/wGneCj/mfxu/x/1y28Leep+QzWQzmBerPpj9If46s5n/O7uBvpofkcylrGpuaZpI5J/PN&#10;v5nrW/l6JFi/8ndxdvn5s367cQXlR/fMmh9931lYfi6mrxzQEgP0+H8AAAD//wMAUEsDBBQABgAI&#10;AAAAIQBjpUYU4wAAAAwBAAAPAAAAZHJzL2Rvd25yZXYueG1sTI9Pa8JAEMXvhX6HZYTedPOn1hCz&#10;EZG2JymohdLbmoxJMDsbsmsSv32np/Y28+bx3m+yzWRaMWDvGksKwkUAAqmwZUOVgs/T2zwB4bym&#10;UreWUMEdHWzyx4dMp6Ud6YDD0VeCQ8ilWkHtfZdK6YoajXYL2yHx7WJ7oz2vfSXLXo8cbloZBcGL&#10;NLohbqh1h7sai+vxZhS8j3rcxuHrsL9edvfv0/Ljax+iUk+zabsG4XHyf2b4xWd0yJnpbG9UOtEq&#10;mCcxo3sewufVCgRboiSJQJxZioMlyDyT/5/IfwAAAP//AwBQSwMEFAAGAAgAAAAhAH9CMuLDAAAA&#10;pQEAABkAAABkcnMvX3JlbHMvZTJvRG9jLnhtbC5yZWxzvJDLCsIwEEX3gv8QZm/TdiEipt2I4Fbq&#10;BwzJtA02D5Io+vcGRLAguHM5M9xzD7Nr72ZiNwpROyugKkpgZKVT2g4Czt1htQEWE1qFk7Mk4EER&#10;2ma52J1owpRDcdQ+skyxUcCYkt9yHuVIBmPhPNl86V0wmPIYBu5RXnAgXpflmodPBjQzJjsqAeGo&#10;amDdw+fm32zX91rS3smrIZu+VHBtcncGYhgoCTCkNL6WdUGmB/7dofqPQ/V24LPnNk8AAAD//wMA&#10;UEsBAi0AFAAGAAgAAAAhAKbmUfsMAQAAFQIAABMAAAAAAAAAAAAAAAAAAAAAAFtDb250ZW50X1R5&#10;cGVzXS54bWxQSwECLQAUAAYACAAAACEAOP0h/9YAAACUAQAACwAAAAAAAAAAAAAAAAA9AQAAX3Jl&#10;bHMvLnJlbHNQSwECLQAUAAYACAAAACEAAvCLbD0DAADLCQAADgAAAAAAAAAAAAAAAAA8AgAAZHJz&#10;L2Uyb0RvYy54bWxQSwECLQAUAAYACAAAACEAqn+iscowBgB0DwcAFAAAAAAAAAAAAAAAAAClBQAA&#10;ZHJzL21lZGlhL2ltYWdlMS5lbWZQSwECLQAUAAYACAAAACEArsmXbVs6AACQYgAAFAAAAAAAAAAA&#10;AAAAAAChNgYAZHJzL21lZGlhL2ltYWdlMi5lbWZQSwECLQAUAAYACAAAACEAY6VGFOMAAAAMAQAA&#10;DwAAAAAAAAAAAAAAAAAucQYAZHJzL2Rvd25yZXYueG1sUEsBAi0AFAAGAAgAAAAhAH9CMuLDAAAA&#10;pQEAABkAAAAAAAAAAAAAAAAAPnIGAGRycy9fcmVscy9lMm9Eb2MueG1sLnJlbHNQSwUGAAAAAAcA&#10;BwC+AQAAOHM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72;width:12650;height: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LLCygAAAOIAAAAPAAAAZHJzL2Rvd25yZXYueG1sRI9Ra8Iw&#10;FIXfB/sP4Q58m2lVFq1GGcJwbC/O7QfcNde22NyUJNrOX28Ggz0ezjnf4aw2g23FhXxoHGvIxxkI&#10;4tKZhisNX58vj3MQISIbbB2Thh8KsFnf362wMK7nD7ocYiUShEOBGuoYu0LKUNZkMYxdR5y8o/MW&#10;Y5K+ksZjn+C2lZMse5IWG04LNXa0rak8Hc5Wwzb2i+/ZQjGer1c/fTvm77t9rvXoYXhegog0xP/w&#10;X/vVaFC5yubTiVLweyndAbm+AQAA//8DAFBLAQItABQABgAIAAAAIQDb4fbL7gAAAIUBAAATAAAA&#10;AAAAAAAAAAAAAAAAAABbQ29udGVudF9UeXBlc10ueG1sUEsBAi0AFAAGAAgAAAAhAFr0LFu/AAAA&#10;FQEAAAsAAAAAAAAAAAAAAAAAHwEAAF9yZWxzLy5yZWxzUEsBAi0AFAAGAAgAAAAhABcwssLKAAAA&#10;4gAAAA8AAAAAAAAAAAAAAAAABwIAAGRycy9kb3ducmV2LnhtbFBLBQYAAAAAAwADALcAAAD+AgAA&#10;AAA=&#10;">
                  <v:imagedata r:id="rId11" o:title=""/>
                </v:shape>
                <v:shape id="Picture 4" o:spid="_x0000_s1028" type="#_x0000_t75" style="position:absolute;width:757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qvWyQAAAOIAAAAPAAAAZHJzL2Rvd25yZXYueG1sRI9Ba8JA&#10;FITvhf6H5RW81d1GbWLqKrUgeNX2YG+P7DMJzb4N2dWk+fVuoeBxmJlvmNVmsI24UudrxxpepgoE&#10;ceFMzaWGr8/dcwbCB2SDjWPS8EseNuvHhxXmxvV8oOsxlCJC2OeooQqhzaX0RUUW/dS1xNE7u85i&#10;iLIrpemwj3DbyESpV2mx5rhQYUsfFRU/x4vVcKoX48hpvz8136miMmzbcbnVevI0vL+BCDSEe/i/&#10;vTca5iqbJ7NZlsDfpXgH5PoGAAD//wMAUEsBAi0AFAAGAAgAAAAhANvh9svuAAAAhQEAABMAAAAA&#10;AAAAAAAAAAAAAAAAAFtDb250ZW50X1R5cGVzXS54bWxQSwECLQAUAAYACAAAACEAWvQsW78AAAAV&#10;AQAACwAAAAAAAAAAAAAAAAAfAQAAX3JlbHMvLnJlbHNQSwECLQAUAAYACAAAACEA0Oar1skAAADi&#10;AAAADwAAAAAAAAAAAAAAAAAHAgAAZHJzL2Rvd25yZXYueG1sUEsFBgAAAAADAAMAtwAAAP0CAAAA&#10;AA==&#10;">
                  <v:imagedata r:id="rId12" o:title=""/>
                </v:shape>
                <v:line id="Straight Connector 5" o:spid="_x0000_s1029" style="position:absolute;visibility:visible;mso-wrap-style:square" from="9144,52" to="9144,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QpxwAAAOIAAAAPAAAAZHJzL2Rvd25yZXYueG1sRE/LasJA&#10;FN0L/sNwhe500hBUoqNIiyCCi9r6WN5mbjOhmTshM43x7zsLweXhvJfr3taio9ZXjhW8ThIQxIXT&#10;FZcKvj634zkIH5A11o5JwZ08rFfDwRJz7W78Qd0xlCKGsM9RgQmhyaX0hSGLfuIa4sj9uNZiiLAt&#10;pW7xFsNtLdMkmUqLFccGgw29GSp+j39Wwcmc3+U9u3TVgff6/D27brLGKfUy6jcLEIH68BQ/3Dut&#10;IEum2WyepnFzvBTvgFz9AwAA//8DAFBLAQItABQABgAIAAAAIQDb4fbL7gAAAIUBAAATAAAAAAAA&#10;AAAAAAAAAAAAAABbQ29udGVudF9UeXBlc10ueG1sUEsBAi0AFAAGAAgAAAAhAFr0LFu/AAAAFQEA&#10;AAsAAAAAAAAAAAAAAAAAHwEAAF9yZWxzLy5yZWxzUEsBAi0AFAAGAAgAAAAhADUmNCnHAAAA4gAA&#10;AA8AAAAAAAAAAAAAAAAABwIAAGRycy9kb3ducmV2LnhtbFBLBQYAAAAAAwADALcAAAD7AgAAAAA=&#10;" strokecolor="white [3212]" strokeweight=".5pt">
                  <v:stroke joinstyle="miter"/>
                </v:line>
              </v:group>
            </w:pict>
          </mc:Fallback>
        </mc:AlternateContent>
      </w:r>
      <w:r w:rsidR="00383980" w:rsidRPr="00990297">
        <w:rPr>
          <w:noProof/>
        </w:rPr>
        <mc:AlternateContent>
          <mc:Choice Requires="wps">
            <w:drawing>
              <wp:anchor distT="0" distB="0" distL="114300" distR="114300" simplePos="0" relativeHeight="251667456" behindDoc="0" locked="0" layoutInCell="1" allowOverlap="1" wp14:anchorId="6E013AD8" wp14:editId="403B6C8D">
                <wp:simplePos x="0" y="0"/>
                <wp:positionH relativeFrom="column">
                  <wp:posOffset>2490470</wp:posOffset>
                </wp:positionH>
                <wp:positionV relativeFrom="paragraph">
                  <wp:posOffset>-907415</wp:posOffset>
                </wp:positionV>
                <wp:extent cx="3646170" cy="5467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5548E1F1" w14:textId="77777777" w:rsidR="002578CB" w:rsidRPr="00AB010E" w:rsidRDefault="00A420CB" w:rsidP="00623644">
                            <w:pPr>
                              <w:spacing w:line="269" w:lineRule="auto"/>
                              <w:jc w:val="left"/>
                              <w:rPr>
                                <w:rFonts w:ascii="Gill Sans MT" w:hAnsi="Gill Sans MT" w:cs="Gill Sans"/>
                                <w:color w:val="FFFFFF" w:themeColor="background1"/>
                                <w:spacing w:val="-5"/>
                                <w:sz w:val="26"/>
                                <w:szCs w:val="26"/>
                              </w:rPr>
                            </w:pPr>
                            <w:r w:rsidRPr="00AB010E">
                              <w:rPr>
                                <w:rFonts w:ascii="Gill Sans MT" w:hAnsi="Gill Sans MT" w:cs="Gill Sans"/>
                                <w:color w:val="FFFFFF" w:themeColor="background1"/>
                                <w:spacing w:val="-5"/>
                                <w:sz w:val="26"/>
                                <w:szCs w:val="26"/>
                              </w:rPr>
                              <w:t>DEPARTAMENT O</w:t>
                            </w:r>
                            <w:r w:rsidR="002578CB" w:rsidRPr="00AB010E">
                              <w:rPr>
                                <w:rFonts w:ascii="Gill Sans MT" w:hAnsi="Gill Sans MT" w:cs="Gill Sans"/>
                                <w:color w:val="FFFFFF" w:themeColor="background1"/>
                                <w:spacing w:val="-5"/>
                                <w:sz w:val="26"/>
                                <w:szCs w:val="26"/>
                              </w:rPr>
                              <w:t>F</w:t>
                            </w:r>
                          </w:p>
                          <w:p w14:paraId="6810BB0E" w14:textId="77777777" w:rsidR="00A420CB" w:rsidRPr="00AB010E" w:rsidRDefault="00A420CB" w:rsidP="00623644">
                            <w:pPr>
                              <w:spacing w:line="269" w:lineRule="auto"/>
                              <w:jc w:val="left"/>
                              <w:rPr>
                                <w:rFonts w:ascii="Gill Sans MT" w:hAnsi="Gill Sans MT" w:cs="Gill Sans"/>
                                <w:color w:val="FFFFFF" w:themeColor="background1"/>
                                <w:spacing w:val="-5"/>
                                <w:sz w:val="26"/>
                                <w:szCs w:val="26"/>
                              </w:rPr>
                            </w:pPr>
                            <w:r w:rsidRPr="00AB010E">
                              <w:rPr>
                                <w:rFonts w:ascii="Gill Sans MT" w:hAnsi="Gill Sans MT" w:cs="Gill Sans"/>
                                <w:color w:val="FFFFFF" w:themeColor="background1"/>
                                <w:spacing w:val="-5"/>
                                <w:sz w:val="26"/>
                                <w:szCs w:val="26"/>
                              </w:rPr>
                              <w:t>NAME</w:t>
                            </w:r>
                            <w:r w:rsidR="002578CB" w:rsidRPr="00AB010E">
                              <w:rPr>
                                <w:rFonts w:ascii="Gill Sans MT" w:hAnsi="Gill Sans MT" w:cs="Gill Sans"/>
                                <w:color w:val="FFFFFF" w:themeColor="background1"/>
                                <w:spacing w:val="-5"/>
                                <w:sz w:val="26"/>
                                <w:szCs w:val="26"/>
                              </w:rPr>
                              <w:t xml:space="preserve"> </w:t>
                            </w:r>
                            <w:r w:rsidRPr="00AB010E">
                              <w:rPr>
                                <w:rFonts w:ascii="Gill Sans MT" w:hAnsi="Gill Sans MT" w:cs="Gill Sans"/>
                                <w:color w:val="FFFFFF" w:themeColor="background1"/>
                                <w:spacing w:val="-5"/>
                                <w:sz w:val="26"/>
                                <w:szCs w:val="26"/>
                              </w:rPr>
                              <w:t>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13AD8" id="Text Box 21" o:spid="_x0000_s1028" type="#_x0000_t202" style="position:absolute;left:0;text-align:left;margin-left:196.1pt;margin-top:-71.45pt;width:287.1pt;height:4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Yp/GgIAADMEAAAOAAAAZHJzL2Uyb0RvYy54bWysU8lu2zAQvRfoPxC81/LuVrAcuAlcFDCS&#10;AE6RM02RFgGKw5K0JffrO6S8Ie0pyIWa4Yxmee9xftfWmhyE8wpMQQe9PiXCcCiV2RX018vqy1dK&#10;fGCmZBqMKOhReHq3+Pxp3thcDKECXQpHsIjxeWMLWoVg8yzzvBI18z2wwmBQgqtZQNftstKxBqvX&#10;Ohv2+9OsAVdaB1x4j7cPXZAuUn0pBQ9PUnoRiC4ozhbS6dK5jWe2mLN855itFD+Nwd4xRc2UwaaX&#10;Ug8sMLJ36p9SteIOPMjQ41BnIKXiIu2A2wz6b7bZVMyKtAuC4+0FJv9xZfnjYWOfHQntd2iRwAhI&#10;Y33u8TLu00pXxy9OSjCOEB4vsIk2EI6Xo+l4OphhiGNsMp7ORpNYJrv+bZ0PPwTUJBoFdUhLQosd&#10;1j50qeeU2MzASmmdqNGGNAWdjib99MMlgsW1wR7XWaMV2m1LVFnQ4XmPLZRHXM9Bx7y3fKVwhjXz&#10;4Zk5pBrHRvmGJzykBuwFJ4uSCtyf/93HfGQAo5Q0KJ2C+t975gQl+qdBbr4NxuOoteSMJ7MhOu42&#10;sr2NmH19D6jOAT4Uy5MZ84M+m9JB/YoqX8auGGKGY++ChrN5HzpB4yvhYrlMSaguy8LabCyPpSOq&#10;EeGX9pU5e6IhIIGPcBYZy9+w0eV2fCz3AaRKVEWcO1RP8KMyE9mnVxSlf+unrOtbX/wFAAD//wMA&#10;UEsDBBQABgAIAAAAIQBntF085AAAAAwBAAAPAAAAZHJzL2Rvd25yZXYueG1sTI/BTsMwDIbvSLxD&#10;ZCRuW7qwVW3XdJoqTUgIDhu7cEtbr62WOKXJtsLTE05wtP3p9/fnm8lodsXR9ZYkLOYRMKTaNj21&#10;Eo7vu1kCzHlFjdKWUMIXOtgU93e5yhp7oz1eD75lIYRcpiR03g8Z567u0Cg3twNSuJ3saJQP49jy&#10;ZlS3EG40F1EUc6N6Ch86NWDZYX0+XIyEl3L3pvaVMMm3Lp9fT9vh8/ixkvLxYdqugXmc/B8Mv/pB&#10;HYrgVNkLNY5pCU+pEAGVMFssRQosIGkcL4FVYbWKE+BFzv+XKH4AAAD//wMAUEsBAi0AFAAGAAgA&#10;AAAhALaDOJL+AAAA4QEAABMAAAAAAAAAAAAAAAAAAAAAAFtDb250ZW50X1R5cGVzXS54bWxQSwEC&#10;LQAUAAYACAAAACEAOP0h/9YAAACUAQAACwAAAAAAAAAAAAAAAAAvAQAAX3JlbHMvLnJlbHNQSwEC&#10;LQAUAAYACAAAACEApK2KfxoCAAAzBAAADgAAAAAAAAAAAAAAAAAuAgAAZHJzL2Uyb0RvYy54bWxQ&#10;SwECLQAUAAYACAAAACEAZ7RdPOQAAAAMAQAADwAAAAAAAAAAAAAAAAB0BAAAZHJzL2Rvd25yZXYu&#10;eG1sUEsFBgAAAAAEAAQA8wAAAIUFAAAAAA==&#10;" filled="f" stroked="f" strokeweight=".5pt">
                <v:textbox>
                  <w:txbxContent>
                    <w:p w14:paraId="5548E1F1" w14:textId="77777777" w:rsidR="002578CB" w:rsidRPr="00AB010E" w:rsidRDefault="00A420CB" w:rsidP="00623644">
                      <w:pPr>
                        <w:spacing w:line="269" w:lineRule="auto"/>
                        <w:jc w:val="left"/>
                        <w:rPr>
                          <w:rFonts w:ascii="Gill Sans MT" w:hAnsi="Gill Sans MT" w:cs="Gill Sans"/>
                          <w:color w:val="FFFFFF" w:themeColor="background1"/>
                          <w:spacing w:val="-5"/>
                          <w:sz w:val="26"/>
                          <w:szCs w:val="26"/>
                        </w:rPr>
                      </w:pPr>
                      <w:r w:rsidRPr="00AB010E">
                        <w:rPr>
                          <w:rFonts w:ascii="Gill Sans MT" w:hAnsi="Gill Sans MT" w:cs="Gill Sans"/>
                          <w:color w:val="FFFFFF" w:themeColor="background1"/>
                          <w:spacing w:val="-5"/>
                          <w:sz w:val="26"/>
                          <w:szCs w:val="26"/>
                        </w:rPr>
                        <w:t>DEPARTAMENT O</w:t>
                      </w:r>
                      <w:r w:rsidR="002578CB" w:rsidRPr="00AB010E">
                        <w:rPr>
                          <w:rFonts w:ascii="Gill Sans MT" w:hAnsi="Gill Sans MT" w:cs="Gill Sans"/>
                          <w:color w:val="FFFFFF" w:themeColor="background1"/>
                          <w:spacing w:val="-5"/>
                          <w:sz w:val="26"/>
                          <w:szCs w:val="26"/>
                        </w:rPr>
                        <w:t>F</w:t>
                      </w:r>
                    </w:p>
                    <w:p w14:paraId="6810BB0E" w14:textId="77777777" w:rsidR="00A420CB" w:rsidRPr="00AB010E" w:rsidRDefault="00A420CB" w:rsidP="00623644">
                      <w:pPr>
                        <w:spacing w:line="269" w:lineRule="auto"/>
                        <w:jc w:val="left"/>
                        <w:rPr>
                          <w:rFonts w:ascii="Gill Sans MT" w:hAnsi="Gill Sans MT" w:cs="Gill Sans"/>
                          <w:color w:val="FFFFFF" w:themeColor="background1"/>
                          <w:spacing w:val="-5"/>
                          <w:sz w:val="26"/>
                          <w:szCs w:val="26"/>
                        </w:rPr>
                      </w:pPr>
                      <w:r w:rsidRPr="00AB010E">
                        <w:rPr>
                          <w:rFonts w:ascii="Gill Sans MT" w:hAnsi="Gill Sans MT" w:cs="Gill Sans"/>
                          <w:color w:val="FFFFFF" w:themeColor="background1"/>
                          <w:spacing w:val="-5"/>
                          <w:sz w:val="26"/>
                          <w:szCs w:val="26"/>
                        </w:rPr>
                        <w:t>NAME</w:t>
                      </w:r>
                      <w:r w:rsidR="002578CB" w:rsidRPr="00AB010E">
                        <w:rPr>
                          <w:rFonts w:ascii="Gill Sans MT" w:hAnsi="Gill Sans MT" w:cs="Gill Sans"/>
                          <w:color w:val="FFFFFF" w:themeColor="background1"/>
                          <w:spacing w:val="-5"/>
                          <w:sz w:val="26"/>
                          <w:szCs w:val="26"/>
                        </w:rPr>
                        <w:t xml:space="preserve"> </w:t>
                      </w:r>
                      <w:r w:rsidRPr="00AB010E">
                        <w:rPr>
                          <w:rFonts w:ascii="Gill Sans MT" w:hAnsi="Gill Sans MT" w:cs="Gill Sans"/>
                          <w:color w:val="FFFFFF" w:themeColor="background1"/>
                          <w:spacing w:val="-5"/>
                          <w:sz w:val="26"/>
                          <w:szCs w:val="26"/>
                        </w:rPr>
                        <w:t>OF THE DEPARTMENT</w:t>
                      </w:r>
                    </w:p>
                  </w:txbxContent>
                </v:textbox>
              </v:shape>
            </w:pict>
          </mc:Fallback>
        </mc:AlternateContent>
      </w:r>
      <w:r w:rsidR="00383980">
        <w:rPr>
          <w:noProof/>
        </w:rPr>
        <w:drawing>
          <wp:anchor distT="0" distB="0" distL="114300" distR="114300" simplePos="0" relativeHeight="251788288" behindDoc="1" locked="0" layoutInCell="1" allowOverlap="1" wp14:anchorId="42C02F45" wp14:editId="61E23FEF">
            <wp:simplePos x="0" y="0"/>
            <wp:positionH relativeFrom="column">
              <wp:posOffset>-901700</wp:posOffset>
            </wp:positionH>
            <wp:positionV relativeFrom="paragraph">
              <wp:posOffset>-1257935</wp:posOffset>
            </wp:positionV>
            <wp:extent cx="7560000" cy="10698601"/>
            <wp:effectExtent l="0" t="0" r="0" b="0"/>
            <wp:wrapNone/>
            <wp:docPr id="52470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7925" name="Picture 524707925"/>
                    <pic:cNvPicPr/>
                  </pic:nvPicPr>
                  <pic:blipFill>
                    <a:blip r:embed="rId13"/>
                    <a:stretch>
                      <a:fillRect/>
                    </a:stretch>
                  </pic:blipFill>
                  <pic:spPr>
                    <a:xfrm>
                      <a:off x="0" y="0"/>
                      <a:ext cx="7560000" cy="10698601"/>
                    </a:xfrm>
                    <a:prstGeom prst="rect">
                      <a:avLst/>
                    </a:prstGeom>
                  </pic:spPr>
                </pic:pic>
              </a:graphicData>
            </a:graphic>
            <wp14:sizeRelH relativeFrom="page">
              <wp14:pctWidth>0</wp14:pctWidth>
            </wp14:sizeRelH>
            <wp14:sizeRelV relativeFrom="page">
              <wp14:pctHeight>0</wp14:pctHeight>
            </wp14:sizeRelV>
          </wp:anchor>
        </w:drawing>
      </w:r>
      <w:r w:rsidR="00DA427C" w:rsidRPr="00990297">
        <w:rPr>
          <w:noProof/>
        </w:rPr>
        <mc:AlternateContent>
          <mc:Choice Requires="wps">
            <w:drawing>
              <wp:anchor distT="0" distB="0" distL="114300" distR="114300" simplePos="0" relativeHeight="251668480" behindDoc="0" locked="0" layoutInCell="1" allowOverlap="1" wp14:anchorId="3FBB93CF" wp14:editId="1A2239D4">
                <wp:simplePos x="0" y="0"/>
                <wp:positionH relativeFrom="column">
                  <wp:posOffset>273050</wp:posOffset>
                </wp:positionH>
                <wp:positionV relativeFrom="paragraph">
                  <wp:posOffset>1680845</wp:posOffset>
                </wp:positionV>
                <wp:extent cx="5848350" cy="10287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848350" cy="1028700"/>
                        </a:xfrm>
                        <a:prstGeom prst="rect">
                          <a:avLst/>
                        </a:prstGeom>
                        <a:noFill/>
                        <a:ln w="6350">
                          <a:noFill/>
                        </a:ln>
                      </wps:spPr>
                      <wps:txbx>
                        <w:txbxContent>
                          <w:p w14:paraId="4136D3A9" w14:textId="77777777" w:rsidR="00A420CB" w:rsidRPr="00AB010E" w:rsidRDefault="00A420CB" w:rsidP="00C947A8">
                            <w:pPr>
                              <w:spacing w:line="240" w:lineRule="auto"/>
                              <w:jc w:val="left"/>
                              <w:rPr>
                                <w:rFonts w:ascii="Gill Sans MT" w:hAnsi="Gill Sans MT" w:cs="Gill Sans"/>
                                <w:color w:val="FFFFFF" w:themeColor="background1"/>
                                <w:spacing w:val="2"/>
                                <w:sz w:val="44"/>
                                <w:szCs w:val="44"/>
                              </w:rPr>
                            </w:pPr>
                            <w:r w:rsidRPr="00AB010E">
                              <w:rPr>
                                <w:rFonts w:ascii="Gill Sans MT" w:hAnsi="Gill Sans MT" w:cs="Gill Sans"/>
                                <w:color w:val="FFFFFF" w:themeColor="background1"/>
                                <w:spacing w:val="2"/>
                                <w:sz w:val="44"/>
                                <w:szCs w:val="44"/>
                              </w:rPr>
                              <w:t>A VERY LONG AND IMPRESSIVE</w:t>
                            </w:r>
                          </w:p>
                          <w:p w14:paraId="6F62C399" w14:textId="77777777" w:rsidR="00A420CB" w:rsidRPr="00AB010E" w:rsidRDefault="00A420CB" w:rsidP="00C947A8">
                            <w:pPr>
                              <w:spacing w:line="240" w:lineRule="auto"/>
                              <w:jc w:val="left"/>
                              <w:rPr>
                                <w:rFonts w:ascii="Gill Sans MT" w:hAnsi="Gill Sans MT" w:cs="Gill Sans"/>
                                <w:color w:val="FFFFFF" w:themeColor="background1"/>
                                <w:spacing w:val="2"/>
                                <w:sz w:val="44"/>
                                <w:szCs w:val="44"/>
                              </w:rPr>
                            </w:pPr>
                            <w:r w:rsidRPr="00AB010E">
                              <w:rPr>
                                <w:rFonts w:ascii="Gill Sans MT" w:hAnsi="Gill Sans MT" w:cs="Gill Sans"/>
                                <w:color w:val="FFFFFF" w:themeColor="background1"/>
                                <w:spacing w:val="2"/>
                                <w:sz w:val="44"/>
                                <w:szCs w:val="44"/>
                              </w:rPr>
                              <w:t>THESIS TITILE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93CF" id="Text Box 22" o:spid="_x0000_s1029" type="#_x0000_t202" style="position:absolute;left:0;text-align:left;margin-left:21.5pt;margin-top:132.35pt;width:460.5pt;height: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4OGgIAADQEAAAOAAAAZHJzL2Uyb0RvYy54bWysU01vGyEQvVfqf0Dc6107duKuvI7cRK4q&#10;WUkkp8oZs+BFYhkK2Lvur+/A+qtpT1UvMDDDfLz3mN13jSZ74bwCU9LhIKdEGA6VMtuSfn9dfppS&#10;4gMzFdNgREkPwtP7+ccPs9YWYgQ16Eo4gkmML1pb0joEW2SZ57VomB+AFQadElzDAh7dNqscazF7&#10;o7NRnt9mLbjKOuDCe7x97J10nvJLKXh4ltKLQHRJsbeQVpfWTVyz+YwVW8dsrfixDfYPXTRMGSx6&#10;TvXIAiM7p/5I1SjuwIMMAw5NBlIqLtIMOM0wfzfNumZWpFkQHG/PMPn/l5Y/7df2xZHQfYEOCYyA&#10;tNYXHi/jPJ10TdyxU4J+hPBwhk10gXC8nEzH05sJujj6hvloepcnYLPLc+t8+CqgIdEoqUNeElxs&#10;v/IBS2LoKSRWM7BUWidutCFtSW9j/t88+EIbfHhpNlqh23REVSW9OQ2ygeqA8znoqfeWLxX2sGI+&#10;vDCHXGPfqN/wjIvUgLXgaFFSg/v5t/sYjxSgl5IWtVNS/2PHnKBEfzNIzufheBzFlg7jyd0ID+7a&#10;s7n2mF3zACjPIf4Uy5MZ44M+mdJB84YyX8Sq6GKGY+2ShpP5EHpF4zfhYrFIQSgvy8LKrC2PqSN2&#10;EeHX7o05e6QhIINPcFIZK96x0cf2qC92AaRKVEWce1SP8KM0E4PHbxS1f31OUZfPPv8FAAD//wMA&#10;UEsDBBQABgAIAAAAIQA8Z+jL4gAAAAoBAAAPAAAAZHJzL2Rvd25yZXYueG1sTI/BTsMwEETvSPyD&#10;tUjcqEMIaUnjVFWkCgnBoaUXbpvYTaLG6xC7beDrWU5w3JnR7Jt8NdlenM3oO0cK7mcRCEO10x01&#10;Cvbvm7sFCB+QNPaOjIIv42FVXF/lmGl3oa0570IjuIR8hgraEIZMSl+3xqKfucEQewc3Wgx8jo3U&#10;I1643PYyjqJUWuyIP7Q4mLI19XF3sgpeys0bbqvYLr778vn1sB4+9x+PSt3eTOsliGCm8BeGX3xG&#10;h4KZKnci7UWvIHngKUFBnCZzEBx4ShNWKnbidA6yyOX/CcUPAAAA//8DAFBLAQItABQABgAIAAAA&#10;IQC2gziS/gAAAOEBAAATAAAAAAAAAAAAAAAAAAAAAABbQ29udGVudF9UeXBlc10ueG1sUEsBAi0A&#10;FAAGAAgAAAAhADj9If/WAAAAlAEAAAsAAAAAAAAAAAAAAAAALwEAAF9yZWxzLy5yZWxzUEsBAi0A&#10;FAAGAAgAAAAhAKdRbg4aAgAANAQAAA4AAAAAAAAAAAAAAAAALgIAAGRycy9lMm9Eb2MueG1sUEsB&#10;Ai0AFAAGAAgAAAAhADxn6MviAAAACgEAAA8AAAAAAAAAAAAAAAAAdAQAAGRycy9kb3ducmV2Lnht&#10;bFBLBQYAAAAABAAEAPMAAACDBQAAAAA=&#10;" filled="f" stroked="f" strokeweight=".5pt">
                <v:textbox>
                  <w:txbxContent>
                    <w:p w14:paraId="4136D3A9" w14:textId="77777777" w:rsidR="00A420CB" w:rsidRPr="00AB010E" w:rsidRDefault="00A420CB" w:rsidP="00C947A8">
                      <w:pPr>
                        <w:spacing w:line="240" w:lineRule="auto"/>
                        <w:jc w:val="left"/>
                        <w:rPr>
                          <w:rFonts w:ascii="Gill Sans MT" w:hAnsi="Gill Sans MT" w:cs="Gill Sans"/>
                          <w:color w:val="FFFFFF" w:themeColor="background1"/>
                          <w:spacing w:val="2"/>
                          <w:sz w:val="44"/>
                          <w:szCs w:val="44"/>
                        </w:rPr>
                      </w:pPr>
                      <w:r w:rsidRPr="00AB010E">
                        <w:rPr>
                          <w:rFonts w:ascii="Gill Sans MT" w:hAnsi="Gill Sans MT" w:cs="Gill Sans"/>
                          <w:color w:val="FFFFFF" w:themeColor="background1"/>
                          <w:spacing w:val="2"/>
                          <w:sz w:val="44"/>
                          <w:szCs w:val="44"/>
                        </w:rPr>
                        <w:t>A VERY LONG AND IMPRESSIVE</w:t>
                      </w:r>
                    </w:p>
                    <w:p w14:paraId="6F62C399" w14:textId="77777777" w:rsidR="00A420CB" w:rsidRPr="00AB010E" w:rsidRDefault="00A420CB" w:rsidP="00C947A8">
                      <w:pPr>
                        <w:spacing w:line="240" w:lineRule="auto"/>
                        <w:jc w:val="left"/>
                        <w:rPr>
                          <w:rFonts w:ascii="Gill Sans MT" w:hAnsi="Gill Sans MT" w:cs="Gill Sans"/>
                          <w:color w:val="FFFFFF" w:themeColor="background1"/>
                          <w:spacing w:val="2"/>
                          <w:sz w:val="44"/>
                          <w:szCs w:val="44"/>
                        </w:rPr>
                      </w:pPr>
                      <w:r w:rsidRPr="00AB010E">
                        <w:rPr>
                          <w:rFonts w:ascii="Gill Sans MT" w:hAnsi="Gill Sans MT" w:cs="Gill Sans"/>
                          <w:color w:val="FFFFFF" w:themeColor="background1"/>
                          <w:spacing w:val="2"/>
                          <w:sz w:val="44"/>
                          <w:szCs w:val="44"/>
                        </w:rPr>
                        <w:t>THESIS TITILE WITH A FORCED LINE BREAK</w:t>
                      </w:r>
                    </w:p>
                  </w:txbxContent>
                </v:textbox>
              </v:shape>
            </w:pict>
          </mc:Fallback>
        </mc:AlternateContent>
      </w:r>
      <w:r w:rsidR="00623644" w:rsidRPr="00990297">
        <w:rPr>
          <w:noProof/>
        </w:rPr>
        <mc:AlternateContent>
          <mc:Choice Requires="wps">
            <w:drawing>
              <wp:anchor distT="0" distB="0" distL="114300" distR="114300" simplePos="0" relativeHeight="251672576" behindDoc="0" locked="0" layoutInCell="1" allowOverlap="1" wp14:anchorId="2E113463" wp14:editId="6513808C">
                <wp:simplePos x="0" y="0"/>
                <wp:positionH relativeFrom="column">
                  <wp:posOffset>280035</wp:posOffset>
                </wp:positionH>
                <wp:positionV relativeFrom="paragraph">
                  <wp:posOffset>8143240</wp:posOffset>
                </wp:positionV>
                <wp:extent cx="5522595" cy="2908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24D1A842" w14:textId="77777777" w:rsidR="00A420CB" w:rsidRPr="00AB010E" w:rsidRDefault="00A420CB" w:rsidP="00623644">
                            <w:pPr>
                              <w:jc w:val="left"/>
                              <w:rPr>
                                <w:rFonts w:ascii="Gill Sans MT" w:hAnsi="Gill Sans MT" w:cs="Gill Sans"/>
                                <w:color w:val="FFFFFF" w:themeColor="background1"/>
                                <w:spacing w:val="-2"/>
                                <w:sz w:val="26"/>
                                <w:szCs w:val="26"/>
                              </w:rPr>
                            </w:pPr>
                            <w:r w:rsidRPr="00AB010E">
                              <w:rPr>
                                <w:rFonts w:ascii="Gill Sans MT" w:hAnsi="Gill Sans MT" w:cs="Gill Sans"/>
                                <w:color w:val="FFFFFF" w:themeColor="background1"/>
                                <w:spacing w:val="-2"/>
                                <w:sz w:val="26"/>
                                <w:szCs w:val="26"/>
                              </w:rPr>
                              <w:t>DOCTORATE IN PHD PROGRAM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13463" id="Text Box 29" o:spid="_x0000_s1030" type="#_x0000_t202" style="position:absolute;left:0;text-align:left;margin-left:22.05pt;margin-top:641.2pt;width:434.85pt;height:2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5QdHAIAADMEAAAOAAAAZHJzL2Uyb0RvYy54bWysU11v2yAUfZ+0/4B4X+y4cddYcaqsVaZJ&#10;UVsprfpMMMSWMJcBiZ39+l1wvtTtadoLXLiX+3HOYXbft4rshXUN6JKORyklQnOoGr0t6dvr8ssd&#10;Jc4zXTEFWpT0IBy9n3/+NOtMITKoQVXCEkyiXdGZktbemyJJHK9Fy9wIjNDolGBb5vFot0llWYfZ&#10;W5VkaXqbdGArY4EL5/D2cXDSecwvpeD+WUonPFElxd58XG1cN2FN5jNWbC0zdcOPbbB/6KJljcai&#10;51SPzDOys80fqdqGW3Ag/YhDm4CUDRdxBpxmnH6YZl0zI+IsCI4zZ5jc/0vLn/Zr82KJ779BjwQG&#10;QDrjCoeXYZ5e2jbs2ClBP0J4OMMmek84XuZ5luXTnBKOvmya3t1EXJPLa2Od/y6gJcEoqUVaIlps&#10;v3IeK2LoKSQU07BslIrUKE26kt7e5Gl8cPbgC6Xx4aXXYPl+05OmKunkNMcGqgOOZ2Fg3hm+bLCH&#10;FXP+hVmkGidC+fpnXKQCrAVHi5Ia7K+/3Yd4ZAC9lHQonZK6nztmBSXqh0ZupuPJJGgtHib51wwP&#10;9tqzufboXfsAqM4xfhTDoxnivTqZ0kL7jipfhKroYppj7ZL6k/ngB0HjL+FisYhBqC7D/EqvDQ+p&#10;A6oB4df+nVlzpMEjgU9wEhkrPrAxxA58LHYeZBOpCjgPqB7hR2VGBo+/KEj/+hyjLn99/hsAAP//&#10;AwBQSwMEFAAGAAgAAAAhAIIZX/HhAAAADAEAAA8AAABkcnMvZG93bnJldi54bWxMj0FPg0AQhe8m&#10;/ofNmHizCxQNIkvTkDQmRg+tvXgb2CkQ2V1kty366x1P9ThvXt77XrGazSBONPneWQXxIgJBtnG6&#10;t62C/fvmLgPhA1qNg7Ok4Js8rMrrqwJz7c52S6ddaAWHWJ+jgi6EMZfSNx0Z9As3kuXfwU0GA59T&#10;K/WEZw43g0yi6EEa7C03dDhS1VHzuTsaBS/V5g23dWKyn6F6fj2sx6/9x71Stzfz+glEoDlczPCH&#10;z+hQMlPtjlZ7MShI05idrCdZkoJgx2O85DE1S0vWQJaF/D+i/AUAAP//AwBQSwECLQAUAAYACAAA&#10;ACEAtoM4kv4AAADhAQAAEwAAAAAAAAAAAAAAAAAAAAAAW0NvbnRlbnRfVHlwZXNdLnhtbFBLAQIt&#10;ABQABgAIAAAAIQA4/SH/1gAAAJQBAAALAAAAAAAAAAAAAAAAAC8BAABfcmVscy8ucmVsc1BLAQIt&#10;ABQABgAIAAAAIQDeS5QdHAIAADMEAAAOAAAAAAAAAAAAAAAAAC4CAABkcnMvZTJvRG9jLnhtbFBL&#10;AQItABQABgAIAAAAIQCCGV/x4QAAAAwBAAAPAAAAAAAAAAAAAAAAAHYEAABkcnMvZG93bnJldi54&#10;bWxQSwUGAAAAAAQABADzAAAAhAUAAAAA&#10;" filled="f" stroked="f" strokeweight=".5pt">
                <v:textbox>
                  <w:txbxContent>
                    <w:p w14:paraId="24D1A842" w14:textId="77777777" w:rsidR="00A420CB" w:rsidRPr="00AB010E" w:rsidRDefault="00A420CB" w:rsidP="00623644">
                      <w:pPr>
                        <w:jc w:val="left"/>
                        <w:rPr>
                          <w:rFonts w:ascii="Gill Sans MT" w:hAnsi="Gill Sans MT" w:cs="Gill Sans"/>
                          <w:color w:val="FFFFFF" w:themeColor="background1"/>
                          <w:spacing w:val="-2"/>
                          <w:sz w:val="26"/>
                          <w:szCs w:val="26"/>
                        </w:rPr>
                      </w:pPr>
                      <w:r w:rsidRPr="00AB010E">
                        <w:rPr>
                          <w:rFonts w:ascii="Gill Sans MT" w:hAnsi="Gill Sans MT" w:cs="Gill Sans"/>
                          <w:color w:val="FFFFFF" w:themeColor="background1"/>
                          <w:spacing w:val="-2"/>
                          <w:sz w:val="26"/>
                          <w:szCs w:val="26"/>
                        </w:rPr>
                        <w:t>DOCTORATE IN PHD PROGRAM NAME</w:t>
                      </w:r>
                    </w:p>
                  </w:txbxContent>
                </v:textbox>
              </v:shape>
            </w:pict>
          </mc:Fallback>
        </mc:AlternateContent>
      </w:r>
      <w:r w:rsidR="00623644" w:rsidRPr="00990297">
        <w:rPr>
          <w:noProof/>
        </w:rPr>
        <mc:AlternateContent>
          <mc:Choice Requires="wps">
            <w:drawing>
              <wp:anchor distT="0" distB="0" distL="114300" distR="114300" simplePos="0" relativeHeight="251670528" behindDoc="0" locked="0" layoutInCell="1" allowOverlap="1" wp14:anchorId="383758BF" wp14:editId="3E5461B7">
                <wp:simplePos x="0" y="0"/>
                <wp:positionH relativeFrom="column">
                  <wp:posOffset>269240</wp:posOffset>
                </wp:positionH>
                <wp:positionV relativeFrom="paragraph">
                  <wp:posOffset>4146023</wp:posOffset>
                </wp:positionV>
                <wp:extent cx="5522595" cy="3587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596CF3C4" w14:textId="77777777" w:rsidR="00A420CB" w:rsidRPr="00AB010E" w:rsidRDefault="00A420CB" w:rsidP="00623644">
                            <w:pPr>
                              <w:jc w:val="left"/>
                              <w:rPr>
                                <w:rFonts w:ascii="Gill Sans MT" w:hAnsi="Gill Sans MT" w:cs="Gill Sans"/>
                                <w:color w:val="FFFFFF" w:themeColor="background1"/>
                                <w:sz w:val="32"/>
                                <w:szCs w:val="32"/>
                                <w:lang w:val="pt-PT"/>
                              </w:rPr>
                            </w:pPr>
                            <w:r w:rsidRPr="00AB010E">
                              <w:rPr>
                                <w:rFonts w:ascii="Gill Sans MT" w:hAnsi="Gill Sans MT" w:cs="Gill Sans"/>
                                <w:color w:val="FFFFFF" w:themeColor="background1"/>
                                <w:sz w:val="32"/>
                                <w:szCs w:val="32"/>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758BF" id="Text Box 24" o:spid="_x0000_s1031" type="#_x0000_t202" style="position:absolute;left:0;text-align:left;margin-left:21.2pt;margin-top:326.45pt;width:434.85pt;height:2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i3HAIAADMEAAAOAAAAZHJzL2Uyb0RvYy54bWysU8tu2zAQvBfoPxC817IdK04Ey4GbwEUB&#10;IwngFDnTFGkRoLgsSVtyv75Lyi+kPRW9ULvc1T5mhrOHrtFkL5xXYEo6GgwpEYZDpcy2pD/ell/u&#10;KPGBmYppMKKkB+Hpw/zzp1lrCzGGGnQlHMEixhetLWkdgi2yzPNaNMwPwAqDQQmuYQFdt80qx1qs&#10;3uhsPBzeZi24yjrgwnu8feqDdJ7qSyl4eJHSi0B0SXG2kE6Xzk08s/mMFVvHbK34cQz2D1M0TBls&#10;ei71xAIjO6f+KNUo7sCDDAMOTQZSKi7SDrjNaPhhm3XNrEi7IDjenmHy/68sf96v7asjofsKHRIY&#10;AWmtLzxexn066Zr4xUkJxhHCwxk20QXC8TLPx+P8PqeEY+wmv5tO81gmu/xtnQ/fBDQkGiV1SEtC&#10;i+1XPvSpp5TYzMBSaZ2o0Ya0Jb29yYfph3MEi2uDPS6zRit0m46oCkc67bGB6oDrOeiZ95YvFc6w&#10;Yj68ModU40Yo3/CCh9SAveBoUVKD+/W3+5iPDGCUkhalU1L/c8ecoER/N8jN/WgyiVpLziSfjtFx&#10;15HNdcTsmkdAdY7woViezJgf9MmUDpp3VPkidsUQMxx7lzSczMfQCxpfCReLRUpCdVkWVmZteSwd&#10;UY0Iv3XvzNkjDQEJfIaTyFjxgY0+t+djsQsgVaIq4tyjeoQflZnIPr6iKP1rP2Vd3vr8NwAAAP//&#10;AwBQSwMEFAAGAAgAAAAhAAlW61HjAAAACgEAAA8AAABkcnMvZG93bnJldi54bWxMj8FOwzAQRO9I&#10;/IO1SNyoEystTZpNVUWqkBAcWnrhtondJGpsh9htA1+POZXjap5m3ubrSffsokbXWYMQzyJgytRW&#10;dqZBOHxsn5bAnCcjqbdGIXwrB+vi/i6nTNqr2anL3jcslBiXEULr/ZBx7upWaXIzOygTsqMdNflw&#10;jg2XI11Due65iKIF19SZsNDSoMpW1af9WSO8ltt32lVCL3/68uXtuBm+Dp9zxMeHabMC5tXkbzD8&#10;6Qd1KIJTZc9GOtYjJCIJJMJiLlJgAUhjEQOrEJ6jNAFe5Pz/C8UvAAAA//8DAFBLAQItABQABgAI&#10;AAAAIQC2gziS/gAAAOEBAAATAAAAAAAAAAAAAAAAAAAAAABbQ29udGVudF9UeXBlc10ueG1sUEsB&#10;Ai0AFAAGAAgAAAAhADj9If/WAAAAlAEAAAsAAAAAAAAAAAAAAAAALwEAAF9yZWxzLy5yZWxzUEsB&#10;Ai0AFAAGAAgAAAAhAGhmeLccAgAAMwQAAA4AAAAAAAAAAAAAAAAALgIAAGRycy9lMm9Eb2MueG1s&#10;UEsBAi0AFAAGAAgAAAAhAAlW61HjAAAACgEAAA8AAAAAAAAAAAAAAAAAdgQAAGRycy9kb3ducmV2&#10;LnhtbFBLBQYAAAAABAAEAPMAAACGBQAAAAA=&#10;" filled="f" stroked="f" strokeweight=".5pt">
                <v:textbox>
                  <w:txbxContent>
                    <w:p w14:paraId="596CF3C4" w14:textId="77777777" w:rsidR="00A420CB" w:rsidRPr="00AB010E" w:rsidRDefault="00A420CB" w:rsidP="00623644">
                      <w:pPr>
                        <w:jc w:val="left"/>
                        <w:rPr>
                          <w:rFonts w:ascii="Gill Sans MT" w:hAnsi="Gill Sans MT" w:cs="Gill Sans"/>
                          <w:color w:val="FFFFFF" w:themeColor="background1"/>
                          <w:sz w:val="32"/>
                          <w:szCs w:val="32"/>
                          <w:lang w:val="pt-PT"/>
                        </w:rPr>
                      </w:pPr>
                      <w:r w:rsidRPr="00AB010E">
                        <w:rPr>
                          <w:rFonts w:ascii="Gill Sans MT" w:hAnsi="Gill Sans MT" w:cs="Gill Sans"/>
                          <w:color w:val="FFFFFF" w:themeColor="background1"/>
                          <w:sz w:val="32"/>
                          <w:szCs w:val="32"/>
                          <w:lang w:val="pt-PT"/>
                        </w:rPr>
                        <w:t>JOHN VERY LONGNAME DOE</w:t>
                      </w:r>
                    </w:p>
                  </w:txbxContent>
                </v:textbox>
              </v:shape>
            </w:pict>
          </mc:Fallback>
        </mc:AlternateContent>
      </w:r>
      <w:r w:rsidR="00623644" w:rsidRPr="00990297">
        <w:rPr>
          <w:noProof/>
        </w:rPr>
        <mc:AlternateContent>
          <mc:Choice Requires="wps">
            <w:drawing>
              <wp:anchor distT="0" distB="0" distL="114300" distR="114300" simplePos="0" relativeHeight="251671552" behindDoc="0" locked="0" layoutInCell="1" allowOverlap="1" wp14:anchorId="46358A83" wp14:editId="0F0FA60D">
                <wp:simplePos x="0" y="0"/>
                <wp:positionH relativeFrom="column">
                  <wp:posOffset>280035</wp:posOffset>
                </wp:positionH>
                <wp:positionV relativeFrom="paragraph">
                  <wp:posOffset>4493368</wp:posOffset>
                </wp:positionV>
                <wp:extent cx="5522595" cy="40132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522595" cy="401320"/>
                        </a:xfrm>
                        <a:prstGeom prst="rect">
                          <a:avLst/>
                        </a:prstGeom>
                        <a:noFill/>
                        <a:ln w="6350">
                          <a:noFill/>
                        </a:ln>
                      </wps:spPr>
                      <wps:txbx>
                        <w:txbxContent>
                          <w:p w14:paraId="3017DFD1" w14:textId="77777777" w:rsidR="00A420CB" w:rsidRPr="00AB010E" w:rsidRDefault="00A420CB" w:rsidP="00623644">
                            <w:pPr>
                              <w:jc w:val="left"/>
                              <w:rPr>
                                <w:rFonts w:ascii="Gill Sans MT" w:hAnsi="Gill Sans MT" w:cs="Gill Sans"/>
                                <w:color w:val="FFFFFF" w:themeColor="background1"/>
                                <w:sz w:val="32"/>
                                <w:szCs w:val="32"/>
                              </w:rPr>
                            </w:pPr>
                            <w:r w:rsidRPr="00AB010E">
                              <w:rPr>
                                <w:rFonts w:ascii="Gill Sans MT" w:hAnsi="Gill Sans MT" w:cs="Gill Sans"/>
                                <w:color w:val="FFFFFF" w:themeColor="background1"/>
                                <w:sz w:val="32"/>
                                <w:szCs w:val="32"/>
                              </w:rPr>
                              <w:t>Master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58A83" id="Text Box 25" o:spid="_x0000_s1032" type="#_x0000_t202" style="position:absolute;left:0;text-align:left;margin-left:22.05pt;margin-top:353.8pt;width:434.85pt;height:3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Y3GgIAADMEAAAOAAAAZHJzL2Uyb0RvYy54bWysU11v2yAUfZ+0/4B4X+ykcbdacaqsVaZJ&#10;UVspnfpMMMRImMuAxM5+/S44X+r2NO0FX3O/zznM7vtWk71wXoGp6HiUUyIMh1qZbUV/vC4/faHE&#10;B2ZqpsGIih6Ep/fzjx9mnS3FBBrQtXAEixhfdraiTQi2zDLPG9EyPwIrDDoluJYF/HXbrHasw+qt&#10;ziZ5fpt14GrrgAvv8fZxcNJ5qi+l4OFZSi8C0RXF2UI6XTo38czmM1ZuHbON4scx2D9M0TJlsOm5&#10;1CMLjOyc+qNUq7gDDzKMOLQZSKm4SDvgNuP83TbrhlmRdkFwvD3D5P9fWf60X9sXR0L/FXokMALS&#10;WV96vIz79NK18YuTEvQjhIczbKIPhONlUUwmxV1BCUffNB/fTBKu2SXbOh++CWhJNCrqkJaEFtuv&#10;fMCOGHoKic0MLJXWiRptSFfR25siTwlnD2Zog4mXWaMV+k1PVI0Jpz02UB9wPQcD897ypcIZVsyH&#10;F+aQatwI5Rue8ZAasBccLUoacL/+dh/jkQH0UtKhdCrqf+6YE5To7wa5uRtPp1Fr6WdafEY4iLv2&#10;bK49Ztc+AKpzjA/F8mTG+KBPpnTQvqHKF7Erupjh2Lui4WQ+hEHQ+Eq4WCxSEKrLsrAya8tj6Yhq&#10;RPi1f2POHmkISOATnETGyndsDLEDH4tdAKkSVRHnAdUj/KjMxODxFUXpX/+nqMtbn/8GAAD//wMA&#10;UEsDBBQABgAIAAAAIQCRWqmG4gAAAAoBAAAPAAAAZHJzL2Rvd25yZXYueG1sTI/BTsMwDIbvSLxD&#10;ZCRuLOkYaylNp6nShITYYWMXbmmTtRWJU5psKzw95gRH259+f3+xmpxlZzOG3qOEZCaAGWy87rGV&#10;cHjb3GXAQlSolfVoJHyZAKvy+qpQufYX3JnzPraMQjDkSkIX45BzHprOOBVmfjBIt6MfnYo0ji3X&#10;o7pQuLN8LsSSO9UjfejUYKrONB/7k5PwUm22alfPXfZtq+fX43r4PLw/SHl7M62fgEUzxT8YfvVJ&#10;HUpyqv0JdWBWwmKRECkhFekSGAGPyT11qWmTigx4WfD/FcofAAAA//8DAFBLAQItABQABgAIAAAA&#10;IQC2gziS/gAAAOEBAAATAAAAAAAAAAAAAAAAAAAAAABbQ29udGVudF9UeXBlc10ueG1sUEsBAi0A&#10;FAAGAAgAAAAhADj9If/WAAAAlAEAAAsAAAAAAAAAAAAAAAAALwEAAF9yZWxzLy5yZWxzUEsBAi0A&#10;FAAGAAgAAAAhAK00djcaAgAAMwQAAA4AAAAAAAAAAAAAAAAALgIAAGRycy9lMm9Eb2MueG1sUEsB&#10;Ai0AFAAGAAgAAAAhAJFaqYbiAAAACgEAAA8AAAAAAAAAAAAAAAAAdAQAAGRycy9kb3ducmV2Lnht&#10;bFBLBQYAAAAABAAEAPMAAACDBQAAAAA=&#10;" filled="f" stroked="f" strokeweight=".5pt">
                <v:textbox>
                  <w:txbxContent>
                    <w:p w14:paraId="3017DFD1" w14:textId="77777777" w:rsidR="00A420CB" w:rsidRPr="00AB010E" w:rsidRDefault="00A420CB" w:rsidP="00623644">
                      <w:pPr>
                        <w:jc w:val="left"/>
                        <w:rPr>
                          <w:rFonts w:ascii="Gill Sans MT" w:hAnsi="Gill Sans MT" w:cs="Gill Sans"/>
                          <w:color w:val="FFFFFF" w:themeColor="background1"/>
                          <w:sz w:val="32"/>
                          <w:szCs w:val="32"/>
                        </w:rPr>
                      </w:pPr>
                      <w:r w:rsidRPr="00AB010E">
                        <w:rPr>
                          <w:rFonts w:ascii="Gill Sans MT" w:hAnsi="Gill Sans MT" w:cs="Gill Sans"/>
                          <w:color w:val="FFFFFF" w:themeColor="background1"/>
                          <w:sz w:val="32"/>
                          <w:szCs w:val="32"/>
                        </w:rPr>
                        <w:t>Master in name of previous degree</w:t>
                      </w:r>
                    </w:p>
                  </w:txbxContent>
                </v:textbox>
              </v:shape>
            </w:pict>
          </mc:Fallback>
        </mc:AlternateContent>
      </w:r>
    </w:p>
    <w:p w14:paraId="54C6E8FB" w14:textId="77777777" w:rsidR="00376F94" w:rsidRPr="00990297" w:rsidRDefault="00640B55" w:rsidP="00BD5F54">
      <w:pPr>
        <w:pStyle w:val="Heading1nonumber"/>
        <w:sectPr w:rsidR="00376F94" w:rsidRPr="00990297" w:rsidSect="00376F94">
          <w:footerReference w:type="even" r:id="rId14"/>
          <w:type w:val="oddPage"/>
          <w:pgSz w:w="11900" w:h="16840"/>
          <w:pgMar w:top="1985" w:right="1418" w:bottom="1418" w:left="1418" w:header="709" w:footer="709" w:gutter="0"/>
          <w:pgNumType w:fmt="lowerRoman"/>
          <w:cols w:space="708"/>
          <w:docGrid w:linePitch="360"/>
        </w:sectPr>
      </w:pPr>
      <w:r w:rsidRPr="00990297">
        <w:rPr>
          <w:noProof/>
        </w:rPr>
        <w:lastRenderedPageBreak/>
        <mc:AlternateContent>
          <mc:Choice Requires="wps">
            <w:drawing>
              <wp:anchor distT="0" distB="0" distL="114300" distR="114300" simplePos="0" relativeHeight="251704320" behindDoc="0" locked="0" layoutInCell="1" allowOverlap="1" wp14:anchorId="6661E7C2" wp14:editId="5504EFAB">
                <wp:simplePos x="0" y="0"/>
                <wp:positionH relativeFrom="column">
                  <wp:posOffset>2478405</wp:posOffset>
                </wp:positionH>
                <wp:positionV relativeFrom="paragraph">
                  <wp:posOffset>-929005</wp:posOffset>
                </wp:positionV>
                <wp:extent cx="3648075" cy="5486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48075" cy="548640"/>
                        </a:xfrm>
                        <a:prstGeom prst="rect">
                          <a:avLst/>
                        </a:prstGeom>
                        <a:noFill/>
                        <a:ln w="6350">
                          <a:noFill/>
                        </a:ln>
                      </wps:spPr>
                      <wps:txbx>
                        <w:txbxContent>
                          <w:p w14:paraId="4A91970A" w14:textId="77777777" w:rsidR="00A420CB" w:rsidRPr="00AB010E" w:rsidRDefault="00A420CB" w:rsidP="004E4B08">
                            <w:pPr>
                              <w:spacing w:line="269" w:lineRule="auto"/>
                              <w:jc w:val="left"/>
                              <w:rPr>
                                <w:rFonts w:ascii="Gill Sans MT" w:hAnsi="Gill Sans MT" w:cs="Gill Sans"/>
                                <w:spacing w:val="-5"/>
                                <w:sz w:val="26"/>
                                <w:szCs w:val="26"/>
                              </w:rPr>
                            </w:pPr>
                            <w:r w:rsidRPr="00AB010E">
                              <w:rPr>
                                <w:rFonts w:ascii="Gill Sans MT" w:hAnsi="Gill Sans MT" w:cs="Gill Sans"/>
                                <w:spacing w:val="-5"/>
                                <w:sz w:val="26"/>
                                <w:szCs w:val="26"/>
                              </w:rPr>
                              <w:t>DEPARTAMENT OF</w:t>
                            </w:r>
                            <w:r w:rsidR="002578CB" w:rsidRPr="00AB010E">
                              <w:rPr>
                                <w:rFonts w:ascii="Gill Sans MT" w:hAnsi="Gill Sans MT" w:cs="Gill Sans"/>
                                <w:spacing w:val="-5"/>
                                <w:sz w:val="26"/>
                                <w:szCs w:val="26"/>
                              </w:rPr>
                              <w:br/>
                            </w:r>
                            <w:r w:rsidRPr="00AB010E">
                              <w:rPr>
                                <w:rFonts w:ascii="Gill Sans MT" w:hAnsi="Gill Sans MT" w:cs="Gill Sans"/>
                                <w:spacing w:val="-5"/>
                                <w:sz w:val="26"/>
                                <w:szCs w:val="26"/>
                              </w:rPr>
                              <w:t>&lt;NAME</w:t>
                            </w:r>
                            <w:r w:rsidR="002578CB" w:rsidRPr="00AB010E">
                              <w:rPr>
                                <w:rFonts w:ascii="Gill Sans MT" w:hAnsi="Gill Sans MT" w:cs="Gill Sans"/>
                                <w:spacing w:val="-5"/>
                                <w:sz w:val="26"/>
                                <w:szCs w:val="26"/>
                              </w:rPr>
                              <w:t xml:space="preserve"> </w:t>
                            </w:r>
                            <w:r w:rsidRPr="00AB010E">
                              <w:rPr>
                                <w:rFonts w:ascii="Gill Sans MT" w:hAnsi="Gill Sans MT" w:cs="Gill Sans"/>
                                <w:spacing w:val="-5"/>
                                <w:sz w:val="26"/>
                                <w:szCs w:val="26"/>
                              </w:rPr>
                              <w:t>OF THE DEPARTMENT&gt;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E7C2" id="Text Box 48" o:spid="_x0000_s1033" type="#_x0000_t202" style="position:absolute;left:0;text-align:left;margin-left:195.15pt;margin-top:-73.15pt;width:287.25pt;height:4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7KSHQIAADM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cL++m43k6m1DC0TcZz6fjiGtyfW2s898E1CQYObVIS0SL&#10;HTfOY0UMPYeEYhrWlVKRGqVJk9Pp3SSNDy4efKE0Prz2Gizf7lpSFTmdnefYQXHC8Sx0zDvD1xX2&#10;sGHOvzKLVONEKF//gotUgLWgtygpwf76232IRwbQS0mD0smp+3lgVlCivmvk5n44RgSIj4fxZDbC&#10;g7317G49+lA/AqpziB/F8GiGeK/OprRQv6PKV6EqupjmWDun/mw++k7Q+Eu4WK1iEKrLML/RW8ND&#10;6oBqQPitfWfW9DR4JPAZziJj2Qc2utiOj9XBg6wiVQHnDtUeflRmZLD/RUH6t+cYdf3ry98AAAD/&#10;/wMAUEsDBBQABgAIAAAAIQBdQMoV5AAAAAwBAAAPAAAAZHJzL2Rvd25yZXYueG1sTI/NTsMwEITv&#10;SLyDtUjcWqd/URPiVFWkCgnBoaUXbk68TSLidYjdNvD0LKdy290ZzX6TbUbbiQsOvnWkYDaNQCBV&#10;zrRUKzi+7yZrED5oMrpzhAq+0cMmv7/LdGrclfZ4OYRacAj5VCtoQuhTKX3VoNV+6nok1k5usDrw&#10;OtTSDPrK4baT8yiKpdUt8YdG91g0WH0ezlbBS7F70/tybtc/XfH8etr2X8ePlVKPD+P2CUTAMdzM&#10;8IfP6JAzU+nOZLzoFCySaMFWBZPZMuaJLUm85DYln1ZJAjLP5P8S+S8AAAD//wMAUEsBAi0AFAAG&#10;AAgAAAAhALaDOJL+AAAA4QEAABMAAAAAAAAAAAAAAAAAAAAAAFtDb250ZW50X1R5cGVzXS54bWxQ&#10;SwECLQAUAAYACAAAACEAOP0h/9YAAACUAQAACwAAAAAAAAAAAAAAAAAvAQAAX3JlbHMvLnJlbHNQ&#10;SwECLQAUAAYACAAAACEAsJ+ykh0CAAAzBAAADgAAAAAAAAAAAAAAAAAuAgAAZHJzL2Uyb0RvYy54&#10;bWxQSwECLQAUAAYACAAAACEAXUDKFeQAAAAMAQAADwAAAAAAAAAAAAAAAAB3BAAAZHJzL2Rvd25y&#10;ZXYueG1sUEsFBgAAAAAEAAQA8wAAAIgFAAAAAA==&#10;" filled="f" stroked="f" strokeweight=".5pt">
                <v:textbox>
                  <w:txbxContent>
                    <w:p w14:paraId="4A91970A" w14:textId="77777777" w:rsidR="00A420CB" w:rsidRPr="00AB010E" w:rsidRDefault="00A420CB" w:rsidP="004E4B08">
                      <w:pPr>
                        <w:spacing w:line="269" w:lineRule="auto"/>
                        <w:jc w:val="left"/>
                        <w:rPr>
                          <w:rFonts w:ascii="Gill Sans MT" w:hAnsi="Gill Sans MT" w:cs="Gill Sans"/>
                          <w:spacing w:val="-5"/>
                          <w:sz w:val="26"/>
                          <w:szCs w:val="26"/>
                        </w:rPr>
                      </w:pPr>
                      <w:r w:rsidRPr="00AB010E">
                        <w:rPr>
                          <w:rFonts w:ascii="Gill Sans MT" w:hAnsi="Gill Sans MT" w:cs="Gill Sans"/>
                          <w:spacing w:val="-5"/>
                          <w:sz w:val="26"/>
                          <w:szCs w:val="26"/>
                        </w:rPr>
                        <w:t>DEPARTAMENT OF</w:t>
                      </w:r>
                      <w:r w:rsidR="002578CB" w:rsidRPr="00AB010E">
                        <w:rPr>
                          <w:rFonts w:ascii="Gill Sans MT" w:hAnsi="Gill Sans MT" w:cs="Gill Sans"/>
                          <w:spacing w:val="-5"/>
                          <w:sz w:val="26"/>
                          <w:szCs w:val="26"/>
                        </w:rPr>
                        <w:br/>
                      </w:r>
                      <w:r w:rsidRPr="00AB010E">
                        <w:rPr>
                          <w:rFonts w:ascii="Gill Sans MT" w:hAnsi="Gill Sans MT" w:cs="Gill Sans"/>
                          <w:spacing w:val="-5"/>
                          <w:sz w:val="26"/>
                          <w:szCs w:val="26"/>
                        </w:rPr>
                        <w:t>&lt;NAME</w:t>
                      </w:r>
                      <w:r w:rsidR="002578CB" w:rsidRPr="00AB010E">
                        <w:rPr>
                          <w:rFonts w:ascii="Gill Sans MT" w:hAnsi="Gill Sans MT" w:cs="Gill Sans"/>
                          <w:spacing w:val="-5"/>
                          <w:sz w:val="26"/>
                          <w:szCs w:val="26"/>
                        </w:rPr>
                        <w:t xml:space="preserve"> </w:t>
                      </w:r>
                      <w:r w:rsidRPr="00AB010E">
                        <w:rPr>
                          <w:rFonts w:ascii="Gill Sans MT" w:hAnsi="Gill Sans MT" w:cs="Gill Sans"/>
                          <w:spacing w:val="-5"/>
                          <w:sz w:val="26"/>
                          <w:szCs w:val="26"/>
                        </w:rPr>
                        <w:t>OF THE DEPARTMENT&gt;</w:t>
                      </w:r>
                    </w:p>
                  </w:txbxContent>
                </v:textbox>
              </v:shape>
            </w:pict>
          </mc:Fallback>
        </mc:AlternateContent>
      </w:r>
      <w:r>
        <w:rPr>
          <w:noProof/>
        </w:rPr>
        <mc:AlternateContent>
          <mc:Choice Requires="wpg">
            <w:drawing>
              <wp:anchor distT="0" distB="0" distL="114300" distR="114300" simplePos="0" relativeHeight="251792384" behindDoc="0" locked="0" layoutInCell="1" allowOverlap="1" wp14:anchorId="396B4611" wp14:editId="636BD6EF">
                <wp:simplePos x="0" y="0"/>
                <wp:positionH relativeFrom="column">
                  <wp:posOffset>-544830</wp:posOffset>
                </wp:positionH>
                <wp:positionV relativeFrom="paragraph">
                  <wp:posOffset>-962025</wp:posOffset>
                </wp:positionV>
                <wp:extent cx="2355850" cy="739140"/>
                <wp:effectExtent l="0" t="0" r="6350" b="22860"/>
                <wp:wrapNone/>
                <wp:docPr id="1730039690" name="Group 4"/>
                <wp:cNvGraphicFramePr/>
                <a:graphic xmlns:a="http://schemas.openxmlformats.org/drawingml/2006/main">
                  <a:graphicData uri="http://schemas.microsoft.com/office/word/2010/wordprocessingGroup">
                    <wpg:wgp>
                      <wpg:cNvGrpSpPr/>
                      <wpg:grpSpPr>
                        <a:xfrm>
                          <a:off x="0" y="0"/>
                          <a:ext cx="2355850" cy="739140"/>
                          <a:chOff x="0" y="0"/>
                          <a:chExt cx="2355850" cy="739140"/>
                        </a:xfrm>
                      </wpg:grpSpPr>
                      <pic:pic xmlns:pic="http://schemas.openxmlformats.org/drawingml/2006/picture">
                        <pic:nvPicPr>
                          <pic:cNvPr id="824616644" name="Picture 6"/>
                          <pic:cNvPicPr>
                            <a:picLocks noChangeAspect="1"/>
                          </pic:cNvPicPr>
                        </pic:nvPicPr>
                        <pic:blipFill>
                          <a:blip r:embed="rId15"/>
                          <a:stretch>
                            <a:fillRect/>
                          </a:stretch>
                        </pic:blipFill>
                        <pic:spPr>
                          <a:xfrm>
                            <a:off x="0" y="0"/>
                            <a:ext cx="752475" cy="730250"/>
                          </a:xfrm>
                          <a:prstGeom prst="rect">
                            <a:avLst/>
                          </a:prstGeom>
                        </pic:spPr>
                      </pic:pic>
                      <pic:pic xmlns:pic="http://schemas.openxmlformats.org/drawingml/2006/picture">
                        <pic:nvPicPr>
                          <pic:cNvPr id="318963433" name="Picture 7"/>
                          <pic:cNvPicPr>
                            <a:picLocks noChangeAspect="1"/>
                          </pic:cNvPicPr>
                        </pic:nvPicPr>
                        <pic:blipFill>
                          <a:blip r:embed="rId16"/>
                          <a:stretch>
                            <a:fillRect/>
                          </a:stretch>
                        </pic:blipFill>
                        <pic:spPr>
                          <a:xfrm>
                            <a:off x="1092200" y="0"/>
                            <a:ext cx="1263650" cy="687070"/>
                          </a:xfrm>
                          <a:prstGeom prst="rect">
                            <a:avLst/>
                          </a:prstGeom>
                        </pic:spPr>
                      </pic:pic>
                      <wps:wsp>
                        <wps:cNvPr id="2108448000" name="Straight Connector 5"/>
                        <wps:cNvCnPr/>
                        <wps:spPr>
                          <a:xfrm>
                            <a:off x="908050" y="0"/>
                            <a:ext cx="0"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0B26FB" id="Group 4" o:spid="_x0000_s1026" style="position:absolute;margin-left:-42.9pt;margin-top:-75.75pt;width:185.5pt;height:58.2pt;z-index:251792384" coordsize="23558,73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N2DEsAwAAyQkAAA4AAABkcnMvZTJvRG9jLnhtbNRWW2/bIBR+n7T/&#10;gPze+pLEcawm1dSu1aRqi9rtBxCMbVQMCMjt3++A7aRJ2rWr+tKHOGCfy3c+Pg5cXG4ajlZUGybF&#10;NIjPowBRQWTBRDUN/vy+OcsCZCwWBeZS0GmwpSa4nH39crFWOU1kLXlBNYIgwuRrNQ1qa1UehobU&#10;tMHmXCoq4GMpdYMtTHUVFhqvIXrDwySK0nAtdaG0JNQYeHvdfgxmPn5ZUmJ/laWhFvFpANisf2r/&#10;XLhnOLvAeaWxqhnpYOB3oGgwE5B0F+oaW4yWmp2EahjR0sjSnhPZhLIsGaG+Bqgmjo6qudVyqXwt&#10;Vb6u1I4moPaIp3eHJT9Xt1o9qLkGJtaqAi78zNWyKXXj/gEl2njKtjvK6MYiAi+TwWiUjYBZAt/G&#10;g0k87DglNRB/4kbq7/92DPu04QEYxUgOv44BGJ0w8LpSwMsuNQ26IM2bYjRYPy7VGSyWwpYtGGd2&#10;64UHy+JAidWckbluJ0DmXCNWTIMsGaZxmg6HARK4Ad2DlUuOUqc45+hsW0/sKruT5NEgIa9qLCr6&#10;zShQLuwnZx0emvvpQdoFZ+qGce7Wyo27AkHlRyp5hqNWgdeSLBsqbLulNOVQqxSmZsoESOe0WVAo&#10;Sv8oPCCcG6upJbVLWELiewDrgD754FHugbkSDIjsrbIaj5LheNSrKkpAYW2CXpNKG3tLZYPcAKAB&#10;AlgRnOPVnemw9CYdg216jwvQtIsAg08jqUGcTdLBcDA4ltT4c0sqcfCfKOcDJBVHkwQOhwCd9qs4&#10;SQdp36/SbByNP15ZawVnmem3IcxONuJ/teuHGisK4nZh9x0miaNsOMwiV2bbYh6sxqyqLbqSQsB+&#10;kBqNHLed35Xoerx5aSdOoixy1JyydtLfd20amtfhTuRMOLAv7EScc+FXW3JW9D3LH/b0imu0wnBM&#10;203b9kATeytI6DzhVOjh+5HdcuricXFPS+i8cCLFPvtRTEwItLc+rrd2bm3z6hyj1x07e+dK/eVi&#10;l/UNzjsPn1kKu3NumJD6uex7KsrWvmegrdtRsJDF1i+spwZk5038fQFGBxeSp3Nvtb+Bzf4CAAD/&#10;/wMAUEsDBBQABgAIAAAAIQAauxcVz0UAADRkAAAUAAAAZHJzL21lZGlhL2ltYWdlMS5lbWZUbWVU&#10;FA739NLdJdKx0gtLS0kLLEtIp3RJd3d3tzQIyIJ0d6fk0t0dUkq9v/+H58M758yZc+/MvYMAAABs&#10;/+P/gIYIADwi/G8CAHx5AIADMABAKwOVBQAQALxmAMDif/5/sf8PZ8gAQC0SACD+n3f1/zn/DTvI&#10;gMAKJMB/DwDirAAA93/8LC0v9d+J+P+i/+v9v2paWWmV/1PU/3Ls/ylQRVqWAwziwwQ2nlc/YfLS&#10;ctE6mNhgiojQciqa21u6WtHy/bf6gklLS8spa23rau78n9oau5pLm5s6mJljiolhurg6mxvbYXrm&#10;uuUaVJ+12IdtikZni7PCu3ljRfY/Mu9t+C8Ji9sf4IVu6t6K+Qm1WhU8JI2nA6NLRgaBGYtUby+Q&#10;qLfG5Y3SZiH46R+/lwe37tN1JVjNk+hFrcBbOaxhwfDt8en069uu/8tLQDV8xWfiL2t79+WK4WbN&#10;ocL3XQPSgEUfGMni5UMWw0Xupc648tMf1gfPh4XqfMh5x+HrcQ/sECX/h9/ig+G+1+MC/CmezuJy&#10;ce712bub8xlbMP/tFFmsptugOZQwJRZjOMUc9hAb5NutEPBArab91Hnv5dc55vtwjPUj/5Fi99Nr&#10;593RHz9ZtfpbJ3Dm07q7WgIJeZqHMehbh/IazaT7H89Df3vOazHQvAdF2g8PEb80Euc20wk6jIv8&#10;w04slziy6lo3iT7tma+x9hcPZ3SV19XFP5dNdfOPmO1j7CUlax8VPwdAmPtAc3MUAi9xD1QB3bzF&#10;626Fuf2BDSUuXZAYlKqF3TjcB4NM8Ym96vf4hLEH1RPNoWd4kzqim9RzM+edSh8EORLv7avAO6IL&#10;O+IhkgyLFl2HnSaTY6DrJ7Ou+gHvc5vWAVqfcsRzQ++1gFO4rpbifsJPXDc1C3aFTfbLnNr4V0OB&#10;2XJ/9n/Tlf6dJrUEpquX3kf0pGBUr7ShBm99q0Gik4d2SF6FeLF8SvH4MUYcCwJXdHIMvkspETaz&#10;Jh119NRQ1a1u7QBZzcdb740fA79OvSNm2xJeZbHB202oBqG+BOJVX2Hv5VYUsf7Omssls+Sq5Hpu&#10;YeUICVsQYnk39yHR9Ulm0HmJXn/O9F5S9TknMABPtW365C5GjVNb+PyejuLZ/Dkts8o9QdUMLSEx&#10;sYV1VbsMnxyVFhqYdiitCbwzcwCXfxinDKH2Rv8Xr+rudnv3nq7yV7anVJyAvpMUHsowGrvbC9Av&#10;plRESmCITVLCFMMD6w9ltgwNd5JKyHqWTP6XZRUWbO1LysKnQic3skZJPUmq3ffNFy+YdlTtJpPX&#10;3sRWgydDod5pX2PguS8krIGA3VGhn51w+5nLLzlJsXq6bfGuT08kmhFnpozlclarHKJL0CFYEl2z&#10;VbFbuhJ5DRuoagrHdCB4fjG+kdpmWE7T7zsrDUkfeoW0MrhRjxSfmuA32Z8k15p39M64liEOJq0t&#10;T+kFJnbTs1Zuf8/wd6m+EZ8Lp3MxhpjqnhEb48vZ3ZFpgprnTS8sp8H0kV41H8AbP+rL0DlFthLb&#10;493xTLE+rn/7yutkDD6YWTz1SPLDVz2fMS0PInUZwLbwiitdlUTUI6U8f3yZvbvCu/5x0ZuvF7dx&#10;BQxZKB2dlkoVXLIKk5QNuSjmyTVumfTcpExpXnD29ImbpB1yHt6zHryRxtp9nB66tUzSwHagrV/5&#10;LfPbQxBT01C0Prh2bw5C7YBXU5n+NSEgU7MJTzScovDnk345xJWQPnpc8O+yeSzRS8B2Xoz/Trwn&#10;74flcO+txbOWq0NvqH5v2aYUYw8r7tBSJ6iWyOnPPLt12LoMnhuX/woVH/qh8/FocY52/SrmfAOJ&#10;nyfqOhYZ1aehwHc6De4thaNiYftrs3lsFkOVJqFrFGL8vuSYIbGSjSbjmOZ9anKsFH4sVecZFqol&#10;UdvcnGYNfefgie9qrA1tFu8vB68/59ANES8j14YPAbSs+lhvfmSE0/w2wtX4M9wZuqfyZp0xChJ2&#10;KcteSAY5e815JeCcRsfQhXmCY0rDrI2VZi5qiejS9HaYjX+n9FhwHe3a/wilPm9kaMqUwhxuOyXQ&#10;Z41TFeXRxzqv/HQkCKv41Kzn6VEG30PwmuF4MYn5EQHT/Nwe4RuCnQgIr7XVV3w3I+EOhsXfuWNl&#10;V0TYhX09nKGRqnlPn4QTvk66TkSzRVd510hCvgZ7wQ6JsdyRv0dTvJtm8X7P6T5CXDOAYeJuuTSP&#10;lYcPbWhvoQ6ga6WNutqNePnEj9KhExsceI1VE4JmgaBQz3/eaSiqGXV1hMnUZYeu7TccdQn8FkXG&#10;/9HO/VMsWZxei8VkDTMgJg4fGDkaJ7qsHA9tE9aOJt2oFPaMIf1zkgmqdKYkDKcZQjteZOA0KPq5&#10;C2O4L1CL+umMF09FnrahdrJyBmS4+F5oO1lrsqbHx9q3TxoPbGLgX7UivA7XG/IYVgLvyfd9mEHb&#10;+Q6DchQh0edpV7QTRI2gWf1REyfXjCFsznpyuv2MPh1eNfrK25e71HRrMUQGFc54p22LUcOEbZ0l&#10;E7rDzFwB7ab7Cn132VPPJ0IQLOqNk+5JaUmLk0obHEb6acg/wiFyK3gaIQ2d4aC5/dm2kcaEgBJT&#10;eEXdrGiZ9CXK/9hK/a8nhyp7VaqDVZSj6hETrrB6kHVhM/cL+s5FMU7ZclIAGz69vPhvEt9NXAYp&#10;7xY0tITyXmMLaG+xpEgNeuVZRKaW7QysPUObHVphhYFL9yLD/ImSdagbncJk8CV9SejXvLs/4uEX&#10;guUPXHFbmc2y+jH1Vrp2/4x2S0cVFUSj9VdghSSv4Xu7J++pOpnmgdeRbNht0t2COUehx7N7ToPt&#10;be2jysO002jZzIsaP+/B9p8KsTTmnluaVVNzCGIElHklTcPirwn3JI86Rl8zFYTNcAy2BZxav1Bb&#10;m/PG8O/3GQahEEueKuCW3DV4Zi9w7OiFSlETTnF4W2mwia8QDql3zNBWV04UCwrTE2WWeIWRyy2B&#10;u60a3ZxD3wmT5ZGHOkSV1WXh0ytVClo/lohITpVa57Nx7JPyLJnxqFWzDqmb4Yb94tojMd0BPoY9&#10;6uW3o/UeDK4M7By7mwPP05HMwPFaXQKd2T928HiuJOtdYftjGwOfyNy9eQZP7NJ9KzUoZLSJjofU&#10;TWRQN4iDLmK9IJdKje3BcM59XZGe5xjswEy2DdXwXFACdofGUX+5PWdcJ65XG6e5pe16LW4zToId&#10;o78kX3gwhyFEkpq/EMQVjy4thUaskHGFvlcztVdCNJ6FjjGGn/prRKhXcx4hnpe6k+cT2+pBFOHJ&#10;Q6fZ4CLsOTy0mqWs6+4SlDXgeS3gn002HFaqHnRhueaXR4FeQ6CAPRzlZ9b/MJ+tYUyatLGu5mNZ&#10;Hud856OL0z4rmm0rTaeRO/eZbDoSS67EyN+4eglF87TMxe+j0sVmUzQMJ+UD3Iu4Au4YVoth0DAj&#10;k4jPpt25m495EfjlCnOwaGit/ZJxIPWFSFod3jnSXXu4yN2YIDs8ucus+SCZSgqhDIhq2sEDfS+j&#10;DQNa4hfKnamM6R1FXMTbuioE/AxnK9zqFmsTX6KRHM/fl3rv99XfU25PSaJFnFc12vmzIUiq+6Xy&#10;Vj1UX/RzV5oKG0epvGB3GO68dBmxnT9jGInPT7Xu97vGdWxAs70YuwMFhJvwUrsqE7kcH4y3JPdD&#10;+EcX1asJCBg3JhxpQzAZMukoWwNjnsOKf/o0a3QbZHZVws9BRzZDo2lkZ/ITZLt2WNcWZKWBc+dh&#10;sH+/Kqg2U/0Cw0JcuZgXQ9JY1GxQcbB8a/KhrnGGMPB9Z95ZMAffNf1B3cv8+GuDPAnOOASlVQN6&#10;WSgqBlNkuM5KYBmJV/Z5paLQupSh+ZpnFae77t0tK0xjM6uLkweTh/E6OdhKEFQzw8u3SyV6rqxs&#10;dxpLm2NzxZuH2IV0AZTay/KMLqmp6T31ReY7BxWCzeoJCnbzjd8Ctv1TywSzno+CjZr0/e93WYk+&#10;2JdjDBqFM4bQ4MRLfwyPBR8l0HVVf7T3Ghai6afDqOhPxgmiRQwPtKn1iigbBHy/o1O6ibDhkLAE&#10;Tma5uzLYdjzAojY+QxAA6LYjrDYjSu3azn0HrGS/zw0sdPVYleuZKo9bWGf2gHJQbrz9vvAEAJDX&#10;YSX/19O0tGxKA+Xzjdz+2IjoO6xZJTu8+xzNz4sDZoxLmBKS4zl1KrKz8dM1MF+RA4in/yBJASbp&#10;+WG6RfMqpaJL4TZ99jbriszfggVDin7eHWlK493oElhBpmhQGbpvqA2BblwKnsZ+w6TYiR4D3ZHx&#10;z6/eZVbdkRQjtOQd2z/haUgBx3wChRWlJGTwc+g14z9DhixZMgx4O6e63fx6UAUqYRSizl+uXBTb&#10;5bSNuOyP3+J8IwFgxAjtnrbOxc8xy/DziqC/gZlD9NJ7G6lGNnHxzbaTIGnn6OtikHBsu2m+mBL+&#10;/qeE2KMvwXLoHXuUsl5CeDjiM0+qYlIpDUrtjboDVqEiMpXuqdMG4dQJ7TG9gaJfxBFQ4ypSjpjZ&#10;TLg8fUn3dX407tOF52rKHaqf0zDSaWbuWvH0SXO3cXa6svioLwNd1WOIOVWP3LGcTgQSD+3etZGF&#10;DXGwozyZ/FqFithejg21GLxuO8fr+b4R8IvfKP22fSyWT84TDZzOjFcZXajEF9FxqJK2xSVrIa89&#10;+AwpTR2/EmVjWzw21PagI4CEX9XquiKEevZiddL1vTN7vv6WFjPlxqRut3IW1koACOrTOsfdZfnR&#10;sLqfcsRt7NH3g6VqsG0pEsdkOlC0717vTOCIfDpMEhIa/fW71OlAGBBqcMdhik3OMqY3pl6j32eT&#10;ac2GYGw0o+MZU3z1S+OHXMgVbe0rXYquASivdWCv7RfS65Ui8z2H6/JgoiZOPJXpTUep8PWSlId/&#10;BfyDIsxslNaQePz3BcGsFkaZxim7js2LFwEui2u7gvR6JvV40n6CtkAYyjxCm746FhL9VJmQ3Mhd&#10;KVuMXtvVG7/+cQHOP3Aq59epfBI1R/mNDMnC51lVGym9ZYOGNNqhYOahHcS/iFL5JY8EsFahyLiB&#10;Br2vdeNcu6XzVUE5EfQDKMEk2eUmvFkyp1JpgafvRLf9i81dIxNsO/cTY2duhF8T5QVzFoh0gFC7&#10;rWTJitVBhRX1zUCaaV4hIDfbWXY6chg54YQN56YGLbpOGvKXvs3HKBBfNFN2scqXzZzZS1e/eExG&#10;qMG+u9HtKcOgSp04nrFGnOT7WlB0dIb1EBo5UYWTiCpOMviE4kEd2ACZqxz7GIfN82dGpPwJNlmL&#10;QX9AVflhA9eRPMQ1UqVW37vHKo2WmOLr6crQzPuzdEt4Q7a1CbRQEApPA+Xt6ZmUhxPah420Gbjp&#10;1FFtu94qqwyIjBaNwticeRLpf84zYnDAXCP5HWZO+NLYrcYi6vDtfMAa3NZJlcnoTkCRxVIshcyY&#10;IIIV2omG5ftPul/dGYYq9qhb8BgR4no99U/bXIM65xLklKo55KRKwvWcxOyOh19KQtro9XSmav2C&#10;PpeBQy+Qs5uSDDvhMtD7FE4DR1InNhvb1F/usaeC6BIJ4A7HCOwnBqx+8NAUggTgW+xwvIGsGsk3&#10;l+Z+Wcrgm6aUR+uzrFuXXPBOKFffL7hpLc4+wRGZqsAkix9PW5LS6b9rXf8Q59AJhm43FF5SlXjo&#10;FUSrRLpRu+H9IEG42U6/o1sI1mdz/42q3HRtPQZV7LIP4VzhdDAbzxy0co+ixtSe5hXZsujbtgru&#10;xvkhvgBXmcbrk2gBO5La0frTUuqqMmHjCv5kIVVNVFJbVENVwjAgSJ6Tv3yg5+wlzFAjw9LKdDI8&#10;Ph0u6HsG1J5oDaWk9m/NpuqtxOtN1tvGOAVJ40/Pnk5TrTkCz6by9F8rQEGON2erxVz1gWx9JHL0&#10;ZZfT6m36QqLUrmhRyW2PQET1Hj0i0eFsDNVQ7jx6lCXEyOvQIct+IeLpHcUUN/FjAihSOXDgA6JE&#10;rRxD1FvZHwTS/kIirbJwDyzvaarxS2C4DU8UFqM1sbOYN+yMoJHetxguVCXzJcpOGT1MyghVq8Tc&#10;xFiOgXjdCUFaHDNQIRR7+frTLGSWvxp/qqhZQ/CYWDqkks0U6GIwXsyq4Kbz7t5wxaTg1z9bKCuQ&#10;r7DITkQTew9I3Gb9PT6x7OBKJocXgqV+HBXalWvOm9KD68fNpemy6p5n2GDtdXjkjqNvckftscRu&#10;kb23Fjs2w6DUrBzS2uP9eB63LVcTlmn/ZLTfMYlweOQsLWmrAe65TymUvO3XX0YJZNLQiUSXQWbA&#10;cShZ2VD4WEvxdyLNk7XiHo6zZLItS0RODR3mKzwekO9BfvwuTJWowk4iJguqutEj+RSdblg4J+do&#10;bltId10/08WP1eZUgQfus4B8gGpMTJcbY/p3AH2oyQ86tppmQlmmZAsvasHb7CLcqreLynJEzrWe&#10;Ec77B8/JEolXDFCtdjPvckf03IJFw2oMqWH+1zbavFZ9TmuHDMgu+RrPNqpqKmzBDdvOFRxbJoQ6&#10;XTlk3RVT4JnOXGdIwqtrP6zGJ1tTSBuJuh6dNF5fEYWRnvfkdtOJf/Brn45SfNL4VypYBYXoCjoi&#10;UGcCvifaNu78cYJ5LdzEGk1OW0qCN4yRqpR9+xfDX6aGXvNkSvYd8tNHu8Erv/Eky7NKEqrQjAyQ&#10;VdAIgFt/g15v/dshm/b2AX3DvZLO9+JyS45qS3DBv5fV027Owsq5K3/bBHBkwPPh6ebXt7sYtMdE&#10;Kidnrlr4NP8VrFH12ry17zHN/je7MDb87+gVqCt9549DnMwzq81zv/Ukv6DiusESihYXg9V786gC&#10;ouN3DCXuXM/zXFUGTed7bC96ZPIXpEtvb52bRG+nz6nW5/g937fRpsoCl4IgFdSLMY4S0ZwLGn7G&#10;8ahZP0SYtDcC2/vxgOBb4H2REa/EAeseR7HndYjtgMxg9gKPoywXTq87vTIpA0FsOC51KIxc5O/4&#10;lkw48T0W2tkHFnYTFf0T8cISFsY0xOzNgNMXnrjmTFqE5AoNgT+IW8mZjWbshoOl3z52rfsHvVaP&#10;W/9rbknuE3bRpveg7r+3zUWnmU0omGLhIiRRa+1NLG/UtXLE5iwJYDwrmmF1zyI05GSt1Fx8DjLX&#10;GF2qe1EgWRicr9ggLnvWbbfIDYL6KDRsYzYkV/6uY7rYra0nnHTUQ6R5Zg999Oj9xhzckyPZFVO6&#10;FPxLnKE5Uxc9ZllKgSt2+7yZfxh5dCgWa13DfW55qc3mUmcZCfsT9uvULHUv6RX4yRARBBKNgIA9&#10;CK3pz0ErcHMXnRXRbx7Luq4KGqUWUFmLB6xQn8oROWfEZJE8eq/18E4EcFzjvnSPaPP2hH4mOIXt&#10;iwxOJBYDQeqnantqDHx2ikcBbLwFZgvleEaJUdGwOIt43dTYRS/F0zlfxwW3KOA/WBtvet0ElXUZ&#10;H5xdwuZ+7SW1Q9fkMtFRp9OioUhyUZs+y0qaftwItQep/3cEMzZpi0dIwMV35zY5zl/f+NoYGwS7&#10;LMV2VhqQ7/OrKhPYB+1RzMWLCbb118SFJDKLhiFF/utOLOu7QCt72cUS6MAdbamjUCORIXFI70MB&#10;U7Z761mn5py9dAoroKoWCMInwL7M4WaUKzK6cZ4JzJISv+T2jMrGaZxS0CG4uBYMIqAQnAhf2OuX&#10;iTR4D2G8Jkx3X87272gmPuCHDM7Lk5Y17uVWHgG+ekf2M6B1OLiwrU5UsKq8ZUqbyOAbmDJTSUKZ&#10;sRqzdPd40wHEdsqMGs8VxrLcI9b0jbOx54DNUE77Lg3wh4giqf66DLhkQ6IF5gIsFeuKezTJwhLB&#10;2WWzHONJVzRsUZmv34H+pzE3eXmr/PQeqic+wPYhgT0hC4oZ9yJUM0Fs4gTOtd4hKcP9lyCJi2ZX&#10;MISIFv7t0o2Ci2p8AcFT/npeMS+kEkN+g1GuQID/Roe4nh5zxHZu+6O2b8asMietKcGbyp7ROYxp&#10;OUsWcixe99fOeMAlReuTgfC8wOMNDIp2JNURZeyv0h4wAu+fr2rvrNcUbyzV3YmnL0NQJuEgtgk0&#10;TVEKRsJZO63LKdJq/1l6+0ioYKfJDaSou/lS8tTBPK/X+nIu2SMgLUKSEpiQerODG0g+1m+eVz3W&#10;XJdM9YLWcUQn7hdDRKOLZxrxkEnZESNiiYRONEv5rWIWbcGXJVZBwrODe84SSQhpkpSHpZu2p3YY&#10;4YuDk4zgWO0CKGs+v0iwYDC9PW2OhljNs1WqqTMXv57O9ullN1j8p8ADBQavgy8NgrdQkySFDQVc&#10;xwPeQ1j4oxm68wfFSak0ywax3gKE3FDNrjiA9Tm46EOob0jwNnsgZW3Mrrf4t7Kh3LTAvTETx+RH&#10;zu0EtcSmdC75cHHnUHSRr2ZcQ1UZG8z6r0GCOYT3ENo8rmnWBThbfKERY9D3EHX1eruETMGJcpx8&#10;lrbOVgw2/DFNImZq2bILxeZAR9dHZCMlxqbsz1EqqtwpJ5Gx7moVWFyFIglbNn4yA99XrYTw3Iw7&#10;lQSOXSezKbsq3Q0qX76ZMeoMGLGwBXqsCJ9i9HGj/w3dpia6u4P/oBSPZF9Gd+ejI4hcxe8SH7G7&#10;Zj0l3JWIrLvQPNkse/UHuSCHqTgYCImNISj0HvhYnAx9mTfVLLH/+kVWQbzAjD5G4vN5FFSAJcnT&#10;wOqtDrX2oy8W7EthLRAGGIsmXcvLXAm83RZxYQ2e4zT2D2bww5b12pY3I9A7G0d5vxF4g3kriNit&#10;To2ykzhGsDCV5VUyYqcxgaDh7g492ZCjLD3CUZBOaZYLJrA/IXStIuOn+JG4b6zu/z6S9A2WqUB7&#10;O6x2Eu3N2IqCpFLFnEaFnIZhkiTXwRTNxizs8oz7XKbfDIxGWdKMuzl1p1nFB5Q+ZqCV9EJ9n5OZ&#10;qm87uLY3M47/obsnGn950xXiX4gDYMihHIA5JMwZeibSheUD2Mn32PccMZiI1EM//FRSCfuA3kWk&#10;Y8QYQk45MfjjnMF9QcYuCPpoVcBf8dtKp2m6tspUXfZwQ3xQO+56y61beY9hzwivd+GcQ2tyKWZ6&#10;CvQGnEeFAEbpiSKudderJ9l2eKyDnz4SMfmXBXqbupRMrqKMlD7qOjJlkvJBrh0skjMyhjls1bzF&#10;brkhUnyurO/7p5t6hIel+8gfUj3jetJuixDp27eUFgChLR41ScSc3+7KgsakBkhK2yfnRQy9TqmG&#10;79xUyDN4ZpB6fYzsl0IeDw156ISbx/FezIwl5Va5bCgu26o+VmsBErw/OvM1lIi6pL5enSOg9zqr&#10;G02/ooWnkZRU8ClIWgq0HIuHDbuav76TfEgS8YrR8RfMm+Aq+mieQJ9f99f5tqdhKuvfdCeQi5ap&#10;H/aWS0B1+OOwghnRttwsKirKz6CN0ZJXn+2VEF8arrhocAfjnrP+nYxBv5Q45jvHCKKS32oop6ac&#10;utzKzm4bSFsro92BNIC0ImlZGd3fderODSuYKcl0Mfw2q9OWnBAsMH3UalngjtCazvdLmfJpbdqA&#10;HMCDC5C32ux3e4+NqiNJspkqCmww/+jkinCNqdmaorM7l7MkNz5qeRFN8yHy5EiiWZfWM4Ws5Msn&#10;rtLQrC0k4actpP8+2egXOgpGYCBl/OSrFAhS1yA/Phfs1F2Ds9QnCBGYm8Pz51LePHaGtsaU8JAn&#10;Y3ZK534GBIv3nd3RbwGQSyZoiITgyXY2BfbyhMQeopThdO/aKENuxW45jJN8XXd/pyIdj+4Ho91L&#10;n6zaeoII6v2PHWGqoemWoI8mbNCtsXdvZoA35KAOPdwNzVs7/g95UcW2Zs3NmSl274OCS7BjYoN7&#10;uWo8k3b12xjb6CZM3OO9mCBzbgZl0+1/A58sUR7KR9FyDVWbkN4FVeuJVAXI8vmMJmuQYKnEYnNZ&#10;1CnI0c+tqvE8nICqAWOUA/J2Jpys3pllVMmA1q4dp0n21cwKdR6aWVnjaBjYQqPs0vK+ksDRROEv&#10;2ndm54Cb9VVZGSbhTcwm2hp996lzL0m53e/P3U5MpTMN7g6dTPnTPbKQeQg7BVm2D6SupbRRCZIU&#10;U8utWBuYbB3C9K8grA/DMWDAQ981/0BttvfM+pVe871LgWh0VpsolsROlkEe2vaK687g+7uDm/LW&#10;rQD9xkfBrKYqPcrxm9APkJLhmr2ygybNgaQQej1ntEMrHtvpteFs5eTNaqR4G0K1hQhA+nrsYsVz&#10;NG+qrybSVoadcWsO++8vrstsNdhe6wztE/5tOHtKiJYukjG/4ujh6RYhT59ZQhFWBmGFZdzB17l/&#10;kMph0Uvhf3XTEheKSSCU0XKyousDw4Z1qDpxopmxSRrkVKIt9ZTdc3OVRCgsat/0wnjb1BlnXak7&#10;tAYKxZODQGjJk0vWFK2E6zTMtIamLN6/E/PYqkeYqHNKKBuNLZyNHYbf4Z3D6RKP6A1zDmbpELn9&#10;41Iv12raC7Ic7hhNz17o1GTnzYs0eRZaJm8RHFdC/XNS5ibnH+VQK9+4JW67np5QolFiVpn+ojbf&#10;dS26Qj0IU9q9Mm5kehSqpGXHft59vqrARfy2OgUKt3GajYAr7vaI6t2MIQw/995Dn7em1TSyHUKm&#10;/lCM2hK6lVCjIRVcvItEl01+RyiLJMglqGhNGju5ZIAcshvrKdPsJbY3DU22GnV9gZsq3GUTYUzf&#10;A4Xyk4nP1dwen5AY9ZBTtDmS8jY2/+xh4wc4oVqdRqz4rh5kExiPmYn5LNx0zGWICZkUqT2MjgjF&#10;3fycYME/CPbVmzj7IcZZEMNW6fEgwtBM/QLtcPiLn1VnZIzQU4/1mApZ2RRkmiQfLzHEOhBA+40m&#10;ctw/6kfmDjTz4W/U+EyauX4T7HlScBqNrAvveeyJ4PbOIalPWeWNuCjG2lGLHkXT8n2/hs+hrNyi&#10;D1AyCQCnFKt0phvt0Qepey1TLtzj6KFtI98oe3h9QnYCOCAwiHfP94ZtUWq5V6Rm2CAPy1hYcAOx&#10;aZTm++ykmIoelFdJIJDk+xkSBfTgsWzUdMFgpbI20itxV0irut+OSjVvzYj1cohWlTPhF+vuDKu/&#10;gebU7fu4YcqeIbsnoctK8ctiOnlch1CQNDBsh3IaJUb4+wxR/puxQv2eeVbAT3cA86aN8v9j5bvD&#10;qji+sLfvvbt7d3cGayxcC4KFKgoiIogdFexKROwNsWIXsXdjwRIUu4IlajQqdrF3sRF77KJGNPau&#10;3xm8+/vy3Fyu3x/fmMPMzsy+5z1nzjTYJ4xfNsMULfJrTuHu7drLJ6/G/7ljbfbH0Vme96Zeadq9&#10;5aJI3ySz3Hry/YLfxjbNZUq9uy9kxBR3Oe0xuPK748Uy5omF7n4ZGTZ+w2r/pkH7JnhPc5fcG7pm&#10;RbWlyj2OP3e69SUXrumCi30H7qVnxK869rnxrhfvomsHPZ+SU/LirYJrM0d5tb3p3daDfhVcbtTA&#10;AVGreXp3xuLZDS3VqMXzd9xKK/VXw11evn9tm5wx83PAH4Mt4+Uvb094B126Nr/dxbu95l/bssuv&#10;d/C7s5EhW4NXhy8IOtD4atFHU0LnVf/mN2Xm729MR71aUtsH/BwTVNI12yvoTlZucyXz/oXo0n0u&#10;LkzAG3t1uDvbt1nYOH3YlFdHmpfoVeynLn38Xt2ds65QlHtDF5hiU7NmNAjZY0kduL5S8vHIuJpf&#10;3u4utmrnoOLtIhNcB9S7XfEUmjr1Tp+/NyVXP3z+tVuZoFshm5eXPpD4cmLXjw3L1y2xI9Ttbmev&#10;pM0/Ra3SXUftGl3nRbH+axsOfHvojOfaWdZ90UcT5mTErdpZtmbFu0PWvB71OndF33HZGRENDk0/&#10;sWLv62bx636dFPu8rGVrpdadxwbx/feUjN047EadOh5JuP6lkf08hNTXLldGZRy59McVpV7b6gsi&#10;Pt3yi5kv3lqROlljm1Zfue6PPVfXT699ZOgiYfGVOW/9huUk18vc3dDdM6v3bw8Htngvb+bnZ0nH&#10;Z+/65WTP1IgHLk86r895F9eiVRGvsVmv+wYtXeT61Hd7yOvd4R1KvQ/avnN40JZ5E/qlF8+90+G3&#10;Tx19su/1f5izaah5V9PGx18+W9N8bbtz3amRdRIvfV4358s2tWYpqb8QE95q+KGiXSYMW/8+s/q9&#10;c/M/pfev8WnPkEudtxz8WG3YoQg4IrnVi6+y4HT6kvE31q+7WfJthdEdh7TdW/TDZXObpJ5usnit&#10;eNyzKKnjL59adDoX0ed1SLc1dWK96n0qu6vAuBVPgr6mTt4eXrBj5aY+ru0DUh8fZCLij4YWlHOu&#10;bx0RtKRMXMK6aT4fHzf/FrtE7V20iWYJK+F5vl7pzI1ZSdu4cetDwso0nDQ1QvrpZPlhdaoMuhIb&#10;tGxUWNwSdeWkx363JnZ8Yx43p+eiLZaJqwq8X1U+pWu7SUM+PK9dt3Hp8+82ju/auUjtQ0dy2s0f&#10;EL63d41xZUNbcMHBz4K7baj/Z2Tu3OgTA0enLahQ7enNNi6FJ+70i0m/4HrQK7V418PLJtUzT2oY&#10;9/FDINvg5aN/xrQYoIdX8ppZvmjwWddpi9RmBd6HL3qSpa6YGR/YNUUo7HZiVM2Emx3DPzQIfXWj&#10;Sa6bZt1yYGjUod1hQxrHplxM+H1T51U3J1x79ig1reaUssfT2vp9bHV4gfuKjB2ZPYN2f1n1MXt5&#10;UlhytWsxN7YVZ756Xs3wq+2fVOP+vbDj0YtmRlb/8Mbz7OJd/wxNexd8IaHC3K1Z0639h6RPHDFz&#10;Ttn0Z50bZa863zdn2U7/rzdmbGnRatyai8f3jz3/efp0HJP4ZlNucP1caULbdncTmvxR+vahEHHZ&#10;/KQs68ppy0M1td2uizEH5KR1Z4YOGzjI1bw2oe7j0ZPbvFkfHzqhREzA+xGzD+W0cLu/0+V14JPK&#10;pTzCxAIRzXJS58Xd/KXImfA2bR/ebpi8YE5Ll6JdizQ8uqDm5dFDX/lUu1X/RdUrje8V9Dz7lWs3&#10;L2btG/9d810rrW/CXRiRuirmY3LdW3UbTd058pcTLSv02nXu09BKqdUWiPL+8aJ/0pbM7mP4aYX7&#10;C5ZIU+W7N3aa33q7euqJ0tuOER6tn9BLpsyedip9S8HluHtK+v6eJ9q26HE2pNDtP+u5eo4Z/tvb&#10;N8N/TR31+v6CMg0nzozcfWrZq6b0r+vUYV2GHOyyNOdMzYBgNneF+VvI00imy5dIlxMVL2cNDc1O&#10;eHpoZT3vhF9vp0wfmvvmcpbXz5+HR+ee6ns8OXCf27G5WTXZUR+Tri1dSn9u9PLyspsHluYsC/ic&#10;W8H766djtxI9ZizrEbT/29ud/m+Fu+6uR893L79QflYjUk49lvrmTvO7dAW/VuPimZcbv26PKxk/&#10;b6FbxLbyx2s/n6e8euD/kKvN1gszVwkpVe8NKtFaXtR6X0Kd84f79Ws1aFbSiX1rio8d/qTF4pHZ&#10;I//p0i7eM+T00cJh03xaDJ6w4vn8E6+nNpH79QndvKO8smBa4tC7d7yLf/w1c2ndE+9SvlbIqplY&#10;vlXy7evNHrom/j12XcaRohN6HMq6nPjP5RS6xlL3u52pOvdHJC6te/j5xvAyN98w+8qXWTfM80PH&#10;PcHXrT/Rc4fP+BB8eN49li597Lf0sqMWzRxccv5cr9Cn3l+55b+879+vztaFwVNaJYSseuguF1gT&#10;9XVggba/xJUuMK127fhuxZoWrXKpZt1RBVr2GtTA7fXmG9GVpcpLn3afO/vOt5YLk3Z/zf0YW6eP&#10;9yCpa58utm/GoES+NiOfmJEcPjKrFlC1GulAHiv/72O0vM/P6gxNqNc8AT49swYHkwpI3h194MHq&#10;HR5m9bV6d+4IP+GDNGiAn/CfDSfgfzhW7xbD+nW1ekd26tU8IT4P1faVWyD0+f6VWxOrb15D3Z4D&#10;BiZY/W1l51++VW7uc3vqw6kPGEoIpGP+ayBBtxnoW9WgVe3/gZav3794GVwIL7/K/0/EWs4+0+uQ&#10;jz7++aipOwukTtuwP7Dcr8U7hXus1ucsiR6uT+2nHPGb025hxqYux8rXSf9y5fzp3wuUXc7FzfGJ&#10;alp27tgFwWsr3O+bEVam5slWu7nQrxdiiodkhvY7mDO+V+W3Jf2v5pY7cn7hqTVb66zr0t3So+6p&#10;6da9w2vuiF8SuXXbgB2DT3Y9un199ucZ2ReGpPVddbn+Is8yjfSGcjQ+ePVTrw/fvNGSsXFzS67O&#10;9q2lVBnTOvHx/b8+j19VNngfKprDuxTfc7towdQNATNf79U6iS+iXH8rKrZoWfxucPUmCWE5oRue&#10;3tQXZ8cfyPpn8KVTLSZtqJs0pOFS9ZMpfNzxyGsp5yvkZrouybG2GOV192C1r/M2rF4Qm7Z3iCV9&#10;R2tLxP4n0/pd/O8Y5bnaNkh+gZWNUfL9v1FoRE+bZl27/Tt2qlTLdyxIjDbvObyr1ff74LW2/uxr&#10;9bP6xeS90axv3wSrr+//hrhBn259rb4+ec///rCyc4cO778tnTImeQxd28d33ZmOHTp0uS3iXhus&#10;voP1v82zoiJZlK0Pmm4dm9I0WfZIW3s8k6KK3hES/mvlwISOAxKGDgADfH2q+FWT3NzqRNaVKApR&#10;FKWAmEDgkdJBjGSGgg4yyIWiHuDv/cizkWQo6CDGd6aFoEywioBA97wy+ea0oK0M36ZSFhAdxEgR&#10;UNBtDzzk1UEIl2IgOoiR2kKBfLdqpG+2RDC/p1yc6EKEooKhgmCEgxA+BNcdhPAifEjyH0M0wXew&#10;IKQPqYdX88oM5PY8YsFRs8AhhIcVxEgGD/J+LJplbgN5I6MRcqOd6IhFJy0vLQFohzkAjeIDEGJO&#10;WhAzy4yYVvwo/jG9w/yYfml5TMeiVjzBqgHvEDuCbXkI5MSGAJDKIFmg9BSIYQNUjfaAH4Y99jZD&#10;U14y+hPOzmxmoT3YZnPZ76/m/TRsIn5ioUcm1dCp3depxubn0OczVcus0VXNP9FlzcVpi7kE/cZU&#10;iL5j4umLpo/UCdND6pDpFHXARHxM7DCSoY/wUaktJkyNM92gkk1t4Dk/X3+h5pkK0ytMFekdpjD6&#10;vCmCfmaqT+vmOrSfOYBuDLo7mQV6kPkJlWg+QY0wE5352UhRcWZipzEeRmy2BAe2NH2PiVB430gG&#10;X3Ad1ZJuabJQZlMFuoPYkvIWO8B0WU1HiFOoN2IsXc5E2u1xk+G9PsJ3XB8oG8nAJfGcDD320NnC&#10;BpoRx1MLBfJsj7MX+n2BzsS2QAMEcgNHhPJe6LGGNgkC3Z4vRnvxBZnqwhqqkkDq7fEOgr39YcIR&#10;vCgQIxl4Fqg4SPfnRtM3uQM0x1PMIs6d+YPLoYvxYUwzfizzkFvDfOGaMHP4MPoZl0pHc6S/vZ5O&#10;EFghNj35jUknJoSLY/w4EgP+BhHIDS7gPmoio3KTmJdsHHOTbcacYAOZ82wJ5hXrbKxdGJoj2Pac&#10;VgAnNxunUAf6yFivYNy4+mwFrizbhpvMRHFjmdbcIyaNO8Wc4i7QMveavsU6i1mV2ceWY9azIUwa&#10;24ZZzvZn0tlJzA42hTnKrmIus2uZJ+xG5iv7G4M5osueYxmYIFnA05l9Zdgspgj7iSE8iBjJ8JsG&#10;FRL7jqHYt8x7+PeC+cg8Zr4xdxiRvcLo7EWmGEg59gLjy2Yz1dmbTDj7iGnMfmCasDpbO8+3VgMU&#10;cgOXrDXebNU8+7s4aMdQV5+tyLZn3dn+bHl2PFuBncdWZleztdidbCv2MNsHZArIKnYXu4dNY8+x&#10;yex9NpF9znZl/2GbsC8A/TFbkr3ilEMguzGPw0gHHIpAXV3Q1ozNZH9mD7C92UPscHYfO4n9nZ0D&#10;GhewKex8dhpIIjsbWE5ku7Nj2c7wFMsOZWPYgWw0sGzL9gDpzLZh20HeCuqaQKkeWBbKdnTKrTS8&#10;7Sw+3jFjwOeJ7G6mK7ueacmuZEIhLjzY1TAum2CcDjI5zHXmDPOJOcKQcbaPj14QH81s8eHjwH6y&#10;rvSCmRLIhbIFuFi2LkQgebbHSYR5cPYHcZbInWVmcgecxtkybhuzgVvLbOcWM/u52cwRbhxznEtg&#10;srhWkAcyW7nizDKOYiZx/9A9uKd0BPeI9uRe0gonMc5i/BNbiCH67XmTtUsFH5B3PRzYD02wvqkQ&#10;XxbmHzaHJmORX6xKXDZt5U7Qftwhui63F1ay3XQ/bh+dCs/7uav0deD9jvNgKL4Z85ZLZF5wycxj&#10;Lo25yW1nLnBHmEwuG1aGR3l2WB1wIfOFcLG3YSsM0h/QSGyo5OA9MJHayv9Bt+Hj6Fj+Nk3K9hjX&#10;AOOCDSPYAYYJ6q7xF+jOPGK6812ZID6RcecVur6QSxcTBIa02WNOggU33YZZ1gEmhAs1SUinU4Vl&#10;eX4lvjWSsUaQted3IYXOFGbRp4RJ9GVhFH1HGEA/ErrSb4UG9HuhIv1UkOnbwhPqtHCJ2iQcp+bB&#10;TjVI2EdFCqedrntBwsU8/fa8ewHvOzbe+cVEL+EO/Y3fRdUQVuatmfnFRLTwKzUQduKJwhxqkTAb&#10;+M2jDgmLqafCRsosnqGKih+pCqIH7S42o5E4nBbFX+gPwhL6ibCWviFso48ImXS6cIomY2s1nAO5&#10;4R+gSREu9ja8go28ObSR96JAjGS8Z4GKV2JzaqjYl5oi7qRo02JKNp2gksX71HoxAk4h3rSPKZqe&#10;KI6hQ8Um1GPRPa+/vZ6HEBg1bL6qbyiB3NAjQ/mhqQZ9y8RQPmaKOm3eSx0zf/1WVPr8zSpVobPg&#10;5FXZPJwKNFenST97/Ey4gKQDhjP7M6X0vDE4B/2MZOj3hIp90laQ/dQB6RR1WMqmTki3qXPSY+qy&#10;9JK6JX2gHkvfqFcST3+VzLRZlmmrrNGBskRHyF+oFvJbqp38jOokP6B6ytepePkc1Vc+TPWXM6h+&#10;8m9UH3kZFSfPo7rJ06hYeSzVRh5GRcr9qbpybypY7kb5yp0oN7kD9ZPcnlJBWLkj9V7qTOVKPaj7&#10;Uh/qujSIuiglUqelidRRaRZ1UFpEEXvs/dAb/LAQbHHmh97Swjw/3DCcALnhBx8o95XGUkNA5zjp&#10;Z+oXqQG1WKpGbZI8QZ+VuiQVoZ5ILhQtq1RR2UL5yZiKkAtRHeWS1CC5PDVFrkKlyLWpNLkl9QfY&#10;tUceTh2QZ1JH5VXUMXkXdUg+T2XKj6kd4LPfZJ1eLpem58h+9Gg5hO4jN6Sj5eZ0bbkN7SnH0IVA&#10;vkht6XtSS/qM1JjeKdWi06Sq9DzJnZ4iFaJHwlgMlF5QfaQbVE/pGNVD2kwR2+x9EqNQVDTYRXyS&#10;35oVo0RTvRV3+rkyiQq3rKC6K2l0eSWZNik1KdJmj7nNQlFbbPFcCXCNZPiRrKXbLFvoA5ZweqBl&#10;Dk3K9hgbAeOVDSPUAIDcwIBpQG20vKLrWA7QxS1P6LPKEcC7QSGVod9amjFrLJUY0m6Pe1iFufCD&#10;Pfawms5kq1ud7rEP1QPMG/Ukw2pZDNIuMlYtm/HWLjGR2nmmp3aQSdTSmTnaNGah1oeZp0Uys7TK&#10;UFeUidEop3tsI+0VTfTb8x4HvDfaeOe3no5TNzJh2h/0YO260z12pvaMXg48ftN0ZodWisnU/JlD&#10;WgPmlJbAHNAWM6u0w8xE7QnTUfvG+GsMW1LjWLhgsu/UT8wD9Q1zTn3EZKjZTvdYwsXehjQd1l/b&#10;OSEKxs9IxpjCkFNpupVtpB9nCutfmb56CzZKT2DfayXZTVpP1qwfZJ9od9g+Wg+2gT6JOapTLOlv&#10;rycJUdRNm55AQwnkhh5yP0tCN9l0PYn7Sz/B7dLvc931BK4TymBJvT3eG8CbAkFL5ogPiJEMPNj2&#10;qTdoCperV+Yv6jJ/A3XkyLM9TksM90voTHDy28tb4mTeG4/k20AfIkYydJG9PAD35avjbiDt+WDc&#10;iq+GG/P+uDbvhQP5ctiHL4Yr8Tr24AWQz8iTf46q8I9Rbf4piuGJbqsBCrmBC1ONeo6S8vTmtw+/&#10;RAv5f9Bm/hE6yN9GF/mL6A6fif7m09AHfgb6zA9Er/i28FwHXeMD0QG+IlrLe6DZvBcazvujznw4&#10;asL/jGo45TAcdcrjMNIBxyJQF4fi+U5oMN8eftPTGs0AWcx3QBv57mg33x8d4kehY/x0dIpPQSf5&#10;dOD5G8rkN6M9/Fa0g9+BtvK70e/8XrSe34/SgPsy/gBK4Q+iOSBToTzWKbd9qGMet0YOuClQtwv5&#10;8ceQC/8Qsfwn9J5D+C3njr9xIVjko3Bhvh325uNxJB+H+/FknO3jozrERxXb7yfyi4/quIoQhsMF&#10;Ehv58aiHmwtRuL0QjTsJXXB3oR9IEu4oTMfthHm4hZCCGwiLcYiQiv2EBbiM4CweZ2EXgei057oP&#10;5kS3H3Ddh7oJJ9AYp1zPo3nCNbRSeIjWCi/RJuEb+l1Q8HqhCE4TSuHFQjk8S6iIxwvlcX/BFUc7&#10;5VoI/EJ02nMdB1wb2rh6OBg7cj8ZhxoK6fgyvxOzeXznOuhXEuoO4ELCEewuHMP+wnEcCnkj4RBu&#10;LewHX+/A8cImPFhIw0nCIjxRmIWnCSNwstANzxGa4slCM5wiNMZrhdo4QwjCRwVPfE4ohi8LHL4t&#10;PEO3hSvoT+EkOifsR8eFDLRX2Ig2C6vRcmExmpFnt9UBJzJvCXd7m0dCLLnBQudsvo/EbiKJo/zm&#10;WjT2FMNwTdEX/yyWwoPF4jhZLIM3ixXxeTEYPxbb4I9iApZNc7Bm2oJF00X8TfwbPxM/44uixWWH&#10;iF0WipLLcJFx+Vl8gWuJ2dhP3IVLiam4hEh023MeAJzf2sYpP1sH4Ld545Mf58X4bxifl8JTLIH+&#10;0mJFl9piFZf+YqhLqljN5YhY2uUpcHIxPcIVTXtxVdNsHGbqgYNMYbi0qRiWTCzOEd+j3eIzlCy+&#10;Qr1FEdcVS+Di4AdGJLoNzsHgNxNICEgRECMxDPxuEB7cQJTvlaOrQ076FgPRQVzBzhioIGNTCcRI&#10;xlrMQYUrjjG54l/NiS5EYkyGvnBoI7hkzzF0kBhwsdWD+v/8jn0j6Cthdq5vIy5hLujywJSG95lI&#10;2bDT4DwOMPxtGISLkQzOxL5x2N88FG80eeA5prI41pTkctNUE880B+F2ZtLmDNNqAEJuYObF9r/e&#10;M3xg+Pw+dLgF/cnfSb5BbvgDiv/xOdTlJWc+/97D+d87DB0/8nll6PBFdj7/KtNf5DagtNF3xXk/&#10;DdvJGMfQr+Qh9Ek5Hm4CnemhchDdHm4FPeSH1AD5DLVIvkwdlm9TubKZFhWCZe/fl4BBAxCx2Qpi&#10;JEMHseEl9CAcRhqNkBvtRaB8k3otn6VuySfghnKI2iQfo+bLl6gx8h2qt/yGipEVuo3sRjeTa9Ct&#10;5GZ0Z7k73V8eRE+QR9CL5dH0djmRzpL70feB/wc5EngG0BbFlXZRBFpViG57ziOAVISNc30HnMCl&#10;1Ag6QvlAxSmvqZ+VdLqqUoFeo1yktyvetGipQL9XVtKZikz/oZB+9vjPAf+TDT/UAT6EOPWc/qQs&#10;odMtxZl4S2lmhCWJPmo5Rxe1NKVbWBrS9Syk3R43DGJwq+W7r30c4JL5GsZstTRgDlp+pwuqa2hR&#10;Jc/2OOTOEw5nfWdj9ooOV8mY5XdOy6Gj1Id0R/U53Vf9SI9VLcxEtRQzXK3M9AXpoPoxDVRvpoLq&#10;yxRS6zCSGs18sQxkWHUM85M6lSkPEqiOZeqpzjgMYkKdchjBBKgjmEpqAlNKjWOw2o7R1MZMEbU6&#10;U0YNZSqD7Y3UWkxPtSYzTPVgJqkqs0B9Rc9W79KD1ct0Z/UKHQk2VHfKgfjB3n+FYDM3wSHZGfdC&#10;rEkj/gsFMZIR82T8PzL31bPMbXU981mdyBTVxjK1tVSmq7aGGaTtYkbDjW+C5gw/E257BL+RAQ65&#10;gQ+hR21gpgJeojab6av1Y+pqgxhdW8Y8g9vkGZVis1Ur+1X1YjWtClsapKpTXe5saJ4uDwe6yLnG&#10;g62glWGLaMRme191gw6tbL7ycfA+idlubCutH9tJe878qd1nTmrk2R5nOuCMseEEOsAh963p7Bgt&#10;hf1Fa8MW0u+yl7Vn7D0thPXRSb09ngU2wG8/4GXhvmlFOUlfzU7TU9jROnm2x2kLOC3077EQ6oAX&#10;Geu2XAvdn6ui1+Aq6HO5fvpUbqTelWuv09xV/Q2bpZN2e9yDgKui77iVHOBCM3WQU1E2t1+fxT3V&#10;Sdke4zF0Wq1/xwh2gGGCusfcan0v1xlt4qLRPq4EGs+91iO5wqgWZ0GkzR7zC2B2sPGyOsCEpYX6&#10;wnVAJDa7OGjHUPee64/gy3dk4acgKz8PbjSzUAg/EjXge6Fwvh0K4Bsgd7jRufLFUUVeRIH8Sz2K&#10;z9W785/0wTyHEnkEUgo5mx99od0Zh358IdSLt6BYXkBR/Be9Fk+jaryOvPjSkHuhunDDbAk3wLZ8&#10;PIrgx6Pq/BLguhoJwPclNwU94YagXC7WKQfiB3v/RcPZc/IP/BctTM7jHurAfySefIRBSBQmojf8&#10;JnSXvwY3YhYXFQrgikJxuC2UhNtXEezMN43hpkN8k9/aUU2ohMtCHxe4Hd3nFZwFOh7wa9Anfijy&#10;Frqh9sIINEAYD7eu2WiqsNKpD8YJW/Js8XBgC1k7hglLUG9hFiI22/uqJkxqHwgYZ7bUFH2c2tII&#10;TtcB4nWkiWdRjpCJ9gh/oo1wA1wmeOBtQnP8l9ABC2If7As3DYJlz8EKHHr+gINV7JnHYaQDG4tA&#10;nQQ3mH+Ewfiq0AcfgJvaRqElXinUxL+Cj+cLCC8RPqI04S7aLmShM8IRdE/YhT4JO5GLeABVEk+g&#10;EPEqaig+Ry1FHrcSS+JIsQquJzbCVcVYTHTbc14GnB/ZYizUAScSQ8vER+i9OAcXNsnYzaTiL+Je&#10;nCa64IniYjxUTMGk3R53tAnuEjZf5Ic72lQJNzW54eamQvigyR1nmqrgWSYvPMx0Gvc0ncSk3R73&#10;E+COsOGWdcCXgbpPphFYNo/M87O/gz4wrahy5lG4snkYrmLugAPM9XBFcwjWzcF5cyE/XMpcHRNs&#10;e05B4KTbNk6BDvSBi6kg823Mmifjj6bJ+JXpGr5nuopfgH3I7OWUZ4DZF9c318J1zZ1wuDkR+5qn&#10;44LmqU55NjbfxUSfM55WBzzJevzv98g+AO7+352yAJS9oNN7yMn/59C4e8Djf+438eATb5tPKkEH&#10;IxnnDg4q4s3eON6ci5FExBsb+sKhTQEh+72hg3BzsdWTMa4OQrgZ98HLoC/1B/oum1PxLnMUXmhe&#10;hEnZ3j+7/8WZcDGSwZno2w2cWekBfmG+j2+Y1+J5IInme2DHPUzanGFaDUDIDUxi17/fM3xg3Ck/&#10;QfsD6CSD/MjnBnxbKFQyHiA3dBGff0//f+6UC+DvVxk2n1sNaMgNfcS2BVJGXnx3cdAOr1JLpON4&#10;g3QO75PO4ovSaXxL2otvSmn4mjQbn5Gm4h3SGLxIGoynSr3xJKkFniAF43lSefy7VA4fkMriLKkC&#10;viIFOt3DzkhhTjkckwLwXqkyYPrjpVJVwK+FF0jNcYrUA6+V4kDPIHxDGo0fA5+n0ir8XDoEHK8C&#10;5xs4XbqF50vZeJq03ykH4gf72CgMl8cSNv9FOfCPBeoKyyVwb1nDfeSSuLxcHvvJsXiI3BwPlzvh&#10;KnIfHCbvwJPk3/AUeRf2l09g0t9eT0OYTEk/GKeGSpJTHzVRRuGmSiJurozEPZTBeJjSH49VuuCZ&#10;Sgs8RwnGUxVXPE4x4yHKe9RTeY5aKPdQmPIIuSn/oLLKC1QapJTyMm//93BgK9nfXZS3qIYyDhMu&#10;9jaQBSEXfd/fyzp4nyF1Si76SXmYd4Zo46APHOGpAOUmaqxcRp2UG2gkcJylfEALlWJ4pVINL8uz&#10;pTvYMQLHA4/myjQcBdJEmY4bKTOcrrl+ylxM9NvzzgDeW228fRxwImtchrIVHVE2ItrSFL9UWmPy&#10;bI+TCzjLbDiBDnDIHpOrLENflRTUxSLidpZ+qLelFxpgqYBJvT3ebAtFtf4Br9mW1mipJQo9tTxF&#10;f1leIfJsj1MCfjewzoZjdcCLhroS6jqn5+sK6nYUpO5ADdTfUTt1NeqoJqNWahKKUHujYDUOuUEu&#10;qPHolSUO5VhaoeuWUHTX4oE+Woohs+qCioCUU4s7PVu6qh5OORRSSyMZhIJ+Lyw+KNdSE72xNEHf&#10;LB2Qrsag8iB11XbAqwPqrA5BA9Q5KE7dgCLVPcDxOPJQj6KCaoZTDsQP9v47D/5zsfmvkgP/kTX7&#10;PNj3i3pfX6L6I1K2x0gEjOO687tbonpcL6kFIE0LRTfUYmi5WgttVEdDPgWRNnvMMjBZomyYocDB&#10;SMbaDlslVUaL0m9pffQJGq/P1j7Dz/F6A62rvko7p6doV3XSbo8br1NUiu0ubTVAITdwSbzEw9tk&#10;/jZy0A7TgGqij9BK6iM1Sl+k3dN2ave1xxqri3pp3U1vBtJPF/QZeo42Xc/QCJY9h7k6RZ35AYe5&#10;+pk8DiMdcCgCdfP0h9o0/as2XNf1nqC5mV5Jr6Z76qVAzHpZ/b1WAHow+g3tqXZDu6hd13ZpD7RV&#10;2ltttmbSk4D/IC1ATwAPDdS6gy3D9BnaVH2JNlffBnLmP5xbAWcyJmRvDwUxkuE3Mh6twOMFUXFt&#10;jX5M3azvVkNQBW207qM90ydpD/RkjbTb+4L8bXo0xA/BtRqgkBu4ZDyS0Ginv1ubjSaoy9AodS3q&#10;p25FMTCLI9RUVBMiy18dCTO7B8ycJjBzglF71R01VTGqo1pQJYjCgmpZmNm+MMvCYOY54xCGVKcc&#10;qiKL6olc1HKohFoCsEuh6qo3qg1RHgm6a6tdUICaCLN0BiqrrkR+6j5USz0CXLeiocB7mjofJauj&#10;0CynHIgf7P0XD/5ba3E+LvFoLayclywN0RnLKNTLMg31twxCiywMfmD5CKsaabfH1WC/LmHDzW9d&#10;0HAJyz70k+UdamkhZXuM5cBNsWEEOxhbE9QtR4qlC8aWGFzKUhKXBE6xFi883eKBF1lImz3mIOC1&#10;EyYhGav89uFBeCecELbn/R6fzGMjGTEFYQx3uLVwolgGO+18ZSieofTFE5SueAzsfolKBB6l1Mbj&#10;lRpwqqgGp4uqOFWpgpeALFP88QqF6PYwQCE3cMkZwhNvA6zTCuFgz90duC+xcbc6eJ/EujvoIZz9&#10;HbSTe6MP8PTCg5XCuI/yFXVTXqO+yt9oilNO91GqYsWbFYJtz+kCjFHaD/x5AaXBaWVKHq8uDniB&#10;WdRdNFTJQXHKK9QZeP2sWHBbONXEKp64K/hvIPhuvFIT91Oa4Z5Kd8iHgg3j8GhlMpzgZgCvyXij&#10;MhofyrMjv3EdjG8rhIu9Dez/odwKWpsIonBomZ3deTNgHgqiBz0UPNbWSwsqwXgQGkSvKQXJoQfR&#10;niq0hm0PFQOCClKoIMFr8CKkhcWD/gCxuXhowfRSlJ5EE0pa9NJvSoaUJEzbhY/NvJl5+973JTCP&#10;vEUA6XYOV/vEZ884g5zWIQ/oj3xNf+Bb2o67/dh6sYIzsdU308dPBNswV2iIN+gcf6dhnqYb/JBG&#10;+S2t82f6yt9gq/T879TAvhi1ivV7GXCX+95Y3RtYYXXPuUnc3TxSw/yU2khlVQKsADHGMfbE6Lhb&#10;SSWwJ5hP0OFWBmLVnVsNuR0XQ439MdR4Sq1xVi0Ds0Ae4zz25LmMcQJ7gvkElVQZ6MRwHfGHwE3g&#10;PGAARtItYA9wNTbM3veKwAeWdNZb3nw1eRHCV/EwH+9FUTWW9wzgLse71XtJFPSV4CLdl3dVJvoX&#10;/qS5aMxM05q5oBtmR7dM1fj8N8nv/zdNmHX6pV/TC11Xz2k+uk1Pwj2qywe6JAOzKP3+bfzdWp80&#10;b7evW583yPsPMAuCH59CH8ef0/M4fZr4rRE08vNHhz1GGecc96P6/KUv4h3NBP/Vj2A/eiWXw5zc&#10;lneC93JHLMp5sSDJ28P0VPj9F8WW+CSqwXjwSL6Uk9GI2owu6WfhPbMqd00haBm//yZRT1/TSfP2&#10;6VMCD1Yf6dEHx6rU2TZvZ9qfDwAAAP//AwBQSwMEFAAGAAgAAAAhAARHC5ckUQYAuDgHABQAAABk&#10;cnMvbWVkaWEvaW1hZ2UyLmVtZpR6Sa/rWJLebXejGyijFl7aq4dXqEYb7EzOFPmc+bopkRTFQaI4&#10;SwsnOIrzPK+89j/x0jsDXvRP8MIL79tbw/ZP8LnSy6k6O6tMQFcUz4nvRMSJiBMRvH/29vZWgM/3&#10;13/8q7e3f/0X3/96e/v3//D29q+St7cPvCq8vf3Z23+h/+rtf/zLt7d/8eOU593/AjT/+c/f3v7+&#10;z97e/u8fjL3941+8/Yf/9OdvAODtb/76L9/+DfgcudMBkPz991O/XxeQv30QOO39+3///i/f/hZ8&#10;/17jhK/Qr8nf/v4f/+d/+++//Q35AflQ+9lvv/kGVqPBC73B+4CBZzqseY+o/4A+7821ieADGCvq&#10;x+fPv42q8J3mfd4XWiWqHkPyAaMpDIWN0R/eCVxVgZ+U3yN//twPXeSVv/3NN3+3NF6QR8MHP3qk&#10;1bcf/89//YePH9Lw248OqSJqc4iSVNy6yNjOZrDlARN+/LvPv/lm+bSUTQn4/LCURdV/Wr796AFW&#10;ok/g/v0x/PHDc8qQf/uRfR/44Krah0PdRR+or5GvAgQhPuyYr1GKIHfI337AEAyBURRG6a9Q8hOJ&#10;fiKoD1+uj59/A+6+6cL4k84JX5YDv779mAxD8wmG53n+esa/rrsHjDIMAyMYjGFfgRlf9Ws1eMtX&#10;Vf+7F8j3OFzUB13aDGldfXjH9fx6HL79+PF9oR+ul1xh8MM6zdgVz1XCAI6KqIyqoYfRr1H4l+iA&#10;dn4grPqvn7r5OqhLePEaQIT8c0THU/n4dcIHnJaPf45cVX+duCx/kbIf9OhHhf4iv/3TfvSor8cu&#10;iMD03/2S2P3AT0CTX3bmTwDiJ6DGX4RKi2IERuoNdffLgD+Z8GsaNbU/otABbn5Zn/3ApeUvr/39&#10;Lr60AqZFVQ+sCRjaL9gQsIXjr8P88vrNT4z8Z6oEA0BiHP7BqoHRfhMGn+K6K73hs9c0RRp47+YN&#10;g6nfwD8O/cjd+/whHYro6V4/WP3Tz9hi+PnTd/x3RynSd//7VHgV0OnyVRjF3lgMHz8rl+PFPGmX&#10;784Xm/1KOJjf8dV3U9QN3wXlmn/X1P13INp9A78wfo79evrzJZ8s/yF33wA9fvo+gHHeEH0GUYP4&#10;CqG/wlETQT8h1Ccchd5vkG/gfzL3J5I/x+owjdc/CeXHmX+AcQARdIh+goF/hVAmSnzCyU8Een8x&#10;8ZNJv0Red2ZdF59fIfL0o8l/wHZfMx/+RvWCtBrqPvm3P0H7QvMHcGYyln7lpUX/B/p9V/rP1fva&#10;7e939H288bo+evfwbz9+7+I/Na4fzePdlkGI+jSn4ZB8xkjqyddPHv3I1T8lSqL0kQyfUeK1QU+q&#10;L89+jeyLWUsaf/xxtS8Pf40uLcHB+RlmMphg2auR3yX9we7ZB88a7P7Eshy8u7K9dUym8Mhs3pGZ&#10;T5w6qixLXPPizEII+7z2LJj/fvHsX/9uYf8de30nBteV3cMQwXK5kPuYVLBH8/mYjWGfPYHBx5Xf&#10;sxa/f1jC/pEf99ebdJgfx/3joXBsLR/mWn4CcntW5dj5/XPlWELjWfrC7VVT2F9Nfpn949IH4kLH&#10;P3xmXtzPwZljkRtY4XZMLF3Q6+f4E/CHiT8l+hPvYRoIen2wGRCXnXn9JTJ70tmrqgPReNZ7Si+y&#10;79JdwaQfrqvAzqcjUIt4YHMgHhh7nLg/nPcCvLIHIC3QS3A6XGsFTD2ABTj2cT2AZ0AjAKhSwWap&#10;OtC/cNJPy9XmjzzGp8GNt9TmmOwXZ7mm2v4JaA1ioi73lD7o62Pii+umm3krrzdcO5yta5VTl+2c&#10;hNZdNDlkPJ2kWpUOyeOeSEB1rYHYw9mW991KwBr/BEQvJnJ3HaHwHHQJ3YJx7ljSeOXQ+w453XAd&#10;DauQiNxmF4soFOMXPrl5Ynoq5ZRYz1kNHXLSsIsmupX3J2DrVxIWVaScNbJTNlTatO3Ydx411TrL&#10;noD4J25/BeZyvfEHYBD+u24TntsfeEO1eMHSz8npcV8ed359Ata+OAuqqBPG+SDYUhpM/CZxOvdI&#10;PMNanfS2Uw57XDPOkcQ/ltDK58dTZCm7C8c0zEPBwun2ss3ro3kCIpC2JZKRD6ppkZpehDfHbnxX&#10;QCMX1Yt7Gdae03T+ER197I+J/wSEuEJynIJM72UzBtWdivP2kjeeV7Vy2bbUOnQtNMEeMDRgJuyB&#10;fzcxjmYZi2h3gnv76Z8noOCU0iFPjEXcnRoLjq+3dmD0yeHjZljkYnIg8XE47BeKbncoZc1on7AG&#10;rnvbQB6R0Yat0bawhZeiE9Q+AWN8x1VL3YiXNh/wddZxraWieL3xu2CcCBmn1n17aR6eLTvpQJRn&#10;TMgI3Nly/WSghoWLi3WENI7SqXF6Aq4Osw0I5AmPseDFguCu93qRrvpC3yZmQU9HK4BTSCQMCxKH&#10;AcXWezZpaExHOLy/sTud0fCo8ul9qIQvDoum67hr0+wBRwSb69CUz/Vh5Qq9bdlqCRMTmw8XOrbh&#10;BQ+l4lpQ8cg4OHG4wc7RY4biDPbAOOpbkL98GUlwozer3CE1lylrSJQp7LK7RwRmn7oES+9T2+d3&#10;vtOhEm+SdC8tjGXdslSnY7cwB9dndbLlSBmO6Vc8zHLH7O0w7f6//7TIqifotWd3qNwacs51Tx1e&#10;IzTwbIW5osc5QzC68m1ruN1E2XQnmU/38yzux6vMoifhKIT0kLDlVeTiAh8C8sHm5XQ2Y8sXNNWY&#10;z0/Adu0kxvRMRuCXhwAiLFoOl2gWxc4o+au2jzmUhGt9ybIuxbsCKjK+HD1jKiqDdGhqmHOUlc8O&#10;sQTNy/X6RnF2ylK3SH1YBNmSIB7Z5KPspgYcwjM97rbAIm+QyEMSLGwYjpPyeUf2iKO509myqnJ1&#10;eIzJBahJnxyKhH9GoD0JwgeSBxcCO0LMmTrkNRXpCUuLKr0j4fa2ovz+ciMgK7Jjk8wmY8Vp0jsz&#10;Ll3WeGWEFZ9A/RNwoDgWH46MkmmWnbE+4U1ODSntxXEq05gkaCduZEQ2WXuzMzgSydhG8N207FB6&#10;qhQ9brWKbci1smHHem2KcfbzciVFZM4P9PXOOm5mRw9IuaG3h+fZBIzfyBDW8ObSJI7JEFEcMprp&#10;T7A43ZUGGj038vBauUJ3+AnoeATClBmCP1LYlREYSZJlr0+JNvshZbHeqGiCrEouVygVHpnFvC6F&#10;fDbJBaxS4h6FNzpyIEaNtjvlCXgYoNvWJgwblebloPhhtBdFIrIvCcn5R0d2j/s5nukB2pXlxdFY&#10;c4GXgBnhAkpyDz+PIEIOSSSjcy9fnoD+oQ0Kq58Zp9As6ARzaDOU57lKxmFk1sspsN0Jl4shwBB0&#10;4hTuktNWDYemvPbSuUWtjpYofneT9NOFeAIah4Pgn5o/6iqrRrPUMYdlHy6aSYNyG6aIFtOgoIbX&#10;EiY9f3vpkJV1F+7SDnWWqTPgnlCwrXSIQSmE4lFeURsJbPsRB7e2ew+mjhjF8ebSdaTfu4uy7ZXz&#10;kYG6yYcy/nVIeempPXZmw/S3drnCNGnEhXZFRr+ves6/qPY9IU+w6uvThWn93Upnm8OrncPszip3&#10;QIJHZqOHk62pYoE+RW7lu5zoV38QvEEjk0tKFYyLHPHRb/y88R21X48X8kF2EBQTkZynDTEQ9zjj&#10;Lyf39LC33STVq1HNZf0on4CQTSNKK8BkmtLImorXzvGks5JHiqVZ1na0Yv50nruovMuHAuhR7rA1&#10;OF0vWqRDT9eWLZgHGp1pWHsCjpGLT2W2FQKpIEVG+gh15tq8avR0b4rrtaXvjphHe0/H997k4zjW&#10;B8cTeY9GF2FgyrW2jVzSDNpljPsEZEp8omrFOd/omdtEclMiV2G32G6EcV1teTkYagC5l6y364Vg&#10;GAgzF4IIjhq6kgOYmtOmAtBW2KaZJ2BeDcwdDTryYoeH/tAaZ0aPkcUJp27fii2EctNkdq5C3mp4&#10;0mxlo4cyvXjxrkN0epg0WnBM5+z5Jnx+AcYKmtAB7aLEQW6SYBMJi73xsAArCEXygBfnnRc/lnK1&#10;30SFOtFLhFdMpw4HeoZ8nSzpGiPoyVG9Vzz0vL146m86+vCmUyOtWoPYbKSNsagqSrJAYq4d4zaA&#10;hWKFpEzcH0cQcDL/ftEUp40CP1uLWMUL19yCl2E3uu3M4uEozMhD7TPZIJSakc8ujhM7hKSj031P&#10;kWAPsd1eU4P7yPvE6FJOrBteHcaVzVxSYxHaqqFy6alDQc1WOjUPFkE/WrRzoREbT9nMxRHkUu6N&#10;XQnIQQMY0VRgWmsIKxBqK77FV8P5CsKDDA92mt9vzrVwDk/AYXbz60xZ4kbfVt4/i/dCTGvnjPpw&#10;7Zl0M0FOScPUu3/mRxPZVqbDyuh25nvGQ0YT7Q7A6XpQO5jX3ROQVzlEzq0THdgm9578LNOGQjet&#10;qFa9yY81Bau0JSyqEgm3XM160pqYPHwI+EXuRfjn4eIJCM+HUW420oA1UOmSPYpxV0bIx6aDCK5/&#10;RPidPyytey9v5UPYpx2iCU4V8noVPlr54ICn7JGUpMUm1demwBdLI83TTmG8ESPyLB96ct/gR0ju&#10;YihptO9D0/dRCXHXguwQd3Pr89SVmVE682gQmcKlr3io+sWRk0P0bC/2mX5PIWi0f08mIiimCSyu&#10;TuFxusFSOW4IUu6isnDVBBtIHPh1yFeNeALNTnxbri7qP0VOE0yeShFmpe0IxL8UpAuzF/WMw4us&#10;CKf4UsougsNbmoWUL9Z0MWnBtuAIVuNSv4vUNcpkYbiZElW/Tj2BW4TDpFDqmBx1kH4fQEPqvqbS&#10;Q6zGTdv0Ls7nyAxDvmy8SfFXb7zdy+tAIeHmVpTltrTA8Ad1JzKh+uQQczihoJ0LohBxDzvUZN37&#10;62KOFkVQ9G6XxHoCl6YNS8VGkiW673a2ZlZIlm2H1u2UhhEgqeL85XLAsCfgDsWb0k8WUk94L2Ni&#10;CIJdJnuQ9MiTm0zCOjzFaOzNsufrJXJZh6Ias1AKNy04rQolL4ZyvFg3cjd9Sef2E7LdHiaxeoKl&#10;IWNbKCJxE9Yp1VaMRocZL2h8bAVphxnY3bmUq9oedPJAFXGnLSLh2d2CdyYfhDomPDlkYkw5EZDs&#10;0C0VD9e1MmBm3zKLJcImtdcSseXh8QyTGjlhfUUNkFtAaDeKDQnFGxVnZXvCsgOG8iqzPQEpUo5r&#10;7GE+VpCbMTecoi+VOD004UZG8Y5/zK2rrbBXXkpcK1rOGU5VNe5gqtqLRx9F7L2c19K9SCBt98pg&#10;JSgepsIiSO5wZbM7GQ9BJmi8NEtqy+IMXIAzz9xVa65JA3nHzyQoLM+tyteGLGvZzFttazQ525mF&#10;9Tr1aDmku0qUiPoEShONAnTLOkOHq6lQCR4uND5ECdWQpr/5ksS1TqOFQx1OMs1PbZQqgZ4sEn3q&#10;qGn/eIqMzztbamj94ilKtkbieEKXCsehhhKFfKmU/u7OHG7jEENPcGWSLrKBVL0/R4jhEGMIwvZ8&#10;9PBqnGMHegL21zMVzl2VDqabohGsqK6tFyKos1lxBQdNc1+KbJ8aOknjlXPb5VobwxUfb7nfXRmD&#10;bnAOLRAS7oqUewLCUxoghRWtBjhHehCpmP0NdM46ggHxtKRJuKk2qkyv2toPbMqcHiEXbFZ0g6+X&#10;Q6yKwilSb01safDl9Io2OZC+KZsoUMpLPlA4KpqlBkG39VgG0WawCtxz6WOqM4HbXLg6mVsGsycP&#10;VjRLM+Ik9gZ4vAzyMePQ+clhbN9COEk5HzqrdswfFQkEi0YDwWLhaMICFZR8nmGs9bKbbBJWVlkx&#10;fbpqFVik8QWut+NySNdn8hY/AV1QAW1ZBQXgO/VNge4oUFNt+4YOFSfcaBv360sjUeuS7dwgIyay&#10;dxQMFLYbB7MqmcVg3grcjr75r+IRTi1HvkKhak0NDrTNDP4xMVMkQl3TbC2cujp+Qe2soZ5M/nwe&#10;J6wlfe5BcCHtmiOkmFpGJHYAaowvvvxY/a1op5JyV79dcpTTlbxrZ13n0ZZK2STlfTS9wRYpN6BE&#10;oFhyGM7Zkimid2O0aoNEcyda3iQVtOw8Raa1jh7dBRsSZ/QKstFKMpFAug4SB6uOggOias1xFc9X&#10;mM9KDOYjoqGPd0g+avNotQTIZUPgdS673dWXyFlAuHOMxOREwP3NP8fUA3tgYUnnEviZesaBPyho&#10;kd8tsmf2VCUkRqXcEKbf9IN2NKdwj+Z9PnG8L77s8L7rrugWumqBhsbaZ5spTO7toKWGs5fM9HLC&#10;xZ1G9dXxxAqqtIFKtyqjWKFjSeezx4IQ8J6p7vFxhLCXHSKEd6N1zHecq762k5hJZtUPYWZZrZzF&#10;89LoJyQ+n0N1OtuwARXTXvGaYG77sJFU4MmnwWko/BTIaYM/dZhDSrO7mxc1Otq461ZMlt/IjSCQ&#10;G3Zx5SmDFH2s3MuoQ7YyXg7GKjxQ+OCmJdQere1wXo/2PYSEC2zOLw69lSdm+uqGtFZiRHPfp+fg&#10;HLhuAhvMAxjlRNIVvUvRApiF0dQTYvM6d2R6b43tIpQVDoIJqIdPCCSmTw7DEfNcENgy4QbiEQ2B&#10;o9SVcIyTyouX3tCZG0mUhmJMciG/KrjtTDawhKEebSwlmpkHlHYGR+OXRR+NJ2AvHlqwY4x9xBNk&#10;A04jLivI9scCbgKYDSpOTAmfQqGETsjsYm0KXU8Xna7hkmsu3arN/WRBHZUQIIl+AsKPXOpgydKY&#10;o3yAmPl6PXCWGPC32oi3hMyHWNGK2GKisT0qZheS4x4DHwMofTdeayiSpw1DD/A4XF92uCvhEVcH&#10;NDJASmCILZJ3Au5TzkWR4uZS4GXnNXfKvUtUQcamjjFjlUnyrIMXgSQolK7V2pBhDytxMZkvHR76&#10;Ba6h6iqxXXjYwDkRQLvJznaVcPCIFtJBDlPJ25ZARXxhJjJ+5J3nCZxhX8MsdFnuPTBw4iwO02tT&#10;co0PLNC5pHa3djXpMT7nVaFtQ3OcZOPUXcK4MzKmxXM43BQTz+5tBMkitV+MZV0ahZ+ji35dL017&#10;aIQnh9drHAsHEI7I7tYX0TJIPsYMu8ux6lw1vS50dg2a4yFtoPtiW6hrDFeksrrKPOsPDwP1pl53&#10;6X4BfULz+gTMoGQHGnfGYKOcERrDYCJU2HnQIAnFQCLno42erzGVTWm3K2BZoTfmQoN+c5EolJYJ&#10;LdosKeptIkSRL7M5gxC82+W10UC33a13Mxe+3HBYNOgOZrXjcQcThZDmWmUKoEiBySW55FHhpRQo&#10;Y0Z/x0i43vsUr95uHPPk0EpIqLs+Yv5S6EPpJsR0qHT2iGZTYJ5nSDnMRkhp1wj0FBtY3tOtVyua&#10;HoK5x2ZmDdOV+xYx/DTR6te5LF8nueX5XUb0lHwCxc2R1LVGM/EoJnZVKa1LJMi1IXaii0MuFnt5&#10;WZseG7r3HKEo8E49f2RDWYmt8qU0A12Vk8toIYsvVjOemWQoaJAjkeluN2n4qOUXLYNydAYaqKEd&#10;HcCSZNwmw9o7fH1PNyFZZETk956937+aaRaKg0qd5FLf6s/yLrxgsvjeC7CdfXe/E2WVRYZgaE6m&#10;z5kq7xJHnhYMXs3HGe3X9IYpx3VM+hixT8fhqcPGjNLwcsbEhu/vdrv0lbjTTy237u48DhoqLaku&#10;M73HNCHWml1V43nprqA7hQk35oiyS2VgjUDh7TA1r025c5Sn11vUiLZQw/YjHB7ne5vktEiBn/BU&#10;BZ5FTBvbqlMNsjht3A2jj3Arpck9XIB8oo8L2NK9uDm8OMzYOdLr5uFqaGo/7H1KVTMz9KBtvezz&#10;KqhBMgWz8hTtzD1xX+aWb4lhUqoxlugWLhlS1XKYns82EvKvFzSOlEM9FRJHrILOrCYmY7VZZIt7&#10;+2SUXVyCrm51grx4RRHK88wqpjwNiaMd6hegsw/6NgNvSQxF9G715aC/uFqlgfzGKSPL90DLHeQ3&#10;FGzxNnM8FTf7RIs5eYZ71UrokWgiEnjJRXbzHOSM0xir6CY6GwJMwc9fOuTCDRRtkXbQ8ri03wui&#10;IU1YUG56PcMhFxgtGT/zqHgvBStELa1TawFSgzSoKjqnc6PeWyJqiM7r2L3yw8ggKx9WitvoRRgk&#10;W3fyTI9bdNfOwMEEzjq3wiYeNo4p1QGiY5g9yrYvuOCN88UU85JbcZJOx+6oIMOrB4tGWJYn1/ju&#10;OHudOz2gxLqBcwW8pI50kPj5IPG7xBVIjPYi5IQZp8IyhFhwDRpf4dpf9w8fzi3bJR9Ai087bI8g&#10;hjvLXWpIBwBZJQLyPynzYzinRllENRgc7pBZQdKg+pteB0KsHqsFHWteXNxwfFAs1ylHrWfWVyMo&#10;gYvlCumqY0rwStEQODdFesOggQqMtQPB27fK1JxVfcv8XdtGSx1YmglDQTWpWB7dd9p676LcPHjL&#10;a5cVbxdyENIFxAPxs5469/NiaYcAZHciXAmtA7K23FCcm3/EY2uXoYya26YUIsOtPag5CnHdUOoZ&#10;eBtoL0+R+53PbNndiPmMao8QHsO3CS0hFKR3RZuM8QVx6qVrVfWeOgZ5y4O7OTgqLy/sTZ5m0OWm&#10;o8cyP9TcW+gnoNbQk0KHu210InNu3GLPuBUJubszOOkrrZVQyi7pRd/Mc0O1UE2To5rfB93Bu5nk&#10;+2n2M/APQfQa3LIvObYOCyu2g/z0biqLtgMpZDXBZ9Ds2WHnomQEgTHapDylbZxIB9QrLhqIcwPh&#10;Mz0wvUd48ZAcXKiWJa8zxXl/qdBO3vmktLgMPPqO3gLlUSyUTvpnm3WEyzRnJ9CX9rDg4B+ZKA5K&#10;oZNCbkWjemwb0PolwPliOMFrl1X02MjtQzD43Q6eWbXL98SDuTBiPPo1D/Gxfe2jaqLxeirS2CWB&#10;PV8X0Hg9VjkS0HeDXjIJauyrWKb1U4ccj+/QDMWkC6OX/Zayi0vcoWmFq7ghL8QsngI0krWahslp&#10;pbEIsnGUiZXjYwqgQDE8x7fkKYTxFbf0J6AEI7ZYMOcVWqjOAgHbAzVRJMn9HarIyO/Dyx0SD/RD&#10;IsCOwxLJwFuhkXIFDl2HRq+4Bc7/mu5Br8h7cZiCLkQXsGxUz4qK76hMsQ4P8KrE6JIjGoE4dThj&#10;IYxpBS5jy84HtQnRRaGNxFsVUPtwTRTRPRk3SK/bVwZ7Hg+UGN+CGrSnUu9WKxtMo/FFiXxYGzsP&#10;64TOMazFOWkelkAH+bELQGkJkaBTZSwGRGurQ+fZGkNu+WrqUuHpYcCjAI1URkDTBaSplF8/bI3J&#10;0uW+pd08Ad9eF5qAa3yN75BDiE1A4edtZA8ebHe3JD1PZGNUuPjUoXCFDNBJwjdQRWVr6W+b3rql&#10;d5dnz90zzlCC7GtFXA1LNcaRnD08731hH1UxTV4ja+tcMtBaSw666fpqjBcj2qAqCE/KeI9zdh1j&#10;mgVxFjoHjollwJvjLQ1FGlo9UZOWnokT1Xgw+2BmV12kbLLb5Zmwj28XWSSfHIKcK0foLqabM4gG&#10;qu+DEC+hIKIg77DWBAU5vPqXzO2rSrvWsmeGk2v7nuo79K6CGFY0Llcm3k9Vmj8BNZa2OqwqPeF0&#10;zG/z0m/Lkldpd2GPJzGN2I7ubefWQjlILEHwEVyElLj6Nq1lg4sQ6bQcVcB1b3P68GqzgN5Lu52W&#10;isEV1AZOjR/XjAHvf/ANB5sxMe3QYiVuRFboHCBg+kfYyCUux/8fH1+y7CiwJPtBLJinpYSYESBm&#10;tAMBYp4ECPj6jjrqfm130W9Rx8qsrPJARmaEh7sHnu8butWr90ebmw6n7Ij1Y+dQ5Z5rCs8Wv6yD&#10;nCcRyYXQhvIWAddDsQtW4ta3h/5Y7RFJE+nktSlewatTXQQOOkqP3KHuVnBbftyXhSBPUavfCLxS&#10;RbMZCjvf3UFyy346T8/Z+7o/qafz3N2OfMZdkwVrJVPrQ5reGsiw1kqg+7/k80tfThYy3G4Lt2j3&#10;yaoNyGA4aqdBhvJ6jfJWuAEiWzjVEHezf6YPFjSmTpIsYXHqXRPQxC6rrknjkOPaX2v23MeRjdJD&#10;fBkPwf1QU95fSh7pv3RkPURvi3oQnizt/rZk6B0yMeRnG6wJ5MhY3Dlmg4I/BJ/TBxKp278o/9tP&#10;EXaFu9f6Q0Qn5rVhH+qh7d0Q5gbkrX4C9OKNAYeoT1tzqkpu3pLMx5NsNpdkue8VmqOkKXPZDzkw&#10;9JR5cBteKNlzUYta3MKv6cqbNx5Fs4Cx4d86JCebs3+wd8iqdB56R/i5aXm5TdpTJx4TibTigcq/&#10;xgczbxsix3IYsUfBnuPJQm8o6za7Kuy6ICE5cui+HnaQARUef/gcOzgMcwhi+CKl+ZqZyGICKjeT&#10;N/fD2FhBBMBjLp2YP0g0pgdAJvxM3bg9UXIGaiQ6LNwmMxiSsXn01ZzpVbJ3c2efIaHKehLKzjOO&#10;Ejg2wS85AId/5R7OVrVPYL0jroR94nC0g2p4xwrbW0ybeWwM+tQfjSTayKYGkg1cuoDQd9/aA84s&#10;epr+oruD/JJDPp6Om48x8wIm4ynKE2e8GuvLd63xsVOgtjJqLF4Akm4AUSxoQgBZ3VwKpJaoG99M&#10;m+HS7VgvN1mwfsjh+y2vHBca9uJiCI5DBzt77GL7S3polIZxMS3pHxONqQm1b5DtA3xQOsXPxHXj&#10;GdNaNSMjWJNJpcf3F+VOpna35HXc4rDZZz2f1VBvM/SnUZHFt6ni+0jwezXzt8KwtrAAAMePxEI8&#10;55Qp050UhCW3zYc78vgPzgX2VpVIBiSaaeskqnuJg54ygaL/L4cNJF4nEd/bz6jRSWl8DZjPGdW0&#10;1lWtO2wtRV9IeT2wHH8H26TpC3csiqC0mIBAXQwyEzp1MpEf6LnjKPEYCvHqctzuQsuKLVC7qUnG&#10;4VxoZtguRrk46/bAFvlSr38LMmGjxasub+ONKlvO4Kxo/KQpT/JzTesUhUz1tpAoce84Zk8kg9bw&#10;t0FDa7GaWTqrWLVo3xb05ekb5H8LSgGzHcoXvX3uBNHdgR9F2AuvUMaUhapyM3iqmHl4pe5zx9cD&#10;i5Gk81Cx3e89owZlvgn0s0Tqb1Db+38f7MYrmFwjT2t3W6rAbgwSIS8GNQSlgoJEFQO7MTZl3CIX&#10;Qx3/KjFspMzHlRWHXExeAZqXSCBEIJazv3PYC4jKpsGZJY7yViZyAyvDRJWfMouqMZcT3W7S/LV/&#10;blYeX6bR9CchJLn7w3sQaFz5QHPxAZK9cNH5Fn+vvOqgDaIsS3ngF9D7mgsJqKsse08g1JB0tW8N&#10;2OnV5bXqMO7LQzgpUaAyPgeT56Q+fSaSUvBTkhQp87dgsk5MKOGVe32KwciuuvYFWdEl2aWorkk5&#10;ci5iBd59laMRUXJa1u+5Zc8qh1D8oX7SyB1tQyI44uN+rb8FDeZS+KVwqkerJV56vx5jhN5p+TXm&#10;ql6jQoa2/wrh++WsT2VSPPA4RKixNklwo4k8sE2O+0yJJp4PLvpb0NnFNBDFMQOpVsA6qk3ejbKf&#10;Lv1p6gpddx5CFv2hn5fT2ey34S4Eoti8odlGz+hKO0PoN9PEX8Sv0K9f6ANiTt4UxEadUcrCtPw4&#10;u8ZC7YjXtOLc7HsxX/8sI/P1C8hubCqQvy4Wzd6/b8eeA3pfSbBfee1PrXBL8QqGRvWyqa9tKaCK&#10;dHIOEUxARu8z4P+/Nyvsm56pAQ4gqZHZpDWphovEl4LFvqAtP6dLejhCj/yq3nG725e7v+4B//73&#10;n42oGRKDlooorey6SFCNmRreSfYAjFasyvWIIxsS61SzuIGbgAT1lr7gRei/jOxvD0chTqHsf7xi&#10;pSq9OD6kinwhbwr3859Hz91N11tdrzqeEhLZbeKdHk1ixaMFF18e6QINqQdDrOeyCb9sA0Y/9BFa&#10;porBj0elXiZ1GC7XzwUe2wQyzYX96g3laJF6s9qeLst6TBPyunfxDa3pZVLxgk/U0aMV6e8J1VyG&#10;pjNUUEuDppNB6RAAprC/bJCQ6SJaJM0sJvxw3Ss6HWVV8HH8cRGPC90kDzagrLRFhaYzJkj0F2Vr&#10;hnRYQd8ZT43Sz0cwoL19kFkiTXBqxj2UMyegni2y6/06IlwKSEy0raK9hbZudxaLGcGASGeycD+h&#10;8H2l3L3PtPjIp4/NZE7VaqALTIA1xXf0BC3tHVNxv+zTqweag1AbD72IiVEysdAoTbEEKtJr1WTn&#10;3x9yyEomnfMWmLTzoCd+Na8YEPKaQY+GjjcDdsciuEHnpXw8p2BebUox9qfq9CLnvyHD+7b25T7a&#10;Uaqv+4+dSwkFzDwcYScknXLngWQjHdtG3p2hwmhNWfe6g9033Glca3zKI7Oo26fmSerZUB/iHr9v&#10;VsBFTIGnyK9I7R8CmqVRLcWdAi4gMnhlzWOmp32O+CLg0JR2EJIvBVbeh04YPmwzy5LDmPz7M98Y&#10;iywScIzd6Ztf8+pflDOvwYj0S5GCjSsr1yoB4B7sFqL3A8CMo5TvmHzdX340htwj092Qvz1Mb10R&#10;mqUNpd050fbz4uTZm1H+LXhwuYc5gIDIzjYvD2A3DXBdjEO7Mt6hMM0eoTnVJZtM2cbrxtop9frc&#10;oaHBlRMYJ4t0prrqEZa/cNsvH4YoaN3NPxWMO6RMftdV2QUp0iR3fCKnrgpBgL+ANdvMPkr1WJXJ&#10;bmmEt990cuTvFw82hekwHqiOduMvY9/7tqzp4nN4qc7s69TpoTX3+LM8zIhCJSifH3BlUC80BIZy&#10;PO+g39ZabV+VFrGrA6o+/eCIHtQiUfz1emDKGEHdqQVOlI4JGl+3GRVprYqnst/iBWeecL+cmvNF&#10;r41uGHD5gO5LUVFA5Aebg34uy6vkztNGKvZvDwXFRSfRfwW0iGvnvbTZptFvjIubdsndqHfS+YOi&#10;8P5qVHRmFyyZOuLe0LcSHGUhwpIqNBh4ZhoYr/0WtDDwWuoVu1BRisXNQPInJ9MysV+UqNDpzhYT&#10;bR4R8ILuL/UjoPvh3SVm8S/C9m3kUR1JgiCP8RP3SPL3hGSzFxZYVgChBg+c4Io5vNoJXSKWXSyH&#10;SikEmCI4waoHVmXayG/uoyQIZiXcqsPbDpsO182MoDVCjd/BXny7OGdFZXi/UnYX7CUfZzrjoRjs&#10;Z5gtMfECm/Ggzgleu7KgZlJd+/pU05d4CEB2vAM3FkGawmfU/UVZD1beXwJriI4aLC5v/TEVmU/3&#10;6PP2Py4H7x9AKhEfDXE7tE3/CFzsEUoASbYjbJpdWaerg34+/t8rS/zjT609gZhSt6NFK4X7ZI+m&#10;qmlyrZukTjHJ26tJK9FDe9b8BTbAjT8dkG1PQMLfBXmGbdR8+pH4ZWwKxQVEY/L2JYL492l6CR2A&#10;liQM9JgNbtmQ0cNSdFUISKa4tz+2Cvof4DqffltxM+AXQ/4nWBgCEfzS19PzRdHBr9c9aEIdahWh&#10;j8GsAP87z6/PiwB6DVKFKW6C7nLLkJat322Sp87iPxcMWHp31Ijh8om8/GvN2JKfAWX5XODBiTSi&#10;9nSOKnHGjwy0/fOU4l0gqyfh62HjimqtVJdLpBzfN6uqpEuGmYWZmwFqAlkwP6rKbM1X57JigTen&#10;7PRA818k1J29p12OEXlq+9nvu0qlc9ryW0chrphf3hxQmiRnbYef1gDIaQ65ktZw+wtK0GELpjkj&#10;OpF40e/2PqPrsXkFieAPWvV6Clqz2xeatgydHvGDg2QCFawPCmBvkhFy8ptUmshJ7Pke/C1YI60W&#10;D6uv5a/DW8XmNjm7X6w7uNAYVlrD1FC682YajEHlaPrEc8+jvLKyI/gl+wetOWnzNxX41ej8kWn0&#10;XrdrFvCufALgkWLhUJ9KCGCHOUD6VtWLOm9LJMvTUSv14ND4iQhPBswhnXtaiFKwYL9sdgwJUU38&#10;e0KHa4PV9FPwegVV3LjDnb86YUoVddIGdKDszwYxW7tKwSgNYjB3u9gC2TMbjtZNpyA3W2WYlD77&#10;hMHjvwV3Jn3pTWsU1ZfaDuJKFNRSnxTncM6xcWdLgdHRnpSc6F0qV/S0/2T8Vi+IbTZdm3ubLoEL&#10;lhvz2pzqvwUjm7FEvmcaJ9RKWVb5YLoOBHLH/cxcdh8i0I2HIlmIvBrZMSSppBhgK95Kgt1q8oWd&#10;GPpAtTR35+lHYkT8/eZ1eP4ZU+ZrzGCK/06Xty4U3uzlbaHwlDmN9Gur3khdUYU+zVxBmJ+7ZXz/&#10;IlP0GQlFFfxd78/fE/LgQbBfkS4zyFb41EDe5JjYxnygQUDjcaZ9JCw+cmcnPJXv15y2Y+PTXlCp&#10;I2Pnc+YDmC+adazCEOxX9RY0lLbLJXZ07tuMj7fg4TemZHgFLRvt0DRtQt9HCdMKV/l57cBmap1F&#10;uyNRA2nfywNebbs2hmaTL9MftgEUOMGfenI93NIHMARpUUO6xifq2uQ2Ej1ZvSejwxdVfYJ6CoS7&#10;Ew5gi+v/2eIa8IQ4m2ZN0aflp18+bFEvZfgWIAbA7pcIlHsgzEeGPWvncTGRTh/AB6YFLbAP6EXS&#10;c7BeXF72UiBTro/7aFWJOYBK5rmQb/72EGNwQ34Q/Cg0YmG+LyHllMGU3ArJTyswuofH7ngOGJSr&#10;w3F1v6lf1/YZQhW4fR6AixUbCZ5Fu6A4/K6/BQv+i+AoM4I++n8+yaf9l9X+Utv//pheEwmzHY6r&#10;NqPNLuTj8yN1lXUAIWCTRf9NfPRowylLi9HJHkVZeYPyHTWCTHPTCyg4uN45oiTbP7OvG9oJkmxY&#10;lOxLQfSM4zLOr4yu1P2WN/yqubmgRnDKLHWOZh4JudCurJ1KWGSOvrQlpqBFggAG+Jo70dEONHEz&#10;HuGrXSsmEOLu3ryov1e+BXn8rpsNOJDvkHu5XdafdCvI3MVhQQoEQGIA9oDDZHCWgS3ebnLczIKG&#10;VxD+WqkKHkH1gqYTQ8Tzb8E7VGKi3Q4SQeFvsQATOulOIHPKtixRdCgINm8xH0Kt65t52BOYyJH4&#10;uwCqDiomGY8qr0K4aPFcf4pf+jrh3qBhXx64AcxNtv7zzezIeA9KEE01AtwlIYoDl4Jvw1X8Nk2P&#10;yPX+CW3pui3INoFa+u1jMgczs/4rUvvtFYQMIytRGa/NgqdL3r0W5Q6S7v2Rz77u8+6YYls5Hwxi&#10;v8TvFssT8i+fa8EpkXzPV+al4+Pms/2izD0kr8ofyTi54DTXfYJCvcacnjMnwFUAIuT/+8NXYGaZ&#10;SafHWkzmr9f70B+2crG1jeCQiolVX9h3PXOTMlazl+CjwHzXasmdW9C/kcWIuZ3Z37RkB1SW26o/&#10;V1OExJtdNOzxuykw+sLO5jxy2Jt2vqc7acLmNSKZ9JsnBXBGqDxI+wdt5gvw7s8F5rbuONJMi9AK&#10;lzy9YGGbgcbXSXAc/6Ic4PEe8ZutGE/PmW3pNXzBb37fYBLgllYBCY8gfor7+k7KgYU0T3ImPoIR&#10;2eJZgcpVQ/IPBfwfH8x8/aqe07Z5iLPPb9TOqgbTW7WbCEFe74cuB2W0X+dqng/+w8p4u7JEbhFL&#10;LBlnJJ5XFfMz97w/LvfAnQ+a/kFibgC003mPLFoWB6TbfFOuqpw98lrKNxGx4b2VU6JZrgY396jy&#10;L7w6P8aOI4IVOgVIF9BET5QPZU/G/145PBKUFqGmmZuTEXcITkaLXecOnFPmXP4AWCUPEX6hntON&#10;mt48mKOOrdvv10gTmTFHQlNbuxaHfNUbfwtOdPUpTSvGkMV6UPVb8oLuohEqS3HPQUBcTv3AgAvw&#10;MCzX5dFiYROLt2nqsu5Xdb8JnWv2dOZQMufgh2DPHZGrVx2xXPNq5nY7aSQVY4pNX2vUwMgFznLb&#10;ZkpgFgorl8jH8dUsky/enDsHrjrwboEccCkAy9br7+qN+r2Zr1t7cK1lmWIACyZJwk5gAn+IJR6F&#10;c4VhtOonArmyZVMD0ykukhyqGv26cjoiw2tBFqacDF//XnnIw82Ee3/egKhqWX+2UNGTw0Qm/9nA&#10;Tu4ElxZRBmfUOPhXbM3rncoSrCsCo3bjdNWBEnXEdk3N8Pq7y7Xrsbf75l9X4qrf96Be/2lQFeKA&#10;e54w7HB5wYlh1VsR0FrAPy68cAizfiPgfKaEDDT2ZPXjBDOHX/LHipQw+QGTC3hT6/X0OJo6lfz6&#10;Y58Wapy+QcCUZ3EPQQ+gX6tKGbmeyRmZxqBVsg01HcV/3PVflP/j/p/ApyEZL3AcDHlYffvp0M9y&#10;x7vQiAoDLFy3UZqK+v4JdHRTlxNjcnUSgqcNJivW2f4WvPc0Az0tUrnQTWmFxq7T7YlnKfFYRIrU&#10;15FQv+D1bhw6wJRTo58NxyFxmtzC4p5vkfnlyVeUGJYa/LdakZhxjDU3Qx4CverjdwYXyV8cAPgG&#10;naNW4UED2zyAY77SNEYgkHadYTLS9/e7Hqcm2uVj8Spd6KN9/93l6qP0drAIqKGE27EbH7RjcJD6&#10;Lxd6TAI1d4mN0KpOMpkcLBq5BMbyhqShKm6td0h0gkJTvA2ZnYaF9/fKn3lFu8aVLRC31IRdNeVV&#10;BnxAMAobhNDlmFASwFx8/vN2BxPM3pFcCF6VYG6pVOfeTRha1EeTtXfjYH8LasGUTgl0xyLYtGqO&#10;RDWYu3qhaoAOYUcKBM/eYzr2VPeTdtoXHdeHkJgey8TTF8j92QJmcubPmNlp/f23IPcBe6LiavJC&#10;p1mATFG7AQSRxV3U9Y/eT4nQGwkgnI2rC61oz9DWMGgWozQk8fO80mXTrQYCIga2Cn8LLlpXi24+&#10;yII+eK8b/S8oDxIi78RwhzS0BU54S5Jq/+bJbFFLdi/VCmY+XKrhTSGZZaUgBp2/BzH584o80Y48&#10;zzkAQgw+AgDuGSBDoGtHYkOj5pEldFZser0fORV71HGD85/g6Q1hlaQ0gVrpmWXIc2g2atP35e8J&#10;U9tZjF6xZO3ZPMnu7hUCAP9JeBTfSAp6+sxDXuJG5YFaaDsRJVZH4PqF9vkVVobQklfLnb/HCAQF&#10;/js2hbDJ2+IExZBXyZMm4eidoN09B+z3W+EXZnqPWLL59I3NijtEqk7NF+uNBcUCZuw2I6xyH8fS&#10;c/97QjpZqEWB8U1cJhYwZqqfe4ZfrdyAKbVBuuF+YbVFApkgD200fBcWAE7iNG3YIrWWwgxJgeBY&#10;NG5k8OkXFDA8Mh9DYNY504NZg2GqSujQACAhzSMejMsA6WhRXB1aGwNQE1kSfOaeW+bhMlK7dJO7&#10;QeW+7++0kv4WZMTblJ3VFCbSCPZC2CojQvWu7DHUIOZERj5ukoxavcyDK6tItzmXo1rsV/aGWndD&#10;e4U5NzgHSEgXvygHLyDuEyF8wo2Q55Ow8eaVdhFPM4bT0bP45e+Qo5KB2N0I8/5NYvwviP2Pv1XR&#10;T7CujyDLo+zJYSSHHw0DbiUnQUsYNI9xdfwmm49CMR+xmhtMDQMrDmAJRhWXNOQXjcoeGCdUhq1y&#10;qRD+msdbfF012iBsD3JweBTtE2yqa7IV4GnJ8lg1TYz06dsrskqmFJ5zYmXo4j7u+qct6KQoXYgX&#10;4qDHuWX63x5y3whoHLAOjDh7PrMdDfAVnNe+tKT4zASbfFuilSCpjzvhk0L7hERCYEsavFb7MmtY&#10;W7JLrrmW7Nfb34KuRChn8Ap8ujiaD7w6wix0zxFAVu+p93DCrk4yTY7qZYgPcPDYvkSk+cD8s1Y9&#10;itZ4JiYNnIXOnciPt8GWTFnUOQ9PvPdi6qgiEUZ7a10kbhPBezhYvLyZOwrtvvW34yBagke1seVv&#10;ppIRJq34pUYlXJ685+O3IFcJ4NqD4SMSyPSQ7BVUvtsdC9e7keekjYkZBkhDHDjzu65pEa4UT8sz&#10;D4tUoAQGj3tBB0hh66AS37i/V163e7DFiVa4i5VJuC6eToiBb41gJ1mN4GG4f+jPAiffSA/4fMBU&#10;6seMQPNEA5ArVyWcCTRXh6bazV9QCgfYMczXtcfEL2unj+BPBYWR5ciCypEZ7C8zUi7BG9c9XHpu&#10;visvftg/ulUfbuC2DcHuZnfPwkQbMvx7Qhu7wfW5PyJ0cuBakY37vgZdzYr+hb4ocW4h+mADr7dw&#10;OGTlEkMj+xTxQwlwrERD7HRYXfwSifeuml8JaMGt9B0/sJHwiaHpzlFo2044ToOxoaRNvOav+TOs&#10;RQl5qmj4T9K9XKYT0BmYct63z5Uk9+CaZOAT6rbfExZ3qQRLSsXQt4lJgD5lngPegshiPne+S9zl&#10;pn7ZS80koCoASUi/0E5Ca5gcMqMW5hHAt4y0qpGTbbX+8GGKE9RXvZLTdQU/6OYOc0Z+xIWl5pdr&#10;iioLwPPbaGGN3ihzW6r5ODBUJ8EZob8avqcv3Al3kM77JgmVvz10F/99R3F/dUNRfNP3YAJtEowl&#10;+lQgrn3s6cObiImZJ4/BganYhRaduAnpLi3YzyVZeDTglbMvGXxL4pcPu4iOEG8GJpqWYHiOfJFC&#10;9MJLBrWo+hqEfEI1nQTKGxAS1ay//u/x8zxO/p6QRQq5SbI5H+GbDkM4Jfsz0XTVTHF3L2/fEOuN&#10;6uiL1/B45P0DABcECw4WTN+NAz6CYXIzVfCBOGPX/zop546DeHCU7+qx7Kq9C5veWiVJ7IFh6yg9&#10;nf/a0YUXcftYJuQdSUxTEz7PC1LZ8JrL6gAQDc4J21v1e2URUrytPEqYf+pp0vMMIjy2eWNqGKRR&#10;idXTzuzKqTAT0dlJCRnO4Lai6/PkQAZQIRx8c9pPqie8tE+/Mjrhy1WNc5ttIxOmLVv/9gX21C5U&#10;si+gHhQtmE43V8t9f6BO8DUyjTgou+NeMlmh6hccphGJNhsMn/gPwQLWy1RyCbiF9IiWty0/vLeS&#10;Yarj1RQvgJgAE7xQGiFa7Mn2D1tfF4Ydlg9UhIB1CfS1fO3dFIXcK4u/oOSAW9jzimQdeLNeiZES&#10;YZnMs0+sTKZMSw+jNJe2lTZdr3tZpi/vLElvUujnLmr6aJe6dArjqFAKtGH8W5B4S+PUwJQW6EM1&#10;Mkz9VNIYmD1ewQPt65ONER/7qP1n7n3IjkkwQE0gziDs2kyi70X9fEh+5lWTzrX534KvTOdI5qbM&#10;VjcbkngejzPEv4ObyIm2GtBCCt+r8oHlo56FOf8GOd/rOeRjct40puxTLy5CUXB02TjlvwUHwXjw&#10;HgUZdvaKk/gY57FPRQeeGnKW+tHqQy472vP1nRXlNWvg9w+5Mn3T12SEvABtMBwt0u6iYM5/UAR4&#10;fgCuY7a9nEXtxogfYiAaRBoseICA0A8CDFsRFeeIwRfhCAYzDn5YByTJnM9txxUe5hqpNFv7K+39&#10;js0xL95OMDV8cURDQIvac5+1T+mVRAVxkOEwjn7Xk2KyR3fzy0oFWd2Jo+pPgHVefZLwPTf2SGMG&#10;ajv+q3rmS5sC9DaCaP9KZs2aP7N56Khge2YST0O40TUjaTR8CUSTDmpZoqWpus+XRmS6bqrQeZdo&#10;/2jw6Esqv6D8O/s7khm3xwJGcNeohDBMz9vLDfFFU3ZqX+Qh7tzxOm5wHXWQWWmQB2jow42HAaPy&#10;Zs7tJ8x4Yr2n/gUFDZq6tqg8xi8PhfHIEVr4vlU40lRxMoSSBMNnM3mwdEXJoeKZXs1r47D73CDP&#10;DnPJSbgjiuTT2O387WGcQLqHqeloULUYJgcJ/tPiBnxKw3qQUB36EdOsrwcYXB81ekZN1AU0iW/G&#10;2sIu58+sqB5wZ+rxVUw/0H69oRviLqJp4dBiusMeiDCqcoaYd5qTj1Re2JJD0Vn4f7H33VFNJl//&#10;rg13bWtDmoINZSM86QUBBQIBEiAkIQlhUVNJIL0nyNrRVRQbioBdQRQRRURQFBuia0dRRGwIShVU&#10;RFlx3wnR1a3f777n/eN3fmf/4JDzPDN35rkzc6d97uey5WEKpJIGk4ZGBjHRcZFiBCBgoMvAHMYz&#10;A3QJScq1bsDVZrD2CoHrYHgTFgpQxOvUQYxgKDJQJwZHpEFwOY2hC9PrlRKVVEnFmLFMsJvlAkct&#10;mipQjYmFh/sB5hZgBgIi4vQMaw2l4ZHxwVFiTqBCJMfxJCoVGQHc6qhkgRzG1qoxaAC911BQcLiW&#10;Rw8m88Q4CU0XojUow6iRAEBGERHAJtccbpJLdZRwq0Ah10/NZbHC2EJkfDDFqAHrnlAmOCgGKB/g&#10;wAcuxnpd8YT+WATHxA0WhYK1NScIEyXkRCHB/Y8E9AgAjILHUbkmlPXYmUM0+9FRgQDGi8UJ6AC8&#10;DwdajIBFqYOYVLMKD67GtZwIFkyONWN4AbJYoVYTL4BCjUIaWavFypV6oxql0oYyhSg6O7C322iD&#10;KIGBlGAJ3Ryg9o0L9TVrVFJJgB8qxD82Hg4WUTCWmh4uBPfyIUYVXk0z0GHicEhGCotSwoJFsRgd&#10;J1aNZ2hQATh4uFUgWwtWQXywKmQrw7UmWBToGADRw2UwMHCxVg8HO3Gq0sT3F0ViDBojj6tQ8P31&#10;IaJgkTQOnDcBOwFjQ+YgvFQZAiB9vTX0BXNKYDggRVELkXC+xZeejoPL4iJ5kUE6KjLWpIrjAr9l&#10;TBzwmsSjADEDEREOTpoAqUEUuA4QMWWcIDnRlwmhaGY/q7Vh4oAfCwKHEQFvCVIcgxuA58ClPHD0&#10;7Eei0XwlAE8diQ1Vqk1qPRscq5nZZgSHa1QHAawNKx64omFlcewAZKyZjoSpaL01ROLD8GJxqJok&#10;MZoCaBq1ikZToVUEBvC9YWMAOwjdzAMbAwBKDoBEMIUZAKOIKg04yccFB5GocAXdBBEjcDAYWR+i&#10;t54SA14Io1CopwZqMQGA7CNOSSAA1ADeV6nVRsXHC8l8eqgyjk5GkUUBvkaBkCHCw3EqhRofC1GF&#10;MpORBcWHG+EktIaHoluNQwhwzQAgL3ykAB2P8sNqzKFmGVMlV2vhvkpdIFuJAo4SviERwAkV76uV&#10;s0VQiBjPFNJQoKZYUyQ4NCKZ0KDqYj64Euj9ZAwJeO/IGBykQCzEijEIQNMpkxmDlFwaLI7CQirY&#10;sZCAiAXedxCKA/BcBDyTDrxBScDFlAZjR2jgCp0OOMELiGy03HqV6UvBs0NkIgmHCwFonC5YJQLY&#10;OATwf2BhQDOFy43IMLAzCEYgjZIAE55DtZgDMUcoZaqIRoDJDoHCcCYMjCOTsajWsy+dCCBydHEI&#10;iIFEwEx0spluiNUChzZWpJqCjY8gkiQqE14kAsaVJOSIgplaDByiBpl5USS00Iggw+E6E9jdIkjB&#10;miCrPcSpgCs5EfJnhpAIRBgJHB5EaFByqtlPJcKA820RhS3TmbhmsMImqiIVek5gYBRFRaIH+5Mx&#10;Ep5BFMuFQSiwSCbiFUp1rw4BIiU0Dg96ViQLXJBrkCotlaSR+pFhcpJSCzFUvnSVyqBmGEl+4OZc&#10;TOGYLe45MA3FVwzWcQgTSq5FxIG7O0ogF7KusUlcGaB9IzPYUWIGGthyNowlh+LRVDMDQpu5YAyH&#10;AWAEODABuHstVSwDW1EBH2xN4SFqKYqi4vO1fnxqgJkIV4YRrOfYcWqTEqkSiQQAL2TCqIErPlju&#10;6SkMhn8INZSp5oMJX68M4CsIVLKvLkQlkPnyxGwUYH8QwCJCYXIjKkhONuhAn+B+pFIx4WQIejib&#10;K0DLooTSEL0OLqAjiPDeIngYOhRKNaMANY4WEgeZ/RQ6aQS4K2JQVWEoJY5KCQn0V3AUCkwIiQcD&#10;+u7VoT/wuhWB2zohCzKhNMFUsGINCwBTOgzgYCKBMaTAASg4lIkQyMLCpNjIuCi+FBZBwKr0Csqv&#10;h5HA+TlcBEXoegVSYeFaOkQH6FkCD2vSY4UwBUwNi6MC6AMCZvGqYMvZUgPEVYNDfDUcwpvBBbaU&#10;GQQDZD3A70eADYIFYWmQQg3Xsa1LYiZapNOr5AoIXKhAFK3R4vtoUOOVYGhJQQuFAfi8L02O5YM1&#10;EF0opsDiRHAMFuA/jFQVLA5mZIADazach1YBQoCPI8UfwAOldJ0cUH2IoVg1ITgIOIdhIJZezVbR&#10;hYDOC8PXkHXgeBGSRlIBKAUUYCCA0xE2RGMaCUIIuPLB5IRIDA1m7YcGApuHIOPBdk0H9lEikwky&#10;IKBYNp2KDxWqYbEigPAUE6KADy4RQbJYRYJK5xfphwkENfaDlGozBxLHiQ0wLUC3WwUCEjYEG4vC&#10;cggMOAwFEJVKrUkN3CrxfAQKUrCpBDK4ygyjQww2AD5Fgvs3AlGoB8gzFuA6YPAAvpgsQ1A1uEgD&#10;AAb1NgreAMGYJL6eQsVGAvwIkUA0iBREgIJggeYSMAgIFli5KqEwPRpMwMBOhsghPz0sEKcGPscI&#10;HPCLYXOowLGZrRJqsb0CISWND2CxUKABzecKCXx/TRQULgf60mNFGtCiAZZGNPhGwmJRCkhBkRME&#10;MHC9QGCL8VQijhnOgthgVwxOcM2QlNYrkA2jhPlBBgqBB74K8O5BQgZCSEWI4kWgwlQqmovXY7SQ&#10;Bg5FGZk4P4wEphChRQgqIRivh4sIkXKYTigngJ8MHiK8VyAVTNWMQBaRDWpjUsuBdY4UUpkwrQhN&#10;gimNcCUwBDAxFlgwvEoPKEE0DAhARaUMPSwUuKH5Q1geRJcrAf8OpEYhegXGYfUGUJwKpsRTkQDy&#10;D84ggauIChzn+bIBJBconQ7Q4EYIFQIBVyawseAxYRo+FSWiADFcC6NLOJgO/JlhoDv1CgTo7SAC&#10;EYuDxGpCKE3ExMIAxY9FyWEMBHB1pgBwKJsXyAJAbLAaCw6GaOFxIrQOYE+VMCmYEYIgpo5NwRIM&#10;UgLFarGNEAeNV6HBARwwVcFg/8lCANgXAwFGSiAK4U8khPBVMDGBBQmA8wGOrweuCAgMFjJQIbC7&#10;B7gQLHClBXABXKyeZt1JYfURwONaKiLAwV04xAUrYhbA5AHhoWBLrwd9hyxSB8EAkx5gGMEGExiE&#10;EDC+Ib2eINFy+ZAoDmxWaFCIxSUv0nqFBANeOBBRjtCDOUoJ1lhgUIHmDVLgRFFgPySk0vVEkdFy&#10;8mQGWDnQcGSJHi/AImAyERwBk+sj40DnRRDBlIQRWs8PgYsuuHtFkqOYDDNYaAJveQgtlli6EBDg&#10;JzAEWhDVcgQEV/nL1UI5PgjJjcRAgQylNpYZCpksx9VMmlAtAv8DehtFxIIYBFAyXw2Lh0Dd2CQF&#10;DIXV46hkqRA4SulgAHEE44PLBn8l4MGMp2I5MB3ITNH5YsCIQlDVKGVkIJVFoKKpml6BhHDgR4IF&#10;+2i5HhMCVgdkFaQSgs5LIbBBbwKfQkVAcgD/E0JBCCgSpWTpkSJw0KOXqARYERQLQVIuUgW6IRsy&#10;cnoFwuKCRWo9Wa8QMcMBQ0McElgrJkdqQSRYeSkgyEo720utauU//T1D6j9h4TUCxl3Gn/HKWrh4&#10;Q0M9wU5ay5XzhcFEH51OIvBEITFotACFdEcK8Sh3Ag+NdueKBDx38AgB/MzwWCGc0Evh+tu8n6v4&#10;US5RwddZ+LWBXFCQhwCIJvBEQgKSC3cXgcHvjkYBem8uXgQKESGEWLBGQuEJiE+iv8j+B9EAqAto&#10;zrnSL9L0Vh1DRMLxBCSagPILJPohEAQE2hePIcCJKAQGnDTjP8n+k/x/KIMGaNklFvplfylXo/FR&#10;qhUKkWcvE7NVbb97/4f8RCEADAkFgWqFrJef/D+z83r1Mnh7Sn7XHuDyHYFHwJHuGBEW4Y5GonHu&#10;eAwWNA8CK0RxuUgClw8IfP+Q93OFLMTP1teCPzYJGonHCbk8vjseMCW4oxFwnDsPC8e6EzB8OKB1&#10;5/JByZ+kf5H9z6QDJoH/ZatYa/cn+f+sGGAG/qJhrGJ+9/6ziE+t/0XLfMGy/LHXBkk0gKzc9MUL&#10;i/os9Mp0oeq3Tz+9AITa/4h+WaMF/OqeXL6lc/louKCTWBT8xbPPVf5Mv2xN8EXfsIwpCRhT/20D&#10;WuR/kf2vyzCIhfKPrNwodziYfnCeKLgnEg6MkrUSvQn+Or9GIdIauGqAiwSD/78ixbaK/W2+v5bP&#10;FwPmcqHAB/pUn08Pfp/lz43k/xut9t9Zwj80+u8/0fIxXzSKlUsdtNonBnMU7v+TVrO25W+H4Kfx&#10;/Mch6/VFWAFPupar1uqUVLVCJAFM+VQ1IGP3gv4mxWcl/0ZOLwm8Qk3X8Rh/yvb+W5m/S/2FTDBw&#10;QTgDzyCuhinRSHhSYTgg2VdaauUTyJVqhL2f9Vcp/k4OQ82Va8A0I5TzTX8p6jeJ/igtrDdOiY91&#10;FrZU4uODP6YM5RotaekSs/C/NH+gp4IgC54GHwSY5z1AlA8kFszInx5+LsHaqS1JxT44DMYDD+jx&#10;UL2TkPXZn6XUARI0H6oCKFHzSWTvo89pf1XrFxX/wp5bzL/le4EnE6DQ4MqEf8bA/9v+ZzXOHxn4&#10;ffxNXPl/sjg+oUBjIJzJf0znJwXhXP481V+OhL+s/adPA6Aw4MZBUit0yn/4cf9lA39UCNAkyTPW&#10;UoxFjz5Ea4AJF2vxLr3l9zbGl4k+t5NViKUPfJZjCWrg8zHegFVy75PfZ/pfKOwvdOIFFnqewGII&#10;dHyh+uMcBoJfuEglPDVXbXJB4DwsASp+k+pjbayV+CI6TW8nsz4FsW9A2B3o17g7X/S/Xz/7//7H&#10;79X0f18CkPhvIf9Irf+q6191/SMN/KPE//auf9X1jzTwjxL/27v+z9T1ReQ+cKrhPdEA4vJZ4gF+&#10;DOwHflkiAlqiBn6MDOiv0Mm1LgiILBFoorGWaIIxkGUtZI0v+DmYoOXVxyy+aq2fwhgN94C7WP6A&#10;V4zl38eFdQzkJxUKBX+XwF8h14JFq8YFZY1e6K9WKP8uPYULIOuWeFsSoWAaERwcINFwPAoBR8AB&#10;VAmE9poKh091g0KFAgn378RQLRsZ8KmWb4SoEiE4oJSLFCCwYvAXAbYQOMtrHx/oU8ArDUgQAKAj&#10;YNOnFYLfJDrcBdUbgREkAgs6JYhnJhFaUoX6gzcoa3aLAIUlhwscArhT2d/V61dtf1Z2r2I+ajtQ&#10;ItUK1YAkH0gjCvkKAaBl/hjNEaCz4Z9jNgb9mMsqXY0uHnr5mVv3gFvZM5umdtoreTZJ/S6ULyvo&#10;d3Zgm9O71iu8CO+m8y0U3nSXQ6LgQ5wrWSEzezoUv/TUF9Vlz+xxSnnY8+FZXUfzpPExT528x+Uk&#10;m64SUvJ/eNe66cKclPkzd34wn6PfHNH5YlvKtg/tm4zv62amzBn+Yd1qTl01Ob2E6Rm779XbjoM2&#10;H/bUuR06PfRUM7vuWIv97Q7fDVfTn243eJJsp0tfpZDKrp3n3u05m5iTH9uxVzx/5vj589+bYu+X&#10;by7pXqRKzvGy73cNluBF4iTbOl995zTA61HMVdeg81E/tsy0eWvoMii9HSYULEntnlLnFkveM63O&#10;2ICsuXpMVBt5xYXfdDNnShFCH7Ni79YbWwc82JlycEZ9wQjTByc70nybeLdll0cym1jJUzahVjzd&#10;xXLPnaiJnV5gX4cofHnVq6DGczU3eWFTlPvYE/Utk+z5l8vZDUq7R3PuPzzNuTShwHgLl6yLb77V&#10;9VV54uhq+6K1rUMvfBO4Z0wR4smWUbcLoveUHd+ichkTy7+ftKsMXjKDDSMIRg5MPFtkqL3ryhyF&#10;OB8dujzfNfCS8Q3zfjm7+OyKpqj21owiW/ahofLZZ++k3D2Dvl99mnNhAn1JateYWtuAseJy5j7b&#10;8nLsjBqvMlfgF7toesNO7ht4X4+bVL/MVR6Dvh34FtdlyN+oFgd7PXcsGRDu2jJiyqUHtwK5K9fk&#10;PjD6onWUSs/+1KqxxuubFGifOR0fUFj3yowGTlJF1XDYM3JWaPQiBvz2sgxhCyOi8/kp2izMJlV1&#10;1T7buQWLC9qSI51i69Kz8UTWbdfRLMj12/muE5+2b78z76fr/QJpnua82J86y4tcEy4XDA7bQoMK&#10;iqTzFh7p2W6fhsLmdNfsfRqh0dv1aj1nsO0r/+u4UtyYRIcDC/Lc3c8nzo+YNftYfdSx8yRb+SG/&#10;Iz53cmftvyOL0WU4cWRMgyGfqX6bW/N6XE0z+qq5JDmannY3PNf5ADvakDEp3Q7Agk5Xlh1v3rwk&#10;8bF03raZ8dkju7Aad/6C5mWpr3sQmRERCf1+en9Uyld250efmT3HK6JIH/LC5Hrr8DWv/Xnb+tU9&#10;f/Eobjw6bUrurRcpXKFTdOaMuqjqmeSBu3YeXIUN3D3Bobutndge1q3KuHWo2i6cseJ0Gb57BptM&#10;ENimdGuHTPW+JVAcn9ZQ7Omz7R5l5ldSBw65bnusX/UOu/v5Yw9sO3R2wYKWEcOquH7nnIZ0a/vD&#10;amxfHTu05faAPlu/F6kd+Zgzs+oyx+mGvtjwPk25OHnHwOX9/A4vw7P3gzCqw3/WDoM1Rtxchc7I&#10;eV683DvJZ8eqiGT09es+4m/6xAY/+aDMGn/sh2HtL9pezHWvXxN1JqTnzbSq767uerjP7oLnoAvF&#10;6cNlyZWD+jWOmqoasb0+nXKtuGP0gHMLdwxR5TM1FcTxbxq9qk5uVLvPaJzIuzKxTnBBtv1w9WHK&#10;UHSPsoOoHMdZPuiRdN7KPMreWpdme38wZqYsu/w4Ytuw+kzd2Cehba/LfTJdz03unipbPXN8ZjPB&#10;sRt9oiaqxeWZNPHtu4LI7GOnFhdu8Bd9Deskl+/afyvNq4H4espDj4CeR3uW30lVeSmQtVDAiadp&#10;R1fUymc2LvcBrySnRhf20G692LSz4wPt1vrZ7DgbfkT1wufZa5brY65/syT/UPhC0cimQf2qJ6cX&#10;7yuvCx1TkLMYX3K2T9fTD2MfhYzVJgoiDupShpSmN0VL6CvJ6prGN8QR/MONG3zAOJMuXog0nD1h&#10;GrXy2v7qDxp20Xdve1tyYz7tVGScrCkygGeKOTf9oNYLFn5ieb1mRFHp8p9nn+vhfOc1M1VrvGVz&#10;oCrLobiWk3HUu3lkbRvkNqaIsDN8bpv5iF/p2YS48rh1fQswK7I6Z9k9mln7yVDYlFZl2Z68fHLb&#10;+PN5U68EDPNYeeTOlnUFN3Pwux9vQQtJaxyPmgY4pOFbJjw+ybk7ynTXpr4q64fsnz3Gxq9ytTMN&#10;oe/WrX57ePlraVq/8327GJ2OyJvo5NdvUsrYKaojVZoKBrd+/v4HZZwxV6rWd8ozghPSHqzF32+r&#10;2jXLcdDxu9TbyjtvKksSj6JbCv3rCMOSO+1I8d7LKPUq58mZ+ljtNUeZvX7148Ueb6ZUlg/yI16a&#10;q608fulAo3isl8OGU/u0TjZJ5uW7CjP9RS+PDQ8ZtnsPqzrY/8QCXaPYoXRYEWERRrQHnupVmxpz&#10;cPMRrl1rq/OlXPE4c/Kuwq3+Wd/Afol2t7nHBzhI52yH5iVDxYU3z61ZpTkcEz/AcegcYRIs+vuk&#10;iLzvljvZLKlYoTqy0dInu2Zf3rF35VbEjHqnlWN0Bf2KORFny/EH9i5kcFYvIU+7X6jXpE+Psxvt&#10;fcjDya4ZsbrKPGzzpTqfCsKR0luvDrR2IsGffCc7w0e2WpyQVjhueengY/EPN8UZ3Byq/MyNg23O&#10;5X67qNBhxCvjdZvQO1khp17Xewh3JtbuuTlPs8n8YPPJ+3ueHIvJenP8Vut39fZeTxdnng2+G7jV&#10;UJq5+vm+N25pr0IRsevL9Bc3vOYgs0ORcz48Psm4a5mBDmTG38se/I2G7lj4lNwsPh2kSchxvtqZ&#10;/GNc/7EEd1jClLRQmdf8Ye3b2l48GklbYpl8NiXDvldt1SZWHG4mzFtLXT903IJ7N1ux5/pPW7Ov&#10;RnRvVHZG597nBY0EJ3xS3/vHj4NZJOZ6aty7vIkhN14V+M4/mrNN7XSwM3Yh0umirCms6RrPfFjR&#10;remesdnQ07hO827ZzzTutZez589eUazL3fBmRdrS7lEvojmYwdkSZKtb905V/Y45lfSF7sKX937c&#10;VuDfk7wvJrh1BTHfVl0xZHxnMAznfmha0c+NTtJhGL8oZuLce3bVzgteb3C4O8sYn+1Q5VWbfzhz&#10;mv2TMmrSJ3s1eZPj1mO1Je3w1CveN8M0skmzA456DOnvM3TGcEPMasfWJNmjNynXN81/fsdzx88v&#10;ufXzDq7PaHLTrv1l8Xa2+cnKTHhP+5BBXefPbH12IN146WlW7e62cX6UvCcirnmCxAGVndPmPLzf&#10;d/MDwgO7s7isFceGJFz7On2ZZegcZd89bLw+dWkuKUZ2/NZo70CbZkTTiOchSWWuR64uvW3aOX7E&#10;us6ihUVNSR0b79kO69rerrui/On5oW0bDl/WNEyY0RMxqpG8bAFONmuBZE3paT0zc9SgCvwAqqvc&#10;7l3ET2dO87IufF8x9vu0aq+X62czm/wvHYso6qk8n759nptgbg0juDY/zphYmUxdMcWza+RYQ2TL&#10;6rPe0+bFoFq+9n69Pk5uzK7onPxwz/p5V+52VTX0xb4rd5THOtw1LRHrhsDwuOTETcXKYzZLD8Yn&#10;RQem9GzfnlrKnF9THX2g0fFGRkRhqqQZ/25zX0mj7VeqzrBXLUcj5Pnjmhsf4+G3/J0O1Dsh119I&#10;vHntHmef5PBUyevI/HK33SNJh2vsMg4NDHk79mrwsfhRwYcKjpf1aRXavL1T/0J8oH6NZNE8Ute6&#10;q/dKhQ1HDYqm8e47luR91z3hRvk0Pfmrm6JkKL2tJHFSDcn3bHdRofTJgrTDPKcDnU7I1AuJI28c&#10;8Csq6pm3watl3vSscaT98mb8/i0ps8RE17Bb0Y2vO2aW759So2cs63w47U3/ecy3Z42zixoeepCP&#10;FjzOLbnY2h92Oq390JQVo1Hs8dFuC4WGtRp0db/iGscUpiuywTNtfmzgddiWsi2jhM4tTZjz19+6&#10;2VMGlG56ubO8bslGr6c/c1gKwQu5foigwi/oXOLkG5c6GOz6LXWFSdvOBU9NbJE/qQ7uXviemI+6&#10;fUO3csqJzKRzmbkFi+0uTJh07Jpzgyf61JSsb2p3b0mZPblo7vuhJ15PvVMjPT/o1I4f6Wevzn2V&#10;u1cavP3UwQE9pQl3sVQXp7UzmuZfLvweP/nSywR3PYmXt+jy8iFfvZSlfzV2Qtnzi41erEmND47Z&#10;VCUJLgx9f/vD1ry2Jy5Jxyf4BbyPTaWh7d9Edr2Cl6g+HBkYOVvteC3wwXCGrs/zTao5F49leY18&#10;eOdw1ybNtOpdQUt+YLoFhCvDOwUfOjWJJ5fMSwzLO1n5dtWjhNJljy/PtNkYM70iZ9JTGKLqQu2D&#10;pyGSowEP582LiGrcc7KsWTNHXjPqnZ2MZhtRJrseE+9/yph25VHPQ5+Kx5OeGQ8vW7f8l1zWCn2G&#10;rK1y9omj9BdT4gpn04s6vh/91SzqxKUJebXrmX13TRUp75F/XMRHzOlSja4jHKG2dWXFHIlLQVee&#10;Tlmn0OekFem/LstynDmxLd2hImVktWZO2H6u3czuH9ZUBv+Q4kYi/mjy+iltZ5dLSuuCLuf9Z+6y&#10;BqWSZ3q2B8a+MIofk7z9He4sgqfduzLX9FP6nnGDE81v78OTksfaXk98OHmV68bivMLwHwQHy4OX&#10;3TheSeuDTWM/yrmaTm5cV7iC4eSIw/fssL9+KDPsZQKFMLHkRcbuG413aCmNED2/RGRvWtpSuwCX&#10;6dNxM36vcKVHcXVe1E8XoT1vByJwtc/aj3GH2EHTM4+flDhsSdgqrNtbd4GW2bG1fICyrJy1lf3T&#10;gpEk8/PRjoZ7QxtWD95Zln89O+naUH6FkftVbVdo5ei9xZ5dS7ftv9vSXHamqLjv9s1Y05k9LS/5&#10;wwi0JY7fv21dnHawuH/7YyfOtB+/9lphX7p/7J7rhnulrhlvUg8tFG7s80D54BwdVn3BS2seq9vv&#10;mNn1xvd5Ze2zQATvRL5xZIHRFuP57nb3WvHIqL2z32snxLuXBg87wc2aMD5k9eszlQGob4qTCjNn&#10;TN7qu4M0PMWxfEHHmTPFzRln3AZsmrHlu5v9q1n3E3XbcirWLGnll/4SErixXfX0LKHbcYyp2fFA&#10;tveVo3cqw3D1WA70zeL0Vc8E3gNu3ksb+eGb2lFhrpp19rnZNTaEeU+dwt9QR3ZsGxPW2FQ5LKoq&#10;esrDZgZ+/9iijswNwlmcnpez4Fqb/dOObZav6ems6ld3vUGJ+HaX/WF82+upm3c5ucQ86jOq26NV&#10;M/7EyF+eB7vhc2/N7Y7FZ18yrKv5zje+wbmPzmONbeYAJF4pnd8wKKP/7IJNEwbBW5AxTufEw9y/&#10;TXufbO8Fc+lxLs1a9v2rnXsrM9YgNuzP75h+K37W3UcpurxL7b73cqfMsJmBmLZ55Pra2tULnThD&#10;DOb1o0oSm++F44kSvnIak75PxFq345dfrq3JiW4eejvalHrj3pPag8IX0DPqYdLaQT3Tp3qE7o0q&#10;fKCnSouPyGM2+JTYieLtZ6+85TQoZIf/pe0JTxJz9XuzReJCIdHZvujgEOebP5d+vWxwzryNv2Q9&#10;2nLCWOJ9cWTyIsOuSln2o8stIrsBy35AnaC3H6W3q2jt71SncPXKCZvnyMKvrZ/oHrMbXRIxSaqo&#10;KPvx53DYtLPtFea2Ct79uSse+FQ0Tj51YYP39nPTt3aejfyB0/ZuWhPT9UiFB1w5baaNNLP/yHhk&#10;Gh6mvPFky4GshMgTcw7PPTi+VmG36/zglVMQi58t+sGtoymxdQg8Jmzn9roNawtHlDmGZRobrzak&#10;FAuCUiVOSvaw8mUOdpUZ3ksrh/IvG7kjarsOZDWXHPy6sSPGQJtYb7MddSmTfvfBmlXfho9x23hm&#10;ZkgDylA91MNr3xH+jvCvtzmWr+lY1HG/88DhOS6rWLXXEgqK411jh+Xdjekn3TfOyGulJK28OIdS&#10;xLLzenHgTZn6bcWLEfXLn+UpOntovKo3r/KOLOBIPowWHdsxCuV47apTv90ZJ1yR/UqahzoJ7dzt&#10;XV06dgy0fXu5/ZOdyR65TZeTqvg+5LGJdfLHmqMxEIEso9N2CNQR3YzJ3t5zqtNybevnH8FeSV/l&#10;33zqvcvDkr7HsW5MrVu/Jsm0r1MHJbSWbfUCtPjUb/3MpQzylK+C7GW/DKA9zItetchHrYnetnJ3&#10;/7lrfzoEYfJWetllKhoJ+S3j1clTEkZ3md02yp5vy+Z8eLU7+Vxrhrxm/VShMmasxJS5Ib1nt523&#10;p087PPdjTUd2OK+cxshqSD3xMOzbgQ+u0iZoN6TbtCcVrWffyZnkWBag4M6pzZs6ZPa11sUfTVXI&#10;5bpDaUcXbunme6fnjphUFpXiOvgy+6F5yc/KpYfuTJ6rUhhKHkelbiTNywtZ64jo2Vo1AaWLn34Q&#10;lzc9bF8/rAfqR1/qdo9H63y3rBPq7fSNJ53PldY2JiFEJ8QqnHR8SvWhVTmbuak97aMbivcQnfvm&#10;P23Dbt1CGxVE6hN+pI0zjSzSoxfbZIuT1NMbmn1W87yW2V7q2Vqwy3bXNmz3DxGvlh5wmHw+fUte&#10;I3ZredxC7VJXO0/zVMYsV3+UMbxA5HOBU5WgHl7An+5vez7xAQjV8vZC8bMzOverbx0mXyktloW/&#10;VPLXXnLwqfJuJMhzj4vgznLnp+1rNV7V/sHn5l9dHip53vLz46DEDmXaxlv9A+nOsg6xSzxrStqj&#10;tc9XHg8c93xgeGDTpPwyXVLKLrurOwaoTxVJ2YUO35e+6EIYjq/G55j7koaWiap1k8uHLY7NIVWl&#10;V9yrG6iYZCzgExKfdq1R99c+LBLQslfMqBfWPL2zd3b+YHk0y7uuzLHBj1dK2md/OWCztA3/nVzZ&#10;DQzdlqddaWrihrQLGqQk5BrNW3vj0pXvblTcrTDV95FujJzIC90d8upKQGf4nm+1iy+IuNFDViYc&#10;/3UITclBX/lQMiaBab/y9ql4nftolqiumt2z8Mi6yAZIfHnHgDUXaoe4pu6oP32IMn68QTX6LOFI&#10;UFvXMsLw3CNvZKHFygfinR7Xlr4tSXCZcGnNaVflCEypehzUFFP7YB+m21n0re3ayAPiyfcb78kX&#10;PBs0MO10n8FfP3pfF3OiYOtWTM+VIwfFFzd2ir66EH8xNGFi444Bpc11/NJOre54P5EyuANaXd+r&#10;94nFNdFXF6/2XDFYUP7+2N2c0c6oPhnjednpyovOmnczCtef7e09+ctT1M8yfnm9aLfXcE9M0MSL&#10;m1Wn4shfyWePM8ZFzeq7ZOXhLL/0/wEfIODf7waPAOi0Y3Fvd7rhzdXdsoju+5ZCdPrjKDmgMeOJ&#10;TtVfdCp9zAWsiYfNDadTPbDRpRFON4wx48VGp15TiA69av1VMJsVTE2jKGRubhUTGf1bMptVxhUl&#10;c/0qmYtFsu8Vsx8F0wrzc7n85o+s/3XlvhOT2asRkwtZL+mAZg+SNxITy+Kzg06gu04G364wSEy2&#10;D6gfa4SPoxjPoYWSiP+YWeoaoLp5zywsF1NFRYV8St1teyJXo9UjOQfucGPBaZMX2wwmFlWtgeVw&#10;kXM42SO530tmqUtLL4baTsesxTKLik9UEBNqAGyaZRbirqoElwkuuOTNqmNqdkBmTQ7FXd3jhjFg&#10;vLBw7vqSVurSrFhKPpnJcGaSF3lCDuCNMZO8dmYyjIAEMQleEq8faEkOiRa0JH8kJvGYUzB3XbSD&#10;VbE4UvllapgZtjcmMIG1JmPmcNC8d3G/3DB9WQPK4SK/B5Q9mjk+Z5O6uiaqMg9tNiazyeA1580f&#10;9qyJ2QQIP26BtLeuZJ28mmaYNMMpNyzwWeHzL+FlkiVHksPQfZ8iLhB6brPZebTW/beND9JjSL2q&#10;2kjpYRNHAMyv+7789Et57D8ARUyla/tXZ142enkebYKbkn/zr/GEj4Kwg/PZLdhYM/GEP9yaHm3i&#10;+8mZfp/Jr7wuv+KhPPYPRivA40iVjUvqiBnjZfSzCpOAvCLtY5HU1e3CSuBL5ST4EB2XeX8IAPpI&#10;2NNn/VUlBnRJIfRuw3/Hsy12PJ+pluHTtC2gaZJvulilfH/ov1UChfxdMNeakUNPdb4VU/7x+39f&#10;v3+f+XHj52u3Cf+Oavsw4XyIfhDFhQLQuE1J2n5/5v+BRPGLEtHaI08+hWPtsgP512+gElGc3z7X&#10;X+den/fF9w/xcJz9T4Qrv+rVPtBZhXS5CAnV2jZv1fr+9P93a8cvx2CaJ5/CtDHDj5GqQiuML/n9&#10;49xfF38/HGf/YYZcGnU6YnEY0D/Q7lk8eyqlajPkPpp+S8zQKZo6pSpazRYr5gkhpoywylDhX3qT&#10;ue7hMUCDwjDCjwYultVQH93NWFxPy3PP/HWpnjXPVi39WkFvabpmEBa7flGZMbQsLL/81ohxa4Ug&#10;1W/qZTVeFIG2N4XOd24pvqYxhkqxfVWvxahbLFCb7q1u0cM5yrnaaTnClcH5WpUCazpLeDgpy+QL&#10;49CXndpbl9hHuxTjSyEGJ/avXRDngiJlXE9W4dezqzsa3wIGKLmrUFc8p42T0uy0virhhEIS6PdO&#10;ZSyFn5OKavPcpVqZV/OORdaqdhZOAPCYvAU+y28o+T6hnWjWviRPtEMir8D0kl/n8dOJcGs0Clsk&#10;L7f/+M1j/nXIn9K1g/aTVl7ERQPMrttPnxlGthjGtCI96QI/fkyFonC/3DLNO0eKnLODsehVYeGY&#10;1TcMZw3dFe6dZu7XjjmbreiHuxX7cWzkwKEfboRjvCqsgr8jXUsVOy/BbbzZdeOUqPBUW33RVCPs&#10;kS924cvUA1Alpzu9pmS2fE/b1byBxorzpUxovRn+0bKT041YCrtqjduvmjFb8livL8CbkHH75Q77&#10;YTvGSD9MF+6wLzKuql/UKesaNm4iyEXrtb2Oq5J7vjbBadarq6ib23R6nDBuC7LcFg426xWcV1dH&#10;CRGTpkKo4TmLurz2O5kXhCbjuuNa1bE6fFEmX5ZnvakVlSfNek6LblczCEImzVRDBRxB1bJpINcL&#10;pmx5e+DfjNqW+yDkyZQIFnT/vu0qrIK2NktApPRQLi3GU3b0THaNIeWyj9Sn58HF2W+bEwvE60fx&#10;TCggREJDmeJ0a6ARkB3R7CqG+KHwH1w82aRHIHVUYrZ8GDj3/nXZrWWAFTtdI0oZnGiPvYTuO4BG&#10;xaTThVJT4I9KidvPSZgpKg5J3w420CqszySmL9uRhKpRIGKrdVxcY5obnovREvGnLgQf1/SM+lTR&#10;doIo2qkBbEM7ja812H7M6LGViKAnCoig7qg9TqhaEJba0Zm3hE8UCDecUQxoC1/1RmnGDBCMzluC&#10;RDBi9MjVknXn8cOLcKuACL3Ypj9+c3JDb8msWsE/gWkv7FSaek3AdiS14xhKD2kaLRi+0/Rvp4YU&#10;XwwoBA5NOuAkHlgRuE5iCdzly2dzVhXWC0kJlvvUTDOa++mnA+GSqktl0FRNkSi0JioMfNVzS7E6&#10;MeKRlI6eh4EjIsq86kt1Ua54r6o+Tiq04ZGJMpnpfMNNLU+qSF6WHiU9Wrgol95Fp/UrHz8RqyWI&#10;kWmlRazelt+eNMN3mzOT48Rbpza/R3CE96ZKZaIgD80IOx80d6i5DpqFemgnZCIg6PAVc8xuJdPj&#10;NLBjRXqaKVKNRPUCt57ezj22aUc9O6xwSGnzsHHcXr29uP0yjq90a1hpq2XQV1x4qdxnMwDzYlMq&#10;TDozH+Qv0QbA5tOwiDLV9h1FKGiEebRA93KNQtzqxwluOGJDcfi4u7qBeHtlvNRHWFYfPwwPSygb&#10;gFv5jGKjTkQaKEoO7NBOtYzXeRhmrbStKEbWVs31QHUh7Xak8+ha00LJYis1BF7rNq6IDZBQMwOt&#10;hoKBrpFx3nKOdZQHtuXhyOuH6ZkVHYdiZNKfCJyCIrgfBrimiKnU9WXTGESghpaWXZux1b2PYaqm&#10;xDd7XZGtfd1mba8mCu4G5awZVm11KTU2shq3qo5HR4bTmncgsr4tjpurslZENKveaLatxoWkZ9nu&#10;KvgoqubVZqKWblBGMsSXYUxxzVpshvFSPAW9AED8qlTMNJFRih2WfirXzWCgdtiA9pQG2PEG1B+Y&#10;Bperw66VkKaOw0aEzE8vGGJVlKK2osJxZnbXlfqW4D1A6F5m0iKQHDAr+HLpBcEouMANANbWLzIO&#10;WBYBbPVUUbnzJA+IgwslEly/i2U7G4rmBwikj+YLegnKuUY8sSP4azlVGIHMem4iqbgIqS/U25cT&#10;4dTC7dINuOHWtYm9qAXk2MMoRy6gN9yc2OBIRmD0FhWA3CZbu1lLFCTzSL8u0q1ZYq/0a9ThHQQE&#10;+l5ZDnpRPnTd/JGrRentsOFwo2Bx20RUyk8n0i0PG82B++MnJ4Whgaaj/RSYdoJRGeTMzWCySS+M&#10;vEKUMJ6AWRt2WubUC77fgdYUK1MHJ5TPWAeJEUU1qtuzl7KPxrVeuFYG7soRCeLQ8QU9YOKKuH06&#10;8XZrI/CHvWqeNcRd29nt5uND0octQNmL+XYIDdaVoRPx8mmVzzF7RhQXwjDE1o7ZlVVX5wVwcZRg&#10;kJEPvmax+l3pNUdqh1VrP35YHW5AxSanc2eHZBQEX+S3mGFFOsNPV7DzzXZs2PELswk3XggFpjJk&#10;jJ/c5k+6OnLTqRXtsHjfgP72Dfs6/j4rGXVlrErMdY3fN9gVs2U++OnC2ymRVMlGkrwLPt2R3FNN&#10;p2YN3T6L6bS0274TQ511PM9J1osg+xivEIo+yy75WvGq4uF2OL7Mo6rCNQH+F52yDjfDSRmsGYYx&#10;Yn0bHp4TZpFSTz+G8tZmYO8OzG1MjydPm2t3vxFFxcYyMxWlcJngdhRGYfh70R1dyenhISPOVrPj&#10;+2Yl5tQMkTCE1b4ioqPH2REJfVmdrQJHleWph3htZjULcp7VTSemEn1dev1Fd6w2aLXMCE9RSa2A&#10;jwzW8uSXNk0od9rbRnHsUC0UUK+PUGqxlU3IzNha6D1dm/m9rX1TjdE7Rk97FwxgcSkwwVtGjM2o&#10;pOYaXtegk/CFEpsxpmSBVya8xcg13/A1RUbn9ruiZ7Wj0kwrgW6JO/y7GOHKN0I5rWBsrFgrILLD&#10;Oosp4kb+tx86UZANYEQpsiuGnSLtUBiIpPVVB17sv7CtXC3gBuQHSsoFtIy4aYReK5eAGhjlyop+&#10;OUJsMN6PMZ9oMmhBwZo2hXnTewAKaVdLKS4ZvoQXZv4f4KZwya0e5sTm457G3l0efzuVjiIPnlNI&#10;uS1LOVauCHAHcTnfmJuI8EhrKhTwTiN7Oti4ktG5pWKNaNIjAI87WdFSRHP6ADOUoyAsQQORpYfj&#10;Zk95o884AirNsKM53FBGFEuf5/GXN7eDLSRXL3ceZ+nm5ROndB/MD4hmWqd1nea9nrfUFAtXjJJc&#10;wkyINqioh/AP8YBpvyOM7d4BnrlsUoDMyyESTs7xqVEiVT1M8TuEsaWxI5P44c+HhxAwRJYptHAX&#10;Rx/XnvqOdu7I6SyJzrxklt93yQ3CISEw246n6VmpuLlfwa1WDojVTGKDrjrivkZlNTidS3Zmtdd8&#10;aMw7lq2EpjnmLm7xIVnb1+Mvjz6cFFmPsl7tqAITm7eRxXAQAvqZaZVndmshK8pt7RFSSBzM2C9F&#10;inDoY74fpQmDYBwAQbt3lIjinj4/LANIqHL/Fi7eEb8U4wE3bJvoqfbbic/cma/HnTv3gyC0Zxpa&#10;/pBlo0cAupcGYEsvoTPGzs4//ye7SpLkhmHYV/oDqZJErY/K/68BQFJ2d04zbcviDoC8Fq1W7bwy&#10;yv5tlqZPjTOe9epaU7e0yChXtMcQnvSQG7PEvUdO0dtXe2ZAYcjg1eTa5yHiiXQCErssSgGAwe9N&#10;ftJwNamM6pLVT/DBmMOtUINOku54rM73THAOeUDow0KYtMewRCeXNT0zOKguAOQ7OrBU9zANvmII&#10;C9t5vJ8MihsHnsySqA44MUqv+VxhHORbfGoZnlB7sGqoNH6PHU5S6tJGqemmP2hhoepXrZF6o0Gq&#10;lH67yw3UGhg1uwy0jPKJIUsFeYfk1BsUK4MGqJFG4ge7PNsb83klifcdH0jE6uu9JVFeTbjE9GGO&#10;WgPvw7uFchOEI7qjj8e86aLoDIplejtf3w54PL8MDlAfQxAVk2VcdUd1SioEv6M9VcsVidOAhlxU&#10;TxIxRCABmcvPBQEtqr2F0/3wDqZ2Jb5xcnnGTnU+GUBS3uHAgeHoq3/ZqV2Kib5ohyBJIU76SoD+&#10;Lx5+Y0icvwPFVKlgPjsCByI8FyKIO6lxlwWVr2B2DAvxYI4GOHUUEGUKARu4gUYNCcIXtKbfXWJf&#10;DkynbCoZrRmGtDi/8BbG0U7eS0nkuAqtXF0jQGsKLKDDm1IFr4fQ+ze2jJd9BXZ3uVw1XEMCYHAF&#10;w5bi6E+JIBPwqKZU6eE11AudpFRRYjiSHMAV6tlDdWl5iucH2bCUM9wBgHYQQ81vETx386ikO520&#10;Ove/I2+kqHhLZ6fR35lJfULKIOcRv6NGf8M0+wldU0TMnSC+XSSoWVA8Tr4ES6A7+xEWJDbkL25p&#10;+IdyxHfSqCfSpTrLNizs85IsSNUq02+RiEXpCjv3JY2Mk7HcG9Wet5T0d31+Q8ogl/j9HFcs3MQI&#10;m5gRbQzqrR4qQfTEslHyvpQEz0jWoCjj87oEAy02oh3eBsmyAkU4IMMli1fguLDiHTXqyl1Hymhm&#10;7Q+jl2CJMhYKYjpb0s4Tz6uMm7wzczI3bjkEwemXcOWiVmCvsWIDaPTSKzyBJFNvzJiJjTsPhfKT&#10;1tOVl6hf3/7ePIULo6Pvp2dQ378sTFc49CES2OkTfbTPbxQ3ri1+J4VH6VZzDaBJ5zBLuWzfGuXH&#10;/NIRPCJKAO32MLzqlhgpehGW+eAapij3EyOKcFbcsSOhdX6ZwSZTV3gS8UwxE13NIXiFE4YaXAHV&#10;t7KzcgOf48nIWw4YV3IlKom/UhPX171crmR7ENXwe59XWifXqMwHZpJqpW7PBuFMasV/ViCK5NDI&#10;8yME0wz8pCSnhyPCesWQ6SvjrVfwhOqLamPFlHLgWKzyugO/t42Hb5pO1AijVL/BsXYpPtm4VkvR&#10;E7vzKMHR7JpwBdMuxJuFwokT3Dk06FnAJ4xbrkOFcgmwYJ5YgZuZRtHQVvbZeIkKva9ULCXwuBQK&#10;nHbnmv0PTLrWbPD71oIohunrFhO58JxNdnuJgnULffzrRQWz9w0/XL/8VkXxDCEI7oRkCcIA+/bq&#10;muXIZoUv50tLkF+5aFKzBJQO6Ryw8wVkQjaJxFqOym4WZ8w5hSVw0SLCA7WOEC1tJr9twIWcSc0g&#10;IqK7NS29QuJH6PpNIdMpsX0fmMJeMag01nKMlG0J1WVCLtreoT0mhYVMdwnAOSU9afoU1gZ21uaD&#10;CVLzIDFB6Pg6Gp7QzsQ/bbnoEnUNVnJGjGGnaqeiL127FcdwyNkiNPiJJ0Nkqir3E8sQ6yZLkr1Y&#10;t0kRLdZspBLGvKZzuGWmNkWByFcVmC4ASM/DZppGQK1DLFqGOJdTuK8hwAAAv27xmKvX9aUVuNV0&#10;Z/Am/UPgoails6Kan4BeMZLzuhMc4Y193d0F3buCN5f2vEnH+xe36oxT+JJcJQgSK1CT7YUNQ6Nc&#10;BYdabwIlz+zIDIlXt1RFjSy2MHSTWbipwpmtUeclK9z1zHxFFDFS/21OqAtOfMQdBQRZRJgwvIZ+&#10;nywqmgJ8upbPNA+AFcHBU7PIC6o4eq7sHtwEEmclw2jhlUhMdBvcxvdL3MZaLafw29OokzzwJuHn&#10;Wx7O+P2K4UbVxXk5f9gppE9FQ95Ewxm8r2iiI6K51Koj/mSVKBMhAG3Wi72y2aAtbGfZOqUyztiq&#10;nr3qKmAKH1nGEUIhFAoetTbclR4JHBa+anC+w7kBgp/RbVDoUbbuDF4F1JykLgafFmWcw5zCV9ol&#10;NMzbHLxhibJnfawyyn2bhRyiPARO7CNSnyuGioubbIzM4cagyIv1iRvcy2qf3zjSqyFO7uU2JHW+&#10;uSjW7wZBQ8ng4+/lp7B7BnccPak9ThjYgTek3wdFp42bTmvVWdrPT3AeV4OZXsI9o/Mn69ygzHQi&#10;fJpbyqKs9vmNIiuGO9BLwXtyEl3tS5eai7x5HFeQN1TroVm+Nj5oPVp+YKa+GqThZ49dF/5Y0Xuf&#10;EKIcb2/RgxRbW+I8TjNQtmTwDKUIPWufH8/Dl8VrN+R8ggbiZWqxOx6HnuMVxu64tOxgH9RyCSkf&#10;EpIAxn7nItsC4ozR4ahlt2jAcJJqKhqqD18vrawAXDqzGtBBDzCerKKW1KhWc20EZ3aL9EprLCJm&#10;jPY7JH6kHQOTtLkpeslOd7JYlGhsjIOMK2w0zBY0ECU9TPK87mGRujso1j5DqvPP4v76kSFuf4h+&#10;F29HYJ+2sFVid9ih+3HHkpbfUwvOO504I6W8ZpQRgOohbgHCTzwR4hARNbS/LwL4yEhSoIwiAQuU&#10;3VomhwS+7FR99BAPkZmhdQrT6qaNcMel1G8h4eAWSJekcSaTyxTOuLI6GJY6xHBCTMLhlJ0ZLH5m&#10;kCt9YZeRU4LgiuD2J6JXkHtRjGQVm+jCFTturdSoKIcdLyqdRhHIEGG3mBhqq1tww8CYcy31Fc+k&#10;qVDYExOFo50kBkAcchQUUbTnnnELup1FW9a8omz0Ym1PYUftt2ulnzAyLgk6YPCt3TwSWiDG7lbn&#10;8F3QoRK3/5APj3QnubOjayYVDUgtahkphdxq6SuGkGKAZzTchzLc/Bbv8amdhJZPfjQEAPJlRxKn&#10;s5wn9SueJ8LJSa9ZOQpUjLNJs+FKdhV3QPcd/QGrmO6SScIJ3zoFm7wAbSFES5t4TfC6dVvdD0iV&#10;hwqh4tDaymkovqfG2PEEeoM+nGh9UgJ97PvzE0Q2U9f+Z8fXVDhZ4Z4IrbqXBliPvc6vgAbk6tV7&#10;unnAFtpGT4x60Re1htvd19ikH50QpflOlTcgM+26Wfm7ZPbpxdAJbxAuRybKi6l5hZHl2pTU6r5o&#10;SD4okEDRWmpxfDHdybbtRUN8D9rF+EciNwB9abW5DmJWd73+TVJcEewTVcmAJ7EEdKK7ezZCc9tS&#10;KvrYXVvn8+t7RKM9qeGmYhlOK3xk4kd1gz+gMtVYQ2Sd3HBGYiNnBHXBmephx+JR6ws8wJZQpndU&#10;ihaYKd4TJFn1VQoO8cFRB38ZWnJUW5BFjFwD6O6XoYgI3zQq10ZDQIEmHdl4utIdzpbGnjhfZdvo&#10;TDMig0w3x0ce4bZJ053914AVlYtpoyDUJdXX0HaSlBsOV7mHBhPeQAbTfUwK6bAhH3bqO8TGZU25&#10;W06DDe+GLTlLPv6N54Y4P3uo0RUhJxTICn4xOTuUDxQqfi+RisBz+R1wEblAAgvlVtPmOYj35r8D&#10;u1GdHZ4erXY4IQIH30NoaOORcm6VgNleHMPwueixpQipvAGdCifbuCZuGDcwji63I6+d4FfqC9k2&#10;N2vqF/TlUlKBCHO8cVlnqAu4skjD8JYZgJ/FY3h/VM3IKlRXUbIwMPwY7zohtnGFtWib6YbmyCy6&#10;gkD1CAC6RLg9hSz/hZRRoj3GkdCK8iFlBNQ53bChWpPqarvd3p0Deku71MLaa6I5xRoTfbef8LDY&#10;njOjNcUJu3oKR9NW1DlF6sHZnWNmJnCQE4BXpnRh4jFB8JCt/huC7qco1v5h++TUneE7zA4XqxB/&#10;a5uMKzroe647PcgzTpxx3M1d/tFdJjmW5DgQ3ccp4gJRcM3SMeoMAfSuFn3/TdkzSu7+s9FIIPKL&#10;LlEUB6PRPaSNGdVUXuAc3zvoncsKIxMDikBnbidASova1tVPiKsIgHZsN+mHJ57i/Px8ww6VckcV&#10;LIayK02XZKPqyUbos0qj7oIHfG+M9ncPMb1uNxImQ+FdANXNY9tX5M8eM57N03YleqRB83u5sZws&#10;uBhi5nVyYCRbdqXvP23fr7ngmA1YTnfmcbpdnlYDOSCAMNbLXp1BjMRZ6zGTxCnmrHnUuHoCcFVo&#10;cucHRaro5jkPfJDcYrGrbFe1FCQ8JeOHEOlKb3LMnm4+fXAaBKG82m4Ifz6JQ9rcuVuYN66oL20X&#10;PQXnN3azPSipmADOa7wyubbnfmWrTlBqezFYoaW3bjp3WVslFLRmebrFIbktj+Jyb8v4Uv/ydDOC&#10;z+WaHrTaIKItsxtmIokqM2+ztaYpf77IxjEsRarWAMoWjJFqMSTIWtJKETCZsBJZVBmZyrG1yDbt&#10;qI4i4YRPMfF4rdx4F4O/d9hTbNfxEeXFdBXemN9qh3Xnm0yoirl29LG9XlQ7qrfkgv18xI4dOuTh&#10;EfNpGEmHF8BuI5OQPIHsOYysKvKnKNiwKLmrHGdmlVir44lYMv0/JsoWCOG2sGYImB3QAEzY3Oao&#10;/kwbFZtL4WJQMuVNET6tf+WiZtwUfN/vUa50IGJEfiyVgbB41kiPMT+gnuzQbZDveLAySdYJemd6&#10;xVW+ZC7ab2rwc9WecZRkb9aw85h5K+7I51m0UtmQdubkbhOjhX0+4vdL7WhqinXTIvfOWoFf35nZ&#10;wZQagixX5MghHKhvY0VDKN9upot8TKJCe9VgljXu8FoZr66p0mgxkFCtIJoYyF79filKqZ6lmreA&#10;QW8vhFDqFJAGTplQKtgJ1yUYdXUzk1syg5OqfDslvKIfERcDRDIn6OJmes/1Pegx+EKZNNxnM7cq&#10;EssqHiO90HvgEGkvc/f2QTd4VjSJEk9nPRV3hW8fZEjTg7bWvfr9ihvPR9mic8jSt3QrWDN5ovHT&#10;sxwJ1wKW0C26uAJgVlA/Ebe04ukCY4hdr/ZhUdosmm07q3QB1i64LaBAYViKm9ujfAyPNA7eS5JN&#10;BZfTsyEHCUlmj4Fx3Vz9MoByQjtBAFTJrB/BSfYkoZ20LGVXoupM3n2H2Hwa07y7Gqgji5gSatl3&#10;YDOa4sWStAVTb8wBPyTqOPPAeL8iB30GlNLru3Ag+zRzxlkaGWPy2gKlD81hnxZSkY5H+16678X1&#10;Z8OxTud7WR/2R3B5YEEjaa8LBNEmKZVoRNO9XmtCrHTHRWeHIOASACXKMdFPm/tYKsPEWScEMEvA&#10;lSoTo4xQidExbSQdTqk9Q+EMH6nMmvpZAhWpRakkWYUpwZXvNT3dbjoSEdVC5xXdnOJNSdXWaLwq&#10;P646a+IgKiXMunco3ytmQ3zp71P1Iv6VILIumB+VVWauk66ivvHjWVY7RnWW/axu0n3WBO+is5Zn&#10;S7oCENGxTBpIVhJMPsi73GgKwICKPCVzBKGu8BEtZVEZcPiWbwGHyiVXtdeek9sDFIA1qDmn5Iua&#10;o0LIr7F3XCYeigdjKTp4YGq0lHULOCS208pri9TBOHnQILZJsDeIpkC1znhQdyNlC50yqRt4hzw/&#10;GLFEewVb6RZwRFC0enntYVbMEeAG57sFTw48ohgfpAXimJxHnuHSpF7yTrUWN006Nm+H80hJij5f&#10;d2tGK40d/7WYZ9WeTGzZsyA0aXFRsd6AJoFcr1E2M8omCQZL5dAIOERxIyLQr2u+BR9PsogBrLW4&#10;qV44RlcTVtEqdeBHYAwI9vfsEdhM3nS03ILnpke0rcmpPbZm8naN93sg3TNPe26NvBm2Xalh1ATW&#10;DFuHCkCd7jEKzGZP955h+oWWCXrkEtPuEZjHQLrWa4/MEk8E1MYsr/WNmkciWCWNtBY4AdKXw6Jb&#10;mLbqhuGgnGzp7g1rjlDqHYK3HlTGSCp/r00XweTY4YFOrH8NNEw3558sEGo4ZAs4I3SZJNO9R4U0&#10;0nQTTObGR+A2GfHcoiXs9iizlThT53PPXu8BBFPuHdtUIRR9/vWY7GFme2xCCPgvB7scsIfirqw1&#10;DcKdvo3DLhMUd3nStAIwTpU7TNk39wNHcz3skl4zucIkWVAhz620Z9znHaztLoVn9mfHaNrR4CLJ&#10;GbbXNwF6JKSe+x8N3WTMHT/3Zs72MNgB7k+T5GGV6gtCpwaLfC0v6/OBkChdeo8Llg4KHYpzs3dD&#10;/msyURnSaZTYxY6SAqHjdxYozf5aByneVyBJ3Z3VdxCURPbuO+C6z3ShDUMO6m5VdsJSsFKwnrM0&#10;dRvHS5Zo/ByebvAXVyn7PcxmOcik6jXVqk8MX69+4RSRluLhsh0tWwA7WuvcFCKlyeUgi5MxWwhJ&#10;LufJjvoROFEURJx772EuocZgEHm+5lq5ea58Ehjy+yO0iC1CwQFXZwriZuDC5F1cbj+JbwNjpG7u&#10;gaWSmzCN2d+C5bawJzOLOvVYYpAU0oicKalMugrNvFuQdg3LKjDQojH3MKYlPOBZqjTSfJ4jTlEF&#10;9yumu+LueTFirQcob4nhVe5wGO9dxuD2UnQEr6uO6DYGNam8jC34cn08PH1jeB3AFm0bNbbV2A0b&#10;u8GJbRtNGtu2bdsnxomdNLbNE9t5ffe++/4Pvr1mrzXzzd4zW+Iks9ZtesHNCRvxxiz496QjmkrV&#10;imzHcM+2Lx/izoYocDukihtCHR4mHc5LcS1KLSmGM/rig3ZwSX/cqxp37PHmnhBhvpCJTY+rvu2m&#10;GLW14TzFXZpPe+TsevOAKnY4KKz64kHHbWUsx2YjR1VwH3ueKd0gKs0UVmiPFO6tQ5yGuJBwUjGz&#10;nyJ5oUoEeYQb1qg4UwB9ZQpF39UETyLfB29l5KTIjnls0+Q0xQ75jUQ5Vxd+rIiNL8NmFNyl7aI9&#10;uO1+33IAaVKdeznnvWIipYe7uZle2J5tKW6bQdNxMIfnqAIvYRZaSW8plVbio6REt8g5k7r+qBqv&#10;NH1LMspqMaQ6e4YzeswC1t4tzU4NlrhsaVHZQnYIQV4Mfd1EZzNrWljf7IB/683BUgQ7z1kfyeOb&#10;CVId9Zp1VvLi/TR/ocQjlEYp7qYkhiIr1e9QclAHFlh/nD9/lU2aXVYOXT6OkE0NjUL41bq1e20R&#10;S9fidyKuPJGs52l2/cUQB8/JtjeRtAVWXwTj0EZYh5tGsPhsQe6vOCF6/1iH+N82wwMuxXwmk3Rp&#10;Kl7u3wqh5XwBRPECRQF1BgOdqWtzKHgCZjpzqdJaRQZi6FK6cE1DVlHsS+3QrnrrCTLD0Z59W+1p&#10;CmfcN9jHiHit/yhfJmJPZUP5+NJ1mEIonQQef3ayDi5/jD0qk01p6zQLi08I/xPHc6E+xzBExpJz&#10;CqWEcZu68Cf0RY22QwlDs6zLGa2RfBpNQuqklj/dSe7i+1y1W23vGprskYRTwDR9Ew7S1xzRn2JN&#10;402eAMzq41677q+TfhaKAb+39BaCJISnzb/27fj34Sop8ZqxBkRmxcHYMff1a7gy2afM8vJvNRHx&#10;9BJqXSzMzcQKnYRcWt0ptNG3RdWMwFmI/I36MYb+00DQO+ag2GdG0VeY4mDUYI+WK0pAHisoabqR&#10;faxHY+GCCmNV78PnxJSWH4J9F2ELzizDui01VJ/In9CpXHTK8n5lgKGl6fLgUh0F2UHA1qFYatBz&#10;zQba+AHTJr0h2CZL11VQtSJB1nEvWcOa80wFpYR5xFpI7ccef299/Y4SDJx96DtQR/gmZzEi6UiL&#10;NMvLXZtQ+rUQX18k7/HB709b6Ya0WFUop0YFsSoNXVcBtEa/W3kJq0wai/BWhRR1CNlIzCwjS9Fm&#10;ZWbU5xH4svbT59ZP2neBLanCQVmXWant4DGXSeBdZPL+JJR1jDazyCYr+ENPcchT1uplEyB6EUQS&#10;WPiKE396q/dyx1V6sTDjDmVfKK/38Si4qK6n2gU20VB89Y6yZWQHWDJ6NibcemJ9jr50puBIRRJs&#10;3GJqmY45f7687453ztO6zQk0qQOO9IaCBR58o0I9KJxbK05s2flvgMT1I4WflKDTWfJvhsue8iw4&#10;yz5+z/xTm5/IVpocGPXn+8V5MqYYEPVvgGp8myIPjCdeAK6MOKG5RUUnuYaG2umG2tTKVu0Y9iCL&#10;RaYYKml4WkyRPjaKeuGRGA6TRU5NpDpa1vYKbchbeh1MwNmNC958kAYed6vSxwyMWqG84gUS3tRn&#10;tmOsaA8FxRvIBK3zWHdKVTX/LzP30rs4ZDIJRNuqj6uXDYBQQTacLYJOELhg7Oaj3TxVVwJmoj7H&#10;vhvBBT/Zv//p6wa/8BLyd4EPGmPNHmWbOrX0y7HyuvJjD4vfJD/Fd0jR8Lkqibhyd3oyw3g4tBBW&#10;xdE4iJl/lHeDgoldFuT5uXQV0MZIuZQjyaBLV3fxkSp5Vy7xI/ofgg8jGCTG66tYAg//NpFqMB/L&#10;rU0XwpjJGX843LQYVcjjL3eCERplVhRswyCn716POBuBM/CvGFiMreisiu2rRXYOIamtH0agdncC&#10;8W23ngFgTuxquVr1koi3yqLJNb6LnqZ/i2uQcFl2CCnd6CmkRnO3aatLxD3Ck6k1aH037pAmgMdE&#10;/CZnXrlWLL1ONXUtq0iJn7K3zcKKlaOPREW+30LYpDMrmHUTYyGRbf2QwnQv0QXBw4TiUlJo4bDZ&#10;Y57xnTn4xZIoTa2fjsCe+St7VZdHxgjHmvifgacDZv8AstD+QHsE130ysKQ49AdXtPGe9E10S42C&#10;LVcGK4Bn/2+0+VTZBpQ3rgYXarEJk/Ygz9Bt6n8miHL2SlH0579wYEOilIGUdvuLMmyHH3JTaeim&#10;HS4W78EbQhlqrLF70tfitSg3wzYXW1DJWB6iKT2IKVQCyo9eOUiUL9ngNv9FdX0yl5NuntgEBMBu&#10;hqBxETOztMmjV/APyry7RXNBatbGkWhVnCP9qarJ8yp4hMWXPvz+tG5kPm3uhuTEhmzb+Lmb4x79&#10;kpdr8XHKE6tYEMbEH3qI4UBLYF+XaKJhWsxglnU3sBAJa84lZTk2NM4EbRlDViZi9g8dwXsB6Zql&#10;+8j7eDhPnmmF8FONTdjAOmr2qqZuU0fmfhU9BKyp+KkPn+zurEbtaXLjqr0GH+zOlx/JIoLjI5jT&#10;1rzW0b9JiGhEYjpevjZSiStpq90UYAxAwVewj6PhkuMik2WJHLLOTiHkemQfqnTWpv2LZPNZAixf&#10;CkNRL4RaLP5GM0/zoYK9pRcPA4Igtid7oyFzlvzykvK4wtyQ06OqqE/kVxdjeGzNzQbT0Xx622fs&#10;zQYEfby5wS1sDTFstyUbAcR4xkS5xYLlX5oWY2ebUjxz5s9gVupqAjc0+/EEM7egETjZSg9csdk6&#10;GsqtEbW2fgLQ5knZEh6LPi2P+fVLP8zhwOWf/snR9WgwEXJ8018WHlB/hhmP9qtisJ2d3uOgoIKQ&#10;yG34DFY1/qUEKLLhi7NLapXd/0yu9MXFp4hYtr58oMiLHo/EzWUYcOO+lVeEAIdOGSCyYs5cRz/q&#10;b7OxtAl2A3Ih+em3RKpmdQSGjje2IKOprPusbS0Ku2G+H+ONvB+IqqwPRV+lE92MM227o0BthhBz&#10;Ms8N/RZI3S2a+GV5sKiiJW+xsWHgurQ1PQTKHLP/mXy7VHLzHjnzMqPyIL3s1tMIzIht4ioPVcLq&#10;1gNP3uZtlTFhEFpHkSO/QMQ4by3WPxRmNs1ks9H3wv3sKozDCJjjGFYUdRpxKuJfMFyYz5IW/Kka&#10;VTpM1kuTetl1I47Lyr5Q56JuZKphHW1nXI9ESql6s/5ksPGL+FnCs6yvPoU4133jxbqGI52as/t5&#10;Q5Rj9+qRvq596O9NmzWp0xxHwS/ZrlaynfztT94wA+T08KJQMgYE8aaDQtjCdir6sDr+CDA0yd1W&#10;LWcO1xMtndMppmFmHkzhwNAt/QH2ZUZkUSg6A+RHbVYzkhyFoW17HTnD16sWg40g5ali78izhfy7&#10;dl1OV9Y7oicpnj1d5fhbBQ/TsknEauQl3gheY929seaKkNlL2EDX6JD8P3PtlHqaP8LvXgX6f2Cx&#10;pQ3kNck6YgoTsZK7oxSrZ2+5Wj2WALtAlj+vy0xtGs8wPbY0QJDWtYJLD3EpsWwcMaZ70h0repdq&#10;Pz3XcE8KHN///QpcsSDvgEnXoquZKfRaRTlOsJq2wXE1+iZ3BxYSs1aeyxHmOTsnIvjTACGmMiwj&#10;tcvU1AzOtlDd2AjSTJ57YsCxTKYHfjR0mDMfk0f+yK26lNtDocoSPrHBI+nWdxOA2JT4FONvSHgx&#10;wDU5LiU6udg8nOiM7u8cVF8+rO7OMsWekEUx/2lbf224+WK4eTPREY1TjmIjHLKZRVeqPdKnrfCP&#10;DTKxVrCBWxD9v4PoPXDId9waiX/Ygq3dG2i5WU56HTBZiFhJ3XN1AxA7xz3+vUVo06hwChxYnQqI&#10;di4S0VQh6UcVo28kWSnI0DTPFeZL1dUymjavIxSVCP0LWA2UjfsKlHq3cO24dkIwa5HjcBRBPGFe&#10;Pscn3JrQGpajxGO/LUTqiB92ZE5h87roJWRRLPo8Q3F6r3zweYJk4hnsrllNACra88NFCUzLQEm0&#10;xyy+J2c+/+BL9ctr/B/bS6W0DQtv+Vx0Mpj534ek6IXu4U8VzqHxdVkbgzgyWOXqCIUFJd1Ms3pr&#10;3CXc6RpUBw8vqNoOP37MCWyeuZMTqZWmY+b4DbJdnI+l7VAOF6WC3r44wMUEwh7HrXjB5SJYqxaf&#10;i8hhTLlI6desOgubIgblzw0QTO6ij5mJye7BY8Smt7nRiwwU8Y4LBzmNeBXxJy+HsC0skkZV1+PN&#10;0+tkqp4tbE0DmhW9CpJMg9FknKQtM/qeEG/c3gfdnG85onqu/cKN+QW7ALJbIjezjz2l5+bK9DrB&#10;dJpgs94GHNpADg4mZa8CsYLR8fQrKM36jmCGKuUlfRvQJ0Tuf/vlvgh6RN8t7mhUZxriuvZP24bk&#10;f5jjDoGnFnCTznEjtEPa/6sq9rhp3/kDjwdHoy8VAdx6xndX/27XiOkWNlGNMXyRBDS1fp3VBD4D&#10;tPNSnri5+q0QG24HsA3nIMQ0hv9K7Sa6z7FRJoAnHhszLzVLL2ld99j05dg8E9Vxv3vt196m9j/9&#10;nXtKyrzVrNX4a3672OgrvQfaNkVSmxEH6NGERkutmpXeW17AHzZ2ITKc2bh8juExPt7jTB+WcEfk&#10;IaezLF6vtJWDqCrTlz4q3T7ZZ9zKpY6QuNKeWapy+R+vHdApSmMtul+uHhCc168lO6A7qSjOe9ss&#10;VaVPNu8cbjNPk7FWYcTs50E60DmgXorguqLIge3UemC9HeGoAyopEet3S/nF6t9wiqY8fNNF1/Nr&#10;fzJLoJU4+gwAw0AO/5UPOIpOqAZgjjzG8LjyW/fAfyWI9sb3wab91YPtxnRDErpvsZpY0jYB+RRn&#10;y8BUu3mvSjAm1bHupY+/ZXSLiS/3tU2JggaZbDPkqkr8ZVCKomHkd1kTHVO8MwPfxFjwkZmV7B4E&#10;SVOz3fAiTFxhYJEwHZXG1P1zskOk6wQWwpM190KmxLA/KCtJi2qjnujq78cYWoh4i3XraXgDP/To&#10;qekOUS+U+cHNW976LtGoEVxudGmzNVb0zExukVwLX3013ikBbH+RPgefyrf9AwqsdrrE1YhwZ5py&#10;GIolWmSynH+1QsCj7hXZCcWXdqqpk5tysu7AGhPnFVg579mfBGq5qiHPYnUGtJFpdS+IqbUtzSzP&#10;wv9P8OQ3lSv1bCyzJrlfkE5KGgNTVuKQyee4CdTi9ca9jDjDpyuIJ1eS32/e9tfJiE+M0HKRSj16&#10;6KyInVUHwL/NHc2p++OR/9TX4C9ChNseMajI0yqqswQa6ftqbkL/92g2pDFsXmhZYnlo/F45bXHK&#10;i80Gw5bMeRc/lCt/V9jiG6WunbLOXPPaXTkCMwu4HPa4+HhkhhJqZ5Bv53sOg1IPLDKNgFpp7nnT&#10;Phty1vU4v0ImqBi/DnzUD5Ef3v24IV5bdW6OUZDtX1zccvr0Of54KXilZPai3uhmepN9XAq92PId&#10;eH+0cmpIa8fSBg1JcX+/ZNFy6c0C8deg7GboMoFHX/zVr0kilCsZU4F7WMFe9jJacKvBfdZ8eeos&#10;vu7flNOQtnIv/VBcQf0R6gr1LSDBOHCM63aiqcNBrBvsz8vz2rgWgQE/XGfEZGzCrVAx4WeMk9Tj&#10;Uu8BHp7Cy9t4SX7OqaI2bj7MKYpfNfGSHkbBFCw+zPFMum3HvCAhAJv9GXaAay8zIcq+xro+lG89&#10;CvSMWa2hfgtxraLU9VJP62Oq77V/1yn73UAS5haEKCK1ruqKqxtCFL2/MJjXAge+4VrIJnRKaGsY&#10;8NpD2eSiUrrSoV6qpnLvDiZ0qNbLvhuAKRqk+HJb6zy+kCS7qohReM1NVasPQgjZcSMZ3u2Kjmvd&#10;OotteRwxLZNOGmQUNtyHjcyAyld9TXGzFfqVMfClzuvLcZWEv/yq5e3VUueAdy5RtXUs36ttw9Iu&#10;TdJicF0UbleKvOL7n6eXN4dZYnGUWLThx5UZrSN8wNsCfued4uo8ACN6PP5HlhJkpgXYV9RQhtjz&#10;um3J5/i1j0T+6EngjDuJDah3KN4hSZ/qHDZbENiyq0swHDvPVBRckLTMiBdMz0XlkJAgTmAxq6Ql&#10;ZLwdO3LlreFIo07WGR31FFeeTU6+usouuKICJMkkMpwpxmp+1ecO8Bc1fKF+jmAhKT4/fnoNBfYn&#10;SjBBygCT5IsnjG8qEr/lnLHe4WYKWDDk4oVPjG9Xqa+Q0FArWzMrbuRu0aJ4hjbA7oC/KC82E0QT&#10;OPDebKrWnkOl0RfXIljunIlZq1vamUGM0k2QJNPH1D8elB2Pn1wSBQHR9bFyRD3S9ayhnlYso8iH&#10;PUfH7E9LCwQOYCOPuIDewMEWiNEL3RpNUyyCmIDco12eQeFlRxpztL6l3uIziHeemPbZFBQ9F3d3&#10;RglhgEY7PMJ1Sh02HLTJvIJHYG9ut99CwAGJDE9Sd9gueF/J5X2lJDe2Qk9JTfV7u+GPaARLQ1Xq&#10;Zp8u1m4EjbINRqbWXn/sGKQg6iPDazvq1fFlJZnHUq8hAVc1Z5FyTmOrpn+WjEhY59bRpvcEGJXr&#10;AmqJCro//7d+S5bQO7HeWfwhUAd/grGBD1GS/TMfioLOFt6dOKNfl8bcO/B7Yn5v3/ar7aEDes7h&#10;RpJfP3myk6KxU+S41VL7cvREpL58TOX5T0fddpXggGOlv9UQDa8/Pw9KOOszAGxm4rPCH1gTSK6U&#10;YtttyP3psnSp8QM1XPw+30GpAWXoNXkkfW3twzFERrZlRDG9dDgTistONL67nTIUfPdJYPfThQZT&#10;g18BiPg4fQlYAkDoBHRoZo2w+pTDa+Phhu53Mp9pwmDF0Btce69M0Thw54RDUOwL/Xkmrg/jwS+N&#10;9kh9g/H1ejwBhE7TJlUDedczVB+t+77dbxOKuM40sbudf0lM15Iny4mbzCxQtU7T7wEHfj0p5VKF&#10;Plo+D2bJUN9EBq2lvM4VLGF4kvbE/qD+BNjMoW2E37O65g09pk8iN+m2pv7C06WoCadKJpPmYxFv&#10;7kNuahmCm+QBigTujnMLaKJkhopc6x0i3y3paPEXTK05j+qcuXovIVg+f34igHwe9t0PqrlxAkh1&#10;eYN8Pw8M+GWIP8giapW/BclmN71TbYJJN8EioCXfsEe0Xe9Wt8uv+dNLsqBaZVBth9tlN/SFCEAz&#10;xWwN/kxX4nCVkqIaRSjlIoEpaDCYwl4VjA7H+eNHJxtHXIKCEfKgc0Rg3ZHCZD24/RK/Vfu2R8gt&#10;9TJFLOGSyAapheC4SbqTVw/z0tTqAVd6l4jAwoHedMnRWMVcx1OzgySCgdsW3W1ZyOAzBqN2Qh6k&#10;yr2QJRVkejoQXk1yhRFo/I0eegxrWFfbUWV+/+moC0UZ+QCQxXnPWyW6QC4fp8d2sxY6545Yupfb&#10;f6JCPDVyefLMDxEQL/hc/RbPHupAOZt5RYTk6wLTlZmaXJF3uooz21evhKWMl8Ul9JKJEfKFKsIl&#10;7P1jvNcjje9NDHMr+ZKZP9vKHZGIgb4l39iHiOf0O7V9o4LszQaLEy72hibyP1BQfPVDY6SftO6s&#10;Lt1Fu1VWQu6hVK1Mv8Vji8tbm7eHDHDceYqTz/xYQN5hiiA2JLjnCgo7pIniSQJcb2Je1RHq3BPy&#10;zRKeljnPaInN8vbNziuGVy80ynXCYeMf3eUUEWF4PCDIj5oCofqK4tbD70oCfjwB3Bvp1lMDLlV7&#10;Rap4+3Z7MbRxjStLXJeS2xu7RK7S0TU13vK44QuRDxRBnKRR/fIAgCrtzA51eWQ6U1Dxyw41kfHC&#10;ft6NCb5U56hrBVWu/gBKRiHzqQIxeUztr2UH37/DE4MU/eu5iUMgVnTD60xpa8n1hjF+c/I5l9/o&#10;XSIX8qduhoXXVP/fiqC6hYlsZcHd2mKaj6SV3KGuLykVV+F/WoWKsb8dUIaDeUVjbwg1nMy5YROR&#10;T+SqOEn5zrCoBa6rD2MPjKzLs45UmYJ8NOerwn5os6xEDAgnkfl0hAAouEk8q9kaUax+3VCMZUI1&#10;U1kRFXyfNYgPhddbNun4+QUN+4FuWFdMn4K3e+Hd0xDS2c4TWQrpv35HFnT5sjTpk0HG+0veZ2s+&#10;v4rmyJ6UQcZ1OMUFHU2S0/OuYmkIJr+UEDYKG/Gb4WS+V/wdlTXDjivdnkI8sYsVomfjv+aqhhiZ&#10;MJZKIYgSW1IEFv1ttUckUSRcsFbIB1JVnJrK3PPNe6A1p0djhdnDDcagQWde4EwlmRBcMOsJabhT&#10;zITD8o6w+zJvVvh9iWXFASLDhq35GPi2bWJVyNQxqJh+PFxR45MrFNpDXD4uCcT/jZy3/9FwIl9H&#10;7MvWQRS0wCMNYNuZMzl5TMu6gFEfdlxJk7SZTsfdiSRdlPBst0t43znW738qb9RJm85zdnUu/R2L&#10;xTlYoIHOqAanrx7r5W6P4eU0/KVuIT9iueJwLl5cyD57l+Q/e+KmU1SwDWtJJ+ZtYUpuMajWk7Z2&#10;XJo79kZ5DIk4aW59Y65F6yOeCbuZvbnh28qjwrL3FapSJU6fEhYXcHRBLJZE06/NbXuZ5CrHtafE&#10;h/If6EsFqb3pGkxjg7OgWPYpxdhHfEq/2TGpyy5UbEGHXWE2uT6KJO/F/pCGzbSvKGP9mzsyVZwz&#10;Rqr21Tm+Vnm3Fnls2LZ5t76/8+6r/Sd92ae39i8ADfPw3PYPH7/SoxJ1GlPmH8Ma6/IwRKDr0QIG&#10;arfIl1SmbaeE8YTtUR8IxzSDrnSbl6+Xwjm8rfJ1OwXTwxg0FLCZ6thUI43B+F6r71ap0uwMHDNy&#10;mjVHnEP9qxuJXLbeNOl91c9ozrFl5WT4v9pRsVEyqTdu3vYocEhOCkWv3tCpclvtcQT8W8jtCPE0&#10;baNHbH7bnvBdUUb/plV3myeEgWpUaERdOypY/QLNJuxYnkwjHnPk+n/HVm793AxiONNddedNtNEI&#10;gTWW6dSFjbQSNVL+/YJFgWBHiYMUuUeY841V/I2/xTBCSO/pyHaCWhMr152Q1BwpX02xo3SwHTWl&#10;RltSp9rwSsRvH/qmohA2lE7mKo/vjGhywMNKyGW1kl+e98+UYrgak8v9/N593J52Bu1+OjIPEmBb&#10;1/dym3GISZCss5G4iruWHGivjucI1AoEcywFN/6rCsxbMsALh+5xlPGikq375oYsxfwfkmF+dD8S&#10;0VNmt+xic1oDU+7GRGicN1Dx+32XGRMJJY1MQi/AmO7+Eq1mJ3zBMAJXVguP+nfksjdXEWOqQaPs&#10;q0KzUZRrMX5nAF1vkdEFSKmbsccn48FhG18irMgcnO6Hps/P6yBJVLCGfrSPRcz9dDNImr0HiIAm&#10;VXt7pM4IaZuUG6Jksy1mtl/16rrPjrrWyOHLtfN+f0D/97s48bCO/N6nQOY0T/cwFDLvRtn4AYh0&#10;DyoZJ6y70RHmGmu12S6GUWkGYejnKagwChcvSEV+gDSQbu9Fh0G9eKygsd4mbvFE+DI/AVBH63M2&#10;nmMovWuHUsQh4lkkPKuI6+sjW7B86xmB2UV5CaQm1Ufh1d1St4z9Gs4QkUO8TT1F8RMjIrYkIRPW&#10;M1doiEAK7caKIFjfo36/iHjYfKeaceYTt5I5boBAZoD+zjrP6q0ppuauY/KF8AWkFp9GPhc+zn5z&#10;K9dv/7WFiLFGiOzYvVwyAfWbKF/kamu1qFxwEC/kPa/28TWvH0VRcUMaW7JplR7291ZWjJdGoVHG&#10;8yoY/6CTcb+qSRNt8dukTX24gLKvX+lHrCA4nZ60sH3Ur2mDvZI+221IdJc24naPKtxHhUrD2UYt&#10;k2woa2jcVOS+9sYn9Xg540jaE9MzCtjNPmfNm9c5/dHEXZCfbJYVxfwekWYgs6BykTXAf9WossSS&#10;uMYnG/u1KH/3b4WZxnnCzd+K04L2fwFZqzY42REG2nrFTmycM39n6YamisC3LTEfKuTiEK/jHJ31&#10;bya/11ik/5zYhUa1LlngV0YmETf7QEuB7r4kNMzYV2hRCyy+D7rzOCpO3jyrJnjX24GB9bcfj7XG&#10;nKTfe7VmrdLDdGYypFT29glPZ1sARUtmlLMRdIUvvSP445baaPmzW7nuRt+BT1Lxw4ss7m0NMwFu&#10;UchT2NFzzyWVB0nW9KNTIphU1apckXPaXUe7EB0FIL0Ya7Xv5TaMnIK8P5Ipw1nJ4sugJ6rWrUQt&#10;Qn7jKeigIhnWKOmuIeJntEyQO/mPkW1/wnf7sa7ISFN449bVJ1lbIgnWFoVKOiBB7yKibouLXsnD&#10;YkilyCrBnRcqAc36Oozs6WhqZmRPIj6n/sAn4Ievrj1a3AvbgZjKxzEOGSiB6wXbTqbzHIO4Lk/N&#10;1yUDLAKq5GH0NwnM2JOd+LTnw2zqjkI6Y6JAFVpnQ7w0ViTLYSgWitNXfgXIGX1dMnY4suywaG25&#10;pjxzv7zwMRKGCsWMbxY1mIyCqYGw2kpSMpWqc6FYPOBEVEASLJGXqhH8BeiU7O488gopmPCZ/tf1&#10;QUqdjnz/xBfXpY7MjIGHAy3JlnAp2d4kTz+KtEK3x825pYhBrup5fNMfn4lxagbS6ZNw/9Doe3UM&#10;kWuWLdBRbj0NluIJaGiBZlCK+Zs5cWoOd6civ5tYsIZsQYEoWF19K6vXPc/5S8s2V5n45NyhYlBj&#10;Yr3igRQPMxI/qMcZ+Al/jpHCpi2rkqZwje5dzUKcnhHEsh4JQAsvqoGSFNGEDPt8R1Emdoqxwfud&#10;9/Nx9ICdj5Ruy/cgc9zpb4jCealuhTYdLOGj/aB85r9MQo+pz8bRxcHEi1uBP/x5lPQtr5eliMdj&#10;jNkZ08Ji7N6CsOvKltLI41P7ZDwI6F+XBokN42z3IaOV0/oO63HiRzZ08WcgAwyUe6FhhTXnc2Sk&#10;MLDsM61SL/AMzO1jsEt7gGLPwGoSUVptmaEoaVGa0o4MDixdlyYsE/wO+ImWe+2uxK4tDrcko5M4&#10;xMKzUtcUNwi7kSNL+NE5EvbgUp3KytENqm9pobFwqM7kxti6w/Im+AZLte57X3xKPtgB66vl+VpI&#10;rLOcJIus8FE/fEdOGcNWIH/B0aIs6iURMiLoHadE2tkpQhMXzJDZq7fpPAzvn/ZHnCBuK9EpWIWu&#10;gQJ+mUnPXNTR9azN2cUVVar8rtQQTjbEU9cWXLzUz3DPPIPp+50egCOFwvfneWRIzyimg4ieq4Zc&#10;1TlTCkR8+xg29gA/UY9Ji95daf/0f+g6D6immi1QQ0INPRQpAUMoht4ChCIECBAQkN6RDqFK6E0l&#10;oYXeRIotAaT3ooCK9C4dG4JUUVAEEbCgvvj//333rnfvW+ska83s2WfPzJ7ZM2udc+Zbmr0biChO&#10;ETqnSgz8VrcG0tKMdb7mYr3DSZMBS71Gl4kX+8j6/vR3lU5pSO73FFHbb3Uz8ItzTUafNnOnQrNa&#10;/bZ5XhTSBHq9DzWIyrdd1Bk6KKhpDfppq9ScTTvN1ereJJIrk9N2LlCxtTAW9sCofC4p2+U9R0rZ&#10;Wqzm/VfSla37oCBXhxoPmeW+EtkRSVNIvtnEBZZzuHtjmrVhNb9fiV+e745lw1Q5API59KPvGogO&#10;gkLLL92cFrK6c8X0HGrhzEl7sZsUPxSy1LVjFnb1IQU8d8NM06eZyxgR2FObQbznL2GtpfxF02+L&#10;n73p4mMTQEsIbhytPWDBMROcsR2x2xUkNfWSSYIgFa2wOk5lOZNuHHru4WveWwo7QaFd4M8qgT9f&#10;uQ4s14eqWFCZNw42t19aLrS/gQ+s4QN9KDA3mRDms7y6JJoMHZN6A+znorU25q/+tv/ZF/eUWuti&#10;hw22qYv9StSduiKxQcnGn3aKoTx2UxuXb4g/Ez26uDG/actt/dXzrPNuKj7aN4Pw6PfvgfjrCjtS&#10;rraUMzuzm4RHOp62y/yUJ2ne6bZpCv58qWDBme2mZ+odYPGzkt8dTkteP2OarDME3lgvPqypCA4B&#10;N9FlPCNdTJts0dDsPQnaEw/d+qHhdo/OImP53KxoAnuTBjlcMiZnBRxXU1toCBHu1Hpbc6CEYkVo&#10;N8YzGRwc3fPi1q9TZNXL6FZ6s2twrVHFSBDXPPPKRiWHb2x5NPvwvPXWpXiO9ZMpMNdwsZQTwUvv&#10;TfoTCdFPn1zdxc5dwxa8cwKoWD+xFW6Hi2/BGK3qfS8Zv5Xoh0jwviNU3eeTIakXHl4JiJK5Q/4d&#10;poBW0ZvMYNMDp9Bn3HbqbEraPF/ZJ7tpyMwu2cE2DkmDpz+8eMJvdMv0WG7a9qUxsGL5SsiDCkUe&#10;avqMyKhwlZKcfsyJL96CKmBEQaTUvNq7+FppBdn5bG600b6rnVoK/N4UVdhLzXeAww7m86QVGNMP&#10;oeBfaBZzHu+mele9W0czi/46VqAFN1cjjVocK6NfLMRm8dnr9e/nZabXWf1v3DXO/EX8suWXxoI8&#10;wPE7WCalXQ+w6HobCH/8KKPvRrSsVdUCQNPrfukbATwKryIEVLa+ee/3zFWBwE94GP/HT9y6S+0r&#10;x9vLGfvcm4Cz3R65d3v1N21c0x4fFlXczWcvg1q+zCrSf9ddocsQPWMS/OyLEReb8mqO3IWzRR48&#10;7y5+Kz8KtqGh++LkVWfjJVCk0206fl6//y7eoKC04fmOol3jyi1yB5sY5hPegauJP2nzLvb8QwE9&#10;Yb4HpSMMHPZzP6TspgOHXwlfy4+X1J/zGLxQEV5KHljnSUWMY+xKlND4BeMwfIB6cKnjpUpLTH4+&#10;/d37XCUw6b6amxHCJ0FDSjdQPtciEwGSzsFR1lU2QTlflUh2LvWvbpWq3ohkOh3bDbZiKFUxD0B9&#10;rqUzquMwf5IrkjXM/TmeTles6KfBZ+0nuiw2Bx/9J7bu6liPCennPiqOF4sat3jL8h6a+aK0qYaN&#10;GUpQjKa2zmVBjStYYWTWVmk4jDVuPJSRFGIiRk2gfjaaqz56/ypWXbrT70t5hFfb4uJjnNHeE9Hr&#10;EVWVw0zM/risaMLSBMckUrOl0+LKVmuL7AeiXcDP88DTUqlBm47Psx0FJJWoN5f069iuVF3JEFhj&#10;ixJ7iuBrshjsVYmjOelMse5yWIqQopUgvJ8vMuPoktk+7Lxl9qFoN7xUuZyFpmVdeMjYBId58Nil&#10;+XtcSq2zYP0meR1zdLzmdsFsAojnXuoo8l3Qyz1LRaMbNcQF8ny+y7h4u/vBZogS/+Mqy+oCkxGu&#10;dla7H0KrMTaXzs33ppzRvDt7ulZ/ZtlAVLFAP6/i28JsHsd5dfn8FVDETbh9tsmnTwSGDtLOo1L/&#10;TtO2honLN9HuWxxUmuip/QCx9Ii2mpQ4Lr/0KcWPwYbZDXPdu9cWiozyt1TA6BN1fZfVIurBR8Hz&#10;rRfJDeG/G+5oIBNOS1wKLR9MxhaM9Z5ToOkfWF6UVfEszi9gKg5Foa8P98hZPLyY/LwAv9CTjhHf&#10;5W04Uhr8WK12eZuqcGXplotW0pO4Hkse25oxhYlzMy9eFKUbsxRf+ZQnUJsWO2xRf7Pno2t6gYH2&#10;28Kd1sQx8T2/gvZyKG8q1n0FOsb3NSR5ftJcgi2fWZFkOGxzZNhfhRNZFvgIq9W2+R4O4PvsUlHy&#10;mVMb0/WU2IAoeCukWle75/+92rwPpCpRWb9gaBJA1kXrNmJ/RttyHI29vCm4t5Rg6RJwqeeb26bo&#10;ccg1rTftidEZ00P9R18rfs15Txr/esHP4HFXDbjU1YRMjI+iyyp1vaXjr+qb+2qAT74ZmSh0+JRv&#10;86O2BrAxEkdXW5aqNHpXI7HdEcj4U84ROPt1md+8QjXAnCfAnHrUnwXzZpl/ZuWJG4t6RLMjcC+k&#10;gy4pKmBm2J/F5G2R8mqFdjPdex+WuU6nxOvaHXQeuTeVR6uUGT78bKcD2QaQolvo4iMdEqWeXuQN&#10;g1mKESdf2ftrlbAxmSoLVP3oZZq9M7qDbuye+MEAFaD/7qjO9AlC8p5wYMjZ3rjJxfaO0NvO3VDT&#10;2sPpfguN3EMXB6NfnNXkvYxA7mTRLd2mm6joO36Olb/j+AzdqerDVgwa0UleSrXGdDQ4F29kMdET&#10;zJ2LJzZ1jbeGkz+OJb90xr7ieF44lrzBHCWr6WnlXmrNkG0nORklGfi2p0XJXbtMgDP7rNLafSX3&#10;Lk7hXwWqJkmG8mkhkDXdpAvjLse+wxoBI4lMD8aSl7KYDinXVPJ7BjnJwLMB9yWBPFd6bp2BbeaH&#10;3jyOvIbwXWRimC5OUSdkJjkLpEYPcxmBNmJ/81lliGwHPPZ9nVsvxh+9vcEZ3UVuAD6NAh13gjUs&#10;H17oDXV7ZNd++0pNjgWhd7pioIR/IKHd4dC4OfeR5RQmU3482F8zIc5k/magY/HlgjyX5P5Vu7X8&#10;QH++UENJHvkuPnW55SeaTh00ZSlw/VgzjBmL7lA+nP6IzzO+DXSPcSFmR960JtsKo9aWllMGN9xu&#10;HqxjjU1Sff30ePWBa7u5Vr+P+a5UUTRpAUsWtv8w9ql0vTs2GhEDCmvPEwEdg5/8bB3JD+u3Ic3e&#10;7CqHk3bWDW+OC1KTFFFdIWj1DEanIO3dIi+lMlOffCCdekSP0kNp523EPUfnB24OgTUY3vxB7obb&#10;IuzipeDKAi0j826CPKQ9MPueP4ajjp70+6FzzhNRTn80nEMyZeMF6ClxwCdjV2QlXjheos2otFR9&#10;5aNjr3aHrtHEtMLpyCzbwq+IYn817kI4aqXepZoc+JJKW1LC2viiLndzVdFcg8rtqgs6VpbnS1kF&#10;ZDMNrp+K3R01ME4T7voGe1VuEaV/d/SCQRzvJRvOINADW5cQSQB/hSjjFryPfi6KwWa8u+baiZGa&#10;6Wetq9M2j4NF5nekXmp4WuNf+2qUgaV/vu4T9N0tgztC/SDOeZ1nYVvchQCN3Lz6dimQM4xM9ErV&#10;QBC1CZzgOOYd5Zs9nByRrpoFleHVI2T/7fQhsXpY1njKeme/5qRT7JWzoz5CWtkRIES9APPdTujY&#10;heeiODIxt21HumlHClY7+yn7LVzjJwJ0lH/duQXM+Dmdyz5CtMx8U6XpF+ei+jvJHqk05dZORuhy&#10;f+V9iccLOdkhlE3hjBo0QDymIdTsjU/WY0xsrpOpbEXJ2eWdibJiZ9ZCdSa2tN38KVT/i363lLgf&#10;liAsZ7dPWRfdg5Uhze4My6gn5+TvtiTZ2/1YFDxt/H7W6+UVuGBZAkQ0fS+7TvWh7/F2mZTE9Vk1&#10;JN7TWIq4cTxSZGTYEDlvsfQjgVFhaUU259yZlN2DpxUstWbZb0UqZc7M37hW7DfhdKpk4pQx6Sn9&#10;exqsqi0W/Ct/sPBJ94XXv8uGlRHB/Ko5T+ChqccR6c6GGaMRpw/0G2meTqe9PmXv+iYbOv8btXnf&#10;MaLGVFAz/esZm1EP7/HXGw6FCxN7DE68n4Dj4RE56pQoOEgKopv9+C3eyk364Mqqs6xzzsUvEZbP&#10;lWC+UVXP8eZCJYFlSykuuwr7iO4lepGdzhEDE1DY57DVLw/XYuP3AjHS1xE+D7YLvQPeuJgayXOz&#10;lczTecPfjtvBQ2vbOD48UfK9GMzG+OwavrIh0mjbXvoNyvOeW02dI4uFQuaNF40MRwXnT7RQ2nLD&#10;D4gvzyOorJ+6LFjScwfscK5lIwr9StXw/GFte4rbxyKlaAe3/Y1tl/qpy3kaG6XFbTN32qUtXz4a&#10;zw5dvruBvv81/MVJWhxIQ4dwbaT9dvfZTL3J9hbx5d+AczaElYOAyxrXe9+1RRmNHEx7DMAi2oIt&#10;bCdMMKX253VLeB6QPBNeS7FJ1lXUbUjWPvR6/aEqXXlbytS89lOquBrsnZEjSePQxLljrFTB1Tw+&#10;H/0DFZIYM8SY7WOENW4BidJPVR2ZMtsS8luUVl0PbsVN5gFkNM2qyPdHWWY6OS5LptwJepTLMHVd&#10;MsPTnDOO57La1WOe9jPfPD4OT5fXa2I1t186HW8XfW13WB6siVyhM1NknTjk9FZAPakJfq9XHOTz&#10;9GKCre4p/8y4IDZoyZZkAWSasbxGlYWnxQq+bkBNLHFilwSxfrSvjgcdfkF8/WhLzQ9tSGTulQQ6&#10;1mCU1FYV/plNCtNMZwE3NimK1NECMPVxo3YU0ga8iqR3vLoqvTiNs72DpCzM1xM4sSBbksSlhBu2&#10;pJZ+Fqw3tWOWKum22lWAjIFPzuntyHAne2fDvFF2qxqrF2WDoTChPL+PQLoHgRqqNtzPy42v5zQs&#10;+yupyfGEmhsvT5lz967d4BCLD792e6ZIjtrCwMrWL8o+NDBS2z/8w1UrVTepo8xKtkWZqeKx2nMB&#10;DDFIRNqFc1aqTHlgTeWRzNeMue/negMbxm0Ab0VxWeZ1hqJUGJM94dScddVNt9Ajw1ie0Gb0x8QI&#10;vdkcslFeS2M9SKzybec2zz2B99ImXHB/Rnc9MLeddAFt6JiDSxeo4CT0NTDIRUb0rHarrmdNvZSR&#10;koyuscKxb4TdXkpBXUlLuL/sw0A+lQGltLjTfICVkueTmg8vSwqqFMjsb+k3VbFeUvMrBAKCA83j&#10;x+tLchwjvGEuR704dSl7jjvSizmn01FnuxlsfBB/k0vQQTBMJHl3Xb5mPB21eNWpAQ3KUlJxx/yM&#10;O8w+JnU1QBt8O0fHDg+yhNdffPmcuzP1+Flh8b68yVS3xJhKT2TEFRboWofruGyWVOWTlPo3jHqx&#10;OdMnJRjd78WytYUnUnfifh69+f19+Ik2LS+VNObW6H8jYv4imVymsGIoZBO9y4GXQ50o3BVFBIV9&#10;oqqChKooKyspu8hR8IlB3l5Qnz+USTl9CkTX3SPQGxoeGkHBx4R6R/p5R/0r4UdBvnj9nbD2Cw/0&#10;hpu4x3iHQhUk5P5hVv4l+w8Cyh/Eyj/mdYys/jGhaypndjk0yD1QTk8HqiArL3fR/B/JRXNTCsTG&#10;SudvE1am7mEBlKLB3n+zbPT/BXCR83T/S+9yyN96/zb4F/jlH4P/CzijRAGeI5SUEQqOEpS2+UX+&#10;YbsoIP+mvfzpvT+qf6X/b6VNvcPd0e7hFINqf4pRAOwU4N8/qn/yFaCKFIDO/xAoQhX/htT8vxpK&#10;UMW/yDP/dSsEVPEv8Mx/CZShFJf9LxsqUEXlvwR/YDzufsHeobbeoWEUfjBUTe4f0ui/MhRV5cwi&#10;gnQDL3sGQFUoWJuIYK/wUL8Qq/BQb/egP/AaqOK/c/+t9B9d+6f9/3TL/59mo6L2nyybC9etloLX&#10;5dl/En4lnlAzCmGCRqY+sszN6TuBAI5+HY4OEri8RVGD7Pngk92oWzTjA7b+nmNGPsNhPlMQtp4G&#10;lQ2jxrNbL07ku3mZLUWU6kwJjlKlZ/StnDZMBo4YLN66M5ROiszSa2GspFzEiCmXPnCETL1+v0Y5&#10;vRcB6ftt+1KXsBUZ0/Z6yu4C7kF8cabve1tnu3V9fqnIraU25DvH+kafFeFr/IK7CYN2JckDyM7B&#10;X2JD14X7wXcfJtTHju04/qRVZTwdpV+yVrVprP1p/RtPAGQPK6T1Taxl0HDBeuo66n+f4YmZ3BbO&#10;2mBoW/2QOQI00Ms0mrzyfLlwRfle/Yfxd7frd63PvFpgNH7TCpJpPR+tiJBpXT6kbR4cMuEGM0go&#10;MSVr7ImH6Q61W+hffX49B1yd3tn2vcw0wlWPFbPdc1uN6xAsLeAnw8WMyv4VfnA4oqbFPtO01tTx&#10;ui7SrXf5k8Xdl+/0Skp8oyCl/RwGopW8a1OPC7fIVKVO6utUcTNqvnsRv+ZHdLWDINvC/IaidNoH&#10;fBX3+iTe3Rb5VrYZQNgLF9PQEh8O7s5TSME9iLoTYYUJc5VgsqGbQpd0Pp28FJm48kGxCrauiRuh&#10;fL/XmkB9R3E6vf5etcvmlU+A+7IlyQe7ZS0NXuUiKpnrKnEFwbkyVIxDXNH1VFWtM0Tzi2Y1Zu88&#10;LnOaCwcMNNsLeXUssoGMBRJzPVY2PNBqTPhSuK7ojjEjO5PZUN58dtygkfu9GjdWw4XGRc7+Xb7B&#10;ogJXu653TbWT09TRTKtzZ/kYnvT30ntfy0Ta428VGejsia4yN945G677REHy2vMYjMVCUJCA0OT4&#10;+UFG1coDXxncjyTqNQ73L0o3siNy85MJObEkmMutZZ0PMiozoPbinTmJxz1f6amofv+m+vMHpLoe&#10;HZvw3xH0r9n9r4jyN7HpT9hU+TexSUzHSBHh6khBSwV7uYd6uf6JCvAOuZ9U9qfbwDuyQ19BMr0L&#10;JgUqnb71Cfh2Gv7c6r4Zq3wYCPvml6tIjFf6h72gs4zTeqhf6WUJZLg6+3MWfhA9yPCbcWmfXUZ6&#10;U8UdFeMfshlPOW6+zNBWlA4Tw2Iuv7olh4yc7xcIYj8Aedyw9x7xzbC4/54c9w2icJPc5jvLdIPB&#10;7Ah71xT3u1RPg8fHL4330PaddF1b94U4Vo769StTJZI9IuEOj5cbJQVh4Q7MNfDzUYGOLUW511K2&#10;a8gemqEGAkuMbBMsHIOPNrqqq6FCY3FXj2Oc6tGhmTtSWlDr46LHWjfAHJwW3Oej5O6LDA+IPFy0&#10;eVWQPHVLarr9lQbRRjUKs9Vd+/xyvXcmxhQmqH6t4sM4d96DqdT7UcYf9eY7TY67KwjozaNuPc88&#10;0GJenZPphSr2WZvj/PDN/MzhO/elMOLG4QpNzldNGm92pPPl1U6JzuW1be/K1G5vcdbEdrgeG2dk&#10;NrLdsNSobH0+yy0CS6skSxoYSjfkflC6k49Oag3/suA1JtQSW3dsZEWGzZV3GZ2kJ8c2uJ4Icp/h&#10;eL5Q8LHEfW2GaqDfndoyxjZiRIEnLO2ifqrWBSll6s+qs3tI7y2HzzefzkR6P3XcNbtfGMa49WgG&#10;c33orVTk2LRV0lSXhK/h6TMXuaaZAmXvD6PLDVNDiru8PKy0Ev0e9gTxIvLhltNi1NmdDG8jv/iU&#10;YfV82a69Hl/hIjfXylbj7kF7ozSV+MJyT3ukuvkwNTMTPTVFlxqVQE3QS2LVDMl1c6umEqbOk3fX&#10;9aCqoIhp0TRcEKQJcX8f2r+OB3hQMTOlAgf6WxJopRPkpSG87CnJQAB3ZwIznSyKF1VJQ1ORBPTC&#10;ANDmeBCDBzOTIR3lBwTQcKNy3e2RoF2fMCkzHE+f5u4tiTeW2vnv128Uu9/ZL4qibdgsJlETEhnA&#10;4ghRKJfbRtbGZ/Ov5s79le7GouUZ/qcmeaPq2QYb2RtuCwp4Kn4hWGACQE7vu7RtJ1xkGKTkXFgl&#10;qUfzvhLRZF+PWboB0wm1P5V47PcdyZMKw72OSZVgTVo/NzhL19842i1hMCeYyvZIPf0VkqcLtWkx&#10;iFuwELDgk/ShzdnF3e8tX1nHfmXVB+DO3RFc0MOBBnXSy3EIXib9/q79A4RQsGdebyIOjsmrLl9o&#10;nqiVKLwzV2mU16nCk06zrjVVmzFYgNt099I305RSTw/SZEOfMWJOtvAkY6DBmrydGHXeMC/3NV1c&#10;+RFWvtFughB1v3KNJQuXYoAAZ9CV94Vo5aTUSCrcpu2lBZv6mYhkNQx0vPoSwqOM6+xDsi94KmTo&#10;vDZakNT3qnfb4posV9yE9yqER+hb3zIMHLdctEzQw0H3gDkpApnJ/SMSrOiv9M9a4PoS2TDj1Bgo&#10;j6ENrn2KODTbrDYuzZHWkogTZR1q2SfgXqxZpGpxhUNuGIjyiGmoVlqPKz5TxCrbgCcgI4KZgV9C&#10;dq8ydYscBMpz+errn2IoL27yjxB+LRXv2EydhEYgshGa70LzkP55SC6GonW3zhSyG5wnHZhB6fk8&#10;1OYsJHOIbRiGH4FkJC1PelQY50K4wS8Uw75U069YhFO6lbY/lduWIgS4M6asZ2/4DEqkH4jLiCvc&#10;1dwhDc8m4iAbH3j1AWvAM1gmp4Uy7KwfnBeUAsNJfaY0DMtlkJmDhsma4aPCmJ0g99sFPBfKwPbP&#10;SLRiuZnEFF4bLoszAffM+Mp5B6NDArGjNEQbb0whAiKdUqEvJ9Mz51o4/t6/WdnOxqaWIV8oa6MT&#10;RvETmDh4CB4Rk3ZP84ODiSIANj3eMiwZ5VaeRXEQEkwE4mbykNkaOeVCxB+9bY6ieyJN9H/8u9eW&#10;mP821UUmW6qkN7Bxc+a6cINSW24Ds98K73phCdMm5JkbJDMZhu+cz7b0yzYQiOYi8T/rHMYVa8HI&#10;9vL8WQbluAUOxiECbmYGj3yHgoxwMKAJeCxUfJZGTNI97YIbjNNMlCtNn5CHFTWwoJUwdo+R9pml&#10;lfF3z3BahZ25FI+3F+VJH/Los0fwDMATeYfkhxVy85iVplDyYGb9RIUslWoLloAFhz7SjzxsWbpB&#10;KnMWiUaMJyuxVvauPWJ0PxLKxSKg3t2t94YzY9jtACoqPRjvMUuqvxAPUySP0vK9sotW0K60To2J&#10;jk/y6MNOKtzbcU99PxUuf+gQq/6YPV9NchIdwP27krlG2LVkA5AIRQsz4xjQov0M+rpkczhXRkoZ&#10;UbK+E0BGguQz1XiZhvBf86K4IirDZhZevF7djNYiDslXKszfcOy41OJwoo+w0D/j3T5LBlvkzXJY&#10;5r8Ph8J1QI7sifyIxbLa1u7+8dDH7IVwfZl0iyz+urzCktvkey+DGS4U9/MMN6c8PWLtVn+o8Ujz&#10;DRsuzer1Ou/zzj6YO3lN2KPsgNhLIxmCZw5c9SponfsMVpr/pslegtGXzc/LgjzfbP2Wabak2s8o&#10;9Uh+gGU6Lnb56sj2z7MHg9yuzGXENzk/3L8T/7T+ERGWbfnyTwLQgoJk0nkYe6e+P8fOiF5HibJT&#10;nDiLMan5YI7j6h3NZTQ2fludi3kzNWdwcysotzrVG/Ps8VDc7DtpvSnZQ9map8fe2Uy8qyEiAi86&#10;U5RrdbJUKinhhnmYQHYT5WUYzrFexUEMweCNjIFj/2IyKkwwywsu34TP3OAl/iA3D07XtyCx4DYM&#10;pKnOMOcQx6yyh9RI4XcYxhvCyCjIu0MLzUuN0tKJPETNxgxPAMMmgY4ZgkRiVlcmP4sqv5uDYaaq&#10;U+9N1m/mWZn1iWBYXd4i+7sYJyBF+sbZjPxCQvwQKLqYKmaml4aJIZmOzcuNWqGLuauqeCe5mlmt&#10;NuzSNgETXfxWymFAOvLnONbq5YWiTOcU5xvcTydy9XDDtzMHB4h4e2gzewR0b7BNvb7aMchcTwdk&#10;bE5gTyLNj3kZ6+qqqysqSsJgkoJ6eln63DYIC/Sb5089WuwCCl/dnx+W91EADcZrqtnrzZeQyWof&#10;QlghJmfzzKPXRMDptOUtxeANuMafDGleZrpEd9mCXZwIXxdGXxycd9FX/O09bzHvsFY8szMJwEns&#10;LVfgOJhpzt2Hs6pk4zKsnNfZTw631pZfLs4eveUfbk6WkHZnePhybmZqcnzU3zPLY6GMqxCOXuQS&#10;LL4EBV9E5jGaOPeDC0lozgIslJdIu24OBTPQrDOIgPFESoxgT4J7sGcp9XSup4n8+hFzunyp6uQw&#10;he+S/VoSR8/HLy/jPcPsn1pQASHtyOoPPIbUrEDIKDJFIR3HXp7pjuDJHPIgUyYwcejMpU3AmQfN&#10;+jLY2SFpflCKB2XygEFJ6yApSxzI6jqByyazLM9NlIdRnxJfRbMBEMoZvRDOBDcCDSMLDxSATVhd&#10;TSAAZUPcpMGGyTQl93UJlHWaR5SXZ9RkDKKjK9zXjIqdVBjxLnH1zr6w0TaJw28QaIQVN4tRNILN&#10;CagQYgg+MYUmiUCfmsJwBkkKoUqlkVDGhvDkMvJrrroBeXKZIIrFq9TM4nDKKkwZD+SZELweDUvg&#10;al8fUHJ/ZnUV1Q8UgsCQ9lS09Kysooh4aD/lmdvqDFRYR8VcGMjB04ynZ2NFuVEnM7JxyLrlsqGj&#10;o2dW8SAufiH0iwR6iHkCuw6Bhj6dHkSkXCyayOiERCBECOren8SAKZYXBngBuRVJuVBKeSGIJja6&#10;Ggpg4hfVJO6jKBWQr2bX6U9idqPkacrr6A7QQ3h5zYtJ+JRkGi/AHKoPnzRMI0RcJWFQ4gmr7Gt4&#10;IIgDCs5lFBJChECBrNAziEwogFIvNn5xaJ+CDpCVOxqayMjFuspOrUsHFupdpYOwQ2CaSDRpnyqV&#10;kcVtH0XHxsKDKoa6A5LppaUh3EIQfvleN8I6gH64n7LDA44zA7mYN2f291dRuon1PR6/vpAfbHjo&#10;xujQgOjdRmOBHqlcSHQCO54A5Icio3t1CSThfpo9Al0KE4QXio0OWUWR13QABOEMg2bZljrRj8TJ&#10;2xAVKBcCXdybxIBERPdSM8+D2JlSOURAQlD5+AQdIAcvpQ5CEHE4LwSGwmLkvaTMsez4RFq3XB3g&#10;aS4+iZGbH7o/Q4Wn7LWuM/OtU6rFQAvmly3uTbBLsEcaw7G5q6t4WhZ2OMWBiRa0xGQgIy23EAyJ&#10;SdBNTGKGynv69AFp0YkDSXTsINQM+xqQBcMyal/oHLOcsHk7iYGjUzGSZbSwT1UTmUsZJPywXnOv&#10;d2IbfkDFJAJIkLRKBWQzIclT00HE0UQqMjXgTC4pCUBrn0CdnpzsyUDLDUVShgO2mbIXBDJLuo1S&#10;2kZP/rMxBIHdqimJkRJzFFkYyOs1k8Akih6F9qEaqCw+U+4K4uRnAcMQvI2Awf5ZPD2rqCgxkT6V&#10;joGVFwWBEFE68GqUOyGJMR3EzS9kQtpPoMiYFaPl3VuaQ9r3bhspPiKo/JJoqu/UBdLAoG7/h6Lr&#10;8GdD/d7tbW8H1WF9r1EtNSpCL4LGvK29a2Qh1IhY5daIrb2tvVdEYl0aM0EjxhWrRY2ILWZDqdhb&#10;qdHqz+8PeMc5n+d83nPe9z3P4zh/3+uSb4zEtlCqthhv5POnv52nx/+P+1Q4/DE9SoL3HCdPozhu&#10;ap6j/XwGO4vnEnral8oELtws/Hf+48d2x6eR10F//3PVyHn3QjQHj/qHoYt3nu+8nv/nHJF/CP9x&#10;484zkOB9yS+vr/z5+MtFPp0PF6/+/eG387wXZBAUe/ufc0/8dr3n8h2F168vR/52bhknp36fMXfh&#10;h/Npz8NE8sOXc09wdvM+ULh4WfzfP+c/XoyK4RAwSH12UZT3WfbOl3//eeN0boFVxRPtK5J2r92e&#10;f7x04f1tkT0NnzX4Yth6nMvXVUbgGbwvDv4qx3mRYvPxa7hqy0LvYbwXD/+9lFycrB+Q2Q3qcgi2&#10;gbLvRfxr94oVgKhxszl88PR08lnhIajhJ3f50BD+ylzFLGq8wqg1ErhemzPPJ1xDxLXouG5NUaLc&#10;7wmuhcfLHiwRJe6o3lOkRE8QHa6/1Ax0gFBUdsMaSnvPm6Yj8rLCQlcA9JzGsHKv6g4Z5czAUwfi&#10;dIQ2WLmoNrQqzP/4dq2tsbxOdvRhlnXEmr3bNa0sq7P81aDT04a44hm1SJVAIcpnYy96M0jZXyun&#10;j7Wh5d+W8OjuyFgew34gPLRtJVlSBtOnxdr15qBFYh4JAwft97dwuqH1W8vcNHDFKdsUrFK9lYzI&#10;qZ3dGqghN8Mg/M6u41+GGb9Xow+3W/mvF0BntjFQ/A+Txn+PY/fMigHdYsw/tp1f4YHHcNswZJ5G&#10;pxWWmi6Yf6owgV/YDMmUm6/u8vUszOMbjasBd2INVPIASbKnvD6wtp3xJ2GhMtAzx/mkgWLyJ7Hz&#10;BceN4+X2MVTakekM/NMjVl86R+si2nb72yEmUK3h+WEG+z3xiBrSSDJtDAj5pjZtLZ11+8wMAfTs&#10;Lz8VdQV/38g68EWY7zKnns+Xgz+RMSjDoFAbQxk+LX/omlFruI8Up2NCvmRYWsu/2C/IGQWUJ/No&#10;re4+3z4j6AEPl0CEd82YaoN8cx2kZzp0/npKFJnYA+/MWSleq2rs/MrHn5EmfUfrMcKm0yg6OnC+&#10;j9Q9zeAjEiWdZNAEK5UmidlMuAlqxc9rWiX69/4epKNxjf5h7aY/2jXz3nL2q2w5Kt+MmVyowxwg&#10;LwjhmsybUrYXeXaHYDqNkLN++oOYVmis1IYjrzb9YGUCUnSyq07Y9WEsm6TV1fP206QvJq7sUrbl&#10;1w5Gk7QiCBAkRPWVCoqQRubhqNJBvoMyTXVKr1o468SvJrl5mBoqnGk4itYvNx5ek9q04jyo2th5&#10;H3AGEUCGG696E7L00K9GIN0KLTTnRv/IWA2Ch31NYJc6LaRKU4olwo8crWxeAHuIFvd7U8AkeSpI&#10;wrQ359ELf0iIIq2UDJahKeyJqpbbmKi4rsj3vQkIJNwaYLGso7owRpsVum5ysMBfvNPbxpv2uPp9&#10;k6CY1nf75uqwWZbJ3PYZQHjjbjrzKB4WupTHta0QnG2qNqfF3kss9btrKjr35cuxUvagn5r1tVsO&#10;K/vbezdL5fJvldJ3t/a4Bw9DnqjTkLWliKEBhCsUtZO4YxdrlRzY4mcvqu5JccuhEZGv8LKgws2B&#10;qA16jO6KYGP23Y723X/MmW+7enGNatNLuMBY5+B8NZloGBbSRppPGwpsscRgxp6ApiElA3Rc6569&#10;6Ek0xwFB70fmIN/43yOuj6NC8I9MaSFu+nMW/BuQzZJVTwQ+f+p24+fP/XbKedlw363EnjWwEN8G&#10;cph3uJKgEOCSKeE/CxvYwiPUNooH8z2O70IM1YQ7yxWbVofH+4pOq4VZLB8OjQFpF/TeDUK8XEDA&#10;oGtwoPbGMV3WvcB3JUxTMVeR22J1m8Mn3WMtec8osltmaUp91asEuFiyPtCCKNTpiBhYEnIcRJDS&#10;W8vBuF2On15oQ3R7sOi9pf4Dlf6c3qVPEfUy+ph6X12PIbl+l5xtVOLkypydOO5E9KO2Du3YE5Uo&#10;zPejzoC25FpSiwPA3l6+Q72R9k4hb6M62weq62QA2zPo97PCi/USABnE5GiVpinfNtWPL3sVDTSr&#10;FsRjI5VDjdha6XWWerH2GOg0mkUa+SFLV3gQ2+XByQcGtEo7d6oy29AN1mlF7rTcaKgdWlbuTQRS&#10;9jonn3xFoXwFj7z/+t78f4l4xiedREylSRQWYyiW/RiM0vbE6yxQLXXoejNGN7HTSsgm4TSpEBOR&#10;UtRwr2RYY2fngtiEuPlULLEsux+vIJFuVf7fNYioJT/Q8tcL3xP//Kd6t1/sfVM2FnxJqmI3+j8h&#10;5+BAvn7ppk51kwaFSa8GFfR6YGax93AiwXjTpYqWzNT7jk/e4YYtsEIU9DRpDx5CDP4GHF3ECqZr&#10;e+6mTWMV1GQiiSFt5KfRix5Rybyaw6iC6v9SM+9y3g12FEDcsTGVTj9RdhWxQvx00v9z1I7aX3Jf&#10;tFwee49mlRy1ryAJAS3tYSnNqSDDfKxin+nNc22bcQJ4WxrBKMIZeiHu2io6Qm956tH48auzTpGd&#10;bcDYyyRd1y4xaTGcQqF0BcicGs81mwrRrLT2NlrBBi7x9xZAVhbpfIbcrk94pETSwCnkP+abjfBf&#10;2PN97v1OUcSHpZOLJ/b9QVCJfXFqg4L5OFZlu+hH5v36G6KGtQDM0xJ5hf+JPukA+llKPAW+Y9ol&#10;RkbPAhXFdfssJcPF7Pvn835cS0HHMGEi18vHMq03T/i495FrRH8wVLmCs9UuPX8KVgUGquTaHqcd&#10;ZkA0xV850HuQIvW5i4BYg4GDBTFXuhHgHal5y0Bu1Cjp2aC+txNWyDCrJjdNGOACTHd2IuQa0Eue&#10;pU8w8jZGEiS4+2hjl3O0jndKrFvXBEvpq2gBHUt36J+GRRa2euKuoOLUb0YDALW2bz297+V0F9pK&#10;FJiIeIOIzj0dhSzVYOpQxaSovDHA703g96xbaf9ZfTIx63oKyMom2uTCl8RjPKRsM+gS6UViVhH5&#10;MF+jHgyc3VG7oK2YnKMiCHxxHaqlNOhJvy7Af/Map2WzAlBY4PLr3/ju8xj8lSpXdkFa+zwk1Jt/&#10;u3zpouSH1+2XuXT+/S3y6W/t7/+OPE+Ar169kfrl34u/Xfrv3/nz/EME9NcXx6eXrvx1JdXA7UNW&#10;QHBOk3WpuREQFcfFnQFf5h2VKJSeWn2JhTpdCtyKXeX3/GsrOKR8u/yZ0HnlcYubOGB/pCqzLCCm&#10;tJg+Jp37db/GaNZC6PaDzl+JzNeO8x/+/Y0IMIahQ8BI7pxa3LvOK+I+XgaH9pecHlGPr4bD7X3j&#10;oJ2/Mg7Sua7Nhrrhs0otx85HvU69LxHg+gkTcDkc9veG7vSHSjZWdPBcCm8la+Q/ZZRg6vUqhdTn&#10;8Me8cRDDo+Zyo4LQYr/LxtmuxeTILTeFzRB+Mu0GsuzPpMWxkR2dYDbEKR9fOrj3yZ2YHBDlKoEA&#10;s0GtiBDDuFVSmKEQhS9lJ6/QSWZXKkOzf89TL1hQrdcOUPmpKpJeP63/IPMIOJte9s2InLpVe7dc&#10;PemxMSjof5WLWNDcS1qYnEtT0hUfDGSvKzNuimbCqC23ZugBhzE+Ivxow+FHSAdjn19JSucUQoqk&#10;Mb1Ees+WmcfqlN20FXxDzyNsMRRpAQYWPmk2ttrnYI3EHoYuk29kqSOrQZalP/RGdOlqqrbJEspi&#10;tidk2Jae1yEl1Ik6JrHYbhXyEOlWY2a9MwICF6u8weP0iqkwwsij1jvOeVMsDOArd4f6iHES85G8&#10;sZNhseLiOIVMhlQTQtwOHjjvalBkNcKtyyAqgw0unKXWxfUlOvlF/Mkafm/DkaRnfKyhYlXhjkIH&#10;Pjb1m3TM9TvnNZjJ6wtXBNSDXhuIi98/L4+eBb1/fsHlTcUV7tsCbOxLdlp8mEyfLxwR8OnYx5cy&#10;a6NS/ITAxUobv9U93fBjDWGlJjPvIjr7o2JtYHoUxw60lti9QSXTUwDdMIx+nBIMC4N11/YhLSUR&#10;4Ry2V9a7Kpxi3adkmo+R88xe/KcB63q6GgDGjJE0Fu3vrXR2TIe0pFbxpiPBzS8CaH1VB4A2E/s6&#10;s2qgKQEXUxIA7AB4sVpo+4gd8oopolpYleER3kVOPXB1qYMG593wPIKitgG1DECtGkB9fZQg0cyX&#10;MjQwoJbTTN6tOPLn2gZefTUx9zxrOxP/6T0UhEDn1zohur1zYcluN9Iq8qScSOSsowEHE6tYCFpF&#10;tno8jw9YMZ14q/omUgkfQ47etgV02HC95EgZt3TcbbFcX1BKqgioI+XRR0DZsAnjyY6OOb5Q8Y2E&#10;vMbTcCPZt3Uf30x0MMwqvVcTBtGr8xb8DyQ62v/5WG20ZFq/gw5Iz6ggMlES7RPxT5L+PyAOxNr+&#10;HV5Xam9y3cDAJO5l0nnr6N46KhDXe0UzU9jza37Ozyn2paOOLfo3OLuvhhHla0Tpy8Kkz9eQ2k28&#10;vT3xjAMRiyRNvQwDN613QOuT1wtfz18JgM//ueospxQd9fXSC4rnE10+oxSIdJM4oHJEs3rxPhaH&#10;pAjPjT0zsxWaii88rvcNym9yist6hLe6gZTJirQmGGryd9bb3Si3j5fYZrh5/F6dvgJdI7njbZFY&#10;rNLmdohl48xwZshuf69DaKDIL/7S99bRhLGZoTXJ0JVGS9NhN+swAskuOEQoYedxfjOXfeMsUanc&#10;4LursQvGoOvd2dvuQsuYkT3FgtyvcbdtdTFeq+JZtmH/v9doyKeSF48SJKlw+uygYFaHGAJskhuW&#10;1U4v2usARGa9Zcf6h+6Obv4o8ysisNVk55aM9tn5TFEAOMuFQczpY2xkHvFMJTFXlnQygwAd7YUP&#10;wUn6lbXA5m3G32TZELCMCCnLOcpVY0GAf1o+fJCwgzHts30R8FjFWil7ovROuM5EcKysUFY7QTFp&#10;p35WeYC6sGpz1/g7CsOzxL7j5NTtHZ8B1RybPpgN/ExijuV5+kxrWcMwc3bSYmQ+hDTpsMgEBwB8&#10;Tc2Lrci91h2DelSkQ8hgzUobjAkKTZFUzFEv4td6jLjrolGHoiegTe2gCQpZrdEfwaBTgBJNQWB0&#10;9ai+X7WAkLhM0+pB8aMRlHJ3VxNq2MXKxxw6WQNa6k7+3ivSn8jqlchhsQoOtvAS7b2hgg7J4cir&#10;BbAa0gMSiH/U7zuD8MK/us7LbgJVP+B9L2QzZ1PJenC5WWeZf9mtIB05evjDpLxQQK3W/Lqx8RJO&#10;U0mZrjoMp1jckuYUGOZMG3rEh49d2T8h67j4u8uxSEZWZmOD81PYLjf3wUKQP4F1rfq/TJ0ov7qG&#10;ntgNkZrqc3zeMNOpDm0MVOX3LJrPJqXbc/UkWYybjIx93lVa5mrMNcbkUM96N7Yiysyi9KdaB5rM&#10;syyQ74RmB2M5UJVldm31RpAwZPX7iLdKyeA0e1sweZWc3hVf4M9Pm/V2o2/YeX9yleQf/XN3lkzy&#10;D3z0lZcxTj1CwR//6UYKj/HSF8TxYFdGrvmwq1mlA0YsvC9CXKdZxTb6Uygfsnxjv8FPOXQwMPq8&#10;rSM81nH+2fPKL7dH0ka2NhJGcIfCa0nx8O/YeO1PAORwCAY0P/QCoyjW0Ux1WF1ZQkmJ1f5POi7e&#10;JBIjTHcu3FTS0a8kVSxvaBSzNqu18gLLsHXUvD24R5nsu9rQh6NLVO46VzyTcRi/H4RyxW3+PbDU&#10;LSgjyec6vW6ZYqZlJPMWoxMfKQsWUaOihW4Lo9ns8ueiSDTH6PuNkx3rne4rRDhGjyad48d1bdqt&#10;xYZ7vn8kIt8ozfFn561xi/4AiIEsc+2tdf30mmaI48+eNe1YVCo92STAwBAuWb5jT+KZpt9nuYUE&#10;qK+xXVgryYwz17vbMK/Fd4q+P9eyQBVYY9fjDAv5d0CHbvvMflpSBKO1q+yMzyKLNVm9En8Waqw7&#10;8TKNtSotSf/Ce/vG/0Dqj912/rp0+Q+A9fPgglL/rcyGdmkwitoUttU7AXfrt+LsLz6Zm2i+Wvns&#10;lqcstIZO7HU1O5vubXLxO6PLUAYGFRhFigXgGb9wm60OoOpwyGo+Ouz3zYqK/M3ck8TtJTvh2kGu&#10;qVyqJkT53q5StwJkbkPfW5Kn3Pso52seJqrCla4Mb5jpDpau6A8GkDtpzb7xUJecav2aKlf7EH9N&#10;vl1NLQ+ffBDk5uFRb27RQam09ZIYwc+jWDc66t0luOrX3BefevbIRqZoUjPwtOmjAjkjoe7iKuOz&#10;QSC1Pih9Z0vS+JJTleqeWrUhTtHYl914sGZnR8z2+7YteNv5Jx7R5S6vdN+65GNf5rZg6sl2t9jv&#10;5WR32Zdy16l0ResOPI42ESGWrpRWHdQ5CVJ1wqYAqPlx0KEylXCNUCtVaLDyxmK4oaFSE88C3gbG&#10;nTI0+a2mho2cbTSDW9Njm/XWhp9zCqS1C0xEtE8M7rm2kgkvEcPzSpXsvS4yzOr0WaX1Hcq5DFVB&#10;aQWjCtMB2+/P59n9/eeJ7KOaJqnTzz/XfnwOx0MeLmfD3h4SsBr9cro6vqrZaDVnafU3GlO1HJsf&#10;cfI3BvLlQVyG9y/kE8pzivgBc3+629XcFhIudESUr11mc4mL8PYBfpKsNxC59K+MTFSMOAur9dO3&#10;+14am9OdgwvsBWWvU3y/fv8cxo9wJ8U/1BrH3Qq+y8fex7D9ljuWNr0LuT3SCMUh4/TeiUH2mnHR&#10;0uaWZV15kxDhdAvICtlf+9GsqjZIRwcGK7kHaDKMR4+XID3f5bnyrsr2HdNhJTKL63fN9SNWB/rR&#10;tzbTB5qKdqcCtZDXkkp2glQCsVFjlH7NkjvUroafPRB+kdbEkudYYsL7mh/52rC4ymitDmCdjIfI&#10;bHqNHZZ3HkGgMoIA3/5IiXTpWE7IrspynTNB8PFogVysFQTN1nuN+6QEUoxyK59Sr/bmxFVRsn+P&#10;SS7mpjZayJS6h1lcXxBwXZIqLxFSJy48dYI/Bg159B4WH+NCdp5v/M5pzJznGz1Q4GQx2JTaRvIR&#10;Rsa8uK/6qXZMSQmlZa+xb3dYl+yr0WQOC07zkEswcL0nBtQucYgjhraBuczBim7VmgYyE/3ZxY1h&#10;6B4GJnRaafOeWFsuafNmivb4hrAPGh5bURaAk1kzeJgGGAx+tLr7LP3qL8uSRnxGxsabuE74ySJn&#10;KdvGd0zHV2p0cZTDuP7ybkMWz6VBUcupDcg1pfMTvvIEG/XHZE4zxYthR/2oNpd1OKaqHHmYe0dw&#10;NAQ7fqoKN9ObEAodCW8B6B3WNEHPIXSzXnjK0WI4yUWyGdQpPlhOhqC286TMA2pzTzgXKE+4pgcF&#10;i5am7gqNVRAkiUuoXtkOX5p4/xApBOdZGktnlMLAonUXCzeqTcyglzqNZiIkiL5qyvcfQ2MVRz94&#10;v8Ixv61omgixew2P5UknEBtp4swvkqqq4+aai46kEWnCnE2jvXugRPHWgS31IPbJBcNUKEx/UoZ6&#10;8l/Vj55IvQBigWaggLgfH5Nn1S/YuhaaQU9L3PBY0/XJ25DNdAkZXzWnAePGPipITkRMeHgrHKBo&#10;DM/08PbV9bX01J33gX5qogvIcJgQMzsg5pWjlCypGoIEONFA+LqaCnD/eMvACaCCQScrxg2ZocZE&#10;2/Z6wN9GElDHHY1plEgVewHJ4BKXGUU3Zdw+iVlzI8GNvlVSE8vjCYlDubSamA8OlR3pYEalfbtO&#10;31ovqpIG3w6K9GZkwIkrumIrwsIhEEs8l7FUU5Y71l7XT9lPtrErOlFHyb9y+iFrxrpey5a5ZBXt&#10;7yxrrO5xDP7mkTbH5mUpxwT9GurFStLLTU4S7BnSIFTlmXsoatlAny03HFC/ABtQpOz8IE/sSvBw&#10;045WYn/AlVoaVAUkUVD3v+wMQYvB8go0mKP8+ZcneHrDnw4PK5OvVepLoUz93Lp+rY7VO6OEigQL&#10;umrxZBqPEs+Lxffsx/i4/eWx6gNLQ/H1hiaFkLNVEor7YzPdBJdk9lXeZIb33Ij8CSBKzEUOebKU&#10;eRftOmVgOb3yrRYXKel71NGIvcszCr4r9pRKALB315aMuguBVp3TIrR3g3FDdniQmIsQQWkUsxAe&#10;b5aFupVc8El4RultxIsVXJ2MZNI+QWka5Xk89d+VDBMlIUV5aVOXw/khd5NO79xzbW2J8bFtnZEd&#10;9PcN98EOP1suburZhCnFp0j6bSvOITRNdNbZxdyPcXtXJzMO3rb9Kxms2DCFPWWs4oMIOT7efoyX&#10;r+iMZB8Pe2UUu196sKQ5uLjUKi+Y5UGeLG3bjYGopDF7NxRaGKIOWCSkEWZqwZ2+NLkG5CpDadR/&#10;cgnsjNDJIuoRU2RsryGBKh8ATnMzR3GyVu6TsGCTGET0eI3ybjYixKy6Yerb+ae9NWYSwkG8tmnF&#10;KEDnu7xIX/VGALeWBrTyyqsj+T5wTgXizjvNZUQQ2UhbSnDYsVEmOkrboutjOmnMhGo/tZoQvFLo&#10;lADh6iZPN4oFxOiS2/H5G7bz8y12EI0obOQqlN1sUEX2MdOkNRYfiPieduT4yhAL6hTKu5LrJoAd&#10;0+xTLwtDGvr9bRmKC9r9l83DPg+D8QUQl09zOeMl9nO5UN+ey/ivps/IrafNBJrZvi9b3dRZrl2d&#10;OXb8sC9RSR92UuYVoY8fp90urVxDKhgbLeC2vTlTuHsrD3MtJZOOyT3MnONdRT2wtSwuM5Lskagp&#10;MZ9phtNFuWSoHGTeTStzMYOifW1g0bouEKL5qzM+Ws1qcx0fc7TMDVvtK0pyBZMYFBOZatpehVPK&#10;2++hLMBEBa4kQHvyFrOyG7DxTLn8fXSyBGCCZrbublXcwBy84djHSNTAzmMRSMiWReU0Schy5Gp1&#10;2xwvCeCpBZOjuyPZ888RyPHlTOwn/VEZgvEgy1IamhA4wEP6274qp0CLDQ/yo74fCN4/WSajH/lo&#10;HmTSGe3SOrjAw6rP2T6COZSBXcgW5N1CQbVy+OAko/TEqdrDfc3IQXZEuBw2wAymVYDk/BAxHvZV&#10;UCjyeAZyRD8pmXgc6XqSZrv2pDDUX51PtTjOO9/MIblv9NcoDuPvPDHJyb7U3IcrsJAGEaXGRegA&#10;PRktTz8yrQJpitRVLljOlPEycrWgkCn9q0rc05yz78l/jiKqnJQ3ur0JWGzRVJ6jACEJ3fCd4W7s&#10;WV650ltqOvXGHREsodPnV0idjZh51CEuRktjfC5Cqs1EV41NCSAg+OAh652NHu+0hMK8KQTmI/Vp&#10;R652DVdSNHelN0Jo0yoRk+dbS5F54VFaAG1y7+wi8z+lilHDXTEpFUfAdTWZt8r1iulvNb7199zw&#10;ofdzJNxGeunRg7L80OhBREIyhnAHOY3WG1yokSc00aHkDbgejEEeURj1Rmye0lfoh19axjaWamYQ&#10;h/usmS1TZ9A9Krq/x6OBzz6YK6nVVA9v3TIMdalzzzoLhnl52QWZvzALDGQSVhbk3/w60GIPEW+Z&#10;t2ZERHXtmRmT/XwUahImLOvGQ1pJ2GLnepYJy27uK8HSebHnvX00sG+jWa1pYI/sipkdoufhVd3Q&#10;WUaDqtEG35nIRMbnNZbimG8dibhAqe0jh/ZUPYJEfzeeYYQsMzR0ZGGHxwLlLuWtnuQvfzSe7nkz&#10;2p8qfZ0qdnFTyuqWb3sP2VIjNlIGDtwZ2LjMCLz8XIbeJ9Dc3ZxyXJyR/xgex0lpWw8IAj1SPfdK&#10;RJP2uabELyWtwI2Z5/z9u4+7aOLCOYzG0ugby/ooVI2dHw4LruYfoJTEU8wwez/eW3GsT4+XTWKR&#10;rPumDhDrLY8rUn2JA2v6pb3y+O2bCT8BVGWrA2jfiiuojVY+x06QyMtfzdgtWU+J96D/nGvqf1PZ&#10;me8tUwpAMnXdEewF5B3TqW02udN/KjnRG4grmBW0XC1Qcf3Gk5ebz393FxbS/kR9pD9f11BOQ7aU&#10;OAjvsWoL4TMpKij4ZpTrW19OfzdxXBzh7i/m38vzM/u8ER7SyyN4N3wa15TgnWGtqltj+oDGRv4d&#10;3xPrG/+wtCyi4mPNyPKZgiyNKk6rk1OBPG5ZkK4doWLw0OOftRUuMrJJxdZgFOBnSch3GZ8TEYc4&#10;b4npjJ/wvO6TXJp//sF3j5dYvK0t2KeyXbizVV3WKjOcAk+nb8VMZTBDSWs8aCMEu/kMEM0smTmM&#10;t36ZejJtP0BHM7/vcSBYGrtlRD75dK2gABeNZEryKG7NCInYzusgeYxbu3RViJTa9wBenKyTJpnN&#10;yjKREJi+fsBPvG0VoCAL/rldFTHcX1JckmgTJtineFKuK/ROOowdN5v7vxwaUBtlPWmbxmoMGTUp&#10;h9SNTWynQyUByAJZIAwC0GHCVvO93EmKxdYRCJ+lVU//QplaX5JqXAUqIAhGqtj7yYZCwbEBo4Dc&#10;lDxUjWalldMdm9LEjAhzVZyW/ok4pNG4TQD4/ZhP41blEO9IaBFsPMqEXSM8WAqIOeyAsbYg8Z8U&#10;gg1cDppIN7j5VR/Y5JHhYQFN0Jus8VKPqBq5SwUFZeK7bn5vCFdVi28/jS0UN7hwYf/O6wv379+O&#10;0yUWHXs91OK98Hugi7olSJKX48obSmFAZuQT1AXRC39ddrny3EX5/rURqwmxuG9LvsmxXtvJsja+&#10;zw8mkmFej6IPe4SzpxB9f6cNqD1Q0ceGiMiWc7xaCC414Rizp/4e/7k7zOr96f4H759S92++rqeX&#10;L4f3dw8MUHm/wVsIl97cjOVfufgefAwczri1Yxby7eECM6b/fyXv/kdbOme/XGl5wd0rRTi727Je&#10;1yGYsCjA/MNzlf3jK/vge/5swf3Oq/Bso4HXp399z89RTQt6EHP2+GlvSqEZv6A67WES+Sp6ff5Y&#10;ItXvRnN5jY0u8x+VKLHDsFNb8xgE77UXCxFCt/QnZ4ToEb4ane4FL0Y9l/VHIBp/CJ6T7FcHmt4y&#10;Z/LgaGRIyqzK8JFn3sXtcxpGyTPCkrZeVci+4c4obDDdI94o4yvs1tw5ORh8++c1pCt8ezMkqygY&#10;Fzgfqebu/GJyVH1HiIn4WhAWozYbbBfIcbHBPffSerOQ8TxoufkaZRlvC01t39FFmhP5nP3dnI/G&#10;b4qg3R/P+xGRo4+j/g8iIN3fL2+FlA/CgXYrfBfbLren4LZIJmfCaFRXA+yyQ6zCjuCXGdPVaM+N&#10;IhCMr4JcLUW6Rd2JIDU2UyJBU5H7g1BhmtTyt6RvJfiYysMFGkrQ38VdwPE0mPnMSorMyo92zeAa&#10;fPJIOd3AjlDiK63qwUH94vph0MrbNso7ZeG17BQtmJj+LJXVl/zT2ygha8OsuS8CeBaiXuacmBtY&#10;HhGcertdzhpGhC/A26FApnVCrPNEkKM0DDjH1nheHBwxLURbcCv+5Qc9cJzYKfRu3n/SSuA2mKwT&#10;AGe5ba4UOXXoQWHXSa17DQhSixFAFsNNaG9aMVsZ56JyqBU3MGOez+5K1FEreVDp84w5s72o0lWD&#10;nmwAwU/QCdpRQ7WXshbA1o2OutR51btO3jsX9x6nDUppoy3b7YC4kns+hATgrGvvhZVOvPhuOHTq&#10;Fa3fA7pGEYtWPCAOcDwy3aY+JVk+R6+GGvwzuN6HAosSBXZtn+U8R0t7DRtyttpozNJOp4WKgUAy&#10;Gg0CBepJDDA3HLj0Ed1MDMDWex1B6Eg2jSxs1+wVZfOjMbjAK9xzbIHlIhHyKmkQR7cwTX/i04FO&#10;DAo0Xy0H0QRRoPmsPq7FwhaBAkVrAhqHJMZj/Qf5xuzYH3k6Ss9q6bOVd02gXQfBKeiC8CcK97l1&#10;y1FOsull3qWv3wzuMjIs6U8zKLsCFOI0krsxmZ3mK5D7WVKFI+izwmJMz7dHdnmiN1ZJcxSm8yCd&#10;ZySmmpyI4Rp/QcojX08oRskeWjiC3YbMADjjprkOgOylmXkKZy5GMImbX173cbJRJj3EK8yX4dp2&#10;+3fOC/OyqqW1akj/NFJyNFg7I2eYlk/Re9GnRRn3tV0tx7rg4k+r/KH4yslaIw2rSCa1Bh8NX3BY&#10;b1eBa03h3c9LxkYcCSUeAayVK4OoxGxEGYH6cbTWbqDwoYra2kIwLE2xMrpHF18a5XtS8dY2G37R&#10;LYpmFz1rZszHRjlyT7CwQrbRcIw9cv0m0sCiZHM4fmkDdYAokl54CP96Vne/aBcfV2Ti7zCvkefB&#10;7hmtM80fAxfSshg0bAcWsA0QyolTYU94cSchlnN5lw/j3s5+2BVroG3su/HpSa7yEIBDlq8Mq08l&#10;yvWGOh/TIlfMyBabPdeHZHwGWFj4IL+L3mCr/a8niIAPli1BnPBsZpzyg20F7WWwbYv+hAdLhgr2&#10;vIO/ur9gy/p9RRPsyVz9vN+k0mCTDe3kGsxgTcCCUmPTNr2csYuGX19aaawDmyppjKWLwrUFlhxz&#10;ICEMWIaHWwTY0Cxg1S5iv9+t8yuWOdlbl/jwk7j2+1x4mAmH1riW2L2WrfRCwbj29omke78kqbpt&#10;SvR2woCtGrsiLscb73aKFYouPnqBxhf/i+/tYM085+zMMjvg55oxBqpEL0NgxzGUj0IdCHBiw7y2&#10;wO0sapna1ap8pAzDatcu0aSlu+4P88LnAGxsmCtcgkOmu41qzWfve0qpQD6HhdVlgYnURelJpDn4&#10;+sYR0lV9mRAklaQCieN2wJVe1cXUR0TfcODHgYVFTkhNhYoGY0vRRFtHzurOrpTcXxIdGlJclxyE&#10;yd3Az2KjKrdEyNRNAb4FIg3wLMXnj/KhqAO2s0asMvzLDkczq8SSMkm5iOFkutxdGIR2VHMgvTtF&#10;J80qotAVupeepl/VeERjBKWXNsP4CHTVlSZ+X9Ol/UWoXKeDJ7x4orWIknJrLptb/6KvyYSBqSK/&#10;5RtCMz22xJO9zu09jo02EM+ZXmlnB2hwMkI5RgU0z7/hB0ColPwHyTVae8YTiHDTR0ryv54WF/wd&#10;i/lxaKk5LHjEB7ZwdMEtUZVdZt7YQl+jAttwUYNpCtVcTCF+Jz0szdMUzoILke0w4xGL1i+97aYL&#10;GYm45hiroyyZLmT/bd1Ms1IAZ+ZKlblw8XThWDxQxwz1LfcvEUeGYKftnjh1zOKJVd3f7Ny5SWX8&#10;0CMbzBrA1HXFM3zN+eITc7pQMr8Y8Iv2Z7oQljEpuJAlWq+1cJaNhukwgSLi1kInDQCFW07mW+hP&#10;hGEJ1LNlLRSuh5MY6O1n5jML2aSl6QGuI9wVACKw67MZQ5DW2pa83Ptx3W11fIblQpadXo2zWKQF&#10;fJ8T/rPw9mljffg3CLwiUCPbfGjeDwMLjYqb+JwurNmgtFCWmTWjPZbfmzIYwqyibtps9co0SIrD&#10;gwnDbQtZyvDMWwYEoRnCkDzKLHbq4xTUegMAnUmvC6bX1CKPzmpkP1PN2todS7for4aqGhVdkZgm&#10;iIr4XaetCeIeKPiOhscFT3zcrfsE8RgmqbTRpEATxN3lnVeMps9RNUjn2QShjyazbqRndYL4Np3n&#10;1j30feJGEDX5ta+g2yiImqrhbCqJdDRtppCCUEu9ULQFcR7tdZFvu3S3IO40HhBczxoWBpfcwzAG&#10;NJvSk0GImpRsQssgDsANzZ4yCHkMUrCXQfRpZS6kbEpbnwuiI8MMoo+7dijMICgBDMpvEFz9T7XA&#10;n4GD4FqfKvAPGao3CB6iUIUTHoTWh+WQB3kQv8y6uXsQqqICorR+VS32ICqNfNL0HsQVCfHhMvNB&#10;XO0OlR4jhGcPoutHIDr1exD912XywwfB+YTQBEpLKD8fxDV/dNOJD0JXfX6ge30QNSleoahMfGFn&#10;OJ3NkONPOBdPEw5D+Z8QogA0QVjFjd+ykwWReQVNS63vGhzLtAlNpvqp/J5YXGI6aGhdJo34O+H2&#10;i4im1k8DHBrFaTiVkq/J5/0mHLLHlrmKAuSRRZlpYiouO4Rj6POXLWSCt/Wl4QDm7v+N802od0ko&#10;Yj2B/iGhImIPlvrEYO4WArWPmYSgXPNuJljwOKkaU3xv7AhbXZJI2BHmX2gjONN2YDtCRZSLBgHs&#10;CHMkcxCjgqyUl+S0idgOu5B1rkUXCYWj0GWIi/qdjShT6fzgHIqE6TyyS554hDUWxYxwcgpUxAMR&#10;KkKvHK+5mLlinye4BmolILg/iZq7QFvMXtQB+xO1ZYDDFrK7/nvZF2D9PQEWxv1eJ1Ak5fdYjmx1&#10;34P/d7m+GgTL0UmjCnaJfEtIjih8MK1LbNDeHoIQuXFm72HwLdZKlBAJ04FgiEkP6f3Rkxj8oKyT&#10;kGthbjp5SDfeJZ8EKPKrZdfeSfj01EdG8XXF1srxn4QDhUdiWETltXs6JDZXIEpNY4e4U9FpHfVe&#10;OflZQjQiAlApXYGK6PUT7q9oCVdrK6UdCSPDueyJi1HCZu2zGUnIeiX/RcqCDwtgCeWbz+5cLSpA&#10;Ki7UFdgHGGwHUITnA+tvzLjLifQhj0MOAby9Q0usBT1i5TM6IYxEOaQH6QYh7xLJCpHxz9rNxN+p&#10;EqUEQuI4A44HlNhEQu1C2uK7ogifWR99CIsd1e5zwgfeVLbYtiGHeh9CswDCA9XEHxSQXS4Sf9Cb&#10;9duFJcvjJy5JY1EsGipeHojjsQrqSyd6fahPo4/A45pT1Ufe4BOn0J5dXxs8IsJkE/g7iaF3IGkn&#10;tRAyHcJ4SdW0U/dIIRQdQ/QUwvCJKbCV6tPCGhmysi58QiEEChBvpiEANgul8AXh6/OgTSBeh3Bu&#10;NstEiDHACXsT1A+fe6wzfBFyiaitAkea/AGHHAoUVwkMePuC9AlNdVoCCIP2KYIBIi3o+0BjHMNt&#10;wLAKRfeHY/mA9YP7kf2VxvEmL1M7DanRmwpC+iRfygIqwEEChJW5zYTXtUT8IJZNmwQK2vGZDgAh&#10;WyyvZIHgauypBiSYMGkzwNjhe3b/+Wlu+dMf4Wr5ZD/QINaJm6yGaUP1DAjpUQyE8FGyJ8x4nxqe&#10;3jwSCJ3rl23fvdnkaM1l3sd4lw7yIp3XHuhwzc5yYDBQxqJXP9Z8pVk9JW2NgzsSvXoF5aYylQLc&#10;Iq1TtNNIUSlRKxMOoxEejIaFXn3XMP9kd7Ri/k6sW9EdhNyaGjrNcNqp2mDWmdImfxDCRnYWS8gY&#10;0z1eYOa0YYkayafELPeD+NDi2g0vJMriUUno5oMQA7HjgO77xpr60exChfFlZKI49Y6xh8HLK+wv&#10;S84mHRu+3X9bD/4UvfCLsmNvsxV2HLjRcW/TjClURlgPZmSYvmmZ6KJRHBKbfbyIjLra9Z/h21t+&#10;14MGc0yjVFxWOMqkOtlnS6m7nXC5AeeD2FSWVT1IERfNguTQlH948PNL+iJi50LLQ+j2OZ79A7CY&#10;tNvDtSkD8071ITbsoAU18v+GdEZM3Zq6InhkB00FEGcxVND9ZCY3FjpIcDN6VvnyrmhE6ThV4jjo&#10;H1N5IblW4tQRMYZvNDtopG18WTYPCG4xYAd9BhP7hKjx0M6Sw/j8lB0OMAraQekcXOBk1Vv/xt2j&#10;gwuTStYCOgJCPQfddZV0Dk4CGpuDd8JSU0BwrUFRCYximnQOTgm0+lOxW+wgG4+j4ltNytBlJB7i&#10;0t3QOQftHkZaOwof57pvZdKCJK9bCCHdalWj1mRoM+M4/acNUlOoAIb6A5zz1oVZlIOEkJJW+tdc&#10;1dMk0gNh5exDie/JBw867xfASLQ2NWISZAy/jUl5eQeLMVmv3R2E/kwBCxWaue4bCDQUIN1BLF03&#10;iqMDAHVQBOz+MmbTLTiVXDdaziEmbBlwBrlQVK2DH0sHbB+OTDCfH0yZWPMinfxSSHnKcGJgfCcJ&#10;34MnoQeNhWXBzROk70SBpvuvLkR6P9zf/Sw3BE3hHTRwzq/bgabSiK3+C/5TimsyU5maLa4QBRsY&#10;ejXAhOEqkJktqVfVaR2AqoLYOkgIeFeEqQHxnQiEa0QpKypGTUkFYem300jkXj+3zcEl/9CmieZg&#10;l2nQ+iqHLCkvjsM0Rs1vTfwC4egztxCOOJi2gLRYZ7K63aB+aFEMg/DLk9Y5JCkPddh2g2b2QRk/&#10;/vI+HFSqCDkifDhIBq/QkARwCoUsaGjaAIhKwmOLCeLgeIhyZg9xENlhN1V8C9AxwyoXEw361k3Z&#10;8/DXdjQ0VjrKoxH5n3NxGeEbaAmcWRUtS8VDrWWOeEAeE04POjpwPV58T18NKmzb4WC2SFl5YtVZ&#10;KolioG9tUSt3mbYCebT4071XaEV3LlQ1nQXT6ueLUZNj5osNIq4zgQr1PKK5nRMHAfGthOvsOdQq&#10;vwDUHiykXE05YpaRB7BSIa6lmLvlILN5oeJskCQdySHMBjMwiBIh93xFbUUUZyOJD/cfxlUt/cgq&#10;LxkEc4Bcb7f5iEO8LwI6ZPg5Pvn4CFnco8UxL/xVg20D2qAS9EdYFa1tw0z/SnzCIa6z+jL11eB8&#10;LZIBMTSoMISgLjR43x7bbR1g/Ol+fKwaVOgpF1kBj4eBB13FExq0MHxZnd4HKJhVtE5gDiBaEIU0&#10;8/KgalD6iasTqL0p/zuu4+fVoM4GBdytBiU0RvJcDbZa5RQKbT52H+iWXWUNegTpIWIAEWINnuFr&#10;t1zimwQeD1caJeNOsg2l1iAyAlzPnNZg8V5eqTtLTDm6hTN0pcKnaVfTtrkxkLlRYWyDoTl7YKE+&#10;AhBkh08a9Png7pY0+MNoqkdEGix4CKBu4sCpSkDTChdYE8ir9gWXpoBpTPI8LACnnMLEBggwfmZQ&#10;pMqKIaPZlRnk3ohoQwZzZIEGPWl9XG0+BaGKhkogvA1g0gqeQMURg8jgtBPWsziYlCs9ClHu3IJg&#10;Cun1hHpnNAOI2MbGozbhuvwOkQO6hnXHJ33Eq2Ae875Ydo5AXZFcx0w4Ak8QtLEZjOmMRTQWFx1r&#10;yrZVgkgIc5Dm2IkuMlcuVrKOHTn/q+p8G8dCRNE8cYBkss4P9ByJzgVHBIv2x98AEeQnDyRpHmo6&#10;MFfh/HjcHD1T+22jCgx/qQ0aYjHystn0CfPyL3Vk3guEWD5slDVT1aAy1XhxMf4sJaCiwBvhwAyk&#10;kU/nPbRA1TKvn208wMIPiG/5Qb+Yje8qujvCbEbjj84yQ1c7NAXMXZqYEtB6yr8nByw4pAIfbnMB&#10;YqMvwICUSnsCNBvoQxT2+UtVLxhzHulhwJw8PBIAheJv6v6PCruLopcF2uJB/6VBRvZ1uYTrYf17&#10;7JTIjotKlUjmW5YNeuz+xJIziWsxD8wx6s9ioWRw+/yp/EHc8ufcFsderE83CIQ/0iogLL3yZHzW&#10;xZUvzlnRfvZh3RixemnGZmmVhGg/FVXbG30Q/eZXJAxBxdjA+OQUweUgMj86OAb+k6KgUXgg8FEr&#10;AsVpUVTUBYQNRUwOGMGP9AUY8BPtz/PJ+zYPLbF1svj6eHFq+sUW2jSWbeSz7zEotEgm0ujfPAKm&#10;JSMaxKVl5XkDlqadai2otF/M5NM3lIfdJGlkrWvKY46khPSkwqr4aPiMm0tJqEs2aQvSh/m4Vi9P&#10;fzmwHwftstlpR1tDmFZ8QCwJm+v4DD2OpXQJoj5EO8RLf4l+vg2BS3zKY0i8ePREBBUqjfpv7dLp&#10;QxQ+0f2ycin4ziJXaaQAn5NoIB3+7mV0AkrieDeRhQZb5gPQe7vJaRC/e7whdTVSdQ9sKhYMtfhQ&#10;lFSqLIisWcM91hU96ttQzDa5w8HkkZDwFkiiUrsYai81bBIO+uzJ5juCgxUBWfagJBoQ0Mlqvb6O&#10;HYWtJOwxxs7RehwGliz5NkzsuJ73/6pbabSe5cZXT8W2yYexBnv7pl7tU6tM1IMvPTBDUj5Us5z1&#10;zbym2Uo+EcYd0Yi/M5H1CIih9yehGTalrO3/mCzb0JP7kLqurFjpPoIeJs4+rxQUo59GMNNVHkIY&#10;JvcM6DVlYGrNWDi2NY/0RlgIz7zhoiqYYh740GmmZ9tewMsD11hgmJaX9ypESAuL0sT6RoEwGxBs&#10;lUfq/TN7V/Dh4VfLdxoWgDzHHJJXMQ/gu6gCSuDoj9dd650CHJ2ps+O1Fwl2BctN/v+Fn6EwSfDv&#10;k5+aMVSkThbwhYmFEg9d0JTDrWRBvEqo8kBrSuRqEkT9ELFFJjw5PvThUTuiBOSlFTx0S6lrBMah&#10;VMGLhlIUaDPwsv5wacJ0gEduT1Ji+rsUTpAY+ahjqgBRytzlnX5AP1rF9lo531m+e9dhA4rhinoH&#10;+jtoy7uWGFZVVXinHGccUbm7WXQjUzt2yrLNRscCQfo73dXYaAiQyqR4QuWOuRh3AnAxYm+UAvAQ&#10;7tJfvahKBqsXjKX8urnxICTdDtjV7TjDA2qkFWHYuApwL5hUFRWlS8wVGFKI2Ldcm++58GztChgG&#10;JZlMfS/QPxap4fodhwhLBl+UUKXmEASKEmrY0kgQAEuUcCH7N7LLDBkNTpSw50NqDbIYJUqo8XOq&#10;dI4SVh1R+yYwVymhUqQVBlvCPjtpCT0YYHSrV70t4baUMLNBs1vCdNtsMcqmbAmNnHybq8qIKk4m&#10;TLtPEuY2YVPV6usV+z7RmxnEr6qVTVju9yix2IRwQfSbjE1ITOYXDmfTnGRdJeKPCUf7zWV6TNjj&#10;M4r8mDC4O5MwQ+Jp4S1hJJ/e898SLt71qQnHZEJ0N7gt25bwm6q0XbYlBHADAGtLmJovJXZHkAWo&#10;bMsPF/5Qbych3h3NhxxfS76vVfRXNnXHi7pbjadvFKNzH/pvIk35uBhlQbC80grDDcl9SG9O2zC6&#10;ziP7i1ETVc9IjArNFKPqR3DcJ3a/MdrWbcypGQUVF4/R8aXHlmNUPy2MY9TyCv+5OCrmR4wxKrOm&#10;JgJ70UveS5kWVX4DWkQBlFYvKlQW/Y1FGacmLpah66djUUWuT4xFvR1LcLjtzDyg6Qp4LPrSkj/K&#10;14pFmWEYKtapWy0q2heLPk9tBFOw3E1ALMqb7DkghkXBlIioIqUg+gzs9RTVBF1xBqeopidLc4rq&#10;iWY2a2K5Qirh1VasKvgBRAvqEQjvFct/mmzT4H7FJMTKRXDex7nh4GdvJwJjab+AXXGZBH6zynxP&#10;JodQ1OQpoGZnDtswP9bJ2AaDc1ZrQzjd16h5qjK3SEPsoKOANrkanN0s9sbkXDbqKRRMhgGDYnTM&#10;ciICKOYGj4YLwxUf9RhBZcyjvyFWJdAlhc1sdCCChQNsmyvV4EIC26QsgQvYNljIbIZbs2gRo1b2&#10;LtxgqICwfSdYxbArP+X1cJgujGkeZNrc8RwoD7SSqBrZbsLEK2dePWADBKApiw/inPH7tQU+pO5g&#10;KyWwzUiHgDLjIgVT447H1aOoq2M5Um371ozy07YPaE1MEwpkzx7q2EBqpm1qNtMqrV2a3AbFH4WQ&#10;2yTdLyPxLjCYLbctarTxU7FdANqsrhU2PWZ+zFZEm7b1Qbegh+p2JFMAoIfoOULw3yFvf5EWUKYt&#10;C57GdoUEnSgTwWc6uG3owEI1xQ48A81jEkJMsNalttPRWi4ZSsaEFeCCDog4V9dAXbMDPEkVD5xI&#10;RIANyflhRE1Q4vDqFlXJUAUESaZCbNglF0Js5JJocO6qQ1JwEsanMtAv2qoIiAN8qO1vSIm18hvt&#10;4Hfr84uaJTWCgxG+7PVLlIzo4Q1gCeTZm0PO75yb4TLXewK7J46W/NiHqkO0WU96zpKHSQWV8rRU&#10;XAG02LFMllk29Em3giX0VFYB72Sq5s6OeSwx1GwznB3nV7UCOUJ5yG/XEOvnYe961xRnGRV6LB73&#10;g6jU9cDDNPyAVGK3Him+MSV6eQ86gJmRtFQ34q9b/tSq8yOywwnEPYcFaCDnPocNlK08DDHSmID+&#10;+w9MeT6HrG+aGulzqC35DXOLwWbuRiXPYZ5+kjRC4K938dPU/wCFGyJbmd9y6cjKc+jq2sCEe/kw&#10;zKWIwnOYBUDsXmhhSWMuqRkdMDPP69MebMAOX1+HmWM+Umo6In1vdqrdUo6legRYJk+iVgT45c9R&#10;QMTORp43hLqbMpX3hJh0ZQ46rODhhC+59HCiSZoYsgDTVuBkarwve+FPDPCzH3IvAb75YGlJuw+x&#10;BDAbyOak92WcZMwuz6yJyRuishDDJmFhhgyBp5JFZALYDJq0Bte6yIIc9uCN7vQB6UCJq/o/Cjoa&#10;5FUlNgo+XQ0ijvUKLmtn//COTtHqTAyoNrCNyZOpKj/smWgc9hoBk65GrW3Jp5g/ExE/0Gdu8Puq&#10;0bJMJV/6cwL9xaIiYUpRXyzYMwX0PqUSoGy+cQLkavXYohHm00QNS5YKUBAVyVThrQaK4dCAT8XT&#10;PO/cTBuh2/j+XjBRye2hAUykAzSziSXIAybGbxIRFcCFyPGjKKEieD93n3K3K6yz13bHOe3Xji5+&#10;Amof54EBfdRPsTTnYTMyniyhh+UXu/5WRRPtqcLifS0AJ/oIK4lca9fnnoVsBGTLuy0zQbEKJ4If&#10;mho/8SsJQ1k7Vj33QYCS+7Ok7mRZJK7t1KhUgVCl4gST0mToSvkUpHqjI9bO+kUH3Jgz6bQkdhZT&#10;xHJgEUjEhPVCRopkOCtxxeL/vL33cKFVjIJk1X0MY5A2QBKkytXI6SfEaEGrHjub3dduZJQRl0lo&#10;EiLDPDfFOP/qTpoieAVMZeWCq2Bha0OLs12BCAv90+JOK5pcaTpV9KQi0qk7KGrpRnGsKRA/oW8S&#10;l2/i00VCgSnwgwhD6bx9BhGJTtyJNI0wg0PfibilRidDYVgY6hL0yyyT3oc/KdGlBywq4Xo7LB4i&#10;n3NC2sFzcN4jjfFtQ2YWYVEagJGgzDJsbIMADRM4CZzb5RQL1qYWXiIQQa0gaf8rUqYnHs8JSNCv&#10;4hWVIDb4KTUyc9ghWbTfc2uxsJUd6Pg9wBsQgG24ziBF61T7oqik1oDSnhM8UVAtRSWlaLHjnD6i&#10;QRea/Qck5lMBDlTRjReGkspmgBRQJ9NNCFzsmtoZFPPJVA+PAMuZ1GUB4pxQRLkB+tLjLH843KSp&#10;/kS9OGZ7iEYJ4vxcEZd+h8ga0V+fAIUt0YG4IejkM8DA9eBg+VuhO+Ltt54tD8UzcT2i6uGZ/qkx&#10;aT6nf1unLqdb6rOR6+rc5uJ/uchpwinvGeE3O21X7dZi1/Zuz7UUYRjgrIU/tv0a6bbc/FWZN+IE&#10;6nAPS0bpn/6HTegR4FBTZ2PfP830Ec43V3rLO+ORDmHdytE/t8HeHKZYXkSzaigP3ZGD5qL1rw66&#10;e8rfpUOGKnyhgfMDLVvzOLEWjMZTaS5UNi99Kem0z/B2uV6F/87SnggHYkXDMpgiKawlWOlO/BY4&#10;OktVHOB1HUUJ/r3okDDqpwBARIt9JMRD7fhKHw7S9maqpvmmd/2YiC7vTl4kfmA5FxStPQQFsdnF&#10;MslwYN3SuqwtHXR+XN45Q+aQ0nKCZrDDxpG3AlvCVeIRPHN12x5Wtd1yJAP7bqvmBIJn26ODVg62&#10;eynIRWt3JiBrqUn9fymWBnD6jIYWOD21+Azy8GTsZv9oXcSXnbY8ZSkjenj8LbLQbifHxtSZCCw2&#10;6yCdjMPyUT6XwfTa8F+T1fwV+rv31gt3tcy9K0awFPVcIFflA1zvRaryWvforKezqFMZZ7FS5nho&#10;V3J5Osg8avQnnkWpiCUueTgVpNLOFhtRbEoYdduJzAzK16UfPT3MNGMavSJgdYSUOvaA/kvR1vx2&#10;JTG5PM9JQc4mSNKoQR4Nkn4Z5xVHIUbc9kXYTuB1ohgFOCSIEHt/LYY6LacHQijIziEEXd3cPgAp&#10;FhYkP3jGPa34NHGVaujBBWdZ4rmBsoVuR1miMKqDGuBu5zTDjg4gB2u1uoBz6VcrdCOtSq5kgzml&#10;966mR0G8LA1GN0XvmWu71IcZ1UcERAbdGYuVmKY70C0wCBwonY/XY3pHF6fCZ/0RmeWiyjK1rWrr&#10;yhigf6yKy4nrOAU7dR3IKEOr1OrJLGzOr4mDHevHJWgP6mSSWXF4fCSmbh1u3upC7T7E4qelEKLU&#10;44cFCBD/6QGMj/C/8XdJPNJK8HrkaCfwIGmX4uj4BLBraH9ZNVTjAA24pRX2Cxmb2aZSAwZBzo1a&#10;IHHBkyQvIJPrUY16rJAy32qFObHQIkhFuJNw+D1pWQAltwrh4KxkGRJlVka9LFEuTvpDiogxWx+N&#10;xxYYHZaoMdSgvhc5bEpybsprMgl4k0pHVmwAwwwcJSms8A6WdRbZVraqXcmj/ZWP0x+TBkCunohv&#10;vsl/f4EwDkdSv0658lh3Xn6DOLRnh2pFvizPctZT/8vXeD+nACMg3N8cNDgxMe5WrMt0Ddvv0l1K&#10;yaVgPss9so3xLrkVK+vlzhdDaH1PhwbNpdQTPw8GiTsvbGgUsQQHIPFdvu8henDv2aQZ/mleBxzL&#10;c7E1umF5egSlYXgBLN9lQNZJa2I5+GGKw7fU7BlJuMB0ibAwOKNWVhTAr8F8h1qXxa32929lHQ0u&#10;vst6NmDr+Xgjwwe5bpWJMo3Px7i7UGB4ktDacDIDWItze3tgZU+XEOaRsb/U/FeUJ+9vyP7ybnum&#10;U25icjrgU0YZaHc1RQErVkEFULoCN8nzEKwzUymQcV8W8/00dj++0GedLyFZhNbdbt4/P068GDZu&#10;OYB11f69fU2KtuXITkktvDM95pmXXjJkCDRHQeXv3YHmwPvUzg4HpeCUORCN8MC/+Cf30JOeMZWa&#10;dfi2cAxrMAr3oBRhJmPY9wHSp0NvVSxdPSCWy0nnERWbNtPEagEKhmvq5fJcgL+Nhe3Fa5x8jkpo&#10;Kt3emphvtH0SAIK4NfvJi9ObEccjS741VSqBguG1iTzAwIt16hCPm4JHd/biZc+KYwjMbM2AeuDe&#10;ytY0DUQjGHA0BVtzGTBzxHQqz9JeVtSuofS9UVQFUWXSD0vGupM1oRFVar25pD/KqBCEHUhqJ29P&#10;Hy2ZS9K0I9EikeT84aYnGjOfb1ORLbQ4/ZBmhnw6LcnjHPax3TRjMUCaNetzlzznHMCxlS0VBGqk&#10;q62jb2yMT6JIwFsjzcutsxz/oBXVQtYWxfiJz5N9V3+Jk0RYdVWfd2gywj3VHJqW+jyPtGGPUFRH&#10;MCxZWClUhS6yZzEmcsVocNiGmaZVRlRGqmWth8HvX4cj7AhqkqImO/QFPKVx1ZDrR9S8zxiCkd8B&#10;eRPG9Zl1dAJmf18r3zcWA2r1nreM9diBvSrlPXhN01zB1T1XUwsiTZJz8wRJVX7Ek7RtpPviuHeJ&#10;bUybkGBHmjCOTH/qPjDasGt/CC4wVKcJVAVA3l4bHS+99YNoqgi9xu3KoW4jmrHutNH5iGaogmcT&#10;MnE0uesPrrZmld+KvhqNRs3Mx0AJhJNbf0CCJ1GfmSYZK9DpFKilVp4NLM1apMUbJjWTXy+eDMaT&#10;ObRePA/vNNZ80Hy+mNJUmrrNcETngYQjMyVzcbYUTWgJOdepaK4Uns5jNMS590J3MhhD6HpSCmJt&#10;pk8FXIRxi5t90XRLK6nM40fe+0Ux/ignlKYhuGFQT+QFGjIFpLqqusxq/VNmpeldTRDa4GnYW6VZ&#10;BV/tDjdXaf4m29PkoPpKTgGVJpzoVSGGZGXcVpyWhq6ReHQIVrL6MQFS90dorn7KCYZPnBwVAKFh&#10;Su/Uu3KKThjN274LofHQHFKzj8E8N0XF7nXGOyhePSF1Mr90jOZDAQ+CYDSrTZN30TAiqDTb3FbR&#10;lWYRsk1hgmpVaQZdKqVMPDoCZqnId05iS6XZKzwHaB9ybgK0tr04pFGAyIv/vNapcSLZuMRzp0jp&#10;wdl6reh+MFFEC4aPc4sHfUAYmY3aNt8O7MOy5qhouYy8XSr2INTcPijSY3DDo2cjtRPJsElTxbeR&#10;9foNB/KNjOTp6OpGfh5MQX4j3+Xm5mgbSZCaQ3UQNr+Rs4S1NzIhnk1/GMdGkDMbiQFqBvxMtoI2&#10;Uj2M0j9t5Hy62PuNXH8uyx1HiqbTmKGGHTmNSCJAR5ICVdn5NtWnDGhHVoXhfjLZ0JEiGU2Ep5hb&#10;LKfhd16RqvwmOlT+VKTZ5Kta6dY2z8EitWPGlh7GcdIVGKYryamN42K74g0uPylUkpy/z6+ik5xx&#10;reRMZv55k/M/FCkEokBETE54kSMo9+WUv5bCpmPXIHHOV+09V/ZCSE0DrFxvzpD7Snjqq+mbU5zl&#10;GQ0a6gBvzk0YlBa0m1MwP+zq5rQwHQjfnKRyV9WWdk/u5gx8QEncm9P/TiD1Nqf0z4WezdmfjuvJ&#10;a6SZH4b8sTk9U7TXwQbwEpsTylfhDZszcV0sRdCa010/QhtrTp32Q9qqOa17ONLPctbKMt0rQtec&#10;vRjGxcByLqmr1Gc5sYmEfGzcOODaR+ZmIgButdcQh05BLSxtBRm4MG6Fe+LmR1u9ESIEhvLPRZuX&#10;uhlttUB1mxEJIilyfUA1/kUWhhotCcnQBhHRphJYQH5qWt8f2vqZJR7VXNATbTQRbJNbv05yZ2un&#10;WxQQM7+zcQXXOQk8m/K2vNbM9nvAiJBoNtFpbuc0mxRxwnEMlSm/rgZ+/DuziZUnOZ3ZAk5IH8/2&#10;1762A8/mJNY7mm0OcSVzPZsKOxtNKRFtD50DHZo28zptdE3TZlCOjjTctKWTmB+9acPQ0m9p2hav&#10;zIQmQDTVtL2IcLu3aVM/iZWSMHNXTRsp7YFM0+YtWpvGmXbDoLUhKWor8kRJWbQB6fkBX1ngmVMe&#10;tyMhB4dfoO9hzMuhdc/hYKUz5ndyHN55T01Seb8SUSxOHG5+mLZQ39cc7/f0EIqa/AX0ZbeoGkbG&#10;xXs6ysFn1yVvUGe0rltgHE2ld0KyQQOG3ZR5I6UzgyNkZrUTTDNtdrGOmNE1DnOp8wM93ZgF+iOM&#10;VxjYSfTuwJ1CJ1rc7qOzPcTkxwcnhCoIdWLufE+1gFZhok66Bkat6zUl0E4l6RnodCGtBKoAKKCA&#10;/uDfYuTroK/HB2AURznO7oSaVF62kREs4ylklkvmk8hZEbct5KixQ+FpPgX7VGu9l1YHRqGgg/Pv&#10;6eMdPWXZkliTk3alvSAEuwsL5RL16AXW2KspU9QHwwODtHQ68acIzJ5xqAVcOpB77UGzB6ZWFA5q&#10;4EZzZb8E0ieWEGv8sOmpk3/LTLSXAAWCwSWoC0Z7sgI8eDAfBxEkQhN0PJ/29UZ1AZeN9noi6C2b&#10;NnExYgza0m2dHEtv2JoQhaUMbnNiy8hgt/lzs2FICbTKow+72ISaCVkK66hzyqwnCeWQlZs9JyJj&#10;ZnHBFbRxXjZyN8Qfl5DasuRotwk3ml0tBVoinS/gkpYyN6gv2jVLk0MizmDSB6ZRdf0pTp9n1V69&#10;X4y3VOVPeCsyboFnkMjZVpCKp1qSbHyUVrfC8dAsP6DmSAd1Z2oftqhyvYw30nfLpN+9/KWMevKz&#10;cjuMl9aRKyqklUSCCl8JUNz9WowAK8NZAQ5RWcjQrTnysG0dG2f0iN8aEpoxa49wJ/jr6IGsBLKo&#10;UBz7RG2CkjCHoaSWjXtd9rTuVRWkkoxccPWn5+dKhQRqkTIoHOSnxGXLA8dtHOhZHLUr8BAPSAUN&#10;4Cj2NmNGS1uQpjLjfeNKgAdNBEsMm0i2QKmFcODVwNveXxOgu5Ycn9HsxgJ6jkyHPGe57QAcYKWq&#10;OAdFAUMv4RPMZNUBZStkVmJIC2LEHwVXz03DhbYqv/lwgRKIBSXBU8mmU0VcyRVG9iJMEgU1IgZP&#10;IY3y/ySd1fbL3Tf5mWLJda/YzFODZRvmGYiSUMgmiFLULZlwwn0wwGTYl29CJfvssk3Wm/VvyvuA&#10;OJlZYXoanPHvApdmRcOLWfi0g9VjCrCEgR9GUKjUBhPGNO/L3J285d63OZB1m7zNZPBWyrfcv2GB&#10;7Mw1r8YynRnlFtcW9wlGa41Nsf1GIrLNHC9IJtAfSLeo6H0fQEw/rS7SoJoUDChF5+7kaENgjISg&#10;jiVNf44wsilaya1pDkZehQnHJXyk1bcOByh2h1TUAXjlKhm1aa/QrCiPXNATIJJrTw3Z8A7dtAZI&#10;3VAkyWEGIsBl9fiBovx0GpsutLn5MAxDBhMJTK70dn0h2vDXu4YY+8GXATUy7RgaWR6e5A+hvho/&#10;P2Rz3DINEsqBZClobx12LdZR1IHyrE3QTauc005Qf2EucEkAHcnbkUKv8gcc7QHR5CILQsvJBl5b&#10;kRB5rsybg4t31ZBJIXbqfY3Yh8OAnjIh65HHW8eMxhYZy5uPQK6/OSkmsmJ5EqYMxv4A15ca9Egf&#10;ePd5i/ED40CWEUlohQuEIr1JKIFQC0/HDkZA9QovVZNes2P/YLThl97F6N8UJGg5+6aL8YQJGHGz&#10;cCxw3tmFRfu8dG/Z5FHeU0KXXnKI/fuUOl3U1C4XPvB2oXiQq7RhXu8ZTQ4mHX4qLD/aSRmopx3o&#10;swBgvnbZ2DCobfkWEejQL0k5xJaWdS3scFvLCzKNgOWSF7zx7+iXMwHzxSv/74+70+59F26R12fG&#10;q+sKO8eX2/gBW1ENnovRBnecexvyP1gg/KlWZEEbIzikrAYQorIQPZLW84UZrNkxK1CpEoCKthoH&#10;trS2oIL9jyPLARRwwHhAWyjTADDoRWfdh3khQO6/Ei3Y+bzU5GOXC/6uW4qXrUsUBQs3d4JYfeKu&#10;9QPGW8b8KWlf3CjHWi3Mc+t1rtniZ1o6w5bdgKJ13jPs/KaUfyh1xv/ai4fPbVALlmnYZin/SAmY&#10;9G4ljKuBCWIdh2gpAbu67CU6b67G2n8QKE7JweepXbSsfB4Re2ubp8BpTPHMul+xOpbzG5ESSYZw&#10;QwxuZHZCfkwUunASCk0j0DMC5+2Py/qUsi9BkFefewekW6d5XIIL5Dv0jI1L7GgRTcPQhXMySpV7&#10;NMLGGI6uXCHiDfZYpGMbYaRS4GsBCUVn1K7QtErRKJGkKGuGoyIuKOMZIe0zFpLuYUdhl8rZgS/u&#10;qAk0XTAShnW26MqiirIiD4XYrk5HkilgxSIhAYEK7hwcI8XAMIQOVKRPEJDTyUDsQhOVzxCgLaEc&#10;AlOSmCcX1RGeMGqMv1qRXO3zcIh0vc/2hfXO4ePyfHtEcR0L4KF0ztOMTpvFZhEHofLVN0FebUfK&#10;dKywfybno4ITQ841t9HL/ZGmqQWyxIBbYZeAA2NKpXc++wRHcLqTCTHtE6mzXJGQ72sAFSkqBAmv&#10;JixIUZ+s6QPrkqS3g/eA5vBGUXF8QwP9YiQIg99Q5imLKkHMOgWCNERrgqkiJrKIphAc7QEr/xlk&#10;A05/p/MF/ICT+wS0RRMSBJT3S1IMUPvK9gjwJ5RRBTDukd8CoOqjXT+QZWvfwPkYWcsM7dN16cDP&#10;mafUkcP39kVZ5/qZFi56HvHB60ou2OGLGDwlM725Y1qVTDZYIWaq+vllCSF9wCTQ/Nz4lR80+2H4&#10;5GTP7jAdn0ZU+R/OBowIgKXiMDJJhcpZkYHBWbalUQQgNtt2k60muSHbolDmwpraCHpJkqRxl56W&#10;A1IWkmevLWsx80eXmkrQbh6WoZa1jHnXpKKP+vq3Snl5o7y4Dn2iCERNE6VnktYUSDjTgbk3A+bg&#10;5zPpzPmKBjRqnLyZvuyUxILqDn4uXXjcHIzg4LitlCMxLXPAKLVTe1WEsMXNLMwVi9a/RDcMo2ZP&#10;e4lrpXL7Wr3x/GRdyVUJS+sQYLcpCycdh3wDxidsPuzDmDJxzCHqTD6jQ6KqYSEQRWXWsgdNcz4I&#10;mMhXCUA7MVYflZ5NcvLmDdbZvJhCGTdBVX///6oKMvPEmnQ2L1ud1fnBotz4/+5tl4JSdM609pCk&#10;TkiM7RHCoo5TyDVWRjr/Uh2LgJQ00iQxqjQh2h3UYAoWggU4ckVJHASRa52wAQHNbl4Z3Cz497Ym&#10;OJx7z78XNHufMXN1QI8dE6u6eToS8Chts+5q0EkfRSAfSyS8WTMHRqy9g707rF41Q5PnritKkMWN&#10;05hX3p9tZGwMuDweNCi89IKahCewyu6pkriPFSfpwMUNqrcSr5sqEPf+xjCg1LlcUnmJLaPh0OQj&#10;KQpGto5coNoM0Xj655GqLlvJnT+n1qZd3q1jESA7JiXspwVu6+6djW9UHKfclNQwagTPp272LiW8&#10;CJ45YzlkQTQQEAU9KiazpS9gMbkGdVLIjd5Amf8SHdPAlTD+d0B0tjUGPFZUSBXtBj/LJQijddo1&#10;n9FOMl1VY5/JLAKl2rcl0nxHwKRee+5eQFtrvTtD+wwuA7oW0780NWAK2M8/ygFDRtoJYBTSxp9u&#10;y/IEpIgwhp61Bn877LZBLVCQ0biwH17qF4+/9YJnceLbwQHUqTJ3RAxoh9tpdYrIrV5CmLx+RVC5&#10;o0VzbchEmRwciR6pW+SvXxgCmMLJ1qc0MYoL2C0DHK4V+VBPSg6BfGcn47CK17/G1N6A+jW6Js8K&#10;tif5BwZcUqsklz2S1mEPFPuJgcL3096brvIfnxuwIRhpy8nl6OAnTYEwjS/s6/8PAnwMLe1CfT2H&#10;JYBXN3DO5ENc8212ntJEJTQniPlc3iLaUpL/jBekknFyEiNGRwN4JK4QRGHGni5ZB3oBGtXMjrf3&#10;awH7WbDSrTrWiba3Oh8WxBI0G5YmqCBmD4RKqcfVImitVHZMwME1OuknMbK+T1G9SOWTVnm35fEU&#10;OkMPqQyXLYPvf7XjRbomyKfb07zMYMoF5NmF85dcsIlHn5RpXObueBASlmZ/IMF5D1mVIZ74u3Q3&#10;TT6Jg6JXQqbj1kQuIECMOBtpJJH0AUet9hXEmQu7E2JgdVxXyVRZaww+k6mwWOcmgCNHu92SrlYG&#10;ViUogKBOXeP9Rwh1UUfboDUrqkhd51iorKwPTSa8FMAUXPZ4J7H+5PYMDulBjxtDminSKw42Prb7&#10;NBYfHlT8B+gKnuNd9zg/p4+5uF0stugG6MfEUvyFk4piwd4mskB+rMor/THdTlY63u2ALLA6aImi&#10;pC7K7sxL00BLPF66OJcchV9FNCLf+LfvCa1L5e1zCGub3vCsqrpBICwG4Z8WBF1iS8GrpcE6crhG&#10;1Y03lwzNGuTF20SPbTdfHYCVOIVcdWJZBZFEP66SCzhEodFkU+S+7SKQpyVsM0zBAdIpIlpEMDpK&#10;Jn0fu1vxKnMpeD9LztTwS2yDlaOKA52ujL+LSBFH86lIrDgQb4nYzQSn6ZXDP+3mByfrkfIylGJA&#10;yEDXdZWlNdZWQEMVBB7SBT+g2PuYtEuvwus0am5eBvIAJg4xIBUMRW4uAjfl4npo0DZn02o/YGu5&#10;9HeCw/syrvNGVJWGdgk7tmSaWc5AsDc2k/Q649q3yljn91gShpHTiP1/DvUVDmPw36AUhWZ+Qk6G&#10;wJZd2MiLC72eL6ZuFdfj9BZmEfJFOH888deqQtcTrA5Y0vwv1FmDXOE+9ba3nFPKJvHz86zTNV3G&#10;BqvwQAKGuZ4lh/+mDSkIx3E7TdGwJDCsvAdJMyZOmTizokrWA6yf2Q/eOZI11YvqWnopxuJ/HL3/&#10;C/BPmo+fnWjgmazXCS3QIS1Qs036wDtCgml2Tz1jhAgHmBJyw8iu/7FIrxSqlGib9NDoHNflOQzi&#10;igB3PynQrEK8coeQU3DLnN7tyZRLfJFYZ4OMNbsggS5jdiEzdCsVcQJdpIJbC3HRiQrOWfCkE5ib&#10;KOvV3L9+imw3JXEaE/SLc8LKskOavTjIi7fXCQetFyx4Mtza3xcdh1jxiOWOuP1VgyQ3MQ2uWTgs&#10;mftpra91yz1SOpN1MT9DSncGDPMTp499THOmiPB5A4Y9vZKKtthX3D/+OwTdRn+oUWSqdyhC2b4g&#10;biMlcmMt9LrhU3cr1K5Lwz/mvpsl5Zao7GZMBk7aEqVxi2ErOHBwn/wAlY6AEC0Zhtkzsv3gYPwN&#10;iLlsvaCX6k/S82VTC4yLodj/uDBO4frEw/RRMzvdSk9XQvnkJyuwpJ7ymG2vzeHJfSg8JPrPKehH&#10;0w5Ig7R/7irmCchfAUs/aHOw4jerOhEnqXcT/yeld/ivYPAoaxRr8rqs7pVWaaSnvo8s3e2RzDPY&#10;KJfL3wJbj2TKRZrYZmMZ/ithP0x5VWwbuI6c/l4rE71mOOht22Ui3Ucxm4ePYzvorfD/9xnI/3+5&#10;+AJje6jVxTWg1lsSlvspSo42LfhbdPoXYrDOizSRFwC+P9uO1kI57VlvU7Z6/ju4LeMEEjveGpqu&#10;GsD1r68g/5S/T7VcXsZMV7Tlca6slspAS7nBfnQaPiH7hwA2GsFloeEcUwbHKr7krDQub6vHUFH6&#10;R2klJad8blZRXa5+1cI9AbduiaK9VxkKcj0oUi6LtWSu3Dq9NTGQj1dDQ7O2Tz5wdxvxcuUhtg/X&#10;5qTQaPAxoMjXuEgchsvA5On9UhZ4xaNoqNUdFdJ+NQdnbsQGBdUMSoULSpfJXLTMtDFoq7AnitYQ&#10;B4NXST2iHoToAwF7bAlMeQarI9nHlwGcrKnHJR5YgfSlDruQOLRoZM4UJ7KhwdoW54fYMESLSbRM&#10;awV1Mpr4ArhODAihKYwdpnKULxwiuNJwuCL6DGtxRwIrsXBIErbBe8P63tB6RQV3lKLUI2kqfEWE&#10;0IuvFBJ7YB2NSDWY8wLtCNolk+rsKcH1lCRgUWAZhPZ6imIDEyW7bMwa5m7Ef+OkGRjXZLwihcV8&#10;NF5+oJz+DI5Bgxj2XQJtJMUniaCmWbM9kaXIKgbLt/KOyReSthLSyA21KQwY7UBL8eFVwgRv/wLt&#10;IfKiMSrgxurW/igOWDbFsE2Q9OvZQ9NlBiNIRYIdFbhA5wwWoXcGGz2DUKO6l9tcpDghQISACmZF&#10;vsMRuUjrGLCgaMcgTCZLMIdJLrjbVSH/mDpTZh00TTeCi7jwpeMSuqYoPq58M2FLx/LBN7GFZ8d5&#10;eZnREZbWwWlM1HrBtOokOZRcQWF27JocpBOPyk2oirWNLwmoazgQ5uC0OmKY3OkEhatYoY2zUL9X&#10;+f9CYMewIkV4EexUzBtecexsxaH6Pg+6q7kaq8n17VylwzVko84iL7wdilGT1/STGl2aCcEjNvkf&#10;K2d59x0DrqpBDz7cnw8p1YeHT1RKEzd3j6sFyB+Gquq+dvNIwhpFSVO+AivtTnWvgP+3MjqEFbwz&#10;KPFvghvxfbnG2wMFbqw63wpJUCimqQ2CTfC/ypxt+9UjElyJ2XxffxnXKjX5fiRr06/WEdJqlzXS&#10;X3wTppF80qbaKVUbl8G38NSmLtWWVi0J/xltFnnDWCQ1G4zP2pjj+l6HuGmIsIvwGk1g9S3UfH7X&#10;P38Xj+5w4x0yOC4o13x9uqSUelLrdBdrudVBKIW+rou0he7ThMTdk1+KsWOrV926BboU/dBegPf4&#10;1RF+VW2739tZVnYY1mbRTHlfmNIQrAuR+J+1Y6UE2LqAH2gq6SvgIVgNwL/XRmMjIKjHjSGA0mOR&#10;JAHDx/EzAVaAyRfjAVZQpJy2j4IhlhnIQRZw4bkDaPRfgnCFkWAxxvwVpKHjINABpd8O0j6QYdDv&#10;xQK3Ws8Ye1jr5f4v+GeMV6n1ik5+DJmbqscDr6TjNxKMj7OXWmGoOdIA2tAb9ZHGNEWYLshnUG0k&#10;ED+UyM9CXaZq5607Iqi3Zcvbuz8fBQGggB7n+hZhAIIcCAgkxyToYDalP80YdPQcIzIs++1t17mr&#10;q0FboGQkC8zEu5qGRcGlW5Au8EASMSQkUfmT6GLlFfQkUN0bPUiQp4qDN54Ocx5Q7qfgGC+kN8oc&#10;jja1XXxqDcMsayNOaB/g+oG65gf3JRjC3BizvJ2+8rJpRyhKfBZUHApeH/mJ2OyFEgv5jL4zQsFZ&#10;FMJMOI5gBXDvFpHXIZcH5FoXyxErH0Ax2SfcRk3xy8nC6Ri2xI8DbPESfgjF+dIlr+SNsD3ybe/u&#10;x+nCvXPHlrNB/EW53lMhYBfQRU8BUKthkf4nfgYvU4e2IIv4QKeuXOpIJrAJTnYtJkS+st3Yiv6Y&#10;+v9jnVWEH3oOj2/UQzC1GktF78HluyZotk/zL7A77d/60hKzN9OTBT+Y9pVplumZI/95Dh+W5ZDM&#10;rbTqaJUJKC1zjg97gA//19S689RiXSxU6j77qTnaU6DaOM6ndq9i6+zLCzy4f+MFXAmCn8AMzu3Q&#10;7YK7EM6lLBwK4HDSJG70uDo7c74RMDMqzyTrzbppUHWG0pO+c9bqKgyVIICMi3D1c5iIgUf5N7Nw&#10;zkwF0b1HD1Fa1zPnshMuNNPKlRD+bDvqiaKbebM22rPdL81ol3g/AUYLvRC8B3DAZDLXayR2Jyy5&#10;hTEQ4xhmUjjbV5Fhp3Aqo32TVWNOb+GSlJIWZH7eMR4f8XkgxmIyovTb805noy3XA45+O4V6MWrQ&#10;A6HEGi+TcczlVWawj2Yt935TRDHloarvsKVe0nKLsxC+/xJCTvi/pIzaWfukcQa8q2rh2A1ANtew&#10;ZCUJSIyF6haYGeHRlOUxY97OeeugN0X0BIPPIdCRwzkSM0ci5YgeObLGkQxtjhwXuC7TbDOcQEwp&#10;uM/c1eZnmj/D9DzMb49C5EDvZLrABegs+vQ3gujXPXywbF6aCUbpiGNqvKnznUwawRKSwCSFE2HH&#10;V4onCCy8gn6gBIGKY2psj48dFnEfm5hG4aeu1FxDF83875/TYCNf7eXTQ4uO2tkjFdU1onMsFF8T&#10;pq1cztKmy/hfbuCmsQ7qSscb1iW1EJ+k3xjpM2NhGlzrm4y4UTTTIPQjv3gnfWY7RxiefHpMr7Fd&#10;0eQob9DCIkaRzk0fmtOvfohWzhkNFKTvy26/ZlNL1EO2LJR1S1kKxn8ZbUo9VaaLBhhTX20CZYnd&#10;hxz85d+jvPyBd37GykLLYrWIWRSrqmUWb1KQct/KoD+qqhCB1J/7jHp0W2N/ZKAw5aSx5V6HglgM&#10;kMDLSIA0ahmI7VzLX59/AOrX/soOf3zVhP1cn9d0AZ+IdFABrsgJ6/mdeo/7hX7CkRShLApPfVYj&#10;cKao8YnznzRi/0kbAtkI8NVeG72QP/0KsL+el/0hf1SixSqI+NHUrkTT3D9FlzN5KXrn6QM86sEE&#10;5vI2najynZtaasa8Bq3sF1nvanwxcuXp7DXGYgEt6lYqOIh2rmjzMUTExwwQKfpi8Ueus8ygsKXM&#10;8nhHzoD+Yi6UCyxw81/k9kJhisHI8XIrBP7V2MJVW9KwzeBvgIJUIvBQnUimPl3c/gRAp5IyiUSY&#10;BWdVMBjDxckVBURH25FqK2eMZTbu++0bF3j3rr7EcdXjOC6H2hiO03UifWSV5I3pkRuHEA0RMRuj&#10;n7jG1lRjpjTOHho3AjJ0MUQX5FgdhtZFU4Tpx3Ip7Is5ClpxE8HFleOULnNL6sw/E1pyp7DGhr35&#10;GLsJHrPv6y/seimjKqxTQZzEQ16hF1TcZE9/Rl6pwa+1BkfUTLaM7jyZgounK2MNRpxqN5xuYETb&#10;IFF8ACkg1t84N8d61JvkbaIKiJ/pXd2HePjPGwEeEAGat8HjA8CtTvXRAa7IBthHBtChDs4X4AMM&#10;cIEF0EoFYFpZRQEesr0E+P44CAlkKs5DAX47VIBXiAPH4agXDpOMTg6O3lCUHnCAoVKimEc7i3tj&#10;SL0h77xBjjfeWe/GvN7cK132zMvsxvinEKpNQdguZu54ZhC6/RuWBhPn/uBI+zfGzz9NrUdQ4tYM&#10;++fNwi3232j5PuKMIQqvbNr1KX8yyfsJl+6JN2v8vBND14nKOZFeOZGUotUV3m0Tq+N2ribKutHE&#10;I53OxPtDZSIh150tE6uqzJMJKo1M8FwmLtAzMQ9yZ22iJu58mh1P5+OLUuA0VZmAtBLQiZs88+td&#10;evdZa6LSUcSLMpPm4VW8+CovBCuhju5nrIQmK3dmxXFTiIGE05Iujs2cXtoqTTyZMkhy8Bb7BDXj&#10;PmQphj4OxxFQB7Y3zT29jZ/r5voIR6AERqA9NTceI0C1FYEfRGB/xFxAITD3lttZEDgMCKjnB7D5&#10;gG+leOcBpjtAVx3ANAc8bNyI4ADbERzH4AzxstV5Es56EmefXUBpk56ycvYBboNAwCGQnF4E+MF5&#10;GmMX8e0KwGHTPqqAF0wTKfm4gpfdvZtRuExlvPVdBG51kqX2KHfRYVa6PdqAcdRfEsPgfUaX3gu6&#10;Y3MxdLCjFOMSc6FdT0GRBZT5Cv1yaL4+vYB64b1dN1l4Cyy2fBk8/gXqiFqIi9nLqNeNm1CIWwKC&#10;QhP02GfkAyKX8RNwhJ6wxCCu4kPAHA9jtcjKXB6/jwWQccHxayeLLRrHggsUzo293EP7UKbpLbhp&#10;P/XAPLeyDR4iXgbzuZwSnqjbpoVtU/hai3VmMqjaRrOi/zSHAdzOhHs+4HoRzXya2sRt0qcPJ3eC&#10;ZuNmNEz+/aetbweujw4IqsfR0LsGWrBpKTacAPssUSjsTZoNYc8mjEGmol8g+87v2JS94GWPuGzq&#10;e8kGzr4wHfjSmKif1M0yNRxE6D8qN9rLvoFCmEJKU7WBkhxNVyjntYdJzCnmF5befwJ3SlxkTBc1&#10;QYkDm17sMK85fmE5oYwffHmcl+W9uvylxV68F1Et8/cQnR3tymxyEfhWZbxQOYUteIKxs5SVnSUS&#10;lLFiKbNh6pzsAAeTu5S88B1Jpry6RQ9zG2JdQsvt8OoVJ28BNiiI4PEp0LZ9+n8tnO5p85xkEmxy&#10;XAi0kCP/5sAMgL+iV8v27IWmIWJ8dSd5YkdwBI4P5+1CB6hVKhyMY97oIB4WQHNTeYQiXqHnMkVu&#10;QoX1WUevGxxSQHyeklvYDdiMX29unQYUUG6z2/RehtLDCPxLX0X2Snme/mdJRNbNkWJPAgV7pvi+&#10;+i1R9ssLvLL7wvpdKy9C3OtPik+t66oDAPcDeYbQJlrPaaUqTMJVMixYhohIXYXEaKJ1Iq+HsF3m&#10;58nQBZmg1UAdFevntT/vzR2R46HTjMWZHm4cWJCzi3IwMGWGzRkUHUEdI0GVo9s6eixI/TgbJPFB&#10;QpGQKgspRRZXKi30c2IAOo+3BV3cwhC6YygSD24+pZOgzqeKC8209VouYmFyaXLAElouuwVKcCRq&#10;SNMtgBNglBOaI+pnc+JxFHpStkDaN5j0xZiTNYKb1jefFyrwrvy1JRX4O2XGeY9mT4UnO28JEZVj&#10;IWdshVHRqUhXhS6fQkbLR6EIvIokpMdP6DKFlFyVDfyKuFfhXgVxFdkiZsCQJ0ZwTUtVgc96EydG&#10;ORZLhm5uFsac1QQdRNSPktjzB2I92v1GXLtfhE2OUKFrWtb7ga9ol7Q8syGG5IbAdE3ZCLVEJbA2&#10;NxOCbI5wTuqxJ1TzjhLJIOV6Bn6NpSg2DsR3Ku4XTOJbjaRVdXPc22wBMR770aKgVxtycp/lVrWM&#10;sTcsrVVZpyaC4aXLTGCFrebjndCgroPSk2H3EwtHiq2lR2WNpOL6jxhJZDcl4f2jyHWymoxmJJkA&#10;SE30EEhYsQZdGtaWohfvPKHYNxQZz3JBQzfxHrpff6WrxTt0MArcF9T24+SXCNTB6B+yDJ2kA06I&#10;R+D6xhujFs/wUTZ7fJ8q+YN7W7ePgu+64MrSSmL1EEzZNTgDDz9veuWUE4Iw27uLW+T3AYrU4Ht9&#10;d/Gypc8laPe3YxopDMusnpnXITAhYaQxarV1LKF+pbqN6tD4Mr/JAHUX8GLiStgzfcyKHxAPBH6i&#10;DuzTnq3r558y+lfjfWD/zw/Z3DgcB4aSubL/YbAqjET9rKftr9JGoKFqo4cqkVW5uCtCPRSFevup&#10;gTZTtM03fHQrnBW7Z+ApXv4wX8gKGNozzByPCVxMFgwhvwRPcubfCO2xvJiW4WdXYDatLWJ1ViXk&#10;YvUEtu+ZWmOqY90fxT9v3CVfi255ewePnydYUHi9RQ05210Uyr4SUfda7J6femZbyMtjLGc49unh&#10;sQEHkNdfuSuujW4J2Als4PMGgjGYLXRWswyH/F7KacwhS6CK9P40fCDkWgmRAp+8nvhqw6YJKLIA&#10;9QZQ6ziFPDPdf6PaTP+D8R+qf2UVl+L8WzyjejGqwy0xb1vAsqUetgRjQorSqJZDUAuViaouWdih&#10;BXlk9MVOw2LJsCx83zHQFeSYMwx/1DrCso0T0uPf9Uy66swe2GHrLVYXM+tfGcOm4oVoiRRXi3PY&#10;oyjEf1mxIA7dgIXNJ8nwGGTiQ61PiwDdyHQbuTzxPUA02eFaCAYflkwg1m4EOL8UyWvZMpTkef2M&#10;l8F3N/kZBB7qR0k07RQrYDAxQheI/mIQdY+m9pjxng2upBFQEga0JHmmpixTGA5h144GOJb+UU1j&#10;wUR3VyqKEM314XgKeTM/iVI5IVXqVDsZSw5l8Vxj2xJbKywVtKSmnKC6C44C/QAopgoB99t396vI&#10;Gl6gCL4zAnIMds5iHeAP0sa5dtBGvM8LA4rZj6gVMMQof7hx8ggJukgU8S/CO3oURDmc/aOVm/Wy&#10;0lsjz35ZweHGZ7mswColZy0ruri5MG2e2ZanpxdEI1eKj5kDjGv0nPHsp9xcsj8TXONZAEgN1yG1&#10;ptU0ZEd/S4174MXIh9JVkfazl+VjngEN2XnbnH8ByMqZQQU5QsvzT8cXogAU43iR8wB5oRt/5GFm&#10;GEpy4u+JQIJ2fGFiCftgYZRctwbMk38B/uCAL0Z7R7UJb7zLGesCPnc+LbSUbg6+lY4tKdb6KLJH&#10;aP8H0bVwV2Tt0Nh/Civ31aTj9SquMrTast4Iq0zX/RIxZlCVI5WaqD49hYTT1bfe8VbIh9cxJFv3&#10;loMXVImc0QQAV2TpOr6HM+7nQIuJx0LIQeEG7r5+GIz66hXwC5GXJ2ETcoOKFJ5qQrk2CU1sy83M&#10;8JofS2xiGIRBo9pwvW4GXmwzCDALZ+oodK7lJd5wF9OXUVFWbe2OSFnnZ+f/SmjGoBzdYfgiGEZz&#10;TCwwCWQHIQJIKUCSRxHhaHdAkZcQWFt/WoByuRpRxQTkyehzd9AMsxPaV5zP4r3dn5wVhUIVVATx&#10;7g0SsCnpkXRwS+KT8IGdURoFFBWu4I85Umwn1x3pAKWZmKjwD1JqJNibAR83oB6LkrKaOolV0BOp&#10;oTDRFRLUWK8jBMLVBMuzPRnv2YkedXg/ha9OXBAK3+GBaC7IFb2nfS3/YtD4280ILmTOPuMWnTbp&#10;HKZTUKdVHRLoizuyAaANbRsMboi6QeANzMZ1Heyl5/pZtXW18FeOP9JMX2n7XI7PKPihzX/O/gMG&#10;4GI1l2DApczzroBzAusugWXfG+my7wAgbEm9gOf1he0/BMZdYYqFenGI3nnyqm5iCHgBk4jQrtoj&#10;X6gLFV0vgvHmDj/ajdz2HQqEuy3Hm7fANVoPE1CxYbjhtVizoMRfSWOqRuv3xD6p2nwycIHYtwDy&#10;UG8KUWJKCgsVxHJ7cHWT9hoWi4EFEYFAvBJ1ZTauBApYS0D9ns1RBuC1iMUFj/vvq3xktgsmuxZf&#10;V4U7TqAuGul6hu723KzmupeGisldPcbX4gLNF9WFrrHnBnMuuuZ8YUJLy61TLk9yjrQQShy3iHHB&#10;cmhHXCOGG0q4yILzA7ihv0VLoRqcSmgBAiMHjMCASWzAo7MdfM+vxa5ZBI2Fp1+x5bywB+sWSK2Z&#10;jCpIonreQm0f0jn4zznrNad35vJxOX/eZZyuS6AfuTh/cVl/S15u8d/YMtXnSkP/hBRD032gvk0q&#10;wqUuWdXXrqLBOp0LWquT9W8z0UQzU1Jz4wfliIG5bijrj95jcVLEbuaBp8zg6BNGNV0WN8gJY5JE&#10;+ZqKH+kwdzUluWttFKpyA1i6Ja6mwKDCpX8BaDD7KQuk7LG0xFLag+ZKMyxpcwc9ov7xTAqO0T3D&#10;BHE2NxRmfZrJs6ibSXbkaeygesXV4+BN3JFIQfgTKzS+aN8M0H/Xq73rhaRFfHY7DBPAwmQ7OvBt&#10;nW5tGJuSOl8fYUcEv4Xg2QfldWCZDXIZ0F6g8gpwgoL/2dD/3AlJg9Ul2yge4nU3/D44ebEHbTgF&#10;B6yH1Yw1q4qoqwmgwElZlOnqAZIR95+k3v/QX+W7hRQCEhOuFCN3B+3SnxZUh5qTgwbJTfgCrcGL&#10;BzFZA9GsNO/lueO0oyOkK0qVhPQ6wutAQC8fQY227vPb7JX/mOrEgL1V78zoUG6aUWlkaOspLnX0&#10;E9sx+h5Qi1z5P0f601DslHUgME5bXJ2NRuaQXHvUro+DUzP1HBiYah6HcUuBc1Euy+O+1Ycc9App&#10;veMJBZVX7hhKeWpEHVJp7HDods4qfY9R6CIOH3HrreA0X3xpP4FQ0vaaq7ooDtwc3x9vYy//zrj3&#10;5GNXIgo54xYiorSQdaoR8c+qc2xDhgknVyec8z5jyvXXko0Kg+md95hy0ZUxlrxSRPPAiHRicMLQ&#10;6tXBrArS01hrQZg7glhrWPGZqk5qrmeMdqAJ1Sa0BQYEY/9OhuM7tSaS6oTzprXBT29icWN74OQS&#10;OUzaNPzv/adBapx0P0U94UpeyqxagwJMtC+TEMUJMD6e43XQu+OjvvU50MEH8VoF8xZREmy7nlgK&#10;HrRmi5WE3YV/+bSjhtr2toEWE8wMMeyNXtm9QycJ65+YtqwTPFzyM5OISt2h42VwX+wd7iTv/GVt&#10;40cTVJ+4DDPaiCWBozA2mHA5g6BLRNwOEmhpgIB3q4EY+n+ndYj/y08y+C+r+LjUVv7Voij/mfz/&#10;c1XS/5T4BK4SBTwJIhBZodIBVhp6JcO4bkYzvGBoDqBSklKmlJQrvAAEABCAAwGSCUQJKAnjqfEU&#10;RFRUcvCo5u18EStIjX+qiKCPP4xL4+dl8aqqIEFBFKGnalxOD9QTo1ZRRMIQUXJE1Uy7mIZoHOqC&#10;rLQ2zkcxGNSapoOwQUR0tSaU5LIh1HmJSnGEkWLL7ngQlpgmnpK8M1KT0sM9XRcyHzXQD06m1i1B&#10;P6hbRgslgpUEZqVzRO6TEOW0GLM4tBzIay4AGMAJVLCBBzZgAhJsMAEPlEABCghBCjygQQa6l0RC&#10;fSEAgQYZNACDDEaggQWkUJCBBibY4AIMSKBBAhpggg0swIINKIABDExQgQ1SoIIDjBGhJdjgBAvA&#10;oAQaYJCCD2QAARSMYIMLMBgWbHACBmyQAhUcIAMTtMACGJRgAw1SoEEKMjBBBhRIQQky6MAJMpgA&#10;BiTQIAExGTwAgw5sAAEMWmCCDS7AIIMRcGADKdDAAwpIQQkcYICDmoTk7WgqSyKzYOlujwq29Uvp&#10;eETDDIUU4EB4m0E8mKjyt6BqTI0T/6IW5StmHPck6AUk6MAKLqgG4oJxTS74gYwsq4UF2EJiZDGI&#10;7DwQX2BW0pNHFsQ5w8l2wroY8+zYPFWmVvM9mJi/OGV4yuKJ4VAkEZGpTAidLI6TJmhXiTzOQWpV&#10;DFFZRCvWKUwUxRPNa+dR0CSGD6qJM0gsVyhej2GnavyKsDjRhtDwnblxKgZxNzdRLSo1iNxN4d1M&#10;cD5RVPE1SngZDJoElzjVI9hsrA4SHhXR3pMswAglWrEtm5CiYDtVKvNiOibjbQpwwBK9PmhT9IqW&#10;VA5I12NrHcjl86GSREqm6oCixhWaAwu3zmPhwGlIAQ48HqKDEqHq6mDdHJA8iC1qe5mZZc9X9DJH&#10;UNdanUQROJPai6yEQv1wC5ReSiSQUF+VOTUWJGdLVDiWkpqvvGBVX/Klc38UxlKjdYTW6Fwsrc1L&#10;5Bep/lGpt/4FWQlANZpF6+ATZCrAwUxZpRvSxoTKfsQK0kiF/kTWL9jZw65UOBSaIn5WCWfsriAd&#10;k+VffMz0+dUFsVOOgywO7ln+gyZkbP8hm7Efs8eHJkjkceKM7ikfZKGhk2hV8aF4RYcoThwR2r6p&#10;Ki1ECWsTFb/HoWlU8S3qtPXxQ9yE8ExeaDhDDYqil1PRMXGm3J+IUeRkUZbOsKvW6imFQZNKMjv4&#10;RDQu+8Prw4tMA2esqSeoZO5KeSqthO6Rg/kvQudIB+jTvGjda0iKPI0gj1zAC38a/0bv96tL1CWQ&#10;x23dSRSBvkuAQIa4EYmpydQd4N321aJ55pAEa+QkWbga3IQOqufChto68ReITevBbLf4jWYTkUKp&#10;wxHtIDfWGRctZruaTrG6A5GRl1kScMJxm9VAB16cUyAZWrwq7+U4JNwax2jTwjDqyDFtX51OyQ2z&#10;WrEwLs2d3SmRLTVxmnh9uwesCKJISUJyetUpoXFzroIUaT3QOHKpkUDkLdNOXs5dORWHagkbxeNi&#10;9VXFKLBEakziB47rSB1RLQo0cuQUTnnqGXlJvzZHSk61SHIrJj0TCsu5IxJDszidMJKCRzpJTpG2&#10;L3TJjAeXC7ngGy50LFxYQiPZi43QISSUjfBA6rbswRr5R9pYhQejycQq3CnIeMgB7Q52F/JJtbfY&#10;QK7Ubof9veqnFu0k9XCXyOzeGugzf8Sh8IQIHlyo6NFV5Es6xQmGVnje6dmLKMT1sOpTf1QampaZ&#10;cCWXPVgRpZ1aBrlH41DB+SwcD4jFKPFY42LGcYJvRGcvCYb5QevjkYJLhDK0txockrERboIHLBpr&#10;d1BgRfAbvR7NIPnCTkolSHVwfngOZ6SG75wljAepnzLhik5DtQVPMX5S6ED40/BzceukUPkpP3NQ&#10;JhbxRSzTTD3cqkgiijrPKEkY2hmbSCjue9UaHZp2zyNndAffTM2dIaJVox/S+BCiQDSys4PLGMLG&#10;O7YTwvPCfhbirxzpY+tSjTuDMkJDMsE1SAthuB5NNMrBnvgUm4OsTNXnffSEfqSraB9LzZ63osYX&#10;XkUF1kbTvtemb8zou6vBd3OMwu0cGVvKzZBdWK+FwzpiJA1WfpY4yrLMkO0bbU33smqQIiITE1Ol&#10;sMzESCCypDgjJX0m/V/L9EJ5XCiwpOVc5UVeaqhCUauctDsSi1y7XIaWICMGAQDACma8lbzWKU25&#10;lK5NjZwkH02zZCJqt9CDPVeF8SZq9ki0x1eefRMN/Mr7hbxPzasnL3IojBe0fbPdkwoUtMunGWNI&#10;XlmRjHzIKvpL3nHqlhld3Kt6edVUsARlOpIDafSimr+kSUM2E3v8Exa5PQlvYxFKFCSPeyhu4mhF&#10;30mKFQ6aoarPMyRhOUXJuCgkZo5lkYmaR8lBrUYakjOCJBhiZJtPUMTfqq82L3c86Eu3OQqKYmVI&#10;6lSGNbHGxCfuMGWJ25yXTFL8an8XojxUlY8ElU3fiZWaUynuV9nzzdqOauRsxacsRI/6o5zeJVP/&#10;OBwl4W6TsoVmIcbE7ZFKSZhoXnumrW4xdU3V89k5NPamUaN1ZWpMzWNcsuuklCMcqhTkec13YSAS&#10;zmuCRHOqIr6KyH3Z1LfnKagkRBr0ItYp2pF/v0N4cNKdyT3Rk/f8m1GwZjOy5h2rK/NdYqYT85jP&#10;o7xaxo7YUCNOclqWgz00CwVf/oYocU/CqmMH09p/E1ECndPOpRadTUSDpKqNGOt7aqKMS50xJypF&#10;8FWzGBeaKVp6WmcvtUfsPGg53Ip8S3QuVAlW0N32YIiofJ3KopM0dSCv7Gexp8EYgzdXqSnrVhDv&#10;dYSCQohIx8423E1NifQdz6sVUrgv+YSJ7abVQdNJXKJowvZAOitHSFKF4nl0WKpFM0S02aYGLVIT&#10;tYns4Okspr2EfIaiTLLIuC3RdbUxiU7Z0RKiE2mv/aTzWmquT0nm8miQc7eHUn1QbmEPyjT1Qop2&#10;DX36dgeTOcgmu6D7YckhRY1NZF6OI1pRMd9cxBRTn+gHWOEiYvQYEXqIJ8xIWyV+FJ6TiOnyCZ0j&#10;Q4qRwlSo9KEwSkbsFAVFLhaKFr3bpUxDj5LYSausQ2MaStE/sVgmOhdL3blLyGXKSnhLmZxxkfOy&#10;lNP5S0o1j1TzQoD3GNZ8rVYFIVI5EQpwIOc+VQskFIqGpcpD9IhdXSwx4UOKTxT/N94gi9q2FRcT&#10;AxElxvERJzFDDydORzzx+BxWLAfFXWzspjiLJphYstIOI87KDZbCju+eEEvIXexwU9GooMkj5EMS&#10;mNPKtLy3lqZVd6O3X1JdRG+3fvp0dpCs5tyVfudKJDF5sPLVHMfNFucSKhJ5sDKqcUKxAUPh7My8&#10;UmOW7CU0LBrhpKFRU3Oa8xuO7WnNx7EQzxrbs9Fm4nxMfGyOuSclFPNefFMrwibqNWTFWA29SCw+&#10;sfBCP71EfP6YNyheqpEw92P6kYizszCXONFM23hLSLnEuRlrGLFf0zCa07uicBSRDJWjLuOFEcf/&#10;i9vHeYbjd9kN/+P/xY8i4/fOinrUY/JQkYMiRvwuX+EnhaKDekoUnE7wh1ZlUqNWNDJBauUyGAuf&#10;gyIyrcxYBGmN8BI6qHFDKmRIB5TPojyuCZSh7jMl74AkLSJJq32QRISNeJBOSSF5RkpCcoioN9k9&#10;mMnEtqKDFEAA48xFCnUc/pytopEoFbk2+2UeRCJ7M4FOHnJr3FP/vkRUInKcYwqRcDiFTGWRkMnk&#10;0q4o8mgPJMk7j4ihckSiZJn2JTsoog1xeqJpZaQ4GrozUTE0oWg25UeN16IwNAedz3imlSCp55Hl&#10;QTFTq9AXIlqopvJIhkHzhfgj83FHyFWJUpQIh0YmyCsujUydwR2PzIPvbT67eBkpoflUyDE1ybGI&#10;0uPjIKpQMwddie8pbYnInrG7kgl9yG/w26GSqPew0kgiOagzpIRrpqC6Ol/5iw8F1bi6VoQ7rphx&#10;jXZNkIyDSGaIpoRCtozEkDzTrWhMdHhmTNGFbw5afQRdZBIsLBetPg5KzUaGXoHTumKI5mXEg0Wa&#10;JxZW8YqyXVSLonNcKBqKEmlJWYo0sopoi9aLa+6HSlyume+QwBRZiARcgADVoRoHq4G+KSSHIPlN&#10;f0w0h84cTNVXrCnN1GYl9REqeaakfsn9NJRzwJc7k6c437eTTE2UicYwCalPUYUKP4/xnMqTkXII&#10;DSdmlKWPwMkM54AjRNKFDKlN8X1Yg2Eqo/IGVzxoKKKz4Vxzq2KfPqWXM3QNkfjykD8HcnTdhQBN&#10;sWaGFOJQ1e1KdGOQwszMQ3bZH0xVEvQSEY4E1eV7gijEKbEKEQ2RoKkKcYSnyvOaCM+FQtj30Bsi&#10;+s8prEpN03b70LuQ0NYkXiKjdKrQRWyhGJlTWqcQ+nwPeqtm5DGKkc1dIiG1cRRWae0miQodVZVY&#10;mnD0zgRrThJDUyU0XdXMFKtIIzWR4RmadqaoZREhz5Rm2jL1DUuQUG+bpY8h5JRiWlIPbTnnjCTD&#10;nmkJlYyOWBLzBLsaem95lMZUoRmb9oRN66KJKhoijZBlooZmSkVhIzUTGlsYDhuiZyyfxFT4hlYX&#10;dsEhs/LUp3NA9brDNFWYRGWPL/YESa3xoiJFhaVCXvgP7MmpYa1nbu1PTe7ooqkDVTqkWO9KnmpN&#10;rAYRqyGIiEUqKZoiRds2N2ai0EH/gcjQY+sSqwqp8oSFY7t+4ETtYD14ooQVSl29Ja2FyCt2Hwun&#10;GRXtziSoTI6H02EfsaFxjrC9fQYJyROp0zJDlqlpkTuSX7ZIdqcc3hZb/8yqb0N++B9JotuLOhRr&#10;+JrCYErDE94gP6jmtOGSQtO4zxKdtW8LfepoSZxounDkER7ilLyl1OpEieCQl4unqcN8sFqI10GJ&#10;hrfXED5w/94zojAOs8K0eh8VpA78OrAIw7+Eb1KK6Pn0wWhej6mDy2jICyl401GX0CUUPE+LQQAA&#10;cAE/daVRHDmFEYZGHr4+tK8aTegvGflnklVo1kLZRcu0KHsYG03+bFJJByPDioVclXJjLU6wvTD3&#10;YFwN4ZcjhmHq4cSoCTPbY7h1wGVYqmJ8QEUUj3CpHDw2EzlqkR002A45OCIHHVYxBCNYbRhKMBZy&#10;eQ0VpZQgcjCtuMdzMqeofm52UH8VFTuoOe0irl++hNqRRzGhbbc2yGUV2qlOqAkl+UEoI2TXpoOx&#10;iJQ820G9omyYqZcQHc4JIpkoHl4e7BcaV2fO2W6QTDgnQmsewdNoIGeGSPLswcOKmOgmzEyIOqAu&#10;hMpVbYg3hFJmTcJjypGTZ+YbkRBFPJFnw9a8KGybd3JNG0qmSCMhAmcOzGoEkakKmSh3njAZelFt&#10;HjyZ6IWShZqDRRkni9fg1qbLAo1NnmfhMkFepn8mMkR7S8JQLM/KRHMwQV4oXE7WTcEy/vRBQUQl&#10;LuFw5blHrQZPjA9Ol40QYdPoL8xCedB2pAThAydEnV4Wj0yVIVfMgXRYWrKtqLjjyg+KRGjlIJrU&#10;aFoPOWhIcIxUUZ1sbsIIGW1VTb3DRSTZZbgX6guyTCJwhqoHFFM0ckTQWIgM1QOSGzGBO5iqhawH&#10;dDFtAusKVBqx438hJhQP7Iogs9IwJQoyE4IH74RDzITRbglnCTlYCUUdeVRNSinNQsEWesWIhSo6&#10;pCkhF3GhOuQyRzINnjBDj6sm5IC6ChOzaci/vKozO6iyBzIcilyJdyNVWllsV1AoavhUNRTNxQ6e&#10;ExRh5mAWJMFA6nswpdKWIfmGXsRsnIOZNA7SisVCGln4govdG1Fc0ljnwEplaCSCO49ERmxCrfWP&#10;edcmdEtYSEzBt7QmTpgQc1CbKVJVJSUy1IUhmp4idnowADMgzN/DoG+XvAizapgemGbmm50Ki5rv&#10;mlNYtFp3FMJywHvKCxIdKqEFVy8JNQfkoNHtGNp4oePHBPZA7gm59A1mOVBIJca1OajWaIjhEZ/z&#10;YOvmnszvOie4v+WsfynRhPUvNxR4QIr+plMFHkxKguzAQTIPEUXHhsFSnptC8aAVdMhIQnkwJQX3&#10;Y0dNBI4lqGFXXQKrpeA1HFj1DkZKwx7NwHJww4EV9eAd0GaVOyB7Y5q+aiOhLiGSaZvEduEvjU7u&#10;icTWLM9MJ8xyaUitcMIfXtKynDIKCRTfCM10OLR6SmRdmLdmhn58On2FQZKazqs2MsppaKkJMlV4&#10;cH4YB3U+Q7OI1HlpVQ7XYVzXSKRIqGy5hHhjprG9E+yOdET1KSa+KipTJJwJS4SKlohv1zAwysVj&#10;rhltKq+aZR7nrpDAYQixytEmjwepxdouJ5ukIhaOUKuyPnKhZiwKn3DydSOduAcqq0wj8T/LiLwz&#10;WpQ05EWpIg695BFqvDekwso47fk6ighl1YSElSI3F0FGak6yxyfI8JnxvHTlH8tHKmiqw8nQJkjj&#10;TmyK06LFQaZnQxBJSIS0MeLBrUZBUrJtaGKN0CgSgqojdE/mosTjNYOmJFalU+XOavOwSic9aGJE&#10;q0vYhrwTqjXBhsfVic9IXHHQV5EwIjJxGqEwFRP80Ioy8wdiqnlM9a2FOWfwgPau9ZZb80QHJJad&#10;GGn5QemGQw/HivIktA7GJ7/kBx2XaxUjKeKpZDY6kcwlyILUiCxUdVFNhti5aK+immWI1SoasQy5&#10;Z8mGyJiqkWSKNkUeJYRYNZsRka6UI0jK4eicwaggKRoT1R5UmyJqUSjKUJfQZYrxlalEAmNqs5KH&#10;lJoIppbptNWm6Gn0LcYqKhVEe2Ndo+LMDnXOqGWesBULIXNUFX93Y5e0yHvE+JxF9lRmugVL465L&#10;ZnEptqKE1flQzamtoBU7r9ZWQv2q9s5DwhFh53RarpH4TXJaLlPuRXxn7I6qcmRiNdX8NXU313z4&#10;9UkZV2itUK/Xdb6odUp3ERnxlnVmRpx/vseJSGyRo0yd2zOeiOWW0mjhMyz6akHShJSiuKiqyfny&#10;+n0i3GMhDZG+nWraZ30nvcmWyVJqttiTjfamltSk07T1bzKqvXhnOSRbK1ha3rXTasYPriORKZmg&#10;IwxRSQ16qFif01DF6pZixHu6HDJ3OZWFSGNI7troiQ+Vgj/yb0VFnZpPdv8cxhghqjZRNUdfReKf&#10;aVZ5nTMSVgsraTXxXaGivxH0TbwsVKlxIs6gw8gWm49EGCdrNouHWXNTuZiDF9NEpRJCo2luF4ke&#10;EyVo2jiL5mEpGimpxOs1yiVqlHipRV+8XYuyInlIDhovGaGhyEiDuylFcYgyLrtSyY6WOhR/hEpi&#10;D40jp2lit0NqufBpaKOWRmeVZSe2yiWSxsgqQUExE/Twx1OkVNBIH+VKlTDIDI1OVYdqyUsUEXXo&#10;vFuKUpRsipGQcjrjUhlyuUumzqsoRYg6nNmc6rOjMQVRScrTaIackQ4zJZrSmEqbmsbMLMQjm3uc&#10;mpOmoshDlJG1KDPsXSySy07MnPjSRMmlJgxfpKk4iWObPCVnELkcFQwxzsNUQeFp0cwgme6nSdSY&#10;pqw5lFqmqTmUtfI0RPEHUk3x+cDBxMmeifpQvbDNMGMGefNhzntMYrXhdnm25cGLQduV0FktUD9h&#10;GrQg+yNT+oj0c5wfy8hYZFyLaoXIbt0Oz1q5WfkRrS8kKBotaSVMH7TkMY7ZPp6JYhiKTtUUdWNy&#10;FmpyZTlmhCG+dxzj+Jwc45lOB67SQYxHpCE+lVAm1cblqrDZwTJIgYZRsZPQF4YTokwM5JlhlBzP&#10;zAG1NQ1FNe86VOOa6sG8VqMpkk6VhOo4OAuiztR0HDIOVRFD68YydagldDGqYWxqY5qPVR3BsKFp&#10;w2PPvGaiZqhiotypKBJPtMYV6cGQmCSKQmFmFqaeoKGalVDMULREnKs1Qx4pmtXmoOhgKoFkvpKV&#10;hSIl5NSTcpRlmIWhgzEMHbwWXDmGdTA7qgK5iNyYlUIjCpE3QiQ4ay5+EQkgQByQibYwO9j8O6hb&#10;DvyoHHDsoUAHcR+43M/CrTp8B6uWW4fNAa3uehWDAABAA+FkmOVAc/AyVdcqhdIBORWe3BXT+HpL&#10;NIjIG3k6itXCUH1mXM4BqyyKTtUcUCVYunSKpmgsnNJB7bQVKiNm5OkMSacKI0TG08MXb/THkFlX&#10;hb4pp1W6S7KSOzIUJ8xLrXDuQSSh0DyVV3SWCY9aI9dCI1MjjmUWlsAJsXymjWw03f+askkZKXk0&#10;B56Xp0M9xfUnSmgz5stRK4ffED3i5YlmqfX6DLUsSWuIvIkJUwXSX5NclXi9iHbqRBqLaE7POkOE&#10;anNWzGSCdc6MsE4SGlX9Mos+QjVlFj8ScslHhoQcUgo1l0NYE3LQVjrkxf2oiqs0nA5LtDkh75Wd&#10;hB6hKa+tj4dqMgp/jCXijB+aqS2IM/OByBwkl/sR2az7gN5iRSj/oJdVlIdawZKJIJZUFcUIozXC&#10;4GCwIkjKjVkRBYtoJMUadyRlriQ4KA6PYcjrug66rz4dauUiNNuncVDFy1OMQO9WEidieWJk0ik+&#10;ikwVV7k6FEgVv6biJFOVKCmKW0QpikaJba6rEM+vKa+8me1DeU11Xi08aq1o6ia6JuqRmi4qPJFJ&#10;1Dm1clgiUJHIgThGF9VcUSQcqzzupdwWVfmsmZk2s5r6gfTlmCCvtMoR5Wayc4c8U6ILqzR55xCV&#10;2OKriIRdtw6LKC4SY43ltEVYxDqyi5REWF7EpUSqyiVrv0SJZyfpJhUebkT9RDP0U4Ui6jMyMf7U&#10;iAr5KxJBJxoZen7y4n/obChUn/0UK0+Qy8QYy3MqhSR9KgcLllC5EgytkUnLeWhstubS6Cmd5nkR&#10;mabPMtOX066l4dOg03ZretCn/dOLaNNGPw8iooU20rGLjbmjT+lkuqQJVkVFjWMkBWqVRhxaw3uI&#10;98VEUSZYNhG5iOIiGr3KuhCHNaayow3XTSzRuHjZRj24Gltl3YwIE2VpO6wHeR+bgmaSTtgi8k0+&#10;qQYpYivHqygM5QPakOKuilFUpOJEEzYzG06KxPPgo1iRPGF4cJPLg6pyJOEe7Cu6K/YTr+pZnzhJ&#10;jH7A6YpBI1RviKE9GKpwCIMqzk15JScJpjpeoSQcLxEJpVNx1HMo6BKrZ17c8B5ITPASNzkZ4yOH&#10;DlwTxbiEJYgZWgebeJD+CPGDyTAWL18UbzYHmxPxQQ3lA6EsYjb/XHRQdaseVjj7rA+dA1lV9STk&#10;oZuK2JoXHawqQvR+QLeExcy9IQXKfGT2TmUCtXqSUDrwA+mgcpFOmVO1BlKnX2e4zqiCSDoPlE6c&#10;E6HSIM7bVijpGMPbW8Pp4OQYiw72OXjEh/QGuqb1QZmqKDQq/n8gRW9ESWYk3oqScEw69QmZ8ODF&#10;joNLtansCUnsM2Q6SkGq5pJdjoJQD7aDGU1L0kjw5zuouUxwFMmXGI3z2f3CafjsFXxWxfuEf79h&#10;dQ98k/SoGSKSExcXqQbyDBtcZHzm9PLyQzwPLRp7q1/cjI1dJI3LkG3c5Y00PkV+ZI2/wp76LRd6&#10;SA/OclwJSU1YsUuSGr/3NXmwk5mc/uEkOPRNTnKk5J5jQrBRJbLRZYEr3X5JrOya2SwqpS1DoRAk&#10;kT8WFHotsre8CupUvKAKXGnkFWJUKLcXQRGySR6hdf7yNhT0kgo1dFYvotN5cEhRBzErihayiWak&#10;Q7uTqU4JIxhuy4hQdg7Gyxhh3PTo3Z2aRaetzl/i38TqhBPvUOy4w/IBnZusWW3yB3Fuvjq6Xs+D&#10;ZL23SURXq5NGgkOUzV5BiuwxEtWCRPYJTeFkF6G8RgdplnZK+cqqichlSMXizMRf9Yc0ohupoTIZ&#10;r2IUK15EnigeRbqcCn9Lb7odp2K5Lr4aRZYqPsSIs2bossqiRw1VfIgX4mQ8l6FL+jlkvMrgimzc&#10;xSIn81qLxbooZkM6Gy2G4idOfIpSCXN2StyfLk7ksndxa0Qew8lbmkifi4WKJZdySnKuVhZpc9W8&#10;z+teX+UcSf5xPHKSxBlWZ8ZRzJCbat9I7+Du4GWCUSILV2WV9poqXW4hyVkmBfcJZ/Z+ErXbi9IU&#10;TVsTJVtyGoc18jiHKGZIUm3kQ04+ZLmlfKVMXiVHJq9SZOPWjFUhF9JSZc2EfELykcPtFXSVG6d7&#10;0WYs714fFe0T2vd5QvseM0JRQrXv29AMvdiR7+F56vs+boj+fq8JWasL7ynp+KLJ0CVXUdrmyS7e&#10;55DhafYOKcY9t1diPfX390ZsMxZhlLUp1bTIaIjD4YaJTcwVC4kXJtbZpRqbO/LW68uj8pkKEY5D&#10;bOwsbaWVjSaVipC0n0Xaja1sSrL2/LmheGy8aTtrUmzFeNOkyntG/LsaMX7O41FkNns8sfidK0tF&#10;qIqvzlXiKVohZnGalu4xYkhX1cysVTx1U5qfj60mZP1a1JpW2k6KCtu8zgwKDd9ZdcKvVjt5K9G0&#10;Ozi+Pu335BXivR41Pu/3s0Q77xI+auM3o9EnestIKCdk6YOr9MJNT5UJNyyE20gvHNV6oclpph3N&#10;9CRvGGkfKCOhPjwZPUwm7chhsobJqBcZdRayvjhzSrLq2dEbnmbFk/ZFuSsqedI47YfeShNxjvM0&#10;k7JFfMxaJT+aDMmTxvL7ynsm89a8Q560ofFEoyWKta82M3m8inLwrJUd61uraLV0FjO+aN1fNEaM&#10;n4lsmxr6/aLvrm1UleBMHFljvHREfrS2PG0enrNvhKIfTlaXciUprhNriZPgjZxXIBfRosPYPbd3&#10;UYsli9AN4zqTbepyWfFSVqPcuizGJpfTFVdeZEfiKGdpj2tdmF6r9qbiLU68RSoZTslwnG0pP1G0&#10;8hmlnktuHB+RiMTWSuT4iC7d2ej4iEGikLg4EaU6iktR5C/WfvF9OUcuTqYwTnOxGMbFpMnFfh+L&#10;cxTFFLMkblPiJEo8Tonf5AwXJ1PcKOMzJz7FeWIui9esJ95Gl1SL16SqxWv6YtLGY1H8xJjIZVgh&#10;5Swnn3J97U9JQ+HJp/Q8+ZTiijJGjFGZ34uxj5Ai1dU/nSQxMdoqaP46Wf57jjjFmnzKmFR+coTK&#10;ymnsdgpyG9eYUFhE3Gf8XrW7ZviZUWy8iF4gsHLrPLs6b+7czxdXbmtVeuEunOJqgiZq89Gjp4gK&#10;5KIvEQnpyXHy6Ed667ug4qlbfKakbSR4qoVsWKJ3enPX/BnJzMjMgvQ9Ppo6oiDhXVaImlCHql61&#10;KCfWPYITtO+bb9pb1JRGuIpw7eNR1T6eCIuixnCdHRLachlZ0j2C1eCnFt7rEblov/dHzaabfH71&#10;YcwslghtxLBsJFyPdvnWR62f93o1jvGNifCrdbzqiNQMv9ObjPd51Tq38YIn6X/NKmo1EX611XB+&#10;EX611YiTuqky3rR6cCMvNEtJiC9+pFPDd9aZR2IKTmNi0qXCRFz0xO2WRR8UIaX6dnNWoidu6OHi&#10;qRs+Hgw0c1xGiq240GR6EykRQwrllSI/2gS1n4miUIwXRX40PtzxpgVXsH0YG02tmnNf0DMUCqtm&#10;vqCsEYzyPsEic9yjlOmGETVVfMZAco2mgrHocMrL1CxP475DKmosUoX1Q2gaFyHDjIfpCi6qSP9M&#10;oiSiKKrwZyzN+jddsRUnYh/3sCFUIn/pLarkTGRmxL6pP1XkMWQdnPydO4iWTeQytDAYIt+wpLx5&#10;yGm0iHCM46QQEuKDRt6SHJ1byCMvWfnpOFfiPUFFVlsruVoLyetflRc5d7yGE2exi5NZjIcpZXds&#10;kTqtHCWM05wh2qgz8+I1G5SKKeMz6Tz9lEo/c0RfFY2zQVOnSHvGwyyfTD9EJC4n6zRU3aMr+uce&#10;m4juEYzuLZaP7hGUinQPcnb6tqGdpGb/gvqq4FsjT2qnyI+2DV8zqXR83e1aIW1d+m+TftzYHLmG&#10;LNlFP1zlFUc/NCqpBNcYVZWLn66kdzg38nKyEa+0df0q6iIlo4i6cOWWpK9/kUc/lyCc9CNZEO6O&#10;noz5XKNRHLV9grSdgqXtFKR7+2iuaHQKTpB7jSNJPpJBQfKRr3SC/BlJciFNlkpOY0Ut7yiM/kL5&#10;hTKO3sKl5RypfDkJh6SE6O6R0MRVT1x7mcwnc458Q5bHaV6d1/JOxxxagjZl8bA2M7FQyXBqkdml&#10;Lp0YmQ9xAi/DCy8iw0tMRmoiMZm3SAIvFfPLhzLfN7YUqRPG0oblQdp8ISVE0o9s1dOMwc5o9kJT&#10;7djG3Maok7WmldVpiD1xFMhNzK+r4YdGvrQL3SOKoXXYWF9+aONLI3+z4dfJYuSpe7B2dh/YAIMW&#10;mGADEcAABQ6Ig6BEaxmqIOMm54kQmoVuQ3lU3ER6fli0VQc1F1qEGRf9THKTStY5kQsD97KrM8U9&#10;k2hPK/HP6zj4FgfbP1N7/ZGFIQ7xFq4HDSHN9gl/OjTOvEalvVKblKbBD0MS6TLz12AGqZQotUpb&#10;GivWEnHCZ2khpsOWo8uFqPGtqMLP0lBNVV5DDU9R5yFaLVShm5fIBaSLuLHEyTIm+5eXuCwlrnkH&#10;rZKoItKUpau6pjxfKPnlN9IKa8qdU8lY5FYNSQ8so5lvEl/NbGSmK3JerurQdKbK5NqTCKSDiU3V&#10;JRxO1fNOVV3SQdE8VS6FqmqZ0+clmO9sO6L1+wdf+VRBXR00KmGeakXUW+aErPIUx0NxbSJUzg/Y&#10;dl5EEubzat/5wfty+McVwq3yQXliF01LReqDIn3CNsWmtqpIRSkKI/UQ1iVkwuOQWqvINFWVa6I8&#10;FWVqKDdYU5UPfAmv2agEMGh2y6bGDtEMAFAAExIIUFAYCoVDglHRcGDxAxSAB92IMB9GgUAwDBCV&#10;U4UOIgGAAAAAAAAJAAArqsdVtVsirKh6Q0IUZuRTrKgYxcOTXlF1r2u5VVGpGOlGcSiVbMiEbEkM&#10;ob/wMQPnGYEKHs1ObeIXnTwkUrOvLuiPz9VCfkV1L2Di9l1NRaU6GdbSVlE1eOEaioYqqsKeDuu8&#10;dDwV1aeg3EZcmKuoGBwLCRVVZiMggJArCl9IQ0WVcwYc2GGy9lWlqGLur5oWRVElC4Tjn/R+z5Q6&#10;Q1RYpN094S9W3fkP8QihqELVV2rNJsPGjKLa1r/wr5eJQXVEHlK8O4qq3HHQa2GAg6JK+1xB8Yks&#10;ClmvAVw7hZkJLKPFHNYYQlGRKx9PXSFFtRd1uPXD48gUVehfJ1NdMXCYojoq2QoTrVNF1Z6Wm359&#10;9id0VVTz3N2T2822Q/LouJC/Ji6Oj6i7qKjeGxP2JnIiYQpLR5LvY6+iilt0ZHP8HKhlKqqTirss&#10;RcjFzRWr8SoqUnPDiYNIR0U1XUfnEdFFYryKqnVhz/X0fgiqVVQfkMKGLw3AAcK4iqojrDIZW3je&#10;Z0kV1buPAdUQGNNWRVU0S/ZFDvZVv4oK8VQmWRywo4pKPueCkRZNWcO7ioojG/8hd2ziQHYamAmp&#10;qHLb5cfmw2Kru1wmIG8iraeiQnDrtyYrqmaFGezYD4zv0LGi2tp/4TJSCsLdFRUjewwNsJ35WxYd&#10;eEUVbYsESJXZj6+okltvmpP2nUHRZFG1C+JHczUPPb5APNuZ49iCRZWyPCEOGp6JRZUAw5xRXlhU&#10;XIw3jAEHY1Gdov5ONbyMrAwOL93NYlFxee9oOCuILegVlb6eG9ylWGsVVWQLUatVqoqK+Qx9pfJ1&#10;2bxTUWl3/XrisvEj5SoqZOOcwK7MqOIOFRW2AoE07eEMT0UV0M5HrZWaRVEVlZptRqk1aNeXior+&#10;AvYff13Ltxo6paiomHvsx3iSoiLn0Id5iurKE8VmufO9oto8UBOLLTqzouqVeuMH1HBdUX24f+Ls&#10;YNOso5TCS5A9zjSSD6qoBmIP8TJjGIozAgZ+84H6VqqoAoSl01+5YkRFFbOKAMYcjKiiWib+aTxj&#10;LB2Rp6J6iztqxqNdUTW49wUgVlQitHIOQWSuqGriGs+PY8zalr78ISwqM961gIQOMRQtc78h8pDC&#10;MhzSIfpshkXFl/54oJcsYDNr362owAdJdC6TkfJ9z0Te31YOrKgU/nOzr27Iul1R7VKcbD9/OFlR&#10;taijDwmMvMAzW1GZ6LaWhog46PBNRbVTQDm7ybA+cEKVimrBReZ2dVzYq6jgLVY5nQLGWlFRVSLI&#10;cCikEDtURZUpq2ikW9SuM82WORVVpiVGzZfKEkwDWhvJQUU1jJfjnQT5CbYR/LqikiPEqk/Dd+wr&#10;KhZvPV9uqLpM7MtuRZXADybr4MHGW1EVJyeChuWTxSyqMBiMxAGybG7dD4uKUnx9hte5Q5ecFhUA&#10;mJ9ssQy/blHRfCvBTtWx++ZBF62RCd6isu68y6mAYdTvLSqBspDwhBZVooTbEHD5Dby/+KrVE1pB&#10;+Si/W34R1LjAZVGt4fdNkssnLCrqMK6eCZ4rqrZt2gko5vkLRHiZnr50Kl9RtS6Se0Zd6iVCCjHL&#10;sxJiRbW0h+LwrqgU1UN0CH18vyH8IPnwiirBT+1wovRgh3zRKyqqyBDgTK5WPkNbPDHSulhFpfJi&#10;RAWmomoqF3TC/7SposqTaQIPPLKg7k4mt15KVFGJg2VQ9TmE0YiKijgZZBGn1zD2PkhhJSqq6L6d&#10;zCRY02miIBkSskUV1UPq5DLb9nsz2pHkC/vz8K2iCt4hH3z+GO3fNYFMTxJaUWkZaiTvr2KWRZUc&#10;+fcWejaTekLKWlT/kDATi1hUz3AJY9HV2vAteuf8dmRUq3ZXVE2sbZ3hzpIzWlFV0jbDsa+oBI7g&#10;msQV1eJ0DataKpwC/L0gniuqOJYoDPUEHmBFBdBIKKHbh8YrqqQ9no5hsJN8RUX5D+gKlVrOVlT1&#10;/H7m+mCJaBWVVXvVJPBuA/zUFiRPfXKaqKi6WtbLbs6WRhVVxvAWV1VRlY+8x48fdlVUV+ooYHah&#10;qKgFtuoIiio6shrYEEXl59xwP/AhbVa37EVRiRGUKeI0OAsmjqIKVgP8I78epSN/J6rqUiKa/Ykq&#10;LSrAianxRCWS/uIUCEXVDIozuqLkaHx9imp8z7SkcopKgOthT4EeKqp3MnD2x+a2KSVSVPgQIe6S&#10;+sP5JtP1w28Xo8vWSrLKi6LiCpOZLVY73jSHqbOikfWHotLszKSDj6KSsduLQTpRVFlU0wJOYGTG&#10;7aOoZn5vDxFFpTBEzZPsJt0KmQYlfRdF1aVdMXAUle3Y9gDIgKI6TckFgKmHUvuuUsJgaBRVJK/T&#10;H3B/4atyrt+n8ykqk6FYrKIDRlNU6dmzmKDvR6VJe5BgApdkZSkqjPHt+3JUR4w4RDQEWTUSbVSB&#10;6p3GzWoxI2i4qtdWpqhkyKKXJEhRrdbYZO63+E8CGN0UlbX3TmcJ5mNqeljjfs37UymqsWi/+qcI&#10;LBBUm5aiUu/NAskLON8ouKRoIKEaKSqblhvckKNGuEodT4aWogqMDdksCYoqpnU5A2axmW1s0bMx&#10;1cIYX1HCBj0XRhQVegrKthmut7xExDW4W/A3PehbA4E4oqjEyTaA2pRbiAMUFYzu8eQDYbIdPhhF&#10;9dUnGsmfN1EARVHRHDTxKkEfigoopMYjk8fiP24V1TQ8zK1aR7kDWqCKqn47NvokkE1UVNN3O1gJ&#10;/A0eq6jQRgCfg57HHaxNcgjgzabOsl+nWZPXXlRU3Hgn43Dsi4TlgNjrcw5uqKgKolbM5JWiikoo&#10;MYdW8PcD69yNJl22Xbw7qPK2h7eKKqHVnQ6higoCE8aZgelvbBTjdhCRBMYBbS5/wkcqKnW9QyAl&#10;RXWUwKZwDsmlosIPyoGiFiB4Zft3z7sy4IAZEV/nKYXkoTdTBhVVEyTBtaAnkx4Owg87JchipwdE&#10;gl9aRRWglxIrh9Da0e1UVH0cXu0zOmrPeYgnx+5y4vOmqHJZTFEVoQDp5KSoUAHrr3KnqBJVLOs/&#10;OKuGxaZnzfywixQV8h91DrmRolJZNtctc9KUonpwUrHwE4hap6h6bSvwM/BDVysFScMHKZ3bdU56&#10;UXGKKoclo6guaoQV68QXVWCnqFAzNFH8jpg17Kaoio63/b+GbFPoBjVxnzjq3R9riqr6KCGCNLaU&#10;ovqVXeDrOpFNUcW7hsMmsoWmqPKRGRJer4DKXg06WYCVU1TJrDi3vB/eWYhhGJ6igj3Kpb5+SIrT&#10;uePyEirVPXlsa4qqLCf/OHswxG8uulJUZJrbrrkpquIrBxzgsRg7ReU7iG6MkKKigml+Xaaobp45&#10;oAOar6Iq4bEgnR9xeVgA9m0rqu1IojfAKpxwRUUdqrPXpAoZzAhCbrQtD0yFovldUe0oLod5mGkI&#10;/gRT5CsqGJSVUCr1RehIK6octWi+j7P3kmdBZoVK+1hRNVbeRE/NOC4a6AWuYPCKyoSKASv4iVVU&#10;MG3uaQDs/9C/iopi54rEQBXVHqwWXxTW7lpR4a2IizwW1aqPDQxYXSwDwaLSG9iA+tCN61RWacqF&#10;HhTSy5fILfI/FL4jRYbejhQ2MUsMQZ6AlL0WFcSRgbzXl3uLSlQJ/paSs3mLijEB66SHTmtRFZlh&#10;9gcEAY8ltqiCQVi63agaDlWLSm5w5ZSJYQBRR/wtKu0bp3mx5buuDYi0qITaHPNrUc0LZOCeFlUI&#10;84BrGUPfRWUSCi58tajiOW4ZtS21hxh3Qp+mRQXhukCGnz6lnfuvTav0ebao0q0HA+ZaVNnO+VhQ&#10;jrh5yDlwU7AMLaqCw6BFJcd9+otwbqXDorJeLHSLRfXISVTHP0WnEIpEskewRbVZVEfk7s9HKX+m&#10;hooqIrUEh95hUlFJVtegxyyxujIMKyp7IPwA4a6ikubI0hrBkZaK6n5ErBpWkK6i6sBJLYEGIZBS&#10;JRUVKNL0bDdq+WujVlFpxw6V0qhSUf16ecc6klMdUFHp3Eeai3+KxRQAQdI9UAY1fwpuRpBMGovK&#10;EvO0qhLippQks6iSH8/LXYjIjgkD5HAxbRjZWVQSbdnfpQKsSQ0XuZ+paPmyFlUIUtfEIRd0RaUp&#10;8qpsFKcV1eIIO2blVhlkDQAfIODfGpm7NK6oSD1wFiXqUpXtDE0lKqpaDnxlHqmoSg60mH2451hf&#10;Hnj5VI4YQRWVJ7C31mMe+wYvXnBdFVVpzuvmmesYNSqqZRWsxYnL1Whio0Iqqoo5ZqSjSCtFO7bX&#10;BmIV1Sp1QLZeBrmKaowbU8hg7BnZMCPrhN/uEAQLM36Lqu/tEcyUjYMkeKXbm4uKa4Gf6fQwoOKi&#10;epfKwf1ExEV1LsNp/bhFVW8HJSCw3+e2QmcpTRfVzHw6VgIPEa9FFUPIHV+wjr1FFYCiQ8SKc4hc&#10;8kxiVFtU9ZhSQUYwanlbVDEo3eThOVFZiypgcBCW16Kqguwwj/ByNMl1UZVTHKihpkUlthT84MyX&#10;kKSzRQWSQhWJsWPgOv2OWI2gYtIRzGV9zXrCfhZVnr2QZ+AOignq1Y+9MFXdVxO1oWKmtl63RXVB&#10;HyAL+Cj7TS+kbFFpSKsCd07QfpkW1aEFd9WqXBwbkdKiKkSFcBfMiPPG93Dj7o8vawMdbK1ZoEVV&#10;yz+SUq9cvghEWT8QVNUTSrpFhUjUXCo1DwxTpgZnZ7CoqmbVFz4rKrI1ULwIRhK94xXVEaf6LrLr&#10;wOZZD4IYdN+sqE77cLZ7wyxy7BUVtv6Fao9KutGKqppDX5ftwwLpiiqG8nbzwdXAovrNFIx6pPdd&#10;iypD164eLr1HtKhEJUCnEUpJkW3bb1FZwydfjgNrqpt4/3qxKRdV7sRWMyWmXu7MK52fvReymoU7&#10;da2LCtyuTLELy05mUamoW2hfjPMszaJKH8RK8D7dtKgeekwXleKsV0/eohqqWCHehSSLV5EpKQrQ&#10;ohJuSbrqbVEB/4R4w6v5de9vLKooZ9/Lo4CoWVQAQYqi0OQwHR+URTVt3r6j0o4+1/FZDPrs/BYV&#10;NjtRwCdAJY3LYn+1qJDmdtbt59kVFKP/6B4As5YXdYsqLhjgnu42Ijhgi+pfVj+UP35HhZdTz0k1&#10;ysHjoaS2ejKoUlVAuA24WdnCrlItKufDRZW2G5N5vIMet3RRWcqhMZkwqnHWQGrUotJG1WMjWleN&#10;x3z3NXZsUb0TT+95On6LqkYIf52s7toJEXxRtc0z96ykS/sV90gKqqjRgKyoRsJvpTEyjsRowi2+&#10;yagKcGPEK6N6SjBoywtAKrTE0Vr8uKtSiw1KoMmoml+QcMob+LChgzkZMFykF+I4o3I1rwtMxDVP&#10;0uUYJWJGlRGyjHIaVdc+HamgUT3UNnPpick0KsObQsjjncK5QaA0KgtA8OB6FNWo5tsxgSljPGYg&#10;0khnsV1JYaMajLANU8YMEinAUn+yF+KBwxuVgN8AelyQVO+pNhQFkJ5dibfzjWoVcQ4KzuKK7mzD&#10;5yIXcL2xhptLV62NilWxVi/z/Ox/oI0KOJ2MDU3N4TaqfL1p0QVrwor+smTlrMTXI8I2IN8RqrfA&#10;iLM+g3ZBCKc2qkTRUTeqCAmXcVQObZAbkCXLmdBP1DRX5Kj2LA6ibBrq4ai2VyS2H3ZBQJpxVABE&#10;r6/XYDKJo4pjHrJIRTp7Co4q7C/4cWkiRwW+6FRLCCB0JMpRrVFd3iwpvoijWugFJMjVyOiWS6M5&#10;uRKqXvCpitm+oscMMRDonxDipR5HBe7Zy+y0dMNZq4KymaedVt7g6HajqstPZQWbaKy7YBF3e9on&#10;LhJcLNjq1uJLIDLb4fy9UakrRz24I2u8USnZgx65AAVH9UHqaX66IOCogmAEVXq0wOOoujZROyZy&#10;kMbGO2Zmf4btmLksHBXdY7JyLw4Gjor9yfqNKq4MbaMaI3G4FM2INT9bo1KsPTFmCwtwS+eYcO1w&#10;4wUdeKlRBQk/n0f2wEW4nyngcdeo9tGecicTDW+Uidfps++spsM9tjlwgGMSncwU69Wo2AdpoxK/&#10;AuZWYHYbFdIbLXYpQwdgbFTXSHSju0aPnHqjKilzF3vDEo6qh7V1KaXAl3BU5mgdQtkpzKaClpOm&#10;t4ujCgiBlY+jqnhHGcoF+EpY4j7BxQI4qoIH8qIVXN8hClAFGmdEhl8KUDvxVJlX2ODiyS6OKi4z&#10;bJ03XKLD/6FI32fNzkgsFW/O4aep34bK00NthcC/XdyrNAhZgPjocHRerwlTOxcrjir0el9mzU1j&#10;xRg1qIQejkpRoXPMpE+LkYQuks6tF45KABcujA3nxLXiqCxTO3H7LmPwEOmF4KiOmVghmrgWA62Y&#10;pOKokn6RWlNIvMdRbcl+5ixfIYKjClOuahtcQhwVvIja+xlSu66H2YhsEEf1HnCH9PI3Y4Ck49Ry&#10;JI7KfL5q0sXfRjiqEuXtVvVPxh9H5cvKCOw3t+sY2PfD1tg4Mft7uzIFwuQ9biLjqMRv+NMpDqeh&#10;F0eFAJcblUwZ85a7jYqrasvVkW1UgZGMlgThUtnOPbCf0EY1ZX8bU2APzRj9rVeQjaob21WYEU8F&#10;bVR+lrxGFeufRnVMwtzASPkpXSf3JWyItaBOlVW+/JMycI0791lY26617IsaVTB+56Ea16jKW/M6&#10;TZMExMcSuMm0QsrnibjIi+Kfyt5WOkaB+drPvDt6dWrTRqPK+pEzfCgVH56HVFyIGXdzfyuxPEEM&#10;lU3qtft2hmZU53xJG4ehUTEff9mQA6Y0qsyEBrrAlEaVaIMmDDLQzqjG+wV4YxXgqRlV/5JXGXK1&#10;Rx3ya45Zg8DZ9da5KxDlYrg0fGhcCb/en6L2EaUzo1raLl1IYcb6nFE9d7g03kxk2IXJgUWnVUTr&#10;0RDBtpzLiQKCxQo5J3I9QLSz58v6qV3IimsYCzkAV3bmkMmoVGKz7DPOFlX9Z7BqVq2XnGWXUe2U&#10;XmLIwcsPXK1Fc3+C6GYno3pX+dohewUTeyT0Sn2PXggZlT3aHvK1S8Id884OOxHE4amw55FRNavA&#10;frbKECZRhEWFGRVbvxYalWLWUqM6kMvcCyZJWU+xp+hoCvSn5Y1qDxRU+Pf5FzscVYpvtCxnEbTh&#10;qFLBZRh8LleLHFV/kaJNOAFWhTiq/0eYHh/hqE5tQzTJCajhqHLUBQ2TlIqjyvAuA+/Hdjdq91+l&#10;pBLzS7ALt2CiOCpGhXuAgHUuSgJgvVE9MpelK8Svswyr3qgIQ79iGNSZUQCf9e1rBVX5cSkzywLN&#10;khhb2aief9kAxgUkxdsJeABEmwTRZdXF46DGNao8nau8iognH3WaVCSTyIObyA71Zb6pYbCRlOoP&#10;QH2tioa+HkDWpAKpc6Mw/6d+45PH5jNPyUg5NCqgR8T03macnIyQRahGxdoiAzmopBJQo4rXQLpC&#10;NkdNuz0BIwwFl5c1KiKhtjr55luNanyJ2qh9CWM2KiztrgW3qGxUjOK3affiL5pwyuMDHSNnBqDa&#10;qjISu4gmMJ+NqniMcSYV1hyUi8D0DrBXDamP7JoIoofhIXQO6VuIWI8XQndSYLkdG1XhfLBsrONU&#10;6oXyh7K6+GQRWIJbMNeTb7Q7MalqFpSDDEsccAPNheqHSbmkyVHlrPdnwGI68ZUkwpwcVSK20mzU&#10;7R+N3MuSWGR5fJRSR/TGp+zvw+NjGfMjbUxOtCkTZ6G/YdZbrjtwVMESiq120YETzwSoRMFQFw/X&#10;4QPZZQkj3DDZn/I4KmYkc7sMCSA/NEdFegMvqXNUNjSxks6zlPsiOjGrR0COKiOwTPMO7AxpdCNd&#10;vVHNVq+GZ/TWTZrD/Aq1UYE2HQnkjnhwyWxU1dXkSeBGZYmq9v7fYNziG1XIAipdg0VY9FXYgNUh&#10;fdYOpXg4Q50qGn7nbHrbqO5XyjGhpJ61Nqqs36GAOtTuuAnTu2+jGlac+fbOYVujYpBZRRh/MMH2&#10;PsVuxnQaLYytlBrVJtdF9EEvSG1U5A6EbhgodQbF3zOdIJL5BQyQrgtpyMB4caMqyKaiEliOqiWo&#10;jTgiUw4cFft07EH6m8HQJtXI/Ak9my6IE6csc1QUFml9OfORxjnv11ElwVBt9GI2cN/BmHxTR3XL&#10;Dy3ErWqCWAGZ9j437ajktqv4MDhGOvdnsKeMVtJqvtTXPhsTtGIkkvVWoHq6kKYe1eBxzMAQfYh+&#10;MDtikFJG5BxVwA04+JMwU8AcFWCNpwmKAh6+xhOxc49uSkeFgwjWsmsSlISOKifEE9RR8VZ695cH&#10;0pQdwdDo0VFFUwtFwEg7oP5aAJB3QDoqaA/lmi1EpVXUh0Ua1lFVqDUEnrSKl0JUvtJ4lQbxdFva&#10;2wrI8f28+cOY7joqXsluoeqoyAVFhYaBGaijqohc+s9HVVVHRRNkIfy8Oiq+YLHNtx9h0FGVWobF&#10;L+eDrI6KCv5y0dHr/OwhvaI3anRUGsFCAFtHFZvCOZ4hsE77/CYkWAWbHFNZtIcoEEDbX1GvSZJp&#10;ufdiClRGrhjHnv7sdMR2DVflsLfqwkUDWNv/jdEzUzuqKtLSGHaE7VsXZeIAsKo1yrsXSDRTUDJJ&#10;qPjaUVk+OvhKyVaGvD5ps1V6D2XZgmIsqqNqFXGurOeoQPbi1X41HazcgXsvRyVc1o7Jlhdlcp2j&#10;GlzA0NvjqM72khtaaNSNyp7KhFsLG6CrEEbxyc2xl/FWeKPaSHjxYaWOhYDtRiUWr+rgpo2K0xiq&#10;us/BCTaqkGwRAEcZmdmotLLWvN6zuBQbVRWHGjQzdvgRJRsVQgcRbErYcKPyX2RUtQkQgwRy72QP&#10;UctxVNv1lTKzBqpdHXFUeqciI28U+ynz141KdiWJCr1RRfQ+OcpofGWQZXGTSqOMo8pHAEpMnRhu&#10;lor0UE7qZgSOKsEqcB1DgkAigkK9DEel31XARYMk6yLpLBmOSkcNkOYlVmEjaDgqq3TOXwQViKPC&#10;OKyOtgFnyVEJ0A0ZnE9CQB1VM4BbzGd+UMBRjcPPmUh4h303YN2BFSUXLd2QOX9AM6EvTOeoDCPa&#10;KeqI6pV9IR1CLS0V3MuBW0dkwRopve3jqKAz8oSVgQDKlXDZdNotR3V+er2gaUSlR9TWf9RRKW3E&#10;VUr/BCHQwTHc2p4l5nSE/snDOqoyJ87yKZIjK+n/q6mj0oAnHmLe4qlqAyITqf/FNFCo0mMY8OHD&#10;HZVSnHW0TP6oiqSW7+6oUsgb56BHP65UXqujAEXgISe4Ddgt1wTyjupYsUkSu+7ujoqVHaIG/dj2&#10;dlSTy1DOCNJ2VI/9RssVO6qaGHSfmxAQO6r/G1YBse2Oqlt9n2EniLij4pskmpfi3Tf9E8ea6uKI&#10;HR+3p4tEVe2oMEA9wI91ScbyXEOsWHEJdSSarUp1HdU+2WE4FSDJUySzuzYdlcpFk+iMeds4AHFA&#10;veuowkoN9Iy3xnRUa2gRzWqWJ5JYFqRS5OmoYn4RGMtiOqpKWvpzvHyGQB2VlyFU7buOqhMmnLNP&#10;R9WUYdevHJXGqVAFuT+h0GaO6uilOYRDW6KsVDdPEEOOp+JQDR7/QSSn/jG4mzy+TaqoLt8yDv79&#10;mIP8Xa3dGQffcmzRAlEc+BCrEwu33nRj9zE6Vkn9GCgGY2YNTYv8JNgGwe1kNg28by38wkQK8mCV&#10;sLZBZhBEu949cp0aoArDuuEhwNBPZyLf8tbnfM/iocqLox2tNs4TwiGBmp96nFneJNrj11WvafrS&#10;TDx9SO8skMVDxCm1pvsxs73Ie8P+bERp5YycRtKJVd/WI/6EeRoL+CY7rOC1jGd+0yStDkaY2POq&#10;ymA0yJamMObhUevgUIFww1Q8CS4nwFyeNH+Md14R6QYa0kjgNP8l0tP9ci1fBJpMc/ynV8uegde9&#10;gsIcr/3h4CXDBF2TYsmkQ3XbUdERJ5KooKGDc16ezgM05jjdQU3Y4XD5rlnxtfmuLRi7EZ3LFdI5&#10;Qtm0oGphlPNnEuxQU7Feeq1TyHBvuTZCw8vnLKPjWs9FN/3oxeS2J/m9xUtpmITxmCqBIEZ1EqUo&#10;KQkfEJRUNXAGHnPnNFt1E+gVZjCWZFMZ/Zso3kxIfFjUlAwShm19J+IfZ0ktY1D3sJx2IBne7Ltz&#10;AMVrqspBv4B4h3M9Z/dP5leLF+R/dN7IJmQoO8oFkiOQv7wjiahBhM9ENeXlUWjO2YAGtnlCnNym&#10;eGWq1Vp+iJYGqRcVVrHDWvjuXwmmHkJU+1shpTJmtnkTJqvdXt8Ou3JlSyZNvAID3vJbN+PLa509&#10;VIt+qxD59duBCnqTrsPdkO0oGVMdO+TPE7W6eht7xV/V9cSGOSfAACKcd0CYQjhL6HBwbaXemK9N&#10;yIzr5iYGR9mNqUGT/TtN9omOl+ZMSKPUnf4RgE0/h6TpuyXa2snF9P6rIuMKXF/CHK2Q7I8KpklP&#10;88oF4s/yi56uEDnjP08Tx1VM9IF/OQDZxCscmiBb/3CA4A2LiCt3s6uU0VVflBLjAZOMj9cu/DY9&#10;Vbq5S2ZCgguAUzS9det3hyJcpzSc6ADRxwDCGUdDBZn7Xx9oq80juX8VSd2pAEOfFUXOAJGLV8A+&#10;85D9J9kyfUZlCtYmiDn2sp111eiwacxfCsfUehSHcqbURcDAiLkDFl6OS2Wvz5kJGTTDVuqJ2SRW&#10;cFGvGgwW6djGN/qZhaSD1qklAK5VWOkGIcOk8mzuhUdOT11wNEVugAirr4BoXdG2qpjIZ3l0OVN6&#10;wPtR+tOqqwWwkaxTpu1JqayfSMtV3LMMVgr4ilVdbjlmOHB+wJiCpdRKhszkkOfr8uYRWRuBGnbg&#10;jUzBgLAmC5aqGX3ciI4QtP2sir6XsCaM+zSPkmAItXTvmDJNtW6cXX3E5CySpHEZZxuTrJ2CH41P&#10;Nald1oR5zOmD3x3Ur89kI9qUKp7O/H/wSfKB9ARY5wyaiSVLNql8Hp3uNjYj74b6NFNOJCRktLI6&#10;lUDYaZZEWIwrYlFCoA5jHORN6w8q1wxylx0gwGDAiMxWVD4mrsGNbXCZzZNbD4qdgp9yuCvb/pxL&#10;3OdHg6AK9CMuj7soomBjjchP4+RQ0mwcbBgnfHeh1Xy/n/BjaVhbe8bLURzYzHdAgdAtQxPmBVAO&#10;udxOsb8YB/vhkZWoEkKWsiugg9+f/r9y1lnIpxJQIbCZPP44agIozLPvCdlGn5uvBn6/BzzTiQOK&#10;UrMC3v1E4+KwEGw6mFactsmLseMK3UlgBmQivQkRotMOdrWT6KH4NYbq8nkBpa83Zi25CuAn+cQ1&#10;GowXiCDGyNkU8+FVXdULRF6Jne+SpIdEqBOQzO0s29w183K0fO76/Hgb+bLJlQ11ljre8TJriJq1&#10;fNAmF713xyCABiEQ/kWXP62h81zCSsbrsHaousI+nzoIjScxoXTn2BPTJowX9rbuzxIVJYZh21X6&#10;wtDP20dwudxklSEsCOgG4OQ+o3nJycccuA58BpbyLHxcNpFsRUEOQu79urIxYDGRxsvMngDhVzAk&#10;oi1vjaOJhQww2pOQpAGK5I/5NeLMLw5MlTzVFKDNvsdCAd592XWiDhz2x8KnNHsm/KBHA481cxu1&#10;e7hjwVNvGJMXaoGycdlIWPq75cPig/i805ceRLlkVozzqKHcAnwXYV/+4LRSNiElehaF2biKptGI&#10;QBYmC/blq32QBDBsmA1WpGMl7sGznSecIneMKTCU0sB8Y7WtOZySTotn9q4rHUCqRIHdnQmebKAg&#10;nmOleh21nAGFYSrkmruzbdDQg+1BgshTnRJmrk8xf0zI2KLmebzzDwdWF/T+C7m6FHObVZOcJhcu&#10;+46cEajeP30uXu+N9X63xvUCiNKqlwC+sEpjqMBSopwhysuY77fEZUWfTJdNvNmExyJZTk6Ptpht&#10;hpyw0c3jo0U4fal3UX8aeCFnGXfoVJlVRFw9GskyrxnTvVJCqIqSm/nIqs/zFLppV4aGcmADaOEM&#10;H/dURekkztSgChi1KlnqsnLtq/mIQn7APNfXOpETC9QUzJf+Y55+3i70iEI5NXUPVKZC9Pjlz0yT&#10;GHtXokoW1iAkUkUPkwHkopxF8kJQmvH9IJ0M5ySTYsDVgTLNNS66Jp2AA1bJ/iANGIu2frO2sgQo&#10;sMkec0SgiEjHefndYbIJegpaC+Hp45e2nry4pvKwWdtgftQVX63oJCa7u+UUX/8k1yZEx0oKmRAe&#10;CDxlAFBdBPAqw70NUFvKtMxzY4oelI3eMGZoFtagdFxxwZSs8niJGGx5Ft1KK6gVTE3opmJfReSv&#10;W9q2iBolJGC3oel9+C/FsEeLU270qjrHCd4KiVMBu77rI2EZhV5D6yHkhV9yKOkzCaG6tSJ+zuO6&#10;G0/8KrWTRmIx+xzAEwczATofXJVpqKrfmzm8zOKNeKXZg3SV7OXoC7Jzmc55ZUol6eE2Kb9ZWpIU&#10;k6h4EyDmOvHWAvxH6Wjp43Vl/vBpGBc1Ta9fF9ZjwKr2GpENA1MLkgOCS8VaQCe23OwxUIICTWUw&#10;k43GeCgV2dASvfiqU2OSEquKwhpWC+jEeTYN9kyAE5z6YtHzBLj3NWkTcxiyXIXWvikO7relfJYV&#10;xQEbODsZdhiAzV1WIxw8zwHTptlP/JE+XvEcYG0lL4jU/L5IYl4S0WXVPhIXXfquprcrgGNPmhXT&#10;2eZpyrsdj6UyaVFKQBTy46hywJ/Ak0BFtcYjE8HGTGZft1ijpIfLQqw80WOBvI7gC1kF3wFC1nx1&#10;Si4TpWOSAKi50H8E+Nd2TO/mUmHN8KUHephcC7HgOe87dLf+wz1yVgpQqHw8W7QzkQPyLVtBm4sI&#10;F1+eqOBWXfZqzkrNlgjezX5tngW5hSNwDwVfCvo7tEFCHIQeaPlG7meQRHMFnMuCcpzYVeVwsDQw&#10;w804JdLIXbG5ZGqIUMGhOiJHdA7WBZEDHPngVwxIVHaPDfqN1ZK3qG5ATYdIxWurtRg3VcKCQqR1&#10;yTC5Fw2X5nqbj7G5LZ/6RnEfVFl4fMExEA0FiGksjeuIBJdGk2Bo0xOcNJxxoZYamSHdOeuz1cfM&#10;XR6rvsLO4HGZ2cY7JZ/EDUTAf97ZsmBNQs9Zecl72X0Q8jLS0D/TWZ+ZEBdJ/XiFmZLk7SnW4tcu&#10;/qkAgm5jETYqLQqGJcITS19DGw/bhqU3p5MP/cmwzGve1+kWzlo3oiEmJe01yTqNACVfHbBOHgBs&#10;ohaeoojEmoV2lUjFENBKezUmwP0dBMf84sZpyn9JlkwAnQ5JoN9CJPqIjosKe+ECeZA9H2MM7+I4&#10;i4HWRDUn/Es9TXCdabtdRfpYAdMLf90vr0I0jWVdOmz88FrKqmzG2mLJ6TWwhK5KmWrVWBAjPH1x&#10;UEGujCRebPFcNa4f+feVVPUtmQpoW84peOTwJR6WGyXlHYrnhqWKf1Z4oi7yDZfMHliSVIfu/+XL&#10;+UxxDg2CzviCYkJBYr5+0Nke0kfOIuaNELUI3ZFchWCW79ZDKm2u+s4GGh8cMnDfZ568AEGqco2W&#10;snXI17BRDVIVFksT8vpgGHwcm+l0TZH5DrbA6yGZ75lNfH1LhtKDSyA5UrDemmnc75/kPKDFqrJ7&#10;lCAqGhIMVGAxSnCHLDiio7KbeR1sN+Cy3HSZ+llq114c6oSNZlHrNCoACNGwUjzYiwZLR55uOLJ0&#10;agepB2aQir0nz2CqVAFjwUtXJa5Tk+5tAbrWn/SjA6Y/d5MKskRBo8CgyV8uPV9Fhv1VnOYdggwt&#10;7otMO8yzPYyppG7RR42cAlSIIyG9mE0fm20FUggVpJTn3RdTCPDtTukuIowry2LJTSty+Bv920D8&#10;fRyJ9oXq741sDLARAgUl0ZuQUmWyzQRX4FD9lTUBzvAzwcLVyeok8KITm3zp9TuAeW8Th32ia4iP&#10;Gqcuke6U6IY5o2NA1FQPcuHhPJ5+VVhMlIiFCkiB8/b/pbQqqVAuY2/53FQmpY8Y3I0WzHGV0qMr&#10;VNKA7/E+hQ0Yf7UeNzSr3vhFZXuFdJHawW0lFYd4SbcuCyi3nh4io60ufoESfles/uexQ82SE+FF&#10;tkcdRkELJ6hjrSMYwRmEv2mCD1w1S4BRl7L3YpFIRYJ8NJIgsuL5lH3YqYAdi//5J9oKvmyB3LhE&#10;VDxpaZ8OA6G0AhFAZp8GDasCsb5W6qSIfvNeaZ8OVrrK7mpmGvzvG5cjnw3TZpKRDPyUUp6nXwce&#10;6dgYt/G6SvVjWEiG8G8VaJ4xFOrEUhTA4jLoOLCh/jfVfxVzNSMq4LUw6R+IZzXAE+DGudJ7DVE4&#10;iY7nhznp0ypVwP6asOxg85MbJXaLQIUP/HXxLR/YAoyvEVlMdBzwcTWH5W59kU8eniH3MMJfz/4a&#10;Y16++4C+poNhsE/TglfPoqLH0pNJHx0jESinC6atfPYiSnpEKYfQnCFIQ5iYiioCKPQ0iWX/ys14&#10;wGq+1qdlUu/joAdoJk0NDwlDAD4nMuiSSvO5X9i8ZyI5tKjjU4W0heilLPo3x4kMtbo7ZIIG0l0p&#10;gnE4jKYpUbwHPOGiqAq8m6/thh8GR8TOa6cqSSl0Zbx42WQ56KUKVxQ0xKVXETH6/GfWDmDdtDn7&#10;Crb951g+t/2gAtP0NUB99SM0SksFXWLKgkQjgKpSUUrqRyWubAqbbOLnLPIRXgTqr7iSZ1F+5+U/&#10;xuBdpIgvERWAU+JAA2khhd5oobhBDHhx1kcGOfpkMIJTdQgJm94SXjUm2Js2OHvQ9oypSyib0SDU&#10;1omd5rgZXAb/ZcoQid9VFRZYn/sXIwCpGVYlUxKv08a1yaFGt23y84djXlu1uTWd6EPmSSGCXfEZ&#10;DptCqBoXwD2pTeJGUK2HQ02CHaMcpmNpp3Xi50J2JEsuRIoQRay8Yh1oZP3gglRqmuFyU3bBaBQw&#10;LfShNNt0jrYY3BHju5WMgs7iSY2rJw9V8VdX9oroACUSg/E0DAYl4YMtG2y4jHYIkKAtXfxXHmUT&#10;Cuq2w4Hsl/f4nM1oTurpCELE913kFb1tVJjVeaua+eKNrr+qN3lscSNXpcNWSWA5yn87bWMgiGqj&#10;WyFMSB29GMMH66WjfPJDUNxkNLMokvJ/MtM7bU8pz4IuoEGiUZG5hXhymmlKuE13YOP2Ubvpwh78&#10;BNtanwHFlAfSL6IIvpx66QySUi3GMNxxZr7nn9OoDSk+l+LzD4XnjgiZR0IcACSegc45ZPqUx5so&#10;kwho7AMvvhllEQicMXFRUJUsuTezhNi22aYnTzQMizu4ShVUABkg5t9H/mmykcYxusl+NffZd4Ei&#10;glG53z7sAIA3vjflQuk0lpltZB36MAPo9yduW7DGmygX5dDDdwAUDYh6ozie6/wb5oUI0JzjC+Hb&#10;dgPq3SuEEuSjZFasZvDr6fdc4McGUmgzzmz0PBQco8Ah53NL8u8hq2XSVtp2MiHjVE8YTLjf1E0w&#10;uJh+Diwd094gQjJwaPfD/at9fL20J03AaYs0344onXsJMxQIM3G0jxKT9+W5RlwBI/8+ORxtTXp1&#10;vybwn51YySuHb6gjZ7SRnp4hon4pulkFACrUlk2lchBWKgFqas7qyC1ROgrBOZh5OL5mwbeHYpO8&#10;159nCp5G88Va26+KDNPXvD10b2/d7Cl9C58oNmSfShBc1vlxenGgD1TXkYqVQULMqd6RztLCuo+I&#10;+Jvt8R3fevWiLQNLne4w9obgJKJkRqMy2BpX9Fu1ESlo43CkP8FHLfxGN4R2/TMIquUnvAd1iiyD&#10;fW6OepSAVxxZ6PVqG8gwkOdpFw2QDcTc6kiHYWqIkUjE3DgDac9OVu1rECmmIYXu7h8iVu33TWgF&#10;NerlTkzus3NbxRUjvdCbnKTY7/IrWGcvaTX0ji7iJduSVgGLv9VivEcPUVVnNgRW0HjfN31uzyRZ&#10;24rtWnjYuGCRmwAzSVDZBoxthhp6FYzetThIRSosst6O+E8D+3uNKyEhyayjVLu7skBq/Gu1Fjt4&#10;8ouHZiNNN+8ly5nPQfRd3jJr7gkTEoKVya7ksk38h+2/QOJKzQLXfx2JpooiPQZgXTY/BUhkWu0i&#10;jXCps/iSaoF5iWUBVKouSk1ufNuapCcJxmteCU99X1Q0Ux0uDpRPSPk3JuO22iaUEgYTdwvGmT7V&#10;SRnd67NKkEHF73dC9g07WwC9CE/GNk3cvb01oGmi1ewDbxG504aVCzbNRuJ8DchppbQOe4JmyArv&#10;Ifpt9X1YlU5B76qCCt+4laaZ0xFycyq6LAyRLOjcpuf9KKsqRS01JWQBFgJdgmRCX+D+cltqsZQF&#10;s1lMTDDQsI9XFIVMSAgaXymG242wgEJIa7TQMLf6mi3gXGVNaGvycXq6Qxvg5BrFQbu51xwOGop5&#10;q16ixbkx+58ENY2lDIw5bt2RblHZ8LpxwHc3tIaqVSg4JdyHBzaGL0TkRiQ0+62MCRcg5Un4EELi&#10;mZ5HGBbUwmx7swROiu3t8vqdNo3vNr7DrPoq5CproIr7uUlxD2yxR1OLBR1AKk2vgyLZba4x6r8J&#10;Ufl6yOaMAKaTOZz9ZfEaMjxL5VruokUQwXmWfixih43WxyBgs34cJRABr7wPup6ZrfIu3pgGEOyT&#10;S0iIgqpy+YxY5+c9nY/M7m2Lhx4J+PQ/UWZgpRydiqYoaRvoPvQL02paFihaQ8YBUizwOcTCMSY1&#10;xDdbU5GipUiARrKSMkLymTAUSHTz/rGVu+UZXuvG5GIJoZf7OkpU9V+Io9qD6g4zLv2n9pHIajMs&#10;pBwykBeHBFoXpSQf+E2aKAvK5UYWU8W4UcC8uYkhFeKNe5OJBrMjtuwliKTDErF/Xqy1kLajQOFS&#10;vkjysvC6BJuHER6UPqNzYU44UQeV/eQSRXHNptagk/drrvSs86U6TnjxWCs18rjzyz+OHe29ab4L&#10;yOHrnILpia0pzRL/PnF9CAz+DsomoI0c1HlSRuU2rNsk226YkFvIjQmgYVJUJYP0qc1A5dy4a8Oq&#10;SExJHMiKBLiXh0t9Ey3KUZjaT4ihrKg3EKjLnZ4jJM4Uri0SthsnujyFN1lWHgQ0KyhBcYt7xk/N&#10;ecRCUtCjPfhpEDwzvDfT4aPosErbOBj7XhZefe+BFsM4ZiYs7RQmjqyscNBSDnpnXmfV4IlMK2uJ&#10;iQGGP89OzY6tPO7riWPbPp3IQyJtf4ImS8ZELZQOonSiDvk6TGoZHqz3jy3+9HpsBJsRg0GYUIyX&#10;2vIeMsdt9WlgLtwJOHFigvhaqSDpUG47iq0oqTupd+K4cNc07zKVC/crZ4egxZAi7JtR3ws6GFGC&#10;wCGcNupLq9Nyy5O2bNki17Z/MAj+6JAM3duCExFAi1FWz9UrLpKUAm4WIL7RL3gpSz1W3X3InOnL&#10;4Ak1Tw/EX3hx2m+rae8NwyNHk3LglMPSRxY+UUYPALYuJggh1goWTufej7xozVnYqkHP+kLSm3sL&#10;CBjaud0WHWdq1wbMMjWXzJ40SU6GbjFqnwzcNhNZ7ExWLuVA3iTYogZlWGHmy8REscQfn5d5O52w&#10;5QMN7dCrj2v06QrNcqvFC+M07+cFYhDBsPuVSN7QcKhqxcT6HZyTBacc5fv2kc5JE3Yoj/DUMHkQ&#10;5eYLIN4WoLcA8bl7HwikRSqKK5lcBiaD1I547N6r0qIRGF4ziqWpwmdAU740Ki1Jrdas1XweYZzP&#10;Cbuwzr2TDXNAs3wJCO/oGsUAPFbtqFTpWqGfbABMFtfa0IHW4e2lsCQBghKiG/IJwzujBVt9OgRv&#10;IJwjeKqRCqD8dJY/hoYlVeRwlMI8FPvEoO6M+VwnGGuNVPlxNM+peWZjP9r5FBR7MM1cQnAMZ/wy&#10;zA40GQNbMi3zCoktddQneL/SgmawdEDaphuMUmLZ72FVhRniwFjDZOnik5MPrFTDm1iSfLUEdcCB&#10;4loDEcmg7JunWHZChKZ0/Jr5S100TiVmlR1kR1tX1Gm5SNqz1DmhWDuiOIETsNUxTw9ykKxfySkK&#10;s4+MGZXELlKF7i+G8Vl4UC2mUY8DhVJ8oQCDcNch7upa/FwxLpjyFglFt3sJociWBD79DHTQQWfk&#10;U8947Li4/We3okENnLnIqrTVK9VSpsws0IyCa/jTxgdqpYUI5cut/27WeiraW7CUBJzP7UeKZZt9&#10;dU6CIhvnQXXlJDDWvwXxD02nOyLZ1QY/yWM84oZYo8zjMuAMJSwlJhilKz42CYNO5z80QBMCMjEC&#10;tekDRQ0EyYPAvMSL51OosqitR3xTbS0wHQ+/pVv/S5JVnAaThjihs5zjRjYhtlke2wpOlZOQZ2RS&#10;4gCJpjT4u3OgOgCzyMD94dQ5v5O0udWyRQc7rC4RGThuezcpkVGojjXu130mhnTY7pKyK8BE7bVU&#10;6eteZgGWgzSMtvYAhHZMZu9fotmmkDz+LdKrjU1IriV8jFOcBtVG8pSd5iQtv2jcdRP4lhOpjPA9&#10;Ez5NPv907PFxTBO7S70AqTgJx68nnLC1HyIhHSwm8qKrcaAv70kONtPzi0t/H3gRQ7RsdfreKOlz&#10;vo18lsONHOvaugKwzJy8O2xkd+QAu7zlThNfDViP+xupv5i6YhUON5HJ0+QYy7UMC2HSTTOPwEOK&#10;aB3/1HZ5d/5SWKvJPvAnI5E+SVI0Z2lKnYsHI2ixD+COrt3D95XrQtryZ8gwO2kUVfGfElQgDiWw&#10;dqAXKKyoPK2AZwSrYCvWzKR9/uvbqfzMc+tm/6ZgmYV8k4dWoL69x38Jb+rJTv+EQoLIYc9gb7Yz&#10;pbJTwGidmDLbXROpp6AnksbBU1VJScxecjOhUjMlGIB4AgOg2Dn7YdQEt2IZTBQoI1RjBQd5kHCL&#10;NijjofNdieeW+cN+wzlk67dUKSB4QxwRmP1pXkfooSN60itIkN80NPUnhdezlCsEu7GN1MpM6OGS&#10;Rob3bQsoHNeoMHYRHDVHDqEt18Qgk0oAKukEfXqon+ZfWfFYrCdKCakWBIKkRMyQYy9m+zwIgg4Q&#10;iaOLNMZjAiYW0Sbh1YkOU5cCnwSaGsCPd0piFI5b30njuk6vXlw4O8uYNb8ZZcFudgxpUXRKBCIt&#10;wzvE/DPanc4EU32nYt471jkF3X5ea+cuCjhwvK//PE/R+HB7IJKwQB7P4qtRBPRSbjo4Zl5t+nkO&#10;12YfckvD14A21lZr6MzNkfTvoRTQERbQq5H8puPqDLrh6l+SnNS2llipuui1LUgXbSJZfE6qXatT&#10;LCSL+geDbe8Vyt/S73qSdnz8ECh7/DwCrDTm6czxa3+B/AbNVBaAb2KCMVAeQ7fhIRDvKKk8BRk6&#10;q41M1lQi0Xd3FL+ogn/wnr7bk52Pu8I2HysEKjsGhNAYm0viCJtJSgMTLeGmOTOHSw/dXoC1q3oz&#10;GNbwSuKmpR6+jwW7YuenoWAIw+X5AH0jhrdP2u4niOmWtXXSdxhJdoBdmxdwDf+m4P0ioyNr0Y5g&#10;ZQEwMBSZhCVkE1igd+tfxeluOMfk4VTtSnntdAMqskd/GA8glIbQF2GeUYEnOfzm+jWhmKuezoXz&#10;3uGZopmHzAz/UvYiC69WgkucK62lA+UK7cjWjn+ZEuScHITs/xRbWXoOoncru42dElORPJ7uQAsL&#10;9ZHko0sCgHORya8aTi+cGBuRoqnjWmvTYVwBukF6W7cxBa7PVWfmyzixQe9Nv2eKQ+0owH9roT2E&#10;VKC0JNoCveWOZjmtIWlcJxMgNj7hq/T6Grvsv7M1FJkQIgYTq01gld+TQRSHjHCC/GG26oJsRZAg&#10;KTSZkxoBnmJTejPgCI9+ZYJ1MNlOdXh7XZogfZun0n9we59vLRQC0NgvpdM7DQGgxp64aFu4Oflw&#10;0rwUXsIsWo3/KhF2sTHq/+EmEk2sV5vUEhGE5RAYHKNtAGw7Q2KaQdN8eDASeBteQM3gWG90fKtx&#10;CrsB9W+Ok1alDnirsRhv3wWsGEyean9UfgyjtRAoJA5yynap8nX0PcCBiJerlUKzZpA8DO/PoxG6&#10;gYEKwlgusihoTgTlddp7wHrxHgguGBdAlDPuGkRpXTmE44rWtkX1Jz3lzBUlQBWOlkyd86qr0rKs&#10;Sagbw7wIpLVNhhyKPsHGi5Aq2jTwzouysSsHITJMpyH+9dSrWkOnxSy7NAUmwrGPK++TuFbccRp4&#10;HvRImwplM62JniZm/Z80cdMvLGSfzMBNPkxfYgNyCInnECEDFE+fMkAluEgbxm4FrnIZEMd7pdJI&#10;yiCG2abCwa5Qb/6tenCKHMIinN3YmNyC4tN6QpNAVWCzOET6ANhUpOGfQEyvBRE6ldiRxoTDXcC5&#10;lvAj/jdUxRsSs5qc2xZHACWcvJoRlw65LJktIKn6EaXgbXKW832kl4OIUAUQpf51+DiotxvC50p5&#10;TkswoCxCBFp9yspdJ/mL+/k7ZI0yAoNGjK5FgFgg1pUJPKAYruRUEnn9Y0npnSvSbrprCCY/3fJC&#10;oqaM4deqaPT13IU6oOaEZ58aVH+ttJzj9bMkpvyk0NqX0ZIKXs8UaFm6JUggXFoOv6FHKfVLe7Ss&#10;2R7CsTk23YVD9ic/30ZCmvj4syCw+NGuL9wSAhirLnlPBCDdvsAF27KlowAALBohBY2PB47bVQfB&#10;1M9rme+9dU6eozR7MZLhe/G3F1MxUGeCTlfxVYKQT0QhA9kyOavHwZWALM7pGZbpMw5lVAiv0Ky1&#10;067lQP++E7Yds71dPzCqStzrjFg74HmHa3rB58d3VgxNzH3dObeX2Wqwostl6sWJIld/4pSqAHLH&#10;THS0eB9mPW8s9HiMqbBeLmNuxvL2oVJZzAXHwX+6Kpg0gmkto4eYlhqCuyyCRk7B1EqOqvor7r3O&#10;5vAlGyrVxeMePbTUPmThXSAGLOw/cMO7WdfI38DOpu1MKk1qV6LvJb4TrjDwezb2ZQnIskdCMjO9&#10;VBxaSnAJYhuBWSqWJ48LK0RrBl+G0Sx+x0pshvBrlc1x5G5XsBCLMWFGM8/Z5JZOUFMY9BKs0u7L&#10;Vt2fT/pqvyol6tXCbmrCFguCUBOTegnvAsc5QhGahta9HAlrfS0uQpCMlzxKIRElBi0dNehCilCo&#10;18OKiz7Muk5VwPV1gR3CCRTrZFAdIF24d5+uUFvs2+7vwKE1eGD5O+X9BXJcDysQd5RmMZYCDY0M&#10;zgcxEDDY1eNVJS6kbFoQejZJqwLxigBXoFwKz8DgFudx4csShQv4RrcPgCzB5nRvUnw8H1oGJy9L&#10;jIK5FAFnSrH8IU7yxC4CV02GgF1LEsAA4IqbFMx7uEQoqwOWdt/pW96gkggx9IgIkMlfBEtOZy66&#10;FVHO766sy0tL4ZuqAA6bGvyK/mBOp9CMr8ZfNepkgErleBES7nhnglgYE4KHtU9hu2eiE/LT2bjL&#10;lKS8wUIj2nDMzLOi43IUk64E6A3PxLDrn8QZ9rRNE45nk/ungNOCqJfd0DqfixCBz7yKLlr1tH+1&#10;2gTwCc5SkZyq+8QYaSYq+sj8tFe7SM/PvPiEDL1tRIYFrq8yBpeWy45qARvSarQCaIqrNx/ytBZE&#10;yAAo1asI97ZOPLz6a1HESEVnwNmYAQT2hQxqnO8HSEYri+7EYGKbH8t7cUR3A/F7/zivZPPEq9cX&#10;IEUDieibk0RhINTcYFauhICwfuMF+aOfCDqgyWP0PJ9UiFLQJXaG1IPmBXwGaNnotWuhkur1DxAF&#10;b0q16lpg/1l5fhgYj06zSksqYv4vLww9J8NOJhUSQLVtsggqZNvtvFs9HfkkX9ypr/oOw2CXb5Ls&#10;+/oIRWSQdPTkK0PpBwAP27RZjjBIgk7AgMQGDqpZnL9wfsdr6QWXql3qjOgt72ihJJxM9WSAvPOM&#10;je+z8U39nBCbQPvfIzZ+2xAJM5JcZUisl9pzgSiIHjpLP1jXwVBcEAkMdm1+WwzHurmOFNoUlZ5k&#10;OTmVIu9+rhLYjagke1oGtG0xN4myWXgwe8WpU0k62vIvTKdnw7qvmp1u9aZFc+o37Tl3eaeFjzah&#10;NVwLwxy0UVQ7aCe8EjoAwvfb404xq7ffUWvZxJBBCojHE+SHezuCprXNjcwFIbpmabUaVLTfoRUW&#10;yYcgjJ89QWylKpT4AATIkKAJRBIGhHMhOg23gUR4RVyPSjJK3Houtj2f5NOQPsBdD1ehHIhc14wh&#10;vPOhWhxvbdGwaueguqSr8el8zgFK+eQn0o0Wa/TBgS+swJEBGJgxXOi9SWitnaMxgKMpCXBuHk21&#10;kigOgsfSerUVhocKVzpB8G+cYEh+8af+Z7RbP3Z4X42mRvK88YLoBjNnyPMZKyeitkyT3SjBp1vA&#10;XAupRHPpY9FBamyDpQD3gnnmFQ55SeBQAUH3dJOyj2QDfDnETsnNMdvM9tS2Ed2DPDdzpqaMaOpn&#10;v/y92LxbK9pjf4bkvPSaXx6xvFys2BZa4yeOT7MiJ7HIgrwgMaC04WlJiKKLsTn5lJfYAajS6WZ/&#10;57VGFhPqSIp9uzNvPUxDugeMELsEYqJBL2kQRR9DMjhpT6OU8+Abfc3NJdqFFo4fdLa2927YZ/Jf&#10;bp6rKSCsdN4ddhMUM2yhJUyMI+yA3iUwSrcPNAflApakgNdJR4G4/cmADyK9vf3UDijvjL6A/+up&#10;I7PHLcDkvFNlixLImCWIa1xY/6hMoH7I9pwA+osbgPm2DmF57iT0FqUCYgb6Zz8b5dyVPffo7BTB&#10;+ow+AfC3BpMfsehDY3LFcl0WvhYubYFuVfqb1WUmeYLAU+LcYmQNAM1TD2DtSEtI54WmAsWddQX/&#10;lbKQuzovIMDvpQxJ2LZeofGeBjHbppBcEbvoSTEwkyHdFYiisMJ0UMNNMMKs/cE8igdcGNulyr69&#10;+yBVG5Un700KSHPIBtP+0Dq28cCFt2VMc9lghSARPkJMQbyYgTK8QtlnV1yX/Jr6ehyX4azA8zs6&#10;XfwAJSmIAZEWoDciFGI85HaCbIqmfp738wDy7VRAVL6R322azoVSWzkJsuVJVmaTW6aX2BCein9w&#10;P6B+USilYaQOOnxwIzJV3QzvLEd/5cifxRZiZFvlb6ErPMIFCfBJxQyieI9iSloKhhtOXLUwXu1Y&#10;MPCHOJoboIWYbVumVJabiv9/Ap02aIHyho1Qu4NZaO0blBIWj70AwRiDfoCL5fhX0DdjgFgmrGck&#10;fe8fpHM3Cjzc0x+s5q3PxGKISDTfGWgTQCDPrpw6jGliReo8nCZBTxZs6jaLADVUC0XcjR6nQkmV&#10;viRgjOPqCPgTJyrr3qujKkevNfgstWSBurBEeuiIUmUf4P48FFw0rs2X6yflzMXp0TgXQLC+Hln0&#10;+vs1KX2zBXKoMNIhKJqBE2vo4OHGimKcf+RzY3imxcfgvOoQz+2feeJtcQLb6m8aZIUBSYKB+wI/&#10;Ey3fO2bp+uhpIGO4PQ61y/dEjTCO2xldeD0cxdTPzwpLgMrdNpkRnKwAH0GI3DD4KhL3ZF90wxrY&#10;xi9fnHiDUkwfkh6AbJaCvFVdXcwqxzTBjxwsls42aVldq0QZEWZAzgUgVMyZOXVdW6VwUEPJQn5Q&#10;lQSjy34WKbVpAw75o1j4D19gdBlHbijUxyA8DqozUL4KTKjpHIeFJbeOLPeuioReIQeOXpR7jeQ6&#10;bG9vlUkLeL/+BvM5GHrg/QhjIUA0PXjwgnjmFVS1xc3oXFUrRG73Q9E6oHIyIha/JMWskILgPWwO&#10;IpuJgcVrcVlZ2qv8shY8xNqzCs2CiY29XDCzr55f2YAmgf+LcGC6YK2Q4qwec1Lcxw9Xof57KVgy&#10;NoRSK5rR6mgzT90XCGd/7tfMmH3z2l4OKETaPPl1ZsCXUnRAN3yn6xNbdPPY62tSLlXZOgB6F5KU&#10;huuOUzFFqypX9sJJXbXB+Kz8V/JLnBj0r34jievhtNdEOmw97O1eQjT3LucrBF73NwyMQeMytKCF&#10;YF6aigrrqdsPZMklLQV+CD3mH1RL1ZgS5UTgsK1s+jiaUKF+LBB+X+VOz+AG9vGAWwCdlOTfFKsF&#10;2AUzfw4XdGNLC8je5AUgAjetitUoYblw9ps0F+t+6l+dZHp3k2ZHjHTmyuQX7blOhXp31zLe3VoJ&#10;y5u5o3kNLtPzRkTrGSoaUV8hIXHwL7KN+Uy+8b4m/cWWNCTP0ssDOtoLl0B5zz/UWKj/vBVX7Wsn&#10;EQdSP9fomy8bQ0lmKf4hmz4/2/6iy1e3mjOX9SuTU6JDedmsU6FHwDcOcokTJKm/qIwyCwmwBM0R&#10;mxiqJAgyuC1GXlpOEQ3KTCGMVtyJrSrHGW+ywiVdLed7EnOme/7YrRakf0TWxlFbPsEUMvWR1rli&#10;Xa8gBSQ6jgg1NMQu/nqQhRoBDg213mQMh+uklPwGQcgjbjv47sj2cJmRZBscj7ZkPrqwMNQ+AYVt&#10;EdDz0DPU2foSowgtGwlGBZS4+5U8j+VOiWoMmfZUnlwC5KK8FmOw5NCPZTh2P1CPWjuEb9YusGvD&#10;QVyohTkck18MrwdzbJBXoW+uBjNlBjux1jNIEw71oGjrI6oXln1ZRdffCKqAxcaxoUl20pOo+ukL&#10;1bcy/dA7lAZj5yTSZ3yErNXeVNTNgWOFpk39igNI3BrKNWuSx5b2kAKv+f2LKKAvRFQ7z5Kciit/&#10;T7sMOUm/PcMB2PIIkb2CRu7MBVAdpLx70VgekiL0ZHloB44pmlCBwj94H6BMNBKmiMai6GPc8pIu&#10;AFYeENTbNiFHW/YoGf60JJDFXCIAf80Gk1wmCR+MWNSk1nbfTHTbB1R6ODYPEH97lnsbozHQH6K/&#10;wUdXOweUkOxFJwzitjCiu0lMh0oTh6iNa4j3i8qy283gY4wrHCaGRCVJjQGVNkztRbKmj4RSo9Nh&#10;5pvRZkAv38aAIo4+4PRm05w7Wj71qoXECYFXn4q8QtqFv+KSECOlNQ9FHoLHhavIYIEOZlJLxujV&#10;xQf7cRs82/4XZdjnLB4Db60s6ZFMX1hXEn8QwAAsC+/uGi7CJkv4dDqhuGZbUcomRm1ejAFoAlXA&#10;9t7ua0Ib2ZvvWcx1AZA4TKfXGCjOLw81mEd8NyKYiDsJZCzo6ejgikLA1AjH6gnqasIS7pweFosm&#10;H40ROKndi9idpKhhIkTTAuJhXoC1QfEiQLMjo1MehgoVWQAEfuOjhPLIznfLM/4qFhQEb+mk5XjJ&#10;cqfqik4gKvDg5U5uEGfgCogGJguIx0BZ2GRhKDALp8McmlkWBV+GWwbbZK8J2S8hz/JjL4t3kclk&#10;vuQvC4ps4A5k0AvFkkNSVL3HZhkK6D1QcRB2qRAiOytgRZpw+qMGIaX2GVbYJolzJv/dhpMi8iQC&#10;3wlFggqyPCWncOLcHSYpYqXXrTLNezx679F/Yz7gwh5oHAVOkKWXrq/b0lsM67/L6C4vR3P2HrIH&#10;yFm+evYKcjHP9hSDCJoyeaD7LAdBszaGzLPDHe+wWsouObaqCYAIEA+CQ8LsWjZ4S53ntchSACUb&#10;bDuVuPbRIoJni/6FW5rCjZjt8fHQKWLoH5tgRwjGcyCQ5ZjxLVX4Z0+aq8lP/2IOO3gsbR/OmfHP&#10;2amcwOfukY3pm4oJFJGu3ItE3GEl8WHjpLNYOAZJjwNcJrM/rWRZjRxIV+I09L5NbV7eLd19xEWk&#10;hK02hUV4Wty5v8abHEfIISnKQTA5qnsRsLsWgeb5GDE9Pfb8YAjtmXwUhjipg2OMa48Rv0XCH+Qq&#10;eOwXBvzYmVTsWIXvMk/YGtYHeXDoyo7eKpd02Q2xPCFJckLER57QR1WxrNNfIa9MuGLZgiJzTqjT&#10;rKSY/GrUSH01Cu+G3w/2QxmNXZ8BjKCMolPuJjYlFFPp1E+XbWldjXoGtOWxDttuo3tKthsfyJaZ&#10;pUp3BPT+mOyMxHY0oopoyZKNKgyS6CDr5KOM9t+k1TAGkrJHocdY6GOhp6AUlp+CwLZNcNWBVwaH&#10;MCUv5Ko6o0ug/3cdAu/onFJvyXib9+lqnF4WmspHEtW56Z8/m6RePApX5rtDJNdiUCgOnLLRYPrz&#10;ME15xFEG57iwOEXTbYK+kZj2auQSWrYmU1OIHjGtQrAwruZEuLqqV8CpRL3d4cHIJsK0Bat8l0VL&#10;HghuGcRSmeo65YFBjrIc/owxcvmEEIxIlfZuwlkvpqUsFV2Xbl43wBwRFqI+FjEJT5VIb9ItU1yb&#10;wouDF98W2Vc2LBJH0LzI1HlS8NeRx2NbGKNADbFb9yNGai1yoUXWQhdTEA4lNTMPHGJe6NXSPW3y&#10;YnoKfqebBDgTnONGILs0iL48YBwppy64F5wHPIZHcnL5a4RgZvpsksoDn2c3peZtIHawM7wIMEgx&#10;A40QgSTQIuXg1sFvOZkxZAh/IDBBa09gwIb1jX5zgs67z7KxYoRZMJeOgTBC/BWITJEAKSDW33+h&#10;bofdjJCO0IlZfAVwJtoMH/yOiKWpHujmO4BhXyb5xU8srJNjidtIYtV/d7Td+8Te6NTouxn1p72f&#10;44KYsak7mSa3sCoRpB9ANYOcId4RIeDOMSJQHbf0VzvRde8PGdgkXX/4FTkJm9BKUt5dQdACN3WH&#10;DH5HwVFjQ6i7aTTnqpRU02hAeqnmAzUeQhOth+BUhG1cCfEmdh7SjSU1uEGKBC3K4bVDI64mcwrg&#10;+yH+gt+ToL9m95PP+5pcqLjOSMV5L7kQTOKq6Wj/PrhmCVsZpM+zjZHFiZI5o09w0b3ZDRCYmiUs&#10;J/lNWOKfJ3oA7NL46FKJP3RVENTP0drlCqYDvkaauOwW/zYy8ZzSDOE2K/HCrHIZha1xyhHiQa9y&#10;QKbTaHZuCA7QcBnmOdVNn9da5aIQ4ZRO1xW9aY/cQKDLpcJxEerZ4U9XiDxRjH4BajNi7UJqiF9B&#10;W0YIsWVqoS/y96rasIkJnhbCunlGaLO6iJRPiIQ2CylmBGHzX/gY6jGLvmTJPxVJDDJHq6BOtnYg&#10;6PUwFqhro/AMG7xmrU/tx2mgMY7Nt9DsahnIwKXNLAeGiMU4+iHSYzzOYv2CmzhBWr2Qm78eHQW4&#10;6IoiJlcdxTIhoEbgMdGnQISzCWVpLbxSCUqMPu3coKG1nqyLii2SmwW18QEnOFMBNCnwS+YQU9oJ&#10;ivQBuesfAhQst5Ck0DB0gh4nT9gKc3XfLV99sVBb+B1v0IqLa/qf0R53zXF0OHZUctm3pwhExB2R&#10;VLV4NUwrxmBQ3yUHg7BmEZ/raa42pnQTym0tyDXWmWyNbJVtmHnnQaBbe3XJU4Q6N9Vv9kNI70O8&#10;lOMRUltQV2iYOTsra18V5b5hqEJoW3WiPS2KqD47gBapPRObg9oXRPlSv2E/WD6PpAxZ+PGOen4G&#10;jdPloLCP1ClMOxHQ3XUmRhwKoABN6ul0jA9kyPGVpGMgqdEjgf6S8oKjv24hDQrwv5wFKPbXOHeE&#10;qjMmHdOofM7r3PGajjlOnhDpY+BwFg4QMiO+oLIizXNOAT+wA0NNVkuGIitPcRz/CtaKCMai/Fc3&#10;McLcDvsekZHdp7OCCwtQw0pRfHDjdsh1JLga9srV50mJusKLgoS2UZiyVxCjZ5vqNpRy2qfHVqdd&#10;3QaSHFFo5SMTH6jHqjtK2YmelxP30XVQqoRKO+AXqofda88uXr0cwDcD2zsXJWUu5VrsOXwKpMlf&#10;iQqyNGIt5NAVyBYDXPwMJ3BXaK5psdTfhWLsgTk2ZnpTHuXiEVJtHNRvt3vJbv9rle9P0xJByHBe&#10;WckOk3HDOHQFlKbwWb4zLE61g0C+r7Doe4ECmZEkcEOYrkfrWzKkKB5tvcGgclJJDvKm0ELw5Izm&#10;GUqit+RKBa5gQCYOgmgnQfVkmcwW1gK1mOsqiXefPzwEPkQYi4RLmUsVJwGSj8YZ9s9i17SPV0Br&#10;3yXDPoGDKzXskMs/PO8Fc+sZZPKB7g1nmt3cwCacxtIeElLayqNyynlPg6SWKZuD9nLEqouMeu+H&#10;LX2O+jRMJDhPyG/bqw9tRIkimw43zRmYlsV22WY50SlmmCGg4GtAdqov0ctYmf7iscgPmkfILZ0s&#10;AK/qQK3vJnkFAs7RBvfongKZExoWGUAUHjfInHh/2wAUgKu9oP5aAk8NhSu8gkMQzkdk8dofzuEk&#10;wDsDrZ47GwFxySTVDLoFyjO3k4LuGjP5bkjSdO90i21M/zKK3FXNP4OsptvSYpFtOEsKu590/knm&#10;roa5DakkDUYDlOvJy38SJMWFMyLME55ApGCgTI4Xeh3N9lrvvZmIG2ePj3slBCdMNEW6fFYYvXdG&#10;4t++bxo5YNQmIlnle1DlYrmVtgZv7Na1ejaPWdS7lnD7ZSjCgYwc1Qn9ADPQs5B1To01nhnW1jdK&#10;5MRM6sWQxMVPNWB/DbPbF2+f1OfdqwZ8P5qUxVIRpxFkbdN53Ej8uEuTVvlH5XCvgL90m/j+/uel&#10;nEmr/OD8advG/EpVu7Nz7Q141XtNNZJNK+deelXAewPs2QwvpvUnANySoPBkojSTO7fXRWmzRNTL&#10;/HueNPKwTNqDeQMUws9Fq4szRMehCSL9eBm0KhbO+X525++JRj1j5UyIYGe3evn7u3OeLWsziZZL&#10;s4wel1kJuwHBocULX0DHuuxtKQBKnGX02jAEFFGVBSgGWIBbBIhu0t5EBIDj6f+XXNLMSrbZmhjd&#10;pOnEOSBe29NYp24U8NZBkkYclBNHX0r3uwk115cSB/wl23q+qHt42Vb93i+qVNZSigPeMdt6Lsbi&#10;sTZ07xe8s+08cSIMl+FCOcpKbbaNM3jHv1uHsy0zPNvmTIM3VREHnPSz7RETfhX9AIZsu/gg94KE&#10;j1/w+8UdpZj5fgHR0YuWE4vphj9VMNpWuq5tW3LdgHxQFte2hfxuwD5WNiB/3Pb4bACErJawL7J1&#10;TG7bu2xA0G3bYVBzvdy2IXcDIt1t584GHN9t73kDzO626mAMV0Gqjz4XDgeo8W3/JhRTVayrb5uU&#10;um/L8vyvWd8WVFVQxX3bQJkDOM94juwA3Py2RF2wc/7xwFlUkBS5958+PXD/SeBmy7e27Nq95cbC&#10;A1DRSgKoXpjVbAugti9mddgbDNp2gOJOugkkW2c1/gKKccxquApy3W3WWW2dHDp7aPUynZlWiQZ9&#10;VYklYEQLKGiBApdW0+W8gso6k3+lwUSFK6BwhVaTSKengCKazipV+BpaHXkBalUFi6OAAqqzmsrF&#10;ULGTRz41rtnANWXbCj7fa49d+ipukQ0s7SkFTjcqnOaAvt9xKJ/q60pW1g79mweN+jt+jgWT0FfQ&#10;y3WJOuwixQI1t9YBdRF0GhWNUX9dtygSgjTGWhRNf103ovpFX6lwfGJTWi0aGxJroCehzxYri2D+&#10;IDJ++PEtGIHVDX+ZtlPu+XK4ujJ9U10JJJS6KuHzsZa69uz1XDKf9qrv3JOsNL10FCTB6A+yUlIo&#10;TF2SfT7BDi4fquqyCCX/JypRON4QxzcJIUxdQtDguhI21MUKMFp0uvzi4Cllro+nevfA3D2W5sMl&#10;hqovA1wR6Ew4dHi3+iobA92WLyoBOlt+Bgvo/rV8YgIjXS3fggYPTwuGSZwWo1UlShn5rNtASMNT&#10;mYYG1SXYFgkzWVJl9LE6++bj1e2iTD7eHxYDjE8iwvoWwi8qwAoY38tmUvcOL9T2QQUi+yqvrtm5&#10;fijQX4DqC0BZ+oivrshCrwNgFRK2owHr8tvM46R1zcLydNad87MU23iSWlc7iaSO6gZRNLZjWF29&#10;ElqpQuLpwYFMFKvA8w1O8IIqvwNDYaDxJZj7RobPDiYj0FeYA1JeCxAHaKVIAg5YC30ZEwCh3D8E&#10;B+UEmBChwmz3ew9ZyFF0+fGZNe9f1bxLHpyBlnDsEunu0+F0JRI62AXBAiSAOiljq7EtqcIGgmhe&#10;usQr9cG/lURibDtipSr9UlS3dIbc4FqxqNUiTeBQLMyNFgIp0q+YA8MZSLPmpSpAn7u+BZQ3nH4J&#10;bhn185WrpSs55gs4ZkVm/KBQu8T+PC4Fjbx0Osd6JJIuyBM7+ysYXuAgRowdu9Elu80rkXQFALBr&#10;6RIQDrRx9XT6FD9dK298l/pWalRMYCy69SCi+G+GW4csnp0mt1z7QC2l4OmxSshOah7LMgIajxMh&#10;Ev2OSxBC8HZs9BHo6weY3RpqyjS68BF06ZwsKWZasO9C85FLfZZcFoOob+fB/UtYzH3jIrqAXvdo&#10;m6tCBcrlNcl+T43rRbPfQcOlabTPZL+lAVUbrltIbdpTt8XMiwq4bCmSz4VzLR/c5CPVSpVeBsy0&#10;EPVkBRQtzkDquWepahcPMdES9KGbAtpsCE/Bs08I8Kc3+xTf084st9pHb2nZ2TUsywYox1Uou9qN&#10;Jkh2zNUoBGSLPCMbjj2OjJQY+5ZgREGxgXJRCcRumEVyDJuQVXSAsMlG8QnBFuvEJAE2ApcIEb+i&#10;IYYPC7X0atEbeLw08boQzgnRfoMDivn22Ra9CXAKhYUucWYCENMiGZEUQxfOKI/ePHlG10AXYlvR&#10;9sKq00T4nK/ylsHM56pxCI62VkWSwIsLAcgJlCqSq1xgw+VG9rkIWzcJltmMOqykvDpJ9AIxCzkq&#10;1LDb04maB1kzVqgOU/0BlquhPMinYNq393ps6aRb3UFmrPhjc8BzILB3o6S8OKtGEozTMGYWWG2E&#10;iekRyerESx+I9JZjzVKFpUT0uYhAqZMqFUojA/kIk6YqP0JOZ//uhrgCFQP4UVdFXKwDWQLHw21A&#10;WwUEk6ECDkHiQk5koKcp1lW/05SAtDsPhmhRhedlh3WOdpIMkDBMcgoN02wig7CAo6prrhtQmQMj&#10;WEIW+l0BWNQjCQFt4ZZl/s8iLz7P5860b+yL1ScSkKuJX6BdUtTsj6uDB0NHQgcjDPmqMr8Ufw+C&#10;NhHajhG4LHIdF0rJo9KxF46MOMejEyOeHFIN2RQr5sIF52Bwz7wXfC82MkJ3gUTWnhgvjYVZ4cop&#10;1DpDQYoosK8rPxU5/VF/0k9TtPK7EGX8UE8I/2TOZYXxfQc8lwHsngUFWuz2g7oA7fviuXYD+yl4&#10;rilZ3/bOVShQr8idK0BH/xXZ54sWuM3v2rly4PJPYQxyLjDJPpxSOVcDVDyKhcrZ7HsdvAXSwbcr&#10;JY9rf9kbiZLvBz1Eb5R3BQKpWd0d3HMtJu4r46jtczuVdrMZLXvKnQsrHPZQtaLXXbcAFA2j9Yc5&#10;lwtmddY4REOpb52HKPb0O7VBmmC6zDmXDSP9NxXyiKLfCYlAEnSz3rU46nmF5Jo3Oo8Xb2uOQ81F&#10;mpiTdFmWj7ZUKHdZ5hJxyTkQui8TucsJPT61RRo3jeGKB01zAaiIF6i57G3D/0hETcKbKYIleFIV&#10;BPzULfldtFvFcULSO66oMH8DAMufVSrBwl7xTHM1nbeRgAs02j7EKQS42oeouYyUNpFDOTujVyeb&#10;96liK+NIsOGWuUhMrxmEuYYY15VhrpQKgPCG5W/CcwWAL6uvqJ4UqV6KdDRIqb0pO6CglsnkMNBp&#10;JPzN4fNLaxxjyPqm0o1IOghJj5fmIfVoO/XI8fSvFyHAJto38FLqQusRc8V4oHXp6xv52RZTbFF6&#10;Xu0ihLOzT+LEas5aagA4X3S5nASb68qCytC8hHfOkTki+9UU/i8V8DLHakLLOhzEyii6XAiUMsM1&#10;dfLEhCjZZJfLc0bmmJcYKmQDWlGwjw3kryA7HlEzasxVQEbOuGjhL570ciVh5GDx2faDBsVGDfmP&#10;wH8/2GAwxCYWXZ/ucFkvV4AZrEDhwlf/qASVMFwl7OAAWq5EK1gQ/lYOdt3A0+Etg7D/BTVwxP9v&#10;XVv+aqV0J1se+n+YvJYZ0NcRrOU3hW8fpZZVtZfCSwOAC5OLkSTjEHwWhEBkxGbVO8IWSC5JS0De&#10;IRfC9NX8uEA7GVxm/Xu7CgML2BEAMSFWrID7IsOqzLLpm3EdtrSHASx/M+OXvsrcnljqfH/5GmPi&#10;Aoxb+CGuyvYRwFBB3puKB91K5EQBbK2QWE1FAK2IP0lwykq/jXYhVh7tQnz0VYnvk/utwrh3Gj+r&#10;CD4cubAqZaAZiVS5LBgq8VT5hJY8LxXeSCkzpCJ+iZwlKgXHkLUBKs/RQVo8lZ5jxBKcwr+jqLYz&#10;xeQfZOal1NiFmVcpH5kDUohB+WggoSOFRwKzj1JiFT7XqBuFXWcW5V/HSZEMzdrBB+QVJRQdJ2Np&#10;QcnHxAHF0KB+KltOMmVr5EnCHCAk4ImcNScpF5FeKFdEOuXUIqIkJxBbUCtw8resITTDOL3lptxe&#10;ZVOKrEFtYQswjanOpMkf1GLD12JHBUYNC2XKmEiwLCbwAeSQ6Faj4bzQL10vjPZ3ySulMFwu8WIh&#10;QnC1IDDj96p1RSRUAku+IQVGzUrco4DyS68ZnxKaUp0o3SaodY2zM/C04Gt5vjcthnK3CWiSD7je&#10;p5b0UZ+qcpIy2I9U80g1AQ1lbmRzdHJlYW0NZW5kb2JqDTIxIDAgb2JqDTw8L0xlbmd0aCA2NTUz&#10;Nj4+c3RyZWFtDQooRot0RXFReUjQZNgyQ0jsHVV7QPKkoS/vo394RsvnURaH8Lo6qhgRVkXQHaKA&#10;dOZGcPy2kWr0OcMBbkYkmE90KEY+uwcQL/LXLNpnkW2F3hZZRQnlotgoIrF5UK6J4H9W12ESVWOs&#10;CIroDh+ikmxx5SvseTjxDSVkEcEZSmYc8BhYDlRbc5Qq5FNzu9Jl5gGIKQOrAACsg1JnACySQQA+&#10;AI6UggCu/1Eyzj8PTlYdX/9eS5bXxT8JSZaN2u/TyLKK0V8RkaUg8pMgZEkQ8CcFZLnC29fhY5no&#10;+sXesQwxfVY5lhbp/DxuLDtRvmoay+TFb6vsMcSCT9PUI3jeJxn0WFHuVZZ5zKradzHyuCz2VKZY&#10;Mml9Cp1Y/kzqzbp3vFDpuyp3TCD0TIFYKsrrEGL+kZzvUdhREsxTotbRBCRTp5INuKEQpeO5xSsl&#10;6ITM4afiHGNW8EUnhCUaQmb8TvLJEX3eGfRxnFzdU/TieCDuPjscK2Z7lwyOwRA6ENpr5m8MPHYO&#10;Vm/0Tbmir4PgX0GsdaL3qwNavWN+lZdIXadpE8RNP0zZeDDpdQ82okTRacRXehP0RGKNMey5iQAr&#10;mfO24ZbWXOmfBuxjngC9Mg1bfi6MZobQadA8gSNBOZgGMFdI3vGKn6tGEAS2q8sKyNiVtBAv0roq&#10;HMM18/qD+6KuPDdwJqQryfw79HNlzOpbZHNlMPauuoaRgbxZrMp2J5RcOU26TziuhjD3XPfLqAx3&#10;g8JVSbst8PUSZdmecby4AKrdq3bxaLQpLF0E3+ysKRe3Ltk6ChdTFLuoucVgwWbZbHFwvc5C1WIB&#10;ubY4tNg1rauWWWR6WPMxsjii1WlGLA6OagcFi01P6q7qFcWBmuTlivbqwLtWvEWmgypWDKTSbmsV&#10;5xfpuv7paHTxKpXt1wl5ofJuoetxpyRY35kS2rdKqRxJpPzU11XCu0sD6L5+deIHYKtj/8j1144G&#10;SXsC/q8R9EcW2x4NyBslI0Ia5KgOslpZomu9i0EX9GRU0oDrjxUxM6eYEHqMVVFo0sCA8gzjjG2G&#10;Bxo0QIAgK3Q1A1mlkr6xophysSro2vi8LFbnpihIQ5AAO3suCVGsNKBUWhr0wopVpD6ZGbNLtIhV&#10;hd1ExQa8NDhcsXKduFOrWHlkmAI1wUcDgoVYEWD5LAZTg+wE2MP6u1eKQI8Srq1f9plqSZfdBm4Y&#10;ZxT2VhG0e6qBd0n5GCTLUmIxyKmcNIykUJQLBkfI3XmdBhl9doMAzdZ6DpOis3NF4+Xs48ULAoNr&#10;iGkRJ7DJTSoOVTPCoILnZVgw4qxpcktdcvoD3gpRLLLuzcMZ2BvuzLFCn2b43j7lCM3jiFzBFzqg&#10;bKL4+WKFh2I1r2D4DNVxAI63XuAzmXK4IapaOwgsZ2yd7BrR3Ig83ykQvTzqeschZlVS8e/RhQrF&#10;HaQTWCNBjY9pUC6RdC6Bj4K1zQM3H5KMqYo5OcDnEtCZqKnXA1EfLEzF6TOYDu4lKV3Gwn7BuqJY&#10;OFogj0tlo8vpzkukXtSGiom2u2ej4sPApwZiQReKYqxRWRgMxBL4SVNBiYTuPueDSk5VuGqYHUQ0&#10;MLf7S6vcXZwEpAaslYJhRXFwSsMfktNrK4xwXXnf93AGBCXjiY+4NLtbYW5KN+1kmGSIMiRu8asy&#10;2ao8qYT+OFxcvDqHYWbsaguZ5BYAGSQyW9jqg/QVniU+UBBh7ME7+7l3Y3NTZ51GKGZkzqqR7hF2&#10;N+41p/JP42zNYtcJylY+5R7hwcbXI23BMzh7KPcIoQNmiLsQEXzhZpEYJI37YRFRw88ecG2YNRDl&#10;DyWF9ghE6Cc6nHNW6cSbBfmrUYG2dl26E0UemRgSJCWFctL7ZsfKB86qc5hwFtqTmhox45GNVmUE&#10;zu7YI6Is8EI6i1NvzA50lkh95Aim7vV61ieGFG/MXfu9tLzHQQbgPgz4mB2FfN3Fx6WL4PJ6HqLA&#10;MfzycRxLahdmEbd7zn7wL/mO2PdjydP4GEbFwIwv4l1kCfK1B6NzTJO+0wnzceXd90ahz2H08cjj&#10;1Ctp3/o+42jrq5s+dhktQbHqscGAaOjD4y4CY8cSrgMeVAfzc6za4Zibmo2vM3TcKD87liJfTjNS&#10;H8Pb84DE51hct8YxwGNxxXMMafHGEbVvBtvICHMjewYjOMQ5NqaV2uQWYXNVfgWjvgqw01BqbEUu&#10;mIZKEnzIT8TXR8wpBQwyJJNtRnx1CSdZtsVVYhUy28dqjGY5braxKoGznR/bNG+z3YDwc12cznZV&#10;SRT32V4TldoWJjVVHWX6bH+480YgN0HbYM8jAUTbmV89gh7B8Ur1qpZ6K/OapG2FJsd/Kdo22J8A&#10;ju3yKopn82jQmx3bgDPxM1hfu/kEpp352n1KebW2d3uYzuzTo2S1B/toifmykLctn4p1VhvAQ1RQ&#10;q52jGFW84Cit9jNhoXzxDk6ttsHdpM3WvjIWcaRlMbDak5U6URMtO4lZ7crWzMWjkWS16XDOT+dg&#10;aFb76WmUDjYW0KhNoE8Nwmr/tdI8ZrXns1QaGB5Iw1bt3Zbm0KrN+H3QaUpN+FV71ILWeVAqXrVl&#10;ecDfNN/Pqu2MAMxeqhKQ66r9x3inkVft/xMCIGlXTkJHPKsjLkQXPtG/DB/k3ys+4I7bkw1f59qR&#10;4dzkKLNTek6jmc/L9fSWU7fKq2mc2zgpCT6hLwc+kJgTaS4Y99CpOJBykv7N1/ekvizfIHVshpJt&#10;FPjw1brwAe7M8JFeOc3DPzt8oZbTKV9nB5enxw1f74pZuwF9Oc277R70xPcGHR/ZZ1eXX2L+ezA+&#10;G2i1sidwDoqHXoG/OlgrUDHj2n+Lyn8l9h6iLjqC7X56bXNJW/cWDoSrMwgOGaWu2A8azvnI3+yJ&#10;0qYr0Ur0BksVQ0+TNa532Q81lpfFA2nwU8H4GXGhTOOMN5PXwwxa4B4ok4VDtp88V3Rf/njejGM6&#10;tmmbJNFTQQS8hKF6xRqGE6KnlPHCUQvH+sUf4GmPgtp/36gIsCHzS+51bbprX1E2wUeBxVM4UekM&#10;erwdVab4Z725KijTz9CkFkf5IRqNk1Zu1aalKGt8gMAMEHN0BVm79SzfHruJ2jCrMfLHWojylBL7&#10;nvPpemV0oyl2knK3p9AxuOXJ6ThiMamHNSym9MYexCD5umjA90Fq79rGZKcHnG/CZl1kNYQE7NXa&#10;JyouS+NFYmSxoFOc0Mwg7eC5wJo4Z0Zne6mM8whklyJsmca9kA958fxLL+99d2haoy/tvjsFRMDm&#10;FEOfd5SkPEEjZ835QhXoxRUFVt2v6fIEO0eCfHq+nJwaC/E7K0vLEyr49ak6Fm2QgAxL7jwNIfzA&#10;yPVjtRgs6XaDHjJbzMQF4yrjr15WbtcsaxPiJEd948X0XKDokIDl0rA/vXFbPqwNqxEupJYhVvgN&#10;LipWaECRfsW86VkAYI7xnCPA2EogaFb8f/ORSKtxhDNDSanTCyaqZJWozVngveZfepFepEfbPjMH&#10;5bo5Ne720Er9b+ZHnxnjKmxgJRDBO9beHlfSGsRCW/1JOC/u6yQG9KRN0xcx3MomaeM8k4MaYem2&#10;V8bdgxSSjOrpzGqRiYHrn2IL54reoMbS70YudFDUQ2/ikRcqDqpRDIWH7uRlh7x8FamlW6Ipamfi&#10;QedLM8HTg6W2IQ/P3zLVd432fKc8r+g5jWmWFMUiU5ulCzt2bxxFd9ekai7hj+zTKICVyqRa9gFg&#10;MKwoc8qTwqabqSk0PgH8UBQTqBBIjCi9OZFqCahCWIUKVnxxPKHvToBiCafx4ahhYM9bOzEITlvx&#10;m7SuphCyG8cgHHnMv3aJp5CjO4vM4LgFecvXJPwej/GNI+aaQlmBPsGvikkQDlp9lPSdLZCGnL5v&#10;zX2S4APzFuYp3sFu+e0gA8q44NLH+xkApXrdl8YuT+G/VGcEsqLrKHgydoM/mSOqGJz7gsSCn3Nr&#10;Ep8OTBoRep2pHKh8BExqwc3SsPTyzwD3/wv+Q9zS64Ao2eMXl2QAaav/JF6V4nA8IaceKQcOBQXX&#10;geI7nuOOpia8w46KiFqvLRy0UWUSvSePY4fDQ3ikSjnRW3IgRjTM+W6uWqFac5tcBJS8dNMzyNy5&#10;KIdAFaC0EIFucWEa/8dWB3K9H0fe6PT+eTSHw7hhmX/2rS3oHZHR0ZLV11n9iMzLqJEOxMGTNI+y&#10;u29waUcx2TZE8/g+9doej1eOCIQetO2AeUGs7wUwOZajdR5jaP8i8zAC/jk9MWjC39xTu1Yl2GWd&#10;3B57yOJ81vGA4oTLfpDW6g4jvXauGo7FWDNUk0913maXEjQnivzHhEqFPufBtTanN/3tNDGfwN42&#10;B+V5tNs1H1+C3F5r8cvS2xCm0gZYggGabHT4pSrYAIpekHANqHVRejX4x6W4qbG8tsD5NMRHi4ql&#10;AS5ZgDYaXQLLeKFBnys7f0burJDaGYRelWc3Yz8qzmUG3qaI2WX8KinCVIbURFlnMpIESjIiw0R5&#10;YpDHKIwTijOGgDRRWDFAACYHEeMKljilYYBN6KMsOZyCjTXkmwK2/o5z9OsmzHg7+dpnxWmq19Yj&#10;biVeS6zhUtm1cISTBV2HglpN7o9c0mzxIoKDMnyY0k0NxAdzgdFAdysLWwctdVqHDDMpZ7PeHttL&#10;4mUa1ml4W5V2rNkpSpBSPVFbwA4F/LI0YMwQzpUkflRDVft0OEWm+mp+HR2qLda5qlM1aHNgkoXk&#10;Z0llFWepkbh8oKTiAynb1DRw1MeUGjBRCxhy5YWqgDsuFwgRZX6wDySogOo8aopILK8jIhlKFmdP&#10;IZakTVcwQtmkaeoAXkym0vCCEIwK7G0BXKCYmQSvNIJvQk9ZD7r6+RMIe9L9kpbgmMqPrA75fDcE&#10;HtWY3kcjeOWhHYuTk13bgEUegpPRlitZ42JZwsNCKiAQghmXaAuAdBliZYRLRIdOMphpMlQO0lJQ&#10;AS0AdAohZIErEGCgUB2NPtBM4rWrBuAAKSDW34l5jRuuxKq03f86jfXM/eqRCLPy34D5ATZXyE6n&#10;8zC1XqhjBWvZcjZRDgYGv/MXWK3Eb5BY5O/9BXTeiYMXveDkqsZTOb6nHep3mgqEEHNB/cvUCAPn&#10;n2br0DD1smcoy5AXtqhoSse1vyp4CCRNOKd0ECRx80qfRXSCgXTMcF01QsS/OPQU2uRcR98QEj36&#10;mvEcBfTIalLyZ3inoCRclVDJ4MvRuBouJvVn4HvBiH27TA5nYVuzR8dVXxG8CHNmM8rIVYKfzVjZ&#10;KDlNZGq7nzUzeyp1XEbnUl+uoAZbaoPhYqUtTDalNSBcosRJ1hP4HWZFBsxXZZZ2Q9LAEM+Gc/8X&#10;T4i6QnfqR2EJLgXrJpCO1sDGsGzBXF6gKHjG5N5ZhDwv1AnGdgK1+Awwslcioy6Bb2tdJoUKgNQ+&#10;Z1aGPuhM0SzZIVI5KVKOli0KENSm0i39syRNBPMjnNZ2nChmaAQp9/FXEWiUemxFGxDBlwogh0WQ&#10;HFkINSJpMoc0Flf7mfmGwJzv5RGVqmehun5dofJcEC4q7b4nLwFceoNEcWoJv8OwDWTph02mXuzJ&#10;hvkNeeoWFQigMxkwcCG5SQiFeEu3AC8q0jmEkAhhHgUQyW/r82Y/0RpyQBZ5sgMewE8dZEGE+KeN&#10;VmoNERmaP1nq9ak3pWMAvdQMIEosuU+3HTPQ2yxF559VJQzv+MMuVa35VnXoDdjVmty+1T2rEqrf&#10;CP2hPgZKsWDIw+AEDFl0Sul7+428EAWD7YuFOHAA+yc0Lmiov5esfBBAMeRvBzLhnpsj2dwVRzJS&#10;BgRn45kgu+sVLi8HTrLWlPsFXKr5JIMrDSzointYA8lQwMQR9OgUo5Y3BgmTI3L/AZoriqYWcBFd&#10;2M0NshmbSWRhYO0M8XfAPQgk/mFL1xJEyCOi9CKBoNbwXZ/kN+hSxssz64Nz1cRywRz8PBq5n1hd&#10;iszAZU33arKjXVzHWhxeGRrML3U91GluZnDfApkk3wJlgklnhiMFtZYQpPzLdHuggNum4j3/ggvK&#10;d1699m8SABpLRWW2mqfSP5j2UiSjnBWjx7aHyRjJg/GVHF+CABTA0qCCPIxd+0KBteQ+J2S/VJCa&#10;XUay/uCVpvzxWmvwoKrFDiqLimD0r5j1qcEsngBzNRMfjYNJ60oWBzmv0W58G87tMnUt6gr9l6p/&#10;4JTj6IYbAATeyZC1/MvQUcx7fS3DMfndaT1sAL6HTPQ7crzsXMrKWBuQEk5akOok88CfNa7BhJOy&#10;pOQEjqrr+gYL4w2dccZnf7OyHq26P+DzYJj8DuEZQNuTT4WeBf4FJRyG4jYxuRJTTJagBxt5BYfB&#10;JcNM1P6C6L7dLoRGXWv1RvyK5hFQkmwhj4IxCCrdilBYjWeEmLkMAND18e7MXuFlYyPV1dacNhbZ&#10;W6VJNZkLGe+ly7dAYXtr06jED+YADaO388riUnnAVemfh+Ri7qCwQc2M1rXk7JK6T5LSOQwDM+b9&#10;dqgbvpV0kkf8bvEe+aVMRr9ijrcK0EDD9+Vmh1AuS1Do8jMlqn2b3Nl9FAkrAP/zEMTMCdAFrDc7&#10;IlLM+bPGCHa6UUKEoTXqG6Xmb8o3uUJCFDM7SS4X+SgErG3jYearxpakXf9rs2jNBP8j9Wyq5lgp&#10;kcStdRG1pquPXJoKWjp2KojWJM35dNDyRMU1oodJfnV4QEgK8OeEldX+jvHZwQMjfCPpdrjyr/J1&#10;NSMOE7U73VW4C48C8FtVKn5aCKI7mF0xgRX4krGLi7ANkXRGlJDhwZM++nYjGhiMgNgBJIsroNiK&#10;Mj4f1aERYadNcCaUhnzwR2qTUHaV4M1l6eJIKid23GFH1EYGhDIdjT9hcwZTGBBAzRkcLY/VBQKd&#10;7rgphfGgIJawj6ectbZ4RrNn8fHgDRjHMaAxZPJLXBKObgOeTd2rR6PKRL4RrAHV4c4r/33nIKD4&#10;7ztNfczUwmzucebuRyxQUPhwHhQb5sZP+YdF7lMbr3zoO4bJ81zTIbC+xCnFOjxUGmEEI+F8S6GF&#10;1QLbyCQz1qq7910ZE+9BCk8Ri2YdU3ZPkaOloWXNYb2BP4dqoIgtp8mZNjhh25BbzHlp4B0oBzW4&#10;i4lduyf8HIBHOxb5/n5PE/VN4ZBRmPsvQJvu5PsDWKqyGscGFsMWAjM9G3tAaHQ06xb/zVXE0tHU&#10;2LB054zMEa5v6IZvLeyvq+lzDoybB7RWzbc4Gvo520HS/SN8edbAlrB2GBRW1reIoMa+hT0RlBhh&#10;lREkyLGsIx4mOCFbQ0DFuzACHNkiBFvADRpydy3DWtrnw5GVmoeHopmS4kpx+GScNC1Z5yAUW5mT&#10;ToriCGbm5MwmdGSyFBFEbt/PtpDfohoeq+/2xTlMA4Qjrl0yvQ3UHZrWrc8EQ6tCVbVEXXjbvc+c&#10;5DuPCIP92RfoZmLdIK1Y/fbZu3v6twkmHevVUudR1i3+eHjWjuAFRDliBZrTknNohFYvrACxfeEo&#10;Mj6vLHqeNDiHwiKn8anK0mRZHgpLD57F7XCiVOQcYrX3tAUonblzHKJBDFw0b/3iLNiFK4AUStvC&#10;kZ8qgaOVLC8JtId11QODldinOXGiw0x2CHQFSeIrUBsUhHVGUiqSNzwhBnQMPwTk1CnE4lZs0zHY&#10;Yxybpt/UqUD7hdslEZAl/QRp1Zyj/olm0lrXTjwfKdcP2ZoHkLN/oPj+xuoKsryJmzffIO4BHAGt&#10;6V72Sv2ihBDgYrDQjmtufCrF8RseQJu9BwBlxunzg1PZIg5fkLr56zl6YMkvruTprGbYo4sMeDIC&#10;I2l0e0wcAYpd0QGLHxGkwPf6S/Xax65uuKmfGdM4agFgf+I0QO1kHFYaA5qY0J6gwxf4JqW5ETzw&#10;XiyFFuk9esV5QXMplHq8EhhcGntXa8KHssxrI9GUCnoAA6YPy8RYwFGuJHxqWGa9btmqOX8MYxiq&#10;elsYbM1CvBwyVcCZ8RgY3x+pjXICKovumLCygfIWaRfbVdihDSpCeGEWgTkkqfBmt4rOaAIEJ4A2&#10;ear0XxdbkuucPEdGuja25s0VPM3GtRLGKkv4NgsPicmBLYVsMTcO9jjvg21w3CYpLIff3CJW7bdo&#10;jd3GrhGgkzJS5epRAk5y4EqkQS9AeQI2Goju6rtVfI+rFxKWHbGgUUyqFPdrUAPpBGscY+52/P3O&#10;UUMz3dpjsxFqsaIHVEVgioSa5z9VK+kqrhRs0B5ITjqFbOZ12K70bF9BMUF7pxai8ltCTq9jrU5r&#10;KnRAtjMaAabL+BwzrN1p96bTiEv1m8g7Ne8dzYdPym11lVN5nj+VAgAvgqMxB4FMNd8XBRbpOWXM&#10;nvmByZ4PqywyiPTMm70yaVv5kKQo3djZE0IEPhGofbtS1eSlvK5nano+DUBMKMDhWIkHQtFWzq3B&#10;cyg/bwamtf7LoRD0fZP5BVthsspxj7/+CVNwqc7WVfohxxHOG+8xuct8vY8UwHrCeTnNcRBDOfUS&#10;x0g6O/waYD+l5Z4I8LAkLOGSvBKgIuQVYNrK1TwioXOXP/A5idnF80qJKU9LxmkLMKjpO+Xqfcp5&#10;KRdYK9lqtudDsC9k2vX2cPz8EKcHK+0uRrrlR6JYzrfNe9qzwP51oJfkri9L/rZnI0/H+k8/k3v6&#10;ie0guBWdLautmvbLmE3IYjdw+gTQC1C1h97G3ItNnykim6YqX6Jva8cwCH3IA9nuFALv5RZEx7J9&#10;J9WAbVQp9Nrm2I2Uf8EGA/P4W0RBZCRDj34XmpJ/UXg16/Z4i9m+cnAcnv6Z6OLaT/k8xAO0j5aq&#10;yWTl394xvxWIhupoaLZOev46MOmRaz2GIGtr/6hadIbxP4S06NTT7evgio4abUDTIO2w6Eih2XwZ&#10;HRkvrVo2qp4urYnjXCyrAVXDjq4ZS2ZTdXRuV66fz526mLk/Ze4yhftcGfok7Njfn9cAIrHP0bU3&#10;VQTsnVwbCDDhts+d8qyYV9gY4+T7nHJfCS/+tct3LHwuO2uC5xLo8DkhHv+yD2YmpOMses4ZlTFH&#10;cxwEXDvNuQ0mGVR9X6O5aBzPhiWnNCdgHfIQ+o6iOSSPGaXfr/lBLIE2u0lVzNwIsCGaPKdrWWpi&#10;0TEUddBH4ZwbXaayoikTfiEdJ2yAL+NBk0i37jyLmqPDBvWXAdKMY4HPHJ1ksgeKz7/FR8cmKR0d&#10;3azxClHbf1sMRpdkbGuK8/gFseGOKH8/cstGFANjvJfWoMJV6i8P49TpiqT83Zgv30mLM50hT8v1&#10;15su+v4gGr9CLTTsAnIcCUvlsgfVH/UuqGwjAVq4kUq0qloWEv5koM0edMoH8xSsTflsYzpvl8GV&#10;PDZEwukWris52Fhdl9FAqpK37ArSZNOrQcmr/5sQ8+Tt5pTcak4GvmwG+kKykvuDqJuwieNBqeTm&#10;j2P8ND+S/AgAiJoQCyW6dT7Ji4KlNpOclxgSyW2kRzkLkktyvyczALck+au6RSe5I7ZZZeu1pdxR&#10;Ni+WctMNLo8td3ZMefmAn0Fj/pbfeFiMftLwllM3ekzZcuo3NlgYZH8g4r0xavO8o7PStrF3BPx2&#10;583+Yq8RSn/9oc98YU/3MRlT7LlQLRi3iWsF7LHzoWJOhD2Nk32ELOzpkB8bFWVjj0lFuRx7VNNU&#10;Ry3VBMfe7mOXO/ZQNBD6JvJDidgb0lF9EdnD0aUpzOrxBr09Nm+yFTmUsuUYMceLqrop7CgEWoHq&#10;RRigpSCFDo+6xyI8FjdJKWVKSVoMC3AsgwFWBGQEVASbqdExNVmM/RlSUEzj9DXCGn8cIo3ZsRPx&#10;PXpTQjS+RzKVy48GL1L6tE4+JUh+L8KoYFWCIuvQUg4n7O/MJIocIyOrUfIRWlvnimQqp8yfiSKv&#10;WRU9y2r1Kc+H6OAazcfW/tNW+Uw1SM2rO/ljrW3GWWamyElWHQmkBY0i2AX6Rn5wnCGy5TSNIWhi&#10;Wj1TiK8kY3/8jERInCaoFEElRW1IlQw/ih80luJRfMsoQrs6Xqas1yNCTceNz44+P7L+TNInkVLP&#10;Wz66f+Zm2tHazbT7KKSSNkrcacSjB8WqGORivrcsDFUDhzI1Hn9qaFgKM0zSiLChEklV6IzPKplg&#10;mmmz6qSkv/OryOK+GzLKMSJzzCKKwqLMgiUPmc0rkdkMhUpGFMM9ZOSibEMsR3h24sxyKtMj6oo+&#10;FVguPDR0JVJugZsyIqIGBAIGZQQaG6IcSBhyONzCcCgcLaEcJFhcCNMTJFCJEiRQJ1BblpkweiBi&#10;oKLW6ysiUktE18yyBC8lvGdSlslSlN1zHAlJ3Lboh0gXhfBzck5VpF3Yby83RCgu06J4VSteoRmS&#10;1cRrGjWxaBMfdfZzGjNSMo05SGRa6T4WSUuIrcdJeg9tEbu4nIeOmFrWqN0snXazY3JFu9k5WNdU&#10;1F5Kdd7+rvdKYx4KtJhIWBPpGCtN9cwoeFonSnqVaKWD6Dut32mV9SNjvSF1qQ97Krcuo7VaMyTj&#10;Y60ROf5RV4jM1J0FSSMiCr6rBD9rVfeegnAWq7I1RN6pVB1GXSsHOy6Zsh7sg6191XJwQrUF1bNH&#10;S88e7agz+9rV4sqHRKS6zy1SSDcmSzmVmcZnWorP9KV4UIemiqHHu5JLd52hak2muBLuhzpnpfyi&#10;P2XSjYX3yDE/xE+151Au44J9TZcnE74r5yZ+TSGPg+wa5VUV1NNCzumhmuQ4yKpJklmnhSTiohya&#10;H6VHogyaH6WF5kc5dmGuej9K+ihGrf+wFsU/nNiLcPs8FNKUCLFIzWX3F7onocT0FbZbz3L6mrS9&#10;l8yE0CM99Rcy2jpofRCLHEsvI/UsGanMSX2ZVGJ8hhKmcjNVM+gPSUzjqSYZRAfRRJ+/Oc9oE+dZ&#10;TE3UCarrT3GkvkxLimncyCA/+EblbpGXaKVmlWdUyjMqnrg8o4yvU4/WenZvpSGlhailbCee7lG8&#10;1JF4qaX4WhGhMWMUp6mQE45IIkpRJ2nFx11VKVJCmZJPCQn/XqaiLqOZeL2jlDTBd/XKO9pyynyQ&#10;r5DUR8RpTrmLhIwSDU2ZS0gyEm8iiaHKnlXLChuL51A8ZOUJs6IO8aO4mDnOTMpgcXVfIhr0cVQ9&#10;5iodXE/70Vfp7VW6jH6CUYlaZCarpq695J7D5qHpE7b/mrkxV3k63yssMc7tubYnXqOKzys874gR&#10;9zv8xfzL/x87/Mshzn/96932CmY1VFWvm4j33SuzjCscIj9e0pltE032Xi2HeA+WM7FEMTwT79UO&#10;CASV+loXkSfo8hmUCsmK4Pvep5BuVO59XdWfipJSxysZkbCTSjW6Vcm8qpkEWUZ0vGJlHtRtLltH&#10;8/bUkRDFaL5zlpIRYm2m9alj1KqM3EUScRxDnX0a6cTRpyG9FZuNFpoGbW7IGuvDqzeRNyrqcoar&#10;j6LpQ0iXJ0rp5TFKPcJSSOmExFS4MjnkelJenJ5CjjfvJ5wwxJWpjCYjaJKlSDRkv+FbpXqd6WcT&#10;zaglL6kFH/RdfFwq5Xro1Z54XjGqigv7HLko+jW+C2KMHfLz60y+Bjsj4mWtcNDMXnLNRTNyVolj&#10;XHFtEuGQOU3FDEBk01BDNT/rQFvZzmVzkeWSotG2Ow97FMrNjJBOekROY9EsjT7EIVEu7Wk51mj6&#10;05IfJKoIts6GHV7RyCY/SA/WH/QoQaTUh1LBu75vHldRvRLiJ1hVYh9c41yXGcnqNN5IkZpcgjG+&#10;jHSalMpfBb1oSdKNKRMJq06fiZIQqjxaG6HHuKTEtGBaDIXQNlKLkZrNnER6fFSoPtGtG8fIOIti&#10;/bTUbCGZriWhjjjvUXreZ9laFDJnddzmdLjEn4kypxgRWSpsmW/Gy6SESCxCMqOQ1KxyodWM5KyZ&#10;TNBpM9Vx1GS1oqjJR5rQbDMVaUY+NK/FaKKboPmio5klXJVwbs0tXCvmrM/7zV03j87PxHo28pnV&#10;jDYLE+tUKMZ0kZE7z0EvRYysIlgkulSHjjVphRmFLlSrpoSqllFlo0Qih6UtRE2p0FA5VQTLgkXg&#10;EYvFN4nlGCuiSOJ21kxIEAMplMKQJ1ouoYpaeR5OpCgWVdWpZFYMInTFdfpJtLmGY3Eezakr55ZS&#10;pkBDM9PyeDyecKHsDmUHsatWrsXi1kM1nz/M/3LsQb6XpO7/3bgxXXw4EfdqRN/EGJvTyKYYZ256&#10;ROwzPeadlIl5jc5tMdIjNtJio+d8ccJm4wgb/xSeqFZFpJEgMw4yMkFGZnxW5DE0kZtWFST1NWok&#10;dmORx9DcKKJFUDhOQTpHBtnK2xVNTNdFHcmDQ3lfk/ejDIlHYioRcsoXcm67OOSd758MlTXrknzH&#10;24oNT8nNHqSQbE0vrg8JjdjjSuyRJsjUc6geklxfhLtQ/JAxqOgK1ok0uiFRp/ij8aWRSEyPqMiP&#10;Cb4mD9eCRpLlNLrlUbQ5+becRaOVRiWc8kQ6RMKdnJydjUfTZHLLVzRqBWlVImSPkOY5eXWw18k8&#10;OAtS+mozwIhINCAQMJCZ0JmZ+VCYmdlIL3QiippyfUAgYDDvYx9O6J2NhN4p6ky05hDxpESCZmMq&#10;xeg9vzDXma8dP79CImqTRuy10TarkGNe81rFYjrtZEgVc1wqpPNMZ8qoV2Q133A1H46rzbyac/OQ&#10;u3ehvVwPX425meik4+yKuf8niQ1JJ6imEWXJTKrY0Fu2tLZ0mcW09OiqG5ckVlNYzKYvYhESd6fo&#10;RNQJn+gMZ+ify98Seog+pojtInNQXiIuLfOYrtYSsczbee6dNqVVPn+TPhe2pMQVJOUcOofuFak9&#10;FRcrUtgljcTxVGkyiqxVhVROFG1eLWQxPB1NTaqiNFlDXo0sDaxZOzRqTEwngqgV5CDqFI1DZhxC&#10;yjiqosYxiygJ+kRRaS9jqiTzaCumMUulYpTSKuViIo2SNqgPkoYfsdiDpmJTGQcNhUxJHv1O1Q03&#10;JNrO6XDiEmevcq5kbGmti+VpvSlf6HOEDbKiVaN5RpNayY/gK8hpKfQ5RxVXfIn0cHzUUlJtFFPM&#10;dBOSrC8JaZjWWrARpIXUyI5Gp53GCUsTdkQjjxJRZgg50Y/WsYzGP1r59VG5WIg22bRduCSddNN1&#10;LBZ7utJ0c+vyvM5K9KJ2c1TGqOiLwmXZ6ElGJyWDUs5pHBWy5dIJ3WC5TFxEUMvNsKysXkvKq9dq&#10;y2vIytYwamIRSRc9DpqGcBtzPRsOI5JFUoVyftEK5YwKh3Kyd3AVyumZEaWVhpQhZ0iZKJWLBims&#10;DRtD7Kczbs3Wm7RJRfWmPcQxuYhkMT2VKxfn6cxy81bXllvHxNfqJ+bSNf/pW5Q+3jL1LnbhaXAj&#10;o1atRZSRkv8uklKwQ0rVZMSiZyFE+SaPohblLRdlyvcMXWQpSlXkpUUZDEfQy4+gjGV+MSibUbio&#10;Ekian9Ak8xkkrTZJUUIzR7tp/VKTJk3SGUbpIAchUYhpIasw3/lHTJaVk/uhs28pFDVxUjTu/CyJ&#10;EF8uHvvWPOjbRsQJmZBWVBtFdehBEUGryxms8+Nf7NBKJsUWF/diiibfqolnnMo+yhmPcUM0o0QQ&#10;R9kfKcSNw0FkfSjTWvideWeoc76UIaKIGAttZuxhj6apuOsbaUSlhjZuDH1elE1NvbYhd2yiS1RE&#10;4hvN9A75BAmC9Dp2M8bqceu7bg169WItZ2tFujDXKjcuNy7HoFax5p+l0idGwjM590ipqRrOOaFQ&#10;WJKwLhullY4+ipOZnZV2prOVlJr61T5K97UoE3GN9sWIah+tXks0YUc0YenRasWax1dK0YnZtoQ9&#10;qyarykuViy56GUa0LuTJy2lzamJ8aTHV9V0jtd8fOi0eVz8haOwxZfp7mqXmmPoi6GNsHveCbd1l&#10;EmXRKioTo+Z0EuqcSFQWm+4hoddOpKFYXLYJP//cWNOlqCM0MXuF71xUicViYjHzSKuQ2KQ1nfr8&#10;W5nu/6fz1vvm9puHLMg38qKqcDH4VFixkbed08sro5RIzNmios5HxleoOq5UozPOeW+2Ksam9WSL&#10;2IzQ42baCDeyjjlR21QmQvKlRavLalXmVGfvzOOwJFGV3qbKZyUzYmuNsHha+yeykvvf5v4sE6F5&#10;Skz3nBtyo6YNHyRBjpRGErG7aUVxq5l1q4+8imEoqItQInnteoWSlYhQSgQTHnKQoY6EDjkT8mzc&#10;4m1cKqRegZeiy+VqVbVIwcXXadLExBhW/j+iIg6FkCAil8vlwt6Ty6oyEdqbSHUmkY5IeBtPzPRO&#10;DB1x4WxC2ng0IhQtChUlYYc4pJBy5DqWHe4tCYneKlm1eZNJUvUnLElCc7xR3go1Kw1RRbaZcoOu&#10;mCLbHnkj36RGxBIxs5ErRlZyaShMriBFjeNBGYuIE0VFmY1e3eGjY/ugzSbCWd9PVkrIGZxYvWqV&#10;uzO1n0RJzfXWokjimZpKp7w2QSLsyCox7FDCo5pKLWo5jKDwem8mQyHT7Q2a+/rTyCv0TxZhKsVU&#10;nB+kkKj+hRlDoTkRmUsqZqgncybTJeqTNIptkYpTrCJdOOQY4VfWpeSIkDKMkyr0SMjgHFGWlKJR&#10;3zHLE2RE4yQWTZ2OdZI4IaY8Qt7FOBp7q0MRbxMa9hJcufRzdifCUWafcOO4cjc3Pmj1OusIO5ut&#10;lYb5uju6VDJEK8tjrMSaCS8lvbpWuODUHyTJKnySNeNnjHVkR6Nps4AobJTkF0GZzLrN2Lo8UiFi&#10;MMqvZ2VYJKOcY0lZ+/HRfvw2jNUjO0mLJpPWm3LXWMUz1Ug7E9gNlnyRJU0OZcIkTdl8s9IcQUdH&#10;jjLpJDaKPPpjBlXVqlbb6teC/UTpnn4T0TEqKOtQhvYcKzvyBv1Rrei0glYSaQWnNaJW3NXgtI2Z&#10;V6wJ8TOeN1rJ5I1aQS901uiKulTjVZNBsgylvk0xTNVUTVFKilNFmSpiNegjNJK1jniOVFE+4lxD&#10;VGuzWEyN5lbFhNQvxQ1KpREkGllib8XHdCImOVWyGlfcY3FnyhRCDlZoI2QKklDwrqDM6KpJmkxh&#10;l1Pqh/hApqwWlwLZ/NgMhSfduhJ+YVtq/dCLqJUBkMk+slmRoUiNyInm88ZubACMO49yuT5ZQeSc&#10;U5/Iafr4Wg//IStaMqVg8K2OCLuanvQR5Pd1rEd1jexLSrV9jfkmMvNxtcZol7ZmdqnOvhrZB0+O&#10;hkJ+qKSwZ+XFFV8iWuuhTPuhyLBBXINI6zlcP+ssiEGrhT2D/LaSxGEQyRdxbDtD/fQfJWTYikZL&#10;bIk7HQ1P6ZkF6JDsEKvIna1e2FOCJlKk08iSiVYnanKLJJUtvuZCSESKmdtdnK+TeNHQ/IRlozF8&#10;UUZBJysWE6wiTnR0FnHOk8kqfkhF3C0nIoloxlCGca6qXHQe5EprrbMX60nHo5ba8S4teedKI7as&#10;Gyy6ODgkB70GOThyWkU5eL5jJYg0fwqRRAuDQiIXjbZVtR81MWTzhx5V9Vzm+DNDFvHoIUIREhGO&#10;P2E95kicUezXZ6FGtyq21IhDhCpVlUrF3zg+hSzTblyUkGSqDEpUuKTMUtclyXC9ZZUxjNlUVDNE&#10;FC/aao6Se7E2k1HKKKwKFHa39GWQ3Mc7LpHaYipicOhxl/4j6VER3MLjiEJomompEok9OMpMkEjj&#10;U82wZuYtzvisimDN2E/oYkf2eeKJ44nFT5BIRYkgSdGPLG3YsmPrmqKP4nFtLSdU27dy3RFuHk6E&#10;oobjRoSbcTm7I7JVGVdiWacNdt7aqdg0poKxaQSwKKiUVTdiHRoFANMTsNAYCASDQeHwkMBo/RQA&#10;DrhiIkAghkNCMWhkfhNCrQAACQlABgBAAAS97BOBPci1JjwovXEFEhdmnwlyuDf7OMMeKHaxB+CQ&#10;9QBIF2FIMJZ4rJx9GnaNICg3tdmXhnpQzmPx9AApJ9emySQKj6ZS1Adh9nnYcwA0L5KhHkgX9j/q&#10;wTQVj1LViwOz3AaGVGXTW/ZJTT0IOzziNUYHwRCYfWGrZt9u0agePJx9Qa3Tb/YJndoyTz1gXK1X&#10;wBiH6gEgos6aFjD7BICx6kGEXUVvf9rzUD14QRaWfbhxQ0YuVT1IJftIoHrgkOhRsg+w9OAALCDT&#10;3wVRWQLZ5wJJ9iEZL/QglLJPn/MAt+wTwDwIAycPEJV9P48HpZnFA29oeBBqT/AAm/YdoFr6DpST&#10;fRbFO7izOwdEd1Asvh2QFqwd8FKzA8tQsYOMkn0ieh3UalJCoXVwkuxDCmbVAUtFhagDlDDTgZXs&#10;y4B0wBk6dBBXfg6+TZ0Dp43NQWBZc0DNYg541GU5kBtQDuIZTpFBRw5iNh8HwFDjgKqzOBAaJf1h&#10;xMEl0nBAOxEO3A0QDqLxwAEo9G9gNqlv0FfsDbCyz8d4AxvIdHSrFLd2g2aLbgAIkBsIDP02iCvb&#10;BizZ511rA2N8EJXsuzQTjmrKlpJ9HUcbOFHNgWg26BtGNoBWxAZMsu/7r0G9hV0DjQsHa3FsDSpm&#10;Yw2YTasBUEQ1EBgiNQgt+1R+GtQjzE0D83AvDezGpEGzdTRgtVY0QKoZGginln00Fxp4WrMPQqBB&#10;XvaJ8hmgKvtE8Ay6l3MGmN6cgWzUzaA6omaAWPZNMc1AsHyARZlBehPM4GCRy0Ae4TJomV4ZcKsp&#10;A6zGk4Fyyz5fJ4O3oWTQjhgZUMwGGTCdHgNhiGMQMERjAFL2rfLFQN+WB+2KgZTViUEyKWKA9ngY&#10;oPRmGEgrGQbRksIAkbJvGQgDUfW3nPtgIA0WDNJS9slqYFD1dA1GwIBr9xfIp+yzJb/g2mYNlr7A&#10;W8EX5JuvF3ytnhcYyr4AjBfAz4GLA6hBcKV6F8gJsnxrI+IlDLIp+/rxLghY9pn0LvACwaatZLHK&#10;saqUpJ7vAqEP8vYumFhtPYIgiQSzb0OchPJdkN+yz0Vg9m0eIdzsCwF7fhekSe+CJFsAglAra00r&#10;+C4QeYAxiFu6aRhA5OwLCp59k0D8LjjoASEoAC+w3Vhn33AN/S7IDcsnSILM2RdRjo2BGN8Fh2Zf&#10;oXeBLUFb9oEEZt/zRjCywrFavgvUgpZ9e70LIPGT3HZN4Sygsuz31wnSM0O+1oKVUM3qAmkUXRDT&#10;7NNmLkDi7pcYQC4IzT61hwuQnH0avwVhWLeAqtkW+JzHFmSYfZrWgnAYtQBQjLRArn4WtK3NAkxT&#10;lwXqtGRBM+VYgDQ0sQAu+15RWFBe5oUUsIBfC2CBsuxz7F7B5WmKm72CiWWfOUYEnZp9sRQiiW52&#10;RzDCOD1nXyiR1GOMAwh2BQc8+5p2BVrOvoeFKcjas0/jrqANI0O7ApRItbYmBGHOPg382UdRV7B9&#10;MNvl7DsHQSBUzb6QdAXd5NfeZOoKBJPa9pwhBEIQZbjrCt6YmUTrgrqo1a5AcrE5+yYQABrxZt/G&#10;So0BYtwVwCIlVkUFs08Fk3tBFSjsCrqOxFMpNWefXOC0K2ibzGEUTT37fIROzT7TPQdJ7grOg6hk&#10;JbsCG2df0K6AzXQWpdmXwF1Bao4zptqgtQBJ6NbHgMLPtoKws4+PaQVeJ7mEUlaQbpIVoDZAUKos&#10;jbPvCFTwIBX6VUBXQPNVYNc4A3mBKGcfrxt6FYyffSKzgqU0vel4FbicfdEgcTurgfadoAlHs8G6&#10;ml4FWmvhGQKa9WQNJZv2yXjoNICs9/RBZ5LFKsei9lmQhSEalq+C60RV+zQAWPvovwquHJ56Ibv0&#10;JVLkd+0D4CnwcEgEKwDVCitQzBW2T8OzDCvYAYwBMjI8sQLZOKygahRWQBzm2rdlhe17Qtk+DA4E&#10;0fZ5SEIEkZGzfXHA4abtY4IV6Mr2iYVBR3wrTZFdwgpadaH0N6zg8kQABOdk+1pOYkEMnUSswLJY&#10;unBNsSo+BYqLYz/YvsfFuGmNaUJIqKiLFTjZvnAleWyfNgW99lnDq6AaltZjV0HY9jYNCClkFViy&#10;9mW4eRuFXaIJ9JBE/C2Cte+9puCctOM+Za+OLixMBdjR95NHBWViU3uLuqGC7NrHjrB9l0OqUEG3&#10;JYYi1UMF3sBQQefAKWeviXxeer4dUcEDjWlXnS5NdWSRDSAFZmGnoDxsU0AZyRTQrY2BIDHkztq4&#10;me0Tu6MtBQFk9AxiELVqLgXN8wYhoJLJ1ZgWhKq2pcBnYx8tBUMQCGVcloK26VOdYxXUk1AApP0o&#10;EM/2JW4UwLB9vIsCay5RAGXlUIAkkqJWr308iJUkm1rZMtkHFLSNfoLvUT6BxWtfnJ4AY+3jwBOI&#10;1T4hrhPgqWX0v3WC1lidIFvt62ZOED0fTsA6ugncMDZBUGufgJqgOn4moDrLBO4GlQnCap+IMUEx&#10;ALWYwFx+tAIA+PQtS0wg9+FZqH1sgQksDS9Bt74liKXaV5slaLauBIAi0PPAyrE1JPArnQT55pgE&#10;mAwlgWv0I0ECap8+Fgmg4pdA7cvQkADjeo1VDgnK7Q8JWCNEAoYi0t/ilOH6RaBH7AhqVuMIIJE2&#10;AmXalz8aAUhJ/Q0yggvxMQKuAl8EKkz73FoEC+NaETSofVpBRtU+DQLL2mfIC0EZAk9EYN5gQ6YD&#10;RMAzfebuEBiyfRrcEIgpAyKyfdbaEBxtX4IMAdHYhSDMTIXgk+3rWEKgNHeK8tJkIoRA0QWFXmT7&#10;djgIEiSDFwQWDRWKwwRBjvTpOhCAzUhdYfveQzWrSV4feAdaCEBAKjD8Aybq/YB+gXTBsUW59ume&#10;BxLmODcfMLGhe5j17cYH2sZZxAgDjThNEdY+FdyB5JEBngd8dT9lJGV5wBaK4wFxr/YJKzyA8V1Y&#10;qn1YfAeQae4AJFI7oLIIO5BHWAfo7OkArLXvxehA2bWv6zCo6DnQKbFJcwA3ttWnrxwAhyIHJFvS&#10;S7cRqSxtwLIAOFC+xjeAHOEN0Ne+u84N9DPk4ESY7Rs2+GQyi2oDRM1swMPeaPscpARUU7Ip6XMZ&#10;NmACQOArs+UV9RlQplQDKWaoBtDk0wCqWBrQn+3zcjSwsJTN6TOQSNvHjM6AU48i3pqBgLZPEDMQ&#10;kO0zZhkwYftUUAYc58hAc+NjILj2FasxUIwsBiCwfdeIgd6qYUC79uUUYQBGFkgwJhhAJAAGjMV9&#10;gexvWzxGTOCEeO3jcBeY7dQFAoaWC2CbcAGmk1tAy9pnAbbAufaFTgsgQwkGzwLS5soCLGyfy8YC&#10;Dm2fSljAIdt3016BpO3LSK4A+CgNK61APm2fELACRbxi5aqA3jkVCN0VFTht+8o8BTSwIFmrRi7c&#10;Phg7Af9EVEYBfglBFDApfaKDAmasSeLUlcG1JaCNxgnUrLQJQNq+iWgCTpZ3D5lAovWXQDLZEkBt&#10;rgRgtUoJqAkngTSrQOZxBWq4CCASRAJGwz8C0cqOALNHgqqyEl4lBDaxFAEIRRSB2G82QiLwvfgh&#10;oBvcEGgbFwJA2z7HJQRMuXDi6iAAk1RBQMPOQCDa9okDBDAlZ/0BLURX/AAzQh9QFr4HfCysB2hj&#10;84AKt08E8QAQFDICdgdQ4vYdDZsd8LcQ3L4o1QFGorUIlp/q9Eu3/kE1HI66oAPStn0eQBQrxgkd&#10;kIm2rxUdkMj2SYuOhwpRzWVWSUqwfR6IPzogmuaiSORrnxwA28dUxd+msxEdwM72PSwB1B3cQMz4&#10;gRwwiYcDYLB9L6sKReVE6GoWr/Yb4DxgDGT7Rg5tH0HfALnts25k+ygSc2bwDbiQ9gbUtmwk8EPS&#10;+VoRtX2PmQGX0Ia9AasQk2+AHaWvoDIEGLYEtX1afQOiLX4Dspa/AUhpwAEGNvY8waTNb8Cz7fsE&#10;0siAvASEvgGinUgbBwBgRF+8KTZNQ4VvgN7tDagODgvfAKx8b4Cw6Q1oW+QNgAtYEywy3D4Pk+jg&#10;CKMQhV2MolIkZb3a9slIb0BsMyDf+ta9Afe2fQ2+AZK8vQFtIzegDdIGHBkU+paHpe0T+Il85HxR&#10;h8ptAxkV/kKzThkSelpFmrCBDXjuzqMekcUPbICc3qmAJCJZ1skOSUS0nd1XFPJZsAFCxmH8kLl0&#10;nwFjAQBu5NsQT0Vh0QB5+FXSgkll8Ayo5W1OJ2LBpTczAGSX+NCffnlYu2wGkwASZAbDkxAygCk2&#10;XIgrQAb2Z/djFWOAB5dg8g8Z2otpEjGgu1V1HRhcEWGAco4oYFDf4N0BBlACUJ9K1HLuBbhdKFT1&#10;5hoUcxcwf6ZNkQWQqAi+hjPOVify3AKkttM8UDJC3XwIncMJWwD7WtEoyxaATDmV/GoLckb2g5XH&#10;t8/I5RrkjCppkRfFVQCQiPFyHcdWrQDUXqtTyirge78Uz5s82eeQUQGfqouYD79OfjClKQDFvi0t&#10;KY0UIL+isCyeiALM5rnttd2IIDmnfwJ6rRSMujAaowmSB9fuCMmGoYC39+tfS7ggkl0E9MKmuHRu&#10;GuyduyXA9cXT3iu5xhLaplICfkOLwI4lfKMT1Sz+YNP29G9HSABze5kmuJdX0l3lCOijxoTKoglV&#10;imgYAf1ZxBBZZEWWpB0nAmhcS1FtdG6kzfPZQ4B/wVlGpUJApEKWKDxmNCeuS36avlmzFk9xPnQQ&#10;vmwSB6Dr8osPYOmw/hUVG3qAWvJZZr7B0laffQfYhSgM3gESdw8f0xp9t1cHODi2cSS3Kc7MAbyY&#10;5klLpFp06LtVhw4HQFlLh0Ea46iU1NTy6gbQcmlz5D+jjQ0hNsC44LNHhXNrl8XoZ4D+ddlDVWSU&#10;LAOADS0sHQM4fRqxVR4/1cTKmfZqOqlOGGBAZ18vvXowwD8A/dODCb10QC8AR+OwyV6vPI0LcN37&#10;w4Cw3QcIL2gBzolTJVUc0c9ro8L4/CsACGPZakfpZ/ZkFaDUUbJvCtCwQ+R36r02UQBu7rwY5TBp&#10;J8A9rSUTYLFSyElapwQgJNoyObsF7AcS4EJ0U4QwafZFDAFtuLZDgHM9AE6TJAQBxC12sw+gA7jp&#10;KCopSR5A10JmExugqbkf2VLmkugvBRf3toOLvu1hpvS/ARz3p25vAPeRFaXyd8XxagBzkhUUwbf3&#10;XoHMAF6i2GV1ZL0icIVhAEOYA/jSv1LSugBu2YpjeZkLQPJ1imCr5QMLYCu2jaMIG2XeYHEKoIvn&#10;FCtok5vRHk8AtfepCOW+QJUAjOksJUYA8oK36NUAlMdI0cZfUcvqkxEAuBaFY1PABFDkUTEC0HEw&#10;7iIAQMkpCKA728ayScTnqJYH4ITUksMDUJk3nWgi5wrVeQMwPHKwCxIPbDZl6YNNRcpeDH6ayp3o&#10;fd6G2VTpMQMw3SBn8zDgAN8FAD3tZvrCXzjSclQARjmUpv9lEKFfAnCoKJoqCnngIgTAPDyg1r2D&#10;ABAkngcIwAfFNNcCzFW6AWDujLJF7SS2AVA45U9Q9XmwBUADzDFgIVsi/hEsAK7JZJIDwGdJbim5&#10;mVXvf5RVzicAsEbrq8MtwwAAduv0+DxSAV77+/+JZRAJ5Leb7v+Y2/quzGYpGXbdIpNXgaH4pmO3&#10;a4jfZRst7eX/9lIfugpTp8aZdO/8Py5kjNyTLsth2hnqjHW25/4fq3lV0mPUbvM0/Q8pd6GS0Eou&#10;GVeV8v8VqGhrq6Q1LcVG8L8zKBEmJIv7zzL/3KisIQDbdv9KlwhXmcDo8qHETP8l80KjKlw86vyX&#10;Tf+XYJqEKP+N45+EeVaxvRJYXvyXzsZ8HzwdWCQj+A9SdUeqBiAt0J/3D5C3PmwKYCOJRIf7jwmz&#10;GwNmJHKq17P//PSzCjLK8/q38c9jA5Gsnmn1r7tykf2gD8oVw+nfqoPTrgw6JSz6/6Xho5yoqZXn&#10;P1MKa1Q5/opmOXKb+W98LsvzWEqFxVa9uJcKFTidYyoyb0L+GX4d/EW7H7ow/k2qkyvZaokoSuXh&#10;f4bMm3LmIf+mi/pmgFrY7s/1sJCteyFrA+z6mk7qPfwbOqK0d5QBqpuAeSb+9qTdLffwXz8bKKAM&#10;uvg8/GNvFSK7WVgP/5IPLa5ci6t4gEWrPxt2UW0UzsiH/3RBDelEbXqyJQQXOufwb5ic3Osf8+rl&#10;ThEStYZTBj/8a28ZoVRVc699ryr4nSOXrGyW8rSI56wCXXX4f+ze68K0KqvNkRW9O/x7MtMlh/+n&#10;wdSWcH9MKTl3w7+EzsAcGl1YQkzAGv5PKxe8ZNt1txvX/zkMN/znBUc2CNK7qOG/8CUiB/af1ob/&#10;5mTfHBOCUegW/5UO7ZMX+PeYanySSFdz1/Bvq4GOGJIB6Wyill6IUtmyWoo/K5iG/7ttKyaSC8Ir&#10;EZCG/2IngIbohbI2/YaG/1HGmNNEwz9A3efhz8to1fC/WzZ20tGy3OHbc4UN/4DpQyo5pQdyMqMm&#10;Zt/XD13JR9iXJQXap/E2/P+HNuHrJpzMsepQFYAni9olcigf7B+0ejtkNhv+l111WV2zA7PFtCm/&#10;It+QCsY8vC+hDf+ojvwblkT4xicIkS7dBXcOh03B4gzhG/5xpbAt+UJhuBLvmM/9xwV6gwr2Uoc2&#10;KDCNDP9fdg5fwpTUAKQZ7sj3sjP8cwIcfQHDbyrDP6FnQNqeuVXyFv4Jb5zncDiWqcOhovD/rVnC&#10;CaQpRG+k6eDPolnFitzZp0S3g3pqKcmt8J/VfTkUy0+mZ7JZqqgvl/4S/qsi2zx5PPpO+L9XuY9I&#10;D5sQVf7RwMq8YIfKR6d0MVYGEv5/jnfNGGxQWe3f8E0d/6pbyOQ/VIdCfHvX6CG/K9wcLLizyOF7&#10;JJ9vxYGE/30pd3MpCSZ3wj+z/AfACXEBxMRZeHmQL1DEyuxDpJ3YH1Gezm2BbsSUYZz5J6oZKIa0&#10;VadR/Xg0RGstgcK/OASfJ4xQnginBo81LH9GZaiyFf6NUWqQ1h8CpXr+QdqOvwKG/7NN1o2nGmvK&#10;BcvPkqckWrfL7CElxU/RqOF/G3X+CWMN/5Ud6shkzLmANLygg6Z8K3aCGmVhJacEkB1inbH/MVLP&#10;AiahNvx/yhp4GZ9qTSxh/bjnxBr+K377KNQIvlxnA4Mtbf03lPtDRChJWjcN/w0SiEXa6Lor8exC&#10;7Pt/K2TDQsRRTRFpYdoKN71jTHn/jDmugj6W9VTL+z+a7CTGpyqn++O5maL7n7X3Z1vUc39lKFWN&#10;uf+/ACS1mftbepWgf10ago5s3/fFbOyAGmN/yk8i/NcM6UHOYmnscO7vPZSN7o/JRK57fZ+nPVU/&#10;w0h0/5OQyu5ECXIFuv8RQ8RAdjqErGP7YEcV3d9E/MOy0tOmzXry6P5hUvPgn1UC/THnyMI1w6FD&#10;6P4JZfTDKdqRCOb+qkTE2EyJbhFtntDIlugPe7n/vpc4XZlbU+5/MsMeiFyM1nNiTbn/3Pu9Noyx&#10;Q5X7+5jq6fpFItYmVX1me2jzLPdHxZ7ZlWAMerk/cMNHWhdnsclXPzMgX+X+xE4M5NevAIdl3j5W&#10;Yo8hSUgeYvDBQa+Zq0y4QgOjGpj7z0XfLmhpJSuU+z/g3lRWBF+h3D/+7BuWU/dI9cMZ0nVuc38F&#10;sq7sDt7c//6kTOTo/vS/SdNB2gEK9zGxEo4c+nbuf3Wwv3rbCPTcX/V64V2bHVaZHZABN1QChRpG&#10;BNi5fwAapt3pXY0/bFW79zhE8bAmI5A798dsM/MhwxODAIBz/wVG+kPMAWSP7g+6+wCvfpZhYnT/&#10;xVuxbrU0UQ+lxZKqW+35EybJV+IxFXET3Z9CFpH3QsIyjZzbIciYatY2FR/yKXyXhrH/BzDrNLAT&#10;hNONbnmLjOkucId+OyvPeM3eEj0rI8HIDd2fw3pJWJvaf53TGKyKzv2tSL6AlVeQ6n4Vcs/97SPD&#10;Qd5UogzaPdlIJlK4LHBxNXDyT1CYfvgipXhJwv4vIZ/7vy2koAMzMvLcn42a67XJ6niT6tIIEQ1Q&#10;C14xDvCPciXFZsz6S6vqOww8mfl0f6SDggFxftT2c9eT7v9wSA2qD6oLC+P+2+DuyhzT91RB3kW2&#10;fNT9rUYQK5FqSITU/Tkfi8D74/KhClSkoe4vHqzRVvfnTA7D/KqUfre6v+Oy/UxfZiofFJTs/k/7&#10;CxsTCAPY/f8vslMlzGJBx76uueQusEaqOP6BYUw0/8rLaxkUUa37uyaREgTPLSaSyibSd91f3/xo&#10;4jKtHJHr0Y28YB77xV+7P9kRTl4YZMTIwrS2f/ps/1TnR7V8lMj1sSklaH+DYfO/Boo2THDsfwNI&#10;wQX+VwfxU8sysA+ps9d/ZY1t7jlJ6++FISozjtaEV/3RjPT3nqGYXLAu132i/sKyf3Hs8qE8mkx/&#10;cDoXxto2qVEapL/E0ETfWE87wqH/zirLTnMlDAZTolb28//X9bor7xZb5x8ULhjmd2I836cHfSjh&#10;4vXl/W/fsCKGNQVqzH9fzB+XQVjfLfTXLP9HnF8pFHgKUP4nUc1Iezg898h/kh3pa+WPr4+/W6uP&#10;SCuKHVuDXOOPS2ZmlijDP4yw+C/O8rFftVzHwvyIv4QISJf1Gkw/TvyiSpfMAoSNg8sGhIHJZPz8&#10;SoRi4g404j/IG38aGmCRjviLprFwQrnncvtr+IvSWoS/WAGA4P9rhxBE0tDR3ea/33BnW0Irio2Q&#10;fb9unaTnt5lFaO+3+gIkAGems5Mkeb/SDLF0yCnV6q+x2v2yblACZfcfj0ZHLte30P03+UXNx/2N&#10;f19vTltmsmkotzXm/OA049tPinBzUr3932uO002GXKipsPhyMLDhxtVs/d+SvMx+QYz8FMgtech+&#10;A8AKAh1/k9Ue9mMSL/CIj5ZAxa/fyUXWVdcP4zY2rn73k208DD0H9ty1/ligfsMn+wU7r1XFwfNe&#10;en6i753V32w3IVS/e2xPjxM9aUXLR/3aBIdoKDtpyAP6NzHwtDJlUPW+a/rPUpVB07+/+zxFGH9p&#10;LVb6jwJylX4rMaiUfkM1B6go/QTI242RAdyZBO+MF/i1a9It+ZHRybTBJkK+5gdIaAT9J7u0FGCf&#10;f2RnCjw7Bab8Bx8IOjrgEFJ6pzPp/GB3VxMXELbiBs7vYpCAJGZcR675dbiALpTX1nc3zvwQn2OW&#10;XqJL9MWHjmgxf6fDQaJYEvCdvPxZctjl37NfU75oaPtoTifLD9Cizep3WFL5l0evW868XAPKf1iu&#10;nShG+F8v+YEaawxH/oPNOeWGLrYr5AcU6xNr3vv4r0EfAS64oNDx58a/SktqMix187wFp8aviy3p&#10;IQKDLwzjFx9GiR0jxuIH3aBWiZEsyP0uLPDEv5uGXNK+dGtrkn2oxojfCfuYRFiAhkmniSUNPfzm&#10;a20BaUA7zUbQ8Jegt3j4PPy0XIit8HeVQ781DfqMGyDWamsg7YIa2ExHIvx6RmrUXW/mNioRfrqv&#10;01/7aRjaC9faE37mNbnQnvLTZvBv9HsdG7JXEPx2sqfgSByEpwN+ov6CeriAuS1Tk+5dlEDjgtbv&#10;k3fhKVm9VpN9/1DZpWoK8TYQkm2D4vuz30k4t+fsZhXZ+2p3w6dSmz16n0CIRNrCf7ymmrz/9Mt8&#10;k8aXmHtUAvD+e8aarUC9230yckRnPcGnkJHL675IRxIG0SZUWI7p/nUwNnI0IydgiDJ4o7GNG6Kf&#10;ON9NKPdrzYRENrlPTn6irbh/2XhC1Vu7ZWafLnBfbEAYzGL0VxbefiQ1KnZhvpSft/3Jl5Zqb7av&#10;HP0JDKaEjdZv1/59b25kAQ9Xqn2Ea1uC8ixmEcCdUO0LQevogNa6RiM/npvlgOa6Aky1rxU2E08n&#10;gY9GtV+DSL0MqvbFjvhM9GbVvgCkOn/s6d6xczUpmD5TtX+W/J3RY3JanDS3ATZqtGd1MvjcCVVg&#10;qFdCllsgtf/fkaz29a2ouN0omCMDLuAizW4SVrUviKuy5A4/BtDl2K7PFuNRDKradzEQDUxV+z2/&#10;kIxYGznyioevz1X76UADwW9o11HtT6jqCeoSJ7ZXBYwYINySo9rXYxK/F47hHj4EhqQeqn2x+Uz6&#10;b1kupvZXfQ0PWcqd2rexd7+otMU/PZ2pfX3mBoarkLY973xItX8j+caw728yUtSlQrMemWr/oEsr&#10;5Fl0FySC7gZTIyybdar9J7X0Q4BSqg7uzxo3DYeicl1h1vAnS/sk9RhvknpodgxbEdonXHQe9TU8&#10;+ko9vTGSZKvGs6+cfZEttolUxd8Iw1IJyYmEzNk3Hb6vBbAcUGffHFeYYKMbKzDdtlAVnX2HAUMg&#10;dOaMqNa6itmPjlcqbkLhhLzsF5x7OTUghGzOdMIv+9u4Hpi6ycLB7C/WTEFmN06D1lDbD2QRZbPt&#10;lmNRQYfZr7WcoB8w+0jUrWuFDhE3Zn8YjYvavWiqOWVffuoJxufZnsjYgeyD2jPcqk7p7LmbiAJd&#10;7D8f+mixsVjv6l8bIuCwDwTReKwqTFm0ORfsj7Q1xPBAOTFhwT4hRysXVFbW9VJUsAv21asVA9nV&#10;/pNmwb73d7XdFUikFt6J3NFCSYL9JJzTb4XHwgXBPqX81lZeAYx0oSXYhyd8dhy7CbebD3VGG1VL&#10;wSdqfm67MtHRVC0S+X7GsVbXxyGB6nfHqZpAuD6Q4vvHst0di8ZSIH9TwkojG7l4xYsTjJL1WT/Q&#10;lnpjSQuYuChjfRIiwRcFgrUMSr36p+BeckDlcHj1K4lOh4iunle/M8FrAZ0OScczXv3QbujVjzbM&#10;sREDdATXvItXv99gPvl80Nur3xtwHEKeDelY/lMCnkKgonz36r/b2nloFNX36rsYMvGVvfo87sWe&#10;SNlPAHSVnbpRDhgEkMYVCXTEFiD43i8OBpqpqzN+9ZtiipkHcWIIWH9WUmDCCjQH1i8hFbWdOwqy&#10;gPVBx33FKrjgSY53dsD6Imoa5Hx7q/nMwPoje6Hyg0CD9bev9JPUeN3zBSmuPp3dtwlYPuuMD5Mi&#10;sJWiAn02c4D2Vb8gWlyghKh91c8yO8EGSKvB4kBe9VMfyQlajcLvZex9Y+Wr/oEJyiPOQeQY9Ah7&#10;4fVQE73qmzTzE3HV12IAJku9LnrtM7a/XLrq+7Zi3vYd/jBLzenxVdC4r/qlfAqkaYEkkA2jB7ZL&#10;k7hX/RsVRBN24xUmugv22GAkplf9EzHZUbk9sFGmThpe9Sl+dt4WDSq86jMmlVM2erB3WP3S3qn5&#10;C8b0O1oIVr+8QEeEl3TKnCCGeWkAweaQktRl4/nuL5bO+IYzjis65kuGxi/65joultUHoTIWSDeu&#10;nNVfn1FLmPzYS6esQirPgm1W/1wMhEDKBocB0DMAEyDs38jopL0u8uyQNll94bxIJ7p9ucvq18YI&#10;1Y89QcQXyeqPWFjq73FWP1LV0kQ/q89qu2js4iFrHjltMUWKrYkzqz9SYJxeBBZ6ZOdCEYP8gVCJ&#10;F62+OA+ARQXTSaVZUOto9V1e0ueIoMiLgUo4MgFMaPVNiU2Yc8D8X4tn06iKM0/rTtujZvUROkfd&#10;/SQAJsEnaPUVUpdCahEYHK2+zonlSeRuXkOrH60faYm9AwCtvlm//vb01bARjFl90MfJHGHAZk6z&#10;r1T1lZwShbQRUBBYvXIKwdW2ZIyoXlKgxwSd+fV5l0iMjcJ3ofpB6RtA2CeGClM/p3+8IUm9PxWi&#10;8qiP3x2Sbrc11Mf9uGJ7Z686Yh716WPGBFweQ/EWqk4fgJPWvaCPfjObPu+HjJ9pojv0IwCP7tWA&#10;csbviEhBS/+gTx4QZ+kzMocKs49fGcOH0kes1h0x4Q6+R/p/hxbHpo/+uBmqWj0VCj4/66pr8qKc&#10;jOTqIuix6CvLCmM+TMork+iLJ62q8cHL53Poj30Z9j7Lcxw6oY8zL301BNX6mxT0VQd8ft/s1k49&#10;YL09QJ9C241HhYhYJODnh7x/nUbfCd/zp9sNk2K460Pz/AX/9Xv7lFW41NqdT1LbaKhLHyvmUOej&#10;aFFMCibx5HI+iiqlcr6fAce4HUGK1hicvwtdgJMPEzE3lJW3wHLYkELN9ms+8HN7aD1USSK84tqv&#10;wgBYnz8xL5hwOvNbvqA4ACfr36PM/wCfrtfiLs0ayhbz67ZsL2YsD/CFMiWYDwWY7Mzj5eW/5QEd&#10;rcwCWEI64PJbH3KehO3vWz4k54ury8ETkixtlj+IcQl0WjVCu/KLdshw3vnZ5OxFlb/cs6czWiZT&#10;6+5Sfo872Rg5dmGh/OvDCjveb39hQ8WZk/84WZp4ojMiSJj8jDTUFoiDYSJuJ/mvwwb5ETvEPfLh&#10;SCT0HSKOVeQP8szYGpnYgD9D/tt+oV2pKn1MPkyY2TtrBDaBfJBPZKXMvHcYAUzsIR9/INWC9YC3&#10;Qd9kR0t4/PfiNm1BVD/H73RmlteCVrt53vg/v9GMcuo3Tavxiy4/ZFwjF6sL5QaR6C3jx4F2Ukua&#10;lGXsFMZX1YVSnizJxfejgA0DobYMi78D5IMSYUl0Z8in+Cyigyo/2JJKPfEVOq2W+AbPyUb/tKxn&#10;2BzxR2kLeqSITRPiQvxjGXnZCVlrfPhQJr9Cq/Gg0OHT2QIKldVJfKrqNfz3ZaKp4bfkij/3Zoax&#10;aUsPXxEWhk/5v7viYk1Y+HSZ0ESCnJb1hA9LpXtsi/RSRvjvCWFThJ93zQgAoU/PS8ODz1m0JDd6&#10;93oGXxrIG/b0fjL4wq6KZ4m56ScFn3n2UoKn6aTb9PoNsgLBJ+JIzNAtY+Ar+cHxAt/6MHuD9rxb&#10;OO6DDvjFRo3sw/ECfO4uBb3y39VAQf/9j8N9E+C/p7F4lBsA+fn7w0FF3lTEoCdAOwLJrN8vhHyH&#10;xyKB0NTth9zF7yc9CX1aojgPcNrs+yERkMmJ0ND3tVyujIojAr3kju9P0x6B6c/KSqvvvZIXpguV&#10;EIm37f2X0SLkoWit99ZRaC9yi14JMNJ7MMolelOy+ahhxh5/NJPIKO5/IHl/GeSIFHl/+cBmVUW8&#10;h2jV6f+z4Ojv/rvffSbNFFT1CffzlGhnvu5eAyICoNNE6KvKdu81scrSD93nF6x8vaQJak5dtRBp&#10;asmqde+lA4mgHgVKCkfdn6txaGeojXQ/astJ2Iq38XNP7wpuaSYuz2CAzf3qBu7CVafroU2X+/0x&#10;8xAcGvrGZo6S+xWsMNJCj3zDjPNguZrc5MlxX3LbkgTZuBdiUEFzxe3y7RMNKnBGudfmsHFffI87&#10;mdnjU5ds3P/QBgbg9igc9+HGBdtnwpPjl3/g+Xbcc+osBMhof2+FdtyTt9HfAdrChLjMQeRdCaxP&#10;/AEGngMv6bjHUtRNHkGAF68r+R33vo6zThTtSHXctwtYkg7o2HHcN+yiVdNre+y4n2zV9r9H4v2c&#10;GR72Do7nzAQ90sEj5BQFJgz1oVPZ6LgfKhMNPvhzBnJ/95+VR21hd2nt/ci4m1uikIMBPe71FOQ4&#10;CEz4Kse9h2tgWuam4572y6IljabSY2FAHie8cVlt7eR4/vvlHlc7K+KOe2cgjAwsUe8CjMmO+wg/&#10;04ZXaHqrRXjcT4UYD+xWEQ0t52nC7BXI4545fKBZ3U7w6UWBUaPZjMc9iEpMbq3Q4B73Onhi4/8D&#10;35z0fHAIGc3bT8zjXjDXW9/8kveqUVMDgndMgxu/5cd9a8QBfLhLDyF+3P9A/rp7cmeWQPC419GU&#10;z3LM477wI6PrJ61TlGc77rfr+79/xLkNnOGVt0VdSlyEmN+kOOy4p6aaCJOUGY3yrIx8SPRqJDK3&#10;495ebnstSfHsHPeDiDCh8yTRmes67nVnagxrKJD6HffAoMg4ctsH4SkPO+6lM4e3j+aHHfcHr0An&#10;WiPBJpvEnyV+x32kbnfcR23mn457M/aTTMZyNyrq9IWv4LjnV5lULizu70YlPHD7Kr93MSQrlwSD&#10;WuCcCVO4h0sLUsrqZWIATcB9kloVptP1mA9o49vzsuiemnLW7O/27AVhWnwprJrbs8zf8nRjokZf&#10;id3277UCVxAP3g3YUttT/nREScK7bK+5rJvC9q8oW+AfE34aulz7Yd1awaEvurHmD6z9DhFiRGWs&#10;cv27p/aTtbu/Mg7u8bSPMEGqsISjKU1Rab8KRPX5JMX19Wu0b3YjUKYrma39fBUkLacInDSGWJIu&#10;iZvUZzobf1mPQYJmLGc/bt0HUqd/+dLsRdYwghv/EgRg9uYyRVF92ZMAna4D9WoUy9f138r+KHUL&#10;XWWf7fb7oqqeIfTX51EV8TcVviVk9o5ghNHAkv0nreyZJeyX7P1dXSgZS+LZSHrqrFLk2lGmVFpI&#10;SSwgkKG4S/YMvzdsop2/WA+X7K0/uBESJY0vk/0K45FJp71x88sOp2xuYg0UsSb7wgWybQ7abBkv&#10;t3x4g032QkvLrZJ+Mx2Iwe+rMNnjN+BfhHrYkUGd19ZdtKuev+Lxxa5++qJMphi8rEb0oG5Nsv8w&#10;gWRv2iMk0ECGOiEkewbaU6CZQxKQ7JmaVIH+zuZFfvt0wL/CyPKNh1/7ItlnfDMB7/lmribtuK+b&#10;Y5L9mjvN7YeS7Nvgd5bQTSX7COzYqp+3aaJkT0oWaF6fLMyV7GeYzoy6p+Pw6QXwq63Tqy+OSkJV&#10;4rDkVbJXuxiol4QtUkso5ZvMk22cu3nHT0vscvHZ3uGWlWe8WFGHwwYUplllZhGN4sBk34Fi9SgZ&#10;ZYeNr8l+ykLBke7s6WeKLSi4KxUkAxppmuwdWkQvZZdF1lnEgmqyJ1/hlKGxUey7Vk7vImuyXwa9&#10;ob23rFuyF+CbgKAUZcleyuBcoFqVM6LlhnlfRAlRIHJ317yBwHF+yb6gCBDlXZgTCjMRaSprQHT+&#10;ebIGfzt24XNG1Z+YyV6dxO0wHtDharKXvVHnw4k6V5N98MIPDy7YdUVmJP6minIdTHtvHpIme4Wg&#10;EPus9HOT/eB+EhuM8c3Dyn2b7BUEhFGvTfaGFLad8juQRpSaniNNXkLkcvGSfYTvBFBuL+2owGSf&#10;8c9kOvIuLecm+9GTgLylHdTwvucIkzms+xDaZJ/QkLE5A5XxTPb7TRSVFhLSrkAZvzI8rzWrZQf0&#10;VNGxh1A1rrYyRiFjTx1QBEmp7hV8U+w//TBRKPaZkvUKURZrpAZwsWtpEff22vn8aacJH/B6qITh&#10;YX9bRDvsl6vV0OwgF0oc9tKy7oDLio1+DmCTtRYqR92mu/Igocs47JmR/Bp7X/hg2bAfQAhAlkvw&#10;9TxYOsRWJziogbdhr/fGwnIvNXu94zfsUUX52wmH8qVTG4doQLxz7OuFTLtJoNZnFJDCuhfXqzUM&#10;qx+HfWz7Q2Q6CbC9UEUS1lrOrq5hijHw1DFQWFfXg+PndfGFBxJLDx32R0XESgQpOvey6HqsQJJ0&#10;Yt9Cz5AlXWzN7WZ02OMN5Bz/eKNM76ciUCdI3bte8E3RisQrwWdR9V4gqMCuTO5VQvYeWA2IcjDs&#10;BYRt32F/iM0C9GW9SiE77FcrTlZiSBzkSQnsweVLnJBJHvYB9ylPkNEXNAyfP37LCrNL2er9FRrB&#10;j0D2wwJCyWIQs67rFUKtIPYySs6SCDrE/l/XsI/YFjpQERmcRvshYq90BnmRKMg11LsQoA+N2Nt+&#10;Gi7leOaqzYauRuz/UzoRexkrZkYJYIj9s3Vhi/0g9qUM/1JINRoSkhuhUtvvWjYWE3EIPTmL9Ttn&#10;KxD7Hg05Qyuwsd/7L9qNblXH7EwtNVjGBUHs0eRKHf6S06kLdiB5y63kpIN9SA5ykRV23gFin6yh&#10;T8B0yMofkj4YLB8piL009DPEXly0yANJqoi9Ve2ndYVG7EmHdcrfM3wVv7rs5ai+2M3Js4zRwZqJ&#10;YNCIvXaMNl2sCG+UGlTx43tFdF3fjdhPG21kP0qOIkM6TozSnMn81fxjYwv66xdQ6uRjmpqXkY8A&#10;e4hqqnTMVGuKVsKDJO0gib3tW7LGTLSvubvWHigVEysKofTRi2RJ7I0WQWucpBuq8IuOrfI16c0g&#10;PYn9oSSwHb+px16SE0Vkvf50bAP2/Epyfq+Ahr1TI5XfVZCvrIE+wp5SWLnzhrWGmUzWy1SE/UmA&#10;TQOAjClE2FNrHhyFvTLvJCJRBzhtAtgKHYv0wXiFoYtS8PXJyYbbfxHl+HgBO97XH36Oxte9Hqpw&#10;56KP2A3K608GUZTPk+Td8l15/dzvBFic/O7KMbqWOWLcG47K+h+Bktffi8/tr4Q7OX7EH4FiTy5v&#10;iFR2zOsRHM+18noggJHjnVakRSXzekKA62N/dYs0JYZenvjeSnZe/0Nn2WpNmAJxnTqvL4r32xFC&#10;d1MBgRfytSdesz5XidFBAPakmyfwbYj7s5578qiut/zNUxWTuV67hCjmhDGEUDlcT3qSYouZPnTr&#10;Pw3JkIBNg8pd73YVfioUDsTGcQMZEjAC09X6erlMt96ngDyfGj9EsFsvYcxtkdytv4TSDfW02a2X&#10;jmzfnhjW73tDslv/0gEwo7E8ezNcdbr1X1AwyHS6SSlIiMwq1hKXVGFGgwmquu1dxrqqMigYHfut&#10;uASZmDu69XyHDMbkkfyHEFLPQW9iJ6/l1lsmAIlAAle/PC81O/SACU2MdPzNsSjkcetDhhOpNPTR&#10;U4lDpQbCvsJU2HIHecD6bjjWr7SBH0Am0uRZP1ljIZW7xWPiallfcKq7kO4tvL2FNxhPjfW7FrVP&#10;IqwnZDuYH2XGbq9+Uer5wxKhUeODuIdcfaRETMewVu/upQPi58pQ38Xqg7qe+a4LFGJI1ln1/5o7&#10;6J9PVCeiqPqPXx85qB3QTCWorIpUb3EMrGUEXYiVf+rNNoo9sGiIv2zq00DwQU39a36QqjT1w4SG&#10;5i36lfpJXpA4NOchiilSv20VvBZUVaK8jPpb8LozXXJD1HM6r/6b+a/w0NBIc60Epzj409sSwNQe&#10;mS83wLye/r4foaWcKT09SVT4/m9GnBMWe63RX4NQdXppcal0ek1QeKPTA9mP2swMZzVw+gE7Ut3r&#10;xz1f08vwXzGjC1e0N8TO9HOz4Yxy8mYpcVoxPSTyTg6Seb7npa/14d2+rPApomArcK5KVxYkRnuD&#10;+lmRw0Y/n4Yy6cUVCCT9zTJHXMNCBK7zIf392+ZWBkb6rIz50ddgYNzh+6OVOnoA9lhdxB78bPR7&#10;sSZuINVGv7+Jwc0ndqOvOcQ6+I2+ZcrmwQXzLqfa13T3lKqrUyk5VVlGxXrQj3JJ5g+6QWKJPmHd&#10;OI00I7woFKK3EsfsfOOGgtj0m0M/qR3LeXOMCww97WkKqqD9jlJw4YR+me+XJvR3LIBX/8BY00FP&#10;qwo2UV+nfAp6R8bSLBAYLcBeBvof67uZojcmD5lDf5KPVmXQU3km+vOnYAxR7s4DpQP0eRVtqOu4&#10;S+Lvef86PGg9T6vQ6p7CRcjuunleFGs8KierF/P8M3aO5HhEVhKjaHh+/GGFMCRSincei/NxONrb&#10;3H+MNTtvTieoS9tcR6k6f9xdKfgAMGAInb9l406J0mGB/6fWP6PK0JfzoxNGx/mLdhtJqL4oC+cN&#10;UHuXfchRBkX55vdLNf7vdJtp0NhsJyPj2qZibfI+m/msgEaSvKhcoch5V/Pio1I6OBMyf0g6zR/A&#10;qoGnMuV2qYZ/WSckO6qw4qZzsf0/3SHpO5Oh/fJ9O3qWeYuJQJXMrwKi4Joi9WBqlipHIx5LVODa&#10;6i6ymB/onBZwI3T69jzF2H23FGzxwTyaZ/mVyKFffqNLLbCBpF7+dMueIf5HgdUu76QMK5zI5Q39&#10;VWOMPbCKsIdu2/LC/uT4xAJeWl613m3Q6qvAlJYs/yy644Hq8o42sHz4w3wSHsSpLbbDrfz+xOhx&#10;N9iWusoPVjmiEgUDfYgAtYJopfJN4VgB9Q2eVdkAcMp/UgKT8hKTM7coFeWtyGDGat3gQPmOH2mI&#10;+NRpSSbWLOU4i1Kc+MLHOzUwzwM3Rl49Mv2S3wtB/ZX81wxQKmn8J/ldbYIiroSUVC27kXxKhhkC&#10;RFL7sWHexW/URudt8KVTh7OClaCRfxO0mU0jT9AtwW/YfUVqXZEn1p3wv7K3mIg8XExuSnXYMy7B&#10;NysM/8946TR3EXlxPM+4qfJ4jsCLb5bpGLttSUV6E12pjh8PL083MopbVABEBPmbZCg8+AfyjUns&#10;o1+r+scbRnpa9fHLNQrFU1FOZz3b49cvgAfIysDF/nzx8njzjyQMxUVEueN3wPc2lWPxwlYwHX+k&#10;CaRy/MI1RF5fkmzdFsHxspcg9g9PGJE2RFUGN/79Z4VACKDZF0SGfY0/uYBbQrfYYxovWRhilZll&#10;+7nvjJcaJZfZGSib9M0nZfztyoJd+hFhMV6vfGgo5iWXdwXjB5rimaC+TefF/0RZq9CFi/+za+u8&#10;7ZOo1Y8WT6eux4ISZkbf91f8jQEVEPzPcyv9aBV/HqB74jePcQZ3cc2xlZ/pydQRxcs4cZn+9XIn&#10;3grLaoE16Dcz8dACSLq1SWCt4E62SnwrIOy3HD8NiYfJPJHDiBd9MzZZSntUjg/xl5/ZiPxklkAN&#10;4gVZs+Ei/fARcEttfrjUooefcgIpCuTZjQGAHb5YXdaopoOaj8NLAjEnr5xha17q2vD2I1fXDc2E&#10;4ETR8Al6Yt2aDGGDDB8EIqZZtquBcUwCJ/mFBw6v2M71dFS4uStfWTABalwrPLTjTjALHSl8/eNc&#10;6LOStU14yD/xjvsr/qbqtY6YSvhVzET4R+J/LggafN/kxoO3KHG/wR//VA6fhiUckd0MntyMcEyL&#10;CbELnnBtEcClevkCKBQ1LNYtC4O4LfwS/FcEgO0R+VS0heDfSNoZBY3k2hx48+Wiw8QSS++Oe1zI&#10;a6eNJjlx6kheJ/C8VoVu1M4+iXTtAb+9sEaSkdV4g1TAp/9MCL4a4Ln0eoBg6js5AfzHF5XbiAsk&#10;12T/fR3lkwmwhFMPkIU7ZotvMR79b3ffodLp/P2aL4jQqe/UNVzDtkwgobP63ZFn0QSpo6Ch4ZQv&#10;vSoC1+b43UxZnCVFwn2yGHyF6BG+89YnN4Or+0k+i303RX5kvcFjyoR9t1M0Eb81qody+q66lGwZ&#10;HKDrVLs839Wpy3vLd2n1WsbpK31ofD9/ty2liwEgfGcgtz630Q1RKbHFTOZ7jysnY5Du/d3vRizm&#10;Rw5h2bV3TfFjpEGnkHUVQeydPAHNev9XJNS7vPlJO/NgmH4cvS/RjiY4a/Gif/V53xYkoWq0uOZd&#10;gWgOqFwWBD4QZRdieRd3TqWYLY+8X23W8+8WMI33Yz+A7WlHiXeo8nySP63uSXg/pQ49h333VEDf&#10;CzZspr3PlFy47libMJiHDf7dT2+a8lG54FjXNrLzVcGuKFemFy9y1wDvZq4wDr5CsOHmG/BuakSx&#10;6HWBd9G11UWIHi1K9CO4u7go4rAJvKuruiw6J02j0TCp21G5q2NlwDJheMcWG3auLWE9iCPRk8LA&#10;i+TthsC76Tgb6a8LZ/O2n2XF9zgZFzUIeDdjDQDaSpqUgHdS1IzfWRX4HINi7ckIHNyXQ1al0osZ&#10;8YD3IA+c6ivt2M2ueAHvbfkceUyNxymmemaEbxMwSChb7+7eGSpK3R/Cm7sfMMGa992bbGFVg0/r&#10;RAKrkE+k2z0w0OgY7j6M3e6uRebY9P2/213nK9X91uVGht3u9oCnKRa3u/GEaQqZe3MC1nD8KRvR&#10;vxFOOoSH0cnNyZTbvZCA2s7SZdKz+Zg8iHqvBBjYFj0tEJ6c2/WHbXePapO4RaTt/phSBL1wwWx3&#10;jsB0KUl3yGim7S5eTqVhaNtdZT94GX0wE+V2x16ijSdDUYRqrxEDvXaOjCx2PRlquYkQUTFaINic&#10;Up7OZl8b3O40oXs1Cq78xOdud1fUEOvDBnu7Dy5kGtyKU08nfrKo87ThAbLb3aKSpKn9idLtHktg&#10;xCC7fYBu96idOwU68dab/Ph1ut0Z2plTMEqpPUUXt7uI0QJKqgaFjtudYxQfDmad5JH3tdEhdbDK&#10;j4RkP8IJosMrf7Pt39a2O3ESx0jIo1Gnlev+D73b7nPsiL1zbXdtD2Sjy04zp1nxIM3adjdWkxmJ&#10;T9vdRhYCwpYHp4mz3R9k6yHTSY8vtnuKTGi/Y63XlJpsd3zhyXIWGdPMdgdwMRqk/wm1iWh6k74V&#10;ZzI9gdnuaEVManrz3x/pipPF2e5xGRx2Lgln2e7S41YLE3QZMitsAzWV4/YHDFBZpa/ObHdhgVtT&#10;j7PdpTOZZ1IrGCbbHb7q4VITaLZpJee4W1jbPSqx1lFaSMO2+72Is+LxrtruDqlPMdlt6Qkg0e7B&#10;6QRCdr8i4WOeS6648nZgJRLV8CXno/kub6fSYObGmT2pTQuWH32m2bQc0wKnsXGVGZ6ncS4mop1j&#10;zH+kJi2Ii2yGcCKY7qoHo0502iJAmmraiqFgRtspQM5XjWvazIyroWqgiRqVQoM1nFn2ERqKukgt&#10;1GrR8yprtqV7XLTyppGFZU0r20dH7rxaTVjWrAepIzUNmKZ5XIaXNZ9xqB7FMEE7GW7x7Ld8UhQU&#10;KR9ZSFBWpn/wimXx+glrLAAnuRrE8tt5ogDT9qqI47w6kQNZ5olmHI4498eCUVgN+MJcgjhhFgn5&#10;RCq1zrlN5L9LAb/+TE5u0YBSVzFYc4UxB7T785PTNdbTvMvhVMIEanuORcVXDZPgCHrp+/FPU7Dz&#10;WgARLeAiDb3l0xOdbMFXB6HS1zqR0JDuWtEY6IuJUvCnfp0ohdxQAkXdm1ONEK2JicQNxm2jtE4k&#10;MLwT16N1yXb7puRHT5BfjnpqEP0Hn5q+boNqxvnCPhHX/gse73utaUtfgOocCtXsdxXdU2fr3Ur2&#10;muabGBJBWAQQhgRrDdKDY1xVM1Fc6dqYzDnWMsKbpMx4nUT7rlRN/q2hKR3nDVE1l+WHQiWSxXkL&#10;vTuR8UXQQlYFFtmTMIDa3yyj9iz7qZnvzfvKrVj5znBDTQlSa5c8mpuSX+UdoGKpUWdLOWKKlppL&#10;XgRVyqgc3jb/5HrXeYhgSdMhN5FmFdD55CYaTRMWVDUPlhoc6nnkjHUGb1hqhiGYpR4NbJnN4465&#10;AGg7Hf1huFHzmnXk5ibiA7jRxn1q6GdXsQ84Wez7VLQiY3dGUDOlZCegi8m/hdK7iGg287NBzGMu&#10;66Ga1RXflXOvhuYxqMB4oNVXeBJqkMptvG9ODzVNcgZEj4nitTJUszbHkKl5/+quiaQZHNIWn6zH&#10;iZr7fXYmoq9s+Lp8MWfqStREiA4wC2QZsSZqUIkWI5IaBx1EiVSLNlkTeTJ1UtqiS27jLEu3oTyK&#10;AO706EfcpbmaoHPZSc1N6notaT6ySU2A/Yn3Y6WTYRHaHC5+srBhX0ZYBJd66c4HlEnNz116sagG&#10;lktq3OXzi3y801JJDZ9hxBQCYHf8bCCA0yGn/iOi4lDRRtOwk5lIAmqMTkD4rSiqicY/1jojyzdk&#10;bq1A6gxyC5lOA/JeHS2pUYHIjxLKepHOsV5NxF37BDZJjWjuvUVZleKfpKaXAI0K8VFDj0TNa3Lm&#10;dzURz69R6HClGHSiK1HDBpfzVCciURPqD0pqikoOuB4gC5Ka8wGQJ1dQTun4ldRUdDR39V2uFtbg&#10;JamGyRikMJDzsR/+pG3VIKgeE6DGPp9DKH+QilKtraYEEqbVLJcgTVZTD6PTt0D2r8tSgYYp4HIf&#10;nnHP40mJHmwcD5pPg14D+W/y0+gRe5wle2GjXNiJtNN2et/GN8dozkHXimV5AcsSVhNhVcR1GoTV&#10;BJOZgGx66n9TSgksB6uBnREcDc5M2PVE3zxO2jywmgqlxcNPVCQnf6zG/lojv2bfylVWc5hmEl2R&#10;DiqryZeKAAKmY7knYtnLuMJG0T2RKEwXBVqOrMauqu5qjpw3UAP1pFT4REQoIMQDikawc2mEXwte&#10;jY9QP1XzI7EJKDIXkqr5BuTTNf/9HrPFymq4/Y9FKaj+yD4bq0nXIUkmZEqsht2RxHi7AjJWg6zM&#10;KGi7r/CxGi5Uz8vGDYzj5LIa3k8d0GGEafsgn2iAW3ReLRb/qTpVkxTjoMlxbvRUTTAYrTGmcsnt&#10;PZHkqJs+XlYDbL+rMUY0YkVGXNAwY12NxnOfxs9WxACKTr8U9EiqN/BNuhrUGuqwtOdS2gAoApdh&#10;NbEo7RqAosRlV8gj/Mr2ROemQRkNca9wuKw9kSBnkmrYsk41E2cfJfFgiWgnMj2ldiZAGYrxp5oT&#10;LITVSAEe7YMRsgUI9wU95UT1RBsj96H0sJrjsH25BkUpVD1RQsZKJHg1DPyrFauRvP6432C6vFNm&#10;VE5zmmH75n3njG1sT6RExw+yq3RQyNkTgdMuJ3aiE+E2IKCuWKmAVM3d9Dyye3BqO9FgQnvSedHK&#10;RVYDbgyxTJmXCwTGwglKMegYWDTKqHmAFahgTtOdJGeAWKNDlwAZIObfcMNZw8wM7xQ0ipaNFHHX&#10;XKzruqOT5w1+gQHCZLV3IAG/ZpXHZbB561pSRSJW0jS5il5/KX7I+rIivnMIM9OHZYMAfAya3XdF&#10;iUoprzHw+2yOM4qTrMSiBWCEIVj1/dMmKlyHk7UhD1D5i232GNjW2uZZ/BrdZuiywvs2RBRkRBB6&#10;rzS9MOZpG4Bc86DY+kBtaoduSksE0OpGque7HI8/tBv2l+yrvZsjY25CBCO7x1rFME7keQM4hm7s&#10;jaMflY2SGJ3mGhLrm46i8+VZ6gU+x9Qtperb9Sbgm9CZGLVBZhT8JrjsHnB2xkaPETjDJLkJnAXa&#10;G6fECZ2iRhrOX5ew/KNPHGhOGYOWN+ZEKK4LgMpHmMGUkcSbVhFQ7AHVvpf9p3P2GySFYYeiwyQk&#10;FzvPXqvMwGobDvjm0w+ns2FLQuL8kCtmOlU2whrNnAY9DociwelkkXrSGGdJCjXYOA+iirGO8yRz&#10;M/HjXChnuNleAab7kFOKDSWks9F0hBBZr3QrTJNTzQZQM06OjPtd6ahy8n96HBpsnLR+mV6fEmmu&#10;Wm76Rj/roScxng4aFIqXc4mzih440luRxpnzJBkvRAEP+qQm8K6Ko4Obr9FyNHT/FQCLhJk5t+Q5&#10;paXCxeYhOlHvwPY5Xe1c4Ao6/bkxyWocWLNCdXQ7vO/cORm/vrB30hlA25jOs7lNpzNC0IOkQ52m&#10;P3WgGOqAP4BZ1azOBh6jRLFOQA0VRr+p9Mh4zEsoXWdTSD8i93WimSWi+B6hfHrgsZP5KouJ2bEF&#10;d/0itANUowQrfhR0fTR4ttMG9Uh6O7eBN2Gm5BgM/xGhUWKAc6fWxcXhuuM+P0ie5sA7+LlG4fxA&#10;qk8dfm/7UJAGGGPjZrPdlk77HTlPbXUggvyLjCfwbDDVdY8IxSxlg8DzlE0ISfHwSJurWszlBs8g&#10;ZA1MaOE5SIAkLuBHhXR5q/30RCjpw6MZoPNHAwOUbHl47r1h2vwM+FdSIRmGhE3M9E48z0LDZYNI&#10;Q0jtiQc3yrKTRXTKgp4TT8Kl+GHjtmSdeGBsWcL9JDf0pVkbyKZYI5c78aRNNV02i3hPPFvi27Uy&#10;Tk/rtBMPhfEfd3AgObqQVONTwyYZtw7/iSfz7BaYICktjKd03GZhUH3atsnBCHNeSlqTW8e4l/GK&#10;gYdP6uS78Z3U+ZjJl4/C0zTfk6Y4uYjleBSznNVELjNyPFuuFWmiNpsuyPG4FKJmDTxw7+aY4yHA&#10;pOUngdc/y8XxvC5ziMtORRPI0Q3p9WqvR/mj7tU1QRHHcyht7mqnvBzdkLY+K2FDa0HqOJ7BtQRM&#10;q8L5G5JGM0KDFV8yVtQ5HlopOWZIP7EqKP/YDRYHu5BcSBxHAc79wdtUgDcZVXbFEyGgBX7nihL+&#10;Dqwt8DwdUWZBoIpyRE88m0mpPTzVFssS0iydj5znyhe7Shg85c+ft2KjSjb7RDN4+I9OhiBpB5u4&#10;Qkj0umb19t5PiS84g+cVqLlTbk/miV24eMFDY3pL/bbgWfUlWlMLngqRYsuEroril2HBswEUMhTt&#10;LniIn4jTi7KXRGzBg9IPgzP3+mUQ0v0wgV4skIChIAeOyxasCnCZg345x8d2sjrpT1Ej7tSU1/F9&#10;LNAkIojhmPoSMHjuKs7eXd/xhSCkuM1PKjwEssxe+AWTvMLjEiUQ9ngh282vfCghfW+DlgfWckzc&#10;X0VMbCk8vCJbAwJGXoq7/GzWdxSek+Ag9wsonvAEvoSltfxe9FEISkgJDxBlQ4c0foAEkFUUvs4G&#10;WDkIibH0J9FbVg/uKThIGs/CR92sbZyhVL5H8Ts9dDgLkN5ekFT4eoM7JXxBOndSoNtJNs5/Hvif&#10;XwHw0MRbE/3OwnORO0CtexXPt/U7+DvBYeWil+uM+p2tB17h+vhN/8iMH4fuJuLo5oB6v/MZCvxe&#10;wV71fgctCu8bMhYT2qHvS2snE2WhTu93zvgRoeOuje78WvW47N/jadg8f5aqBZURfiNLIHcHqRF2&#10;EKgVhi07SC9FP5rJSo9WBjwv/W/g78dbvIDnxVIlBn1wweMdwjfFNjFOQBY86Eo0TRXpBUYOFzxZ&#10;wSWm5flEFgsonlCxboF8wvcnP8HPwwDc74DSp/BC1L3SwVy0lUzhQVu0GiwxybgAU3i4UhDJQH8B&#10;DMBDTwlywvMtOpTAscVWVoT+b/n5LSc8oR3LUU4gGmUIKSmckhXRA4r5HHoYPxtJB0mlBwm2m7Kk&#10;dJBIKpUHIRzwX5TLE57nHQFW70PcKR2kONkx2MzBr2o/ofD8vSRpFDjU+fVivoMkH8iv3Zfatqt/&#10;qUIhOBqMZJDC6W5l57QJxxLw7Fo5S9vWFKTenlJuOqZ0wKNBP0FYyZfBK1WN5QcYx+C5SpRjqvpr&#10;DJ600UN8Pvx9Bon4FdtGZbtGKUL9v9FZCivRC/hRxWpyEVqVUJkEKqV1Z18bfgwBf1/LtZtB0jtE&#10;32MIloRW8TYIJ/ir1DFCDegZfteHUXegexAGGMBzs8tKI32oIFGonpPgUfap6C5XbjlSgufFejdQ&#10;7QySm6pFNG8moWY3Oh1ZxZ5K7PJ/b18zAq8J6CJV7GDTgucGk3GAQhik8OQ0ZuC/zXem3YSFPEie&#10;gPlHAqUDr4QHhMrC0cSZlfDwTmcdr5JeLeEJKjzqqjEfNuHxAwzdQSJmsJQZTDtpT26FFDxwBaVO&#10;+nn1vfMC6OUiL7CcLAJ1xA35tjH5u4dV8KibocxqQPMhyYSUc0sMkmf3to4WFHHSEzyVxpJsT/Dc&#10;epZHP8GDSBQA8iA1hSe3+2vfPIVnPAhHxEYQOPtPgJToLfibTSd2we8dS3zbNX/GJMeDdHy5PpT/&#10;5drf2eDBUIRE6++pDo8ubKITTNH36nETT7W1LIIVki1LgX44npbmCRi1TMs/1pzKQHSQp5YErdir&#10;h0zMZJgPoxipHMSpyCLI45UODVLyHDH1pxhKHuxnV1ECELa4zTnwC78htc7v2FUSF5gUIdfIZvUq&#10;n8BxGIVjOzUcSbO2hybQ3oGWRRgI8jialDpzYbl3Z4ZkWWfa67jNQZ6T4c7PG6PdHQ3yXAB6tGsH&#10;iFhCHnTor2RLHm3rMqk8pqXb/4KRfsQfmvJcA4/Lg3itQPHTXC+0QhBJ8EMQJyJc8zzVb3lA1HKO&#10;W/+DL4h0DzI4+ltR/kkwyjNjtXezUgofD+kTs3hHwVWOleSx9x87Oy/JUzuElGcS8SN+9p4DLHwp&#10;zwdY3rXlYbtoywmHnNnyBE4WGjLPxWdPvga2lotIpyfm4TbPWL+ClcOYwOCSPndbPdN+maXNgxMk&#10;SENxQSUlkkQi0ZNDOswNzkEokQSxSd1DMW3IPBh2znO2EYdJbK1xIvOcZWnuLTngUcSxyTwecCvS&#10;K0NSz6hH5okXAIBkGXMcmcfnZfPlhLwumecLfiDyMIh9ULKI9BZbLSgwat7yPAMxTrl2/Vqe9mT1&#10;4htLQ6nwRhCp6SLNoFbPItKbgYMQDKGRxNwiEtmUvNZsVSoLqmzMU6+NH2HzlKijZg4VCHeeEmm2&#10;u1lvCevLqO8Dmw53FCFedrdwds1DWIdjSEiTPIxSIpH9rJma3GD9tJ3MNc+G9mJhAk82j8FTnewZ&#10;aQiKxUqk4ccQKFnA+rB5EHCVDRlEtV9sHvm9kVgYN1gEm2euSUZgNWJMMuokko4aR+eTf0bgCjYP&#10;J1UQlR46IYqmROIpo5TcWGPmAmGbp7ZZhmAN06fN82KON+OQ7gvUSol0jwvcco1e4QvDNk+71+y7&#10;OZqGXvlKJAzhPpzQrTXjR5N2PonM3Tyn8IhOGuPFD/QKStAhOOum5cdsHnB2Za0lqAc6O4XNU1K5&#10;qhdZD6BEiST020uJCg9k89AZ2nxOHZuH3vnX9Ln8bfxAZPNkgaJvEZtHB/LeemtHUSybZxTIXP9D&#10;+FPLhc3D6CkuJJ30qzXIsnmeQuJEMmxEmfLzrJldIpcbUUK0n+eWdEewqBrP6KamSHOXBQxc+tiJ&#10;pIln95pv9S94SHLN47817qKVWzsRI6nx+k12xC5iniT9DFA3kSMU81AeqYxe0xJFJDAh98eXYh54&#10;B8MCT8xTQpUpQ9RKbzFPn/LFvwo78yFazAPoe/c+ZdJQdyTmQa4/6hjn9qVint0RaBUnAsGuVkTy&#10;ghBhIAma340Q83zZ6xg/3k9EzOMQNcxTkXUk5gkqqCVRVOwa8zgLwRqasuBdABrzdJ9KgXMRKa+k&#10;kWsY8xQeneR2EcnwsLL0V3OlFEQypuuiYsy4qMm6XhDpnXABknSSIBq8Cr0ftDw5rl5R4SBdH9I8&#10;LQ8/JJYY84j8yUgxT6padU7Z72HMs3iIAy93nBbhHxHzxOqF7hg+OWIeMTUotBNKLlcfFvPMkIiX&#10;bN0SGUakrfVljOCqG5XHeNYp5onRmo4MB9p1FJ0RidObg8wsBZiXjdiMDVwp5nlImI6EbPSKeS5e&#10;afFbG3oXkeZrbkBeWFQxT9nFiJcY+5XFPHNYv/c6IzIxz8Oejw3jhiK6Y55TDRJG7q3KApZFJAqH&#10;e8RZEAucg0g145HZ3iKz00NactiSNTCqXsrj5KQtj2YeqwE9c3mOWLVOadyoammESJhNZ1wt2coG&#10;D+1cHizPsGQHh7SvrIB4OCMQote/QSQktCjzDBzSb3JaiWT4t06p7jzvDh94ZgvY3Xk6xkWogwJf&#10;Mf68ATIAWKmYVfRE8mf+w1EXEngAT6S7yK7pOTfOO098qyZXbGZg6PBTFDcEgn/crgH0VO9GpMk0&#10;bvj+MgT8ADuG/gUx1AhNcskRIzMcUWwjnKYYW1c9xyuCXPx6UZFC0uaTQ2jkGRVp675UaBbQKmXW&#10;eUAhOvRTVS3hdZ1HUNtWk2TV6OcgP89tjy0p4VckYWHuyiTqY8JIf0UifnN0qIkGxxAetgrssEi2&#10;YPlSzac7WCQeOnvPenttoidSa9/Ewm7iJ3r2AVxIJp6n90o90RPVYVZYSkXPj9TcP5kHJSNikfZX&#10;i3mzjqbFIi0LgOS5mpFN3W/yRkXSlhXspln9Mz5FRcLEq8YK6C9s+QuoSDvk+MXjPrN5gZ6LugED&#10;a1sMCfTA4aFxVvRczUD6kx7m1Y5+WrnFpAerCUrCwyUpLpLSggipAGzek54BPXihotwqAP8WyQnw&#10;dEfWc3ouySnWEuuI1BNUqAGINNIFSBwa0wyxjYQdpJq+nqeZXpryTltvx54ldNe4Boo9fvpC/JFc&#10;m1FqEtJlITDkIOkZBXphcDoUbBpJUWe0wk+JHknqW1DltcPhRTHvrvzv8SQXiM/K6V+BW+KTdFl+&#10;VVPkg/FLhCsfZmMXYqL5vAAvErGk2I60x9kYfXz+fDY52d3LfoOg+h3rk26x1oZ9QlIycXPIJFqr&#10;xUydtifg+xxWw2usSYMtlIOWPPsTUaM8fvrwTRKVGA+TdJ2WhpYHyMli0+Xqh09nP6+xONr7+bn4&#10;jNiT0LTOPa5Pmtdxow/7k9hbgPgnvtUtA69/mMIbdDSUWGIo06Kf2dN/euctx4so3R7HcaaEugPk&#10;Z9aLE1aUGimydqdROlpp6IkYIGRnAC4EZNt2y4GvVEAiyUGyGZCIeJ6bwAP6iBiaFIG60k03p4R/&#10;eNlOVIGuc1oAFSotoxfkBSpe1RH5GcjbVDhLL5WOK/VAT173nSRdwwdBv88qrdUm7pQSpIwiyoWp&#10;AgQFgyJvvCkoiVcBewVlUOZIhAvyhyQXE11J/Y0FUgaFAfaW1ldCYaJe1U7FwQ2yE9huOWhgKYMc&#10;UCzlNS1xHUtEVy/I+QfJ0kYCEkK+sXGZmwgJ6gdPBMIKpPw2EfotJd9YKs1EaNPWg4N2nSWA18+q&#10;Q0t667Ij02QCIr0MLVE3ATAtzZvZi+XzqQUPMNLgIpx/B762JFQQswkfUOicSyigdAi1+BKKvSeE&#10;5GJYGIUoWqo2fQq5+x8IHitkHXF/+nDpdkoIaWohQvdUp7mQ9tDpSR2bpLfoUjOtNLcLQzEcfTNf&#10;zwu4lQ3xl6Fug4Ys4wJ+GlJvRwzXuQM25A+ZCbjckFYhAYRw6NoTitVyKAmAA7DP0pwfVSY2HnSH&#10;GnJAMOYh8/LmNryCKfOtrZK8hyTlhvFgYrFraTb/QUDVj5umKs9ntn5BdFOQokwhwmWzI5shJtXV&#10;JOGzUiYmZD9RpgObFxGaab3di+kKKNRGSFS6mHzfkmiVxAZGj4kHPaD4INPupiP73Xi3RLNYmcM4&#10;I9O03gNWMoGs0zrsyXT0QhmU/IlI2VAlouhlBfzujkGRuON38ErYOrKmqITA/MqoKFpUSAuyimDs&#10;eYOtFZFwP8hnzsTh3Mg1ogmQoc2ciYoB5XOwJCbWii5AytFNxnSJWK1IWYM4rvhG6LAL64KEuHk9&#10;1uRegsLCgEWt6Ac18Xo9FDhb8oRW9HXD7SufWZEdvJxp8d9icMAPxY5yJr9eomlPSKPt/1QXd0Uj&#10;SuA39hCLSMwwkpNu8oRncp1dlFg2A9GnvxE/aXlU0FhUqgQrwrO2mY1F7OII6wmh8yK1ZCwqhQiJ&#10;gqrFx1g0TpbItX6CowxrSvrmdgi3CWWA8EwywQreyciR4pm2oGwnVQZ3gO3yWORZSYAzh0sAhk6P&#10;Zwp5Mmk9i8RHORPg2KIGTaGQuOi+AOQJvoJ1UZ8C4cijCcEVl/p+ESH6G4lpUiVWpFMgRsnXYdBp&#10;YvA/TUKFmmbk3oAWGa0hpwnwpyHzIelqOogrvDBhV9ikJwygT21NqDJgwnZN8Eb8q74aIQOmmw42&#10;WkOikbSRAnEPWeRG0OlbWCraNL+6NvT4hXD071CdNY5sjz0QlJejm1ul1oIy6Fn4z0vlyKWkLECi&#10;UGPlqGs9IHBl6j+hlaNMfn71x0pULd5gIGnfu5U7R9+YxbUgx+MUO3xxU73vkWU85GEM7dY5Cm4M&#10;rj1Gu9IFezpH9RAJPqwT4iaXbhhtvLe4qQoeiRdEg3p4jhiuN5/UQul2OuY5OspIq0DFBjIWPkcT&#10;bAqD56YcygrjM4/MwZpVxk1idczN82wQ/ii00niLB/TGisksR5fKWfj+UR0vmfY2xalV/lJiOYIL&#10;ACgyZqiPtt22HN0fTyrV2U/BN/B9iOXoBTy4xuiuqhsnf2XOvU36u8yqM7ArWTKzt8nqzSYKdehQ&#10;nLbpgl2rzZJaAzh6BKs5u4ZUXZGx+TBhwNHpdBm9p0fSAUe4z8lzYKazTUX+2hKLrUNJ/DdanXik&#10;kCTEESYbjxs5RhxF992gMvOgIusljpLwR3KgeqmitfThZAeAzGzTNSxzlq5QZCpPHEHNTNu0lbCS&#10;hq+cLQASY3HFUbtG20NPvMQR1Tkx1fHwPiY1lDgq9SMIfKB69aU92wS97IibclTczdrU+yLJJ1Bw&#10;tKvG6rHaZJnxW8VHWwqObGeEW1H0j5Dcc7WJzBzmMZPhC95IriGTD3XUiJwr2hQ2QFAgM+Hdst1o&#10;05HG/QNtpbIseaNkOxtBCcpc3gjW56vtkb1480bHb2m+IYYjPpJOKm9Ejo0kacDCkDdCeQB+0nwc&#10;JUabVFMPnaxDJtZsyoTbhxp8jY1sUnDyoSyGZbHXCI8d8wktViiTGIxFbNp5nKPzzgoolDv74UeI&#10;TVu5ge1slA0TUuJ9/Z7TU1B0gmwSBL+y0dkqBBGh8xoBTGQGmjib5DXKDU/3t5XO8J7zGh0RBROl&#10;Q8ljX8Om8zLSY4gZYnyS5u81EjFf4JFf+6NzrGGTUzyjXro7G4GUbHYE/yHBzzgbIWYpCSOkr8C1&#10;2ShZFKtborIRiltY0Qb53JaNjFRl5GQRDrPH52E+Npm+VQDzfzVdAIqykQd88/PNmhi+bLJRleiH&#10;IAsoG0HvbLpSthKwI+pNm3KGCo5l/vKdTeVfHAAZJtof8Q64F2rO0qbqqgTTT5anQ7Q3ohk3QYRC&#10;UYDED1QMlyn/0d5IjF6D1IFw9DPDlpIMwLqQ07VJyEQIaE7pVzE7hKOdBKCQH+M8il1rU8gsjvtZ&#10;82nCEQ9xYySMB6zctjYZSiVVZj2qRDjqjmRT0pBY3fSAtTaZdQPDQiJQ40838DE4xTzNbxkcCd3S&#10;0/iRV8TgqMuJaiOC0NoEn+mpthSXbMIGBagaFkg4QqTLdvJpxTONQ9kkULPGYoxeFhTTmH6N2nID&#10;jTvfcU3fIrPgBVau2gSuR5Jci9umL7HGorz/FI9xJGJNQwR/He3TGUeymloKFLrHOf1tU6VHuaw7&#10;Bahw9GthAzrd7bPa89qk8hr4jG5W3ZLNhSP7ysuSIS5zhaOCJNGSaS0NlfTgKLp6AKHzT0uZIlID&#10;CExDXG02SxjTpTi+4//xBUT8hWjOSBxRB5FIjvY3R3pzNMRLZtLRcTbDupfcQo+Gvj7FdtT2KEg5&#10;7k00BU0KaG0wgAxfKBwsU1zexm0asmD2Fo+ogON0Hr3qbOvASX+dbGYL4RRS5cMynCRLDcrmp4g4&#10;vUe2gvVHHhYjEeUAyUNRRNnjRJipps/ICfsQEq9dUgepDWVHG8upUzj1q4QkIAjNhbTLuLohTXyX&#10;qAVgAzwhw51hzEDFA2NOIiF6sdciKSXLIxnpBDe7B6gTPgGHZUdiCSKX6z8SUslkQo1IEns9cbfC&#10;U+96hec6EmHdlbdCOtnyEqUIlbVvlJQmYSZKcrkEDyVV/DAASDIQsUBJfnV18GVo7XS7yl0oIc7P&#10;lOJZFAdKstqPBJpX3XmByqAkLf0LDy7tBiVhbcew4KBs+6l2snJ4SIYWxCfJuaq1ShCOgEv4JJUO&#10;SowZ9gtK7WQw14iXJxIcY6GLOCImEIHsUsg1GBFldqPQkd5y9Z8tneaqOZU0jCs9S2J67HecYIHZ&#10;4ydZ/KQmUeyeFk22J7WAt+pIDkRMJX7qleBtVWYutntJOHB/vD7UKLZjH74kzwo5GQztKO9kJCNQ&#10;xDhDJVAv6XUFq8S3VM9e0i9Cj+WmAJdfeac/7fw8z8NsEfJOwSYpQGaHCLxREM7lnfLt4rlCjp8v&#10;iT4jYMCbbSZnetrJGF/Sn/TkHBFaROGdaKtfRsck3Rg9GTKKLmTSM6KuNjGprNbnCLwX4Wt5OGEX&#10;BImOJxkvsUh0KJ9lqCTkk6DG7WeSvsl5ZdKvKxSS3hZwgCTQPDvKG3hmeJBtkyiT9jFIh8WrH8FX&#10;yaTTzWk6QZoEEUi8S5PKbj8PhdQp6QqeTmFeDyGIA2LB06coMajuiya5vwioHBCwRZMSczphuHjD&#10;5CZ5NGnQRLWjSVD3CH8skce3kukSirqMJj2HxGdz35NgeYdxTpBolZSSFgHXRNPslRQHZ1NiohUW&#10;ySQpIBJp0m7T9eBhySnqPo0SwlkQbXjTwcaaB5h0tEyLZIYw25OuAEEJXaJkzpszAykpV3Tg+IpH&#10;CSEl12uz5In+XWnBR89TR1x7hJSchIxlAxhAgmBIaZvd6aeNr84yF1LiNROa6WHaGjekNE5dvf16&#10;uhCqK+iYZkrNF11EUbuA0Z5qdNW2WglYBu1pCMXAtDhCa1bakwVEJsqTlEM48EMdSmamTsDBlVLp&#10;ofM6FSQEYE+PVsasNRABBVStlHSOfibjOfaUm0CX5krkQRsZl5JDXiaSLPf7Qa8Ek37saU0BgZZh&#10;KHklyKf1pBLfOnMpPeOqb0oDHnUHKqEHlyNOIjotqfSgwRjlYPMjVBhBwLZV8uJGb66Sld7A+LTN&#10;8VOf0onAN/2VZrEeAMQSY1d4qJGl4Qd31s3SWgmTRqQlPkuht5bMG6tRbEub/CzJ4J/2EJDeyXbC&#10;CEDpQ6gd8ES+s0sgdDDE2hecO3yU+ADrJWf/R6HSlzgdpq7CrVAGpplQL/vBVOpMJ9YvjLzU8TyF&#10;YLsQJjjyTeRqUe9Watylg4N95irMOYQJEWeFHloPkHHDIPzC+MGE2z3cdoHsg+lN8v4yFLiUWuvB&#10;ZOQNY5N+HhG5+ADkFeLcB9O4CgbVnJubAoC1fx3+o4sSD39QTAe4JcH+QNVXTUdAEqJr089fEBvT&#10;ySM+4wcK1SrIILn7U7rkd9ApXUfadoXKGq9aYWjhwk1H8pdU7oJj9KvCZhldQVQE+MGxrAYYJpg1&#10;gt1vzRnDdEHkktpdYmAShsmuU4lUMUw46aPQ5N6QxzQ7DJMajzTD9FI/CtB6FwV1TxQ+m9qluCxi&#10;2n53E8MFI+pCFQU1rl17yLQsVCEmHbdUTKSAOimmZwZHB8Owlk2KtUu97iwtJrVHbHInTP9vKa5z&#10;4IWhBSXHjxDtpMQk3KnVqQd5axPw+IdJTPdO6RzvKQdVNhi5qUJmmySzoE6nFMEAyZMyJDFZoZY7&#10;uxpOq1ybBbU9RtUKBSUhIPoNZTkapfcwj805rKhAR7lxMYT7kn4esDSFZ38g1BbTHp8dxJ5IcjDj&#10;4ybA3Gdfi32B2exFuxbToJjN45IojVLnA/hK+S4HDCpQbOMId0cdyYt/AAZVv0h/3ZdSdnn92LXs&#10;n0tXwRGBxbU9VlDmmY8yYg4qqZ2DvqCI8B2cuWqsBqRAlazVzyQOX1tMzUHDxuy/xRS1qAKS3yZP&#10;MhiuTB2/D2BEn/XaO3lBhSHlXDzH8sMZgD7uJqZdt/8FtaQbBXrYHci6xZRbb6LGGYias8FiKhYM&#10;tDYLjvIe3N5jp2OYkP25QRwmC804t802hOFijWn9j8TH9KoR2pGJVOJxK4/ZdMAuQ8PDozSlAZOK&#10;GXqTVacXDZNSIAY9QZkYwfyTCVS+O5l6Hi/uoY0wXaoVIGxvZuQI6+yiokUDQHiEcOT+AhO8RwTb&#10;5jKq8m9LL1ncwbWPdxDqQQVqNbvDOAhVr6cGsA/HewooFB8eUwABO3mYwkbx7CHXm4hpFllt2Yxw&#10;Q9lHOpJpRKZvZ1O3lm9pzIMCmBaKSM2DoqkVd6cnZPi6CT+3ldKmhLLxTWRqQE6EUG6WKFgGvoE7&#10;hFBCGYnBYrECJ0ZkmhIMhaaXCGdRT2SKHc0yME5rxa86RqpESUpk0tBelv6G7Bo2mV6Vo561sGQ1&#10;9LYoNQdrMgmwe+hqeR82mXQToCQQefoLkwkHOIlQh8JDQZtbP1YzRKgrx4HcE3b4hZU4ABUg6t+1&#10;5wDRC0vQ8QkGvAdqB/YgYAGBcL63VaatdAxUYRpir0O88ZlWKxvsc3PK2/OK82yFz+shFNOMYnBv&#10;jwDJ6INGr+nhL/GDSkWQfoZmJPGDArjKyUtKZzF/UGP8oZMEx5748r0mPmpOTC7Ibf0Ul/MDaD0q&#10;0wGoANgUUJn6jeBojJwgZcIGtXEGY0NSyvT1jG01LB8AmOddin41N/uyHIhrLOh8JGb7o0zFGgWt&#10;ZTL+Z+EXi5miowJEE4UaMhuQu+39V0JUn4lvl2toGvCoH014f0agfYMoZm5gNVdSQpWDzpRLLCLP&#10;mvq6GvJQ7jxIsen0tj1OBFHw0Mdcmx5dv4aahUUUj7kcPafvCc8FEUQ3OZjq88QGlChiiz2X1Dfp&#10;9YDoBk7o3n+B4WSMDVYOf2xx6sAe/HHq28S+olTE3jAip8IwFbaQ60znjcRJNZyG4KfAKcOM17Pq&#10;NOCoZ0mIurU8PjtRQ8lRCnf6EEOILQP5xQVTl4UETwnON4jRrz30nvA3qHmUJ2c2aCKdp8RMTyap&#10;hsGEPYl0jJO5p+U2vnTBp1tXOOUTFS+1CLW/XAQNPejMGO2jlCSLIOQJef4XvQv8FRJEHXBs0+nV&#10;gKtQUtkTUtiKyU8df7/C2uVbOYJkZhAJUX5ql6NyP6ULb4KFcT+pRkOTYQ7q/YSxK5oimdpVUSI/&#10;kQJS2FQNAuDoIZUPgph5FUNuh1Rhh4cki+GT4DY6pNarIQQrBfwExun89Nl3SkqVti1HxU36AOcn&#10;PxnBn3BDMAdFWUFOS6T+CVEUkCYdhhxS/QCK8NMhZeiyN2e16CVi9gV+OhMNJCVJOQ1+SvaB3lZQ&#10;d+I/An4qUa2pkFa/evDT9ih4dEdDllPsoJCS+eJWMLeHO/z08zNMyNbueBRS/h5owUU4gBEKqWD1&#10;c/ZmKBsE/AS6uTe+M5nHtIWxwXbRUMcWpPb8QsEDwF1XBy5IXXPM4OdKFcz6hCDiW3SW7DkXuPpS&#10;8Jm7lqKQUgGNSko/2UE57OVP9BZFQP2TfQ4dEY4UhinKTqEPwSpnDQbULXgFoCTF1pPOM3qgZGA/&#10;Syco1jfqSeVbJgXd+FNyk5o76A/FMDl7IVRV2od+JdTf6/XViDHvBUSpIJdYGP+kcy7Utx3JYZtS&#10;QKQjNruhXr0ZIMqIQoAxRQwfrJZIK4UMZahDUveypcAJx8QqTpiDKNaiDj/2jIR8URkoHe0Zo9IV&#10;95gO2xFEj5vdM+ovA5uzhykkzzicGmc4ChqgWy2CTKFmVEpBZQqigNqOvik8Zhmk7OBzXwUZFTGb&#10;jTFSu/uwQlKDYXlCJcXOpMgZvljDk4Inwu20pCxwV6nvlDJm6ikTdzh044yQYk4BYnzmVE1LvV51&#10;ivaCKIm9lNfVKDRh6noKW6N4ij+c885TP3xY4EUr/EwZxfC7hZpaIKeD0qdo7FAC0U11IBMGdVNp&#10;W/kBNII6wJGfcKrzXFG4ANUMxdAYNSHqFL7BCZ07b3WntHUx6XlKOtZo+FTZKNtMfkrRA1CsOVSi&#10;TnMu5jJpQWWM4qBAoUo02Fv1FJWiIJX8mKgOcCXvOeiT/u3Ls2yooK6AYpIU4fcWxAepihwlvO6h&#10;iLR639VhMfVMldRgkKrKXDwkG/wpnnwNhnhpySDVoadkSPWurBLLto428bOwP1IByMDPmK28bc/x&#10;gY5UfXaPV8vjRyro72sQZ0AQVXAucnQJhXyViopvpCLbYHunA8vN8cTw7RwH0EwjVS87Y+UmFO6/&#10;PgFtjFSa9y/Ocaw0UpHj4bRDQOAy3YIfRqrp2q25iapuCOovR1fpnSbp25LnRWgq0pNGKiMN4Ml6&#10;kMCXkeozKgwyxyUdIPKaMFLNMVgaU+v8oNW3Cu5BuydHqmvPB3mnOHKljJeBU0eqSWTUJnhoMKl6&#10;m18a7pllKaL8k3yqE8O8HkcqyVSUeRHWCcDnSIUKY8SO2vYc4XnSeP1Chn84giUiLG0og2Qx0frd&#10;kMwjVQeegTle9tUOWgOAj1TIQr4BA5aAR+0giFCEudv+gNwzoqM08ZHKLMBy3JZ4fVlQIlQZYLUQ&#10;4kh1iT+qt+5I5brQ+yTsnWnwDZ9SJJVWuBxFXJKKNqBYudlg2yTVXP+xBwjcIlFwksq7RaSsUXkT&#10;u+rrCkHbg2KS6roSQfREDv9MUoG/vXtrACR+S1AzRsUBVOnwI1QAGGiGGKvQAl2w9VYUgCzsJqk0&#10;U8SBAVQnqYZ4Fhx8ye8ijt9GmrzZeZLqjsnMzjYwjz+IoAl1XtcB9XfkGRei8lwzcQjUWeIv8ROq&#10;80eeKhZMIKlAbg8NodWKJJKswSL4JGLz4Acz3fqTpJrtoaEl8lAnAI5sJf1pSMyfbcqdHI+cj+EZ&#10;TFINqdnuJ5LqFkvVT+5Ae2IGFEkFaRICh9UZkop4KYAWKo5UUE9daI84UrWaq7p7zCbbcq6D6sKR&#10;6o6dLVGClDLMi1T3rdDbLgkILJgOC8RaSV+tggbGeVc7akWqQZ5IXj0p0EzMSBViG8uZCu1ubaWR&#10;ylKI5AgmQCqqgawAoaTuFbC6jVSRGUfj9gYyf0ULNlI9T5+JQIcFCFR2X+XfTFGVqUxKkb6ylSEf&#10;EtWWoen4AFcOUCO4U0q7a6TShDx/eEQbqciZGB9/28Qo2pN8LbmRilFnqvBFIX3lubEjXgWKKKZi&#10;hGwR5oHaKipY0iVp7ydKj9yMVDMgmFzBdW2ddYRIxaSfmNw+5dk7pIJp0fGyJqT6yLPVRjruTr5B&#10;VamMEKSuaAIT/Aup7srvE6naHSFopKpPxZ7vpFbLl00Q969+JgEW1TJUir1xx4dUxSm1+Zb1TEiq&#10;538sxGUk1Qpqa1JACSAu/sedWXub9vI4MJKq5G3NNXo+2rnEWrQj4QHAZO8K5kgqsMgKJRGLpIik&#10;WjyF9gwCwEQkVZZYSPxEUlkxp/BdmlAMkmqSSeFZUOYKJJV9iQGvhqTin1xFjGpwlB0ojG6oJCWS&#10;ahgxgZC4uoyjKhKv8s3hv/mA0nQBScWz1aTqZ2WsbzHKCOIod260oFCDjkuS6g6b0ZW0OxrHHamk&#10;ugI20bWwoCmp0BmZTsyqfiipLg5zO8Xd4dAelFRVbl6t97SVKQMlVYBskI2xpTxJKh3ukdB3Pz76&#10;MoSkgj/mMh7gAEFSPRhVQ5OHxwSS6gvBL56WpOI97IdIWc1gkkpoGLkuSBfMfVGSao3DVqu++CRp&#10;4q8cT45nS1K9npYm9aFWsXUv8VRsTFLdZ1QRyJYnSTUvDdBgDq8CBkkFJiqguggTI/M2zaVYHqmm&#10;SCyOJJN1HKkYzkRbSCqaHwqFKK1bR1Lh4w0AhM3LQ7VfMuJDpo9SYhmSCj9CiHtRXUrX3fy9rSaD&#10;6ebueIdlIqnUw/3SJY9UeLMsFfFcyj5SXcMWfQncgutGE4JXS8ZItQesIP92UFojFSLetcChZ5r4&#10;rPWqsvgRLFRnxOhjIFGpvU4M7otUQLSGv5al3pgi1eYWfPenaaRIJRD3OBRDW4q8IhULbrUazNSl&#10;D+QtdSpgVDlCRrimue0tUimyvs1GxEvPTC7Hh3/9R4gnSgqemH2qtytSpfEz+BomSJGqmtmbUCdW&#10;lcci1V7u8tMRUaRCwBgxXLTSO7v/k4og8EsvF8FIVdqx4/HV1UIIreshwzCIVAUlHCPVu6CuaA+r&#10;gSQhLFf1RUYquLwo9eBE9qWpSFUiS4xBwJfZXFKRClnLwK8fxjN4i1Qhl+fXCv5NiSKfQalTpFo7&#10;dbY0WXS28egi1QjhxVhbgbJM+fahW5EKJecEqplZiFfCUAzK6asiVf0cxm31ocJdumz+yjyBGYpU&#10;EjEWfS4NXaTiXaYAIhXgI0yQJrExl8hjMkfJkIqAFfEryZcceGMrJnYt+sUhFeSYUZucfgB5PMXM&#10;cIqzqrr/jZiHVCLQ0ohpC04i1fUl5YeR4haYNiGVNRKkOiqzdhog1X6qigYzwjEmzHuieIBUP2DG&#10;LmJuzHJGgFR0uiBt6Az2AJBKhKpw4l9E/wuoAqkYXOp70Ak6gl+kpCEglXaOG/SASxpcAAFSvTAB&#10;wFlfAjSLuR/VQVHrcc7aVqSe8vr+ehOPkf88QiThPzIGqfb5qXr94qiaNS11n4oMotZYoetctx2k&#10;ghx2+FMGqT6q1CqzBKZKkIoTQgMSpSXC4VX5UAQEqR6qifpcgIsVzwYl4dmqUs05SDUR6LbuFGaV&#10;QgcAB5VTkOru9P9M+QPg4ApAqiEgGn4Pu7NcCuarpvIDn0IgvBSEVI7MghT6AV8IFfICULfJKGhC&#10;qv95yiUvHQ1SgVYogVSQFi5skj+quRuCZYl8VJsFBgyBnXp9Rdqj2hPmoxpmqbhHdVG225ylwPeo&#10;Viwx9XLiSxWCHhXYWhMYKc2Ws6OCfFhGq0lmxI7Kz18M1dVXh0u9eUcFHZ3Hueyo1IIhtL+3IF5C&#10;vqOaDSI/Y96TMjBwbrmSRoLEjfaOC5XY6jwpkKOqoFNvLoDhdCN/LZd535KVTDnpqKoC9X1nhkp0&#10;VCyIjIZVqJuToxK9PAPLApCh7KAtR5U5CKg+TIWFn1qzb+7bKDmfIKR8JyE+R8XSegx3K70flKPC&#10;/YCjqtJdXoNwvBLjqI53pVWKt5QbRwXKihp57IN2GEOwtzccFYlp9DolR7U1ErfFIOLVjrDdZ+eo&#10;HNu4JgDskDJHhaYGyo5jBuIcFRhAyR5BC+ccldh0QFoP8WebLkcl5CccG5KACInho5PH85wN3Gk5&#10;KuqQfy11dJs7vnNUJT8IPKiw+eDg2bFkz1FVvKena9b4wovp1+BwSI5qH6ssWCZWM6NSwv77JKpE&#10;vgLKTBHpYgV3uUxxoeCoZDizL+BzpEbSp5aeKj4PsdZfUTgqlcwMAS19hC/UAkf1QAdzpmLRcFRB&#10;7VDBjuY1CgOVU2hU3WyENHwVPCGRmKOqetE9UrGHl2eOCph4E0k8BrAfwinBHNWD+yyPM6l+jgqN&#10;r+RRI0qhJ0HYqz8Hc1Qt4G5J8I9U5523gEKDKPm8C+Zec9tbyfjUR3JCFjAUKklFIOAQ+zDG/3JU&#10;xi2MQN1U8JCj6hthUSHWjGkJQzmqX9owdBVHFaWGIBQ4KowHmqMaLEGWmiwgOSrMoRRLOCJ3LE/m&#10;qLB33lltSh/RpxxV1GkJzUQwEdNUyUSZHJUdgUVKiYpoE2GOyq8WOl+96ZPBZo5KC+5c4cIiR5UU&#10;rflSZaEHKTWYIAtypBOg3BOq60xEfh1PD44thv095qjuXHJ6vAIhEw/CUU2d1xXgqJIFRJCCIAXA&#10;3XBU3CZoiDgqan1gwko7s0iROEclG0f5jOAvKHJUgdfqXCOFLeUB4nWOanV2eHc5N3plepjk34L+&#10;clTMDQMu/lUlOirEFQwk4zpRHb0q98vnwvI32pHla6XygxLv7V4i6qjAvnvY62wRVx3VGN9z47qM&#10;A406qoMK0/wU1jesS0cF/mazo/et6KgI9wAUkmGqoKPS5uFZlgZn+aG0cEAXCfKv5twgHZXFKI65&#10;O9If66guMONAajqC7UQ9EJGSZWcbQ6BY3zB3zT4ZxY+eR0eVVGLxmwvYzjIVaGwaZXE6Kv4cy0kU&#10;JVY/WPSIuJqh5Hl1VIMZjTCYHj3/6bCoXmjwlehZE9lR3SOwvYcFvKbgoxP2ASHcT/HkPCr/oIDn&#10;jjmG5VEBMcih3cORMPGoZgeo5O6YZYRHBWhyazV26m7XcTw7JqlmfHKdwy8/YcHr+5+CEZUR0Mbn&#10;vjwqqkBraM/mbORRxYN6LVWBR8Uu0UU3j4r6ScujOuYmXLJm7RM8qkUrrGS1hkfF4SEcIFVbiDfv&#10;zqhkqthdVX+oN1RUad3genKERlGpT+AmwajNDEpF9fbOLtzPQABZMQh4e1g751bfoEK/3nCnyYx8&#10;XEoA7INPHLt2f+4/8kZuJVU0sDt4BvUqqnn9HoT+BKWLioqaXtL1qIpqYV4d68BA+tDAXq5LaUBk&#10;DFRUn7SbOP6L/Zd9OmXghV5FlYiQ8Epn7Xj/e0QKqi5jwrWpsQ5LC1lU1budDZNSoKBRn1mJRcXY&#10;OlIIFGy16R+AQXdU/6iQrIP7nw+qBmOqi92LyT5mEAeHshqw9BYV0LrtFD/rO4qD8yIw0ikrJAat&#10;OYHTQiwqwYRAX7qZSpGyV0/N8nXcsINjrqhCznh1PaIDrAd+c9YlPLjqTYvq5OPcnQBMbbz7FpUd&#10;oTkeR1hUQnIrGkmFOy0Vs4HF0H/ItiorKn687ga0BV3qFRUDUw7EfaNc7uC9otLAY2EWFWZBEuT+&#10;ztPQlK4wJgYUxAJqJakfEaAlyQGDVTUipdyUactk/u8i/QHwAfABEhGCZBgs2S/D/TK8PRRN9YsZ&#10;7/gPxekrGzyTCidCQic4DV8wtqhC4EhFmg6vOBMhHkbqV5weRIdTHDlMGIQgZQjhIWwuP4RJhg+z&#10;hJgTHkQJn+C4snCFNRDhGWTYeGFuDwUjuBIfLxtLFeqqCLGpgp04jqKjWDeHacUmzHv0mcLUM5YL&#10;hU2Ej+Les5SCyN90mrAGES9RkAmF7kGKMEdoGNJ1OyyksBBbKIyMDVu49j9EU/Ih5M9yuQgrdtNx&#10;ED/4Bzn5hAXCd57T6FNgzGiFOLN5XeNIL/aSWRUPMqPqQeExKcQWHmakkaIjLUzoNRwKn7CUJgaR&#10;ve/lJpkYUQhZJTVMLuEOIZgQuoQooUQFj6LG8CR0hEIfhyreuGLdoqGZIWZsPA9DoRiNDGH0Cfbd&#10;dgXdlwkSdp/sI9xmdDdDF7zZ3Y/TlS/6D4zw0dBfNEIqIn9R0aJq74vpCdMRuZRiifwz7CNEM/wT&#10;bkWqg2FP4GWbiZn4ZYqEoN8RannvoP95vPFfhtBP4EN4jzBiv6fU8/EQ9uekR8YPp1SLsIrGj3P8&#10;cLr1JbBk60tg/dGEL4EXkbO+BPbjeLWSD1UwqPjMZxgjZP3hh43/w2A7fg+HZiUkgiU4josQE5s7&#10;xgbthzTYybC6+LTMC0MIvUwatvG1POLh8O1tkqTAAMEQRgsKZOwLiT68mNGamRuuccH14n9Il/01&#10;MpfwTy6/zHHyeXbYd+OHU1z9BZYLu3zWtvtATshf9I06eoe51JMlIVW6QsfFTP6iZoSIcuLqxLCh&#10;lepO9RWd+aWUmQcpw/zSS2cu6kVNlCEJImEqw+gCFYp+nI5sxv/JPlyGZVnpraSFNUZamPSQJGGN&#10;OR+hqYIcwj95Qjh7h1nDVYLvUds4MEKY+FWt6XxYGTo493pWRiSVOVkFsfluZneyc7MsJZqvDWpD&#10;p7Qaa8zmjCrMWzMeojLnOxfpY4a29GEkznnRKg3xfLoQmeh8PWd+aaynPcPONY1TKl8o0UvMC+VL&#10;VKISFRG/atWKWJ4fAikhzPFW2dZlpDGFsSHR/TH8ZA9+zfnZBU2V6jMw0JdyUdVrjCeJJiyIbfwX&#10;8qLtj+H5t7Rj9bAsZeI6qHk4RTpZRxOVaGEe63yVfpQLYXyf0p8O9MYPp9uG+hGoVx6Briqi+hI4&#10;/hStzfHFP0X9Z15sx/9p+zw5JsOYfkff09Cw8GN8ViGGH1Rh+FcbZfhXS4eghJzqWH5E19M8fQ91&#10;X84JEoJfUyKf0Is/zFvGxRgupFn+QVqNcuOIxBlmXFCYBwnxJYzIQ+ulIfwbg9xe4di/HD5KeJh7&#10;lHtDQjDCj+Jw/kBGHyHD/TIMYh02XTiSt4krLGFrGtNmipnMFGbjTJsWZqLs7Y2qnlmKqHsOUlUz&#10;sarqKXzXo+EM0qEUccIigtUQtvAQ5oVL+M8YpBDWotFthpcgV+sK1yyLqJLQ1Af9Ezdcgo6Zg7SY&#10;J1RCdPr6Ovv3vs7ACfUU98M5pxekY/QnS0dGIOs3UGT8cN5fY5Nm+hzheP6TjOEYwktG+JjCUmSF&#10;36PHk7KJ4HFjiLOYbqr+H8vzb+n4HIIIJ+hvMgbO5zP/RVJCJDmK7eET3TcE66AEByHZIPw7vLi/&#10;lCb/kWH+QSpI/g/R06AEqfEypftLuRCL/B9CFhHNQggKj3GjJv8mGbrkjzIUfwjl7/CrNdbCTklZ&#10;qZF/S88bm6mErZQkf5d/KIOc+D+87weTZ8/5D3So4UOKT5WqiE9VxEEhnTIWOtUY/704g/GIhy+B&#10;wXew+sUcMUN+hqBG8V/IT4oHL8JOw/OflMu5T7XbhRAUD+ETpvkieCT1gsRJpGG2TSNB2zTJt3pT&#10;kC+IClL3gicqeG9DTFEJmUb3Y5pksSk8hF3cNIRuVXgIT8c8PMTwx9K0sMIeCqbiR/SHtSTuDcef&#10;WhPCx7IJ4Q7TTAhjTRjJSxhM7Eys/JyMQErV2Sg8+bzQiJrcEt1z+PuCyE6NQwUpjBpv/HmKKgjb&#10;MvbEnQZTKIp5VwmnsKImPIL01NFhRSSE/rnCVbRRxBsRyM6a4czRNFgYTfpkvilEhZKeJktUUUll&#10;CanqhSSieeZaD7NRobGYRBIyR6FTkPVO74KCvuvaRGEk1DHBYeF+G8LRmb3TFFwJG0ca2ojwfxqE&#10;I6J8cvjgPonx5ISQ4TQ7wab84Iq6wymWJMNme1AIU1DFsIdR/EWTrfwPKqhkuZJ/DMmHGRlD/i4V&#10;mlAPF5MnUNF7Rsz68wmNH/y6Mv4uLwboxYyhmm0Y9pxSx+d7ozcnWJ+LlOGHeaNhQZcfUZEpK5eh&#10;7hEhRVOMJjpbQw3yeUgljLNF0X+g1OI9Ckow6JdC/4HmRMTCD2rcrVisRPSnOxn91L1pTDteZAlh&#10;ruvB4SlsBisusykNvgjFVhcm8c84SfflnCc8J8PFUZXmHEbRZThCXX4FZV7IGfbnnFOM8bKGl7pS&#10;bmsaJm6M40SThUcrnEBVi/tyRkP/pYd+mo1LbFiKpOGOex5oS4Qdw3ptBJmeY86IIuQglCg8cpGK&#10;POIkFMYYiXjOjzyriz/mQ6MSYcqLKvmMyu35pNGwEF6amIkHT8w8SMfw3yHz+PT5w0qUoso2VRiL&#10;+gVOaBPqhMQT8hS0sI+C0qB3HoViRhG6abNRrAtQMGK8OEejU+HhIX4+Cff9L6cqqAQ6JHlWNAEJ&#10;ExZw0BgAAAIBgYBAbJj1BxSACXYsFGQOBggSCgQWSFohJFkJACBCBAKQAAAAeH2s2acWOvsCx5/S&#10;coXPPv5EztoNuv70QfvwEDj7tOyWQBZLCLIISY0AJJ99CI5lEUgsKNCefVqQhffDc/b9gSyEUg0E&#10;GMHf8r8gC/EAE4EsYGJIYe2zLxmQmT03NCYlNxBkQZpBFsNRn338gpBFOLRvgZSSRDxkYZ99FzWn&#10;+4VoX25P8jJklIYsFOaBwHbXMmpfBdBJpJBFcJONsKPaF756OwpZaHprH5jt2kcTsggrg4L4oafm&#10;4ovH9oWHBR5KBFmIDmSRDpCFku1rNw9kEdgmVwnI4vJAFmoRZFEGxfZZoWxfbrV9k9i97UOglSdo&#10;+3Qz7m1fgBtkIQiyqFYgC1kTX4y2r2zSrwQAshApnVApnTgsQGtCts+cN6xbbLwIp+2jt2yfIrYv&#10;85rX1EfM/lh07OzXPj5TVoqGR19t/syPBTC2j9ps30XCHwtwf56aPhaX0sSgqrL5UrPH4hUkadcx&#10;SD4QEczTsODcx6Lk/VgQqmQM+notg/rHYtCN3aYfC4H/WHxs9hqx1Ec5jDUgi597gAayWBQmsHoi&#10;e98DWVi1fTdk+1IYLCALm9p2EVB1/VjM3tg+/9c+siobgbX2OZNLsz4W+a99sHYr41r7AAjihWFE&#10;oD71Y1Fb7QvPe6G1L8z6WDxIwhSVnhoWuPtYWIsfCxkzbUm1r8kPjeWPRTeIyUY5uTn2QVCcLNEI&#10;ZLEZtQ8TZNGH1T7hydrH8rWv3FDTFV5P04eNQWv7vLrtK4EswPQrX3XY2j4EUqcqXiV9NVCyfV2m&#10;p8khWKmK/LFgNH3k1mhAmvWynrwpKhHbZ25YKAl2HwtnFTq7+B4LRHksBFpKtJQkn2tfx7DApvCO&#10;hVK0HYs5t2/tQ1vqWCS639Nern0QcYiBsGNBi5N6Cik8FxZD6Fhkz7GIBNg+tXIsyhLjFq7tK3sx&#10;/c4QcdsH/+noxeKkr+hYMH8PQQVVpCXHwpC2T49jgSySDyLGsbDLvu2Lru2zLduX+n0M26dv6dm+&#10;o1hzLK7YkGOheY5F7llzMrav6Fig3nhb8137ojkWJGzfvJsEl5GOxZDtm+fbvgW1ffnZ9uHOsdjs&#10;P5hOxwL/to+1sVbQTpSL2wfUsWBib9JeV0C3z6GELwq40qfoWHSbEgmFyftNQ37bB/UsL5+tX8ci&#10;SMciXncsEMdjEbAGnr6sgtw+m8MCDSryWEzMDCBBPRa+lj4W7jCgS3vx0gemvhOYRuO9Rz4RsPWx&#10;MKwfi25cHwtq+bEo7GPxWN7O7YM0/YSEZ/LLJ3Nu+FgcT7cP3mMxqNbQaATCV+8K/nV0b0i7PhYc&#10;bh+QSPd8LNrbvt9jUdf29Vr5ynoszDKWmbJ9ocL2VbMBg+zU/ktVZLB9uZftC8wJ96Htw/lYgIkl&#10;4fTOWRBc7Vy2Dw6enPGQS7qPBeLtjraPyW1fubh99K3tYzla82Ph/h8LQBr6plPqbZ/isOil0x+L&#10;rNCPhT/pU4l1NdRu+94+Fv7wsSjcY3FOj0XwdKhj7bEI4vbxntYF8Yx8LDAptMQuLaONeGNe0sfi&#10;6X4s2Edy72MxMSw/Fh5+S0e370faVIZAarzSobBWHwsXV/lYBLcPU99s+xpNU9b6tDZtj0X5PmvP&#10;2ue45CluNnkswCiAx/hRELs8x9gvcOAuBpotsV+wi0VDDVB2sF9oCnWWOFrCxnS2ySsVjgpDJaYS&#10;3YOACMdH914BdVqp+VhMQtpCsn3TGBaxM7BWjY9F4vZIZtKNar8Lw830/AzsvW88ZgUYfCz+29II&#10;scOVOPZb42Nx3WgmmpBMFzMRX/DjtAWaeIh6Ab4w5WL9iL9DSqIi2+9eEADWC7D7fJpejwU83Zuj&#10;4GM2ipn0gP1l0xghYNSPt8JAhNRGy3KrlTS3hCCI1WOx23rhqkv+GBfUSxV4wkIYI2r831cyG40y&#10;9yws0QBNILLfxsdC+/kUwcdiImBYmJlemsjtmiwVeUerY9LExwIu0hfwwk7Qn4KgRRsk+QFGtaCY&#10;xfj4eVYeLvOxCHYZcWc6D+AC0oVGw8LRfQKYh37E4WNxJaNgC4Xthb3AnGyybVDEoPl9mn5JL3pN&#10;jwUJPekfLAtp4SkTtDag1FWPhbivHNSVnr88ZAYlCt1jQW3P5mw0kFZSbnQB3RAhIFABoLcuwiRT&#10;K2v4Atari67B0jmjJUHXy6RhcUstLVt9FwDWJ+gNV2bxF3SXLnWGuVCI5x+PVtN2B+ktsduhrvhY&#10;jPLv5SwG7VHMd6M4H4vgFD8Gc4iKw4WgyjCjZRr9SC2diRDTNCwAXxH8kCWWj8VnNDE6TJvYNAiL&#10;FGnxkqiiBagGLnQm0ILRnXRpVZPfl+qCh4WPxXWolGDiUFhQgLvFW8Jll6/xsciMOgEjJx+LTLtS&#10;fKPXeaN58M0iUtpKnGZ9Po1iSX8fiywUoYubT6bF8/R6mbswnMXM/lWVqj4Wt4oJ05DX0Rb0XM7z&#10;gdQ8oo+FTJrbywBtST0PUNC0ifD4RyKnnyi5PxY/8fpm/gfMBql83B+L8xdGOCWJ6RxzfZXNwBaL&#10;pfPOmPTHQmh/AkirBaJAJGQbh/2KSDLxqraoFqgy3+A+okCyes3w/lj846ec1fjTgsWeo0iapnt2&#10;sUS5F4vyj8UcSUiSxllncqL8sdAYvEeEO+8F7TD8sTgcigtSZwNoZlzXaAEx8KObkToSCOGPRRPQ&#10;4kll3EQjtADbsoh//AwJEaEFqEeL7XxJOt2jm3ruABPHE9LzxyJLqWxgww9v60FO2fwI/lgkvnlC&#10;jSJSezjaqGHcA84D8ZYEBmNEbCLihRREYBJBpXGSgYAsgglaRHbjLCh9MTKPjx0dkIVA3aeMCTFA&#10;TR4igCx61KCsPYQUiP8is7BTCstLApZQ16lrGv4TkMWktMJuwatNRpmR6dQCZDF4p9LYsxLI4kuU&#10;yceHx8oOZIGoV2gHgFqQBS8GTjjs77rmZT0mKG6CLOa667+6phgEWfDPassmkUe2DzsWQNC0HNv5&#10;Vqr7AJixlDeAIIvdhbg+lkzWREfbf8+t9fEaxV2A32Qs0EtxWJ+7xL8DV1USJdzT/pPBtYgFc4uF&#10;Gj8pi8ci/nmNh0WYxb2QW1gQqo27XWIBEzU3MUhrgQyVkIWiVQhryAI6/6kFqekyZEETKBNClkoD&#10;ZSMbwxCUlWlLGrLoUz065iQ4IgueC9kHvEiwbCkI66wZIgvn2IFmQRm9i6AJkQX4RUGHDay3QIPI&#10;Qk9+gxtp0RaKyEK3SrSaCtILC0FkIReRVtOUQFIAj68AzcIKvUJOWa1Q57lDFpLkMpGWfI31JNEr&#10;uLkYn0jM9E1ZyCvILIfg4JrKz6SWf1cwkSCUnXBFriELocgIPV1SOwhDFja10ODIo4FPQxZhtB2A&#10;CMALJ0dSG7Io7YMkEHINMdtlNWgLX6O8DVl8pc6FvC7RrSi5tTwb2ZRWKPXqDa7kvEDlhMK7+/1t&#10;1yyB0oYhi/8IZdbp1JAlxPQ9XRR0SS1GcgXfE9ui8cgL+euH8PpjlwxZ6I40StLuJTNkce2KR7tB&#10;jHMMiTUMWXzmjY0g9jyAkisEy3mpXUJkIaCWO0XG2I07aGRyBaInl/RVMmHVc3cfslBbXsHdK/IU&#10;T67QpGeospreYUZGndSlHJTgyRUAO9uV5sHz97RUdHIFcVxHciQQc3IF7uigQgOK8qjEGgq8fIgs&#10;yHoXQ019PwrEObkCz4+BEgYw5CZ3J1cghz+763hyqGEIpieRBRk+I4QJCdAPReFYGGGxCBXy0h+U&#10;SN8InprNPL3S8K+ho5vIIjLb988d0M+Nz+SMZENun8/4eKJWIK3JFe4WNI72/lffh8kVWiXiOeO0&#10;7JHO9OaJywYNeWNQxZ4yxafgXrer5DKRhR4ufb01NcImMJGFLg0s2oX+5zkhkQWyM+18Ab0doSay&#10;cKCB1K6LrnZPSmRBt62Xvdtr0BoloRfCCTGRRejBKos8oM50XCILgAMPU31AtJqQFI/b5Ao+7RMX&#10;TfhNmVzBasmNU65u4B6T4MElslAC0N8R42ST8/snV2B6TNzI64xM+zoSWVxgjtCVcplk3+QKLZz/&#10;qOKQoix46SayQCcYDt3fw6CXYJ9KZLGc1bRcQP1KmWf1YkillVyhCLiyGTGHBV/qkivkP5gxBNCu&#10;2ii5gv/ldVpB/T1+VMkVhMmWiq7gWJFF4DI5jDi48iILCu9aQnEWWUApTbcQNdIiiywOZzYNiTJN&#10;kxItZUkWQxNIcgVzsJ0QVT+DyEgRF/mEy1QtBZb/blw9coVzS4Y+3tiLLEzGzA8tFckFTc1YZCHf&#10;E9msDd6OvcqFnTy1pN2IXEFUFUMK/yILl29cOC0GltkiCyFzOlGQrllljmHSk5y/SOpSgEyuQMHZ&#10;qKzU/kc1jSxKqNhd9DNplHYzoFrMiFCZXOGDyiIHEtEaCz5B6GaLtxSU4JWIe3IFumQExaindebk&#10;CmjCfHKj1WGWdmAUgckVBj4DFSxzMphcQW+UNFgmyzjZyRWARGV1QEUWe1na6dQIv0gnV7iBU68c&#10;BkNXCBbEIqE+/V8A5+pIIotNJPAwGYcgG4zPBJywFlk4CaDd09DTl5FFMaQT5EbRDjXyC7Lj6Tss&#10;WFuuYKp3E3GC1ViQcjMlY2QxTfa2kDsfM7bKO8sVyFAmEuOxXOFSrukPNOuPHWGPGzw1sM22Bx4L&#10;3Wo0dpG5IBOdrMlHCmJkcRi70bhGrJDYW0EVglD+jHAJGVncTuLJB4Lumae9FQJ9wvgY6IHe0xSc&#10;K69+T2hk0aAA3AqzYOtxTUrUyKKhQhYSzXpqZRx6aGRhfmTwW6BedRHDrVBFEkGoA9wKNhpIDKj3&#10;gQcAmuyAW4F5/pVNfSVK3x+QrEFlsciimQuaqzHQB95wKwhB7ulvALeCmysg9auhEC6Wz3GRBXni&#10;YjHgwOZHSRdZ3O8UKoQlJhjBrdBVsg9M4oqdMKSLLND5Hks2mRlGRhZ9Y1DlXXOgyR1vm5HFYpmV&#10;rFLomLLbZQjKPodEygUZWdxAdv0kwcktghjcVqCV3ADaDJqyFIqn2wrOzhMHOKjmjCwW/FHFBJ6l&#10;ZWSRDEGZtn6D3LJS3VaYypF1Nm3WTaouTGEkkiOLgKYb9KSbU0i4Fejp/91pjZ6pOUXpCyMMYFCS&#10;UQO3AvqTxrywESM+qj4kjUYWHgIxCYPFknLuH3xbwbf+8zOTrnxboZlRIuASYoDpd0awLb2tgPtG&#10;w5ksZ0YWWYrpcBssOjahIothD/6oLp8oGT6gF1mUxxbLQtz01WG0yCI2LKPPSmL0trFgkQVHxKUl&#10;5cQg+E6x9wGTcCtAT4AANSK1A3UEkpGFuhV6txipjXPCauSVCDdiVVF/sBhZxCGTYJjAyILZEAC/&#10;AHBGFmh3WoQvNmRWQLiEWwGa44YmIxRmlHCRBYPEfQjBrXDaqEDQgN9aql6bCiThVwIOtwIqg4ck&#10;8eKCF5FzQTe4FdC5GKC/WwCyqIvk4GMQx5XgKxEfKWOBWXgiHnznfYgFvf1t6lxayNXCP3ArzCVb&#10;AJAlwXAuWlfW0IpU4FZYcKVtp66O1wO3ArpOmAj92wfQ/ine+VYuYiJ97AUkH32S622FRD6yLtCf&#10;pBgyHyu2DxYssuhh8gnACEP4yrXI4g9bOIXSIovQw0B/p28raNNlmU7dv8AGTLmfzYZMkrRSm0UW&#10;+3gVklFeZNHogwJL9dT3ZLq5yOI6j4kmZGDR4OV2Y6EqJ/RvuxAuUOyHIcdiqaIAJCeyqPW+frcd&#10;YO7F7Gi7n7hnXit0TOxtBYX+5mpsXg8GYx+RBbzlWaacxfiGyGKib4wH3ubbClGDRMgZXFSuMjPd&#10;Hu0RWeANwI0YkUV5gBixNCuv8nzWvK0QmSmQZj2Ew5uuU10ptjJk4aa2C+YNWegOLy5i9/BgHuGY&#10;8MNMSwtyOAIoCIjRBTpksXJTZIRY8pDFmzTaszNDT5kM3lYQVuqNqOyEsvx+W8GdJklS6QqV2EMW&#10;Rh4OACs59L2t4H11DMoiDrrRPRldEMg0336QzzrGRrQYJXycMkytMVh04KGw+SxFij4LoXLdKOJN&#10;V09kyEJwM6Tdh9N5HvZkDll8xQw8kW0VNuD1jA5ZXO4u++nZ7KIQZh0ruAwx3cOk3KiShyw0cb6P&#10;S+JQw+ovxOQKi6CyiZI4Dlm4HssixXM3S1m6zn4QWRbpk4HIggV9Px7MJiaQjMjCIgoEU4lFNVqt&#10;Qo5E5QCGhXpOlmy620S/aShoJYgsdDEtLFQzchmRhehfB6V4eD8IIguhXRHvp96QQyu3FEsnrIM7&#10;kre7fTfleyreUyKL76rGjMUkPVUFGmbS+okmOdzhJLL47OtC4h0sBBJZfAA5B/ROmWmTMAGTR5c2&#10;kcXJGomKzGvpQPd3JbLg2z4Cq0tk8SBweOIpCHKFOKfC8cUN6+K0SBwpN1KZyELRldGIU0sqStQ5&#10;ppW/KrFcPPoksiAgKeT5+c6ehW6lgtA/DtBvYey+JrJ4/ZRF19RCEp4DlW7i7IrIYpAMT/zKdGvE&#10;8hNXGJGFWv2nWZEFcP8ZDHle4ncjVjI/6ZgEhSIL4PSzFy+0liSzIBTvp1xqCwY5EoosdL2Neo5j&#10;kQW2kMbcVC1y/33ik/2KLO4pIUTjetZR7oKn0AC3ej/XjKdXZFFWAgh34CAGlqI1RX0n6ALAWzMR&#10;RK5C6parSvjZVy29IouwUdO8JQcgNMYMOwHQ9jWeTtHIriKLd7WCADnJIpjnGKiezhSGa/OKMC5B&#10;Snk/r+wABzDvGW2OVre92JC75SHgoimy4NsaiDvLQOSgucx/Gea33V6RBQehcGDgiBY0U2Rxqw4C&#10;FMSMGs8KWsK0vG5rweSVP+lYbs7mJ9yKLKoc+HQm5pkdRRaqSMHr7pMhdUYy61KRhVxnPpaVf84c&#10;DkUWFWFKaeUKEhYGUji2wU/7UJagk/oo8EWX0a+jTAuVEES57CayABw+zWzXtBYsMKSTyOIG8udj&#10;VfOOBrk3CuKe9yc7RQ3DiSxo2hoMCXghSGRhy/6hY1bgoeJcAdMDB0+SLZFF8aCp0YytflGTjLTs&#10;g/JKZBF9fg21bi28KW8tDRB7w9REFgrIIUUWV1S7zUzMcUb9OFpkIQGAWEzD/HkHN6caisJ0phkW&#10;WQCSmHiwZOIL7BjKuMjClFTUREJc1wR6cTzlzhHzWWRBPRoRxicYUIPsPfZMM7JIEENhcWczTIIv&#10;j7OLLEixnN6ZhvhYU0UWmLY3hSCAD1i68E0ArXtHT6bIgoDk1rKfGSeRxf8nkxbFvCqiiSzuU3dA&#10;c9RVlcU30X2GFbrpx3GKAA4b9A4PIlCSRSUZtJJEFkV7hlDKOjo29sf8n8C5GjuAJ3Zkn9R5MJEi&#10;Cyqm1BsnTKEiC2KV6RLU1jozyi8/ob3mgS9CFnHdVi0cKM/kxHrmPgHNtgTGNDW0yML1Jgk3uE1B&#10;R8F9gph11DilFOmaYl9ksdYyCMndIovkkt+I+qoX3UEhX9SAhV1vYJEFSndeQot7nUUWO/1PbWpm&#10;4NTXF1ncmk85/6M5YRX7FfubJkMGaYnaK4KLPN19wtL+slUGGiZG0M0zsNh9wmTC7z2V1fjx7hNI&#10;FVM+gKW1BlOXFkUWpKK9UAQUHW2J+7tPwDgTyV5WIyvhF6VZZLH1jSCQ3ZNlt+4TSrUgEAzYGr3c&#10;pqV9z2FzdWqXmflqmODUcjK2yKJ9UZEdOPShby6ymJmDwkDKVFN/mS2yaB5EfyAqFTf2WLtEXKWZ&#10;6YdFlljuE7SowkjZWhd+ti6yEBeoDAETaZGFTFAawf0tK9P+oUUWzbTq9loRDFG0fQL/N0Ejsbs4&#10;roxkkOO7Ios1IKZ0EUX8YaSHSBIrsjDkbGnJfeF0RrPwB31kl1KlTSwVWeQawHBdRRZdHuyccMqK&#10;fXoovyKLn5y33iSWVVDyCRSd1mt4ZDe+paTgEyKjM9GWaxzmxBsg5wODozReY1a4yKKtwdSWLZEd&#10;gk9wvuHM0qvt0KQu3Yss9vrIhKaCfS4yRRZjoYlMwxDeTvAJB0rqnIopOqcpIs4FVpEF6d+jaCeZ&#10;4KvIgiw7rvCA3Y5VkcUMKuiXaXFVmnWIRxRZlEMwwySyyFI5E0S8X7RtKk1koSMt/XUmrxOGrKXI&#10;olllvE4utyesZTUHRQjuDYAikIiftyfwsRBcRpryNSGycKMuTdIB7CSykCSrHDkCnX1pxSayeFMs&#10;nbWlTqTOkiWyGEUnBFRecZPIIkQJf4AT220ii6MQIjHUicjKw+IJWog0HN9RyKCdRBZklRczIqSW&#10;5zdffkk6gj5sJhRZ4DE/zCAVWTSDL7uZeibWBmslXvFYPOHUOu3jK7KY/mWhHT10LpICPcv3SdAT&#10;WTB/lMwvvPyr2SqyuIKZGijIttm5fJ2Qg4K16j074AcgWpEF+Mv5xEoGMmpLvumE9gq9jSEMc4CG&#10;LsS8IovHSQo0fgsscubdmZ4XUGShMIyaeY2ZK4osHDHSfKhxAWDoBHJKA/7IuBwgLbyJZXitVGSh&#10;Fn2oBz1GAJXIAjDzFdY6dMLpnx8oxpD9i0pkwa87FAyETi01D51QjqIdHBXeZCILkqtJwnuriuc6&#10;f7Oot9YThD5Y9OSQxZ1XiF4yR6mFW1mRnjCLgXJKlI1zDAs+vMm5GBnOyuz3Y8ii/wpPjEJtY8nz&#10;0hA0Qyc4jweC32UKhixkr/5Njiz5z5DFGBL7KNMFhLsSIJwSyWVDFpK2li6sfRgAu5AFgs4Jq3BT&#10;nDHqMSpkwTcPB2ffUDWJWeVpzbqQRafcmSIuWNCtFjMX1eVCFopzqMuIOaGTRjLQ4VslITQce9sE&#10;Qv6CVBK+wIPdw6dCFtBZl1Hs3EvQhiz2KFAVuIYsqKVGCAIyNOYE6CYBHDDKClGFLMLzhy51zAnR&#10;6+eUJWY1bWezkIUilgkVdtKyIknBmBOg08j5x0IWzWWZBntiQ1hSVcSOOeH4MHo4HElUyAIySg9I&#10;U99l9HItZNFbD/9ohvh1t1XI4sFtRW0bknX9ymJOQBdR4jrUQoolZLHRAApH+TbIgsj1AG0k5oQ4&#10;G6iinC24QJvlj9HnZCb30TQEEFd9/NdN9PX2DWYcLY2TloaBCxIfc4IXG7uUtESBn4kplCGQBXQx&#10;onwJbtmAmkAW5nkYnKWMDbIwssmRzo1+yVO5UC3BjswPshjdTFP0AT50KHNCge6Vv8aJiYrLnNDe&#10;zlpNXogMZU4w5W0E+c8yJ3BnK2q/JaLMCehdM7S8no15dYWomRPuar1ggj/XyIYyBVmQ/Y3RMUxV&#10;ECTI4u+NoEJKZrQ2BMTMCa06STlYMB0KstBha0oU6wSzwF1B6R4w7deC5Mic0GGE4CUDtRhkUc0I&#10;PvGSFxFkgT9oxxhBFtDFCXtGT4DJ2PljDrxYWUEW5aATMUiXRi/IAlKaN4ruAlpAJgZZYCk0R7Gr&#10;98j1oUnwgyxYDlw6XI1gOpw7nN5AFHJC1Az/J/SRGdX2+OKuQ07QFfzCxEMGgyyS+G5MgGhmLQdZ&#10;CPxxgOd4kxj4cELXU8DXWBWIybITspBFZoWsG7tJ9AhZSE5/VbQozspAcXB0azkaLUXpIG+QhV3D&#10;nVDyqvxN9gtvGppBFog8u2wglDuIB1n0zX9jJQaVXPya4Monk7aX2B/p5khfnBLFunp6SdPwczVh&#10;OpCunwGehCyuGCtyIDDlowhmo63PAbsXcBs/yAJopGzcvzxXNsW1XU/wG6ZfXQhD1gdZNH07oY3H&#10;oDedSgvocN5BFgZ1HqfoHWQx/dUjeuOyj0BCFrSRcvBLJuw0s4OEyZCWemcwAL43KVIx6IWbhSzE&#10;r1OBnfgeNOJI+ugHCA96osPeL8RVqPsVsjBNHUZ0HfrSvj+rXCaZAcnxy6SQxRBs9GFQQI/x6UNi&#10;VCPUxitkIQhsce536csXslBGkQHmhl42lM/+LmG6fh1SLNEgUvBx1iVsw9uTCnl4OlLIAnXGLquJ&#10;li2K1Tte6QsWsoeUaron/Z+FLPCHt4z+DwgvZMHFXbXZxBWekiLyEmgJLcM7LqNvE5UVsshIpU+i&#10;bLv6PACGLKI4ALc9XlsTwgpANY+y1DlkESZckeA+iGX/kIVIPOPHJPdd/6Ni1ZWAfgTKQzZqEfTY&#10;RBZ+qiGvfV9rIguo5oQVOdRUOg1LB9jQHDAmskB/rerBQVQJtxBI6yb1kAv10EoopBJgjKn3Xi0o&#10;0ZH84V4ViSxigxSH0pfA0E1cIgtT6eltSV+Ksp3I4g41rRFZ6I5g1dhDFiwLMKp3ZvubZByycLeC&#10;+ir/Hco7ZNG8Ql1iZw6/Rn9PghVlP6TUW3WUc7WroIrKkEW4vdjAA6OuAj4COQmfdwX1F4IhV1oM&#10;M2SxdwOiL2w6YvBDFpx7iTpqeGDASuQ38gbPTUk+ZPGzpeLLIHaPicgi7QxdgK8gj8waQbh5loYq&#10;IbKIgpBtIQOoKUNkwcgAFwiYR/8/ZDFFCM9NEvxFHikE0xMtz8TCJUnAUglxAMJIrEwiCRvQtkPs&#10;waBHsECGLIxPg7TcczNhyALKclpwhVtE8EIW/m07pUkGgoFCFqDVDSpeo9YYBPtUyGLCBHwQ0UIW&#10;bPODJleBdlR0NqjxTi9hhMqCclrDejJkQdYgQXVHDu8LWWjSLaL2JCX4nW+ESytfClnkrPIl8II4&#10;SO7B0FKjj0CDtLxSMsyFLBj+8qp0qy70nL0rZDGrA+SjVUuBbDxGd30hC7NndxKlZhwgej+CoqtV&#10;cOOdpZ4d5epL7iOsslqtprJBktHjecgCG0dUuaj901veI1jBG57PHpimDRT2UC8Qq0fAZfqup1lO&#10;1+tDmZ95hMke2Qh++/WXOfVyeAQ+bwavySlPVbNBhUMWMSuP4JwjqmjLRQ50AYMetXNiyCKrqurB&#10;h5GEBzZ+NDZkIc40wZBwQjVBgeyx4nQoKfWkHbKgHh8qTQQbfbe2nyOgxwhOr7XWkh0aX/efi9ss&#10;Gt7CTkE9GHPw0+pzBIitUnzkKZuBGLLIRLXeUguqVH24vGzwmXJQeZu/DcpCFhC+WLxUr1hKsM8R&#10;GLW3cnzQefGfI/QXRdgozKkdYfAFlq4j658jfAu4um9SvlAoPqQUDBVRhg3JXVLIArOmhQhIyOJ2&#10;VwRIMwuL+ucIPBwi4qJAlFiUHFJys8DPEVpSfkaSkrIh8+ZjH2AmBgrD9q6QRcSIx26ws5y2us8R&#10;KLQsWQ6HmD+AcazGxcD3wdUKAZqgc89YpKdAQhZuU3nwW4vhZRCykJVcsDj8nS/tHYMsxBdhVpvX&#10;7glZ0JmMyoNT9ySELE6WyLaRi//PmSWeI+DZS4WLznmOoLu5Ri6NhJ9XM+GeIzA1VugK0XOE0Mbk&#10;Yu812w6y4C0GBU4laD2F9ByBMYYgUjPXA0i7vew5QqA45tJORuCEm0QzyCI6pP/IfflDsDj7t+45&#10;Qh/5KivoIAvy2zQtcxEMkwoCuqLRIx+m0dAhYtv2HKGBLvcouotiUZIHNLqFTA+eI6iuvY6M2GiG&#10;DfkRsgAm8BHL7yykGCSdI2QxOUHcwQH/3y88R5ivFPbLpLT3OQLV3iB5gC7vf/8coSdjZAFkQkrO&#10;x8KdQ4oba/pY3Klex+7YBIKR+OjpfCyMmUaHSkn90Xqg8rF4NauHHFuTVZmfTcNyBFolCJOLfCye&#10;F87GmvSrML1b8LGIhM3C58RREWju5GOh62QtVO0LzqWXliPwVxtgNnoWa8MUyQWPu/Wx8IBhq8f7&#10;WGCHRK3Bqfn0b5JMX/jNcOQm7luCLBzB08S3EN4UDPTZI/s2iHqWQO95BD8WEsCtXuiPxS9JErb4&#10;mSMKnYGC8yZizujT7QmQxYeU3JtB08ghrSQgiw6SelEkpeg1MBamnm34f0ASIAtvkx0pBinHq/4a&#10;kMVw8+Pw1oujWwuQRWZLM+P1aak+EiOgxsJvZbUQ84/FLbFE0KL9N3cMYARxY3IOKj+DeCALp9s/&#10;2R8QTRjIQpb6Z5CBvRKrPRehxfUVDW5zXHADkQVZmGXm6TeceX2CsO8hQRble3L+bNqNpGUt+HFy&#10;kh6GEQ+y6OWNgsqyCGLqTQ9TADwmSHsCGV++XzU3GTkDMmGmuyxCRnVWPnnbbQdZZFNxYgdg/80p&#10;yCKfKSCaGDQSG3+i2XdOIIth1ZE8XEmXvia/VXDXtiwCreAWP67SaiiksCCLeX1cnvXP4mYTQRYX&#10;2BWGkxZikIVupOW+7M0KSdCIs8kifBsyhPYnixDS+NThe7sKtaE7WYTj8/13e+lhLEV50f5YjLuD&#10;LIiKQhbNMUW8IF7iWHbH/TUVZL6/+AGvxHMhC9S28H4rixBrr9L/M82wLw8sQxZGs3g62GpmcVkE&#10;q+/4quhGRCtP8IfVQkWxCcnqKmQBTphKmnxBL13LIkRNNOwVQhZaTt0CxIBZXEzI4rdZ1BOfPZKQ&#10;RXwEJkhHsqAEl0XI5QbufO9kT8jiljMyxqIwgssi8E1bBk3IgoglPzZzJ//KZRFE0d2AZDlRfs1Y&#10;abGzkM6olhR5tvBoM9ak4QRZmFf2esrEI271ezQazJ40kIVRS7rR1VuHF8sibO6dltsfSSUAN3NO&#10;7n0K4j09HjVEYrwsi9A5wvmes4uB+wayANFfJW/o7hbDKmydFApkcbFgW3HuR/3pafRfI/XyDsxT&#10;+Z4swvpkIelK6IhPw+6US/5PySKoPnLQjFQR3dKLaaNXlceALJYfcPwPyII/KA7IHZud9x8LblUA&#10;gMr9DSoBLFFZBN5GTDceNwlAFqfuQjFrUv3hKH9LcBxAFnDWrf7aEQPIYj8hmzJlOaYsQpvzZKWy&#10;XWojlUXIE30DIV6xPFkEDg8H5OBs/ncweuF4EgVZgMm9DrTRU9EJZBF9XfStGYsAyAIwXB1csDwq&#10;12eoJ88JNg3IIige8VOtga3h+UNtQBaHqpD7EcSQVELDdLbpQBaIdDZ+QECHevbcT0lZZRYHqtfo&#10;NSCLeVErteGJ7fLZ+7MheSyeQOh2ogvAdTZFCMNMJTISjUEW9TNHjJDYIIu77cFEaotTBM/UTGFp&#10;FAvqVD6OIYsyTPFN2AA3IMjfQ59+yhqyoC739+5skc+Lui88RaDGoESpqsLFmyGL70t0aLPCF7Jw&#10;0+/bLxa8a24jDF4EHktaXEB+6qZ0vKcIKe3L404HIqfa5C2yMSuqGnRolq86KHZYU6BJCVlAjGs5&#10;XRDYHXDhJwvtf/pGAjQWr7OnCIAzB0TBR0LCI8cY9N4uLiOgm9unbj1FUEwhlt7j1xUXxVMEF5yu&#10;fyZkwUf19Dh2QU5aF4Qs0GfikS+mpU/I4uf9KDUh4yAL9QNHUQCMkneIqZ4iKGD89XjMLO7GJPhP&#10;0HjlGHlP9ydhSi6BN5Vsnm4tBxZzt24SASWmHRbSxASyuJc2AbJQ8A0J4fYUgY4RhyNcZlSSdbi/&#10;h02p3qcIci4yWKOZZX8sQpvYkAhz+kwG85Z/LECRZ4AsuIkYM8gNZMFOevIHLoyjK0CQhchtRUDX&#10;Wn6g9r6+KBxzXttQHfM/RTgtXSsyTp8LxgLNtG/pHOZytWCUIItkI9JbXBhhBVmsdDpwMuRXBd04&#10;rgTqqgWL24XFL8iiVm8HTqG9H6oxCBgl0wRZ1HJiX/6eOvPCpwiLsepJnmyJjugtE6SXs08RWgYM&#10;+O/pA2lJkv+xWKAxMxrAw20kp/s843qJZ+j2NQOfIkBIbRv/rYvkj4Vy+/XX1I3o/1jMwHFwumBN&#10;xG6MfOlmdr1XE3yK4KIEw5rXt1po9inCA7PPXN1B6iyq74tbPxZ+8Od/gqjlvH+KcGoaQHAnvXQv&#10;R7jix2KCFaCLmYDCu/qx0Ij5AWnzY5G5IMNjBE9yeE95o4nOqGNWDmMePxbuheT1lbr+GXD6FKEJ&#10;CNC6S3DnJ5IfCwBC/E1n7gqi/Vh8MspEuVCbg7JAwtQSYhRBVP5H7Sxy2I+Fg2jD5KMQOLH9KE8h&#10;lUzaeusCfsVCp7CskjSVYxOrPhY3TFAosCCQ+1hcHaLEn30sdgMfsx7B2hMovkQIfshjRHdwxGGQ&#10;2NnH4r7aAINhs+rPe32JEB2D6LJ0k8uPBWT7xpMjZZ3nxyKn7WBl5UsEjqg/O6PYT3wsalnRooDi&#10;q5fpZT1md3UsAPlYHN2Fdj7tOgMFEeGSZL2XCHk5LDmKQywRxtSfwvRYiPh+az4Uaaz2ocakbR5y&#10;ZPVtfTsrVHzELtOBXkxZluTvi7EIQO2cYRFHmvlYkFmogCPHG4nQimOBlu2Oamg2NErcRwQjNp+3&#10;VyNCVKAW+xdlqml8l/NU+lC8RgRqJVUXPMHVAuxY9NuosS0kPxbkykkAYQvgeARrRNg54qUd8vpY&#10;uGGbXrg30unLs72+zetMao0IWGjDiB4ar1NubVtvl+RkI8JWfhVodsNTWkWnbbYRgVesYCWXFzYi&#10;GIur99e/L/GTnNlGhEtF+SVJ+hXXEoE1Tr+0RgStsPJBHrJyWSMC148VnKMWc5PzBzUiREP8q2xs&#10;sNd5fe++El4jQtQZ6FcYAbIIkcszOk7vI4egTn//Hwsgi0XCTbInnYjbkwOy4Cfza5sCyCKH5vz9&#10;Xvyx6GxzfEo633aCCJxIz5UaoAadWdkBECF3GeZA8HJk4b9AgskfC8nySwRlxuxJx9kKnm7ToQ3L&#10;e9fHooz1ls2CZzhIVZE45pduHwuVjNovcyInqc/H4uJQjnYhlK/MrNg/PhbBmcBHl8fHokCL6vKx&#10;QYdtSDUEArrGxyJkevpn719SSnliRt1Lt41x+VjcuRkC2StnodkupZAMIUnnf/V3eep8LJoi93Vx&#10;ExcLcp487rIuvo8Fd/7mTDaS4oF5Ab71scA+tiHKhFxYgl6hzNFGPM1THws+/0f+XHSpwv/F2H1r&#10;gK9aEh8LSU4hgRh8LAA8foRxNp8QohTrrFTOFgX6fCzKVAIGjdq+KiiLb2mNHTyVrw0/6Ufh5WNi&#10;hmhYiEU/H4tMAvpYmAchlLBo3zL7sUByimUi1EoUs80Bri9L78cCkBeYAnQj1YODoFCs1SFNR7Yf&#10;C6XGcU/OU5oU4dpb6yP6FZFlsUC4e/jOALqzFwuksjMw/+y48EKO9Xn+ByiVBgs+xDQ8dfN4T+ae&#10;A7JIZaSdSQoPEHad7WxZ9K2rrSKYUAMgi28umY06iYEsuN03TZsgsmW40Q/IQqKN5ZH/MouebtqC&#10;ICovT4+n5aixy71TOZGU+AEDskgrcLI7QYPyOtMI0pNI2KRWmArI4ocdViYDObHGC5AFMx/fceWu&#10;HwuJsXnmM5uy1GH4sVi66rVy5pQ6TiUg7IcoEBCNwZGLxXkOEPLu/7141uiw8P3YcRUalwm5F0z2&#10;Y6HPjiAw2oTIj8WmPaITE86oElD7Rfo/dMMqitiCn4Ko+LHg01ECLFqh4cfiQPdNJlUnjNeK0AL+&#10;QJcsPCOTNwCUZESJHqn08WrDYpd0PhYn0qPH4jc/Gm2JKS5JhcdCva0GYUFp96O1lA0RhhFmU1NX&#10;uL+K9o6FlYjbsXC2UlkQ5DoWzl3047405ij0iJEsTjoWnOnRa8luyvF5/R0U+BBCTMdCCAXqgSSQ&#10;Vsfi3BmrN6g3W/4kD1vrWDiJxBy5p44FljRPE8Wzbn5b3DoWl/XYSYD+LS2krC7uqWOBRssXAXnh&#10;23UsJO77id+LP/YYNFvi7ek8zxEipe9fCn4knqPwU3zAepxisSbxHItDJWvsgZinzO6x+ULe6gFW&#10;0OtB/xvpKPeuZfYlCzhLPMnt4wCO3+pBTIP1OT0/zXth51hIIwAS1PsNQQSYO8cCmshFI2UX1jnH&#10;AhPuIPRmjoW4JT3I5+RqC8mWphKkKePLn8GPLVzSg3OKNF9JExSMY/EBkoaIP50y2FGx2PF3Yylm&#10;aIESN2GSYSEVSug++BMB0/0udApxLIhl9/odUDuKY8GCjznnLAwSJcex2JpQgV/8bL+5iEzX8mCm&#10;iTL/mzPqCCnzjYWq5KxtWYojBu2RYlcA5MERD8eCUkMwpzkefCHZ+c+PcuICQLEAb5ccC0Q5/WMs&#10;x+KthweLxg3hjcH1axIe/0GllU8nx0KTRpD4H2x/IMfCF2hHRe4vZVwbPv/1Q2MkibQz1UJUjoVI&#10;U4Ef9vRyLLKblUX5sQzltO7AYZ8rEBtXmge54liAXckjy1VZlCvHoj6UMCcNswlKHx7zk32wjPMc&#10;C/rMos9YcA/6yrFAPM2T5IFAo/FNlGOxLdzn1Aw3pM9FjgX5WFOy825YAQ0QQI6FnJoBFaBgaBd7&#10;PpXpHAsJOaqfn2So94FVo5F10K9IjkVaWNLzHPF6EErQW9L4Bvd5k/fmluBTeBHIsZj0p+0WgjkW&#10;dzLiZ4I6aEj0BDDECtjTsdBX3BArbtbs7qoGLx0LpGciy0ZKMPZVsh1DB9c4n1oTqkxV2jjQvDK6&#10;VufpxKK0UBCsnZGoSvmfY4GZ+3ONhNLmdDkl8QxrDpZv1Bbk4yfmKbQ4XjNq93dPWmMINsR2YFty&#10;HQY0PkuxEDIKDQ9AwiUdC+IpBaqb5d8nKZwZrtyl4el6psnCdNoyQsdi9dlpY2wD2NHM+awZlxnz&#10;AaFjccoPQSLEvcM5FqQpsCxUiB8FTTsW7cOyTuC+Y/HshVZfQdZjMYlyTgjCnSRwWHyg8vBY/EyM&#10;GhHHkFQcuKc5P6/HooAecxhtBg1MxJ1V/TVabFc46LGYnmBxLOyWLrzMiOY6qd1IRWkH6zk+Fp6l&#10;zMQNwoFzC9slKfaE1Vz91T4WGC92wnI5pyMomWUAiuVjsbma5/6pQ/SMCOimj4Wpmp0p1ZTAfPUb&#10;RAptJ2Z8EP/pL+mv5RolRbkcq8QqBCSI9kRL51/YFyMIiEqL7Ldh9R6LP9sNClkegTqhdAK01h6L&#10;aQ/EQ/bfYcWZdAPfzltyP1vLbm5A63+C5hhcxhxp37nbY6EqRUfyi98ZCI8ZCjXgO88yPRYTpH9/&#10;mxE0BzQCzhOrb4WqRxLHWoq3wWGoyZN+qfRQtXkwG2+DJUqNOUP9Wj3D20DQbdCiDLBQBG+DuTn0&#10;Zj1GnzTssegtE3Uqm75qYBu3HotfSM82njFE1XksIJV/JKYwM084cVcUJ7pQIY+FJKPDQKGENE80&#10;qA9NHmnqKcc4fuTHMUdZGDNvg/MpozaFFmgDeRvc97PjRQNYuR6Lf9lXAaaUK0GNdlf8FDNvg77t&#10;YqLaiEfmlbMrGa9oT555G0SzPcIGEuMNK/otdd0NeRsgnERKbMoCsMciM9HsRTRwLTj1NvBNnMl4&#10;IeUd3rQGU58mNVEqHwu/B3cTXNe5BoiJrw1aoPG/ega4GC4kF0OsC0+GWG3QCnW3TDyun2EdMlAj&#10;VCnv5zyz2mDUw8ciIHNxnm0Iq+djsSM2l9Irqz4W3ES1Ramh4yDg5BzKGH6sahlll5IoxlttEDaV&#10;BsFn+lhkQroooPgMye9jwXHo7eQtNgfYnScpi22fXbxh1QaLrYJ+XaagWijSxwKje8VJ1QZ5YIgt&#10;RKwBgwUlyaxPhNcWd8Mimy4/FllyeMikj0WmieyxP4yWqec209x8LM4GyChp4fwBVI58sdAob7UW&#10;2phFpFa1gYMmUZTXMIePxVaDtIJvEUvpqg3me3Yu3rN6LOA+pzwW+qT0BFRO67FAxIY0XxY446Om&#10;HfVYFBEsKv196br0kbQJ7IYeizlDaf0K7LFw2ufAusQZ5VWPF1Jt0Azjd09c+SelxYg+CbRNZPhU&#10;GxRT7w9yurl5YV9e6nfORrMsSDevKwGhFHOxGONwPKoNAuRbmctQkODMKO98LBaYqvry09QGfcFJ&#10;cioJ2tuwXuFAH4t+R5oYpPfp2QFSG3Azo/CLfCxMGIJqTNl2JbqbuuXdwoyCj8XNi398WaHlDHAO&#10;Wj4Wpc1WoP2mj3wsXsy8399foL+E87HYdVtCTPOxaGXQ4O18SoDUBhCRhV3nU0JqA3JveqKQ21eY&#10;TknDXvlY0DX8DV8tDTGgbx2X9+OM+vhNWlIbIIc/RAh1jwXPsp1tpWFv519ntD0t9qnHAjT4Pl1u&#10;5WRSXH0pXqweC72utNzb2KTastTBR7MraRTbtgcI7tpEuqvoseB08q55Z3+XblJ4XcAhGovYh4bN&#10;vy8Wza1YwMeL1cSCo0QsFpTX3mEhjXkRZFjg0XlZKyxQIiwgDL1ADRajIlgoQ6Ss4isMotfWfkWU&#10;x8OM9CtgWsf58itcnl8R+OG2SQrLvMSFpLxQdMUO8rrPK44yXqFJ7wqU8iLaFfgUrq5QFRNd8ZG5&#10;Ij5xWqVcKSgva78VPZf3QHn5dSsQIfm+l/LyshUiXCvKnloBVVoRMGhFFuR1nBUnLyu0unjxgspg&#10;vGxyZbwqcBWECyum/7etwAqA/G2bRxq8xldBh3cVsrmKBt0qLlCr6FMEN1NvmssqQskJq+C3u1de&#10;ropg7yJYFfyiqoiM8HlDFQPtVJEtpQriogqboAq/8lQg9m0QnArI2ts2lh2/UkH38JJeKgjGa1Sp&#10;0BIQkwrnoBAz8g2pyKJdpI4KdKnhKnhA48XyKRaTTx4qzimVChUjadcFgwrtWYkOcHv8YU7ipciO&#10;wqsZp+jCT5H+9xRG8xRY4EV2p/gydQrw6RTVwstUTsErOIUZbgrR1xSwVp7h9TubptgWXqs0hZp4&#10;zhTOFD/lLk6m2Am8AMkUNOok/Vp4FZrcVT4TgCls3KUI721jmW4p5HJ+b5tlKYjAa3Kl0N97G9hK&#10;wauV4hZ4nagU3i+8QKgUS5LgpEcpmN/bGnxS7IO6BujxpONFOFK8jKSoJJq87hpRZ0SK45fXKQnU&#10;8hKw8ipZWpXyYjjct+U/ih1zLIr2KCJvUSggL0SOovttFFXKy5FGwWRek4yCEzCKjlsUWMoLd0UB&#10;rfLqSlGoOVGQTqIQpIjCIxBFv/LC8VDMoXktcCgiWV4MDcXUFwrWrFCUh41Gt+HmRCimVl60g4Ik&#10;g6KtdeipvCpUz628Zhgu8mqAUXYrL5VoXlXsNAWFjIqCotTMa0f8lFdPQXFm6EFeffdLebFW5QUo&#10;KHK5KS/oB3G1CGhEq/KKGeQVPb5FXpl4Fqy8tE7VAuwqu0u0nldT+NFrTdK44bXW6xOGsabnu2Xd&#10;S/7/92KoxFflOvmid86XkaWvbl1f0OPtS6XfV9rIL7F36Zeq7Vd+ggIV+ct54N7+Stf+BX/ARcRf&#10;8hIBq7AGrNwExZ4Ehg2Jd7cFlqMNrBn4gfmPBBOqKFhisgUjkaBYMhi9AMErnp0bmPqAMEgZCEsX&#10;QZj9UqeHOdPaVztGWB+Cin7GwgqmR1BUNIW9ybpUS7iwsIJhpj/4n7Ew+OGGOVk5LG53mPDvYRCu&#10;JCjGAYitM0Ehr6C/Adw7XZKciFUAoF7neZTD8AmKgQAJwCmriTEFn1idRzH6cpEeqBg4QQEEoT1Q&#10;qGJcgUJJimWip4kcupgBA4raLzYNoBAOxgigUKJj7PcAFOnphQCgeNKgMRp4VGNe2LmzMWS8MRmA&#10;omyPHNtCAHyA0jH9sB3TijyWp/YYvdrHXP0faxNBBgigWFaHwwCggBqy5BiRMbEMxCXiF0fbyGTH&#10;j6zDjmSJhpKNzJKFh2Iyfa/J1P8JWpfijitlA4HreY+FS40AAYX+S5+MAKDo5BnK+P+J2UcZy91h&#10;yg4ABesFUFRdyhBiEckDlaFMlfWRekcACjsYUNniyvqlyshM8hU+MXk6lyRWR1Z257wEUEgbvlhZ&#10;TY2ysuSlyqwHKmsoCdf81gNQ2AGV/ThBfSkTayRxlLEd9QCK21uhrIevMgbrhysEKDoJZadE0SE6&#10;AxTjurtQJl1LR1kmV6NM1AUoSMfQTUJjvqVE3gPAU4g+G/ajtOssUc1UaBMPMP0JcOZPdKd+okYW&#10;p/ATq0EZAz8BXirO1yd+nE8UFZ+IwHui3+wJHSebq55wPfREJ8wT2uOJFETDE4E52fWdGNXwnXCT&#10;z52wo2onegQ6GbGLhbewTnB9MvZ0Yvhkl9GJaBfxIHslesKmwvqeLIr/7DkRCGVHcyKeqMoQ3lSn&#10;RE4kZZwwQZxAOItD5uAEwmHsRpnzN8G83sS4jLIPehN6TZKHeRM5dRNlhZuwJduEorBN1HRtApuY&#10;AjQWmVEGDE1MiJ01cbGqicNQE0kPSOBrzN+yTORG2S40kSSUAZ+J2zkTeE8GUjMByieLYSYcsUzQ&#10;nkwolZMJUChjRSZ4Epk4syETcYRM8DTSEuVKGZRZfIluGnmYSAUqTLh3ZMRgojVgopsnG/RLxMeX&#10;gIIyBr0EMr5LhEHZ2bpEdCHP+6WVB2Wa6hIgQlllLtFulOFwiWWUkW4JGMaWKEYtgXyW0NKiDLks&#10;MRlllGMJoKSAGkuITFjCsleiMijzciWoJ7y6daY4qyrA+S2tBFqgwUrAXpXw4VSie1EJLCiDSU4a&#10;ZQmQpwRyjjvgCINVHIZPxSizHzhrF3OczC3xC9RuhJ1XKSEsZWNICWNglOjzU0bpQ4kxquwngxLR&#10;WBnnJ/E3z5OwudZJxOQ4iagru2qTSKNJyOpkEggwiX7DMrgl8e5Kok8rCQBISVibJKRIkkDpyqAk&#10;ksAx8kJXpgKSSLsy/o7EH7FMsWaZNsyyxLWtlqnqRmIcalnWfGUZ+EYCdRKWSa8WTjJeYRm7Xsuy&#10;hMGFWoYRO92yCkcCOfms0sxc1kAv9UZCT84Bs+yWqRsJSi0rITUtU7WRSP3ycMsqu1xWcFCpODcS&#10;fXLZXkYim4tEnFc3z/IUiUW5jAGjSkVitkQC7W8uw5NIZF0IS5zLJlAiMU+WSFQ1RKKgQ6LRGBJ9&#10;KCQQcYvyDxLc5TLL22X6cUIeJBLgOLiCBLJdNhrd4yaXgYDE2Jbh9keAzJ2UIT9ievqIQPARidcj&#10;WoL3ZNx6xN3XIxIUWo/QbrdlBWTMLctt1yOYBmKz3bJTallnj8APvBEd1wvTMhS4Zb22Zf4Lt8za&#10;I2zdHmGVHuHzo43hbhWaZ/Rc2zIueUTbccsw5BGL7IzDHVrNkEdksJZly0Itc+Ym542vahlk8ZY9&#10;6VzWk0eoN1d5BATMR1SAueM48DJIgul8WdDrywTmEWV5YwzP+bIE4Mui38uieYTLHndZacT3skYI&#10;8wg7wOz8P9kDZkbzCGs/ssDMiQZmFZhfjmvnEdcRPc0jHse4+rI4MzAbI+cRJ80jQiMeEQUxzExN&#10;xSyCjlkiSmbR7giCy2yr7Ai9mcGpI1gHHZEDmt3LEVlJM/BxxJOaQQ1HhKxvRCO2ZjfdiNaWzdDc&#10;iH23GVQbAdzN+oeNIDeSm5/CIIAOjIiRYVPiTG1GBJGcIdyko2nJmYvNCODD5FzLiIF0hklGQLTO&#10;QhsjuO3sS4zQf2c0YQT28UwaYAQVPVv3IpT2DHYXgRxkfOb5R5OxzyrkIijqZyNUAI6WFiH8z0ay&#10;CI1AY4BFYEbQhFsRvAbtuYqQIzRQKgJz5+V8BHR/NjREImL+oSFFEbAi0fKJIiiKNgMoQm/R4DsR&#10;OGQ0w02Eq0wEaqNBXCKe7uOZ62xJViURzT8aDhIxRaQdcURkJI16EfHQpFETEb1QIqIepe0cIhor&#10;DTohYlBLwwoigL60GCCCHNM2fghFZxr4HoJn7iHiNW0uDxEMTsPcIZ4RO1dNUuZpXjmEhJ8GDA6B&#10;F9QcbgiKeRbYEMJ42kMNkXzU8GeIF6WGWIaYGlP7HUNkOjVeGOI/VGMJQywz1fZeiFRVA+VCfF41&#10;lhZiosustg5y/77VrK8QgleDlHi2TQRrlk0hsGEKsRkKkUonhC5jjZQJMT8mRHVlTUMJgfgIAfOs&#10;wUWIVzxzHV8wduPfYFEGSKc1oCAE7o3OtncUQ9C2hv67c35rCHUQQ+QaDQcBiK4VbBAc7doAGoRy&#10;vIaPQWDsNdEXhFotCMj6GsAK4uFfw1dBrLozndS7WfU+QdIccp4J4smwfUwQPRAbeQSxTbGBhiDA&#10;1/l0fjb+dMeG6EDME9neGogoUdSN/V7i8eqwsr0sEL0mdUx2dVdCKJ0fCcRBs7k/IHBxtupoks1+&#10;BAltBRsQQKMtYi1tcXza0AuqjTXF2vKvXRu9EdvUGhBEmG3TBgRiLrXNeOi2uWZuK+vdJs/xbVID&#10;bvWhcAM3IGYnbnDEcSM2IEZLbmjkcpOP4OYmK+FEvwGR1OX2NC23CMvNVtXc2gJxQLw2IBpAc/O8&#10;5+Y7gwyV3ID4cg+1Jv/c4GUG0E39n1sIkW4JB8TWqBsRs3V7Ktmt5YCgtN0Cx+7mwgFBAW/LhXni&#10;zXfJWwVdZjexpLfwBsRqvWEbEKCwvcX895bt45v4gL5xmX0Lo/gNftZvxhsQTH+7bEAI6b9Bp/iZ&#10;kl/Qi9enaQzCDRuNZpyGM1mjzRItICRIQHRvgMAtAaJwwClKAEGZsQNOAoC47P6DG/cPSPmHUHF/&#10;kE5/qC1wnvIHl4M/WHA/6Bc44PXDTgwccfoBYLqdV5hSwev5ASgMBi5VflBh/AA9+MFU74NxALKT&#10;B/eB59sHzAOORdABaBvW9DHYaPx0j2XKxDDgJC/g2kwANzCy7MMLmX1A5t+AGYCDOfuwY0homtju&#10;++AalPxvKgrAfdOYfchqNAK4GN04gIOrsQ+jnQBO1vYsKu3fCsU+sLzApv7NPYzxt3Dsw8r7Pe2K&#10;ppO/DdkHTdNvZMBvR7rdbfbBwvWN8DlBwG8jv7698ZLS2YfID9Ru65yC35L/vumrZR+Mq09l5n07&#10;0X0LzT4w9b4V7vUbS/pbHq7f+Iv+RkX9rZPlnn049DdHYKXsg2OzD4VIP/036uwDcFrd8Lkkmn1A&#10;SGYAd9evUy6pPgjM9AHY0Ac9/hsn9OF2XpTRWcT+G9P3MBKB8+FG3m8+JEBeA1xAbT44F+Dma4C7&#10;Cnk0aj5w8L95Pqc8iP8WM6H3Qlrkx9h8cBPAYdICzlUKXBc7cFESsNHcCbng4DIE6K7zPAVw/OGD&#10;A2qPcH1B4bifhYNCYrg61XDkn8OJlg8XvvmAX4hT3RFXVlni/Ok4HxJP3JqDBU9xJfVFhsUpOps/&#10;7FnofFDhsp0P6kJczadxWda7cYLnQ6k5LhjvuJzDx2VjQI7s+bAHjDwfnHi28yHGHDkT3siFqZEb&#10;TdZ6yi9l5Jb8E2HkSufDeESy8+EWSmEOWTwfYsk4NLbGUF8TyakJllzHmpq7gHbHyZ4PzUIJTGP5&#10;rPcwYZNLN89NDqXtO9qjTQ7o5fPBTnMaclHC7T2YN7k5zYdSrl6PQbm2odOdEEwrH3C00gwVpQ/l&#10;RO6hs/RALLixv09ZxIcUkkOED0ihnKP+72Fayj1Vyj2TlIv9PSBdvgfABwf+PeTYSpk/E1KlnPNk&#10;4gpLgRwS8GFMKAcLkGspp14yeChXyx4UgPzuwRlfcw8puj3g2LccbgrPVGJKgBdzLUdAfZWozNQe&#10;xnpnaOYIfjQXV3sAz4usOfCvNYdtJwaeNKcXag/+9U570FBPc3g9c0LaA8unuREBmbA5ElwGuTmx&#10;00MSCueQnOFoLJyzsB6iHRTv+V0qiLfQGOqc5OkB2J2rKz205jkW5m8uec8Rgb9C8XMqnwcO0I3m&#10;PCh646GveYCg0J1iHrRDR2d5QJjoBJQHGi+64cmDBEcHnDyggnSqyAM3SbfweFBSOnrGA7Klc2DT&#10;qENzkydwYIYpmMo8Lkh5y37c0P90xMHDQtR9gYf4PUzgQRIHPPQR8CB4om70O2DxHVqidxDqu0PI&#10;ukPHEpo8LDREHRl2WJOJ2Q6HCo0N1Q6e0A5BRN0pmB20JjxIHjvkQtSNKLf4aNYKqIcd4ME8Ygd1&#10;WaSrk9hBzdz0fLTg4XRILOsQk6tD4lSHEqlbKXXoTlKHE9ThtQfUoYXedMhgUzd36ZBNU8fKpMNf&#10;ozoSk2dRnecKtlCdazUHRJAl0GGUkc8Bh+kYnsPEOQfwnjoy5wDt1GU3B6lYcyDazMEcMQdil0Pj&#10;zeWV+4Gm1E0shx7YQ+WQneFPDkhLDt0byWOqqyXkgJ14AMWhm656HLIYjOPgRePQ3pPc91TQVGcv&#10;OKD5pEYcJorDxlE/HGYT0y0OB0c45KHGkp06m75BO08uONDFA4d0DzgI/DfATHVk6ze8KZHAL/sG&#10;ruMbvLQ3FEp1evQGVeQNWFMdfjc8pTqc7YZDbd0Qo1NJN6hsblC76tgJCr7V2fkdA9ahrg1n5G1o&#10;LF15PFTf+0d2Rvaxja0slX2LLCGqj2wtdmMM2dexk31LliFqCE2SJGrswxgZTEyaGEWNNTSWMPbd&#10;UN/p9/r9de/r3HPvfZb3c577fl73nHMKE1f6ptMttzp8q/1xpCyC6sg2UhDwBgCvBJyx9ARruCrH&#10;6jieSeL9/ZmlhRxqff8Mm6mO8YcrkrkAm0i0GyhPd839DIRkcBIw20KetcCynsVkVjuwhQQoyrx/&#10;mdTEesYxTbFN7J4nKPR7Q05kxb0z5c0ojTesFnik4due9zXQEBbt87Fi5b1+wynyxzTDuaOeiwB2&#10;H9BEFaPCy4gTo3PfKhpfvQSuJmqIleZG6prjI36Y8AIaagqAYlNRwwwBP+iJk/SHu8QL9Ipk7Epq&#10;UEIyvnqXNi6KdPDPHEqe7DiFsTJieIiXzyyiigI0NydXqwV5VyE3TJUYoEs/vdhTKu+zGsEhwCuO&#10;uPfXkkV/NFHtVcdavB0uiuyPH1VwH/kSQr0O0ycY74pG/Vi3+8zrGSatiN9pAKUVQUejRoq5UzAg&#10;g4FNQtsrQ41Ak7lgcPfRUXvRkH6VevRKcePw80i4DMNCMvfJdh9h+Nva7IZI5q9pdE9qebRc5HW4&#10;5pkcGR6HDSVP96ddtKfqigvRJwo0fclcqEX3uVD1WU8Mks3irfzHRASLTVg242aaw9KjlOJerLI6&#10;u1fMF74zziCk0sfuhzE3jLjFksNFzF5nMiIDx9O8/0QBNxrV2N/GdAuwOgLrH58v+jXTOTPkBzZo&#10;ZrvWnfOwqmfzSDSf6VPqXMW3F1sdfNxaWj/P3hoOGE6zXcnLe57uZ/A8JcU9VBjLmnk9yN2XkaKO&#10;6G/2r9niBFCEnHMPTKVKvIRtFrortjoinDs1nDr5WYTr2fjFRVxtOr8jTV+MjjZ/igI1KZCMig11&#10;pPDW86a5Pkzu0m6U9zsSNlnuT+y9vT4WZZxTPfzD9KW4c+LCnTKgYsjxk8+rAyCnn55jC0cNOFvP&#10;EqB4lLebYeAzB9skRq4gbdLDldshSMTgmO/FoVh/SgwjkCuuNIT7mEugVfqSmKzuxsz2hvDiN000&#10;ruBvztn3YUkyByNph0AV5b9Mwm8fHtb8lG+JU5f/kdOOS/ZYfdxO+BEC0qh504izvb6/zwhSQO3I&#10;5+1vdzo+MEFN/BQzbiQXUyTf4dR4TA8q0IPy2KWXOIZHB9vpe27vcQzw3w/6ls/vHuyesNw8A5FO&#10;SlnqKZbMPFtjGj9g3EegOCntsjTmbn8CSRmc2xb12zbHf/ahgdSkHvt1aXw6+n2ScfuBUajAseIx&#10;F/66lEsSY9CtFxU446Tj/T0uTuMcSKjqcYV++uUDU5FlNurfrme9THZ2HtW/TmWsLc6ozfYl0IYW&#10;57sm5gYThE+4Ml6xtzBTY1w+njC9WOfaGgVebI+XuXHwfDPDL1xV994+U/hKxkq6m21f57Dm06HX&#10;YBFlmsp5zw1T9lhg5jI4y+bMYtzhzFAGax3XgjbY2DiCEUnrHsqIZtIApp/UP+q8AKw2UZl/9cQf&#10;6HTyQtnySDke/036TaOLiGgbbzM6w70lw/GTsNLf1m50q3R1MvO7xvgnTrq3nEXkvppqGnOdTRLm&#10;/N2FeZ6RWMaiOE0ocDLuRWTYfjadgMofsX1K3ZH+r3Ajh0Wftyy4QZr1UUbgZaV3txwLzjt2M3ab&#10;WtuGYR14a2lGTxwK8NqO0/Q/TVq0roBTzliyml5Y4FToEXpXpau6iImQ2r5Ive7mPId72tzramnv&#10;eBzSlP8FdceBpa0j5M/F8z4OMh3vTZ+uCzixNKAv6n6tlea3M2Gu4gRNs10V8g6fcSrjvF1khvZc&#10;f6UY9NY9/3VqaBUT1d/zcWcuZ1gBR8j4Z/c9k4xHV1merlwYZZU70GVhl7U20S5PlSQlKDkHcgrx&#10;LpMFz5dfqBpK8OQXHUwYVameekNTfAK6ZXfB4PyTXo4iU+hUNK3zc4LJIka1/46cXgvgAju8WZH6&#10;qoB6zSQiL1VZnRPkJDh67XbNGF9Gz0PTD2KcEo6KJdcVs4YrKmRTTc8xsUz8TafuJpriNwQ8FgXS&#10;l7vCD5hF9tKr1c2k7h04pSswhCmUP23t890o/tJR37PSFagB9lw2EnlWtV7HqA81ljCGKNQ8ukTZ&#10;S6eel4hiarWadihdH1FklpxWcFNoKLrI8N8jByGdabbreh0hDI4/MWeDwlT7qG9I3wYwz/kHXz6a&#10;oGQKPPZav5Wiw2JB5gCtvh3SrKh4QdvUOXjWap3sx3672bp97+zEhzGUdUw7vt0I9CVBlJgQGyGX&#10;Gpb7YoqwVgXhEnxDcng+7Lwe7hw2EzsFRLST1NeNmCLULzo/36wynCp+L3CIZzgQkseEmmqCFVrM&#10;LOffAYTrs+S0Fq/IMOWbU7PDe+WflLTnyysEtue/1mVMUj5vPSufJSA2lEs7DGWqbicpVIdC6meN&#10;/sTTBGGpf4eyPy+upYl+N//FrCBhLbKGSYAuxATQRKAUdAi/nJUVtwK3u9CfAFjCG/TGQ4Fud29a&#10;KK+7royczuP5QClKqOnAI4HaM/zdhx5NoWZBUuNZAlHa6dIp+mJWP/YNLW45V6Yg9guKrHxon2/X&#10;PRKIj3Xm76jKdQYK5Omm9A/37LbZyg9mOMGYatZcVCbJ7I614ysrtcIKh64a2hO6L4f31yLTRL7s&#10;c2yE9XM0Wt8tsLrNoeAeJIW9nAL9wHGm36rCuMzdzkcgniP+bb6dQGGJvMgVrZRKTZlz3qkBigIW&#10;RvJPlOXvu+pYDgfSJPkth7nOM/3sZhYBJnAQ+FRfDhgXhyb/RQy3JeS0pnd6c6gFS9GGfjTp8snr&#10;eHCIN04SHuxt25l18ofzP3vHzLIvYFubLlnBv3mL47+IJ7ZmL9Mt4/mnfG2YypDMXm1nYfz9ZkW2&#10;1muaahw/9uQY3fa/7hZuRvZzbFnzPAYiWDmugzj2ch9Lw2VTbj9a/kI5BMSkh3Hz13oZM5lcTb0X&#10;z3z367kCGpyX3QIRyaxZB2dAJIgssju4wt0fh6Xrnr/h+K5qV4FrmuoZw2f/7da58sJUTdOe+8y8&#10;feylPLkMQ0Yfc7pXlHsfOqU3gPnSw80ZLtNCL/Y+HCcomo95z/AJzjmUs3u7ySY3n7WSNf4vn/3l&#10;eFs2e1KxbGoNF58EE1/c4rVuTdrm15mAZIZbsEEjGM9Lsnjvhj874Atv5jVvyDdlGk9VgAjTf3bY&#10;WP4x07jZF1IWfabG3lIvTZPPv+A1Db7F3nP3HHMWm4zaa0nmPRU99pJaE19VmiJ3r+0+WIndzsRE&#10;LY6554YU+wd/6ayqFNsezvQK9nT/woTwKJGZdD3a0y5paRFJ44bjq5tYBVqYyUUUlci+IiUd2qfS&#10;mMS7f3cQzb/XldFUsyGl+ONq31PHSs+Jq7pph/7vXP+6u+zLNKkcs11GwU5KEp4YYp7VJDFw7rM9&#10;2WIDxTSTdLwhK9EBV9vbO8NoPSW7acxSv9k69pts2m4+Sfi99psNIn1a8ZnqssDW2nPWcc7Id++Y&#10;gcluWich+U/TxgA/H/BAjTb7jU2OSfxoO/qXi0voifq91LOobcnfWjT2qbQNqol3PRvAH538LIE1&#10;ylDR3OlS72qP5/7pLoptLZYmNuB21qMiQKph3VVIsIR5yMG8TsDFmBv0M3HPvI9bfczM7X7lhPuz&#10;R0H7RcGSJaewR/081CYMMurasXvaYFFUwJdUgM6Ye1orEn9q+cCUdkNx6KWHGP+IP33uQCE6DrYi&#10;US5DSlHfvvMA0K9LyV1lusX/W2BdYFpy5k9+951pMX4jvIGhb4lZ1Wexe/95hLSLtElGXG0SSbaN&#10;XHjmmMZuh3LRbFn+AbchHTOq9CiEdbR9HBwXAERvFhL/nGF8bgi3XoqqMOkxvvr2x3ADh4oHNBUW&#10;cSXa3Lsqu8HwFDHGU51njL90cfCqt4YdAHr/0dswpr2PX9VbZU/gYG6F63ai7ClZBBaxUOkggEVN&#10;x2zq2a5ij++v+8I20ePfuuoW3OGbhv9FOsbcM2zoIQwwyjGsPGbgFbmd0mCSrfASu7Jy8q79XLxN&#10;fPZPvktpfRcfNF/zd7kXs/HF8pjN5jCEzTmS6/r+CeLTAhjY/Qpx/VZhznzTrstJ4aSgwYIOi834&#10;85fLH7KctXMeFlITK3oIWumAu50Py2ClldFfhjz0t4tZKl4/5n9jWHwncu+lEtZMjJf6UPKsH8o7&#10;NThl/pPiu71P4JMCOwiVbaaHtdrVjDmrJbp312QMaWI6Vuou5vKzr6+i9IqhnH0e4rU980vBq7LR&#10;nZkM6Qq+bEq7vj9GSybEzasOFLKo0a0SmE6TsxznQom1g+u+p1+R5VfEBHauL+0mJQ7WF4T+zbAv&#10;/DAUfHB7tsJoWPX49EgbZyz6XZtZLBeuxmOh9tmyptpBtqpafEw69SaDsHRlu1pvhBDdleoMPYpy&#10;PWz3TliBtVU67T5JZlMJVR7Nfxllm7UcC8nikoX650z2tVtPZ+bUaUIdfmMEn+nentt4QyNvmzS5&#10;tx++Vh5ciPiyNrS+bHVxfVZA1xthLkdG1xhgr+jLRy2bk68MnsdaqAyq5oDOwhnn/8oVn5LmlDHa&#10;ha+f2odpg2qV6vWu1GxoFVEjP53HXYhzcOZ7fCHRpzDEz/fu+2ei2lm5Ssd0+7sIYrzr8SMYY+Pf&#10;9bKVPjY6ZlgV9VWE2muxj/Lbu8KewzPMwWxcLP8HNym+55DKuXUFviNV/q2jD9LfnswbX8u/JKDT&#10;NTNu+MEY97v4YVvIg5h4VcH4OCjzUxfki+97mT52p3SFr/fJXb5ZcmDQ1bm0rIe7EBVXjw9PTVAk&#10;onK+LEdu3d2XijBukvAd+nvNqpalkhWQ3718la3s9iVPTTc//yOdPuuNvCxLqbefdvcPS6ae/wwj&#10;joQn5mcNQW7WPAAz5DtLPB+y6yFir+LKXZiWThYtEX/enz9Q7k7hSUjlPw9+lGVrl5SMIadvsAHb&#10;Zl95Mp4LhY7y3/JIukh4Pzg/9nA2FX7ax8hxA6D1eyyyUfHPQ7nPnyvlbgiymnLya2ymfBVkkdTS&#10;vm2RaGk4VeBa9vzbRkFZaWa3TKNK8g3l3IqmW1rzeJMe+TG6nYraTf6+/Bwm/gsRHhkXt/HrDfUP&#10;w2MXOvbRfaoYobno+cphdRyuqHomhaeqapsduf+44FIAJzKsjELfN9JYY7cqmW+eN6/7QtuFePs/&#10;FtQxOb63Hf4isF+qY+6pd1heExJHmns5AU8d5aPs7UXLHh/LjmAuF8qL3GhKszErdAHI2N09e5nS&#10;wrqVZZcW8zFsXFnUajN5s73o0rv1+azIV3QDmdx3WPLpy8NYWflctPos2FFtD8z5dte6okRD+/53&#10;AttpZNTwu2el6/+iTaPpN5CNQDO7BuY6V0Nl8rMefvIEZDk18LSVeWh5JPRR9kSw+V1gLveyyFCi&#10;WaTCTSqJeQJoV5WU83n9VbdJgvilE1XBqR4jI58Xu4XztbMLYNGyrQmK575qIo3MerBrMlrZRUfg&#10;4MB/Sc+RP/+ebP+5zjfgVei0/59KXFvfxk2Q2OKEpFSRvmx0+QQVPgqS2nZu+UbNsa+4egd29pzQ&#10;QQNp41nkr/60W/Pb6yp9n9g8HUZBM011zZMJ4lMjhPGFP/TB8Me4Hk5Lywd4o42m3mIwSXf5f2OV&#10;RhziozlMbHv7h/tXFQ9HZftLEtW8/m7bFk7+5Gj+d6F2TJsmARr9B+mbH5f+KdEn2lTq0TZauymD&#10;kUifb5D9VlupFAfwCr4fHhHmBQ36dxbi4Q/Q0JBWk/53YmCgaukV7BPhK62jra2pY2T0//04LZTp&#10;48c0/cEa2uejij2qUJ9yRytkNLiu+T49HaxE6jx9U81+tUqY1ZaNjaUMZ636t+NT+SyPxk2Tawy9&#10;RUMpiyffxgocVbRr37KV82H59b31x1AtutiTOg/Cycpm+WzpxMiNx+FhAbz5zrwGUgaP3EaLfETk&#10;Mnpk+8i+TmFp6bEv8PQfxuZrUWr0dfnPNtTSPGgp5hoaXnsM7FdKhM0itC6z66VwpHKfl9DONdBz&#10;Oizo4pz5elCgGaaabnxboZuR50MqbwlSzCJM7cZJzKZ6tq29QI/E0HOZe9+rHZ7+g7dwkFGN9tPq&#10;32wyhiWdJaMC5kMDGYz395WT7R3PRzhMCupP32r59WWb/sRb1lFqDvf7Vy2oNa8bF6YlpZpxA3o0&#10;kYnCAE29YB/vb7hij9cL0viRLpn5G/fsPd7Rc8h0MQgux1t8f0/ALCoo3rhFubWm7t3HLHNTfjtz&#10;PVg2aqy8QiH+zjdRZbvOQm7ei/yW359mqI4b8mE+s9oVToOz1ctuve2d8LAccl1L9yS+v3HX7Gzt&#10;wE5zx79Qpks3UYZUn2TyfU3Xg/pzs2AKWPZEUPFV4cSdyn1evbqA/PwBZVh4GOT+lehij4/7lvsb&#10;X3LFqqr75+PaRd+AQu/e4e248Jbd+ByaZdhC3zT6I5Mxi7Di7E4g7qKltBmwN4UzkgVjCp5bqJ01&#10;bbTtsZuLsutWMzEkoDhlbKVTMjhlD92ZBZ/kVm1a6Eozcko10Lv0MAIqki99XTDVKEkOzFkdT6Vl&#10;kGK460LoM2OJOoB7BUuxyJBjljrYSdeCWNRMuCtZjbZXC97irgsoIWbYqBEPmXUzRFh2lHDeE3I7&#10;wWPxZF2lah8uo6wNTh0w3qMcFTKFBmuo1KnhV0r7QyS8ccHPEGux9LVHHq3y0Rs6mbgXCz3lCqa1&#10;rGZi6lNBWMWsbrse9LLjGU7hUU3rmRgWGmKLQzG3whT80sHkdaqrDLPQfU7ZdqgKp+iwoqOay2bv&#10;gni9OyWMBfyJReimL2h4s9b4DFdFNyOLAKdg5+LhQil4h+g107YKh0m8ocQiIM0GhB0uHUqrEklN&#10;tM0Pi1g6kpuMPs32EoHj3dQcA3Ghpf2wssS5ZiAIvzluR2gF4f1F3sFXXeCrHf1rR3aklQ74KrYr&#10;QB/lN94fNBZIqh+rXo6t3tKrDuhEewKDTRKwv8fMJ3eUySquid+jLSnNLFqJ2OCxOtTaFTQEBTQi&#10;qXVEfW/LSWOzVXtpzEjtXz7SntHNRfugnKtXRQh+E+iA8qjxdiuihlV4RWruTHsdHKyZgPXu7ALv&#10;5OLXY5Cecf0+z5BLDrkknQScB7bLRwwXUpwwo5lH2lImHhpStKxxHhIvtsgSM7rvED7H5jbJJLQE&#10;zm0H8KCvYTxVXAe3+QAODT/tXT6Eg3VVRrThxAhDimbQyO4lNDTccqSehp6thqhbjYSvZa8eo/1K&#10;lCa3TyoX9LoCOqohTbdQy1h4wHFXiJjwpI7yTEtOdUh5v594PmwCHkS33W+x/BARnld+E1HfdYKw&#10;K/rojTG7GRUX1PIhMkD8BXRnrQMSoUzaAs/oJuLuO/XDHOPxK+LFy9jqjVL6vEKrycZA4q7STEsg&#10;eQvwys+pOmgCuUEOHBHo9MUiAiajvgqMHSpNanK/UeheLkXCinOQs0KkSDDWHwtfnahexUYNbFmO&#10;CAy3uJIjrIiRJ2IvoQ2H5hTVYiWSrvLIgdLIHgAPiQkcaYmfbLSa1LIa2WWmgw41Zj6Ccjhp8huz&#10;JEe7klq4y6Dqbth1sXxIsyuh2XByx5X0r6slYceArFpiNbJ9EteHOhIioZ5lDmhJjrRKULQTZzSs&#10;RloNKWpi9KVrE2a24olNliM7YOJl6xHVZ/1bIotxc+pwrK/YG0hYLv3gPaLpRtoCNIPVg4jqa9lr&#10;JV0hx4hVh7XshSOWnIXSqK8NsUi/OGTQVCbG16CagskcVM/Db4pHjVzmZsVukA0omrkosCoZRNYC&#10;4/3HgggRgKKlEiT0IAAJbTTAu7WDiGrAQAS02WAmgo5x18zBZu6iAAxi2QWxQMcNOZdSX5Y4Xl9s&#10;+U91PNVBiS4kYolsSWoJQFJE7SmomH6ILiAH1onYeoAEt13qWhYXnkQd79WGSEQPRgfivYtPCr3G&#10;uJLmtl1JOjw5PjRtQjMXIQiYR2mlGz6PrDYhNKIi8iUDuz6BhqKJcEikIc51G0TW/WJHOQxAgTUN&#10;U6iVUHUAngLkaQ6QIIA1uAlBLl1BZGIUxi2amg0Oy5tsDEAvFF9CQ/YkSIKju3TQkYkoiPppKTQq&#10;iKTDLUyuf4ZkeOM52Q+ji7YbSECvVkM0DXvycIv6XZBWajbsJJKg86cXssOVv0W2ItTT9uho32uC&#10;1pNPKik0FnzQlczvKiIq2MWxSErUWmpfPdlgRieIcuBK3uJu3orJHNQKRIZMwv3EvMmtgSSdQBQU&#10;5ZLZtx+I9ydzY5cwiKU49JZzFwWL3hiHB3WiPGldkIYH8JApL7z7jsGkKvBLZk8oOYi4bUBsJJrj&#10;Fh27wKpOcC9xgnLoQH0ZfONB1Fe08kh4ICnGlbhNzV7TQ/qIAIo2aEi/kktdIWN0BG4TE7+Hgcit&#10;xGpwpOuIytiqNmGXHuwTC6WUjqiewEmvGXq0wsr7wQdcxUFX0LCjqO8HxIVSiC4VAdkisoR/baNW&#10;KmTByACsZzFXMVS1LHGwnYjYckrEuKtdQS7R/apWokTYzUGs6VXDMKitMgSFfAm5BQSRNKxs3Enq&#10;yiOqeokD2n+y/ejaib3xM+gKwCZOw8Az7TnwDTHhGd31Xhh5NXO8NYhwkIB3V3cjHlJ7Pcuj5lBl&#10;cIiWoclJ75I+PTwsUQsiBFgcU2nvOqO8oFIBpOGwa/kwczA6fgYlHoWfJwcSIwJHtJXQAUDQpNa7&#10;xK+a1kQdMH0myKTuaeqH0I7MARWyAda9KSBqYGetyQuTOLe7lr1MDiJoBxO03UiwPJLgpwZ9NCxW&#10;ErMAzEV4TVX70PrB6n96KQ55pIZDO2LjSRzGjZ6a7k+ZjzRKEFUnFypDOH+NI/zIxL1S8CEgvA/l&#10;kBHXtVyC3CKDRjTBhF2JSdQhGhwRT24FkWOs8OvFILK2GznGdaQNEP5hkUxEeoko40INEFAdbtwa&#10;zQ73S/xNRW/QJJqlma4p1zwwtz+kBERUHa9epaEhB3XorZLMac1c+DKQRfUoY7IhrmurBO13vNcE&#10;QY2jwLCgyWZLQrQV6fK/ZNW9coiCucIDJIop+ihopCv2l3h0z28nJFjDErlEt4Ua8E+HlytiQ8Se&#10;qDK+UAiN5k7rWS++hfYqAeHXj7UJml8ycN4GmRjvky7IZQAWVlrtbtqTOo5cHoeDd3LgXqIP5xq5&#10;c8DtRC9SJLUUVpbKwcK5KEaANObi/PWQXmLelIYS1EZHP+yYHvK4IDECVNuQUZIYY0hoBRM04BSt&#10;01IwGlC2FIugh39xkCtiWbyeUrwW98ENdaiNd4/hxvsUB2T2aVjj/adQSzTUUlw1VOtL/1YpOkRC&#10;h3K4ulfqRZdsJ5fUTs2G0G/BBo8L4YLFWcvWDhfCeoKPq5f0kBSgNTZ0DICF6IBHVPS7/CbkcL8e&#10;ML/wnEB70iInVQy6oLvM7YZ4d02eZjCKljmnuda0cKUfvAvGejv3hzjk4l3V9JCwKYSnRD7MIXdE&#10;14iszY2DHWd+uH+CgtSLCuNc6eJtHmZQIk5qQ+gQR4NH6OMlyhG1LPIGqgJMJKlNwldFM0ktRCRs&#10;ArF6iIBcVhnRUkLDJvphU0IzYfGksIQRelKnf+PATuhe1Hab0eFO+uBGf6tnaT+kFYBdLukC7xMz&#10;SBEG5OYAuI9EJs67DLFMXtXG/y6Dr45XL7fTG/MD4hFrQBA5ij6IGxJhViMNz5CzyNViCbJwu7e8&#10;oGI7VNMStYVBLpSgl4vXsv2edW04omC0veyFsuol+guilWYaSqs3RJOmG8QIQVPIEIOo6ZacxD6U&#10;E2qZw+MIBdY1TOFg4Qou74fuWNkY96Qzsai5VFNE30B3c8mC9xqg2pLERiUyCsPkhqWKEpY5I3JN&#10;ObwnAhmDSbvMgt5C1H8WYolj4hR1rJmtvRBakRpw46XPy9ScVNaL7Yq6s9XG+Ke/I2SAFfNR7YDO&#10;TRe0V0d1QByS/oUFc0FDVFxRUM21MMx1/2Mhk165mCwvDqPCRx3o3WDFa7qiUE5W21g6NbRT7e6+&#10;9gh6psAHzrNysHuoNmxTq33t5vQvOnG/hFZ4QyItb9zJJXPL3tbPAzza2wlIfGRf7qSaePu9sHHV&#10;gbznL31ePZmBuet208Yf013PcNvSciw37DZLkh65alrqM6Y+NWGVtOFJDk0N64+KBD2+uy+Y7M5U&#10;eEa4ZJsfM5XzKjzTZKzC6cOTuneWAEwCxhx87d71Bv4fcVpWlnG6dNowf9ngUt2w2luQs9O+WnLH&#10;Zd+YKabWm+C7Hv8N8F2Wd/DeflWbwhOnZTMfocoN/aavFZhKJz44ikuUzWHVO7PpO0avXn8WCy9r&#10;Or5XW6Pf5VXsa37w5yRsnSd/HM+w8lN67ltApYLQP840oyjWTCfa5Ap3VMKWZ1hConWS79huLzVC&#10;JC+7H8RKFHwCLPPv+lJoJ11RJG63c47TLL3oLiezYBLzNTu5rzkT5psy9eZKlps5Vtlt46BG15Mn&#10;4HPCv4H+3uOrydA4evUixCrooLbEcu0fm5cA3b10Thdwie/1nFzxtEvLt/nKT3qtxsY+kFdeA0Er&#10;7h/tM0oqmRhf/r3N9VcVQ8Vlg4tyZMlUL/+bSnmA2Pdfm+hVHsXTF9JNdVD63mkxTSEZ6ZYqX0PZ&#10;BACvnA0NjaiU8H16eauOvavquwXzqJHWl9Zz/iNdb26c3nB8G8zBEqtc8eIelzlquX4UGSFgJBV7&#10;5zHmaaNHZCSjgVte9q31POEPUvxXHlTO8SDfXmiVDhxyY1Hd6OV19qLT7zWe+gHtiyqYGx9rhL8W&#10;nD04jMAR2pJyMu8on/+1oyC27g686hX9kEDNcSxNvKMulrhFSRJoXbUffCcmbFL3x8jod0ia1196&#10;yWdSGDdvf7Pm4D+VjvxXnv6wCMtAm/y3hrLriYU5P58fG3t9l3m1Gxs3pMrh8oTO80/5LnvbeF5z&#10;i2ysSaBXO4V9bgZkufyUwsz/HbLhgD8/LNn2uPNVapZf4hfiQLP1fpuX9+s+Xn7tDwxnigRqPFpk&#10;MUqngl2XVAarLJx/LdKFK5kVE2/Wr5Q/hUVgVbVGe+iuCy0IXVZW95u4xh7rsb1bDhH68PogAzEf&#10;FyqDeZ98Zt6eWTjXUb3Qc9/Hl1o6K4qRCdaLJrRR9WeTfbWzjO0CABa63slpCr5D9zHfl+XalOJv&#10;/k1lzwenVz3c6feZ/2FbXSvqmlXYpeXu0X8T7sTfUYfKO5tF54+fWpftvELir68BgBQd3xjqw+a3&#10;y//j6Lrjof7/ePYeJ2dmk70ysvee2XvvI0rZM3tmj+w9juRwCSGbkHHHl7KjEEpZEX7v+/3l8TDO&#10;596f1/v1eq73ffAgzFMU4mryyaJ1Uez1YfEJl37tuqF+PKYWtANNQoI7vDC2uAnpZnVlj+fyhTyR&#10;RrPMNDyNRlNopDttQG/lIyPMupE4tF0Vq8s/5tawD4opWVwqXGVh9beptozPG3DOWz1mQqoPNRiK&#10;r0QwO3zqnduxqX/V5GUfo3mjpuoWDzH1fdx64ACnUGpRVmN5xFBOZUyb+lkTXRdh/PRcJ0ArMMf+&#10;t+Lih3oe1YnsXHLD790Xgp1AUWTBGb+VNL9Y10j9YwgkTMbhGiCENXIx/N6kH4TnEzGe9iPshiQT&#10;TAXr6LgLeUeJFiHVB8R45fbk4vL8QEPMSenBFM6z54atSQwU5gjvMwnrfFuuwtr+IZcz0ezqAI3s&#10;DmKynFWqrveMqja+6ktl8oaG/9G8Fr/ipO3VPcUaN/NseE/uotU4rb8/MnHsCOnYN6xyJ0utMLst&#10;KTkx9J+75qHQaCbZOJYxkT3iC7zMw9GfITYp/Ez10GNmKMcdsaTfKTcbLJJlzlXayPtGOPKfIZD6&#10;QMFSAEHss+Nyv5x8vaIqqkdSsolGz6dnxFlzAZY90S/jWGjPVfDNovHiX06KbLAW4bWH8+JPoI6l&#10;ukZfMsdtHKQiGix4Lk4ejGzbVm6geoa8YR6EIYqjb4jdN3V93XxGmx6Zu+kjXAILbAPfADlIEgh/&#10;2Vz5zb9PKjbYKp+netKtzi8f9hGzZBcP2ZzJKPK3kGws5MdT7HlkVmpz0/+FRLziQopJrPKbyJ4x&#10;P9EQJFrNMx91f0/ubWREL2C+DOnmMCdg43wj3tG4SJ4xs3+815dih6KoFHMmcjNbvCu9SoLzLtHC&#10;tKj/8Tb9p6wDJ1L6/FVSFRF7Ly5zS5o+14fDgt/XDn5HgkJ/Ktrg8TNuWRAi7S4W9681plVZh0Hs&#10;VRGNh+aR4c4S2VPvBIncbcducbrQbtZBl9vM9n0nmHmE35m4XaO6Nvhj7kRGswW1jI8ysZa1p3Oh&#10;BxwcRtMVOlRXlfenP87pd6oBUumctjejlW1NZetpjbEzKCTlpB/G/Us6+lV4PS2iqfCHf8ATe/xE&#10;DSuujcpLqZWPS6mOL3Danmay0qZ1gAfu5v58a7fQqqwMRVsp5h4iyrsnNBIMHW2Bi0nsBHhgNMgS&#10;a9B4w6BbBKfJCbDPHM3d2bN2Xn6Uz0TI8msCQVcZnf0tYDizB9qyYs5Um0PM3HUl2x8WuECT5MNd&#10;85GW5Ul0piUVsrGzfiw2OaHHbxj7mpyotDfz0U/Q7BSARo6itO709TVtTdsQtxXPTciwvogi0jjP&#10;S3n0i9TJjIRgLMzlzt83ZPmrY3OHN+lAVtWD10hI1OWPFZxLyuy8pbNxfsw96iX6dvj3xe/IhLqg&#10;RD5dwZe+YF4VrYMa9RscPQdFuY76CmTWvZ9fm2B5rcf2FQ4nk6jYmGf+8yzq5MRnf6Wvq52PoFT7&#10;YGvMUJGVyydZo7+8wD/9tl1zm8rCYl+ZA9vRKfxMJqK2I53jhqwbRY9O+fvop08EHNv45tg+v20o&#10;DEtM0BeZfdO982LRbxnd+jYweEphWPBnUGjYO8+dVwFqabBDcD8S6ZEeiK8DgggmgbvLveCL7eBo&#10;WEBg2PlIxm1GkozFRO1efevj9lDuKXC2dpw/7eDv6bFyFAf7H12VoFp56U1EM0KwUdK8ahP4Yt93&#10;yzbWk59hFNuQ8C7FjraTG9ysVWo5N0z14WNVOjGuQf+L0Z7LoLrLPEvCLlfWjq/2iMUn+LPmdq4d&#10;GDcF8RpcEVl7tpC31xmVgl0P7vJ5pSRT97OLWdt5avAD1AIFQ2Eg15OGoChAN5ZMV886ltGYg3Bg&#10;Iplte0/axMS5dPww6uURUd/yTsST+1Aup9hQF07NZnJwpO/fBwL9KwLGsjLhB70UTt4xuhtlykqU&#10;ywiHjVh2FvViCl6RxO1mJUL2gw+CF78+yPKkwO8QyGaLtt23iFvPInHxRCIdjVVTRhNy315wdYpI&#10;NPkQ0DXAmWy1nJM/4NRAcSjT0BSSShJBwVORlgDUeT0yqGR9U1stKi1ByftChwaVhbsYLGUHMzWl&#10;LTqGOXsMM7xISmNmJYTIKOPOJP5WbdHRefBbVcfDcRCS/8LkLlfcBGgG7Ry+U2VxZPtkTyeRmkIT&#10;giTrZm81uEfCWtmQHL5660nj/zBQhdt/SjAr8zbPtsiBfqAhqnqyEyNSg6Lzgunffi84l37PRVu7&#10;ndgBitLL85MgKKOfx4cOlRvkkrCQG0217/817PzN+aAy/QDmdab3YLLPk/D6I6HBbRXbCSOYAgKB&#10;6F8kLBKpWuO3akOrLFQa/aCPsohNIlh9DI5e+mGcwFVy8YZz9bpn0lNnRwYZe7EN6r0SyFV+MIrl&#10;FVbX86Q6e6i+58c9vvxCZ4zUsuzynbhj3RkYaFjOe/87GOY9AAsGDadPLCwf2rGz3d4l+/srU+QS&#10;71K9XzgyPDghs7sWQAYm+xwb8VxY5Tvt29LkSFAhls4+Xte1rPWYq5gR/m+RlRmRaf/SmumBDmZZ&#10;ihqckK7OKIfCwRV8o8A3idbieltnU9hGOfj0Rjk33D7v/dRcIxORDQ2EKrtZOXEC7cq5vZovYkMd&#10;LhqsgOH1X8O77b5fRresFagvVW1hbu5z5XX53spLJddCI0mgDbXIyMnriq8M8PjrY7aqwtOvA5w+&#10;j4RTbFGJCDMrMKZ9jN5u75/43+KL3j4cTqgj/YVFB2W/rxd6MJyYG0ORn8/gGByzZdDSKtzuGgiw&#10;tP5mz9Y3V/kSjtlozng23BQvWVHrIN5Rb6FaHWJTUWM7ZwMWPAN4PDb3apU0IaxNmmfe6AG2K8Ng&#10;Aq+Chv/7bzqFq5AsOJxoIteUrqf76KBsrcqncfqVAFI1z60gjhPWrStqH8SrIaAzQeGdom0aUPvN&#10;JQUnrTuQdbsuDvtJxY47Dl1CkQzA/tIPtjg+Or29wtTPaGC8hMnmwMGxaJdkL/yAgF23C09qKctl&#10;vHXqs0ZR5IzrOfD3AsEwGd2oqhB+yDLNtEbecieWaIxMUsTu1PWRHuR9Ax/R6kJgXd1K92zaEul9&#10;blY3MU4WvgS5lsA27lUc5osl6Y0BlFAb2/rHqapNQCHCAD4CL0oDzAf1lMbBKiUCbr3e8ROfOeJ+&#10;t+raxoDqpAO/wAnvTMqQgCLtwIBhnh6prlKSKppTC9MSu1UiqlQxbZi3T7fw4Nm/eXQRxvEFNbV6&#10;j6nDG/37X1ZKmGVivbfhbr4laLRNptvIEvfsVS663iaV72js67o1WoV9CpVAvPYloyHxuEVBRlW4&#10;ufFTAuGB3ciMjOXO8RY493Ndn0ci/wHDyZK8vZegavvL3SzORVL9ny2/2HrErTPtawpqLRLrnwWF&#10;6gHr9dy/8PCa2A79BVWd4IZb7wQgdTkc8ZFvQCCieqvtJxjewJh2+HfBssu9EHpcjI9AqKyyM/x2&#10;Avvy6Fj0ilFQ5jzp3ZVCH7Bmua8Nl4IVNRan+sBikB0uQxnu92iqlTadtK0wQ3OWK51QV4DLAfT7&#10;H076rR9XiMUQPr83AW22JZttUow3DLiJyj9oslNvaP0Mew6Hea6VmmDLS61v7f/V2Yg92KONf/kX&#10;48E+TNI+zCGA/0hiRBEYpYY+9ZcLjve9/LrRYC0lBV9Mvtdej2B7w+M/rUBISPbjoGR9i9RqpNRW&#10;HxiIAlM+t6mijYtEpTdQa+2YAFlWVtzZO6TJd3Pq3fTiJ5KxSO5zCm4oG/vjsPBwCcepHYtJ1J5p&#10;eq5YU6ps42KRqtGxxWVyy2v4r5Ql2TqZaDQ3SyCZ0mKrYXsHFVZS3Z6U1sToPzgt+yHsYwd1mZZO&#10;TuOtaPdfA8ZhAwTajycS6m+pqt13dsvW7nZ6rH/90j/y2XQhhlTbnNZxIyuqgo24SMU5nivXzMmK&#10;sL7VlLCypYNA/AG24wvWRFIOuRb/trreuvmhCSpd6xAebYFUnZbeOelrxuF/nQDJS5QUPjHlxWKv&#10;bZToHVmG/FC1cv77KN8a2KHwmIIgkIawuftuleRHNC6fnYCOx6ass/RGzQV17n2mWHwOpHnVwSd0&#10;rk3Zel5egi4aFWsAW6+lawQNfU1VkCHh1eFmFiW/zyfXRsFPL5cYy/IWEtLImZIv/gGEEEWa/hdl&#10;AIcz+FhiG2PXuwA06XeXYJumcekg3bqo1/j470+wxZeSM74TMFRdkNAFCoP1Dwu/suB5FxsRPs+q&#10;qrJnDu726UIwq7co8xidlVjYsx7YwHCwSOLy0Xedwi8Q8WZWmZR5AUaBHhYcSzJuSL3Vw64I3UGa&#10;w5Dgq0A84f+OTgojM/xuvVo5kaJJClXikjVQQsJr7ZUKAC3/vm48dCxzuNk53rlJF/qJwVmfDH5a&#10;OGsdJDNSfNvUbg8ND8/PMCxCor4MKedx0gDUQ4MQj6grdC9MpD3tuziOImUNaPLkWfh9rB1FKclN&#10;y915rjm8KsygEVHhgCa4VL/mZL89PVYHbnB7eeWeHdXbhv6vsrCg0MlDwhJ/XdVngS649TbgPdKQ&#10;bjBL0ld22xNm+X/7ld9L4bY8ooRvbpFDNt/6c7vbLPfYhst/uhV4sVsH/ixx08tfdwNvh9PP+y4O&#10;QRbihoQo4CeFyPlLjGcfGMqyle8d38a3N6EFRWKTGM0Qec7WlCfde606dJ+ucRx3/aS5VXk5l5lz&#10;6gow9fNoMXcHprQ7nFhsSQgOXNon28Ld98JnEjhoPxcF5+be+ws4nwGFVLV5TU3yOquqCTrOFcaX&#10;a2YXL8FzM3J/JGrczMzbR6eZSqreIVewSzqnNp/T9dVCllIEYNf5MxQM5NaNgxiQIde3cgsiK1xP&#10;PvkRMFCTcoRdtmXJYYgu+WuB3oe2aatlZIk3L7TImwD/5TdRdQ8QZTHOy61rEPqmeul89XRhIft5&#10;yWvcJkZ9L6sBfAYjXl69cSCJqGd5X6ovG+u6TF5vHTQcRuPEnMaEbT0NDHVIFd0D3q89doFHbIx+&#10;6+wjAhS6yLF4AtIEkIP+buZnGkXXAo3vsWMf4ss5HUm1/qi9XK7f5YpgXDNjwU6cAleMFIn5+Dg9&#10;HwRG3p0A1N/P6TvrkIA/je0U675sGv6L/b6urrPvmC+ustvIgt64oOMLXD4QbfEEMBk0ywj9w732&#10;4exFsI0VgcqhK9JdPjTZyRc6wQ/m6nmlXqcCusYaA67rzk6sDlptVJT38o2eTuAhUmHZs2basQj+&#10;xhm1y5EuoyjGYrMf6pJkg9kq10Gh0mf4osk7IEwjOXKwDpXp+76p3qs2xBQOQhXcvjNlYK6rbmQu&#10;3bPvU/e3CnwldS+MQsrlLaYEsjI5AwsHvbEM6zYpkV7vQHaiaUkiDBDcHhVavFTPcQRTdKaLG3tP&#10;VBvbJReRlTtAW34ZhucAebOAfcwH9CCIeR1G9QHhm3WaZegC7RXiz6+q69T1G6Todr+mwPtOT7rT&#10;sNAZodQy4y9bBei2XV4kxnAXibNYopZ1H2JqRun6Pgs3M6Mb5N9PZaNsJKdv4ierMmI01YaBf1YO&#10;gKF8lssZCB2xcE6FVVfNh5lO9eo/6H5zMvjP7CS/l9i+Tx62eUurqDA1lBrq8K/QFgw+bxdLMiBD&#10;2dcWNh2mrqMA6Lnkf24kQvmIocYT7xKTE8IAe6DOhIRLnyft/gMMotXAMLkWZWMeG23w00j0HMPb&#10;od12ABtGAebUD0hwRLiRYuP4lOTAgcLdNFTxdlXQi+hPzIS7B487pKJAixSGILYcXLtp8Mj38bB1&#10;YkmJGm2EIxcFy5jFw7dGbxUUvBaTGW9RamdCBi8Jxu4oXFU6RXIx7FvTK3kHa/wq2qFujypI+Zeh&#10;Fh5Z6nwmbJZ+zIBzcWBn3IohGjamyf4upi0KJKUdHqHJCWHhekfCeCGlr8zaM5NmoibczpkhAULG&#10;outAWuhSG5QvNnV1r5S5hxCRhK+4e6BDwj/CAYeLqqos+l2Rlc3QZWqGiWCUb2Z4vXzFe4ObSfQK&#10;C59ne5rM+8fIm+4RoCwAviRPfA/9plK+50EMqjWHtF2T79syWA5+HM9p58oe/E3KIfdrvQobGugq&#10;Me7zM8UPK/ycK7ccVX9un8iaBwSHvtWYzMYIB4+fGK6DMI0qum6z+EuA7sTOq1rc9hPlg3A17ZOq&#10;MqHIj77JSYjQATwWQ7BD+nhsYBkp0u8SExt90regD9U+6fBRu9oHhI/tayejIXGCnXVLgq+FIw37&#10;PXlWGV6ow0dwxGFcrS+SK/FzlUYoyaa75LO+3G4Q3cZnyV8zfG4PE9N2JjKBK4eG/ydI139NKz1w&#10;7KK1+38pDURxwJxHBPJq7On7/gSJmgi2zZshOutTug+tMXFEzx0HjckOuxdk5wYA6fSLDbsE79Db&#10;1PYM0JOWNBo+b3Lh9b4L/dip2TobQOpbAIGzp+uBAzi2RvuFQoC+NIc63u8jg1rc1rMpPSvwYITd&#10;aU4rN6O5N1xPQsw1RPYJyLKWK/L4vEkqoOYppWtDdx6E0RfP8TkP1lSPS1wxDt9rxm3/x9zF2cMb&#10;qn0LKIeL5+Th7Mc2Cqpv8kTauc8ttlY+Empc1ziL6wHBRzT6388/zy5l5dwVB1PEfWK5AIQmON3a&#10;CPZLYWrnB/EgJUWviwYuhvtUv2/BXuC2nutS559eGyW+/XlS2BdPYrFAp3TT9HWH3pxPZQD8JLJx&#10;/Pa+T3iQhvv1Yx/U2hg33he63wroKf8fnNWAMF/RBPkjq8elu/hFXaEj29rfWXtgc1PNylroOkcK&#10;sf1+0xJfeqTcELevnBR+ZvcCIP9y8h7n8RnnL0U6YEYBj/wrpXblgfRgxifT8xFi9KgmiWctCe/y&#10;dbLbwMO33kuxzfvrSy2b9Cr7+enQGwugqYmLf39bf37i17ErD6SOHweBign5Hn7slo5U5nDHhldu&#10;b5NxfsuwB6WN0jFUq6jumJk7l4R+MFI3+fXS/K5s04/Zj/NNqhp7PzYca+0227vJzfIX6azLru/g&#10;zDNgk+dbQCEeM84ewDww64yORr+mU1KwBTkuwDL7TKZQUZvV7ssbZb3TZN1uQDsAKbpCz3e3ItFh&#10;dPhPKDCZpUq5O13znoi2lqU9S4w2QNvvlQmR2LNQSyf4Dx0oDFCB1UW2TaVTWw/K5ZLN8w47E1FX&#10;GyiTPjD/vgFooTM9dvIwdSs2JqRAk4B1CarMy0t6mFKAVRKZlTJdBmQWCXFYZtH4SVAl/RupDw38&#10;xOu5ZkDZBqr+ctnE2rVSe0JI6Dwrf+C84N23P/LTyXrUByWvMeC/hh1VDObK4NLCaax+Y++EdBgo&#10;8O8AP0zFwXRMJjuHGE1QCRZmgD4hhN7d4eptdQLf9r6Ulf9mUff2RJTQaV8Hi8DEtLwcRYCtcmud&#10;3FbMFgceQP9lgM23ywGbVD/sNRaRGaNaVY1AqM5hepWobDVPAAhcxm2zfnmtzj97O+J3S+Oi20wN&#10;2V6oNx4JAxkkNf7uApCwvXLO2XqYKb7DF6gfVZd/kJ2mZ8WdCfgRNkXmUk7mKq3T13Zfyj/l6k/2&#10;rbP9VfISi7M6B9qiDLcLIyYIM3eJdTqKc3JuwI2QanwXmxj3qQ8IQpcXcCfQRRcJ+eefUM7u4VXt&#10;WrK4mwhTCO8jB9quAOrC0HnQNqKApKbydBYMj78Y0qEnYiBsknbXFpvkY71uiuTkmAXZDOVvB8Bg&#10;bKrdGg8BIxQInD0kXo0EQddnLj6KFUi6jOoMQ2IQ8fHFuoYrh4fPOoxNmkziT96AX76qqjQFgtkV&#10;UBofgksrsD3r19Y4Bwox5l89Erf4/D4OZY8XA4e5uP2MCDV5Y6T7rEcXEVOWRlctwPf3LQ4ZMY1T&#10;2CUgHmv4k0fcXbsK4PLVwdhig6FEZuP207G2IzhoPGgICw1DQi/NGnfRQMizzaF0QyacHWD6F3k7&#10;WLsvUWVlf758RUWUlv4BzD2CTpXVzIn4rnch+7UqutmGDbb4mpX4dnK8xkpaRoEQmCH80MoNzq01&#10;Dkj5OpCkbWK5xmJAHo7ZR0swmfFkbE56CBREEC9+Vy022wj/yD2EhnrNQnKs8ZevLmfM7uGKYjk3&#10;ndnvwXS6BMFZCgbmTmBYnbvlo8vGRcOg798XV4eFSs+WrFNluUh6tK20/eLqFEsxRkMV4T9eUiQj&#10;cauD3Jot7TAWDUGRhIBY6g13uJEFVJmHf7ol8aTOY4rq9a4tQO8Y/2Xwzr4jJZLHUhP7dEujaoNC&#10;3HsJNI0FrKGDgNCJAwxk7qgKe/Z8pjVNr4iLXcWsFDwRb5L2VVnEHJXba8gftV6glJE+Xg6qkI+i&#10;luaRGhY8lx0Hi6fN6nb6AV/7iIxiArlp55XaxoUxUGhey7Wr7abZUEpqaWs/2dxrlFV2xhQAa6CR&#10;IR2/UoeQBOtM8UoLqK6oxIQpgLZvn/rPNd9bvdscU+AXmzB2mDHboD8n66648nIRaP+y2KS6BrKx&#10;97rAwxaLiE0abJg80a+p3n17g5qMoO7j5ddr0Xw2lvi++w4zwtrVAs1IDEUDYh0ROSMAlOFELFN3&#10;TFYZKs+ZDyFBF0BKbsAHepdUx14K8r73c2m/EY02FazO/47RdjGav67QVVRsYSzwU94AIxTcX3tW&#10;ZiAYCc/8esSVMU9p0K8yUN8ZNPge1EyXfN/1j685N5qCc63ZuqjE/SfDxJDqEqUhPnsCUhR/1Wii&#10;k6shC37mMjekOopK9BK8mGPt1p/ERjN5j1ZT5Tx78DHjrA/4OdFXHFWf9P3nerSFLs9BSjYeXHJI&#10;cI9kY/x5o8Kdxm+7RZYDS1AJII2C4FBUGTP1wdfUS6CyBR2rmgcF6wtRGF7iYFVGCcSPmb1sSYbi&#10;XGwTE+WhqvN7/9vEPl3znOsCvcIXqBMkbmbmlJbRMUc6RQrkL+FIFdC2ARNLMj+5GR/Z14nlSg4A&#10;0FAcWdeJTZ5taT9B7ePSDtvZhtuw+xiygK0p995ukjrnWZ7zS0tO2hoJzxGt1T3Ra+irY1iqqHTq&#10;W54yfF0qb178VwuQarRkgIg1gMkIyZ7qBbDByageDEFd3zkhB+Ib7Xiasv0/aB8LRo4LUcwST+7W&#10;En/BDg6AOoWdych+D2poW8FIVdSQmtP7nUFgavVmMDTu3U1inisqpVjF+xWMyc2LMabXF097EuNm&#10;382kVamq4n4+6WNCwCG5P2SKbIyF6MZ6okH+t3zEtzsvp8c3+UOTLxlRpSLpJtQ8jsVYNtYyD8D4&#10;SzqVmgr6aEd1wY8XgtSQXj+j5V4g2B6kHRKnapDM21QHL2AcYyZmkOj/tkb+sKklIYvZhMKRVZk+&#10;hlTDjPu+QhmXf4gw58oQeCctILHr7Zx44sVraAygyMdNDS4JRHv3Io/900Tz/OsZYSBrl64xlx8R&#10;YP0VpFP2oCSX5oW9zP9KqPKQiwvR1O3/zkgfsD0BiCyfN2EKETCf769q1B9QeZuYFDBAkQ9jQwfR&#10;8Ab+8PEj4nJRfpeRfWLV4PjHm7rOz4J1WwhLRXV1Q7JDWyt591TEfoMjEfmEil8XGmq7mJzcLoFU&#10;2poO3V8EbkDfxKEdtTQ3bbzQDDlZ8RrAm004CX8JyDJsIBIKciADwM5wdENs3zIycHxDlbbmljLR&#10;palmp8sZ7l/geNLy6AkBIMd+ac0TXHDL9qSEbsmPsVnwexA8zA0HOmWFxFuuhcZYKDiP4UaBG3cD&#10;7LMZ1LNLMED8sud6ZJxzV9nYTjCGMR0TxTaBAzk/JFxLoJxFXI4zLRJIFvJzT84zUiYOIEbfFz2t&#10;YLr/Sso4eaReColzQNU/Ne5sHn5mEJA2pyZ7gCnC2ITxA/1RVz2Ejb0f4j7XJOm4gYvqb4lOl476&#10;MTToe2u1tB6WHp1XwMruwzcialmWV3/MZ6i7lmzcDWB1wAeRq1pau0nO9oMIMIVwX1+m/lKFmZy0&#10;dDyQrM6LIyOOPE6FYVCYhsDsz4xZeDenS4dGiIh1pXt+L4H48MbmHVId3FV3qWb7f2d+QAL5vFF2&#10;rf9pGSO4FJe0G/LJREHiFDsIGhzdEvO3OPbAOQFg8PQlxRMt7nG1iySYococ8yR4CoOsLlrapD9T&#10;Zccd6fBTbyM1HLNgkNe712QzH62Lee1OcdONG8g1BSiPvXTukM06K/Eof3ZCNQ1m7+o7YcIOwpY1&#10;cBHzaFv57Qa4ilWeqWZaG2O1G3FxzPywq9HcazBS+pfZkEDX79SYbLuFMCAlst0W1MiakFQu7maU&#10;2KhnnMP7cCxCrWYrLQk98ZXbcoe1gnfSXUyeBgIAX7o4DlZT3yFBe6pRPujoYBdz1tw4eTNtsBf1&#10;jvcqM+duGnuwMYp+GL7GNca5sLlnS9tfE6RV3OZMaTyYFadGXCRmZQ1shEPADjCphvS6Gv5o3AfC&#10;GqZans7HTd1rB5mfKaVcA4Gg/xrBi1Czhvq1y1q7UVe3HONzpEQj68LjKZZ79+jbAcX5f5OIn/V8&#10;fNzTxg4pj0o30GGIyaysp8zidU8uNplEoZBySvzNUEVWNLXMt0UAQzAOQnbK3BNSoX0vFQ91tzkT&#10;WHxcKIYaAioKPOtE4CT3iQTGA43K3uFAUxyXPJmJSiWKSQjYdvl8uyTOd/2TdlX31FRHzn10x8nu&#10;S70Euv0vYqZA/sZ3YcWuJy3kdHW0ezsNq3t7qFpapqbRVOqztxWqKqkHcBnOOGCoK/i4xN9mWJ/d&#10;AOyio86zlDR+ongSzGp1J0oKU+jAW5mZU74uY6a4EWm/UVXxeMOhsYxJP+j/aoAzpmVuqOIJr1OB&#10;bUuWfw3m8rmKCmjle9Z0n6ESeBTa1xBrsxAEby+uQSf2dZUdQG5LgIu07woinoeGYrgWGEv9m84H&#10;R084HiGXSrLl5OUZqaeQ4NzFQ62k98REr1Yg5jUghXJtmCIKC4tTagNdRUh09AAeJ9XF6YMq9xxP&#10;BLCrMxnHn0SifUVmYneNogsOb11UxWiXAEjaWI0/k+VoSrA5AaTF8RW+Mt+RU80Ws++x6qUUA3kt&#10;aRV1/5am286Tajg4FbJK08e5mFToIjjC2mnEnGYJjgxJfH+oTgawjpp1HpC8PtKrTraP0M9bqxQM&#10;+29VoI3jM4uoeuWsZCte4BEpL5u2pP6t+HTv4lfhBwIlvXtPjI2L7c0C1QyWVzcluszYyyp4kzQm&#10;SWyjs1TVDpNHBgsORg3C5dzum74nWjnKaVW/LmaEynEEr7I/DXMPuYNDpKi1VNUnEr8MzBwEsC8W&#10;AU4A6QNhSsrLh9Os15/TG1KwaIM9IbpeD/wpY6qTsSie8Kir1dQNLpmdAVh2dJG7Bu2H22/jaqLi&#10;3Wvml/z7sZnvMfFHR4/mENDBgwuX2mfm5AcU+78VAJozYPOyPhUHos5ooBe8P1Fxlp3DFJJ2qPkc&#10;1zdZvtLG2WS36DODoK5gdhq1Oa44oahq/W8XgtE0C4q46K9L7D1A2mMDYnsXsKAudYRmBCjk6xoI&#10;1aID08aZanlDx5rTprX0ETYw4OwhzHcvbuJn4BKAvYarPY+0gBlKk+bz7mbp+mP0IkxUg8ffQJDI&#10;pkPxadgZY+ZStEolCiHXV4JBoYD19scUeAdEjjIl7T7fVv6TiwPZ3FZrHJmFxCTPoT4d7Z3+lW9P&#10;SJgq93wX+yJyTjh7sq34JButMmfrhemXOB+U0siF1OFEJ6mRGP8CHAuaAe251LXwOnvySAJ4hYoq&#10;X08BvCgCp4TmZ0u+lK6iOhFUZGN3jJE+HVK3jOqc5+Ncy6UD/uitfzU1iirV5h7f/11eVNymC61v&#10;7QYqcnPj5TTo9wJe3TdWYKO7nW3GJKpzmDm73D5r126+XbdeYDWPCfj8j6Ozjoqqi6I4JR1DdyMw&#10;NNLdMXR3dwkICAgijXS3iDAg3SECIt0hDRLSSiolJcp35/uPxWIN8N67556792+fF+B//7DdFhpu&#10;VlolSZ2eib1BCuTBRqObmirggSAOJIi/RYN35pRw5hbPrHLsHClphb74GTWzu88zluCAaB5sZaZz&#10;M2GTKy8dvl+AUUFsjuTAQREwSV6h5FLhoqKeFWdu/ifbfWSEu/kcHHYWzIoTgoz34ZskEl0/kM1s&#10;t4qepf+ruf9YtgltE+8EZybxP6VMvtVgZTtue883ndLWKvMYGgJBjVtnkP2RXH+mlb69j+5uPsI3&#10;oibMWQG5lkWazXnSx0rDTx5pt+9V3k8rb0bA6UkbbFiEmMqPOzCtbpEN5kGRHt58qaPOIL/bEh41&#10;zBOOG1XEvhmOV01kMz0jSQizG5zI/QtQg43dgi5eYSVuudHkmdEadrVdtNevwiE2kjO0NSZMcrEz&#10;CxiPVcYItJw0/nqqwagL05YOoI2eEN9Q4MOZpW5FSS6GsWFg8tEgIzOWurY1FGMYROLoL1BQ+qsP&#10;RMECnp3OzoXDdOYwBDH/miBh2TkMUC1nQiIglLoCVFgqRFnM1UTddNMlFFXucdYElfE1aNXAt1t9&#10;I2UI7UEi2UPGk9WliF2+SUtvUngoqu5DhEw5hCh1KXIb+ORY3kdx4jsEzpSgMMamKkRCiJMFSKAH&#10;GtGvfcv6+ilB8A6hiRNoxAfWrAUKujazlKrhquirrCInVfKd9OaRENhXNxkxpGf4IeMyuryUZRnA&#10;za8dee0Rk/kpbCCaGDeKiPWTtGhaCzKunBZ97Oa0AIS/o2MmM5duefMiConwJUM+KDNSfJBGuayt&#10;0ih7TEYtYIW50D6zv6L1likCZOKRNuRr10ymHyTqozeH3EhSFYEDe748zNSnasBb0NRTQ/L1KkFN&#10;/Ycd2MTJsopBYjJFIkTTlk9eUAgljUKPpoePRQkFj40BnLkQLv0V6k9skCV0B55cgOib/O3jS6vB&#10;uoPuEb867fdjZpncraAX7+57fezaSDuZu5opxOYe7y9r5+cop5qakkqRlsmjEnmYw9yby3x8lqmb&#10;CG/C1LKEaQQecwrR69uewMYSYGdQNu37uDgCKAa1Dx8sFVlltmw70usMvCIAqtYx0TuJSamVXKqo&#10;WFpBpVhURi4fdErjMbJFslhY2r+aHOKsrwcv3R0RgsgnVVGNkQg7PXl+IssCG9ZpytxwEc0UEoe6&#10;JtdjHxW32cddZKTHF2xOM3vLzaTgmvT04obHUBk2URI1Keurobhr3XMvKgTBffpmI0YT2VciiYQY&#10;UnuxS7D5MnWieweiWDzLShCXy9FPS5eok6Nm6+lws/H4WcFoZgGVgct9w4KaiZ1qHvKAopGfI1O1&#10;rUbl5I3c5QJf3amHSbSsYhQtWRTabY+NnbxeVCnUzW52YMNFTQN011WgI0egJ62VN6n/PNQnCUlL&#10;7EdH8VnBThdUdPag41iZlUVRKyS8jgiFPdpOr5E3UObz0ZFnaUXeq3Ab/I4W0gjTNPfQkcQoyDRQ&#10;4n3xG5A2b+nmlgbhNwgqBVtwuWhMFlNRk5VV6tIy/oxKMS5Gfa3JXCFrz8jFfTukqfIInW8gN0IW&#10;nU+O7GOYPQqmvIWorc72RVTJlk7+sqmpJWZ1nbwCbSKgPAE29ZVQTGpCv7jDE0khNQOdZ8TlCf/B&#10;VkEltE1Y3FFE6ZcaTgSGYTSgBrR1cguY2EQvwQ1pjXmiJMV/1ts2kL4CaSugRvMLAkcNCxr61EPP&#10;xUxEkQCkos3oMthShEuvFLWu0wc8DGx1zvsFn6C6oZyZz2rfF5aytzBV4anFlOkZ+ByTqaqKejLI&#10;982gYGGpmHpgdciNTqfgWOyPMto1tRxPFpWKSLIsgQeIHHpACK7qpqmLgR41LTEu6s1aRK+Uqb4D&#10;C4sMO3QrHo1atYJIrHeGi38L+WSyCN5FaUBi4rttjFTZYOMnUQhtLHWYLouEfRJScufQ1CYQFuUP&#10;hhovUK5m/Y7yzENIQUBEBJflEmEvgXR28MsOGfmAAb1G9ztWb4lc1eqmQ4OyCrEO52XFqduMTMkT&#10;qsTE0/7IdGoDUo/UswHkuKTKfNr5KYHE9HiG+/AFRhFDyy0Ff83Ligb+tsqqGMLyCgyqwkAcHj4x&#10;AELPkwzVNUEDb7/IYeKXnfSmJNPVvi6UK4WqReCK+uAK7rpYhdkOCyiyxMfrp8ER8UfuD2yVXINx&#10;w1vcvfSeMGuy8RmNuLwiSV1d+Ts7/VlquvQ3xJf8k4RXgSiOBgYZqZ+q5e3eDzLsYlL2jSZVQbQ8&#10;dZ7y9TZOvDewVNg895r5roAdkUomJsrQvrUjkhB/7ibub/10WJ/M3C25YHc6WKCCnRc4gT2Wjl5P&#10;6DrR+Y4LGuACvWPG9m6LDuoahLH3sq42531YuczIX3vbdi1mGKEBre+dYjKIksEzki9CqW/AYtTv&#10;kiCmZO5gvAyMxG51fruk+PFXA/UHpp+kTqDMRkY45NnLONRlZSwsurNFanrm4NtsYZoahBEGRtnr&#10;afzK4wTQpG0Cd+0GkJkun3/VY+n64uVkqOqI18GlTyibb1DZ/uMuWk/ZhhYTfPsvMTsqM2SPHHVH&#10;O1sIu66LudpYPGa5IEKuqanptBo4qkabmIfKDR1fPU3eTrjc98xkp4LGX1vB1/Opp94v7PVLBFDw&#10;IugLFwtTN0gzt0FZ9RC8IE7f98unfmM8KfW31Zv8oQVrfjhRkwdfpi9/jnNVAsZnDfzMOHDmrZ1G&#10;3RKs9artcuzB2ICFd9Z14FyyxmD7bXU/cx3/Aye3Fs/dhU66GWkmXWfKor1Ir4Cb/k3dR7ZX2npE&#10;XVDORLyRrGjl51Jytj5TBoGyILzqMT6hRo3yeu3nTbZUSj0lj1n4P3pvYzPgnf5QhRG4JGle+/oH&#10;Z2N/+yzElHPZNF1RwydY7e7NOjgHRhtkENO9SDg+5BAozr/Sq2sAq/haOSdAYvPVqRyn4fK7LPol&#10;mm/p5vb6drUjiUvZeYYfHJ2yahsP/k0lI7Qweufya74w8UDQ5yKeXUS4/cf1BBwABk+aXSiUflKi&#10;2/re8fA782rYuj1jMzbBZdLWwWHUmCIhodOySXqdoeg1pgYXcTTckrgSlmYwo6aHPNVavPTIM3UM&#10;5VCp/blb8ddb/e4jMSc3puxyo1dReCXMzji6FTk6itOSi2Ol16nVMW7PKjOtqiYGAlYMnnLNcmyT&#10;eiJ/l0hXCW+LkBKMQY9lr5pfKLSZHXhOPpEcsBrSvBkO+dlIsSdErcT2GtYUzbPZBfveMd4+kWMR&#10;eMqyfJmb0wBmXoB7jIKKUMoEVRl9e+z6y7saPuug3o4zFbc0k5srkTc3hzoViyDawMa3VK73nFsX&#10;Jn5+X1eBiO9aqC20olGln2O/5BN8LxeLpWKeGAcrueAfrFQ11NTLPt/gipdJSwo77kHbxypnejz4&#10;1sT2We6JtBZPvhBLJkDg330jlykTVrm+/KZTUcHMJp5OrZp/icuko5tHdY4ANZ4HtcuAMEGeXYEN&#10;Ld+EdNzHa9ggbUFE+XHyyIEt4FT/vhUMeaeWJTSodd13cxI6g32ZMyPE/dRfpQahEE3C4dxNnDV4&#10;Pw+al882QZNr7tPEXD8Dk/OCZJio8BqZcH4oc8B6S1o/Z26ltJb7lVzmiCyBVmjCTgWPmbAYIbbg&#10;YX83Ueb+X77OAWFoAsEDGYWdfiaXhXeAqVNSqDQCOsPnG/521QHWnLJsc7FpPy4s8/lrvh1QLv+p&#10;MEmHAssiGLT/0VEdIuipBABQavV/PMV9Uup292T8Lw3t8yOFWiqHaE+qqRm5TuCjkY06fo0m1Lji&#10;CFLn1fLsGATpc2c3Ne4pnuvgl8Emyt5UdETyDyC3fX0r18/uCZax8I8lUHB/7N8w8PCXExDv9HJx&#10;tAt/J9vbPYNWi0u+lUApDzW3g9XCVJOFgK4NZlM8bA/vYj8K8AYDEKrn1J3AEfxXgibsNcf4yet8&#10;QRwMlYXDM9M2C5chdy900vXRgkKm+1QzZqY5hHxSaPUcRyHmcZviQGxSMXcw3NbvaNCLahe4Ighf&#10;GfTt44zkzx/LodOo4zLqvtR8ivFuRKzZyW2Mu1FYCLDt6wwMgriX1Z5nl6VyotMF1nkAaZtwqBrT&#10;L26KaBDrBpv+jzOhB3hWuREOw6x5i9IZX0s1B8BeUqIsTL1YYTWQtk9LB3v/JvEr90Bnf+KgPUVg&#10;wReO/b0XU0uEhOOfY/aET9HBV2tsonEFmJuuRmFBj5m+VklCPGD+b4D8DCwbx+fAcQI0UAJ5xrbE&#10;WpjJ00BjMwo5x2uM2ImmG0NLqd1XFk/9NLxBoqF7In0l20TvjV15MFDy6RTxqDzjTmwhoFmIC4+h&#10;mcBl0ZgCm32WPwoaTiJlI68QB6caLjSvhJtbVydQkD+Ta68lo+oQw8zQ3Xn4AShu9MD1BvyxN8hU&#10;kG45C9U2ctcyuOnWA77+J1/kFeLLpMmqR5cZbtyktw/DE0/ca/jtUuLb24aHnbcAxCXSdkQWT0Ni&#10;sU32F4xDAWeTUTwqpmawEmoMXv4DU01WHlOsk2NLd/G+/JRT/uM4G+hFwjH3OVhDB5YRQOOTZiGJ&#10;L1NTeyQf/xpECsLZ5kMVNe8mZ+RC3lC3dO42XRszVJR2YNG1p6u/4i5WtwL2Nv2g5h0GkEZZ7C5z&#10;kFuc9jZrZIgaR7u25AeHp1N1aWgFjnYi/7F6zMugN1CVMRb8U1f65xz/LCLPCm5Lq+RKhlcMzmJs&#10;j+qnYa2S83BbCsp3QvCydSq5Oc+9zaotwAghNEwZ2d1FMPwiLfbeCJTB49GiAkHhXVLnnD9Pwpa5&#10;H8P/PzWDHjx0eyg4wF/7V7zlpUpacIw7i3q15u4onlwn+sGBVAic9O2f7etL9TW4NUK3/F8w3ekH&#10;wlA9yEOsmBSDEhPAp629hNAuEUgUGFYC/JuIENbZDQeFDHXnMEVHdx0U0iTuX4DL+VMC/0ZQy9XO&#10;6t35BS6Ph3CUwKJ6APM+EB9ImHYg8byhzwfeOJu+bGh7a1BVIyDYVQ7KP5vnvbX9XAiAg+NBg+SK&#10;W22upHC4iM9LxeI0dGntBKtVT3JbsYtccXYJukZ3XgfEoCcj4S03U/Y9ObLLwD/M2iqBTrqpIFQq&#10;DXYfnVPIOBGX4HwoFfV5ENMwAr80IMpgtTTuf7ZLqQwD3KtlWcwnQPvXgBkue5U6sNcfadSYkqFQ&#10;ewE1L79bBJG6/p6imt7j/6IByucvpsAFBFWOoI25gtQRdREDgBybAKgCHupfG303w+P8z1NTt3go&#10;8v1ysi6i4DwD5jUEJ+DFd3/dk9JRVgKf18gvUAbg5E7giz59TQ0BL5cY7JxOXAR5jo2vZzLAwAaj&#10;kazj2PEURvk65Xru3XwT3NJivyAUnOBU3W5Gl/mNqKSqwbnIGLAIGvDJK66VE6ZOzk66dVKX5JnO&#10;weU6yMZcnftRzNLoyQo7jl2ZR4AoSbHqJ0lkb8FhvdIw3dsN4Zn8TzHLPxR+m2vjr4lRMcn7Bxtc&#10;D57v+8QBExXKY/PhCjAKEhTpgbQeH+giwA2EDAkb6Hp3bmP4/g5JseqyaYIKnOpB2Cu4ROlXZES7&#10;fxSpa2BUseFRRfTDW1H2VhGzTEMK2T2hUaVf4PcFk+frHu4k+DujVW+9ZzJUB/8hOV7xBniANZm0&#10;mtNj78krlai+H8j1i3Ww3Qx+6Xh02ek5CdFrSzaD25JJ0GnAhR9dX1Z0p4/TKaIxyUpoGGikUqVJ&#10;ADxnUgY9FUhDY5ciduGvQl7O1BPiXCKmNIHQ3AbQf2gdZk5AdCW4SLMfrImsSDxVQRWM34h+DM+O&#10;yH2Q5y6jwbAtMHAWWGnNiADb0fEVjyZ39+HpZQ0+vpEJwphlImP96Nx0zcvvRsb96DAuoq9lfDnR&#10;RESi1AiomHc3BSF42TRHQAgV7VgHLWHjK7ap2hRtql1ADQHKNZgl5/0Giku0I4BDQCLrNJb6/w1H&#10;rvf7w1bZsbPbKA/mmzm2oVxp/qFL9c2CDQCeiPSiPome4YeqrxVYEAYt1QIwBrE5oAGkgADvzSYQ&#10;a2qo3pJ4MTqoNIH4Aqmg5JXAB84aiPC990+1AmMAGiGmKMly681R8Wm/BBJxJfz1QAShgT8AF0NH&#10;RuYuULDwS7HVCEJeL+1SEeZtAMFlbjl1iVyGdQkg4+hYOZuIWBmYyvXzNH+F0fZSAiXBAICKeN2n&#10;Z9/Iu8sfLsbbpWXK6wGNDobMLIHKAfJ7/yvZUYYrII8FBt58yu85saGhMUwABbTjlLsZGjhWO/kz&#10;9jeqoudbABsDddYWEO7g9luXkrmasI8MBJ3Z21G2CrapEWl14lM4IT4bbHAafayTVcUaMGd2vS92&#10;HnG1ADZC7NPv6LujDdZak+MnvQEY7tanvF5Vadnm4anXgO8ltn5rKpcRP/F0XiM5moTxkRTT4Urp&#10;9k8pJuVWIKVZg1L4yWA3tDKvYHUAuT3p3GaAA3jWQhL0d69X0xAQADAS63Am2YVsM5ysbwKtlflW&#10;mEkvjkkxOSr1MaqPwBMDzPyfYGhZV6JNCxuRdLu8wmOyGZ0lnkGGeiD+GgHxqxaDJvVH6jTAA7gb&#10;+Zvv72yFf9eNaHarKlY8RLLmZeUjDKcfbSBbQEcYsDH84zg4SJJi3xhP3t5lnSjcGNCghm0m+6VW&#10;gD7r7EUbbmS7SEN4dEU2xFzg4UQQa2W5BeMkO2jUpDldIEGFmNSEiOrMeGOAm2jC/wEKVX86RlkA&#10;k0KQVcNsk4cg40DaWQZicYhFnNL4d1l98xKK/dYKbJyVHH5atcm/TBB+LKhcFmAP+3Mx/ocoEfP3&#10;MlIMuYRw6qnNyn7mKmlHBdB7I9+5VJSp8Y1/HuC++yub8U+qq5IMb/IrYO/8EQFVtIzQN06pn4Fz&#10;YAwykJ0k9qRDAJ1tYeii0EjNJz+VxXrxRE/pfdL+GhWVkGqKFwEO6HNoNlLYphuw83fhf0Tb97vl&#10;RfAuLqvMJSSl1YFM1DwddipLmWUA5FKeUYbuJxKsFZhx+slMP+bPT+FW8JLMil0xJ+5SZEzZaZRI&#10;MkxvPhoIumKfKKSJ9gCVBAlVT43ngygRblx4D+T2cQwTKRISJhKSrKwsEhKSadMBisWa0Pb+zPu/&#10;zw8PxLznXxkz3hKkLpVnX0aOLCl+F906uJTZqplcJhrKTt1U3r0nVUy0aoRLuwXO0xITk35e77L1&#10;fKKFqgV4kzpJkV55DyLRm/Rfw2dO5HGWs6Ocn74yQ3irjajXbTzsWXSGS2r50iJm/FEWRU2RfZDK&#10;ln5RiJsgKYf3xzztwTGNGkQ6XchIehPSF/Jj+HwxtyHM5fcN+vCvIEj8sF3PX37b9qne7p7k0wtF&#10;ntN5vrJ/HxXwq328lvA5xVD8JD9l5AUvYYrWP+ZF2zch+27fShvI00Kl63bh7CIVQylDf8OWvfKk&#10;2Q1Lttd7o2rRvpDS4Ff3uvZi2T9v3BiJSdRpqQAS/L9T6cz0ugwtgrvZHMq//AktVeyI+IPurVbE&#10;O7b+5e5WCvkHGivKekfBqaYmkZHsKBguuFzU7ZUOAybyG5pgcwpZFNcZPXC1FgpGa6h82LcJNPuD&#10;c5LxyArGYkI0n37wasWA2ktCkq4yM3vqqi9G7I6Ts1KxaaScyrl8PawTCWsDlDko71M1IiJP+Tr9&#10;bFS6W+v6jeRZiCt68zZNDLIoLE2E7sZS6VrDXILD6HyOwjaf2FGjI6eVKiaS7q8LcF6/vxoIGyND&#10;7RR4YNKjzTIkpQ2ayf8uaE1HHHSxVqg9Z4BioXBgV4cmvC6fa1Z8KXdB9k7D2OyUyjU7huGpMraw&#10;Z4vQdrRn4j2TJX18BOzCEmXxGVFu1gLx7KEsrMsOw+LFjJcoZ4T0Q5GmH4zOpYzzW7/6yk+uancz&#10;c7NWC2S0lJMv5qw1ggqlnPyUdyamGDJC7MpC2D9bU68+xS5a64QUhzHcKUod0pDYvCNpODnhYJBg&#10;9y1GWivRQ1seu+s7OnVjxeaclvly+4Eq9tw3CTKTIm1ruXPl6Tmlo+P8BvuqRVNvae9jSjy07FeC&#10;U1wSu8XEuIpNHs/mMPbktcOdiCtao4JGkidHMlV2Z0V26BxSS9M9cX0oNt5bSEZmZOX2m2+9yhln&#10;ZJrUitF1j3iNJSPxXGtUXtL9dejrWmff29uV7mfspz8L/eOj78V179FYKHddfi27yjWymmRMcM9/&#10;JIgi/Im4AVOaB29nMZKwZlOPdp5oKYRcbfyKt2/oRMHhnaziSy4UQkF5wlTs0sd69KRan6HpvTyv&#10;PqeiBrGtNWdcFAzfOkWixPsK+SpN1Xs3JKifk7fs+T2SOn/1GgzNwXLKSCfI4kmWcJsPGoldH8bi&#10;ZL0KnWv0YBKKKLh0xymXO95EfvFNdZyY5d6ew63XT/i9wB/U01fjGhHhjBEMm7GkoUEt4lk7zSv9&#10;jL/XUPVLJIp3Cr4WRvKOWoi+cHeMKC/yKhmkMWiiu+WMrae9SkgaV6VT7uMs747G6OTV5cUZydLj&#10;SmSNGyo7ba4YXti8IM1heqKPm5Uwckn7XesHddgHXOv7ioV44/m4+6P7mD+5/tNVg4zNFPCAQdNA&#10;lTFT/MpMvOwAj7jKpSEdo/SLkjqRafaH2DCsip52YTDfDZigz3LsntDFNcvUxfpp6Fs823B8LMkz&#10;8TNVhQuuP44ynTstYPd8HAmf5si5VqKBkHLovs4wIAqyYRi7y/fuqlUyUJsrHB/9Q53aaOHR7O/M&#10;XlM7CtXKVm2axc1bbqtvKF8/YlhG5qe+FQRvJKHVGV+Oz5WSW0aKDqi8/7Hb0c9tz6uXl3axuhJo&#10;biTWanDnbSY79o1sBfpKCZJ0SpCTYLYZV7/Dae3JwzHOWo0p8Lbz/uUFTeApWk7+niwNna3sAR9O&#10;ljgmg5dJ6x+oh/3f8tSAtOoUErI0dT4Xt9niR3yB3FE7hyi+WDQ/3SvC0y3jt1xMpzukhtE7XrxM&#10;4WDpbSdzWWKcbLaudIhozVbj95+AS4SOpSAtSN/MbEz8+Gdx/PRcHnKxHV0UnYa0aWXs5nSLNsaZ&#10;0SPD4q9KhWmVSxdW+kjeq/fmpYnT6nsBt48jN0vra6iyGCqBMCyGN91vP1GJ5FbLWhVGXZqLrPz+&#10;Xvdyh1793CxGMB+ZYKOdbey8RyfjYhwpTFycV/f1aLfZZ6zq+lN/1VkYpbSvZ9owvtxEKE95SfJ3&#10;A6RLmqrGdmjzYA2Ldd+83usHGyPUOkjeq12ZP+vTG3DrnjjIjnLKLzGPwhqu04qej+1TaRUS7N7B&#10;yJ0sZWpTkeM6seGOOA6WfgnSHZSxOu6vPmT/axDorCgislcxpol4+7mvrDLapnozR8VZICG8bH/W&#10;lSsTXpkYt/eQlsqeZFkR8rh06BOjCQaHFMtd5FTqUVGnnp1o4lAT+vxoHxM1DhLZ3Rvk7Pxpl3Q/&#10;FztXpJafPxX0TVU3Pz6iCXhtLjJoiHvHGmt/w/aP8xnF6EFpHJcnvtJ7bxHOIpux3O3tt2/Sh0jH&#10;KbcCyXDGdzRQmd/kvn4UXqwvLL/yj+DJOaPTZCNK9Q12nh+UMpCSMt4wpj3nmWyFghP94Q9bH+MH&#10;e30aG8IfZ7WxV2moTzFNSr3ktfVx5nMlCCXxSSDF28jcYcg4hMUa9Os7lsa4v7/oTQspm2Gjimsc&#10;ZLl4QJ97fBb6lbgn6vk4iIrU4KA3Q1Ubs+SB1UKXaqjBckpK6v09Sr65/+FY9udwK6xJUfIddIGa&#10;Cc1Ht5MBui1EMszPLW6uRPONeOVulzZcrAdsRlCexT99CoeMobgoQXmLx8pXtaZV5QmHH83zmZVU&#10;IOuEEb2ImjreS7ZGm75V8lvIZ8KGK8bBHHxG+yJqNv/4+0pj5WgwrVvjR9m22k0mEKXtm2D0Hsqi&#10;tTQG6hnyVnEuz0ajYp2I70+x55+OFIQRf9BrsYUEkMhHH8mhEdluzBkwLYXTfHD7kyAg98f9C15R&#10;dwMxU6LhzdVjYfgLn0OFTxTKfZLsFeiCr0Z67k93eNkaVZBzeFOiG6v2lRMLG4z8kRLIvMUO3RfF&#10;qYdnQpGZ36Cc0XOU2kjWRxGboo1K/Pm6yvq2+7RPLm954meRihBkKN51/o1wiQxgIMtK03JIn8+E&#10;lecs8gda8+e3ouhh8BDk6i2rugdUVI2vg2ON5BHp6heo9rWtwRDzzBvRApElv/Vv0vyT7Pu9zUXM&#10;VZnD9BIUH2vRtOQhXNLY9Z9hXjMUXoossjyzg1F9Dku2rjy8gozXenjflArpVkPJxh93XI1wnxFm&#10;TT9Ae4VJqugv2G5Pp9Ht0ravk2Pj3w+TqlhoLY41b/bamM5rZqqjpIhWeKHvaA3HOdmP3K9xZVHZ&#10;vBuzpTTk5NqXmfWosek/mItWcLkJY9uW1x50NsOWMtVgSxQIoWmgFIh0ovQyRooJ5qgjtg+wDfZO&#10;dtF8yWTNRPm7TWfVfEfR0l2m77cxpuq+X/xBSvOzxwEYHov1v1q2DaffcdgJR8UOS3NaTdsr7Hej&#10;0qIRc+cTSpsFXgtmBt5zB2MnEXLckNKlXGJq2Kb1qllmfQ5hPcMYERZhcIaOpwkobBCHB5PR/WV1&#10;rfvNs3nQba1QQO7gVNcvoL5ETJ8mHiM9GqqAFOMNq5lWYi1WwUiUXcDAUM35rDjC834596NglFP4&#10;4i9KOUmtLxAyHKsSpnwpYxJrgx5jRtb4O2mHoy8hkmR70ukFbsK1Ek/z8z+EG8B9qzgJIWwjfxuV&#10;SGuHRiKE+1W+nbS0B7BmraulErEn1gnV/DzLDaRgrbKQloKPiqaGiH2sC3U1iBk6Z3nC7f8iMMr9&#10;Ok74s31MNCP5kBpW8td3nqx+L+dWU1WqxwjVDab5xgrfbImdQ2I9rlBsX/02FsPfXVhwJ53/+LTn&#10;obORMor+WS/ZpWkE9EvqB6baNwvdx9oatLOEb0Ez2/fBStJ+wpW5csrVF6JeQSHPGJOs+Mb9DRtK&#10;lx2y+KpjIdV7RckZ3DV1ztg0pEuB313H/Q6V0ehtBVdNun3xi/sckO8yz5Jm/ZVRMWulJOK26582&#10;jak/vmlyHcD7VIVFovszk7Ujr+ip3Lsah8K7EEizZ3pCaGJvU+GQ53Ol3B+ozr/D3H2f37mvSZCt&#10;vcsdtXpGw5R5L/uovi0O50ggBrsirhs1sKeB+UJ1T52lNjwxwTGbPwobOmZQ2e4Nl/a1y8XEma5c&#10;i9JNr13ZXM+lpLmyZQhiIkytZCIXYkGajA+REoRh9SlTk84dBlTsCYS3v4nUbXtsaA/myi6RxiXa&#10;mZA/hKiqzxtZW15/Ewn3nu62a89M4uZ6WFmNyRPfzSXZYjbO5ET6wmkpMyS/tpFPh2TyZ9Dq5XKc&#10;nXN1ANnLO2RfAsxCqvQFJAHPt5ANigmWaIrRsriPqskit1IK2DnWTTZeoTgxSDEvDkaCJAPi8Gbn&#10;jkLgTgom+f/IlHIFv61Apea8mGPl4sSStxN7UPWdb0/7cwdntBb0TWSslFf5vfazDCQZsH5iv5Vx&#10;0QuGFrqpt5qJlMP5vtLrS21RwajWBsSO98W3w+/QP4nDJUM/qffuDr2PLWG7yFRt9/H91nCDjXnc&#10;8uQF45B4QX5znbyr9a+Pc2ZohnaNVJuawov+8roFqpmKcnYw941HYh474w/lCxC8UW307VjV2H1k&#10;367eF9jhLxphsvBP1oS7vuje89riqbGbx9YKag72PS0ruyI9VYyyapkZDFZ+h+xLUN0O87hqMr2K&#10;EXt/9MkhikulCPaMzf8ADSDy3wUS1+ZWk0kROlB9tDQw8YlAVQX80nXa6BWjwn/Ro7jrLFfOamNL&#10;dvhm2YaGe4sRUOLMsnkHEF1PaXH4zVQmP3mtJJFV20gY7IMax/wEnHPg1SGlEOmnjSwP4odMHtiZ&#10;EkbL4wYVsy6TeyiQiGBa7vcHFRkqKATfUXBm05FbOcbCHEd6Ny2mZGwGTOVEmxd10tYV9ERRz9/c&#10;cauPDS9UhbjUlYUpNw1JxmqhY65UKJKbuMwVGgsa+pcUo96IEJ8+Ob25WDKGBCDDoePaA8KN5vNE&#10;YW/X9G9MKv3vrbCrXefvl86I5nvZysFC348JcqJnigCGlNoaBMfCnLbLITYsFPrlue2g0a6gW6np&#10;CcGBmsO0I6v0Ku53BRQrJm9+6B1NlWU95HZwk2EcU7CGObqFFTBEmBl1DkipVLYCulQ/RA+0gQTp&#10;gwgOhzfrIFBJ3iznWzsgQCzRw/fFzyFJNBIlNhmHvMtdIZCXRhV+yKUZzCJ6QhoqjR4Bfvle4MgM&#10;aCisJYoXpv+humDIZIhFh8c1GKnaBKS75QgtAmh3BsLmD4jrnyog0SKnBxU8yowhQuTSqVNEtji4&#10;VVmWTmsONZqAfBINT5Zi44yBiYEl1+vS9uSEOGwSXGbZz/6AtozXKbldiZDHy4s51HZzT++SyU3h&#10;5AQ+339u/4ec99GG/hC3RVxxD7Mn91kx8QWlEBz0oiFiLfmd6Ij7gCvKr4EeJT1whh3dB/oo3Bui&#10;iocYjIPO5iiREtN3/WV7YwrPXc0iSBkeOTorXkSYu6M9wEy3OCESw7n3qUaNy58rcpTran9NgOk5&#10;EX7nQGY0dy4TESZETd37BQ5lVhyE7cmWQpoAcrio2wNBQXDXyR2V0YNzwrSrDRJBbmZrRJLkthB4&#10;2FAw1rcMALIcTbqBe3GpSk6/Q7HoC9vaUWn2JrDPT75fXmMFtSX7uUPIrm1qzMadWaPHWVbtvHnA&#10;wu87pNKMjAQN8TmuhnUpCAnzyBTPMurQ8SReq2KpwGT32fXpI0KnoDW90hXK+MJ5RE4MxEp9s5Vc&#10;sQL9hWXpxApBeKhnuy1fdwYE4gaK7BUAkNHakYXcYgOKCMyy6jrEILX2SP+dXiFde8tO8+8kRNKz&#10;bBpzB//zYYNPeMgEa2K/kWM1yCBagZS4CBRgXXsQhZF9dlhiRTJFCVNFL+H4RE2Lshz16K14xa9q&#10;wOXN4JNCz4vP4neE7LbgbErSC7kMNB1Llc1EcwqRY3xKFR1CRtSBaEJoTl4Ts9oG1+JEQX2iv9ls&#10;R+3Notpk1CxiZHXc0XhC9Ct58HZpj97iGEpQzySjY77nvqCGxkFOCMtW/XaiMMiP9t9lws/zZcVm&#10;x3X5PFzWTLsyOQSf9thYTLeqz1IRk2LVEEX496ecMSk3drwL9WmpRCpuio+Qn5FQ/21/hhBJdngJ&#10;tgxotSBEjwSwBITtjK9aucjChSItxqdcQlgv2FthADFqH1I/rY+Y/jYzyUKjq0TnuXIFk0FQtyoA&#10;o9ohOiGersUma95LWQ1xvC09aYEPijx7IO/rwOf26l0alRA58zOiMz56L9Mjrh14oL/8cdPwjlvT&#10;28kKvrWzbzptiXlQv65lmhB7N+JYizSX+0nOTOwg3Ev6xBxe8ikUC7rYiUMERxyB551NdB5ojXbw&#10;9rQs+7jeAnbjF9GpaPrKH9u1owZ5KeORMjA+ioe8clkVZTczYua9tWvTjNu5+jIi7xyNPBN2JUch&#10;hrkFAeiBOOuz1mI96C4q6xjkpWu+gQQ4hiGudSjVuQWvv9UXAcOZkIsFge1gE9wopmnf5iOIx9iQ&#10;1Er84byaDNXdE8G7IPBM0qU3TT1VBdvw/WQZcsM/mx9ET4FX6jowx0FhGcQgZcH/UczETPAjgBVE&#10;hJZR5aaQGOtqEIhkglCl5kFESA2COx5NJOqkJ5oZ0IWwAEmldrGJixjUB83dHXM1mX5c4NcDrpaf&#10;ZC6soa4pXUavokZ7yLHe9u0y6uEgW2pjp03xr1ch4xJlW1uroCHLLqr0RtBM6CzProxxooId6zqk&#10;wdMjAiOE3ITaUn0xbKwyO6Qp2rOAGQKru/Ux/eCUiKktsQhizuPvVpJCqrTuj/z+CWlkW/bnnz9b&#10;kHwLs+tEcn3rTcCX0wsMnTLUI4xSURoZwrbtas4tI9dau8WXNW4Xv+hAiFDhx9ID1yqrFG5POnPH&#10;dBJ0Q6ByD1gvqu7ZiKCEClMEuU6f6DWK40T1xgw6qxVsqnoJFh2q8+fsMBWqngaHWLlpgYOmV2kD&#10;hNclf4ZSo0/Lol2GHHwystUMopHEoA5uPhQwtLlYFWTr+QHlfYnCSwSc/cnv8HCyR6KFu7xh4EB7&#10;IfNnHIcaroeJhC6dZgl7GLzAfF7NjcmtisEGMI4FyE8pE1AbvuKHLQMYUqPVxKhOBe/6LZ/diBbm&#10;P3krbulGNEielyG0nYWJp0Wf0P5sLdpAhpQzGDF8RKPFAc4wbdOdjU2xLDWuRtILv6Qhw3IR7rCi&#10;wiqAKwCKKBuB65WZZ5y0ncHJDarYIZsdqBoEIcMDobiDxJeHlcIrJIgH2H/jGapqN3fj/zf9w6JJ&#10;4nNJxlJtglhuOxWSFUUmTGlFd442r+WOElNI88texuV4OcPJY07sPJaWAmbCQpZvJ1RUq+P24XkI&#10;HN7FoolTkXd4rR/bvLTo2y27NA6HPTe5FSXGGWcc09j18J2fh9rDN5Gfq2X2XirCMvslLqOUIwrR&#10;q7XGDTu84qI6mBj+7iw9XDDmANh/8Wo64iyBIUgWDFZ9axUNNWm+RCojhASlF6RC8Khtz3ZYiXyB&#10;PFxjPDJZOiFOhSPI++7UGGrKA0hiB5wQdEgq5yvyQVDsY0VKLZ2ilFDLZGE/Jlm6w8DMjIL1ysTo&#10;Y0dQi1ZHAEpwejGTbl1/aHNU2EAwMqCDooVuoLtiq4bFgQah2BzA6ogxbwvItEmuzL7NaP4nj2Qj&#10;lXj/mWN7lQDM2V6Ba1q+qR0StxjBELwykyfbjXWI62jHdXp8M7OwUPU46OStQ7TTGTtWbS+wQmZE&#10;ux6EZpwvkX4P4gTCXnSEFK8w1trTHwlu5XpLRJ0FCpD6HWNZZpgjBwZ9X367FwzmaxboX3NniybY&#10;1nGKq29+Y0CXOHgO5ywfb01Jw+EV+zVoZ9ZKMLeiapbGpRLLdw4JSA/4Fs5gDQKa+o/ERFQiOJ0F&#10;1T4bm2Ss/wC1/qz53/fpcfI0A1eAxvKEi+vavyh6h/+CdXFlad0vRNiTnmmGLSQXOkLThQkqiMqI&#10;vMy4F0OHucuFBuOO0eKsezRvnU5NFtBAgIsDo5lBlFKo97F1E3lK2xnYzOh46gXIL45NUx2QD2tt&#10;vpwQtoS9+9IoEaIgW38Gt5gDp60/Ac1P/4fc48l5MfS8aD7D422fSZOx3hDCYbzuwQl4dHifm0xY&#10;g97e0fzaidDNlnxKzmP0aoNur+Z7oOsVhJrtdSwlwlNdIfc8vcc02IgKw4vd0pbIcIpED4ALUH3t&#10;rTBKnlUQITl17eBq5EwinzxC4CZjttR6buVWWJbgiqmLqbvN1kIHme56CTinubCoFlQE6PHaUs6m&#10;I5Axoh1OyBcsbxhs4HuR4kHx+XgZEhbhJXMaXRUG2UT5i0EMLCU16XdpxY1RvsGvNov+lLd2p/K2&#10;itc5Bs8OnmKV+prrVxt6U2LXZmxG6BlL+WMpBv5SpuPVqXYh20CVdyBAmJLUP8cRojhiyWdYeE/d&#10;gnP4nmV/YWEjvieJYLxNtRtaBLzzO2T2fAizSaVIQ8ePGxXPmo8WWeENkRR0hj2kzj04sXCXdOYC&#10;QwPGPo3q1eKEvVcLomWIcCBE9Rw9g6wm/gbtfGAASxwMoBg3PptONrKDnQLr8+KGlPnkTU9gve09&#10;l8Z5c7BXOj7Jeqnh8gZ7NU3MJD5QIsOOpxZ82nzZaV8El2ZJadEfkYmZfEqDvFXdjbPA5CU+A6s5&#10;EmxhDJjYXyEciU49W6RAlzb+cUXBx2BxIcE0vyIDq3TV5gPMIDmTpouAx8xSKf/bem4lXhS5oMLa&#10;S8s04MV3cuDJDJt4/zW1OUfjqJ2A1WfB1d8R2BMcoOVLBZvDkAGATFIXWEj/cBNQ8MARLNHaFFqF&#10;6JuU/UKLUTSUmvF0/a3UwW5LTj1IlDi0U7tT5sEk9T6wX0D8sowl0ZNsXxlyU+hmVws2F5kRLMg2&#10;A1ra7e948h6VhRNq97Q9mo877B/ZGtRCcSj2KLtWN/a5agcEFu4tXKpiZF1YOtneXNWuVEgfftSH&#10;aZrkaMuFdVDm4FIisTlrJO7j+ZwQ5lBDUu2gn215P9zkoWPAlplk6eRghkSxR/34a8VaWRNPnWvW&#10;xRNBh8pkRszuIsxWk95AVxMJFHMVmyaBFONt9fxY+W/0RzNuTGdHfbvYTOAf5eXSCdck/qJW588a&#10;2xExNN5oH8b5rDuEc/J0lIhrJ+cyllBTpaUn3RipLAzBiTv2Wf5uVEgxb8jpfwSdKE6CvkWUu4tP&#10;hHnzTX4bacinEZ9avEIJizZ3MfH/0RjwiScHopLBH7Iz38M525gynJI9GDahDh2ZR56LCO1lrmDa&#10;QUiu/9ru6Osk1Sks0XS1uonuRuh7udMH6IueGySW+Ta0B4uvjlSk+O39cPgFCSK68CJu2iKLg/cX&#10;DLVFUhGOKlTza5Ghgg7HTeQp88alwEdW2hy8J4RKmMs+InYvTvGivng6DUBv3Y7sa8Ypk+9aW7MJ&#10;ZMWd6bYJ7yj0wp+dLjhbaEuuOo7WXAaba1aOHManrPpc38vwFoVMMfCVRsPde8RQSgJb/2NJBuho&#10;9Hjd0Hw9ontiWzdSxGCTwRmCkkllTzYEaK7KNnZpwD3v8ncWSV4CcxVoeNs6o0Nlw0CSutSBMKND&#10;HsJEmNgRKzFH/MFSUAbJM4roV5C2hIEYnAbZsNi81GHCNtCqC9rjCldkkAeryVJaCTHSKoz1frHm&#10;8u4Hic82Atr65Xty9bxCfwQ/WMXSntxMdMSPFoV0xo6fhhsAUbW2ikX7Rg/BSsA+BOdxcBhgRxge&#10;8AGWXeP/aGezFc/ZxURxpyHnho0ZkjEbaN+BsziQ1cV83AuGzo5wbNrDaTCzEnEvMmmCCNwPHKHs&#10;0+l51NJkY5oqbW/jPtpvtc89HJcQAZC+Z9EcDKwZbz/VAB0kNKPsE2TF8WCkgtj+csfEOcClqQ/6&#10;n3cm8r5JQdQnuidi5AGBK4pwWp/2aurc+KVVLgNZqg22qd/+5RtVJC4D9cWoQ93tio+tjKJApyh+&#10;q4TA65Ht7BKkA0jE7lcstIMXWvuyRlBT/DBeAbU31kIemiQRGH5/oLHh7bFimqwbcu/DLKNY8qKo&#10;DR2RKJkXxQhHoLS4nzxvsYOHqN0v4ueylZOgVkk0yQ0YZLDXeQ7G7QVL3WuACC1AEq6VYcM1RIID&#10;biH9vbMUr3nTJc5MI0e57rSqtRc8FMNVd90rBuwea9LdRoUpGx0p/OJctXyEioarQSKo/l7pBlfY&#10;FeEEgEgt+fwc/pTa7q7asROAAoSIcp/F7HjQhOic5mF6H5f2RHkdcxBCosnJ1diC76OhSSr4gxyM&#10;1ydMzlK2qs+MtGYIcDeA5dcFWK0w6L3CmizESydAUshTeGrbqQzDlSQmcBU33GyEYytrq4qGfKLY&#10;6MkrC7SD65cs7BIPNotQRzQb6lj0acMXIg9yRJxnFaE/c2h0jXfPfmNLZcg0KYmVJjzNxuC8L9XD&#10;pQW+YCgOtjrmb26npJBPZuaUYV1mnbKhYIU+B5eOIoiQMbnQWlJDfeVFAY090ZkoQSDP1p6G8kIs&#10;c4oi1xSPqkH4v6fE/G6/XDhdC38YfpwmvCMKmGFoZ0CmpZp1t8OKUE3a0YER/IpK0VERI6FcgxED&#10;sfF9LNuLG0AS0CoQifjWpsvYDUehNIBslmW2+wAiqoP0PRekux6pxrJ+Tr+JfBjHjNuriYoNyaE/&#10;hIEc/xax9OBzVzhCJB4y1xyiSBKPAriEn7aGhvaslImvDubkKIEVr0yD+vWMIYEmarNnrOKXO4Y5&#10;merdg5Mhh/TjIwKsNIr2yMPBDY7KzDNhIWxs+sZ6CBjEB2oYqrD9TrTyCAXBCEqtXjI8DKHpMP8y&#10;rUG5ktlBdO2sth56lY4QYYSf+1Zd2GiEMDO30BlY2h4vaCZ6GJhnzFHoyoqXsvRPt5Dg3lZY82TL&#10;bE4ZOorbqGT3us4YRSuuA+sry27a0ZFCD/npwfGb9p+fFjo+thlTaIGesJ0qsAiuQr6qCn36bLmB&#10;BetLAKtmt9jgBiRqc/0iRs7xlDL6cNw3yWdaGu+lePsyUkEVxOwDlDVjBebGgGYr2P2p+yz6piO+&#10;7vfjU9IggdyrI6AY9Mz0GKTVmxirtvjVcTDyczFzmd/PhcADvOLcDApB/BLgn6Vt9yCnpQGrjpC2&#10;NkXuBVff/b4PtoftO55dNGC5+zVAh75QQixkm3RSvOrHcg+TY/KiBpudu9TxSXkFVsh3b0TwdOc0&#10;g5GRGLWNHp6ieLVxnLD//GkcxgZtNGLcs4E2RNGmITWjVnYE906lH3mL8Tb9LEqy8eZfF6B2MjMj&#10;0H8STsL6AeEjtrCg0YQV3/tjngxpczzdYjbtuVxAqDjudtWnZEkMHR/sx9cr9zPOTfoQOTCkMksi&#10;5KfOA4xtUdWnVUTEjqflDK5tYHL9+ARWLIq0mFtcslUl1Slg6hBknAW0yyKEjrHCOFk60FYFoLHe&#10;fbFlyTpgILI7hRVSGm4uxHrM5zB1lwXgoLzge5IIZTgc8v6BAxvn7p6M4kGUMmXm2RJSBTaRAcNA&#10;GkGQr7ztV34DIyBg3j6LTDMgDfHKFGi3AVGgKT4VRpVD6LzX9Eh1Fj5hKL/ibf5TnvMCDVnOYANH&#10;x74PCfiXPEIOFcMWR65gYLae/ViPJ4x7bzYU9xTlyzGFNV4n5jphQGFBayAImYh3V/oDj2YnCmKj&#10;WwNZCcPPFyGDGKwwa6PjP/D8ID+QDqagfwSQ+wFY0x8ByPl8OE9YNyNAr6/lm1Nht2RjgUes55hW&#10;28BTujlB326ECgpXnsC4O3BdsDaHJ1RSrsSQtCqDdbPASwEb5ejw3gjJPsGoyxx96XYBJ/JM0kX4&#10;UBXRr4RFRRJgB3fk6xuMfYbMNybv1BtDsPRZK90qtbZ/ExjjWuxVXX5XVfPgKIQlLedtIXxwpBgD&#10;+7oaw/ooT+vUF6l8wRHz0R40YtZmmf3Ajia00T5K2ArJ4mJZgMQjjAIlhfNNYOpSgCnot8ul8jgF&#10;lmb8TG0XhniR4KpTHMsIMZzBQqBGdpnacBnp3o9bgf6IPBpq31fwvxOH5j7KZ+GBILijGkx2rSoj&#10;RC1c/amCClZ7lt0dbSuWyTO1bsaLka7k8cDS41yV3GC1JqWTHuuSVk5RRhPup25pW7wg1FLA55rh&#10;lgHPQBeXMTq0Opd188XcKRjeon1MaC9goTd4bnWboDDwKeA20n9upPW4Gu1L7HmC4EKE6ktZzQVG&#10;OKkKetXC9GfpsjEHooO6iXuJN/FItznoACUJ97hDOYWL3rD8BgfbdU9JN5eHM2wM+pjV2j/bS70+&#10;HuORmOwxD2Uxsjup7RQGECpS2GvSAlRcmyRrc46mzXqkJHYH8SZpef0z2Vqlz0lqncEGN2SBunFD&#10;1OR40fxjRfPTOkVJ4uB63uwABsWmzmfbvHaAbQaeMA589nkz5Xgt3wYEkuU5VwjJh4CeC+18EZjq&#10;Xe+C7iEvxm/ZHjT9V2Th6fctmVs6rKH+aFnVtk0pVbLyhNKOtbwr3beEGsU1I9wVwZ35EDSs6iKp&#10;4Kcc/IxvHZm91p2mUp3Ity/8xUxkhGRC/0+eL6uw2hprFYIfEd/OFuSPyUohwGUm3QAxC3p48j80&#10;axrnk4wh0NHeaQ+tCpSGG73nbKPwJUqcFEOvm2NFPrqq9ZqYdBmVe+V1Zg1ik7NVOEOOLtZuhR6h&#10;2hGoTcAjrCWp1xcdqpjLMftiCVAl0L9JxD2iwZLJzOPIM7iYqSIYRPOgsvLPMe1Z9UIMqnJeZbXM&#10;q6cAhwMys/pRM1fjEWgAXjXfB4pBQulpgxi80mpgfHge5iDJBoFamX3OpZY1RQ807f6XS6JpacEF&#10;DolGgWBW0nGoSH2wyN6WI2efd3OVenRVq93bPuwt9VAqacRRDw80kn57IRaQgEIYK9JkiLD5uQG+&#10;zNSzFPe9D/qHBojVgcmFEUZC1OLjDwa5QSH+gmRtEH0MEvpR4mETzWHwQLHcWcSzscTuJuWaWXMZ&#10;uLS6PF9NF06uTIzsMM3hXLmtFZhRdpUBEohVKLNV8nk+TbMrbQE3EH3yN4MPkog5DM5tjJSwKmGY&#10;q5mesfCX7HhI4XnU1mwKgyOBXTEHDN5gLWWiupr/7N3DdN2Kk96ENJDSBPgFF/ti7j737ZHjJshB&#10;tnQMOg83SqrPWlQbikOLeP3rFEpDPEzV3Qcrc/8A2AnceKnm4POtAxIPYhAb1H1QtXQUnXjK++dj&#10;dssNDWN+x9m4ROv+Af1zWvNmRGq8oIn4Rp1hXH/SCEkUeyuVHNsG4GWpt9uiIE2X0oal7MFXkXC6&#10;6OW9ZoW15j66nFV/IQ50anWI1f6hYgZ861LWzn4bHfbdibMAixGPMsNu4SBItNVm7LOy0af7w0Gb&#10;ZW0biN5IfDemShusY6aJQlE9pdQuf76XyLSRRZRAOYIyrUtbt9Ua639mObjTmTeEsHefe1njDREc&#10;+TeLW3CSzllhsbXzlmj8ghMXybKT8rw0tCpqWirFV58vyx1Lb+If+6S5u4oSgTFizJysXJgJp46j&#10;1fSP72f81ivvlmi+KI8y+sLbJwGPzKZimP3Y2z6H6pfHsXun9BkmE1Nz6iqgBN3EzPZP+g7N2F1E&#10;dyImMFXKCn6ob6BrSlT5U16tnMRzdKpGmj9Nmi8gHCkfMJQHkh2JyNL9mE5CLgudGkcWDTaNYUM3&#10;STEQOhDO854OKpN9JhTPEIgJGAgXpYMsMWIBaJga35WhgJiSFGN9zAnrsTKxVz9uCdIjcwZvVQ6j&#10;X6Exn9EAsC/l1WXbqGMGkx9q7KpCcAJ0c7rN1+ZG15BoG9jY2eeTjSyWKzitKPDFa6l6K38nnM/K&#10;3F500F90U6Uuk0kZcmNQzXp7rALN85nXl+IFIyJoCvVVaHzEwBKmByBwCbUC5nlrtTcSEo1qXvby&#10;ohZsOhOa+wZFl3+MyRLQKWhUUNUG9UsjULrmwNQDWKRW+zMFZrwwxCmvoFnS1NtDvRY/UPmrMGPw&#10;PKoLQXwH1uhnJNI43CorrmKDlk8IPGIl8GuMUuAf2+gQ84sX6lB8BmKbFQvsHc8BNaWPmeCETieW&#10;sDvnw/4HEn9xthFeKbCBM/gZd+fS8YnhRbUQuFKvgJOXqVycCzhIJOZ7F+130IuIXdKsDLoXgxRK&#10;DPrk05pl7rfvqH+HSzM964ZQhPfDPEJEoiSWFw/gIilhDY7mFq30qMRWlbsSNZs6dwLfBfDCbcru&#10;+ZIyMTwgu3YJmZOXu++MPC9r4RGSFy4xcAJogZBAhKsRD8+yfK2AwUj9RVff6EJd0xi78ykCWZyU&#10;RSIJQdY2KMBArYh8GY86d+astJjiEXZFCMOlepZ5rTo3o0TBD84L837jpwXVoFfrECHOhWNcgOZM&#10;JZW1LrN+rdUBn0xEGxsbQlAlMexfqp/zQIdHUeSHxGJOopGsQ9hAskHdC5soZB12WFNA8uoCHbOU&#10;QBsiiTHCOMHPtaehiyjcju6PFcMUUhNV4GVLH4jmUA1owrn08OQZaWhhT2nwWS+Cb2qigHhkKwul&#10;ElrZMaA/OIy9UA32wWCY0xARATdwMcG4iQBlLzlv7IRUv2LZvcrpplJ2tEqUj7G7PmrG8/VM6IKy&#10;kB+ZoNC6sCkwizQHin2NLyYuaZzh+HgQl4TSHr/AVoE1qpb4HVFVeplDHS4iY1p0lo5pJsy46QsX&#10;JRfxBtUp0JOZN0SnyNvBoZTnKfOuBmdhdLZMYPpNGDeygUWnOwv6y9HwDsaUqtbz8MdqgqaYqmke&#10;/0aB5FMjwIWeE9qsIzeCQ2hktzko+7ZAETDmpHgBQpuoFyHS4uL0Q/z2gCjD1sUTTmiprtJ11A5T&#10;4O4C8IFWkitcdHiqfe3qpC8JdufdfvJFdE1OOnuHDX02QmL2erdKl5IX6TVYQQeW3WlAxYn93xgR&#10;zLmLxYPnRl5+Vhv6G8AY+DSkmvo8mjC9DAXLOfUhac52a4ncQheQLM77Sk4em2ErdCi4YKPNETIv&#10;GiFxyxd/Q2sT2VeLTfA5DZKdjNgy3PJtWDFu9kMqAo1g35niZJRjwfM+oyCwi7T3m9S1J6rUMsib&#10;ZGUFkprS1Qws2HFR+QLSmObgH/jM4oShCtCWAS9oG8tJf1u7voY/cu7iq27CbAKbdBSRMoDX+VTW&#10;cqAu+kSQXDZddEeJHq+U+g/Uk8ixPTCfiEbS9SChQ+MbDVU1ZdI0oZx55vwx2ItqNOic+ayZNMOz&#10;Hp8bXsrd4mQhl6Z9LUq7AUOxkj6hXHXNgsEKGCGvtAX0isl3CeaDN7vMitv36Z4qImmdv4P5DsL+&#10;0AoGBMpVDHwiglErBviEhVTxmnxHvKMMP3E7aFlv3oKPJApCtioDTGDtVYIqNS4XgbEQW49rwnrp&#10;2Jjk2gg9Xy9OyoSv4YeadocL+nH6tCV0QNFA6zj0bYPewxlkh7R095CydJX7UChVzgJYPXTeNhcM&#10;QuX3AAWdX0eHLsCODp3id36mhRvMi6GfNOVu5rIfmwNBU1eJS4fyZfr1Ga22JH3RiZj+3ZIryjJp&#10;bW8+oyJLXRKNv6V93F5S+O9flPwxTIr9zUtef6A0/+/pLcc/9q6RAngtVsKLHPJtJJayqNv7bbFm&#10;y23r/uSVHpt5eQPSCJ/fgPQiZkDUK3paL6UpCwaSG4CUBUgrZQHH9vKBXlsQKTdKvNoPqmmFlIU4&#10;2cuxpAtuvZgl+Zd6MbtYIEt6lZyNV+oluhQklniI7HYm6nXBlEUqkXdR6lUTfDWkLKiyJL2srVIW&#10;c0Ave1TQi3WFXkl6b+hlugBAIL/f7/q0fKbX5vvSS6i90mvmEkcoCgRez5TFJ6UsOAc1GaZelimL&#10;7Qk4LypeXgGJ85oa9GJ9ikmklOu7ZJ+y2HeOD8RJD73kTNhY0XzfZbGh1yfcnZduM69k2GI5sfKS&#10;pF5I83oF/lEXmGjNq+FvmpcFpkA4vGyuvOqpLFh7jfrVo3lVcwp8DtmCIEvzKrTy+no0L2QpKy+x&#10;qizKp2qGEqk+QdqqlCLNi5tVFtjYrv0yet38/fSyAoz12pnVay3VyyggLfXSOY+XkQbAyiJ5Q9Ir&#10;q6Re3JUFWjoKlbZeZ7ozLIu/Sr2e4tSLUNAWUH+ql1WWRUTXS0Asi1L1yoOV16u+t+slV6oXSFx5&#10;9HnqRekRT/W67HvpZQomjFSvKF0vNtAXlkUgOSzLosr1kuwo9TKxLMrtOia9UDMi9QKvqZcoy+Jq&#10;S+q1OQFfkeVpM3bqpS3pZUgDXHq1r9lF9dJB0qO8oeIFRLPXAIF7Xa3ei/Tg6weYuRn0FfR8keao&#10;rwrLvvwR72vdxS+ozq+CXr9eB3+hgv4qYPzrN/dfSCaAHSDyboRlATP6ATsg0JUswOR1YB0MwYDP&#10;slBbE8ylZYHeCpbkCzbxaDD2cbCA6sF8HCEstkYY60BqItMKBsNsKgxWpApbgFXYuywRFGO9a1k0&#10;jvjSsdXCzBxgkIzQH+x5y2J8hokvNAUzHBaAOkw8yLhqw/4tiBW2Q6zqIoYKkNihkS0LLyW26plY&#10;ScsCGY4nZs+yCP0PgU3FZrlnfiO1LAghYpYti7qgg/IBA71iMzmLjWYoOEMamZgXswlgoDICptiH&#10;YDXv7IzxtGWB9jRWthqichs7aI6x5JYFZyc5ZgCgnY7VkQN3TKPlsXbjYyxtWZD5/ZhHEsjEcTqc&#10;i4VsMD5k4FBkHcXIQLUsNKkjUzkkGxCTbNUqGYn4kg0YTfY2nIzVPNlBgrJvL8pYtizwQCl70il7&#10;DS6LoLWoJBKwcKx9NZWRYPwqO25ZDFyZ6KkEy2RbFmnRspgCWCb+jbUsTsIkyywrLRMlRu62LPJn&#10;smzfV53SMhtTk8iSiJaCKea5bVnasl7LQh4S05bpBbwtwztpGdhk2YBTlsAy/IXGrSmwDHcr697U&#10;iuYqo6cMQ0Qu9622yuZHObCm7LwbV9nKzrcya3FrlooPdwt9W5mT1LW1stdZZbKOyqAcWBakEL1N&#10;TdkklwViWaz1InHK/IQ+jqhTVqW/qcyQZRFC/RQom5hCR1MqK/DbtHSpWJHKLnfWbJUdOBiPRTz4&#10;bCs75pWp0dqdZWFQ4yRZFg+NmuJLikYXtTJnQLjJQkhgu7eVvWqrTCRAKpMel8rEVI57uMqaXvbI&#10;eHCVVWbGCRCKQTLZMSlR2VjvVZkK1vWyypTKrbKCbWW3tTLUaLFCy0JIK3PqtbIbtJYgUW37Xayy&#10;+daeMcvixfoosFVZwwzYyhDEHoWyV4YcXbRHEWJMStaxgUCu5/3KrBQUWfYzWnasZTFIbZnSY8sC&#10;r5bFbXFchi9oWQy+22CXCQqZa22WBdcupXGZfloW1OQyqtkuo2kvY1Evay7lwLUsWjGOA2lZyMoz&#10;L1O1v3WZQ2J62Tt42C8j+SFRXKCf42IT1m+419sPM1F2o5euNgkNZvv2y0q5loWTDn5ZVAz+fICC&#10;2W0dZvN7K4LJDbMXAi0LT7819Jy2loV0mAlwtWT262FmmZZFZdNZFmIVQsz8lJbFBJ1lwUKWBdBu&#10;1V6psptnWfTjMIPeYmaKqCAz3R8zCS2LajHbfcNMmGXxLg215/ozA9ebtCwWnmWBdR5oWYgSwexf&#10;cyuYyTVnWSz9ZDSYKdUv22JZeGopFtA1nF+2e8EsOsHMby+YcVgWsFCR29NfBDAolyVWBLPvryza&#10;mAUzh7VfVsKyoDP0MjPslyHgRFvuo7+MroNZDGbHgV5ZoJ7hysItWUVFTr6pM2Zzh53ITEhHZr+s&#10;LBLIMSSxyOyGIbPXQGbKKgvVzXkxq/sLMmPNcMqstG9ZKjOg2XZQFIpZme0tywxMquvjCFYWvd3I&#10;bJfsoKjpr4jdVhb1mmhkNtsss1KblUW47BVpzQw9PjMujGaFnGaxcDXjJLDZv5VFiMdpM6Eriy03&#10;U2BvRp2BLOFs0Xac0fZyxmplgZ8zOeoFKBinzhxXFhTTZGmUnaWvLFB3ZaHcnRlJPDugeZYO6xlQ&#10;37OH0GfVgZ9xtf6swAFaspUFnQw0VlfQNFcWvB401IsXheYuhkY9OrQGQzSOmGhRUEXj5BftAzTa&#10;9xlHY6FHS6CEtHUbaZDUW9KI80l7bESl/V8sLQAD5xSvLAiHaUZbgGVRw0xTtZqmjGXBNEvnQFkW&#10;8ue0AOFpGH9Pq7sToAZnpOdgk6h9iKNmHSW1hlxq4CwLeaCjLAsno3aNVGtBVA2MZSGuVXMaFrqM&#10;s9VaqKtB4Vd7wLIYfFgz62ONesxaNZYFgNCa7lytsUT6RpVlIWtrTtTqWzNnsSxavx/XLA0sixq6&#10;lvuVBfug6Jr7rrGvLMw1WDrdLZvQeXytqX7tg2URBmw9gMHmSIVtW58eNrontgy2mcJgjs2kkG2D&#10;JJutUrbKVxaQbtncJLOhuM12ATtb+p8NqxFtn1gWgzvSZu5jHWlR4Lft0WrjwLLA0tY28q9tgcg2&#10;m6NthV7bRofktm7tNtZYFhj1thGWRfb2296gwW3aww0bjBvohtwCqNyinLmRnOeW4KJb8pUFd7rZ&#10;XFnMcnWTtgZ2Y0mML39l8Xp1u7C6QVl1C1iv29e86cpi23XztrKINLuV9d+HgOvKYnTm9mfRbhYL&#10;Pe02E+12tLib3sqCXu9GK8Kb+I03lpUFri1vzz9vD1tZhE29Fa617E12ZVGye7s3xDf5lUXZfEtN&#10;WbBZ3zynLAK/b4Wh3yCAv01v/o2FAK6hBVwUKHB8UxZYO3DHTHC/nrLIN68iiUpAm8zB6Zn1/yeR&#10;VeNMVBaNN7jsU1kQlsQbXLSbMETk7gfnR6kFgHAXqrKYpnDXRAl3TmUxIwjnEG1eZXFS6UM1Dm4u&#10;KwtohMhX1BJ5rMsYX4OTpcGhagUXvIKtLPLMygIUwTmjgoN0CK44rrLwooL745aVBf7mqxWcE8Sx&#10;4F61VhYfu1vBXRpu/cri7CMJbodlYUZwjxlq4FB+ZaFpmBys0+QNnOrKgiaBk5aAMxIbdqwsIAAc&#10;0sADEnBL9RsPTaYBcOHiJeAMjIDTcldZcK18lg5wfw1wj6qymIV1gLN7wu0onyOWDlzCKHDQQTYe&#10;vcaEqiyeKt1OBzx2CSAqTcvKAtdVFicryAR3oMpiFnW5jBFMrjO8ymIzIV2C06PKAtewEz7iKLIJ&#10;DhFjQSCkUmXh24utsrjLrCwwyX7B8aqVxS11weXuBceBVcdKWBbiBKfqWWYqwQ1IKoilSe0P7JXF&#10;WsFZMA0OfQ8uASMcYwDYcgRFZmG4BwWpRGZrBYfmDIcrh8MNlIdrF8Tx8kXcoZO4NU4cUi7Fva4s&#10;litO8Vuc2fqLawRbWcx5jLMPABs0ro4csnHQOxZygdRVFn5GqrJoWXF2KosVfpzrqixwd5q9ZKzP&#10;grVyPOROYeQOFJKjXiVXSmUBwceSKovGtlplUctTlFMFohxtKMdAdUXUM1MohxN8KSinsLJg07hW&#10;WZjXgr0cVFlMeJz20DHDw6VcFFXljECaeQqYyoJxFzkP00VKDf0JTtG8o/AQxkJ85VL5S7CcMCM3&#10;p76vnKqWE8SgAcsZw7qXC6nlLkO+kQmgMSqLY7TIlmNz4kiLIUnu47WcMPOUBUS6nLy5HMVyuU9R&#10;WQwWjvAxZUE/TYnAiFjAuVyZU0NcSlZyopKyWF7LeQpg7xLeHRu8LD/eWDT7qzdlkbCNnrKgS1QW&#10;EnzD6+3fUivaJU99eHd5qihhES/qBKghnGvrHuSCyqKvhYdzS5E5p56yMJaoLDDJrs6xl3XOIa8q&#10;Y3PuD7APpLKI1g86p/I4p1VlQQydMxpAbHauLja8eI6dq7JwXM9Fp89V0J/TCANd9AcdO5UFjqEb&#10;YojuQxWdeMpin9F50D06dka6hE86GxaW7uUwHWo13YWT073t6agi1L1MWSytUafWUqfmU9cBRNUh&#10;iNW1/CfRk/OUxUlZ3WQua92mLFAotfOOwoMXC0hryoLTOmWRTJSujNUBAW6sR2XBcCuk+MSRJHym&#10;XJ+6Oqp7V1c2UGUxxDrL907iPn86WGKds8oCOawbYdZ93LKOVlnXALAVXTYp6iY7+VintKqyGDTP&#10;QmWMdU56dQsGTQks7+voWSfWoXm7mEpCpvNRWbQ5mSKORT7rEDAWBJLUlIW/HElZrEOdIcqi1ECY&#10;KiJFpEtjnaTFogI9oCyY9skCB1l81gG8JwtaQJ/OOkcZeda96qxjs6q2nywgXetUAxMD1wViYrou&#10;S2OBYicLIHOyoHeTxZXXLc9gidelweu6P5/kqD7edQIV9a2TxfvnrFRNa91k0Ye5zlCSR00WCuQ8&#10;OpNFttmhyQLyprlOUrnZ2u67zo27TjK5fedksV5/kwX2wsniOkkbn50sxL1OqIV+zH7uOlfZu07j&#10;ZEF5r1MlrCDE7mQR7XXy+tPrFo6TRTTtZHH8eV3Ml54m2HFdwy4BF7t0TxYsfOwMAmAOZVc7x5id&#10;B4Etf24g2HE6WeBdtZsGWs9rJwtrfrbbH253wLxd9II7Elq5DVHcRTmbXuvJwubcbTpZELV0ZwJl&#10;McOhXrsdysLsDkXwDilyKu9gdCxk+duLsnjYYkZZVH/uTKQsprjvnCO47X7HhIIreEYpgTftSvBY&#10;bPAySMLLmbKgcgvPPGUxfdir5Id3N2UxgYTsdVzPKlREIMVTNmXBt3jQPsYzY+NxfVBCKEVseOQa&#10;8gLq48n6G/J0AYc8USmLg4PkLU3KQpYJJZRInlO4Pl6TKXlJ3t3z5ExqO5FHXZLXAjTJ80CRl2pe&#10;IhZgbJIv8ja0lDwK8kwmZZFo/K8b5LkX5KnJQF76by9lcVU83mUMDFNXkHdykTcYSh50nLwCBEMj&#10;vN8b7+aWx7wpC2wDzJvO1IMumXdORZqHEfA278aYnEe0jZ2XgI31PB3n9LysLPx53CkLlAe9QVFZ&#10;lAXRC/xHzzTo0puA3qGyUDrw92iBKSF80BOYsjDiqqfYlIWWakJas5RF8iA+gpTFulEWC47rGaDX&#10;QzvYS4zFHmRSFiKVPal7QOtlllpvvJQFTOj21L893LsOkLmXFdU9Nt+7x2pne4Hhe79Ofo9tygKP&#10;gG94yqIt+OI8hU82ZdEKdfgSNxmoTXwC5sUnnbKYOD4Rg3zmUvIVbMqnNFcunwc1KWpkvgTZ5mPU&#10;zlf952MVL9EXSNJXetPHM2WBltQ3pmHfYSmLaOsz1r++B5B96AiARMqCp2rOgCV2qu2Hjdba+Fj0&#10;jvs0esp9QPbcxw2pPcn1bE/3mTL6WNCyx6LU+FgUZdU8XAQR8No9Fr7qoCRPG8casThR1CCL7htA&#10;mvyEuVw+w8bqYzFWL4Pq/hr1PRZsubQrH4t7r/Q+VFcj1nTfg/7qPpWJzdFoFX0sJOdjgSrk0sOK&#10;svtYTEjuiihd9wVg+ryin/1Y3AKEz0X71H2uRZl6Zcxsw4jrPrrEQHXfDb67T+V035e31cS5T0CJ&#10;p+TrtoAshsaCCDyNs1qpOuLYIgF5+zUCWRx1QRYa3eeGKAj7DQB1cx9lsixgeffJfVtK5j6uj+4D&#10;a036WSF7bZAFj7/irZDF499s6nrIInhPNDrgbZKJLFYVIot3AqLuu/0ru3UfEsxoTb/ViEtl9ylr&#10;3bfqPcmKuo/qK+Ehi+n+nMhC9brtQ2QhHXPdN6Pug4Z6k+47m8gireQMOl1TJwl138ZY0n3WfX/o&#10;PtGlnFQyAfXBaOpHXSBl5dORzWcg2rlvTz06rKDIYnWNFGrNpLbRfWxG9dy3c9gGDRB0DTD8FQVc&#10;cRDgkFTMf+47ZO6LNzV7RhaoOzoGy8p9DZg+X9G802cxc9+jY29wyX2Bxn2oXsv8NveQJD9xnyIL&#10;wn0b1QBRWCS7yMI/4ywjizZqZEGqkFE+sAizeuiCEiknBej3uM9sZBGluA9lqFIontUl9/mOLPB6&#10;3DcdpRX3IQn3DRTcJzWyOLGDr9XfPmi9KjCyuCzV2e1zxUpp24cZgLh9eEB9Iws+6eORxXPmFJhn&#10;2B9t+zbl9o4svqRR23e1kUUIiyywJswAI4vqzIty1+M1smAHn8zStn1gmgRSoRLVrLaQomr7UEJT&#10;I+cZ9QqxTQYwGUYWVZMBboQwt3gAFVn0bR8q2j6KIxYl1nP9lkQWbWYgwkMWbds+FN5epLV96+EN&#10;RBZfAxe3b/tcIzsdkxdMPWTxg7ArydMHIotD3L2MqvXJmI/b5y0jkcXmxaVYknT7HP7zLzRZfomj&#10;yVyorsB6tgCZ+jrO29dqq8iiVvs+Kyuz74REFjuLk4AWSfGRoqPCCVrrFUx5HY/k6y0IY9CW2Tfx&#10;U5O1GV3p7BNDkpGIpC4cOs++h1Yuqk2dfQeafWt19gEa2Piz77jIInp09vGxcZLHZpt9unP2xfOF&#10;gD40+9zK7BOKLIaHFBdZuLiqzXUez11u9pmimhtGFqiDupEFFYws0LjMPrFln3yRRTB68ZE2MHEV&#10;WRzd5vMiC9tukbLv37jWln0WWxlZbOg0MrZUM7JoI1WlYjVAhNdRdZGF22+65mtcmUgA67A4+cw+&#10;D0N1GVlgkANCs29dvIYCRom9yGLLgLPva7OPGXVmZPHqLhCx5V1ksR2ZfawiC4wzl30+oFxkEQtF&#10;FrrZ5ySyIIzl6vVLB6UiCwWZfVK1Y9zsO723yKItPu4rdWnIIAL74uwzS89j4HaxFll8pchCrtln&#10;rVtkoWeluvhUZPHBaYSB2VfZNxFZnDK3YrMPgEOdfagOWXAIl+taVvLz7DM2u2VSOfuUhiyM/3fQ&#10;IYtmQB/rEm72/cKPJXGGLPLsLWRB2rWU8l5XlBJy1TH7BA6yqIGM0vY3+wBVzj7afEEWIXr20f2u&#10;sy+KtGm0Wsts9kmSeoc8jojwpYFmXzjtIIsEmyoapMOksS4WvZeQRR7A7PM6kfiDLNJvK/sunXEk&#10;+zRN2Wcj4JZ9eYXZpxOyoHp22ZcUsqDuF3VXWm0jZDH1vRWyIDVDFnArZDFyorFmn8o+qibeFkIW&#10;UxNXIQvIXQ0b6GUggrezjzlpZcJf9ilqdqa2NUMWLHtaD1mw/iciiwiXyCIpQdnHaqIadGrdVKcz&#10;+yQrsqhMfSIL6pHcEFmM3mysbWaffcgi7LIPjSdQRBZDXp23p5zIYs31VTQii6cpZp+icchiDDF/&#10;z5AFsgB6yCJ5Nkcu1/R5kpL5aBmySN/nZDxau4gsDOpqgQ+5+5DFlPfORrnp22XfGUQWE2afz4cs&#10;+KwAJ7lwNrKGLGrffQLhQMLhMy02+8xY0JBFldnHU5t9ljPG2cfvSX0hCyIJWZBeSqt6r5AFfMI1&#10;mZ4hffbRHWgf4ydkoUo4eZDFJElNyIK30sKzT13IgtmSDVmoYzv75vLG7PN4s++T56PagNDMPmpP&#10;15iLg4PTqiUEkcw+OclH3yROIMywfyyWDSCLLWefJerZR6nrnzX7LCAiNnsgi/9zAFngeytrCLJY&#10;5/1kl9m3d5AF+z/BU3dFFu5h3u7Zl+dXWaRIyOIN2pccZEGffbz1kgXaJwiyKIlAgyzOnf+U/Z99&#10;Di207xGy+MBX+tn3C7Pd0HTG2Wf9kEVOzd0MWXSz+VrMa1ALWZwiX0CE7yALleln34FajLPvnr9M&#10;FWShxukv+AJc7AcOW1D8PksQKIXcAwjyYLvGx+9/5u6IamQmcqt+d3d3d3d3d3ePu7u7u7v7LEEg&#10;k2Je1f4R7R/Idh6EYRiG4ThJkiRIkgABEAAAAAAAAAAAeAGhP5I+Xz/oPUwy/ge72F8wSet5Kbjw&#10;On/A8aTmwrdmZxLRfeSwzEfhA2O7SBFrc5Vnfo5U/JbFNd/PYNrsSNk1NxjLut/lwu2KpO25JKp6&#10;j5V92yVN2/+r67wOqvrmj7G85Yqo5zeh0Wtt4uekNjyGuaFKL9y6DNutSja8M4kmbyrF1ERXtbvV&#10;2KbzIAIm3xAylf4J1eCyyPV/Zsn2/zTvL3qadTyhp/w/xiLH08rC67C0a7mlafyO6GmPASWu/S1M&#10;8z7J2sa3mX7vVWfXzWM9c0uSwuk62MgqMwCFGaoJTux0jeBhBFZBhOiLAiUJzIWaub24bbkURHSk&#10;TAh5MbJ5lvcqhDCBJdChyaPBRs8VBwpYW4uLlvvGoPdWWTU/mRRjX5dpcBin+D6iREzNgUYX3QHE&#10;uy7++DCGP74MHxDN59q67UyMS2YS6ICyBXFidJUklb8Apoz1wJSxHhhk23fA4gi8gRQ3WiN+Rl5J&#10;2u+7pOgk3hDqbK0ol9KMSit0VAmeE5Fe7GMyjI11msG1zm89y1TDI5FkcBUoU2AnUk3O43TDc1Gy&#10;65hF8x7FDyutgeNn7AIVSmclSNDeXS49L4nKvluRMmUeUQlT50TJcD3Str6Ocy13JI7tKXzd80qR&#10;DE31Yia3uXalIzBRLQrBg+dKBRGkLgkfVXhEBaxtPJbJq84x+NVJNh8B7AHbTrXIPVcytxRAKrYR&#10;J1VsISpbZ+4TTT6lLee7sG96S9J43QxTDaelVd+1uGg5oBAcRxmauZXGNHmR1B13ZC3npbBoOPBL&#10;HG8FEpiqB3BYgY7wSVW9KNVwPiFanUWK1dk3/IKjELtx4nGMLrKCdS5R6bY/4GACqzghc0OL6P3M&#10;si3nZG3/dZxruaZrum8WU8azd9boLdUqtWAxjKzzRO+VSLN3M4nm9jyO59kjW+8UfasLv9Tv4jpn&#10;flO1PfdMgttc2re/prnuV5HmPNbolsse2fqy7VtelTXuL5qq+UvTd5x2Sa5zpHCtJYvitwvSTe7I&#10;uY/xs+THsEHqX9ws4f5t8X6Ho8TnMUXtd9olmx1l6GVHjWZ8ksiWDwmSuVWZ3zvwKDVOQU6Bd6hp&#10;7bIXtB7M5QzH8gS7qco1t3AMnK6sBX53JH3PZZPpvFSp9m6itvlgGHfc0hbsRgLYA3VMhpGZybJ2&#10;0YgWZ0mu44iicDos7Pu/Mx3ricS1/C+ohj8SxXms0f0/rqD5SmL5DTk0vzFV3OKcpPe8sa09rwrb&#10;9ntb5HnhGPgdjjPNT+Hrnjd+Y2wiMXxXKYq1i6bqPpjLGQ5sK78jQVmzG4vgtyJxbW/ChxM5xa+q&#10;TYk0e/NEz3kvLXyuy9Keq9q2we1Iy3wRJlTjDiVMaEGiN04khu/SZNjOTJqhbZxt9SvrPe+JCv9L&#10;lWhtkhWvNSQpfK4K2/YvPfd4Pkv93fM4rutA0XyeZ/tPTYrxSdP2/6d51wMRAo6rKEmziwDX4FT4&#10;xuQsULzaUOXZG+qqnvOA48bKAiGGW40Upq6JCpkbFVnOF41ocSYSLLd5mvVY3LNcE/V9p+Ncyx2R&#10;Ym1IV3G9R2qeM2ES5pagRJTaBxtl7xIiYfyID92nrtjrsqx7GTfN9lwLJE9fIjHtPRSi4Ubg+Gpr&#10;4cOMrSIk251HsXxoarZHbdn2FqwI4gyAAw4pNIJCUjTSszkUKc57IJEqu1CSlHZCSE+3hA+gMRC+&#10;ITOttMvN+gyTT4AiiSNCnPKSEK/KI06evs8k2A2DjMdxlWe8j/PdV3uZ302ZZm4fSqLGYJxjOhiL&#10;+8XTNe1PyqbVia5r8pypGt1XvDKbELHSWJ7gtwYKFFmDDSMyDS2WyDZ+YeqRIBm9I6Wr/UMt+1ue&#10;aHno0ozedEX/a6JifZapZveBsvk8z/Z/6sqeE4sR49VwvG44Wyi0lqgZGsY5poMIvdDH4lp9hznH&#10;Y4LuY1hR9Xo/Tfpc1LR+V3WN24Fx334s7DvuhM+rDILifTeF9H9QE38HZsnrgVvsd17cttwYy1vO&#10;mmSzn6x0zTlOdl5qmpehk+THCClx738/Nx9bjM/pLO92VlS9Xtn2Le/GqYZbKZKlaZ7k/DOZVvcQ&#10;arGDxS+5iV+T+EPlarxlhuk5UnHd5ZkG3zLF8alrO87LIqfbkbLZX5rl+jap1h9J33PeFvndmSZu&#10;x42GoTVwgqjFmX7RUdV3XBJ5Npcmw3UcZ5pP9KTX2TjRcFWl2l3GWeZblWz4I3FsH66M7b/gGj0l&#10;BY1PptD/QU38XRaWnofG8iZj/JKfMdbyruN5qvVc5fmeTabzSVI3u6ZrWk4LC/8PUc15Ieh7ziga&#10;r+u2tO+yy3CchhZA3hTiWHvLDNNblm32LjfuB8O447y4bTks7dofJE3HTZdo8+xSnKd5kuGApOq+&#10;TNOc53G25aao879QlL3PiY7nSda2+5J27X6VXo1dnGL3Vom2kwjJ1k9jGU8EneM5Se96Wll4HVdW&#10;XkcEneMJSd133GXbHLEIvpcIzeTJorjOA03H/YbdNHPpJa4y0dolflVpTWQafGo8v7kk23EuyXYc&#10;z7P9n1G+8bbIthyRdI0X06D5T9f0nImwzA3yW5MrhXG/dIWONx3G6bJINt/n+fZfXeV3Q1J23BMV&#10;/k8JlvEkSLxu5bBNz/Ns+5Oo6b4T1oz/oYr1HExeqB7QoWPlqOT6zkDX8iXB730EjyWxCiFLai6U&#10;MIVDmDiJP1Sk2LDNMzt0aVbXgIUzZ9mkQuNA0vS1QIWQF0nK9801xuOAnnA/V1ZeN4axv2AiwXAT&#10;QJKsaJxmudd2/oJIird+wmTsvGHybW+cfN/Dohe+Mx3rdahpcBcYkYKDwQbNERJZxoZ5huGeSXC+&#10;BYrX+7pc28M42eKGpmi/Vwuazum0avMVr8BQ2HN+SFTDCz3jd0RROF3StB3XbUnr1zhoPdYWDTdl&#10;dZMDs+Rn8Cj3MLJF+Rx1xe43AZ7tRtF43djWnre2cf+xzrJzBhs4T0BPeN2V1a63hbXnQVHlckZS&#10;N74PlL1vmsLlipxwMLi0b/9Yxh3n5e5hCGq+6SlB3+64sPO5q+0Zj7VFw2GXYjuRGLYrVdxzSFB7&#10;XjN5Bv+AwweMBI+oMbH4fSOKymMgPfEyXJRtv4mTL7WJky80zbP8FoaB+9Fg2PwfatitidrmZ1nx&#10;eV/ZPIwsLD3Px/mWHF2HP9vvE08iYsUOFbX3pqiiqD1jj5ptzNq7lBoxS4yq2qvEJkbtUSX2KFV7&#10;tTZF0Ralxtcv/f0Fz+fz3L3v3ve+53XnFrG1J7jB239WwrzsWObgyYgtxFmycwkIazk0er05DDNO&#10;v2mdKtvtEPL+ULq/dIsI+1o7XrfsxWcGIZ3+Jqkpx8L4+BFBUvU7oNPIZwD+Aj7ITX9XmW6RZtQJ&#10;TdaSvX1FjPvUt2HxUH3k26b0dEipc/4Ek/0859jwWbKW2Dkxq6iB1bOl62eWO3Ww8RXLrJ3Q6fvC&#10;uwOpRy+frvi7SRyET5jUTCCCvyIL3Hy4XVbquDKOtThybfhGvz0y/HopnhkQLrf5p5yraFLS+d4A&#10;vCNs2nzp+btquZO3gns3vo7kGtwdVzI6f62zdV5SHBJ6zoPOPt73byNmf2O/7Y5fIZJqfeKWcxA2&#10;1ST/+E/kjpXPyF9uY8FPtPLd8ARXX4d7Qk8N2XejuvHm0gwHbuV1M/hZnOMsJy4EsFZ6OsvJeNze&#10;Sk7eY0ZDu5t1fJnLLMKqe1tu8HnOJtvp8Lyj7UZ68re8y1IBZwP6XHHeK3SJyf7R27WWBAm520r0&#10;uZhRY+v4NJaXpu8PBZv9ESWbpU0OdNO2YCPEb/H5Sx6cl9hnsXcH4E2f2ifuxYcLV9nXvfYZBzLw&#10;0uV3hHtHbukeATUNh2GnTbedSw/kOSusa132d3gjlxxR3koT766XQj0Mn/BGNR3IWywHmi43sD67&#10;jMkFEFK/6qeMF6gCf7YBd60wqZcMM6k2LfBqzvzuhZ1ap80m3dnBDN5djyIrLerjrogLDru7fGT/&#10;03fdLiVn8FBGa/NPSVkIwwvM7oNSQbhChs/J7sNn0oW81hTfSc4zPdaReS4bAc6i3h28AtevS23O&#10;3ze53aZn0+ujJ479834oGPPHJnc0nNuvyOTnjMl/Hutaruz6dDAhtR+aWfr1POjjjZ6RrE2SRJI+&#10;zYifo+GPOZPY9CR1CSmfmPEJ7qOzLMwLBln90ycHpx26jl9C2J3l6sB3DFwpFwqjmtftE28iS3bJ&#10;5Q+DjWdlCkzNxsunWmaHxD3D4K2ed7awyx5vDm/+LMw1ci0GuRjmP3NBHz8yeV8Qg9afJ2F/aCI1&#10;KmMzZug5JD94g8f1V1jGTXhH2Y2h2Xm4y+VOps9BwD2D+lwNy9pAm/NgxKTck8804Q9gmF+svB6B&#10;7N87uz+6nCxLHbV5GN0MMmFWe5oCugTcrik3YcseBTtyKX7JrY0fduHyq6c5Zb87938/PKYyq3lT&#10;EoLf0HON5yZlKlG20zfSewHiI+23apWx9jkfby3mL7+eVczdSu/5P3781waus9LtoLbZbj4aIOrJ&#10;KOpg6meFaTjfyg60SW1OEuWAWRHdXz31TwuGS2t/YDF7TlmcaNW6ufTxVkj3VyinWtUBp4cfbeTH&#10;XXxM7nZxqN6VXvRWMGwKE0jYCbQdva6DWh5lXcuGE7fPIVM9FRJoft9F0947H0VfkA/yf2S1GPOy&#10;yfiz8mLwsNuOev4dQsw3CbYSZlHwi6dHSt5w4JqHu+WvAcfLz6kOx/n1O1d0CRciILXcEmUtumfV&#10;aj/KRsvOlQ0DWPHIuHqTc6JkIh5W2ZG8udRxnKUl8ZeUS0jD8HvawtuAvMCGhsOSkeabeG2LDzwC&#10;c49choLqEpZf7yjPC9J/wb8hWRgnGk3OtWj5Kz7W8q1ze2yhY8eWS2vd/6vwzZFgbuavzaaxNouJ&#10;s7wBiXdchEnJ4pIvNd64B+79Rohwng0+MiuckUqExceAO10wPkIFXMlnZvZXT/EcJNRx0vfBgtBz&#10;PSm3PAePKHz4tueL3344rB9yDvxyjZzEhlsUHBstnNoITR8Vt/fcaJj4fxO0uvWyOAsSwJ3cJaKq&#10;PxmuC+lmmb3O2Qk+igma87I9DJYYl3gSQ81aLqKTU1D25qpzOZiZamY8nOfL5CwX/B8JENdt/Cak&#10;0nrg8/Evu79QkG2uswceNLJcFfKiCdbnzeqtMjTcSDdqubweVm1s7yNjqYeTtP/dEs7/YFZoDj6L&#10;2+FV2w1U1e/8pn9SW87UcuiD2Wxj/NQZzmnq16nYsE0Y3PHLWdi/01vnm+eBa6YOeurAOs/thcNv&#10;shrjs5YkzK8OWq6nMq9EdVkarc+TSn594HC5+twcejt071d4Zqn84zlQuaBbxPQe31mgkPbCN1X9&#10;y3Ayt88HrmcSM9ZHwbvZbeHuOq+Xg2p3kQwPWKGbfygtBl68M3Qlj2GIrXWpvTKcboVbmcsRjbYF&#10;MaAwHnhi8rW7Y+L2oe5FeK7JQWDG+Yec4hUoE7cCJb9s3YHr6mmv8EsKPrWDAH3TVus3JjWvXXJW&#10;Q0o8zt5nNsoL8yTpJxiufpb8dXsZK787azRxx2IksL7mmoLfdd6NYtlP5pM0y+OgiTsJTwPR3nIP&#10;0KO3bpIeIYx7FvnOQlZDfIuXZZW5eAwXEKCrzuW++IXFuQ66vc9a/2A+FVInfO1lzT/9bkRUTjMn&#10;ecyO/2QIOREiknGiEF81V8fWNYNtetY5P3DYbdG7q7BApUNg+Ckox4H5+FnlfHXD4K3FSsN/aLWQ&#10;VaOij4b8bxk++Qk/kcQMPETZeXJoduxxC1re5rN313zJW+8R83x0Hs9zbM4/uv8+eEzLpPm/UURu&#10;dUX0IZfir9Bl6Gpjm6P8Xd0OyrD4zWZFUEwsKCvG6USy2yLdNkhqUeqzT8NqQ+2ZbJ3whyP34qNW&#10;v6kbDpfco7LFAsHUltv5LXgtvmY8kV4OdUsdD/PA4JTMKia1zTrWM7fhrA1G9z+KT++IfpJYSUlj&#10;5q3lX130ntrfzrv/MDcp6PXgbwgnmDj5NtLt1J2m65Vhx3ZY3ml3qonIUGnokJLp6jW3oKxehs+m&#10;m+1mCAVy0WKgzi1RKPYrqtCzDZ/+JtzI6sj6Js9CMHtyI2LVCPJBD9YA3IHjG/cwYmY9J5YmsQ3S&#10;quhVnelz69bSG6/N+s0M7PeHoz4C7vsxCLmdhqPwwizcA/MIh52IfrQw4eujnJhjHbyPf9c1brOe&#10;aw4LNFEbEzadDc8tt3gtWYYzjfa4Si+8ZGXuWAyy2PLfZWzN06fLo1iXyFnayPha3+JxUlzVLuyI&#10;jklQP7YkFBP8ZIIu/cd4OPZlbu8GfJEwbG6F0ZMHStpcZZYdPaL/czjU+/FG4cupDfmO/INd9u4i&#10;PLildC6+4asCzs8fbi2XAphoAnQPJchzfQq3Go3o8zK+/UptNC3FkvMYMxUZ7VW/qqInSq260jKS&#10;KXgtkTzEVXPwj12bPQ78h46XmI5zGT2pPOPTsPPn6Qm4sa99hekx8y6267clfF0izpbJGs1Z2TFN&#10;tnY//NxXthvKeFYrigbu2wUsQXMtmaYninH1f02tfG1IE2IPPPcCzew7u21BZXiZITT57XimT+qe&#10;pkHwCoO6wtCRUgLZe5PKdevWj2pmv+XHrN/2SQ+dVv5eLhDAHRQJWMlBeRC3kRa5r7vyzvDk9Ylb&#10;7rdnPmOX76qzO4mvkm41x73UjAKt8TyWt8D2dl7me9u92hWR2PjYf3B42+QS6CmJ8GjiNtZvfzFv&#10;IGLjm1km9LWU3erZO7vvlbTY0Oep47Z5dh/oW4W7t2kyJFzmF/TmW/7OtHw4jtQqDn82HMS299ej&#10;WnU6PM9f9u72BxHnpTneXMPGl+1pZ0+sXtjo+icdbcA6i7V+XjnLGU9Lj51yC3YoDOZP14xgd6ek&#10;d0MZdz88bcD81Zg5DU3cFs6U9Pi8KDfuJaUnmXfCV4CP7wH0u0sh+DQmYTsSSiaJUeTsL68/ECdn&#10;mcajx2Pctz5DIkzXiXl+jn91VsJPtoRa6A5j5yjC4v2168s5yiS7Hb7Ghy3iXTv0FYF5dAR/1Jz6&#10;nhPSqTxvrhG3uGmDyS86ZxaGtJha6lh5MezJPjF2nL68Wy7rhedb2zJ78v8qjchUnvNCwrfzeGJW&#10;Wv/9gzkiZzmBR8i9P/UsptHRNzLH1o7j1vr5NrJ1Sv0C0DuKLFYfVSF5a95C4mmfb3/Abayj+wo9&#10;mDFAE/C0uQL3stbRbW/K/atqWTtcbTPwyXIQVMzTWt8td07Fp9sx/2CeYSKAZH9fXWs0cwsuIHPJ&#10;ZlquZSJlJupFVzVrE7wooDO9J6sTjPvdgkxqQNZrmYrMYBuw01hdoiV6jZyOc/OFwH/1dLLcScHD&#10;6bYreyHPm/eJucdzBGGvZxPfO1ZrGRoyHGVkOwatOwWiKpYZcvIZ8+7SjnKdRb0TXbQz1caoV3eo&#10;x5k8ndrK6YjRKvtHTUxnL5kZBpmHzKadnubKrHaJ7sst/Pl6B91wbr0Np0w7zMl8Uj9VP8Ndx5uZ&#10;2zgt0Rg1uzjVZmD5NM0hOTHDNTbMtUVFed41ZTKJDgvthFa/06q33O/IeDjftmee5xqQZjcfxJND&#10;T4lJPUbM+8onqOXFRlai0S64vQg7+xeRSFQG2iG6CpG1iBFo2dHadSyvfMWzq+kSO1ypFaulXRFT&#10;uR9X6lYTP5B4GEWnYlxkuZ7lco4dsIvtm6rdLqjybC+vlp04cMx7kEuyOeI0s28hae0ud0/aUDhv&#10;LJ9CYAC+cTbKKcFpDJacNgZnnEieHWaPuqa6jNpFVoIIfGoWnGrN3Y1WvF/iOU7sRtX7cYde71OK&#10;LAV1P3XejqrFIMyu3Bx9/nFv2l+N2cZwwRvXBziHmEon7MQn746ZmRf1kxO+H6ac640chGYrPE0Q&#10;c4FVhLrYaLri9PqNJpM5oQcd6K8ZFe5XiwmX3/De22456qU839RmnJFUMNDr9NnXotptHFU04N2w&#10;UOaZMikVZ4mh3qRIewN3bEl3ja9B9g9aizl/F2UQu3pIG+DmuOytY3z+lP9usmBzSI1hnZS2cIox&#10;nFIbpUYUx4CjBlDIKq4D74o4O6xxqWkRKqonMrGpkvDSGHAQwlhLsmAPEk3oq2GkbmNqwl+f84/h&#10;Hf1at7FrtWPpeLDNtxNp+OMTKN4gE93ggr3AUv+Ok7KQ4ov4Qowwb6sAXODsosrIWIHWP1EqAPU1&#10;ACEZdoF4vXAL7BJBQcdJKcaO2Yx8TVMany6A0P3Df7A/oOOU7VQKfG38JK/K4mWFbIG+x9AZNlOU&#10;OZ4QKpzO4ZguJl7MCFDTZiiMJKSlpaL+gh+UKufMt9ZPyke8pqRCRo7ErasS4ag5iHE03CQCH53J&#10;htcCVBlrlHwaTtsQ7R+r9MW8jM5+7DhmX+FEf922DwqXl3qceBR4/OHY/6vrxoPNK12EJBkwB5mt&#10;8fZyAlj5AOxRhDC2CCitNBsBXHlYkYh4UhoYDVZX9HdeK8eURKWaXyv6OqZ+flea+4P2cTp03oIm&#10;E5qfZprL6zi7ozQvETB5lqjLUwz5jFm3y7X0Ksgxy2JN9vDtAJ09c+gZgtDD2ZA9YNDkeiQ1DBAZ&#10;SUKQSAyMAWnXi/USwPD/5zyzz9k33bjVeza7LZ788n3JX3uh40fmY0vvHDw2b036Tqo8rFgusTS3&#10;aVL6vKmjh4QjFLRkxFr+QoUDpDxU3r3R1CBABPAVlE4VFQmlRypGAV98RxGSXqt6oypIi7qrTRKa&#10;Glakyx/o8+ncraSQQ4vwJiJcQhqeuukuN11MB+h+U7GJelZqYcdMX3KEnyUvjtOKtEFpkLLCpbN6&#10;COFS9ahYKK3iTyWgNVUEAQTNjboDk4kTVAydeF2DX3Npr+K32VvMpTwQr6JM/HyHRL26+v4JYW0w&#10;v6C9z4g3tqadwjR4lVPA1gXr567bKE/6MF4vXtPgnsuXNS4u0l7S+EbQNjoNihVOZHmCMoPBeZMG&#10;Zy4wXxAfuepWWLYah+IYYyIb3gcHKXnMT9qJbbxo5U4i2qw9M15pbr2TZL4kSKSdqK05RDL4Sqek&#10;94SryvYSl6iYbafWNxPTQLDzncMhYqetUMDPzByjIGZVwPldUqNyAWxXVRmb78NQCapj6h7liDRj&#10;pjbQqyCd1MRxEhAxLAAATCY/gQBZ/DAsKINzDxjOYICCAJBgMoR0DzGtJJTNLpqc4AVfhBqYVRjN&#10;C3jcwjWUy10mfIGA9EHq7LSsHtvOXpQ4f12d/binle3oTSlbosHURjVqgtzspwSwq1IpAwwK16IB&#10;WG8lUjiLcw8BnCMFQOJQuAakEHdGge44ZKFALMNsEWA+YhQJQ32KbRSxNh+AlCslrjAmwY403ePz&#10;dPx2l3rjVL2hiPgC2bJNYiw2P2pbQDBf6yu5pnYZ3U++dYIeYprolIgoMmsAgEoSoAwhZkqJgFJK&#10;rkVAGUwUo6AsDmvRUCpp/Nk8KBSRuHtKBA30ZwSYkjBPE1gCEtYrTGQTt40d4xSmoOOpc6f9wYPu&#10;+Ks//SKPXorlVUzoEFBrNpROia2GyMi9EIbsI+YTdwCA8Bvbewj42FAUDO7D9ThCPIiAhJoptkAw&#10;CgCQzUJFE0SLKXECOYyccQBaJjmW79K2U0oDw8oNK5dxbLbJWXpVksU0CeOVTPZ4Rd8zt1zm1t8u&#10;XYeP/RsXSpVUCFbIQZgEZcE7IYSY7adiLKXAmlIshIENBOeqRxEBeiLAXAxsYBJhEFUvRJgBRQhT&#10;Vf2J85kCdTjE64UmW1dY2j+ab/RDNI5/e/PbUZ1lfFLuS2M+vs6PggU1iV3wZbMUxtCaOEwCQOTi&#10;7j8VCeFiL3oioTSqbJFQVrlCJQC/M4CDAALXZO8D002yERAxfl8DsOlJ43CvwXBM3EpLoZG7zHr/&#10;wpThFkSmVEHv0TK2EX6QEXSXUEcwX2+Ntp+XCszPmwZcQCrFQRmdAYRwDiSA2CGrEARzqAcQsDlk&#10;rYHYHZwBIKGUokgicSoU6d0mAxS9MsAHQMkXzaC03drLUbXiyVYsIRwnpmxWZfhYQnamtIHpt5FI&#10;a8+ys/kyKR0LlpzbiotMVrue6Kd3LwRkrWnLSQChSklZB5JVoADqkz1FAKFoJAjAgkwBAeTaAITE&#10;JYB1EOjOXUFGbxzGGUc00gD+shfZfAlj75K2YffpdFGZ9wqOH/2GVxFC1u9Vf0r8z78ZKeWlwIeW&#10;o67HRJMDoqkiYqH0cilKEFIhvGPBUwCQ/zsR489K6UXkhS2X7YuGLYC1pS5xqzSPZkFxsdACAlZ2&#10;olJsbkXIxGVE5l3IwFLYR8IMZ0KhSB34UACqlAgQWQgbgFaK7Q0ORLWgGEuuCFAGKbivoXrsVdqB&#10;Mc7GqYkWpPeWFCOoXncU6tVKMlW1CmswOgW2nnWICoUPUjeF3WEKXuUJ01+F4fKq8ElI0altDUgt&#10;Lo0CUAx74wjgDilIPMIMFIEcKUUgsixFAI8DGwjAZjCpHEvGxlYEEI4u7AUJmlDxOt/bUC3q13rL&#10;8aIRLO5+ickO/qK/9J75R8yhpxNnBs9SbH7SeMl7CkWDNuILVKQGhNykMBIKBvQAxA1QQPrhQiBE&#10;dZgqAiwyLBYBlmTogVAYgFHR5HHDiji8uXt6QDxca2BSLnoGftwnVALdKFXvswm0L4nQKEynT3LM&#10;S8O4ZSVtdlz0ueM5rs1LVtAjWCS6wkEdQCndNJwSQao3PAkgRqREAMCKirEkfIUgOEdhDwTO84It&#10;GkproqgCIZNEKgOlUuqVgSJNBsoRSTQCNNFNig0o3zSZIl9CEPulAXO6xRYtxmwZ3yd7Wxj9Na2/&#10;oUsthfQTkIguDsCelYL3dj4DJQjUGhkFJVFEgcU1AUDYMCoCoj3sHQHmhbKBqQ0QimokJWCDRDGF&#10;+qLIOKXhYYn+UV/1imuXyKKAfBmb5R05g/u3KvGmDGBCXXnmwfWs/pa24zauWKBGygGAigMhjkSB&#10;4P/sTpoCJKBuU4SQsa39w5Y0DsCiuabZQ0wXRsIXASIBqedNgkD8yteSbPDsZD4e/JabfGmhND2m&#10;rcZdF8jVFuHZ1P1Wze6JPgf6v6opg64gPj0hYA+QkElcjgpIKi7078sBKCho+CeAyICNAAKrp0JR&#10;i0m/wYdH72FABFicqocEHmKAiqeT5ejh6Nck5GYS4GcLn0qtgJVbEjbYVSpX5rOF9yJKVkyCKiTT&#10;ga8N18hlTdxh9UqqBgAWVApHH4hmDQAMAfTiK3pkr3os1BoABiauKcURpiHX+wHMmhdUisQsKWwA&#10;Es6s+p5YdVIibu4Zau3YZTrtkgcqPJRG0JY9dNnlmSnHeP+/thmFhOc5bmv4JYjkZAjIoXxBbBBJ&#10;zCVuDcBHC/MeEH2KEohYctgbCFHA+wKJeYotiPyFN4CCL6teUQOdShXWs0uqsJ2hig4Y2iLuP7WX&#10;l2h8f2r73WndwTzX6ZCCW8WGVtG/SRVguKG6BiahI6//mRUMoCkZ6RkgeRxD40zR0D7TnB28Kjvj&#10;dR2Hjj3Bi7XzWzJ1zzHvS5ucZBnOhXdhs93O7ODEDz6/n3eyfd1qwV7D7a07WaiCtrZRlJxG4s5r&#10;QHJxxR48Cn6iIA5sUQSMePtiUb1oqKo6llEzTJgP8BgZYrynT8qty5pMVyiEaSBFhAa8L2Kq7tHZ&#10;zLHSNPiRqJrxPgjrfIRvhYjGqPU5vrP3ZAopnEGs/Vq3RhFT8AAvkAS0MM0IZa0Iorj7kXRsU6SF&#10;k+aubA4q+ygYCx7KOHZCcCoMvuUXh1AL8lcH8cHoMVMDAZsmffKG+NLc5eHRKCJhSBXnU3lg6YkX&#10;KvGq6Y15+eLDaOet2UgSKC2ElcsamDgZEQ+ltu6JAoTUR5DRTkpTp/XE0fZRyKIfiFybp6kn3zfR&#10;qSRPNxaAQWIUIl5WuPpX0ozLM8Vuj22YJ5smr5o9PldwWUp+mFN7O8Fr2g4SMNK8V4gzDFVUUWsE&#10;3NV2tgUmJZWCBVUbWNuQoJtUGaQAorCBtkR/vljauJQdm40pSs5vbzn4b0JSTgMYzfGQ3bdmT246&#10;sLj8pg4ceqVhMx/KSbsPVUuBuBIwc1kCs3qU0FDGCgAE0IMEUXMhN1TFYlgNn/WjTyrUaIK3oixz&#10;9aClGqwGGBUOrdop+oPp+6e9DoMhstky2TZu2pbeVmPc7vpLmBF7rJkjRffuJEg6RJMaBaFEgAuj&#10;oKpQRUJKAz5kNCkPZR6SvQZlD+YhEJFqg0rjbAdAzLyp9NeytfxUEaL8iXrMd4YPqL60G9/3a9bu&#10;aw+uyUaINM0spkOqahctSmzdabdePyblmmG9E6nLCnKnKlIDqiPx5uLVxjAsIA0H2FSjSwlWiXXB&#10;7HetodiFlCeogdjUaNp1nfiiRl6uRd9Tpf7KS/YEbOInbqF0hzlzXYnQcszGWVXFBYMRj4V1v/6r&#10;AxC3OhZQD4iigDMCIkjEudiA1MMoILEYlSLJXZS0YjyNOlshCPwLJCSZgV+Q8cH7p+5LBPF75dHy&#10;lLnE9IQVE3RlNiagk+99TSB7v7suSONxqLXSSZfo0cN75JeiBbarLkW2XsVubU8Ga5Y9bA+DJjks&#10;RTElbkwbDvsIC9hQduHfh82ZQTZLTuPzGwWHggMNjTpvDxXw3Urv1bbdjtqLToo0EctoEvpciFgC&#10;E0KhVKZI103YzL+DSVDBzriCnrGDy+3B22fe/G+FatN9K8MHBaTglXcUBuhWcU8W1kzQdgekBtAg&#10;x0JgzB+mjlsVoz9MlJLMD0wjj6dKMyeKfKP/NG5r67S/+LXAdydvr0RZwqfrrC5LUppFiMF6+BOJ&#10;2zoRMyO7w6KEY067itHoEmOPiCTJqKWN2kLZY/TUr6wyzzCRI0uK3aA5It3P3vjmPOshoR5RWPwy&#10;TnLkMgWZSc6Uiitv25AW1WsVyaePMOULYnxD1XBK3VE2+7rioOPA14OS44evxNsnrUWu2ZTPTW/f&#10;1e63sVfB9U+YhgJLNlpgUvKUfT3btbUnHXgxknJd4ncLovObgahdADa7PniixUWuFPIG6Diw9dDY&#10;p3sgG6IhFLZqXeK/zhtmsEVjN9vmXHXklb/WMYymz331U1t3f/TbK9u1/34lLq9ypU+34+ORcqSj&#10;J539vEc/XbV+tcIajdr2GzKHgD24KWjMunrGfD91Qf2qn6ffLqZMO3tQUch4oypbSCrfA2ZBSM1x&#10;L3mNLlevCZo5Kz7Ruh19bLws/pQHHctK3+X7zv3BUR/N7J/7rUh2E+4Z6KfELMoxE9lK7k9hxUna&#10;VtUqLp+dU18srOztOFcPShk3XUN+kilEauCH7D01ZRBYlnqlIp97bD204CRh2zlt0Rwb6U8jOBW8&#10;bCLi7KXM83rpFTWETEBeOarIt8uvwdITQ1s+1jtirBUJw90pni7PLVV+02wscDLFz+0p1TgqPFXn&#10;92ZuudaOZLndejiEoXzhyIpf5U7CqhTacOyH8qyvfY2KHW3f7jSkSDuFTNmResRXp3Qj+q+27WCI&#10;D0OjiZCZc0vsiEBLgVv21Sj3+NGZ+MTTbGTwWdaEG6CrX1m//XY0+HOjD2bdMsPD6xPmL4Ua+riH&#10;PTs3qbEmedDoVjTb0p6xvnAJkb7WTE//37Hr6s8yrKev7GSL7FyLB8Wgb23U043bhswAG7JTbCgt&#10;Xd+7Qd+VfpKsIMKfY4kYDH2r1OcN0anauzomCBEH8oOulp+dlTTWj32Ud3ZQMYZwCKPYY/yTru8M&#10;FZahaMGPXu3Rh6KfJTsCRjJWLb7ZCj2e8+VA1A9ztbHtB0z27lYT0Ks7sePeX7yGHZ4XxZ49mhZ/&#10;iheX3KoabhdLzVm5chblsxiCTJNtnjG4wEOw2zaZIPNSvOy+iz/24bvdq2OQmtBX0AisjVA7E84H&#10;HisfFv/mRnYb5bPqLzFZ30VIwyNqzJ8hklN1ZWz+Z1VNVorIcMSoGCCbpBSr52pkccoksZdE8Hhy&#10;bdguSw8Ws/xLcdpngisH3/zeCQsq+5Je635ah5CphWy28AZP3cwXX9agJVdrtKSuDOmEM010r+zL&#10;bN2fUrt9yHd902g+GkLPk11XFEMXBE4WlhwWxYoCU6+UMItdFUtS+IdrfWeIgT+s+xcFkh5DJEqr&#10;fhMbixNAJvt3hSknfEoNYbmIIReP5cA77kJBcj8NRvmyzdbsjMagvXdgPJFEExlETKIGvNHf/d9c&#10;kL/BGXR9Qt57Ko24L3gYoTr2A+NwG1PoI3+YKtytGrbO2t3UMaz/4QHk63/3MqQTMwXmFgle2+vH&#10;fYGQjjoi/gt5kv8oVsOJBRHQoXnRM7IhxjHgJJcx8K7JXj5ukuwQpPW4g8CZx4txKAh7uDRBfHdO&#10;JffJPgUdt3hSWvE9bOOP6yabtzr5Tz3olUvqzEZj/rzHfPGocDqv9sMWWDuVWlVQpQdNvmFuyA5e&#10;NynLzosHj1llOHX9AyX+usKr/gcLIfTe4j0PdS1PVC3PBYvddYmKWHlp+uYfUdF87vOsTnWCuSmb&#10;Vejjksr8o/V6W8mA0X/Kmi4KIi1GT+ZXm/XZfbdEvfOfabl/VEX3qbLpfpcLt2NBuvu/oVgb2FZe&#10;B6a163UY6Wrb8BGGBhECjps4+VKbrHylma7luhdG3R8BjEEKwAUjoGBxgttZ13qdj/Mtl0IkSx+L&#10;YDeQFE0Haznfzzbq/tL2e9dACeWNRlAIimkK30+N57dsEg23Tar3TSR4XkKsGp8QudTaJVt+C2vX&#10;ey676OnyTF1C3FrTAFaNR1S+3NolW/7IWobTcgm/WXHJeS+WtFwStV3XgUQqXEEKni4KUOhkkeDi&#10;qEwk5UzuJKb902NbHNIIpsM4xfcfJ/3vJKr1HD80egfQjO4iRawNTa7Vj6hoPlS2ra9i7LbpPNH6&#10;pGl7rmlku3PAwgiMA0nTd+M35nYWz/xsEt3PLsV5KtNMflKsKtNIz+pR3HCeRooWpzK97xQ/rTMH&#10;kaoyyrAMXiNNe9OBouNA6BgKY2GkyWvzLO9lnOa9C2EW2UMJ09eFEioxiVDMbWiK7pdtznu0Fzac&#10;E6kGH5qi+VXYtr9omvZXl9951vmdlxCrxCS4iAJnmWr2n6p4/1Si1Y/GLz2FOPaOHstx0iL7jgUQ&#10;LJ5S/GpLnV9rHCpavGpr5lNl0/0nka0HOUHfeaJpf9G0bRckTf+1zq8dqjSTk/AR9KWhgyaphLi1&#10;hoHGT5cEOrAsaeAIAkMh5Mcrg40ZrA8mR18Yqdlbi9uWN7Ky7bHK8n3oaderEuV3LHyUsVWckLWh&#10;RTT/hul2h6PEyyiatu0+hkdnGrCI/qwolbZYpl3sCEy0OEEwomUJhI6frwhM4GCd4LF1XhrF96Jq&#10;29yKlKo06dKsTfNk6w+JaHaQFDF4B5IqNg0cPlwmgAR1iQyn1niqYHuPtoutAskLlAcdLEIqR661&#10;lKLXmQWSIu8GcKstLI7RhUav9s9IlQaUHVu7SMXYNlA2u5I0XhfDRPerRPmdCRHx3cTJ19onRHsb&#10;CZrBZ5jqfJcb9+dM1ehAIVg+gpJWz2HG8Wyg5b6PFQznxHKWNzEehTVgYYNkVYrd0mTYjjSC69tm&#10;GP90Tfu7LW06tBe43YePfM9Z1u/GL/kZVdW3F05QyPsgClsOJwkHAxDU7S5Imv4vWdH8I+q67sSv&#10;qqyhAweKaeomt+N082mS9X9QE5/346TT/VDH96ht2P6kHeudSW89BI+XqRSkVJlTte3HQEMHq4MW&#10;RWIjSrpsIjFsTxrT5lblWA/0hNcZj2ToCXwIab5IxcJY2HdcksiG12AFzdUJIEVhIypg6xCVrTMN&#10;VGz3cinzWaRh7BZCqLQrE2xXFsl6n/AL/wXX5ChOxtgWqCgaw4CIGamTYbcNx5nmmwBS1EWi8sXG&#10;LJr3HUS80iJKuM4bRpDKNHDgWKlAmUrjcbblfsYqtApUXHOkS7N2C7PcL6q0xWmceOURmAj62kAK&#10;I+8JH1NlFUAtdtW27Gc+m7wWaFR3nMqyMlC0bbcC6KVuoQTIa0UQCg0ESRd6ghM3WRtEpNaOpuv/&#10;sOh9I4/eeFWpdm9RouOEKuI55RGc/5mW4WSaZj3H7/sekrLnkLDiuA8nP2ElgENhOtS0vPZpVgeq&#10;fO1MlXddC99ZnMNIVZipJHMvadfyJ0QudYofltuCFElgEz6a1lIIMRpDIY6lubhqv1lMed9Edftf&#10;XeV3T9e0P+cq9oY6udApUJDMUAjx6X7AcXTWIiWrfGWC7SNMsswiePh4wUjL5jjTL9zIsOocPGa1&#10;gUYsdNC41cbiXJtjZdn7Mm4dzwhax6se0fshKXtO57n260DRcSrEszkJLpbUKuDCNAkDIqZDQ6WU&#10;l4nrrYsMp8JJJdg6ZxruI5Fl+A0jQ2cumBCZdSgxMlOBMgUGuoLp2OaZfYOIlHlEyRjcxW/tLQQI&#10;lh+NX/ozmXaXLr11kCHTGAQPbZOHStNX9tlNnwzD1BsoV2woxLL5CB9UOQXwaSxEVrUhm0/iqtRq&#10;3MRFg2Np135iEVwHAtdxKb/5HcgvnA8Gy30nMnyHyrb1vVzK/CUzS3xlpsV1nGu5JKn8hQrRa19B&#10;hCkcwqSqrST4xU+XaPUjKpoPTa7RjUU1eVI1/XfKlv0+V7Q7tolGHyGiVqdJ1u+erG4/iB+MUwQn&#10;hC8tSjRfA2gl/qDjhSqCEtYoETyMvi1QvN4bRJ7IROLamw4V7KYBE8gbkBUqNBWV8L2EjyIxFEKI&#10;yk4AGSoTwQPJDGXljN40jvNA0bbd8Bjm3oCKHKwfilnfcpTf5TDjeM1h+z8kquFNVMbqHEiS0lYY&#10;GeraNtPgKUWwsYugF5tHkMtcwmdFPgmm3Td+YvATFbP30BTdt3ma9TjOdL8l6p2nCAZ5aaQwjS2P&#10;YPfPtMxncarZm8kzeREJpmYRbFob4SOn6kcMK6sQIsW24SuLnwTT7CpOyOAqgFjk4YoY/8Js44cM&#10;pcxC+LD+3FTH3h/BL/cJH1BsKEzI5iVEwnjksMx/Ybb1XZziuKYr+m8Cxafrgg1pD9ZJlh5hkmVW&#10;IWQqLMEJm6gLiKCBwkCjB4yED55uiR9UmMr0vlWgPH1rpGr3Jqo7T0RJmBsDIZjGLHyU0X3Ac99a&#10;dKPbac5fPE3nL67OMboEPKTUkPgtma0cveAlfAyhbQDFUbcFF+B6BSeWvhog8UKVAuiE5pQ191Wk&#10;GI0Nk1VimecYriW59kuLaTln8cyvHtFxzmPYXrN0z5Vx7y/4illpClJUdYCg7bkkKvsOZwrGJ5Fe&#10;O9L4tUOXZnSV41a7hFg1ZoGWzUf4msIcSIzOgMardIeSIjQWSITIikbvekiahtsyxXHfCtkaaQTL&#10;i6RtOmAxi42oxFqTcZr3ISjfNxVCjtRK+Bg6E+EzAoMMm9aUTaoxErfMjdm0UoP40WitMFKjtcKI&#10;T5iHkqM0D+FV24107W0muqY/USmbJ1HbdUTV8lyKsWvtoeTIbITPKa0FEqW0DaSAsXrgw5XJGuVq&#10;V6Fbao3gUVnW+Z2XEK3QEpyIJnXQogarg4nP2AohVWYSJl3opBJsTaQtgxtpzeZaXLR/qirXsyrH&#10;/BG/o7QLNq5LHEp4tn7HpzUd7Jf6C0YNv6RdwweLYueo0Zwf+bHtWZykvXUAxeJcJ/jtJjqG8xG/&#10;zMZjWRsPNB3ngcSKbUOIVbkD6IWvBNVxW2T73/L8vn0MjdA2hENg0SQYzkGLl6UKUmSNPJBMhYcr&#10;Yv3TSN6nDNHepMgx/0jqptsIIpWtJK/IHLSgLi3gBI8rCR9BYCNOqsgqhDiJoUhxHilq12uaxl+c&#10;ADKBQ/DIqaoe0fsQ4NeOARE8YRkYEUTGwQolNQ9YMIVD6FgCY5fitx8SqXuAEkKUaMDEMPvCPOtb&#10;ALvwFD6y0iJwdKlDkHyxmUWzvkWJ7hNF5TA86KgiAcCCDUJQQATIsYjsmlGk9Gh1MJmpQiEEZysE&#10;Dx0vEj5osED4iMSmSzS5CiMzTS2U5DgRjWTvFSlR4CFyC+1bGXOPBM3chsewtjbq1SbCquE/gmHq&#10;DyVVbFLkuI9VkvtM5RjcqSyLt0DxepfwQWQGQsfMVQgxCW0atTpHoAWUlhAmVt/pME5XFKb9KoBT&#10;bSiE1GR5MNnpKiLB1CfELbahKbpfNG3bsQDSXaOgtPVzmPe9n+fb3tIY5iOVXW4Yadl8aBSLd8Ai&#10;yIzrBL+pHLfaJHwAdTd+YWpiEXxXIXrtIipe7WVSzE1nmoZvoWIENlQ6malAkVob+Zn5xJT33UpQ&#10;/Q8Gy/ygypq9RYmO63LnMa5MMF4DR88Vix+Z2wZS9IxdQMQWSoUQJnCKn5daxc+r7aHkKC0FkGmN&#10;+zyrozDCopQBC2gO8TgmPwFEyAtCxw6YCyVJ3w8lVWwcRqDWOoxgmX8qXjh3Sd5X4MMxhgIV1Blg&#10;ChteAyVotiAYASXagIqtFAUouFcVcKE55AHHzJN0aeZmgWRnawAcpKChwsjNkwoUJTAKIT7dD5Wo&#10;ckrxy/0RBGv7UsT4Kiv9BedzyowBEycuFKiI2qAMy+AeKWFuLZAssXnQAsjsxI/q7KFkKVzil/Td&#10;mYr3HnRAkyQ4wczZCCKRIZVdbxYpVugOI1hmE1xQiVcIoVqzPr/UWyxmOSwU7O3CSQ3VhrCna8TP&#10;p6tDSZJ3A2VKTHPlUnfRgMGn0KuyCR9MXyxId9+DSJibByycyB20ACLzUMIEdpEi1j4av3AmbDl/&#10;VEXL5UTJ+aJp2k9VivUVpNj5QuGDqu1DiRSahM9p7DyG7UKi2doBLJhMJ0AxzVkRlu9OFXgdCIoZ&#10;ncNIlPmEDyg2atH9j2Gi+0XVtjkQXDiFKgDChIVFUGotSPTGUfi+3IjF71vRiBZfGabZR5xQnVOK&#10;YGyd59pPoqT7fsAFnK0QJF9sEyVldY4TtfywaDYHun7rUCjUmQYXyZkNJVsh38oYGwONpG8EJZjU&#10;NEjRXZf8znwXJfvfskTPWZXjPQohMlgTANEBZaEEpohFcAosgQ8gWAlOGHlA6Mjh6kDStKYCRQmM&#10;cqQSW51lbxJAtEUifMQYpSAC9FWBD8UcDRw1VSJKutYgSrDOw6JXDmRde4PKts39ilvnEZWuthEV&#10;sLYJ31XbiV+WOUg0m/9WzOoetDAqQyFEqJuClFpjiYq5MSAF4HYFkSYxaBHNDwrF+xFc4HhlsALr&#10;BEJHixRHcEoMLHqVf6ZlfguzzNcwQXNfk2e4FSbfNxc+1OA02EgSa7CCRssDiRSbByyYwhWgOPpu&#10;m2twG0hwrhzAwsmVAwlSN1gMc6cQxeIewS10i2AVWzH5xaaZlsmHsGjzE0CAxESQiLGtRLsM6kod&#10;BpS49ieNYHszeSZncaq9MZNmchMVsfWJH9bZAiCmTxCM0EJ1CKnGKMMyeJBoNgcRdrFTjF1rrLOM&#10;3uEEpmkEEJejDziKzh6wAZpkgRDaqA5aAJGBKME6f6CUxUeCZfFm8kweVX7rJHzgSH04EapqAaTM&#10;TQElVJUk0CG5QwEKlqcOJEpqJH5LaR5KjsqWyO+8BHDIuwAVTKS0UKIjxYEEaGwCFNalEVzYbHko&#10;cRKrOCF7pwTJ+qorXM/YTBIzYIOKZgQnoDMfKGVxCzRquC7QsOkCocMIjIEGT3eCEy9XJoDkcLk4&#10;1/QHIOGDMgIeRoooUJTCWgSpzhlsyGRVkMIHzAIgiMIuEGIoLGjcahuqluNKAIPGCqAhBHDEL0hK&#10;iKwqf6hElVkEm8IixSEzpbMpPDKsMoukoL1nlmw/CR5LYxE8ltZcKGEKlzjJQrsAnsWXyG8c6Aqm&#10;70zH+iks+/90TdeFrFy1kfA5jVGchMk/kGy5XfzW8jJIu96HihVbiZ9RF+scWxOL3zcVvy+1i5Su&#10;G0hQbF4S/OalxPbfSBrPc8qa+xwrQ2AcKkxmJCteaRO+q/OGECq0CiBaagtUEJVFUMJHTARJ2fzK&#10;mp8BxnXbNY3j/IqSsP0kmGaX4ERMlgctdsJOEOFSoRAic4UCpUiM+vRKS7Wc0TmEUWoWAMFN4jBS&#10;lcY10vNQUNr4LVKy2kCcLIVB6Oghu0DjxYqEDx0uZxJNviKFagyBFkiwJ1CGyHzErLOJX1OYBZIe&#10;sJLik5ox2aVWgaKkln2OuXmsLIFJAIPEfMOv91GornMhvEqX+CWBWwSr2JTHNDsKoBSZI2hVBq6c&#10;yUPoMDJLKX61Z6Bhe5TZZa9IoRqP+CGhhaxUjaFKbxwkRcxNZSWMXxmm2T+YLH1FVrDafsQudodw&#10;qpxi7GqHDKPE22YYn02i+ztN+FySyGbfAIqntRA20u4hQNbyJ066bo/f967ixGzuAuitzzDZdyuM&#10;CHUp8GFFZgMqcq40WKHTNeKEqs1DyVP4BJAlNRTAqXFM9GsfmqLlNHDgZH3AgdQFTGHLcxC5Qq8Q&#10;AhVeQeTIbAQXOVwbRorISPicxFHlt75EfucfdMBEZbBCWhTCJxRG4scEVgG8akMBlCKbDL3azKSZ&#10;/LjEKjOdVWQUQJLAI3hArYUg+Wp3AM3kIiln9KDK2r2JBNOvTrI5CfHKrI2GxXWqaHgOIllnCUwU&#10;jZkMv9QnRK600OjFxjbP7ijE7ptoHIuzEBqtsVih2VpJWqE5kBh9O5AoqWkAr9QlfFjtD5Qy+nBF&#10;rO+ZsvGv0iz20VmEplx2qTXYSBpjQAS3KoSOnzEPFLG6CiFQ5Q44uFMhfjlaWGfZPIMVzKMVSGCc&#10;Ppz8dDHQeMkKwSPHywSQIq8JH0ppLZBAiYXHLDLMMwxX4peUdoAQOJofdBR5UYBCS7XBCpisFUZ8&#10;uiK4kLHygGPmyoMWPF4qfl9ppPH7ZoEQRZ8KUlyFOpQgfTVwEHlB4KAam/BBNe4Airkli2H703Su&#10;t2WO4zDYiFmaYbLrRpSIxUPg2FqPCAnrSYSM3z7oOBIjGsvYWlr4iw8hF3sAGnwAsghOgVuU6r8H&#10;yli8AwlVeYSJltqEiHU+LrHanKptv5O1/W9RouOSpHEYLUi5HjHI/osA1/TFFLgdUyjH4xCylY6g&#10;RFBZCxI03yf8yg8ggkbUAo2o0QYsXK4sUNGCJeIEKvzyBNfBWNZzLc+vXLnkKk9xxXecqNlvAgjS&#10;dwWwy/ZAUnVWQYQInOLX5fYAkrlZlWx4HKg5LpnsurlwwuN1wcaTyAUTorITQnjESvjw6XogmRqH&#10;BMfi2+V4r3V+35Km77uYJlpOA0cQmIgTKLEKIUhfDTaMzE6CYLyTmP4zi2V+9YiO0wBWsUGVXjek&#10;kguNgghO1QYtrEwdcFidNHC8YIXwIa0pi2F8Frn2iwi91iB4ZJNQAKfGIXQMoXEgYVr74BMyOwHk&#10;R6zjRFyXrtDvmKJ4GEhR+hxP9Jw/oqL5zOOaHQUQIzSgytdOwoRLXSI0qw+JaG9DYpoeq2SbSyK9&#10;d4+gVho4HJurEL12E5Ux+QZK1RkkZczdNLLhfZ7uuihqPUZz2P53ABF7j+ABFV4BxIpt4we27gB6&#10;474UcR5FJc2+okLeF4lhPFd55mvgMOqqEML0daHkafzBpEm8AeRST5ll8J4rWbxpm/Y2bYq1X6Bg&#10;O0tTDFeCi6kxCyJX55AgGVw4BNORxTV7dinW70jLcU3W9d2w6JUXieG7id+UmQWSIDMUPytyB9CM&#10;7vH73l0AvXUWKVZoa5SLvaKMEqcgAvSV4kTsbcJHU/mEjyXyCB5K4xE8nsgdKF02jFOM53Ih85Gw&#10;4r2J35Q5SDS7m6iIvYUo6YKXKBmzn/hBlVWOXOllUszt4hz3tU60/Qefz9gGUrhEiQi91i2UHKF1&#10;IGkK+4Rf+opR7D0DDb/lTMN7GCe5P7Ky1d5AChgsDRxAYRsoUuQfsaudAvhEXpHyxKZMlsmDR621&#10;CSHbphA8cKYesEF7dAERMlUaWkyJO4SIuXH4wHeWZDlVKMSxtIkf1VjFj8tM9Ly/AKp87b5iljgm&#10;ioa22prlUFpyPagqpsdEwW5S5ZetZYrdsq71Oydr++8iDWPb2UZ17WyfxHCwWeEXahZ5uGxC+3Ai&#10;JCaCB4+WCpSpNGwTjc5CZaiLY0WIKsnEMrs+w9Az0u/bpkrm7qGq0X+mbHSrUhxvWba9KUnj/p7p&#10;2C1HGma3PL/npilcbkiazhth095HVHT+ikTbiaBwf5cLt7PKqvk+VTB76Ao2I13H7xopuM2VepVp&#10;qGPnnWm4nnLEGg+VUt4hkqtsQoiLkwcc06IWTGqsolCrMkt0zM1jRXN7a7zuoK3XWZiU8h6VW+Ch&#10;aVscSRrvvzTNcqnym0YezdIsglNgKOzZrpVtw0WTammfJzufNG3HDUnZc0/TuR5QtE33pB3nm7Ri&#10;+gmRa+2m2e5Lk2G7CpSpNGpyLEeK0uegpHg9Jmk9r4a53vtA2XFMpRg6aiuGW23b+BxCttIYbOh0&#10;L9DAOk2AwlmUgghPWMjwKS3aDDNPbct7rvLMvx7V+x0nvA6rJPNhnOQ9V0v5jWzmy25y6UozmwGv&#10;s1jC7hdpd5wzBaujrut+VbX+QilKxzuSuumCpGl/iAqXuUNIdXaUBcNLiFRmDlpcl1gg8eESYUI1&#10;9g3B2jFQNTsSVoxv0orp02fWmpBVzQ3pKq5jlWO6zjIPg9boRhfDRPOjSnCcaCR7O5No8RHAHSsO&#10;JTBNPlD2/gOIGh3GuJeBtp3rgHqGjre2efvXN+y5JStaX4FGUQuCi+vN1lWvh0X17/l+6r0L0q2f&#10;JIX7ubZuuy4LHI9r67ZLQUqlWYDESPaBEMHsThPeD6HjCcwAFIg8EGChihRihCy+4gSNbqKkTJ6S&#10;co6jMr1uAoCw4SMDDqK2ykRTd8BRI5UCaAWOGs33lqPcLzW956Fx8S/ALnYYGylPZhcQYYzhAI61&#10;LVDRs9UAFX4wEIyQHoXQ0YS2TIq5mbBkuKXpe+4EsChMAShoJFcIj7ZO/LDQD9hwgvMAFoQ3E5yA&#10;cSoSxXWgaJvOSBrPa5rGX1Dgg8nLBD6UNIdJru+KlCgwA1Bg+miwokjshI+p8ooTNHrW9S1G0rT9&#10;36CF0ycCIlKotFibyFwQe7Yu2JAGKcAEH8wEOsx0ecBiScxhRIrMPKrhO+BwBmWgYAMcKGBhsqyh&#10;ioVDVLDIHLTgQlWg4kkkwQks0wkgTd8SJWJuYUqanyMV2zugMG2YZJi0yG6+yDvTsV64Ao6XqIid&#10;NXxjZZIUcBvoCf9zrAh1P/C4AkGfVV1bL9+2pq2aW84UzJ46v8okRCm1Dzy0URcg4YsZAcR50gge&#10;lX0AWpdAijhZI0UjtCOziQ36rCKvLI3Efk0WKI9iS1PJ0YcKpqqFRmPtYisunb6uUiqtnmwXWREW&#10;zAaqrtm3WtjwVVw2e84U7AZjWfensmg+zvOsdyrN3CdFq3ERGYbeMsPynSb8r6WFv5gu0eYrR69z&#10;EfX8duNUw4GgeOErgGSZO4x0lY1Dcv5GGq6DxXzhN9buGgWQJbSVoxfa+vRypxiz1CZQhMiMSiw2&#10;bjQMnVMti4/4GXldkWg61viGmxLfcE1Utz/YVv4Xy7T7Yho0P4trvjOXXmvQJZm4y3Xvtbht+aKp&#10;ug9NrtFL+FhCQwEEKjyCC6YvkAjWFqUl451Oq3LSyUT2Qu0qL5Vg7xZGrswcRKzIGsAscvY55ibS&#10;lsG3Wtj0O9extgzVCxzUfNMLEr3wYLG7LhlqpTuCWWgg0YvN82zXjW3xM8C0dr2bZruPxoV7AY2L&#10;f7F1td9lXet3YFp7Xnd7h9GVfYORhaXnTVHndjTOsz5qNN/BXP4MLy09D+qqjqNxnvfN5BmchCil&#10;JjxmkVuWbW9DzvvdSVBNvrIyriePaPCbJXzOWTzvN35icA9aKKEBV87kwGPU10UKZp4uv24gTpDE&#10;jqjoPFaWvV+Syv1M0vkcFvYdJxRl901WvtLOpNlahREcLAWYwKH9oKMGa4jcQrM41exB1vCbD7bb&#10;zj7H2jPUbrsatVqrYgnfpcwxeYhf0Jgx2bV2JtHkMUx038n0eo/4AXVNACEC46AFzJMLJj5TxiNZ&#10;GoSOm6sPOJjImEQ03wX5/hs932BkWfF6T1T4nQkUny0KNFS0PVTx2wgugsoesAJUSIONorAf8Cxn&#10;HLL1UVbO6NmlWP/Bt6MFgQ4cRw0ezRgWaTc9wYmZLAiwEDXCwIht04YRJbALIZUZB2qeI3rS75jL&#10;LjYKiOhAxkzFyCzRMXcHLYjGRui4OgeJ3ni2+ZVzbd//LpeuZ0LI1skBGzyiR+UWeCYKppf4KZ2J&#10;4KJGigIULkwRlLDBqgBFTdYDIIw3JoDoTFGgomizARciUBMqVaIOQFBwMMBiI1uBEhvUCYjQkGIg&#10;RUdWAo0TmA4mNlDVqNUaCuLUqIIOEWaKUodoKoXyIgH0ySoBBIeKZMULHaJyVU6BsnTmlDX3iUso&#10;tZLiEln0iZWWlWKx4VDP6jlScT6q/NqpT690ipShsI/hkncmmiYXGr3IRaN3fTSesXOmavTtk+yd&#10;kmTyBpVCXUDk0pkJIDBQSycUmOaKZWahouOVAYslDwYbVqEPJkReVKZZXPssc/9IzW/P41je43zz&#10;1V7mdeMZt18N5j0ndWX3l6xofdH0bJe6svVc2nfcyApXuOOHlo4azXdrku0NOCSDb/zA3ChEsbVO&#10;1QvPTqPCQCxRXiDulThkKKW2AiVrjURItv4AfuMhwe56mKwSw1C70CpKJrOqNMprhpnuq0gxIjMq&#10;r8gv0TM6tolGt3Gi+UDO+Ysrqz1Gl0vP48rK/1pY+ByNs0xnks7/UVb3nysrr9PCwud8ouk8UnRe&#10;x/NU73Ge5zeoab0OjQsXQwj69mOXYnvTyIZPFsX1IjIMDfNci29d9XpK0TqdMkmmlnGy1WWkZueY&#10;KBraqgzTf8E1+wgdVGIXKV03FmhZHOla5gdJ035lcmztxW3LHU3Z++EKG13oKfdbXd19oSh7jzSC&#10;5V0unI5D5agLgof1aBv9YltxyXmrs+zNZHKhq86ue8o0c3uZfq2FtN301QtaXIlrFv/RfrGlXMre&#10;UyeYW1gci6cYu9gbSHi8NqAiB2uqBN+Lpmk5qRLN7UMJFJo1yWafot71fpr3F0bPN72fpT5PqJl/&#10;YfM0512mXWKpLJr/U/HGPYBkbs+he46ZktdrAaQMTsEJoC8QOozGjkY0O3JpNc5Sn74vVK70AyCe&#10;QCV8GHWHxO+c5knmF5Nb6xIiVRllaNaeLr1sjiHN080UTO8IapkrQCEUhsKELP7CbOPXSNXuS1P3&#10;nygKt/tQsWJLQaTH6sr8ro9EMT4CHGKkGIDCskcCEzpXK4RQiTV+XbcNFCvzipSpsgM4aCgPQMII&#10;FxSkUNIYoAQWhAHIAAQXBAhhBR8GTIy0tGDCIvXBN5OlIiXJG0RSkSNg8aElAAgppCAB9FlKgcLk&#10;rYAL0yQJtFBFClHilf4AotE3fmPtnCgbXwINExcITACvKUmorjQ6ZU5BRok1gkZmIXjodGWwYruk&#10;gQMnq0VKFhlYxGrLgAWSpkNFyauY3BpDn1XiDeEQmAUaVSIKuMDswcCIlqcMkHAKffD5dHn4ZZEy&#10;8PhtXfhhgVAIqZFywSSJrENIRZ46wdo5UzX6zjQ819qm9WAYdxwYy5ofVX3zZ5rn+5N1Dae1Te/B&#10;tvL/GFdu91R620bi2tvH+ZZborrphEYv9gaRKLEIEyxy1dllb6lS4SUZJrSflic1keKR96jcUqs2&#10;zdQkK17oDSNK4BZKero2gkViJMUms6Bt15oIE6xyi2DVmIcKlgdhve+WaNmaa7vOV1njf60s/A78&#10;Esczz8DpvLTwOaure3+WqdfRQMf0F6mZ2+gqdg9NzfWsa72OHDOvG7vkX6Bt42IcnWVUFE4XxikF&#10;Kenu7pJuEPjTuTQoLbWEiNLS0h2C5Ep3p5LSAsLS65ICwkpJC8o7vB84nAMf4Myembn3Ps/zGyq5&#10;A597I8IixTPOU4dBCWv4X+AfkeeDVX78Ip6n1TRZL9DvmbdLXWiIRauVveqTMf93hGfMizf02R65&#10;ml+HitfGb7YBUxUKNp2bwhqULDj/d9lK4fRKqDf6hjd3lfuHp4rzt2sN3cM8I6/yX9DcqfgegWby&#10;lhNFM7XjMoVtsHwhu9B8Rbys8+abnZpmFHFBTSZb1nvHLuOQ8D1pn8lXcEUTryBNy6mI1pq/8t/O&#10;v2vO1NA7vl4WNvAKAgdZtn/07n8Q0e9J8ElPg7ITo7lOpKn4Y3sNmrsRoRkvVSOxQifXshDYwB3A&#10;Rx3F5Pa8SHcJ8imdNCVuOxHT/fSbvL9cMLZxRPNamyRQunWKJ+G7vnGhzS47by7jR4ej5CExKeBX&#10;YICYVwMUxW1Trkh76S8La3My+JusN3Is3gc6ufiLxnF2+xvjHUliXdse7z1eSeu+ZnQLPMRT2vJn&#10;VxT/5G02LJFq0/XuuOpWaUR3EYsrQ57Qpj+CJ4yQW5A1RNWWlltnHVst0otVMuwrcb+qdgYQGUzo&#10;eNTWydWc29SvnCs1lUrKtCJG0n9iEK6LPcCdNY0hEWzBK2qv04HtJpR4yZU40z+cgTMM7vhfUK5j&#10;EnGjLwGbOLApWIPQiZVOUcRpBTq3VSafeiOWPPoPnBr0L8ooSaQfK8/zIxw/L6UHG3h/Nose4JE9&#10;sOLa1PbafKAZlVIuRqle95Wtw0wTheNUGjVaLYrFpV4HYgeRhGz6zyLNuBo7YUxRYhoY/FSB4jZK&#10;T6MMf4msacN/WH1/slpdmvc2LAQhM9fSRroQhL3Vs13WtnVNKFb72TFuC7Kda7UzFm3KMbJArx1U&#10;kzBaL/yaO+QpddaQAqRmyQKneFa75CukVH+Tb7NIlWwM65hLu/LMFY9avjTx6vpVqz7sY2sYFo42&#10;q9mcryu1zNvbuTOuvgs6/ZaDNbXBb9yRItpKZk+aPHE45G3thuUfVY3dkzqMW0MoX/dvJUJ3QzBD&#10;vTazWajIhoZU1+bN1p8tuQxsuQMEFE/TpIC2Bsoxw+MW0KeSh83ryoma5mo3m5br606l3zsE6arg&#10;RIsz20UZoBXPSjuHQTjCYovroIa19xsDP+XK+kkRy5ccyMuoD2riQRpEVti4/Wfkm5QFck3n6tOy&#10;DBZlBYtW0flSkKSekDL3Mw63gF62xEVu1T0/8XF/5JxfSHfTynlSyQklf8ZXIbkUuy31J2JGR0J7&#10;ryYyW/MeNsRNYqW858E15IsXfdWgwpzstCeW+yQvnhx38o3sLE1XyKL03JEVSjbwVL//d0Hl0iGm&#10;42l1zcmdJIfH/fGjFWPpRsOtD/zxWo7C063+5Av8i8jZo3tmTOY1lNdx8IiXwju48lakW7/yT/h6&#10;o2NXH05G7QMVtE4apWJB/myh4IQd/IIM4/h6qt5hQ0jX3YhGuRZzUqM1VyxGs8rIita8rxX1pY7g&#10;96Z3xS4OzY+TbXZoXSxuK/ezJlx6tkziHFxcX8oyPsrtjBXqt2teaTvI7HDy4IjsoAsjSh1IGxds&#10;G/uGqlWOSTPDIP1emUzO5a3R6PJJCe+FgYF55gLkNYItSM+NJ5IqB9oQPsKLQYqoAIdyKo03SytH&#10;y0GXd4Wzd0655CoEOs1uDH+5wIagbXZeAKOWQIP3BUbMAWu5E0LXvp1Zi2h2+bGqT7pb3l8g2E6f&#10;RA800+MyQnYfM+V+jlO565xulmDk9VMQqZFOv+IvJU639vhWap7vR5fuida+wqidMcASpGYDtmOT&#10;LlUjA/cHyDaJ4rMqaecTllZbrFH8L2OzuUbmD0Hu9NxoWZTucs8xUIi6S5mn+1tShUv3/DyycCVp&#10;V9RIMNcFfySq4KSbq+aPoLZyFKtQGPms4thvGP7kd9K8lGKRPmzWWfyUvmJY6DtUGobmcacZk4rh&#10;iGkeT7Zi50xaH3ZS+UP+XHHumFH9HLTZrcxwHOKllmXVx8bjt8SyaV+lM9j83400vJ4gxb+MLTsy&#10;tl8RmPuCYpY7FXJIO5WurHxW/2EIoaRx+oZxoK6Fw+1PIr7PNELjwlHI+PtOZNGRFA+PvOCv8EW3&#10;rZrdAWEv6XJXRCEL3WL1yKuCCruFQKCnuWEIoNlLr/cxpB4rhckZ9syqs0oSshlfhqnWe2PJhqqL&#10;eWFEVQfn1iqE26ASn78PiL2dqp4ATtWxQ1KljZC6mlvCyEfwy8GxlIU08kTBrYWTNN69YDwmp8PE&#10;tNYu4pYkibLtaf3cro1MopfnBn24LGoxdW7HYOxQN6ie9QedNkH+sY2SM5BEaGoo1CqGFfWuGL9u&#10;fz1aZx1VDouO8+WoutBldnh0iz6SuogZm5XDts3bywD3BiwKa9MLgoexjMTZ4OS1YnZZIRxuKghs&#10;arvj1v7kSaFSMStpU+ywgB4PYlCVHc8yDYt10CLjf0SnURXkcVFPfannxg/HvnR5yjWXKN47p+PY&#10;DpXN7ZwUnb5qwHuWfKPiA1e3pcEz2LND2M4evMw6lyl2+jcE4kPZZKV3sTCPEOExdgZm+ahlScQO&#10;v56Q1fDY6zcsg1dcPnweLfQRzZDyL2yhX0X3rAa//sf3zI0dXqXDOqSRh05iwIobJLnv3DDg6KqK&#10;S24+4kqhIMXir3D1sq5hqvF8lmvYh8nW8DR08KEWJnYq1aOTKj7W84Fuqy++JdUdBdrR+Y65O59S&#10;RQveGWedmP/oumcgIEWRv4HcTpdgFHSPZoou+SVVM4NUUGI+0kh5P2maEXnCF+Lgtd7wVQ4YwDXY&#10;cvN+VjlRNkWf06lVfKFhEsZq64+Gg4UlQ0SnfmwmV/PqkI6Wt+fWYBXC4ggRpmt5j5FJVrigaFI2&#10;qldqbtUlm76mMuJXw0+T5Oq2cKe9/Ety+pS2YyjkvwL/O1APSQPy36LQ9cp/eeq1YZJK0ltgUpI4&#10;0nSFI+BcwbWu3FQWTiahTavQ0Iqdxt3ykJDxCYm8TYNKnLIze6RDvpAQy7bqA+I8LtwOoZJKpiFx&#10;7i9jxMv4ou4jNpjlvBh0CfJURCcqFkoOo/hlGgsolUnP/1gtVkDZFWHQ9XeEXPT5f5XTEWk7qLa6&#10;CxlRgX9RlkkWuvEf7ukSrbVld4R+7UHUjpa31tQSU4t2zNOZJd69zX4hPht4080aZ/JYyVScD/KK&#10;wkqYhgzfxZyxTMgOnTBwUytA4zqlIrXXCViV7CmJws6kmLGwtWj/Kr+p4IqVy0aephgnTMsPrfNP&#10;C+ZHSdWBQZY3kPWctdlzaPFuLkjl9nwZ+44+YDnWEvLDrk0XAleXxB+zov5QfKwkM8omKxzNqnHu&#10;eUTMm6CMk0Z53/kmknG3fDzResHSe55VSv1c1PhS6cqjCFJCZXtPXWPtUPyTdWye+W5QTCZh9qC+&#10;a+CkqeHsU52JAmZkrBH1A+5cofvhJXCHkhLHNbJzeYvVheIpWNMw2bLtYDzK6vhPc7hXu3+WzovP&#10;06KCydYg0U0KPya0UrkPh2kRp6VBZEspnlGIiB0C5Q21hv4ydD96ufGKOUTSkKRIfyO8Rr94mw/l&#10;P5/56ZlxFONg6Wh2PxZyxCZt4VQakjcsuZ6yKWQ94S2UdU5nCEmSsCLeMoixO0xngfipHo+iiH/w&#10;YJsPetKHzMKIFN9LjjguSFRiabmVCAWDi3fOosQhVfU29JMZ0yMMrbBwSBmA06SOCZ6NaEJoRuJS&#10;l8B3ixOuhazUgA0LPifJKveut08ewCtbfnZwVd/o5oj6nBLN6nSvhx+EYLhvGaU6SILMzv0nD1y/&#10;Xuqzkndj+xdP010vyHprfz/kjetR92qEqEGEe9HlNu74PKifq8jtFo+JXUNyOLKBo2eYhequ/8dP&#10;vHDs17EY5DwStA1ehNBvmxpYhmd7PMIsYdYVsrVI9cVV5wIHeVCf/B+HZtVBT3HxNxk2vPfN4qef&#10;lbl/PoHhnTIm1iHjie3OG6ZKljdM3oZaJMvHcHaLYEyeKmUqKoOha/W9plicbm8yxaxh8pKYGRja&#10;gzc8EeSICiJZjw6125SeKafslYgxvWycxkcJUeGtH6p+KcSvmX1ScVa7d39wDTb5Qa5rZTLt3Qky&#10;qgRTcbKSi0rm24du8ErLGaJp8PIYuh8eck5/2p0DPbyu2SlD1VnPWIsP/ZXt6l7coLeluqhMOx9i&#10;R0lXJj8uzuyfdvi8EvzlX3Q6aZBCRcPhsMDJHNBES/0qvf4eF9oHc81AJ/nORWj2K8a2KAyeuP7F&#10;aAwzyR3+iOV7yQN3JoPZ8NiJ5Ieac5ThxJZcZIrv51KGxG5AlntEJXzbcNmnF5VW0BzWtHxPGOWo&#10;QjBy87QDgNNWtLLov47wBU7T2QDOPetk+/dGqqFEmmaNYYnFYtF/hsT5AjaY/b5puzQox7OFv0td&#10;wk4vrRcxBwyxWVRQ0a8ORsNK/FHcaD1z5K2GoSR9Lp61Hs6fggiNrutZu67kU3eEqS3itQprDgKb&#10;Ts3uvr0ATjkgl13fk3IAWEor+1kg3kaaRXJGQjbLSDCBeNGC8k8vEbyNJ/ssyc+u8Zp16mJy6+Kb&#10;uo5CqjauQVLZhvuboq038xyJwrvDtwRpCluje2tbXVMH3uZ7F7Cyc1k3eA3UyiQ/s7/o5j94KyPW&#10;0M2hzcd4KCaBoMhDlR+QfLQmBxO41WUYDCrzsKJvIA6NVLkIP91qPZ2FHIHLJmF2XwDoeLG4QdAp&#10;a9RI8vyKeU7cMDgd4fu0PCIGDKFGDCykGvG426BqVkvM12yWSHqC5AyfOgEEo2ChhJtpEvKIePzK&#10;Odciu1u8tKTs5po1pCjCR5tNsseQzXJLceLNKf53BZWXOfxLTF0t+uhVs8rdKIoKSoEth+4J0cnr&#10;XW/ZtwwjL2EVgc+HHActP1rsECt8FKZQj+5iD9F8AaaBPfQtMZ083AKV586AN8WVQb3/XdMIOuGt&#10;MX92B5B99wxLsPutJB+GlO8A7PzA1G5umXdPesthb9W+vbbxdoDsvKB86dX2Q6XZKJMThHK20Ily&#10;Ntb00j0CKyJ2JgeP2di/EyviLVrvNYHJbYJjQ3/pbxsRh4tXTpXQslW/WYrEpEjyLTAN7qFpn0an&#10;cfxUt7UbnI22fDgLC1jzjUpPTWocVIwbPxC3CRPLZZl4XfKCYTjlNETCOOqotWX/hkw8H7v3yx2U&#10;FkBuroyb1TektWBVKNMFf4DmqdXVrBpJz1098ip4ERxPQlBunLsB0xE6mxTV6RkYTaaMXUvLWdjz&#10;5YWV3fVuUtBEkGsV4+jiB4rohy+l9+O6GuIUJmVoNvFAI0bJzAZ/8NYbDB+lwF5/FuD7nlDhIqcH&#10;0ibp47BrOXgjbWZbLVjw6l6+6SuanYC1wRrEMtuRv4LW52egUFosVhlFhREpZxFyiGp/YcuiDif+&#10;zknIYuJAmtFAbxm5VVpTNB+lKnKpd/oPBjz6z22whPAGdkmN09IuPKTGd/v4rqmMTCSkuKqs6jR4&#10;yhGAi8b1blcWh17bTnNrpXssd/WxzkzQrrCVgjmxT3yNVbFWjIE9UF0nRYPvxGwwKgdDyRRT2FX4&#10;PXV86NvDcdJzcZn1bInYTV0e2+R0g7vD83Pk2pLXFwCDyu31ney1Uc1EbBkc2n6iWvvZoSqdjzOe&#10;PWmddeAs8Ooz54FkPYYjD8HQY62v4AQQHWunAniuVbzmxHrAx5VL/PEZj13bFTQvLnrsucEYAhU/&#10;ICkDyx9Z1Oc+azbPau6Qm7NriE1pts79ZyHE8ICYqgIYm4qTNwyXRo9dE2QDtixKcxibraa3JZG+&#10;Vpbt+RZfb6KIXFSnbD4O/XQez/JBl43PXscYpyUhk4FzbflqzbcyJjjKlZelIiqFSMh2Qgm59UPH&#10;YJXsv2lfoGO5nYZijnBjPWasTlxbWtGAHPnkuYfMQJDY/Q/auCIo9HL4X/EhtXOXLZmkSDyZ+tHv&#10;d1+UmmAb7vq8VIzrxbRV7QJ7Aldwrj6sgvdQUjdTB1Vbd9hDclYrEJNTvjUwfn1EJ2oFFz+YxNIk&#10;mDurfLAK3LxGDtS9OlU38yXUAt1kqNSxRikcemmzZU7qDyP7rW4/bRphaEMt6pgUesykis5VytEG&#10;9tXNXwlePYB7lrm8hFXT/AVTJHuaQW9Arh6hQb7U1PuLV1aBTG47mP4JKGoxLfZ7rHuBhA80VmQ0&#10;3QczG79st7S96EoR1eFMq0OZL3aEjOyFPE3rWvvUdnBrSC2uhl7zp4xoYgpoCAzAJe+ZCg1Jgete&#10;OlgP0hvAL7OdOgnPIifQzeELjMO5bHiiJcqkeR2EBqF28S3o5EvsjyVtysJHedpQT/B1rAtqg2F7&#10;N0TzCeVhSbvqhldWWeRvX7AFj+yBYs0C0cLgFj91pA9fNTO/6AHwUZQs/IrctvMQnc++HM0k6mm4&#10;taipf/REbNqp1u5c7qOimezHr+RebMlO/I1BimOTlIkRmh1HXgNNOnOeYXCitKYXqLujH83/oMaz&#10;DYxrF9HlkP6cLvlHzXNr53wn/k8nPzGktxRgsw/tqqa7HJY2xZf5p51qzLcUrtAFvj1G6idends4&#10;5ridkfZVPHnMoQjhmxGQzvnVpnqsyMNqOxv1zJy4d54P+Y+NOw8Qzu4ibL+/FfRATJdm7tKbfgvg&#10;mUEKvhzo5wJfaBYDn6lcd84TCjz9p35QToU5xOJ38VleaoM4JCMC+dHh8wtbmJog9cuc9OEWqdMO&#10;k6PUtiH0+GdQIDsWRz59NJk+qh83GUlEyfNIl+8N3zc//9m+mVNfDPXZxSih6snlX5rpaL/N/PuI&#10;jV5ZV30uHWtAqvhR9Hq37eWWvZRtybrBL3OxHhbPSao27/rL1f/b2gKC+ljh/QmY3VUfi+U9Tivb&#10;isw7pwR2vcOMh7EzDoUD3IZJXaxKnjTm+BOJI43nr2LF36SyDBNqcNvX48//pFPPndWOM7TP2Xuf&#10;Zz9KGs0iGeFrB/lDmG7sbsa1ZNl1tuJftNdZboRXi/4u1anEbA7C+qD+viXKFPuHDQcsIJFDyUtd&#10;s2eXGh+efLCAYkUeB0pn2rtCls/kXf704D2cCHrMBMpjsrpmHAZlW1q1tOE8dbHOmOdJ5JgmZgZY&#10;Jx+FMZhF8jOvlGLlIk1+FhvwJflmTQIl45zPw/wO8FV4G36yJ9mWnSjoBNCRit5Rhnf1a+gcvXEV&#10;ePO5g5DGI0GmvJoF8VPlm5/Cz4AFp9ik2PSK/YB0Y+jieNspkm81GeQTI1rzToZ+LCxhpTAI8DTj&#10;T5YG37Pg3mo2JAhel57y9Pvkd/MttjYcd1ajbt8a1tDQhmJzOMesK3NUbnO1a9WVbGu/D/3MLjmD&#10;vxn6dM8IY6iM5wWurpv39AWr0Tj+/g9NTHvz0/6mNwpwstXd2II1v4L9QNLWSUYf89NuQcegd3Fp&#10;izjE+xM7y04jAkOeYyVUgYBuVSjw+WD7N+r2lVNi51Q9YlzWpx0YAbf7f4xURbms8iavSzgYEDDe&#10;J33aoF6ay8d5mojXj3vnTqUz6KD5aLq+jhmHN8lNhe/Ovm795TsPUJtulwV8XWDVyXKseOZc6L4I&#10;fYm1uUkk7SuRcgbx7TPALFVWiZ/gQu6XjYtKT7bgr7IQBJKmW/2sFNGpw1Q9jS85UMjoOHSL/UOp&#10;oBWC3xBPH71I8a+QZsYXxokEovgakm/Dp7/oespWue7d+5rTe6gjiMmjejI23tft/nvUYPWOYiag&#10;piloLbUJ2TjhjXQWdaun+zxFx221j29G5WlYguPrzYRO4xaKyy1BgePNn7seqZsVTaHlzJ+g33gd&#10;Y/5iH64lh9Fh1Ir+rq28C6tbIsjJk4TdEfrR+TZJi3ca5XH0JKXIU4hJac3m2L8LZffeuQOgZqdG&#10;qHt5rzPPWfq8kJUkl5bvLiklp1rosrSXbp0myA5D7fcx2UJqr02Gl5j9rtyti/rTHdGJhAyZXykG&#10;K8SkVFriPNICBovbVG6xhVDc9IOHZmjlTColQpRBkmac+kGfDBPMXcAFCrSpjTZ94YsJMnx+x7T8&#10;zpaje1peklv3avpYRf+09HMJmnKCerCKMut9trDYaCSov+XBcwie70P3GBRFJJKZFjuf4pDLM3z2&#10;MHKkycdM2tFD42Mq/hKbUQAjZFezo2sQ4sEzSMv0QCdzqyeb2JnfflMA0ZlwKbR3asg6tY75oonS&#10;N/i9X1xXW68tRKOBW3hP6SyFLtyCDUDYYxTiBhiLTiVrF0mQX2r2lXcjZqsvkdkvg51ds1CKiH2d&#10;OXE6yPmkXlMbsl/oUFIwPi8J9K4AQ3kELmn6DNG3puAwFdPYfqU504Uk9x9+00eMmQkN3wCedXFC&#10;Ni0nzhCzXRJFOxiEqZ8jkyr1i1+JY6exCcF/T8Ts9bwX16ES2zckmfme4N0AQ9OLnurauw9lXlK1&#10;0ID6Vh1Us57IxRSEX274d9bHVNjQhwmh5hRR6P2kH2RprbsdAk/DmrZAgn2fUNIqTTJS1xpQO7/H&#10;G34GZOTX4NhAxBsSmA6TXNZ7LgW//HqbFEEh8B9/xpmsQbqtrz6c4T8x5NYyF3ggakfmUEOzPf2e&#10;MCy0K8l88N4KkyNBQiDymbPmrF9+7DfLxW/KGgcRhPn1uIbaqdLOG4bbvLqp/g220M3fe+5PxxYq&#10;lr9aDIKrVW2jSyEcRvGWox9aw2f5HPzpdPsdX0BKpNOenVxzGdgNz/OVYf9pWZCdVWAaBb35ULfX&#10;Y+IyvCY5f3Wo1akLDA54HIWjcaN1Ug80SZdxWRUtOXjsUB9rs+WjnEolbPqhVUxREyTgTgD+4laJ&#10;cHVXqgamTcmiCFwYNr0e/brwPqKEHA6GoSekCrze5MtOz9OGUVklJ107DX/vJLkvo7hQCktt/zDM&#10;1f6Fa5/2+Gi0bclqj7/+4CA/TGRE+BDwod+anQ0YxVm7EHFoufAlSKa2Kn72TCITEMdiCRkWD7Xj&#10;Sdh0qNFhiz5YZgt4Lge7BI+QrEbGzHOgP+a0wlEn66RVD+/iI7IbNQqL45xRS+FOHKo0yR6AnToL&#10;uUvRc0knDY6mm/s+iqZMXBUzkcq6UYFfCFO0/5Pk+FfY1HWdXON0M39RU67cuaIZZ7Dqfsq7iGaS&#10;+Z+X7UfycGw8Mjw2BQsW3dxRxWO/sNlvG2f9upVfWIN0XfgTbFLzR4+td6SmBmUHvRYcl0LYgu/8&#10;YS+CSYxrn1fVbXUJuPTQfA0k5EEsADjzLoDi31FN3Ci0ta4Ja+zeMb1A6nL9KbNf60C1dEA9p8sW&#10;aZLI3X+VgquObTGIUlFUwud9G6fpnCd4e4NxUHu32/IPci5TjjJSTEYGCp/j1xaxBugFS43jGihd&#10;1gFIAwANtLxZcUtaBZ0yUoBrmF88+wWNrNOK2KnV0LCgwZFUbNXqG/N1P3v+I+n6rJcF/1lkvXk+&#10;7nsUH/Ac8HO3YgsOAFyUHrwgI2OMDG7N7gS16CRIuv3M4VhZRS6g7gnabIa/ZDcdcGuUb7tax9sC&#10;U0TpsznSkz6AJbTN+HVLSn6/mjPkGgife9ELhyabFwxZ56S2bim/rtwC4QvIg0GvExH3BF43b3gw&#10;k3PglD/ZiCXayBQ993Onw6ZbCkffO4MiLt+nxxX+JCQTSyzadV+p3Ylywr6lZmRpR08CF+4VhXpC&#10;n8hSqJRd6ms4C6+FXRJZ3UlMA0LNuG7os4CnlChlx53V1sXH1m8nXYiA/GxV3XbR4NPYopMek2Wn&#10;t8I9yxtcJ/4KkzIMBnOT9ZtNG2HqFU2kKs+S7GrM3PQQrV2Abq6nxFbhFvm4bha3SStYec41PSet&#10;s3SGuwmbQZORXL1Dg1a5uC46CUX8iIlPS42dwpI8m0AB0GGfQ6cD6g66kkn5t7JLTnoNzwjtR2Pf&#10;2VZ07vaBRmhT6tUEcZSLpDNxLXZA16m+kSw+6JasIwk5mknlYT28A7/zNVSOSlXPewAXYg3MbQBQ&#10;0lML0k6filNWTtb7Vd2BWkYldsH8aXylV0xazStiagqAONmQu+owpP0mtFmB89thzKp8XMNStGPG&#10;+FcWcD4A1mV8FS/d9NjKP5/s7fbq6ttDoITeI6E3qCTpqS51sEG5fCC64fPdUWo6GNbpkr/a8UAR&#10;kkiTEq7/EIOPzYeJqlGHpP8pV00UCYvgS/9MpwD0aspMI3cG5epjuNlUOtdel0KKcymY8nWbUDwr&#10;x5A07hHpPwMXzJQsZjlgYv41NBctxKmOHskJP2FRFhJ9pXq4qDHljaa5chRKk2A1/Cf6b+8s7MiI&#10;k4oaddbU2+RPpZTZGvDAarT/ZR/uU0saJq8739K78Fmjx/ayW2UyTVlr8iZVoxVjQjd4E4UGcrDr&#10;+3ASCNiKpa+30yvH1zVh0yJ9cOO6nrPwub3ow3gEDxLwpbYe9H7x++YfcfcSz/Ah4NGP+8J2gtLO&#10;3YFl6lLWWFTMILY1ywHajVIf+83O+4cBKOfBJU4yBK9kd/2rTsASWuOxyxmzhTw1Nds286DLOtEt&#10;yQ3yw3dLxq9dKtI8CvwA2Q3OO5KHz+kk+WHJeObYXhOTE1yqRN21N1zIAvvF0Szbott79+BlirfY&#10;Ho2LUfjFXZyqPM1UTjQKze6nQO/7S11Go7s/fsipg/Ch4da2Zw1RNpUzagwG2AUPW6z422K26k+Q&#10;uP7AEqj3E622XvWVssHNgm31qxjvFSG7L+R0BY3+Ba5Bb2izee1jb8aeHEmJZQeuAtfh/dMOT8LH&#10;t8Gg7/VGdsCznLa7AYMnutFG7IdAHPQuESaoU8ltLJ+s8+edJ6kXShtsCVc3NIlJZ28mVQzvAZPO&#10;1rAa/cTqqYZLXDZhI4zRvsgkLMDzU2X1+3FuFdd5/wstMujqVsaiMHi/CrBx6ZdMQi4hvhPeLmsh&#10;/FAZj/F9tUXRTDCq/SmH24A0RR/4q6ArjQQ818NymoJkouLxBp16GgBZd2OBf2/QakRK8q1ZZuwF&#10;zbcR1N2k/UNIzgThqP/SDlsXfjoHeT1i5Wi5lk2yU3hlkA/MFM4MT5mfEMlW6dAqw+q3SKo/KW9H&#10;u/6Zw8BTRVx+3EUyzn1B3JvNLMyv6E1NQsovRN5ugP8MHLo+92hwp+Ud00QXGQKSZMovkfEnovm9&#10;VAzd7niRKS4WSircv8awAjHf2fmS9dReABNWKzm30TbxJqklrg3plcOSoxpN/308wNpC+9I27eSO&#10;zPdfO3jQCjQNDAk3F8mdNTfP+Fz+STz8vOZqC39eaAfNKDYPjBl7l3qWgPDJ3ZQiijJe1LFdflvJ&#10;263nCz3tbPrdxVZlUSgL65QKWbsa0UB80EsTeMhbZYVvvSxBZbHSxoizn+TDMPSbjpO2zn0iGR2r&#10;4uICjSJJivRYseRaXyRT3O4H7X/XndfJed5CCTiDU0B7x2aHMPlT81C/ThRk2tzmjiAoaCLmhOzC&#10;Ttx7VHzhwjrIHx1tqJALqYV/TDS+8VU/rhPObjyaytZaWqDyKWe3JmzGqNSS407u/e9TEYQCs4/I&#10;ivmYKmQEVGIppTHZzDLUr77t4RZHqPOBH/wB9P//O55WXufFrCUvGD4yGfYvWCsY8Q42p0O8490C&#10;7ZgHpVjtbpT1sXBLy4EkeGTLftjBVHJ8/59e8u6nR3FmPSesWv9j6aziovy+Lo4wdKc4dA8lSHd3&#10;I0N3SSOphBJD19DdoJSEdIlINwgo3UgLyg8QEJD38P+8VzMXczXPec7ZZ++1vos/3c7d+bnrJXHX&#10;JLxs/g6sLxaZzXHVUMR5hEZQcepwY4eB065L+ou23H3Klz746426Hxs108ePNUoG6kf+uz0Uu+fR&#10;XQwsr+rUTq2+MUV63ROk/hMGi7+X56KTyeU6YV+1bpviwIeObfcN0X4BGk7fBfvsuFss5+CUTqcL&#10;Pg23PJ0860eok8laBAmrJxatoD6Fo0SYiKO15FIR+nlFOBHn8xj615UDsZNzcd/G3ezsl+dlBvys&#10;1UwSEV6TfbDVO1jVijQIzdEL87/vMpq5A6zx2rGIZV/7dSsI9w3/RwUJPIp3plqDIwZTYmOTpo6Z&#10;t+iNQsodyB3VnUxKlYCgPt2tM9c0b7GKDwEPtYI27fSKgMdvhdCr70SepVbOPNoeXWiKrrU9sXnu&#10;EBP6vypF8v85oKkiH6vDxycinQ0srcPLYirJ1BuNe0+FRjqlTfOGGGSPX1mYBBRkDhBsm22XUbn4&#10;z/u2e4jxnixPDZiPiSquHwZl3FJKjnXF5+yKTToKeBeiNCi0wF9NA46q8IOwE4GVsYhKrmpBwGDq&#10;SMCkv0ucznsxxp/w1LxgpHy0yS+p8X8RFebGe97Kz4VpmlXn/gA77kDpgslezFqh09a9YLZgsGL7&#10;N0XGoVEL938RKfRZUog4oGhk0XPrZ7x64MskeO682n0ikh+9jp+q9BvrCDzEwFZPGpTnf21RcPr+&#10;ELGYOBAzOHmTMFv4jY4KTwLaf2GZzyd8OisXMlb7l7a6mhYCmjdhZU4dHCTHlozTP+m0gsAgIKzN&#10;5t3apc91RKMM449mhZLF9Adjk+64pgBy4AESBXqwD9iGR/rzP01WWm4TBLgnAToeZHr8aqi++vTh&#10;sAsJwBBgavmLI5o+xhhg5kAymnYv5iQZ9tOs/mrNl+b70F0m8zFv0DgHuqKM0lDkwfDO96VvryTu&#10;QVgES2+DkEC7UmZH7Z3zs1/izVmX5uQtmpnMDasJvYKfjzqikn27pog25fk4dYnFDRMPJIiaJAEj&#10;fEjVfN5L1+C1eXSsQQAahRkTe+pPDYGULkEdhL1zOEH1M2ySuk5mvzmLktobVxq+bm62PIBsXgUN&#10;QJH3sZ2FvfOSDok/bxNT/yXmzP2qqrp4rA33y89oOe4W6nbXsFvKZTWumyW5fqYRHX1KJVc9yh5k&#10;4Vw0eukWQcQhBALHhHIPWmmfM5OA/iKGKtp7nGPIx5FqCBEVF5E0tLaIb3+sma/GvlzXWWmhqWVa&#10;UEKatfMQf2POSJVrPabg8rE+/E08S1VubeVSgSkoeUuAAN8Y99YdxEGBWmaZIFXLEFKzbZ54KAnK&#10;bjbd74HcFPxmROnx68mxqw+3rijjVpdNeZcPRN3uLmfjmkcSLmj2A0vK3KZ7zI+fXpw9IRd6EpBe&#10;ONLUEf3Vpcv6B1aCPEwRw7gY+jjZvBVeiTG/1dL1SHXqVba9Kc+38YeyOhjIius4bzDQNFymqIb6&#10;jwf53YMBlP0xiH1Sm2mTDrQ7SlXweusEj1NP3RTVb6cw7G3omtaYWIPC9B0EJwXWqqjPJKPDBxST&#10;fID8s94Px/PnBEjyCS/5KUX0jWZoBq+7vmm/FecN0aHjhkeMCTDAAdhK94uDP4b6R77m7ivr4Bo0&#10;ZDL3l+9EcpBwoFpbF7WWSX8hqLC8E6lqMh9XMnj61Ww/QHjG427MXkN6ueLSgkI8ntDIJ1tx47fz&#10;NuzZXnP/G7xcu38RlVVmhLckwT2o3KXAttwYpfRk7+H18IOOBOJTy1pgayz4SKKUjDKHUhQosb+x&#10;dgNkTSRH7gluspGL/NzpKoh71LytWBCKhyRHwOoZAfv8lf1KYPwzClGL5CbJ16TkQ4DHJ5VpUOCw&#10;ZXopGR1SrJjmkSwYYr5bGHv5ltl3dkdl4AIftEJ0Ii0EZ67ezoagv1JFJeMU4Yj/6Vp8ZZysfwu0&#10;1aV+SJAD6FSAb+9u5+3jZW/t9vDtpY0zPh8/PS/9wxcJCR4Ne3cHH0d6IUFBfiEpqf//Hc6P2xFe&#10;rmMmwWUwjRcHvZKn7SA+KSttHSHbGOTgPzXbMDmgU0LyJ1IGk+DgG7ZSUEPHnTaLyV0YQRYMWHF1&#10;0kUWbTrp0b+/Rk+qbmbYu5uMMRsL2+hpdmbwEfvwtOeEkhWK7OTaSx7mE/Yw2sWoLRrILvvVrStg&#10;AfhFF1ozgRag4fvavmtvBLb6j0Xu5S3aAN5nxZY725UAPA9cWoxDtTt3BKmUMVW1CtTb+oc6Nxny&#10;kmes6WF+5FBs7YYTguWp5FFy6MWM3HuQBglaRZBQ4Kep/JHhZcT2CcUYS41LZ+Mv+3mFb4feqXqL&#10;/KRwG9QE7PvXybBJMDc6TVqnJEyNXxbUXwzm4BZDAisILkXnIZA8IiPe3ltmHIBxN9HfKpQI/Sw0&#10;clsXcsa9rknSrtbRqs2HlJEfp8usiN47ia/neZMC+MF6NIGc2QZ7AMhijk/9TJ/R74eVW66Tx5Yu&#10;F02vA1mkmUXNs0yLQ6bneASaVYtAjtZeeURVB04nsOdZ8uqu+8qVGItV/UXqebcPYfV9vfjE/Z8E&#10;68Ebd1WOS2X9dU/V6Y51VbXyuJLROy391jzCtIlCp7LtsiF+SxHIWPHw71wQ4FT4dPqQRqXqK530&#10;b8nw6NZJVJXHgVUapd6e3//RsC93hRv5Rm4rTGne5vSCHAQwUx0CDeBts5RjESZHmqn964whyMT2&#10;e6cf/2r/4L8UiwcpLmf81RX/ukA8zVMY9ZHx1fjhGGM2EKzdb4vuf8pT5rJsKDllDYKvF7PnWLZ8&#10;Hxvu+NxF/6N6W1P3V4Dut7b8UyOKl5viqfyKp7wNw82WqKSKdvTsNu6DDP6J1Bk3LN3eZjiWRqZ2&#10;Is2sW5m2Oz2Q8kMgRHho5nMq1bdONH7iSWk58CtwC06BI6PgTkPFsNPBKCBWac68jgN3qKcs6DWE&#10;GBOXnMknUaqD99pzr2iA90l4VmNIM93Jh+VAAiM6hd0H7TnKGhdKBPIQQyBHjkWraVKa7Mxi2Dj4&#10;0VxD2U1yyc13FhFaX/NL75xf7VwpE91OLdtlVV5dPNxBSrNAlMBsfq9q0LHQy/wN+r1lJdMfeU3n&#10;sx8iGRKRBsWLzsLJ/n2aRvEf1fZDpyHtu3mmRmw9zVfU2B/YTDP5VXp4E6jocdRyQyRZaBQSVsDz&#10;eViWjP8QFws0Vu1ZZddu4Mk+RP70FIlqIxpesMkafwi8/XzBnHy8trpm7ed0EMD6xtilm7yuPebw&#10;j3bKoPUX5s0AJk7TY8LPudUAurpKroAcfR5r4cDkVe2GioXUx6J9ps0FDx81oF98pC4bPvQBQjSM&#10;q6QW6e4ftMPCsXoOx641zLa8wU5WTxBAHBjamdQ6Ue8ZZ9n9830SpMceW+lZ4CBJOe+255t8JJn+&#10;wotcpnqQgc1Bku+qLBcstZymzVZQwh0DyilmlIM7iMB5GgGjmLJiKsdFSyisJRLLm2GEJZeSh8ZQ&#10;VlH0cLSwHEPNgHdAm5JoOr5HrnPGACtuUsmDGN6CUNFb8rB/QxewdDFqseTrJrTfRrpNkhNjSb4I&#10;AMVTzDV75jHnnRW8dcqQpYNoGfF8X7+6VOOWS83vf1YmBai7k6vqX+Y5f/JUmctEGXuTvC4SLFm2&#10;3aBev5Z17hXIMb2rOCNkHvO1unbrXfyJRtl0GMhCgH3oPBlZqgUF8pEKimcVcMIGp8K19rbfXKaW&#10;nHXWcubFA9azkjAuZp8EWibQb+0hODb9CGe1lM3r70XD37zXv/rt/GEDFQ/YvwrAlNQy6yjvzIHq&#10;ouDmvEw9VtsOvtQSCAKMMH/kbWf/tq4XjTm8w21wNyQ5/2yfctadel6biUqJbiCDzckDFD20Cy0E&#10;YUMHkZm9j3cHrdCijhAJsBR0hbxxu49yzuf83H0sxstXgtOCYvpCXXUdg8dib5x9kanN4jg0Dp6A&#10;4NDK5tJ5okE61CfW5epIMr4LXA5G8PuCFlhdH8fY31Qrk1U0lV0h8Bb4Wl9QywByiToqrZadBkr7&#10;iDODmQkuMWLA9OrzxXvdvIfN4uu7pWXNxlW65aUzI/pnh9An7m8B3Q2IZDoJAGgFiHF7FLN0EoQX&#10;dMTAu7LTAGiCKYyzwmjMGTIcz1M+fSsz+tShseyQ6+TPWmuI5EdfjlOubwbKRAlqeVou2wZ1zd5L&#10;MotHPxsiBupFDBdZy8/MbvKr3O4nSKTApbj0rGHBmkt31YceZuGHRzphmNL7yy/P/TVAPHePAY+S&#10;8forJo2mfsA31OTE7U4F7x6nxmc/HL+kAzEZLMYlLI8sgkoUG0EMRMdOOlnxF8LwK3vTCiLzeoWB&#10;H4xtG0JOXyD1GGHkGgVk7PJWHIr1QjNYGWCa7aXNuhCo6HEQByKH7QtcrxLojDr7og2gAL8FHXgZ&#10;pwlMIKXtX+1DLLd47N6ttek/yXiYeMANev+mFBtAFfa/szJC5Muv3JKBvjew9f1b4ZKZCNaeAV1j&#10;TJJKwS2P6tfE586NKu3OfUJTP6UMBT5hFxEbY60TZYzpHef3RMZTYHJ5dUhliby3z9y6nRU8Dt6q&#10;6hL0nN5XfzG3UEXWmVt1LOrAl/DvlHTWJemWUmemC+99uRTG9Nk/m5jDh8bLZpNOvcCML978aO9R&#10;Ut9/Fn1scxjF8pVckBFDcXQi9v+w6dWdtVmWzMpjXwk/EuA4w/LKB8rLvHKczzwgD4m16gbpcvOP&#10;zml6xeqpgwhd5WKBgO9ZadmFeI7dXZ1+y6pl2qEEaMete3ac2S7dBOPZDqEF9O4YpbiInhBbvGaZ&#10;sdyHXT6DgMC4kuqT++m01XWh72sS02e5et+5o8jy5xNg12qmRYhoV5hCH77osb+Z8fUqZRz1Lye1&#10;IU7ijHp9omeHcst/rP2gY68JjPBidL+ECR2iMhhVSDg+snuFOjyzFI1jFKgyWpAbGnkk/c3DLC6w&#10;BVd2/W1S4ZU7qsCvCPYDKSBulwergco2udvDKeVICM7vnasJJQDyoE6ZgZRsiEkFo5NjPeQPSkZ7&#10;Qsl/INIzCBMxJIj1iCUeRSzbwp6qHPoLbUR/GZVcdBXfYCO+hmgGTvGodic457WEYEYQplBRyc4w&#10;5Os+DtDiaYNTjE6KjxaCZBPCF8jpZ1L6fOqufvPynWCu4cfQ/2xQiJSyFjSmlp7vgllBtO+JzvMf&#10;dxuNm4yPwtXf92IhKZ5l67+yEe3zrqDOr5dBpPqC+KjsCneJihkNLXCjSFDmby2rvH2KJz8/O9Ny&#10;R6eB7NdBKRwvqD1oLz34K01du6iL2BEH87RS2Gmv8saCGCH4P+cqMkT76yLVQLd5ESKy9gFgh70h&#10;5f28Wl6W6rjznKytc9RNH3EkC/Us5xweW6BiEWSiy2G95CCSC+dExHHDv7ZFnBRHnr3g25FK/O6y&#10;R8T3/jraYi/VOvMJGqNrhcbvBTm0COtPBGQTl1stx+AJdzIc5JwoQVtcnJbf0Oz7P4UQFtRC2Ize&#10;KSSFVyb21+cP+s8Bu1swt9syDxciv1ydJzDaZK0OJaBSNIm3slmmBCJ1mooTCLNGDYON8MmnW4jM&#10;XnBhPiJgMSNkldUDfkAooFckhGtX4TH+fI4ZZ33scnb0uWPyCOiRAIpt1vCGWvzheATZ2zQGxoM8&#10;cbb+yNT8KKeM46eaLTfARtNqp7/tSx8DBT76vzjF8qp4MMi8epZfpSFRKIltrqMPSBj4GYLfe4z1&#10;NLpW7ap6GBaiZ7Ojm4A0j10va3B8CHfca3a7LKx2EalxpXoamT0oHrd3C6ZXysmuf0DSFgHuDVIe&#10;zMK6uLyDn6ibuU/KT9parwdtxC4uGUt0Gye4iRY73GqpQutsczquQfuoOz615t8M13zmMM+KqsaZ&#10;ddrJv/EGmnKu2AMDW9OTNhIQxkgDhI6GJJCxwkG+IMfYjG0ivpqEjV6lo/Ck3CokObMAWyOu5jsa&#10;8UuNgYuktIZXF9EZuF5r9iq6lzRFJb0TlIzt4xwIGRNOVa56H3/WYFCIi8/wWYKQ6yOJ6UBaxwB3&#10;OyP7f0ahOOVEQwvattdazGUD7WNen8sq/5kWTfMJbvWrTQDfWlSZcyeFdN0D92SK7/tPoGPGR0T9&#10;UTk6H8wfbv4UxYNf19uvIUVduxpa5O4vNnqLBxS6bCkdO6Lp9h4vzpwnhnIytKE9f36oddxTdxwg&#10;OR2lQHppZl8aGIifipNspbcvUXuHeabcsIZgpZvTKwBrCKm0Db0Hb00orFjsdZHPovD0sxU9J9Z7&#10;HRKWSaFuryfl/v8bUquBlDUZ2Ck/dhAVwfzJ5JZ/XbPbcjZAhFA4/vCJgE3zERr2Bzg9Oy6kXd6K&#10;7m8W3vLU0OIbF3PIdvGhYutI7J1Pf7EZVp2AwMwSY1FZo4s4FCPdyJriyrnos808JlX85Vnkdstx&#10;5oKpSuzt7Rm7qvZ8Zo1RpcONTmF4hkOm3dy37ZfMYwp3jCwWOls0JDshRMKHWhM+uFQg+8kC+yOA&#10;FGIa+oPjxIIsTUgyrUk6bOxwPQ46cUVgcgsnjnE6AZr5yOkz/MhGv7VMlF69Hdm4ghqCtNolFXic&#10;Xuq2PxKeR7cpH4mDrjNCpY/Ylp+UwKOxD8LwUfzXW4k69IHj+xpw0tT/JW+d+zggssq7Yy78n22Y&#10;y6Z4XClkcaNgQEg6PpV7MgZvm4feBvruEW4WY0m9q3nJjHkwrJIx6isxi0WPYuuqJ8nkQ7qwqC4f&#10;NbpUVhMWChq5lFgWlmIXbPYt6WduARx6FecH6CDrG5Fk8Xi7mmJOry4Sqeg26EcEpidT9PlOca/P&#10;brHdiAYksfApltK4TvZGCcc4c8kN74jIA1eglVgDulyErjkL1nUUqOCppJ+JqMRm5WLTmLvhaMik&#10;6+7Tx3kn/haHOpiuYNLw6bCEnFt5ogwtyG/6n6BFVBc0IAz2rt7u0Ml8O4SpzB0Kjl6txpwe4EEe&#10;LxRRcCiaMSqU1Rd54krCuc/ajSbvMtnatBipbS3t1/3MTC/zE0hXf8kc1ALizmIVPXr8LE5RxrXj&#10;YVBPs+86uDoeaiGczium34Cw7TNQGtswBElY0KjFj8LD3QKevDeleYie5ujxp1B51VI2WfdfWsvt&#10;HAgi51/4jf0BRXFyDodR3o47XGv7WABXcoD8V4T8R3MI5ec93u1XOu9EErlqu5yuOk7IZEr6GXr4&#10;WolF52orI5vJPbtXZO3SRZQO3/LoLr9m7ufkx2WYzQYEcTf7ClYe6PQWGI0W5GpM+QPGSe5v6/TK&#10;Ud57dJw1tlQbX2LreU00FufxULuKavmYlMXEb3mGtLOHrBrDKwwyHnkRyeyeM1gtVCDO/uB0nC6n&#10;6lgO3rRA01vZoPv9Jw+0yx8PzlVjXmTjPBGOnb0c/hLXfAuTJYhjYkt59oKug9l7CgRh82u8oklr&#10;K8OVvV4L663/HKAwpJq6KVzE9umkA68bJBh7plkbf1JLm/VFAdC62+FrKrtgjBlSJJqYWld8aXnX&#10;Uwf2whudEpY5mRgxUpzFEyqZesGnxaWBgxTbwXTvqfF0ZoIw35V5Bqpq/8M1KV02U+blNEuTNFU2&#10;Xr23Po1fRR34EL/1ekAJoay/KML8KwEkhXJWSww+x941kItOH4GoaT/WaMx7ADqTyzR9o63ed84k&#10;Mp7ljLOTJL0wf+2bvm6e6CwVu05OBfpyrdvh8/kAO0mj1PCNI1wmXf13kVgq/bNG7WR7kB6pnocK&#10;i6BQbFjN7/eRVogxDAgjFzNibuP9z5m1+5I4nec1jmc1N3NGs+rvLDVTY+L1qHcuYsUw6kj1/9yE&#10;mYMOBm1yzBVgGVIM4Q4cwHT8J3QobR+R8CEZ42tcNSPz+gdlgfUcrstmVR9qQfbBxAqfYmV4x5Jf&#10;0UEbuUJGP8lG0vsllNh3dTjJ5/f9ysvutpC7dadR2zwUjnSWDQhJD6FElSQn55Y4hsJ+NPdGeMVz&#10;DKUNH1+UZ6looUeimT9ukErGiY9CKRSKCKw25R1RK75dMPwgeThBVbM8arSv/BjrUBARGRSzXvbc&#10;55Sc4Up2lNV+f25jzazeV1LReorsBqJcrwmHoI5qyGHOdyBI4a5QV973xqkvpLBo+XVYQxZ4JdMd&#10;XBlnXGqSe8+5PVMiaK1LBj6HRDs+R5fi8i3R/NiYJJinLCtU44TSOEqn1DvHqNa78nlzfnkvIGOv&#10;MugMNIg/cyGPjVYaLdEr7QmeKBV7vrfYYyGZIGD8adOp44+TSBnVm/P1fUPpc848fv1S8XT7U9Lu&#10;yiZydn2nnuJLTS7ELxUWw7+sYnMPKEYSqTef3Ets2xhIuCZ7Ygue4fhlVSKsIONwDCohk8eOw3bZ&#10;KP/N7khNr6SN1Avi0KuZA/CKdE6HpVmmSwBJcZZZWELZSywaNQe5UsNOh1EMwznUKVLiVzu0Kk1L&#10;SQO8YPgfSUXR9ZtEuuIjrrXBohE81Tbf4g/R97yXrF0XoGsuiGP5uENhP0Ev1S5IU+/OsqTj2AcQ&#10;Xtkb3oD06HsulVbLDwJnuRW/OoHRaBKd+JkwZmJzQHRMB49Nw+46/Q1/RcUdwRfY6n2a1TU+4Fu8&#10;bvTgc0zy+5RGJrASlchdqFF875nm1wVcd4BbvJw54LkKIWKoSd+EmkUfrC9Tyo7VEJHoW8jaqb7p&#10;HSIxRmNuMSLzKI5hRgwhM0HFpQyd3VCeDMLjH3mDR//Zs3AgcRxfoU2RwLPk/FjHxm4XntOeWfFT&#10;UjW50jR0kB8Thrcur/PZP7noSVB4THoHgoxLj8Hvp90jw69rIB8+H4PLKo1ZRBbdhgHO4U38ky+3&#10;In5EDwiRSErSlrDoeLXo/VZU7HMtr3Wax6WfvMqXT3PMB1yKv7G8xTa2JNNvsuxWCPzPRzl1Ns9j&#10;NsLry2IgQ+Iha22Y3CWDlFihPmWhSmTG8rgwIUIWXfsXM/EWs/B7gB1MF08SiKgbbqL2UUQ+LmHm&#10;rJHDIlmKsfxG2Y9NkiVP+f4F/91c3dhv04enLWWTCR0coXhc6rodA/hTrF9OaaMRBeIMdpEc6Ckf&#10;vmIQl/FRKNTOFamcvrXHGsQM22kr/i0xpFm2557nKo5PLW5MSSmbNiLV6QRATQWhgyRXoFd/QED/&#10;wieR1GslKqlRmIQNvr/L51obijaohkq6yEDGZnuArfVFR7MILXUYAKQtKWS+bDCp9W89TbJKts+z&#10;D1KdZn8TSvyFknCT3A8mcSkf7XfE4mdXbExUzFhYkTaQMNB0m9ComUlqv60dIjdaKhu3Fx+nz4H/&#10;AIvC1voEdwqBqMPRzZIIZGV6FxsZFQ9x9QM2OZM24MVEW2jNCgX18vDaUaqPVjENVqUjpb0qk+RY&#10;pFUfselUHQRnmj4NJ1XhI4gFjajkmvqHS6BSClisL0P7R/JQo+HXTFhzBBSdR2QybE02xMduW8L6&#10;WgwQZy65qFQjNOasSbXfH21IoV1LAP8sAbbOxwhl7SxcNglDfYfMt8+r+QBlFE4hi53Biq3RL1GJ&#10;4kUuBJ1YADiM3JF6x+qwGK2Z5mvfTqIXzf4wfxP5TTRb4Je8vchChpHM30HLcrW2533jAHdSblrY&#10;PI6M+xSN3iLDNSWAUlLjE16pB0053HMWW2/Gsy/99C7yQEkYGbPNrbodTJL2MZfH3vXy0dTbo9/I&#10;TPvvfSgAt5fe1XQE7BuWCtjz1+jGrak5fy+VNn6reVNW8jWiBNWEKTR2Dk4dmW+9+9AFsNi7/i13&#10;2rZP6iA73iE/5ueCN/qIjB9gviRZ+6czKNhU3MQSQaNAmHEBbnSTkKQ8NiwlmH2TkrAYoQlKNqip&#10;lavDKGRsaZqwSMAVONsyy+0uf9fs5SMYlrmQY+iFtT/iIT7QGZ8748sT1347+5D+BhgqN4qDggcD&#10;mr0myK1K37hGpzJkwi8yNDZmPtKLtnHvK1n8hK5TPbElTDH/5XT2zsNGoAWufy8bbu5MJlPUy672&#10;9QetzOdLcpmPX6Ey1QIjao/FB6ZABwQSX6Ofcy009Z9FuKp+1sPJDvjGVxAPdjNUFSQltmfseDqi&#10;OVmt9lwpNjUTOO1+gRsaexBwRzBZuRExvvAlof/RRsa4SLP00xkzxqLNwGnS22nHf2nH6GUJH+ul&#10;zHP7F7LhsdRbTGdRnFtds8a+g7EMjXFXxP6GSeaH1OWdtS+wo6xRucZ8v8g5ATchnI3AxLVUIsns&#10;PYAkuNPhtBP2YFFy4glEDkuFrL/BpVu6Cx+hzAO7j1tZ9j+6VCt3ajXH6oxRdxMAGXws+5zi4aE6&#10;Pp842TKblU61ugNd9NcoAytcOpth5L1sTRfqONmqHgj28B6MBDJcJo11MpnqcToPlIQY3mLow62E&#10;Wi2kTSILYh1T4Zcuvb9wkCKDaTeFriDzmktHVn4AgaXfjv7xaK64rCeGKHuOmben4ZwpMiFdla8D&#10;i1bemUplWh4jNBqIuoVaJmWsKevMkRd6LFe1csN6RmChcsrqjt3oDN+W8B5LMw7sau4srOQInOlh&#10;icqph/basdpndGmjZPazhtz66BE9IbnxsFGYS96KoKXtPHTSGzdHtWc7QiN0J+Rjz2iRwarRQ1X5&#10;yihLzwgcGriNbalZGS6io8dWaSf3Udh/p7Z9+tAQHasJFT7Z7MCiGLnvH1wv28/OjUpdpESSRc/h&#10;sommOalfcL3q1jWJXy6ZqRGZzUCZHH5N3jpT9O6OAE9363UvWVP3dtSL+6vQdfi+TidaqGN7jUvQ&#10;4GwaElNOeYpCGWceCvdJBNLcPh0GyMFRqEKsJvrvQ2pGPO9Lrku+ondegeCoXqD3oc9HD3shObf/&#10;D1ii7tLos++Jb71KRR6ZJtI/cXFIdml/MSMeTN+vPYhGcKybolLLqb/iDeN08CGzWbzdxvxcuoF6&#10;9JM0aPPp8KUl2pDWHCb3xwWNIGdpEBPisMn/IRPSc0GzS80T9WToSIaR/BXJrFcvQ1ZtaF9UHBqF&#10;jDWxFQPbWFhCLdXIFFf5GXze2nMqiDCdlScqJf8Dl3dCbXEEqREq9xcZsDcSZ2NATQ+I6F1efkv/&#10;i8vmRIuRml7ng6qCIouq/3WFS0WYJm6d0hxBqg/DdAUsnZCIpCN0qKABJ8ePWwJvpPAWBMftEds7&#10;11IVoRtCv4wbq754qVACIWMo5SN7DEjZZkbZaScXl+TgwyuLJ9SiAjj1o9wa/a/Ji5bzm68Gb8hb&#10;v8JGmJo2U9jxq5W4glhnWffksr5TIH7EHW+1/gGfYzXFEc+hcalNwi4N1MKApi7oAfOP6msW09m5&#10;YZXD1DNBNyuqBMJLQqNRogmtM4FZMJB+TeMMzdMXnbPM3GzlcF0+Uer4w9r7OvxFKE5hHY4W/QPM&#10;0easOOlGdKb+XuHji7hH7NUiHR42s8yArQTaFO2qVqiR6hBCRn5SaxCZA1m3LrAWSWM0XELFr0rG&#10;phfUHrIzCgRExdWtvWbAcQ1MIQOj1483/7AiK71L7NoIWCUtoSLR/QZ5RRNvpf/ch2Nl86CazbLF&#10;2N6lYw9mVoS3O5S43DBVQbVVXY9Kedm9l63Q1PJClb4bQWKyqZLbMqSh3T5AVXwNqpRGu4ajFnhk&#10;c4xKnWCcFfyqLyaJEiuV+WUM3WxOXfTAi7eRA2wiso0RobEwQQK6BQtUrrNCJRAOA/9Vr9Qa3Idp&#10;lOtsNgakkp5Sk1fmYGxSzhyx7ks5LQdaV6PtSn/joMzBGJdY5amqk0cPpwfQDFt8PccD9Vs5WuNP&#10;8S89GPrtEYmNYti8/0fSef9T+f9h/NiO7dgz4+CYmcch4zick92hY4/sjlVmoYhjj+wdkpBNViiy&#10;t8ieZW+JEsqnvrfH94fzF5z7ft/v1/W6ruc1eoMwec8rtfvIBugisMnyW05lGXsoMLUKeIXu4UXP&#10;URQMchcUEvWjMJhncGbxkuELrXF/+zUXbqXzmwGgkUVYKM6eb+cqkuqr+VMSUcIHTthaPRCb4Dmm&#10;pGL/2vP0xRp05TGI7PuQFYjBmi9lVatBmF1+h7+TYOoWmSzW4HURfBey9FvfSJWipuKK/VqKZvPQ&#10;fqIWYe62tK5KHpdy8iWCru5ddNJDVWW/1/FK2/a4WB+VYrxN/+26pdnuQZNcerkbmjH1f2ulLZYe&#10;ppetoVfLZK9x4Ipjj/KM5EMGurnn1HdXy2WNODR3JA4ew3X/UHNCHf6LTfu2hNY9t4FcLeYPy7bQ&#10;/VQ5B0g96qt4lNWaXPx1FtSqEDUQH85yG88pjH/MpjW8zotpntZzNl/SdodTANa/0LKF208bt1I0&#10;3okCKoSArIRhcFC5a4ETwv2zZ2JEouQvMqR0OSC2MrCTCgY11+nK5tErVL2Dt/sUM+oDeYJH1ZOj&#10;906Y4jWlBUYau6he1ZDT5VVRy9sWYvMiXgVnB7LzahdOi2lrAO6rTWXNWLf39Mz1QWCp5GnpCQbZ&#10;93zo9PmIpDJpoLPojv2CH1fdhFQkwuK3G+fCoaGDJR061qI9MqVclhqqukJriciQRRbppPt8kHXM&#10;d/YD0PaBveDZy3cOGBHWrjMgxnyDs29Vb3NhJXI4Pfv3oQMXb9ey/gVeLG1VY6bZqP7RzaLRY+vE&#10;Sw5FvVs08HG5FcobcH1BsZVjYIWxIzz1jwoLitUIJcsRo5HP7BA17F0VEP0SNGp8dB7Wdqzyf0pB&#10;Ac2nM2zIGVsdOoDGVTbhq8DS331GntsqiUNpVXttLE5zi+Hgz9m3GeINEKRz1/RM5gz5W7i951Pa&#10;Xb8ZWKob5QIxSbEhx8j1LM4IMI6T6oa5ferXHGB9h3ls1PzftS8waq+00r5tLxcDvzXFnigH+CDK&#10;99oTW7qjjkFBa1DkSbB748eJyK3jfNf1Rwcv4M883MenjPad+QA6A0CtbAMcS3SUWgNhfHso6mi7&#10;wGuLgHPTgY7BmXRQ+hU7gMT15nS+upmWN6cT7/aXIi6Ha+iY5rF+yr9WdNBKyrSBYqTz1LUKHw6a&#10;+Sarc0nNxOz9LHLc45se48Gd7ISu/D54K+A+CwEWZmVoxRUKXYu8nYW/TOiVb1Hi6x/iv1oWQMnG&#10;EgG94zNi6cLO6tLmJ342C8boPgLdCTCaekoRlPtQehT2NUB6qIVn6PjDubToTpiox2MgOImJgdTC&#10;2TBtE3zabR4MhbntLnsFJITmnVS0N48zfttUeOgTdv7HEjCOAULHIXA4B96QVjXDuR44pnl6351T&#10;LJiQC9mx4reqlTZuRP8snmuFLfxj6aw7j2Ko9Bk4PlQ7FR/QifV4n+caUOuoUAmMyCWqoc4AgnDZ&#10;0BL34362G6JQZFl9c3QAX9TvKG0/cglEDpNs4o5ujsJbAU/7Sob2M36H9b9WdqiE6jAMixLpENsL&#10;iuEOEkfvj0jedm9KDD4DqNSs54R89GN6dT4motVwO2n7vzgqpVog86KXdd8HaIz4FJkqWk/Ope/K&#10;5QELNvIK85fS8DFVZO16KD0uvUzfdDg34W2jzO8WbBbl/p0ekTqBBdlTmYWitnUJTBJ3mfLK1gS6&#10;HF3zVEJ+DG7OXxE/P2SkTq/xpnrJ1tajnWFOllxeRwERr4/BJuQDrTpAW6v1eDotHTDo5fc2cgPZ&#10;/Y/C438gdjnjhPibPBEsLg+gMPdHgABNB1ssFTcC+1ZeeOdc26qAD7ShQs2eKWH/HxjS2BY19M4Q&#10;GnWsOSP7sk3lfdb3NfkvICqoFznnHVdR0Z2QOw28mrpPaqwma06eAZ2AKWvTlgBxkBUatHEdOmHt&#10;rD2L0WWz3Fba/qgytxpRYx8SZ5dkRipcpgr4vdcFZBLOXyVf2ps9owHe9E8b58G+RD9nlUKcvSFr&#10;7Fa3dTOfWGx723i21zIpLCUVHyvd2LEyHLQYANgLW0AloI/5nCK3+ayhYsjQCGxj9iizavfWKT6K&#10;9zLnvMsu58b003BvQAYCMkN/6ZnlminqEmwMctfqqwLaeV1WHsR7nAOmpi8lg8/C9A7HV1n3/NXG&#10;z29UqDxRf771fhpHrzki9o4C1SvBS4AeVtsTHj3k3zyQFKo/epR7yo769IemwvtoILD5CFgABhQz&#10;SqgbyYSLx3r+5+Q9+lhg7hRIf34EyqFuZ6y2eAkd/Rc5dhDmehS0AG2r5W4+agJmjJK4pXtCw8f4&#10;1DMgyGFTC90NvhHr+L4hYPZ+ykFHqnmHXPz2VVxdwkuL5q3U0qMWKb0nNXEjUS+BpZb5TAiNuoEK&#10;Rab4gfqPsl+z3fLH0bmBqoAql1hh7csUV//H3JkDwETOBBYcfYxP/e+OjtIAURheiU7AxJlRGOcB&#10;/LshUx7jMilfWydbfkVVdFxXaHPL7sLnjCbJ2UyKmnLqtv6YUr/gvYZOob/6yeoqqhv6/CNEDSrT&#10;bZ2XapJ/fSza/b0j5rANSAU/phbCWA8Xs79I9JWkQMf9ADKyz3r8XrtzLnzXMVa8VVP9h25b9JN7&#10;J2EE1x1tZKYF60/kHQvGMx5dP/Mi4ivngJ/A6pXNnoAb1zOEdeXDOlSZnnPQVxHNOgWqG1m54TEm&#10;vyOSRBvuxLhEC88cajstWFZo+SYhcohf0rz3vDkql3eC32YtIqDhRvy+jqxjv3ldrZ4NgGsFgYR6&#10;6XDtH3PSj+Fi7o+eM9Ve9QxkAqnVf4BDsgYduy3+3O0UsLMEi8UncqXWbxSi5V+iwYF3UMBFnZIB&#10;rmpwehRZJfEfGTMMYwv20z6NmTjZFNIwet/At+InrfvY5pHoF+oUE0+LncefIoR+vGixQwB87g/Y&#10;KEe8s0+VKkDvaBp5a9v2c9ax0DWIQS1PAoK0i3Motd8XZ0pQ954Mfu+5fKU4EvhlNNUgmjlj49pz&#10;rT91/nK3jfx2W+KSoXn9b4mosXZh35oR7bH5Am3pxduLpnNAkNDtpu+zP6VjIiMtfYw6c+dc5ZxW&#10;4ktR12YCdp9tx0OJ4yDuDqBVhOf+Md1LTtUXWscDzb8+vB3hJX9TxvtQR/m48m3nHq3Cj0Dujw8/&#10;RKZUnlLxmePvDc9fF4a2rlX9MZt5snLnR+LcyhdnP/szYEd7xn0hTdy/zbDuzGskkEmuoQRsPsYv&#10;JXzHqjXBEPNEP9oa4JbWBPvszatR7RcNKW5gUoedkifrtcvHHbtJnX/gcHvsKUzlAmTcN/KKnrJf&#10;74ALpa0pNE46zCi7IHImy+tlpU/Y9Y3e2wBzBb3J4r6q4eWzQdfxNACtYhbn8m1vcqkjp3Qop/hH&#10;q4T430/oiUoVgcNmWoPPV1DR5aS05QEEpO8xm3Zd76fNOR6o6nV3YpsXzZWU62IB4EracQNwXSwL&#10;mIHYzBO9habf2Fl9GydZbx7v9x39LsOfmm07HTnfcNhuaO20Nj5Un3u08rCt9I9Il7yyH9p2Tit4&#10;LtJx9fFqVks+q+LKgPDSOrxFOi3ravRxYZnlTda0bd6N0A2pzzKnib/i9HW3K25tGWfC/QnPnw9X&#10;fQeniB/q51bfK7X3tIBlt+5YNktVpB7o31V8RuvbDnRwXKoaBubTp/NQMHtOtUtMeU8LLwRFcWIw&#10;Yu8XI/pvystZzJpyzqwPFbXw9mj1APV4QeWnI1+UPx5kw3I5hxpRL+DvXRxT4z3LD4scs/GIEhjP&#10;HR3dZyfyJRv8NgOnHkzLrEHD/1Q+NVvT3f2WxToTtKGbIwWIZCVlP1vgL+S5OWi48gY5Df+oLAS8&#10;evPh+mV4mLav1rT7lw29JQsQtB5TMN2oFP/xflZq4UsmIEFuUGT6Xo2uaqwh1J2Dl2JdJ4Jrn+fk&#10;bQY0pPsenao1Jb8Kq3d0p7WbuQA6tecDoHoH2I/e5Vk1ypzOv5uxkGkhAmGblZHQlLG6Lno9J9ou&#10;BljPw0Meepfms3i2l7V5FYT0J2S6TcQVO0wHlYXk2ZYml9p+qBjEt9nUsNc3vKicnRuHj+jt6T64&#10;/hSccPupJfYkjrTN/lsq/i355vJb0r1Df0frdyoQeIJLd33OO8vJ0ad1djZGO7NZiQoe7gmC/Sb5&#10;ECLV1gB/m7fF1XvIpW0Uv8UnXGLKk2JHONbPYGC4/mwv9/weAPhLoxyaFddsuhiBGADMqyMF4++5&#10;VJXNd21WfkmxngYmbNDe8Z4ahd+p56KbpgFC7cfG8z+D4yNVbjxRWhqxXPzzNqfh5F1p1RNWJhf3&#10;wKJXDzO/t7xyUau9PZRkn/Zhx97kPMiuRq3Wwz1JkzB7ZrXwyMrVCr6NaqoIUntRWDxRUcnmaqav&#10;Q01X21c4d1cC737jqUSrVJycisZ8fe1tXbZDIurKRnpE7oR+hPM34f33iRQV2zuIhSvuyuwgGgr3&#10;hKo3rrFUO4P9bX1hcfjXfUyl6mmsNeICE0Uc9plZkLNhsdhFKIvWURBn/Ul3oBtEoLrDEFQ9aHzR&#10;0Q+4qMczMr5muM7+lck6WwZc1F+2BAreP+l44IqwaSjKFsgu4H65awihZzqQcyT9Zh4ujp1f9Y0v&#10;iSFGs9jmmBerohVu6iKQimhJY5zSvKR0fqWZBXO8Yt4nHc1K/8lZTbPvgYGklc+13qrEdCf66nTs&#10;NZqPeh3yNgaYkRt4+seVr+D6PpjKmRhrSBhhOxyNmQakdwf7vIbAlOLCs2ThrB1uRA0r5l2jFdYf&#10;VvklOQK5jnKtCuxawDdYl2JSAXLhpOd1UP6J51JwVXVrYp9QT6tlv2cjl4z0LA1rpskoKyujnokJ&#10;rSIlrKw/2jn+to7Loe8ZLl9Mp9U6pyy02cJOGdfok6aQP+cg88O7wvkhgGYO1kL3ZLQ27vQ69D4u&#10;y6prmtZnWWSihbDMjicxzk7e+TSZZjg6mWo4mnznUwK1YvQbUXI3Xd1SKnew8L5YbIneKFXpk+Ze&#10;Iau0V1HVQ4ih77Sm3DnVILechomaXLbR+YxMWhY9yG3ygPWyS3tUipdmZCkLq6iDFFTKQRVVIM0H&#10;zZyblC/Ha1uWvN6cNJGbYerfe9C0kL10nOenRkOSdeDdcTnCAv8C2yd/xxpu2xPdW1YYkV4IR6v3&#10;5rx5yXJkSj+cOUJBtjedmnraK9kadwTSKaoXlDZWFdNVxxgxl9AbAvcvLHDA9PZCfp2dFWF+LVZs&#10;WS7J/Xd/WJhN+NVgQfOaIovZaIED0WvvMlt4USpYlyqqYsAd1ye73dtoo/y71fQ/Ptd3EZnNZloY&#10;S/4cflZeNn6uwpyCvFIOKG8jtwS/953ZFHNatpnRdI9qABKX4bzhYAc8/HdNAtQP+miesrw+Y2YR&#10;LPlR3CCvWqSMokszD5EMKoJ2i7Om5Ul9nhighMWS9Pb4CSjHmUoKGWUUhpQZ41BmEvyCNbg4Zq1G&#10;WrlKBx2rf9bt+y/KELzQuKZW7Z75PJ/Q9FKTpfJ4sVKvcKOJPjI3uLI8qJSEighpiiUCRbHg+Yhf&#10;J9EJffEcHJ7Xi51KII+MOdrdnYks+jVxZe3frKdmc9PV3cTsnS3FIvyla9Ge9t1ztfKSkSprKNnM&#10;GZqZ5OqBnu6qbu5gqM6FBqGEiY4DQbwmHcb5nBmKdESRUWdjtMxDtdHUnBVPRdRGq/jEbKz40qOF&#10;lDbW044qcvbBP/AyOU/amnuVHGyLDwLaDWqOjGbPrVmpX7RbTUlmkQmhDcBkC1fzlBqeDoRcWWXF&#10;ccG7jwLqtdAcjLm/canNnYdM+sbg4Z19p82e9XS5n5DMjYiNsVYxqnVjE6BZ1nFBeD7YOWTJekvp&#10;JeChCCvw+peIWw4p0tHNNd4vHwqseCX2rh5DX/FGR2f65zv+dFJTuyMEP7HYnkPML4dupi+uNcka&#10;rGGSJhvYxHGFwyi3GDyX6S/BRz3QEKyN3VtqiUj0zoCincJizH68h9jgXiRV1LDMjAp/2F6xIyGP&#10;FSoNE+N4tT7M4eODJqOqrBNdlMgVGDcZ94kVw+uaQHtZ/ti32ZNUGAv8cbKxaX06hb7r/wwcFVfZ&#10;P+BCpdL9Fw5iEiAmsmBRYwhVIKGWBXExhBF7oVc7wyX4wIz3x1kk+ucTN9v6I9ybmfxOdd1SDVQ9&#10;FwiloZ0Oox22y40r/QumiuCQBWt8ziXN/cr9Kqq4EdolcMHFYg1eo9ReRqBqZsJOj5KYpDyNgX6Q&#10;35sAqufB1YEE2JDZfMNkMbQW/Szo2pxUh7SRpHg/zTwxsTbZM5D3Q/PQIK8qOxeLN1mH67i7wC1s&#10;2Ca76UfGqGnW7KhJOk4/nT6Bkc54Ab2hl7qWDn2vICLKQKaE5YPUz3/XcjIS0Lv0hvirukq1Uz7X&#10;XcxwM6F5ix+lVNomy2C5qbHn1ZX8vLx14tLS4nxlUMzUrCsgMEyVp703YI070kJSiKsgmZMbS3Rb&#10;3470tIvoJr+heWdCNINWHWfu6m4uISFbl+AVKta8yvA+CPEZoZb3LmWY3gpbT0V2d1lXLKir20IZ&#10;Bc8qDil1Qtw5izeNM8oNMrSp5ZWOrcpGxjqSkjggipPDssMoSe1mVgnELTGrGqA8Fn0QSIiMo8Uu&#10;Vqs3SiolkvqL4ECsMjnpfToWa1S4sqw3h9J7DT242nydjN3nEZo2KNMT108THnp6GJkVTmdwY8kA&#10;6VoaK3ud33o4CKc+GApq5tNeDRVgEpAH7WiCibV9sBpEFcIeXiA2ZiQWREfNrx1KiaZilg8LnR8k&#10;EHoj1rjLqxJLcXdQliX5N7JFs2ukoKn6NArNrZ5NMWsWGHWUqq3cTaMGySm0uQKp1izuNVnZZhxd&#10;lL4+PrSsL5rCB+uH7cwMp2S6MEohgG3RzGpykmCZBGqtoNZCyhQW/obC1Cp1KQxc1lSsTPCIg2v6&#10;keR/ckI9TXfkGkf8Dirbf11QZpVhIFZa90jR4toqofd7wQxIf69d5EExKTmGT5iyEEVMQblav9pF&#10;loowR5z4BzXOB6VWaTVduHQHxJnfuz1bzV3CxX0wNweAGWhdfmew9v3X/HwLa2KidDlfpoJ+yZmg&#10;b6wFgvWBSQcTkzWiGGnskKAELjs+YiVR/TrQOHk0OEENGbPr1sxXM5Temf3ENK5TU6+mtsR9jhFi&#10;5la6txMnlPCtaGEdRTRAGkP0gplf3mt6XZOcnlKfryeJmBUPSqIWgtndJ4PQMNwlRFEWmMfMez1a&#10;Rmhk+gTkVfL1P6TGUtL0akEO3n7j/vxBvkvbfkX/o3uF7FX/euoKEqMoBW1LvSFWJ3pHf/XspAuk&#10;BPPiC82iFYaBxqnY5ZFgMkrqzjVkN6iO20sa9ICCF2Z3O5IJioUSNEmDMFVeRIK0bKjd3yXmrgPJ&#10;y41gWu8Pyrq7qfD9vPXv1q+tnJCzjX6M70ao/wYGTdZzEsCnvxHhDpmpkI5eJtbBfe0uIi0RLXyo&#10;ISWEspDWPpwYrzNvB1qkl6ZEModTsU50E1PxIy7lUREsGtqdppDiy9KINwY4Gi6r4dLgzsJVZZeA&#10;hair/qLyNp+g0wXhBYcQ/ohYQXgoq4cGEUJQnhTZRkRGt0vk3U2WLK8sURhFBgGFfkCS0JV5E0XS&#10;QD1DW5CpUdGk834XoUS3+LVAXeLmqBIDOQeTP1eEwZBsXU0185eZrwWLD8wNnVgDq83fIjpLYKlE&#10;Utw4EFKXXICvU56UjgYpRBRBo06DLyRSkCxm6GKiZqTnzt9N1piOpqJ30mST7J5Ifv69UXO+mdGI&#10;oM6TNKEzyFXL7WxKi8Oy0eRy5hpYKEn1lvS7ZKQ3/hwWEFllItYix5PLeoVysiIoO5mAA7EYiSSR&#10;rdJChlHzvbXrItaAqfGFxqPApNkhhRrEInSMEK3ApzGh2Fhm+U4xDo16F6HPcUPcJcbLm3dviwu9&#10;ZjzY9wG/bpe7V59o+Fx/YE62hBgDQ0gUloVTMtgpG6FIU7GFWBAHRJo9ND6KFtYZ3UMBoYR0dYNq&#10;uDyS+cW6yJhBpChNUtwNHu0LVr0yacMimPenB/MBSREGCG0LIbaKkobct7IKeTLNbzka4JLcpWXF&#10;wrzfoooK40mn60DExH7GF6sgOZEIBpAQOSeokyGciqEzCEXGuCuagiLVlsDg+Ha0oskbW0IJpHo3&#10;eLWevuYScmBjeH2rHxq1Ime9z6swlJ2O731UkP2o0djaWMbcxlD7FhzzZl+WREbUkNQuQIOUHK9j&#10;T0J5kaCtARqgRQ7aoYhp2JH1EbSIUPF1UsoAuJod8g2amt+rOp2S31e9whMBu7VW+Jo5zcjksJ9q&#10;aC/owb2mqtZg24g4ZXNCOjbU5u06IY+OltLcim+NkJ5M2peQS5AfoTOoKxbtqNlPcpEUCSQP8VH6&#10;YVmkdEcVXJJUmjysYWquay2jIOG5WEP+49vL9ryv+khVJd7voQHcSL1uMCe7JT8xqRkjcASwBSR3&#10;RdCAB1dHQ4FnMRwFJuZzA6HIk6iwSNAWBRTHd783hsEZncxgq80mKkGmhOqvgEp+5WERgBcKZ2Ux&#10;xpuOMWeMpFM/71/0b94glo9gTk+TSygSM4rhMVBD3tIxAuUzylN2nhHAAkgnYjKK3afaYaBZeuXQ&#10;0DsxtMy4wBhK+8qIPhKEoD4fyApFRX+RfdFpz8ryiv+A++NwerOjqAivHHfNzTdV83nwnlKXqZN9&#10;zh5dAlGqTizt4Foh8Onk1gcRvWSEgezQJExOFzZIAjFOE9QVXsHEdIMvB8/dqYOiAhcWeBGobTUZ&#10;oC+opdFm9U4RGd6ksbOpBC3T3sMiWTcOX1SuBpuJkk6+jSdTXkAg8Um8hfGCoadTQYsyO1IJy/Bd&#10;MEyT3A7rkWynSTyNjArfJClIZnDkyITRjlg2mUhOcVfnVrDNU5J7HA32VehFbJ0qD4f4c7TXxTeW&#10;7arjD05pL8dERzBs4RZ6teH1H6wN1XSk/JLNIH6YCKbkNhAElAQ2BYHiwfL4zo3PhHCx1snpbuUX&#10;puZ7OHfxM52eVx2F97Phrvmb3vqVBFpf178BM145MY/wyZYVRVWNnkdi3ywv3wjvRJNQxUK7ykiL&#10;iSxZlZ28+Ilo2UNNwsmod9ekiUkeINIZQEVkXFjkKJWwE3IL9TqiJo2OsUrXEl/InEqIWJh0LKne&#10;Ko4tveSJTEt2N8Aqfs2TlAQGjWPISDaiWngsn3x4Xy3lsq4KdjdXZUKuSAsUxzVfCMIyIVaRbtA+&#10;ShNBARgyPyam0PKyPFmMTqMtXYftno4Lda2gDPqIyiN2id3/UHWI12cipTK+fJFcaGsK0zYs+yOi&#10;xH4oIDDYLiQiRGF8j0xaAsmN3VrlB/VRw71A2bRcAYXoom6CICsPG54/zIHASUvHgEUxs5ig7cHi&#10;m4OMnuI4AQr02HBBi12Z8It6LEv6/Ig5T1TYSLX3xO8qNvm3CU3Dw9F/fuJIfDde+/o6Mgn79Tpu&#10;CfZupG4I9Pzc0BScbfgp92kvKqev6vkIfPNisbT6zlTLCUCs+pg7ovrQQy+pZ7J0b4vTL58bV9KE&#10;/hnOjOvRdOpb34xhl33JB9UJ4bRFapuunjDqfS9TufUBlNLNVd6o3Dim9qJumk2UvWIqbfwRJX6H&#10;c0azl+wP8qR4LdT7RH9m8UGx2wNJ1tOrA6Hqaj25X/m5YYTJycbliGlYCd90QigNnxMJhPx7FxEF&#10;y3e/vGwQPhID1v7IymUzlrLK7l8yXNL3Cdfldb/GrhFjiZByxKCRTggLU6yk46o4U9WvsNI12+Xm&#10;c3N9TitLujlTI4MkbOr935ME6u+UxAYxYDJpLh7+5Zgr0/kTcIbRwub49HNT996VoE1oPqps11dM&#10;Qnukt1FwCqcJ3SSwyJ7aK8muV7zKvf4Z/8mp0HXbE+BKs3HkEstRFqkU+jaZXN3jVT/t4eaUaV3H&#10;5xrnElKRbC6JpdigOhMSJhdxw+xT55GQG46cQLgEZezPLkavPtSt/mQeoqF9damFXgnvn5+2++Jr&#10;tsnxj7pmqLLirE0m4amhSlo/UBbmIX/jTYNgRgmYOJFFO0VMDjMkeOT91vvzqzYdZYeDof24x22d&#10;JvJG1pryqkgzLY1bS/w18U2if4g1+4zvNqb1MPmpWvUYLW45pfp+HJVTGfhNFKdLVQn+bSLTyjjv&#10;AyMCYYnpyLRD+LrJXLARfPbRpH0RPJDVlP2KxpPUIVTYY7xDt3WLQYW4f5TY9mKkgtYPIROtHmf5&#10;3rsmU6RNr8f2g/oCRtZz5P9W/fDv+VkHyl+9a7zMsMnlVniJVXrV3ytCNmXo3mbpl134IKQlNKIw&#10;+UFAcXGyT25RxYNs69JGVSzMc1pXYnBrpMlvytlPPhzNFJkeNcVza+fp0qrKuuLMCDtnjLPu4Y7Q&#10;YGz/YAk5Ju4JiXGE02VhGgqqFMRqVdwir2wppWklejguvcfh2DRZ/zNmaNAp5fJ7aENCwgTK3NJZ&#10;9p5CuUTr2KGQ5/2d5CMXWfsL/Z/xBRY1O9bzgf9G0E/730Zl+HcVljt3ZUfeq7ttild0WJXLaWow&#10;nQ0+7579c62VnujZkgeIU4SbZiRF9/d9DbTY/iutn/exw/XHloqD0u/SscQ+57R7+Q72eaLZBvsl&#10;8aXOgv7+8GK/sy1fnL9zD+6snUOT6zX/H8wYAq0xJi2jOiTN7//Zwzm4taok+N7kN7HDtgL/5wdj&#10;cl6trZ+Ujp1zBi61xvdFxG/Z9rH05Ft3z6e6RUQpOyVa0RRKErjU+pyohIpO8BGqbex9iMCnD1pw&#10;cD09T5Sp9c5r0Sr4K7GblZJLnNpxIYoWMz/LKqz+xv7uZzP47PXmoDW/Cf2+vHkLqMTNvdx3iaUW&#10;eqPja9I9m65Kyx+YEpX5AamnZ6yI0TeB65nqytw2xGggbtmr6N/GyphZK880yJkqRdGbLCwbL3vd&#10;onTHGPp8hqQFganlPLvuS0hxfJtx6BjX75tYxLPl3Go31tSBeP9nPbaMmKttPpSvqNrOjYzy4+kZ&#10;sxv+CYhxMswGkJmhqUU5J3KlI6d3o6MOvYeNtLfuAWp3O2zGC+iZUbf58TfaftXHRtLxnSir9OJ+&#10;yaFEI5mcSL6eLWKx/CajGFNkE7GGTtfTnJKusg1rCedbhn6HGJuQcaCbj3NQSMd9eEBkf+h+tCug&#10;AOlJTH15/O7n+2+/6MLFxT/6BhFpqm9d4RSEVqD2+VW63MgefsjNbknqHEd5kT3nHco4csrqctje&#10;U2hTk0vqPtVdYkvO9S6iin2wgOVGK1Vlm1EQYRgsNtltH5dKuFTWOwj96pzX1HIhbH1TY1vLe1XQ&#10;iPhegfXLlzl8Bbw5AkV5eUJC2WX1gtXvaKmehAjGc2wMPWg7Ys/Mq0oWY9ohj47CUMNgg+I7YDGK&#10;F33Od48K/kfdWX5F9f1/+4MCIo0ojYi0gHSXgHRII93dLSEo3Z1DdyMdQ0l3x4iUgJQDjEgMzW/z&#10;fXT/Czdr8YA1zKw155y993vH67oMbObc6hR9nWpspkQK5c1GGOKTVbDUF8hU5rUuGEaxbdH/VIUK&#10;JZ8ln79ftc7sHf1UMlvjGglVImFWiZ/CUSZOilMj3pOVh6OPwhUtD9B5UpBRWZ/uSaL0xLAJd91c&#10;Zs7KKpb1dDydGHg6h1DkZhyqkuyrw6CLg9Cuy7VUPoqMUBykJE67Xt6a68/Q7If9DAE5uCvnsPd9&#10;6H6XtsHqRV1qkyHF3GTpSGNPdj24d+od6Gbi7dU9tYdWZHz65AzZ912Nx6qsluYllUtKmJk5Xjqz&#10;5yzc0UpC1Ve2+bohL0y67TV/nGUVkzqC5AQyxWMyYKt2Y01gX1hnMIZK02MMEEbc2caElXF2Vtlg&#10;WSem5Md+VgpNnn47GhwjjJqrv4f3Ln79+iU8Q0tXvR1cnO/SjziNhXWkEp4f9lZl+6afC9DtLRsp&#10;VHbd64/9cC0yaQYNmaFv+tqGjE/0YuCWN9Z7q9q4f5BcQ0PXsllSwzS7tlYHR0cgcoDc8mfglPJy&#10;Iy9tKltjPWX5N1A2N9MkvTkom+eE1zde8ymfZdtgt1hkmQvMeOC8baIcqqu3F74YqH6gCHcXpH6U&#10;ipwhnjxdLhktOeNUbr6KfJWELBsn43OY2wS9jgAZDpkgZijzQemAtY2l0PsQNLMS+iBSWGaV7bUi&#10;IatR4uT1g82KXAnKRkTTZVZoYPdWlbO5wFagy1xqvbx2nw8oIV++p4PzqUG+s6jX1BGPe2UnoxVa&#10;la02gX96MIGEgNjx6z8Cceo8Zn2yQ7OKMNfOavWu0pGirawKxzbq3eya32nNRhnG7mklB9ElcxZH&#10;i9E9DdbNP30MA2ugn+LzJt9pm5rxmFpQV3/Ua8hAM/zpv9xrPD9pxmNmr/123WNcw97hTWglS9Ug&#10;3Pd3YrHnAOVQSJWto8AsTys3k+f1x6+cy2qFXdH6Jf2x+vXzkfVWdtUOunEpFoi65j0/XUUyx4pt&#10;oXXnZzjyPeaXav0FUvRJmo/aewzztzVG+nVX/l3bF67BvIedFD+6dv/3yo8k8FdC9vGMrceUOSAD&#10;FpOuc9ev6qRv+ajw2McBiJ8+y+6tB9mZwYZX8OWGtAVTk191j0rbfGLjelNGyWoAPP3EjoLbSDHo&#10;6BvGhBuEIbMdsx0wLGGnafTLPuUQ/yCjFR+edKQ+oDmdbJYc6i5z51j+kaKy6N7jVRZEuDtkAoDG&#10;BdjWUhbhKmVeXrxV1WoGFLcScqnVf7S9nCeRqtETy/9C7eor9kVnG4RGfzaLqa5eUdn+ENEMgfc0&#10;OzoLqLP7BsdbTyxCNBZ+z6bsPKMzW06IhClonJOne77k82w7meJ0vSOxzKGy0+n2aPLwBzuHQ7MF&#10;61WNVu3EfDEPpESWSZ5PzU89hQyWd9TYDP5qM2Cx3PZtoyFVUkSaklOKDaG/3hAjdF9E6eqCFKWQ&#10;xdKmiHbDCSHxCtFQ4wnoDQU1mim8RuvbZmSnhtW1kFl2UTlxnVmHYvO15E8o5imfvcsq5Ep3W1Gc&#10;O/LS+fkZUp6hS35G1s7fd1KwvxTbxAMb4zOHEissUzCPDX6wmLnJ2yd9W/YstuWXBGvsI3tkxhAP&#10;FPMY/mBMy6zavwV4327O7kPAS+iyab4GxOnuhWbFKdOn30pbbSybyJoaf0hTPIlCac8HUcNye3IK&#10;e+Z7AA1gC81CtlMyZWY/WRZB6o8tftRzfylbcXQfarr7oqeMMykfRmKjGPSACOVSZV+9ulHzZc+3&#10;qW9zzdCsK2pKG2Vzi5i2v8UK3RrOv4yh1+m2g4weT/M7XDSkN7fQ2wqJNXfCHlhIkLIjvlKWzOUU&#10;os8P1kJAIvMcTxmNHkGzp9DAtUFJkNb6WEYMwZ9nzfWovs+tse2aa6qeXOD0D2iL3jZ++/tyluig&#10;hHNifGVXJ/M57+cHjJqxnvcqnkd0aX5sdvmH6ibzJFv7SLTxwbrAmKgxhm8JBQnJOAvj9gN0uw61&#10;WhbEB6o/CBRgZDie8uMjaOOVL2hSBy25PM0aSMdg1j/+rKaeG4Tn4qWze2uWFKG1ANDAtTsJwsxm&#10;xsmW39DLayc6JlnTrVC0/YdWsrL5d3PV1Glee+GBAi2nTf9lC24rC76cvxQ4oRO7rgRTna02Ilw6&#10;zbj0pYvRI2z/Zj4tNr/pcz3BzjpiKTk8LA/BFulfePTEpeG7MauVMMkYVAy0K3XfDFiM2aanXWZL&#10;LgVXN9wFut0w8W0Jc/uRdqGOlejU+eqeTe5J/fitMQlfd5muY1xd7SGYBXxmDY1hgNb0OBVs8sc1&#10;6n8zqT8DgXb+xWaHrhDPEZDN0lbS4qEEj46YzpILLTP5FahAwMjhQ2NDDoCZacBYdqum3dzVHjP2&#10;1WgT5EszH4wLdgV2rhTWbbHBBmaV+58yEnxbOxbfEGglLEYr0j+W9jLrclDQ4z6dOM1cLM+ptqow&#10;3slj1tXFptf3ksieVEmUMdZm2byM584e+pq6L6HC10r3ZvktrVJ3Bn5716zFEr/DoD64ZjDR2ebL&#10;VNLUKfYFP/ZqA7wJtCM2OxtEcbO9o86yG8XBawSx6tQlkPeybJlXwrhhLmKApBajjqPd4D6FI4Dw&#10;0rbUXQkuo9txab4Gr2QrgPzn88GtCim+tjd2K1T+5evZdiv+FMw/LqwyLXaKBSRLB8oQcqpXAU+j&#10;o1TVHj0xC8KqbwyPJCb/cHpzDjhppEkGW0X/FIRplXYBxNmP1noRncAnXyTwoz1LsKIVlSQd2BXV&#10;XnVjtaNK0TVNK4X4RkCPxDRXXRXmkCvxyZQtgLcIhqDPGgs4jtHw5ie+JpU0JrB5SU3eFpXGGBkI&#10;FCm54PIZwLcIDRaO8KLx61L/6802+Zr4Nabo0PfFEj0x5tLBisXSGhflUHaNg1uZvbehBt0U8LoJ&#10;koy13S1IeBrVVTV5Fdmf49OawnE/ymbXvdt//WBhZl14w4MnnMj90o9ViFuDnbuYObPTSn7RLN8Y&#10;UeT2dMKaeRGdTl1Kq5nm7AXPSdE2nWRz6sBrZSGbPrijAtkHd4MgLIO5HdbpBt6YORavCui1pA4b&#10;FNSHnmZnj6Zkux0KnylEA5qKS6HJn9xKUj0m8lg+h4WVgo9de4xEjed4PAdvITnbHzSQoqh4kEqc&#10;svi6R/lmjNFbVouhRDO+3Kl8JAuMCxnHbYQWFo+lFk97B0oIebqbWCZ86AlWrZg2T6A1viTGxNdY&#10;L5khmZIfeXbsXVNYmz5515l3dJixWQm2DhgSgzt5q7j0W3KuuZVsvB1vRyKH3GDAvuZUYXwTtcUm&#10;y0JwSr3ayyUUzj7JYZBBYRd2gRZBp7pwRWN7Nal+m/O53tiojFk31uPziTdgeb7av4wBiM5Cl1SE&#10;6oIXRarnKlUB5PhHibaBR2S+b5ntKe1hy2oxk5DvRHh2wkTx24nkqvEBtdStj329yzapGecClqEJ&#10;sdV1Kt9OphaiRQYMkgpfpXTRD9I1MDteVoMjAlxxdqdE9DprXDildY02Qlqp1cjNkmMrdocTWlb+&#10;amCRdrHY9pKZRXaXyddca/TYF9hdOAQr2VHZdDqAgeJ6et4+N6Jk4IFTC2L+D8CisCH2+ojIj1cQ&#10;4d0HH/On5+oyqlvu7z60BmRqwH3TPYQKd/Vy1BqVS2lTxgwMdu9L6scs3bY5JSvF1a1cJs6Maydq&#10;UP+Z9ZPc+7KPXHSH+4T6VkC3syqO/MPkZ9Min9NUUVeQIl7vab7dkJSzp7XeEd2AC4bx6/wjS9M0&#10;ZUzjQGI1VU60Nqpx9ZZ0OpSZHxAzQvQG5UoeSy1cVVfe1oBtyxgHhIfmYut9/x73uRsPIahpParg&#10;mXG0IVNnsiMXLysuWK1/0vMFRpGXEfXSVTET+sXSL0yzyJ2TK3LeOYGDq10pnKc8OrGgF/DKtroy&#10;DNFcb2jduRp3j1Z0V5IUM1i42ZuOUUaNIFkGtPUVff/qD5Eqdi/d9b8q5p2y3BqP/Mwa/kuJWmZp&#10;dUwTVIpfkEzPRWeXuRocMiCmbq7OraJnxWfQxEPmusJCfzDpitJiVmDcAs7L+7PUjIDtv7YiG99J&#10;s4HhyqCR8RklDxZFGqkoJ4yw76IXnvXvLyKH1WI/bmVYQzrCffyxKiK3R+hTvIZ0tRZnKxBK6nz3&#10;qAyWHRK/vnN+wxjzKt27VY5BextKxPvSCoWQchzt04VK7+vDKwhAlDSxu2pK447dZpiLopcyUqGz&#10;eeH1qXlQaqM8oxx58v6/3NliHRJ7OPpQ8eeTfDn2h8vbxz3mxCjJ5gvOWmhnWhzg63+M+si+ga7U&#10;lFXXKTz3m+qN1jbuCwZnDErpNdyPz7O9X7VJBDAmCM4Jg7cF8qmKF6ssKHuO2UtfOXzD70GAgucP&#10;kSg33+JeqmTkJPx747kwxOrSAXraDLjwd1PJE4YhlnUmhYb71K6VrObF8isE45h9jEuX+JvqSxjU&#10;qtlFbiMVYRVEDCjYz7B6pFKZ0BJex+eZZEigPpNmFw8xisRgyHulSI0Wgq8x7dz7VPwFd/qXXgw6&#10;a/xHAeI4TEWoAUw0GFIYJr19W+C4ePid7o1WsjRx4Jvuwoin8iQ9wVg9ybSj+PsovajkyX+FqMMf&#10;YdJk5T2Sx2Cy5hcPBoG/sjwJ8GGyqtRlgaEEarKqG8F57Gg49Ox33PJf2H+Bj5QVj2z9FYimmOdy&#10;fnh57ufbJbKe4zTVsrt88v/hn8v/7w+h7c9Dh+ToM8qq2tcyX4JiicIT6pAzbmI0lm2xhAT+5SAp&#10;q//hBAedjjH3seXPe0PtylxVqYJbEBE2sh3N5bDc7/tS2N8XnxdMqIvBArWmjRRByP/2MoZD18d6&#10;Z80oIjbbP1zEEEbYuNCWiThZeU8JiVPv6qWHH9N3eVDMJ3c/sfy6DBSJZuMg4UzTOj0iSNTjwJ4m&#10;toXJDFMA+R+HPFRS8pAXFq0vXp0JW8rfodVH36ARjf0Q1dDKlkuyOwCk5yPS/i2Uz2eCsYQ8N2hv&#10;UueDu6GrMM236NUsHY4hGP5cSsDfjEWBiMDsVpAT7wPxtqscS0onlrG4jdWds5KKv12aWhO7gCOU&#10;VeBDYqDNT6qvdb+mkgSOWI6kdfWEZAj/LqqOU2oeOH4356ZufunI03z5/oPPaspCjZfFxBR74KLR&#10;fyIbAdYE2UiTHTN9nROuigonLsvUw1ZiWkonvY6+YdWuzl9b0d2/IkpugfU6F/K8+5D9kNMz+QbX&#10;POJOhJDG5hSHsFZfLxm2xHjInlzk3glsE2/prJvVIxzbGP9Qhr5hvkWjKrvGxVBESn4JPiTv5mjR&#10;0jm65j7mEjVOWCBCwRXUpaRz8IX81sPOtzJAjNrG9VhULwclTg5MmzbO2ejc+4qNf34i7b/dis1d&#10;Mkp08T0YXaLf3v95xb24Uitxb/0tSTiADUqp+Kz9IBID+ZIAF33xIe+Li0X18Mb9oCyPdgDcC4VJ&#10;1TwgZ4EMw0VzoYUYUnZMbJhsL4T/avMGndjyeKdWZJd2Yqy2YPTQJbr1lieLf0vJ/cd+80Bb5+vd&#10;AERY27obkH6/N/3ZHmnfAJxoAeU2hoMgCNQCMgC5xv0k5I8Jjb3VwZFu1JhdF5CGY5V3N0pPjM2s&#10;2LNyjrol8ck6xx3mH/MnKspUlmaCneQNqKTPWA/GQqFG7HE2zkx+9gkK8nv+RJsG2FIT94bzp0ro&#10;aViksdI+vHxEC795ZO+wmN+1v3yGgezVkMILipm9ezSlNvU1Z4ccW3z6MnoLUzC2/4lP7heCVmWq&#10;so8NuemnZq24lxwUAtcc/HInXPoQe++ChAMcAIOqe7V6tzH6o6ZHOkEHTZjkq07kp052hQC82Llz&#10;SbljH0CUQexOs5Zq3np9iXzTEqZhAjPIK5Cr+vJMvwjSd06R3LiOQmd9h/bCJNNQpjzsq2b2Mhx6&#10;jgzO8RABeVYH7PDvPVdfHpcflG6GMIPcZVHZSs374sy1vxyLoo+uuSKz3H3fKd6/xE7sZkCNgRsk&#10;7YrIYi4JytHCvjI6XBSrGGrPZ4G2dI50TLzBpRDZPW+tcfOVmb6ifBJvL/K7cZdObvvTeIGA2POC&#10;DeAp8bHQu41mO3gZWlJOEYe2f64Xc3hH+MIwbPAfvSST/JCZOHQ7tNdN7PFz0yMC7sFL3EReA4DB&#10;fDQzV2PF07xdUubWzjvpgxtNPiX5NPGMRXH2D7N8/1li7iWrlU73icsgQviLhf32X3vtwK5tC4N1&#10;wzJor1E6YH/Q+v0y//qXIIIgxhxReXAdknx+MEU/89lu5nDq+YLb/64aagj8vwbrNQCxva39NGhp&#10;E7quCHMzgp9CqWOMBaKSEPoDGAIIBYL1zLKjDpaD7MfzKdA1DAKe62SMbhqfn2Z7wjB/QD+qKRMg&#10;7ktwuw9UUsMzA71R5euZAIJfumu29nNn/PtcfjkuJGJKvtgv6fSxKYtF8eShaRwlq33/Ofb0fdlS&#10;RKb083Y9ne5gC5w9+97qKPS6XC+HNyIHnHS/f1ipjCoel+kFxttwK3ccsjUkOi6vMMhIDz0fGAMo&#10;9pF48Z9nPqnO7Bqa64aMgbMnkW8cXBiUoc6YyuzZdYzU3Q8eP/4prjvZqzunpP3W9albsQ2Objh+&#10;efcXgSOTPNVB+JccZzEC9zuJPbm4Ddptt/8Ynj7pe0pYd4nOHD3J6xdcnPDGvptH5+iJ0pw7x0QD&#10;0IxF+wdKTMJebRn/p7Z2KKd07ys10dbJWr8KezNxmb4NdQKg0KZX4rsx34WjLadxaWQuzwOnT3Af&#10;J5yymv25ilXtc1+OyPNbkv8gEv2ytMMR5MAy3jf6MyVf5xf5kj5AZov2bpSfRO6wJRi1Lvw4mnt1&#10;6yskBxVhqch9rKYmgGsd5QqlpF+NtYWGbdB27uLwnHlJTNxEkdAaoofL/cQzTUzFMu0d+A5AE4XO&#10;E2niP42SXRBs9gYn7K1DFysgkoHoRe3Urmi9FRiDGk7+wwllcWWVUYpc98z6K4jgjX1soeePLU+d&#10;NYmKy8X3Qj98RumianrJ1ADvAXaexC3WZ2uPbAAOxL9YdyGvGSii16coiU/3TbADnNlt42+IXVM9&#10;REiLKOPKN4mGeAa3aiouicE5f8EjDmDma9pmlVV9QcThfR31rt2QA83QC/A56eKsHcl2dfAGY3aV&#10;VE/YT1k2+PM0XNaL/1u+L629C5RpC0MBPiElzd1PPaZeqyAmpgN6KizTc7NpudEBlaDfU+G4616U&#10;0rU/4yVPyOO51qYigAfJnDQTlVjG4vWni0/5+O3O1OXXR9Z/Bgtdmgd4YrZukhdilOkFvpGDqMQr&#10;0f4LnLzaZ+RBR2KTXIdpAJBvUaXrALjaOe+VkBllCMGiMgo2QPT0ygpeVws07wLYCxlUwNn2WTTh&#10;j7ARMHeZqHne2RcPOTJ7OIbuHPcXmr1NiX7MT49Qec1tqU7ndqICO6Xr4fIENLwnPAN9sj7/jL4k&#10;9k48AInCIYsnH7PsXKodro1CHOY23o0h85kgVKaJscwopqFjz+Bs5lnb/CRviPWC009fmKi90Eqc&#10;NcIXOfSZfg1BoLC4AW/U/fRcDaBSw6WU4N48Ckj9s/A1AAH5PDySgYdaczthcv0NiNWAobQNQBlw&#10;9yPSehrm3X4xVfVN4+tci/1gNAvIauy85Ub4GCxdY8lOCWPbzcQcoca9bcF0t8b0ApwN9Rg7aH45&#10;GWJwpBnIOTy5FHgpSfhqwCZW9/ekU4RDhLtvD6HYk+Culg5Isa/y07HUDwUl17qFeuthGQEow94B&#10;KLYVu18+EE593Yk3sCpsHGKPnD3rqr0hVZy9pEJzLre3Pij5mnfEn27uV6PrnqROXdCphz8iEcdI&#10;GgSgBZ1g/i9zWnQdluXkJq50Q5kaHpbAumj2EFf8qHrJjsFz7CMyDqXU8sCjGcPkownv3UnLakWq&#10;v7jBSs5dXkHsPrSDHlngLsx6fyb6e8gyDLJpkudwzQ6yYmx5/U36mPjNVFIRacq0gfsftFrWHbZK&#10;9IiG/hGKsv2ra6XP7a3fjy46Fn6W3HT11Ah2Cbiqa3NV3XujXT3GkT8Pawf57vZsvs3Vjx6qgg6A&#10;d0iApGqQlxJTnvwetTgaeEq2ikqQwq/kl/Xka29KCufhOBzbxn9VR3u+q/X3kYAnj47pV2skB3an&#10;udTJjOEvd+kp6OrkvxorVuhtEpN7R/5OzmNJRQGSUMgNcSzzXlfkc9pGYsYfkyf2sHKM5VPqLs6c&#10;8k3pIZ5Zk/dhCOJ31K136sddKdJNnxIaRXYHHJapldZ9WOU9VtlaPWHsAkFxWbW7Ob1XWFlWy11l&#10;rv4NRKs7D12mcYQPiXx6eA/fx7qTlB7puDTMXxqk/LRuURH+23yztQYlNpPEmj/P6RgcArisw2YC&#10;k3efhmzxgfhOHHYX3Db5GExUM1+qDzhMItVPJJUnH8AXsYx/PIdmn28FlZnfJnIbMpwmXw+1urZz&#10;OlKyAd6olarEoG96/BmfIl97hd1KDQBztnhD1k3zfjUTtxwibM+4ikquSRS/mN2hSQw7h0xzvOfd&#10;RIUfvA89/gDjXlVyj4a9XTpYBGpqRU5lBkU5ZByzdVeMq+EDOBIH8N1AUpSiMXzNLt0Pzqz43Qv/&#10;OVeblk0oTWTvYUWNc0cV/LM0kEj2ZTxCBmLK6ylDJbob5HaM3vnsmGCDRiWlfIslOPoZWzH/JiQp&#10;/S4To/P8Gb2pI7Psz4u3I0gDwoVs2Pbk/4ImUhOiT74k33XSAEYz2o/zTP5LiaiyTzFf++rcQOxg&#10;qnf2LKfErTN752ZgeGqcTyACtkCLZH+vtG7JHebQlhsJfGVFTBMRGkm73OsuYyk8+hgE3C04eexv&#10;lo0LKyaeKN5bJTt6cU+erKHLl1CJIFyt9VuJq8pcOf5juuUwjnIRrFGd+kpC64/+bD7nieXIlHPi&#10;2pm8v/Xt1JM0GtNZD+OdPcSXv9rdoJxHyvlb8ROuQ8UoB/e/N3qKNBIJvgRvAk8NouiNHy6+OJzr&#10;odMvLLuhclxy+/4+fEeZvm9SW9+161ot1BdABollW0cBd9UWcBnvbX6aPYAL9eMd3d7KN4koEZZK&#10;bv2xwth2H87XAQDRiAJnQYZ9kTiZNphb4trJYPMnUpXZO+y9SL/Y8k3etMCCo9z/ls/7NiCfR1mC&#10;7mUnnD6oQSnTF2tagNfw71wHnElun62C+ZJkYN0wNBzBoq3oWu5WYXFMUgYxkLdHOiSfQHN3bgfi&#10;uai2tkrRvb7ii5rQfbLO1gx28AVBDlwgG0zTULp2ybJps3/WmfZs2RVGLRb6eroGJiGbDgHJOhjL&#10;qn9BqYg0Zu0h4gtacmswHn0THq2uzWtVpW8oVaYK9H3TMHqylR2bSQa5jTt3fcy3HbOvnd3zwxid&#10;ArCfiRWGXfIWgqUgvBDr2+ZPAfmso4gKmdMcWex1MZXxlURmm655brbCCt0Aag8LJADNdLp87CIP&#10;gYvih8cqgAiaSNiRmEzEpUNb7yBQ0ria6beBr55jdeoXtIHSrxD2rn8mIzKJ86rhx07cyzH/56bI&#10;w03s5dLm7U7l+SwjglQErWyHE37SqSHDSNiG7PNdcZUORxpVllyTisu3I3yUzRjdhWSwuzQLwdE/&#10;XWAWeFZS5tXJVCESClx+Mqz1lxQ0jm5sgy3CRQyGg5opVEHz7lRBiq7+Q7QFl1RitZ0hESSIQFRE&#10;yX5qy1wWHIXjjL224pakvupWpIiB4omEMcFO7Jf+2bSgF+q29PKjs3wKFytEiy+3/tgG9Ox5p/Xw&#10;zJ6kMwEN5ovbaFCBDKKr2Nc5XPynV5jXeOaV7t6eYZGJp2jSfsK4YfrQyHhHbrDUX9+EYCTY4ADN&#10;ZAVAvF0Nt8UROC71veMZgM0wbvnVpjZ1V6HltIQ0gYdiy4NJgqOrb0jbMBD1ECcp+r4PTKAie91z&#10;B0a8cugWjX7RbvHnAcjJq7KnyEdYwND8csY34/eN2Pw43ETzmuM3+5b7xA0W5+EKwGQ7hgK5Sxjg&#10;UufW/Gkttrl5qKaB1IwzvOAfCY1y7aT0BgTxPCZqAzhZCDx7hv56d90KTCD1YR54fe0TcBuLDQ9J&#10;tXMK7jYtpOroRHzi6ATjVtf+oYWsEsL7QXEB4sJRhKIVKs4JmvQ1tUsP0jgtfVd/oGjbejvmBHy5&#10;q/OgehoYDqPe5gsQ30TFUtqUoZXmTq0D7GT+mqoO5UraMaNk29aS+LtHIGuYKffH5Ltcb48xNsAU&#10;jgu8nCa8A1jJ219p/IYqJzjS4XKCjkEyugao4RdKdu7XWAJwtugcL1IpE6iYZiD8A8zd4FlKzO77&#10;mm1WlZmGM5Qn6jqJw57IrzW7ELCf9OwypJKf2o48zOJmwjUHOTc+VYt7yPHxv6duuX89Mj7nwdtq&#10;Dm7RiHbScTUuK2LEkRQw2YCvScFBPUiFoa8YKEMiwcnVAHUqQjLoUJoSst5Du+XJIDF6RUD5D0pE&#10;7d5egSmGDjpomcLo+xhgaFRR68hJTK7hK/TbamJcCEhJYQc93jdKNGJ9O2u1Q1YZssU54ZHLrB3f&#10;WEbMlmWdtbP6fsE1dHIFs6fOe5cSPTRVSqBYUwelzw0oVAD0zmDclVJ7Tn+oc7+k1VRYk3dVDFK/&#10;7Zj6tw3MyYCEd5dD6pgzveATqcTk1eQ/3K1SmziUpOgt0qCjAEz5h/I4h/zRlqekon80S+XL0Mo3&#10;YqEFlrmPP5hQhmKoOLAFFinmFKCCcF8qQla13VDzzEEa/IaqceMFuYcYEmu2daeDGzMMXYT7Fdj4&#10;eDz1LywrG9FJjj/WLOiIjcTk25IW6KZBiTyUpIYgwLDFodSo/yKlO80iJDNhzu++bqSecpgUUdhT&#10;uw1RYG/klCtppl9aK+oVxVZRg3Z+Y1l5CQiXMJBq1dbqd5J7rZezZxNHoLa580Hzr6fouDD2w8Lw&#10;rDpVH2CNy0gN7Hq3XZIoq95hGS0JR9cckEeDGgz0tjsM6EsucyY3RnP6yJCcYyHuGv/QtKjc4/ch&#10;6w9BXO3FG2ymP12P+Ub8sSdM2u+5wTed8V7VKTHcpS2eW+Vf8GY5WDYalAgQ54nx7ZEZgQHH2Xbs&#10;QKPQ8Icb6dOidRGd5YCkF+zc3G30yIiafee8HQHgXVC2gAzIqU3v0UkMexPpZ/Xo5Rj5qDaxOo5y&#10;u41xLhyBAV+osu6whWz5Dkx5cKOvUxug0GuzFYFVksG7RwA/+yBS0439J7QedxsgsGYirLT/SfNH&#10;c7c1JLVdp/dWR6vjJbBNI0L3LUtNBrR1+zDZmvCKO6ZMBo8hgDiWw0S+Mule9YAk88s7Eko3p3Bq&#10;q79zI8kX/IYvMRBakHhOrxR6aMwCb6Nnznzg819/2fVXLWbFraQF0H/zO9UXqw/WyOA8R78Hjb12&#10;s+FuoHsSockAKQXaiG42ifl1tRQflHr/Co9WE+mRY9MBGzhE1v+weKhAmcXP7n7DYjMxN4z/Mm4Y&#10;vgLFRnoZAlry5hrPQ3MI7Fr4gvE1YM7+XiReI0Mg2DkbUCM7ABEeFwTP594u/eNR8FqZ/JcD4MDH&#10;0eIt6+Fq3ZKPTthq399E0QKdaPLCZ2SBIjIi55wEZiaoHCy3SJaQvvOwPwYoIABY4MCwxY1oGfYU&#10;A8sAIPZ5KzEJ8AY1pTqwSpuKe7lZ/v+tUVlkxDaAC09Ku4IlOd4qUsIY8OEpJCBfKiJWnWjEpyBS&#10;QEyfFBYAQRILTVxG/ZaHTLHOwluHWgPC5FqEEgf/j6OzDoqy7cK4SAjCq4B0qTTSoeRS0tLdIS0l&#10;LKkIiIR0p0tIg3TnoiAgICDdIC6w4LLUklLfvd8fzDDszDKz+zzPfc51rnP9jsWckthCQxS0N28z&#10;J8vSicXDORR+BH2yC4qYSJFBsJZR3fmMW04P9s0fp8BWbWI82ynWWlfkVU7VQahDDfOIP2vZ8j23&#10;xTyco7ALbKSw/8WqpNc/29drxLOiYepJktZ1jQTvP8JqQF4TOn194SZtZPg3+WmAqpZYp6f60q45&#10;Ir0DZNrG5x9LMtgvV9N2IsIzK9ew4qHIUKsVYp1HmhEEwufK67RYAB1KiZLyXgQ2fJ72VGOM5/kA&#10;vdcCxjxxT2ZWpRvlPHOQXXLY8aVCun/m6X0WVbsGsxRXX+yDF9CiweV3bvKya1etaJXXaAYK0pG6&#10;e2EIwQSbNqKHL17q2WczKGylwWU/EBCH3WPiB2Gg3l5svI6MK8fZvc2wpDQ3gB3r04rWtyn4ks0I&#10;uAAPVOU+RD7CeQEScQPTnu7yA6LVAEBCmi74MhiKlwgDfNNahihNatHZPYaol63UDmbBb6Qwoq37&#10;8JgnSCmwjdu9kHus9vIcfQod5grfb7d7jY05rQF5pimF++/rgDvggrzpHTYOPPy5wFXpnzhcA/gJ&#10;ABT6qcLRrS8Og8orrjtE5ndVJ0+CKySCP2PMUx4dDIXLP7sEQR819f1XgAYsXRIQPysy6Vexbdk/&#10;IRLkp5F7yhNml6QXunGZMo0Go86OUr+vB1VUzzpjU9QH2Id9ABbyZkC15eJW0Bp9t0ATSI/HSC0G&#10;M/4VHdVT1MO61gBztYtiMD2SfDaYggVxeYfhhZMCwhh2IVXIYbJ4qDHta554BAO3GUZutJ0xQchd&#10;6adgjTJD/DF3iOU2tQO9FSHdGBCyDspUhBiMAkZXAUkdxNQAJk8OiIUlAFLe+8cl5iS8CktQbvmV&#10;INZoC/6P8wk4n6ROC5Wg2CidctWDxSP/GRTrucAO5zkjjbjNaeTX1hvwOMbeFzIjF8TMSEZ+cJvo&#10;yTkPJxHSrn6Sl1ghId/Fz16nJ2FxlrqPw3zLQmF/6xs51eCS8JAo01hydynesl8+2GH9zMy6qHcr&#10;6lBXZ81BIW6zk5jV2I6U1cYR5MNovqqIrLPfGAtJ3rUPtEBaW4du7mXmn0vW8yznRibWn+DI+t81&#10;ufU9No0wWSggiryupWFuRia536qsbcmWRPCcH14b8P+6XL3BVQtU7F9ACTxKIda1OnilSHqW3gFA&#10;7iTie77TthIy/U3YGsRPaEzQnJDUnP82mr+M26frYalF/9xMLnJj5cAh3U16POV6DwCpsaJ4WIFH&#10;O/3G5Wg5eSkLYHkWOnVWV5h2v+UbWBD86c30ZSFB7lV7AraEs6EoRuGII/l1wXcfkSBwNCzE2KLL&#10;88EqPwnRZIM3WAk00XiAe6mo9IFkc9DylWenQ5l6fe5b00o6L1yD7ymY3Fy2OOcWedpmsuvwO3uM&#10;QGfzPgChdLq/kULJBbl4ASiupsaDbr3kUVuaGOeTLIc3o0rOkTpeE7nCBMtBn9kt7xO9GvtkU3IB&#10;+NGWY178hR+FulkOihFiQfZepCy2e6mPTPiBAHuuMOutwGwcb5B+AOqh3JTMTSBZvhsaMhpNNh9o&#10;A5e7+pSfBVlq7mm9+hhW2wfzYZoFxKJ7NA/CBbbV+VQ1F4xF3Okc2+A+TatsGouegOEBw9BUA2D5&#10;DfNfWj7ALn62kP75Q8VL8VjoTv8DyGJOrUNgnHCcI1PvISiu3WPsJrMEiKAp+4rvND4au4j8OjAH&#10;DfKNyvgVeBWMM40XcaMoP9WKUQ08G/srNwENwroJ3GbX7YRf+fC7m7n/COgeNpnBRDzZ6Ip+UO+n&#10;AYUgcX1WKRWRAr7ZGGrQ8DEh55uD6Yb909cl4kGsDLXcdgC2KVUfD7rT+v2aJAsRrLXJOYvjJngj&#10;H02+D8NPdJegEen2zLCD3NcfuXFesTIH3AcqVicICLTgKPT+8oKq1/dV0ohy9BA6s8in6zHnFX7p&#10;XQZ+Wli3CgGSP1RWdFkTei1f/if+Q/L1aWOF71u5n10rx2Uz/HGvPDf2L9MbKldVNc6F+/ne0oTl&#10;e3Q/KGfPK1iw/Wjyj5H01eZBkaLPyqle7yAN4igZdkWjCtI3wcMkgpjF6hX11wZ/rYZqbPzab3Cu&#10;usNetT6ZCASUEaR38jsai1lpEmzVQs+GkGqZQ4akT/+/Pnr8dBqFJZ/oTYvn/tLj48DzGU6w/RPM&#10;Ts5wE2I7SP8yjAdeuO6X/2NwL2Qcw2cbLdHCEtq/IRarHdXGOYtxp9Lsj0zYX8ZTkaimbez9rXNi&#10;qx09cVBf7SFYVvZaOFCB/yg+dURzvRMBcOb+SZzVgHbmM2LzaZdT/6aq7zRnFIo+tQ59jo9DxDHa&#10;yGWomd2MrB7EBCFEN++9L4yuwuWkwt6ekV/FctKp/j+bQQuASB/D0zxARtaraEUaZxZNGyU2opVD&#10;Eo9Z4d4MehS74UK7V/iZ7CYyCl5ppdU7bTWulgQPGsfeZ9pa7rGLz75nWO/GldU6k4mmK/0APpqS&#10;XjFGoEK//Nl31aNCNxYDHNS1g82tcclNHRGDRiC25KawcredwjaDpn9wE+5ZsVap2HJDqJbduR65&#10;mUJIi9TZJ4Xeebpm6QR8Wq1DUMvwMzcQbgBp+rHimOIkRs+RPYZxvQANhljRVufu0JsxbLqQfrSl&#10;b1T0XFs7XjdgO3aRHkEGEK6nWDQDpTNc2WQVambcwfRsnqp0TRhaSDKy8hNhelUynwvaTS82udc5&#10;CEcCEKvzmldNJE+FZPFFmL0bO1kV+Ms5sLNpxvSRzNpp7EHTD9u4/lrUcL8NxnH+N9PwZH5/uoiW&#10;L8Z8GAAV4SCVmr8gdw2wUUTLd9oeNpiPYTlG8hqdKxlUMrhVG9K9qq8iv4EbXCfG9Rq6df32zPjL&#10;l99ym9f/dWznV2SO9nnNuAAAa4Vb2x6IKP+ksg9TEOt3r25cywWINWwTU4MOjNCmYEI4iM9is+BB&#10;TogA7IlnexJ5m4Veqvt9ZZMWYRzzuyzsbVOJBZj2x+wyERqH2NNwrVGppQ3UChEZ6UFI+7refU/4&#10;Rvz3OgZabxSGFWFZWzD6jdT3eED26TH0FihfL5xXDr4utWKnUx4xrpjS4QaRMb13juAwAMrNWzPD&#10;a5LqL8GgfFVy/ENtYFiC7iUFwMZvrAWn07b/qtRSZwGxhVp/UprE3uwyxziCV1QxZ9HAAOVny+Ml&#10;xVclhX1LvTBXz+S8AD6LzzdYTifQD7DaWrGijzQJalXPZby31mcaRQtBQ9VsAjXxt5SUARInYygX&#10;6xaUyLAzqyZUm32bveC4LoASyv9+LPOiEiFosOLD9HpJ3yRfjrI+IBvDG/LS9T6zRbMeviXH0+UB&#10;ARCFBTo775kCeov4SQsOkJkFOiv+9noPgdheoRWEnXlp9dRecq6XoIoG4sQ33Q/iKqgZydu/DQJl&#10;biIl4OB7uXqMOuMLV+zFEvK09M8YiSeuBjxLLqTGmlfxSdFoqWgkNiNL9ymvqEHJOGCfnCSJNRO/&#10;d+9YrdFQTqlE2Ge98iWTyav47GxmzmVaihIjmzSDhW2rf2bQqujZuzW05zb7shG1zIn0k0urpf8J&#10;/S++8Pvwr0dcSEmAfLH9hdY6H0erhRStAXWsSzc1XtkgYvXFRMAqaOYFdZb9Bii9876XbqacTV2S&#10;PrTvikxoEk9oWJZJht8IaTTkDszvDouNXKyrmY5+UA4IlicWvA6jcvYlNfYvdkx3lcGCCEALio35&#10;Mi2m1eRk6KYN/9tWWhsf+bT9AhAXlvV94rE5KtOyfWeftoz31HPHJcP01x/IlNcSrVK9AQHnAwG5&#10;x/JjZ9iP1hEjgooschYr+yKBpSbeJBVcyP46WZo4goCUlIsXIQipgbGfblLxVfbZm5f6WewZfCNL&#10;/DqNrUAdAu9yIK3TeA0IITEAmecFQHogyKsGYT4MTjio4WLzOyAItwAemP5kJ6QRbX4n6HvtIZ65&#10;7FrFo6aJ2rJrCA3CMgKQVBPEN4/LSm4gvChzEsDcY9RqdLP6wxHuC6nAmM600UTATqQeb70d3TIp&#10;/ZA9g0rN9/BTHAkiYd+SVgJiRL+X/chpUvP0mMiBDIj/RziWz9qqVp8v2S4BNtiNTbL7deazGiTI&#10;P6HvrvPVa2L0K4latDFAWHN6/bWF5SdiBNRabgA8HHdyAdPOg4ZHeQ5yb8z59L/LrlM0WA3kfmKl&#10;RH3CWzNEdwq0OW+jmXPYbHPXXlY8go17ufZkq1lS8ZyfUxEj4H/59Sh/yLQL6HQtDBveRoZvY/nQ&#10;7wimW0+AIIxgkRE2h85dm8W4+4qqt3SUbpuP9UftIqQWT3SmxJbnnt1/DlAUuDgV85KaPX5Fdxe7&#10;yfUH5ln3AkxmumIBaMQd+HY8wAzNO/mSWkptypPOVSxALzX/W5q8P2Nc/XUoWHvAvFQdVsx66Zzp&#10;mAkRUTw1umx/RaxL8z6LUxDasC+3udlDXb0nsnZT8eqqj8IEjnU/qk6eWoBhVItiPTqQcx0+sOfC&#10;gRN9rFRoclH2quShxvzbqnq0JZgMpTX9tKJBwPseHRV1Wx8+H8AOx5JX27obOlF1NAf8RUX550ss&#10;MD6neWQI6WS3kcXggFjJjxs13X8xPFANS+AIJe6e2mtUEzYfHINFCu7aiymeC1CIHwuCm7aLvoSe&#10;scFp5nkUCn5f+H5vpO4KyF7cgIQEornlmqzMUrvz6WaDH5V9YiIayr4q9ZoB2NgDsjS+ozv79EBn&#10;gM6/hETETdzrvdOeiwEx4EKaGGnU5WhCCeqGKEWwFY89pJ2hkpAOdesNQoGyAb7BedpCg/Zj51qT&#10;wrQajj3rPqR3nnMHwdY5gyLtnsb9ZnFu19MGQdSKcYjHNn3/0stn37Rf9sQoipx9VDNe4LjsyVBq&#10;EtPWr7IC/Egtg5alpKbLE2H7hkmxYZ8HlHUiBm3s3UkRqOe6vuYUT90dP8AQIYJbuVBPIXghycAv&#10;vak2C222HUNIyWpZyTuar+Y3lhOT3UhP+QgWm9v9J2fvVsUCrSVSKQDDwn4Vh2qzVZrlqrqrGQ2Z&#10;M7ze64FvC+odCobINsIE2BjvWCRNapgsr3c2o6WBVXGVffpfXrH0GFcFGFYuD9OArrMAQIG+CPGI&#10;Mg3MWPO7+vGl11tscZ12P0L5PmTbEc9lWyIp4WRSmmrMvcPC9lz5Kz6pbdSB09+/fZLX/fl78uPN&#10;lpwLM8SK82+BKWFUVa3UDJDiZG1nMnCjyKkoKYON+rsGVJLb551vdYzSGQZ+fh64celN2DI51LOX&#10;XuYuyU42kqE6updf4k8DGflHXCAwInpv8BygJd0BHKhjIffAmscFDohK7xD6vQdSi9fMnJC9H/MJ&#10;ch+KKo3knC8AzaeLC7U4+oI4jx6QrVoV3+QQPziybL0dj4Xo6E1JkciMXMZmsS1agUg5c7yuIelx&#10;byZnvEkNWGCxBWfUbcmEtTc6mfEAe3DIP+xt/t+khhEA3WOJdhl9fIjyvye3w/eGeQ8f9H4uykTo&#10;ak8E05YG7IU9RVjA1toTnZpPesqudIx9LO4Jx3OwNd8wsiMu1bTRjhWde4n5HgJTnAi/xaI3VutT&#10;Ax/vLe+ApqUzymP5jrg48j0M2gnYP2PF7y66Wt3Ec5xo3UuJbiRVzxlIvf7Y1D5a9jJi7hql8b6w&#10;AA0aF5fT9eQU33MQgaqTsg5PEL5mVqWLPCiwW+SKcvMCwbnwCCoD+7gHws0TZew3oNoAc/2HilUD&#10;AsmjjiRRzgGkn9PFX4kgUvpq3yngu6JxLcZoI+0g0eQe5iD40q9oQwx4iEaVgG6J03PDrfLzKuGB&#10;8CriTgnIB78AJsg8kVD0JCIA+3hMyj/pBMPZ6o3zKuIEYweHCZQhLuVqkrKHOe6czzOioEVp7Wfd&#10;gEnK0l4x71ZtgXSj4GG0jy7OUWsQBQQIZFQzOjzfQwaow8iztD7wNMqhBGYsaCyEACxN4IbdY6sp&#10;P1y81z2FgRV4+DDLfvd58Gi7jUWNsT8RuvoeiJ8Egi+6cc2MpElYAtXs1YqpM2Ni4PRxDmhy6fQe&#10;GhhN4YfMohupoSASu4W2LrDeZetIl/u2TCGg7WededwiUhao6gRxQtdY9l4p4YAPgAOPIs9PPrht&#10;+EiNN1yVvUr/4LnqZW50swLcIi+Ac4VVvX30oXy1p7I298hG+Un8n5I+50oLV16dhiOyp25W2XAE&#10;cAt0xK1mXuAOUmf31fDEaaQjLakuiCsnSeDJ3+kWZed3ZF5I37FM9KM1tF3MmwwcQ4ut+QCtpGqA&#10;qwYDirQK5UZL/L4RUYLlwMeOV/j3RRgHwniRNa3rgcRHlbygGHnvuXr9mEvynqkCRm5O7EMpzWPU&#10;FwVxy9H63NO0kd65ngVMYt9rWDbF4kCrLwS46ICVQcnxtrKJFH6CUMDdZIHcvppKCHCUS+rn/jIl&#10;LITrOhp9yniRlccaf/wA9nutIoRYzITTGzb4ocfz2mkoHcuSDVNo8InTr7L0CUdYmGAESD/sBONz&#10;WVcY0+gImXmGPlPW0Ul5W1e0YQdz9XMYv2TnrThX+vUvhsGBQctUfVgnzqWttC6wVKd/wzLer4tY&#10;JKhH96zzl8iQf06CcJARRU6v/12UgDwYv27sw7AxbuYmATm6QKC0DjdcJGQwtysWkAYjP0xg5jl1&#10;SC6URlr71GK/7Omutuq/28kVF4o2YJAQV7ZPyGC5DYb0A3+MHGTI+87ptxfoY6d2eME8q67eo4PV&#10;szL4K0FmGSGIk6WMcXrN4Gh6D2gvPgX2rfTbpkwVR/3vK1x8QRkuQy4CDf6qgz8ji585j/eft1VY&#10;ZEf8h8js5Qzm/hv9vgu6ChqGsnYHMCC/4VCBH5OKlQ1RFVn/c7D+rp2BT/blYCaLakxodmvgj+k7&#10;EFJZM4ixtMNHLcmrkmURWoGfh7rzBEPTrRvnab1ifX75TotawIzxGuRqVVf8owGhn0tJR0AFaz6f&#10;WbtKKDmG/lZ/0MINdR5LKguJynniKcbLbRUxpV/jeFQ5Cbx1UOnHplfPVQ0kwgezIGquvfgAcR0B&#10;OrxmTiBWLDhinRbAd7k0aTxauv95esYGb9i8YMICV24RijUuSmr6W1C17U6yovztzbpIGt0eEpRx&#10;MfVrYa6Z8QZnW6MuS4Zbj2X0poIcC76T5PLOHGOv2amCT7sVC6soG/jIrXuDS88S1/XtcxzcZPQO&#10;Fzmy4cR6E6/hFJ5M7cwDGJtNq62JBZu5pHSEtH7lnGGs7U6lyxVfJG2LJFHJtGSI7S4VvKEVHG8p&#10;5ItBTKWLywTJzPz3xawzLdMdO8E0EoE311zzW2Ei8w6DysvvlM86ATLWyKCq2xhcj/r5YmlsSSve&#10;Rif/KRk3P8SdorjfayKFKef2kQJRtAS6+oDsFT4rnuawE59vaPravx9u0z6/LbbMH68kckFkPUl7&#10;l+KxAIVs7KjKWfV34LKU2Wx7ZnSAEMJ6yIiTq09DO8ecTAqQtaP1bXdTOV4T0EvoWfLZQ9KoIMDM&#10;dkPPstVKJtY8yij7fUU69VD6jcgeMC37aRed8eG9u3CGIbuEVCPYmfomfq3TWYBDxyjB6UpbuMZo&#10;amdMBVhKGQ3Gr57Re5vTkrSv1ougxFUWoNjbDRIC66sZFDZPptC8w1a9YX42A3Yvzt3uDl9zK277&#10;g0HeKitbLL8NM8Ed8u6JkWLqrB9PZugj7bqm505WeZABBqwLHswivQm/mX9Uftfa3lm4bM8oQwVp&#10;psKsuNK/GXx0hH7mnnM3xDTZNn08BnwBh3vGnGlZ+WF7hhvGe7ZXQ2m1rgEJj4yy8JMqPYgSd3yP&#10;YIspJn9PNYMcJUAMrA/0vKlZvmMBBhSlZP34DBwyPRdGJ+9FIIFAPnow+IXKb0omvfJyPLxwcI4+&#10;0NATz+2P8rv+eqegDh/2iEURh/plvsRH/8/YVsCXq9nIbfH31+ZDidfE0gSPOd/1jx4GRRYUsINp&#10;yHZi/okUuMiV0inzTr0qJw84T9/wD0gsa+sFg2t+8TNJ1w4Zh+ErnULxvMnY7h8mMzYM4gjr/Gzg&#10;ptL5C34/5U+0WbH+qgOOy7O0OsUwazfB8RpYByuqqr852DEgUu6oEUUkhwgAw4ecFHCNARDFc7rJ&#10;FflfpyBilxfwLMb+M/h5ml0sGR8dPYvyHEKFZnu8sTXrJGEBgFwTKSSYCLcDsWwXSNZQvLoZ/0on&#10;95y/JhLK7Se77igf0Awy6kyhNZFtJ1ZJztgUfSMcvC88GhGrrrkbECKrFBOgSmCxglqT58RgmqRM&#10;VP8tqyjsgCtM9r3Fo0HdByD7EfQS3QhWV4+7237fH0mORmZF2hwFTqZQTV6x6MQaydmV72TicfuZ&#10;TfyjL/3Hx1uxGsb9u5X48MoIjBd5NBB+ILs2TzHxL32o8kiK4HyTA+u7geIz+89PjT0b2L4RuZET&#10;0IvoPn5tl6YRiGrNK4EQRA4ln9qyqf3kiF4BayLHZOY87yWt3x8V38L/b+YOw3MHFk7rQPK0dxnq&#10;vstPtHO/mm0Z0xEu5OLilGDTzSVifgmyKRElY4CFAstybxPrPb2XVlSfARYyiCc7qcmimyDaPSuG&#10;th0g77OXs6JxO6PSCW6ibuIhDHFRTrPymaTgiwRucEJxcYx4iPcqj9qP8/iUWkh41GkVriImsmTr&#10;Op22ZExkzI+xmCniDmnNu9AHzwzoa2ujbgPwONYnNq4/gvwcus3dLyiqehcLcvL1I9sJxcK2jG61&#10;DKmyZsOyjvo9y5wOODPqRaZezPKkstk+T/rTQfTrpx/O0Yq4NnxFgSWLPraRBxi/UwAXc86A18mh&#10;PlMwyD7z5Nn7KLZ93EfGBVKJ2sXLKr0nFW705slTI1hFmh5UZLei4TaNstuhWtah28S3B6ZmcY37&#10;Ncnn97VmTpaP/Dc79qOOwXAtuJV5pgZv+vrl3aXRV67DvDqzVyAQ+F5VePxpjysCl3fNUkAR7WtL&#10;c0EsUAUZUzU97X2EuHqiI42kmO6dqz90THRGngDwBPwui4wpi0JZQz3V2TLFcbXj+vfVK57jAP3J&#10;LhLWsiv34aG8pPTygUcAqiuv3z6XP8LX/JSuWQLMYiJBIKs6c7sHmMMbF36q3uBsKcw+sVGpLjod&#10;YD77r6QJaW+y5oDNnxV90frQVAFlFGYvpTpEzbReuQgxWb4uOvgyKjE+AaIyQE8S76iRfc7EZb2F&#10;rP9kqeoQXvPTY3GYuTQlIBrx9OfxCiddDTewwHone75VoxQFc25IBsiypleK/u6Uuy6V7osG9qfD&#10;JyHWaWaka6agqUUPpx3DgP8JCWygtFEv3xDnG9N9zMqQ0xdEaoVsdAhuxZutYXrqFFuxRxpW72ts&#10;dTu307nsp1u9rESZgXEyPcmXuisO1fMhyVDTTTJ2kw1ydksndPLIPQTFomgiRUC57Od/TAmWLeD8&#10;PxV7vKcTG3vA9rUO/pxows8fjxt7BpNLc+4TPZKzeQ64O2w/AODksocyyuWCF8rAEXrnlzEBvaDu&#10;opMx/UgKzM9mPQZye4BqIdxjpPpp+/iB2PKuO8xNgvTzTBse6aBru8Inj8v+JRZ/2Sp8g6lDRe32&#10;3JTUMZyM9U/u7QopWhlOXpTMC2+jpGzNnMc8hIebzYnIRfwJeVsXZNUnvNhlMdKKnHDHlC1pbcJq&#10;4hjbreLtTzVHU70hsgp6C7fVfzOLy+K7jhPy5U585HY9xwr+FwwuHMB8yqt2HGws9UESx6505/19&#10;nSJSidTOH4VGfPbJfVVj/E+HU1149NCmti+5XFzA+GXmD33NBypZO6qy/Hm6bx+cR8AKk5Q9oEs1&#10;W4vW09a+cSWoigMg34R+/i5FNaNs1g3uMb6+N1Sl2RCw4IGymUHDa9/SxBa97kpJcw/EJ60+ikwS&#10;PLlfXMkP8kBcMt0lXQ+XlO+NgJ2JK8URoVwkbi5C6WPlODBytYKnKt/f9l0jm2UvvtFaxhg6jkL1&#10;jgHut3Kot2Uurxm5TKrtN4Y/im9aVVZ+RD+RP1ze3MojAyqjHIYV2WU+9I+bTzzYouSbRbIbhJIy&#10;zy83CxFndSjUWn8oAVx8uWSN1/IXPFCkdcdcvnn7ela5MX1cQyBHdM92QYlPlyAa5ChzPozIY7sJ&#10;3z6AeQSErmHZtD/rR/LoxvwKOGFYjqdZcj8KkEQkQVWWp3skkXHG5VNej/SfB9qNQvFi7u/v6oa3&#10;VQT+BX71XHdLSjYAy83LXTwn1Pob2WYZL8aeI3q6frOOjGmDhumh9CEkvGZ4hfSlwT3yrv2iVwta&#10;unbyF787stQKKk7VJyRiP5WYrTwNAF7XlxJxQrurNhPbvtn7Ms1RSg89b4enQ+qP7RekSYyM21Y8&#10;8ZcdbZINjchAn8TlHPQjYWQU0n9loB8YS/5bLPh25KwGXtT8p2xWTAL3VhDQh7hV0cIVqsIwfHrN&#10;nEf1fyvB2qVRikMr4EIzrnMEERMMB6akPoUATalDhcwlYz9J4ZmCV1YG6LlL717iEzGa7dwzfvRO&#10;5xbXv9BfSXgr+1ldaUUH7QXOC3ugQ3wshw7gVW6zuJs3e86aaSgjd1hllX+byA2fjIWfgqtfOMop&#10;yIttpKZ+5hgA8tp+/7pg+vZhOxaXSmGZjNUW/YDCKxdZPiPq3Hfk+uAywjMaLTHWtGrq3aBH1nys&#10;GLImSi5V8J3O2LVYTrd/CTTbFpqYK45v+DrUKnjCMhkv3RF16tc4l0N6YX8uCKgtRVNbN43sF/mN&#10;852alF/r9G6EEunMCxONNhAqxT31ds0S8f4q+17A5l+97LeXHc/Gf6vrn+Zoi628/fXnh0uP8oQJ&#10;IM9fALQWFUAb6iHO/wPrAsWj1c9AjbRyTD7DYtN3ef+R6TJefP0ZEXmTKBAgACniEmAR3SOydl1y&#10;Vv8lpkJAlXYFf/hJM1zlX40c82hKUf60jv7E32dD4qDz17xT6H3zRfnoWjFrd1VgeadE7XVOOevb&#10;F2lO7tq6gZajukyOGvXzGQN7b4f+ss8iUm/MzkZ/00kL+8WMa576pMWsVVQkfKNoWrUwQb9hC1K1&#10;eyjP0/Tl71X1l3e9HVQIzyffoNLhNR2GZM0H9smH1LOlc5KcZunsfJ+HzMXqkrKTglb15kWWwLaz&#10;H/P0Oof69zmOr81dqXPpwm9m0NGVdlLQ+T4qfcrersajDuDVHwW4WvD/1x+p5w9RE+Jo0H3rG8v4&#10;pWc5m3Ro70t29GSMZz6IyR4r//vO9vBg6tSElgAjrDAgea2Tz12G2o/XT2inGZKAkAB1+AcAQ5Ir&#10;jJ0lAunzsuPNVrhsQ4uf152Gn3zZBEQFrGllNFwL5kg+7gXsTcRsXJd8Q3+rzcTf5KheZvY7ZL5q&#10;5eNZir3PZrJOKlY5pb1P+DwyswiRLf+P+DEHUwRl2n1cQxP4F5oON0DTjQEaqJaa641BatG83Ef/&#10;ZdiT/fZcB0g/oNol/IlYDR0s4Se2mTB6MI2uwetCjYhMQlnV4QuPFTp9qDic/ayixWR83iHkMuxd&#10;KArmjO8sGGLnjKapfyXKBTVKeYcOEnMDaIwXmrpdoSsx9nNeCrbzb74PGtDFCy9bFTRjHDJ32lej&#10;aSEqIp8Al/Zs+6DydGLiuPFFs2hyKv9S3+CcO0PysZRmSwfYTog0SD9+zmo03xetK0pw1xd40tuI&#10;NClykn7r9M30+LFb6TxGWSR7SIImiDERen0bNPY6hGtrAAY7+jBQ0oTaqZbB8/Ln0tjnT/F9HxPe&#10;UzShQPB4ECmbPjKegt87qfHK8YC+0LE2CWP/nnQ4j0jTPCVVVejNqMjP1azoc/HJ/SD8pEKhB93s&#10;9TvQn2gg5D8PtXgmEP5f9x88t2sc5Qk/vAT2pgIyXiYRNwSQJ3a19CRWRnTvgelFiTAI+sdiIXkD&#10;M5skP/oXmxXZJYEIhCBgxcM+7xv62knAQLambGKGg6rbg1cdE4RS/9Sr3rekNLtvgToaeh6bOKhq&#10;fVDlkZ9k7+B5mAM2P3fz1eb+U72bx70I33hvciisFrpy+j+OrjoqqqcNL92dApJLs7ILC7sLgnR3&#10;iYDAFqV0SEsr0t1SgnSHonQjHQJS0qGAP2kQ+dbv/jFnzj0zz506c+687/POg6On31PbTy/OPsKS&#10;ym3fMTBJXpBxazkIBFruAZNAx4zbnQCf6qUU5rnzPVrq96ezgwttv5H/whUi4IbXpdzJvc10DyWU&#10;EUaRrYZ1UOo5nXYexgojRUJ7YWGLCwa5Y/GqgRYOHLfyPfPKHaPS68+gVFLv8mHIw/dX8TdE8wdC&#10;QrswlyTr+caIzS5xoaMMws4XwvW3JEj8kh2ed9fMunO3OEMGDWE/xa4CmfZd2DNvnHjEbmjp7puG&#10;NRm95p+HklolhlnWMLdtnfgNoNh9E7JPT1K2EPGSY/pvxo8Tizw+CTn9G6IBmP8q1sBw+1wjIvaM&#10;IRPM1qgQacjqRkQl34i5ScDRg8RhXL0D0Tuek0rPmrBR2/+s3zt1uoPuDT7q5EtB3KWcxLHTK+IN&#10;yf/hvCIfGHgft0XSiTbfA1pRsr17eYwLicCdx78Lq1dBIMOR0sJ6kbXjEG/c0s8HNqyE9rjdmps0&#10;wuI2O36Tjj/OsgkwSIubKATak6tqGTAYmB5WPW1YNLzsWOZ69EtOu6pzqKFnrOtbzZ21+GbgfAyr&#10;vopPmmns08Zx6GGN8u03nHGwAxdNdBOF8sCJ43yKnR7jwnrf4bYyS5y8w6Z720oo2M9Ce/1EJuVd&#10;4KYC8rJDiTQNp3vHVy8qCfrH/3f8vnfFRpbdnTNQ34GjcJ2QdXqt04p1cs64g9Q+rTZo7AxCJ14y&#10;d5fVkX1PZqVuinu5iVlCxrm0paZ6chGW+YjjpV8p87Dh/IETN6TBH1OGGhGxKcsXVJ2r3L3vmpOQ&#10;c1fKQ/3WoclpZjzA/Z8fOZ7htuu2V8nvwRSMYi1CyYdHJ17zzhnov5ML1Z/AXzxAoxJrfpTzzQ2/&#10;ZFFTVZxKg7SLxKJRQxKTieSeuVX/hu4vRnW0nQ900jgqdZV0KoeL+VkKKkjt/yfv9UUhfF+WHhoe&#10;g9OwFPowJHITsQYn+6/CSq7oygh1Y2PiuEljOhKQU/ahGph20d3g0ybidLs2U7UZ10XXwqmoWSmr&#10;egZGZTufFzYciGVRKtcyji1bpO7B+Rxu+xNS9HD0g87vbJtB1XTjXDiLvE+ml6zI1GGnAoH6j3Bq&#10;jho6pjrpsZTRfwErsOmmC7JUnkpGFa9sr7cOQRSpDyTJHqSPSgcjHblp78/3XFTjFu7FTt3KC8eG&#10;bdnMSzeiaJRdyXtONRw3HE1EW9VIxPbQWjhEJVo/12td/d3Cjfqbo0qFQqVNhWRCO5we4jZ8xRv3&#10;n2nT7yrqjP/a8N4rujKp1MKsGzvy0laD6ZlmPKZ5XhYl8aaSfdkHGtnxFMmltyqGrZ+QU8+pw/qe&#10;jeGsdzjTHyuvm29zZBcPkU8oUPSzWPyhlHbrnWr56g+FqUCcpmBNz+tElkSTf7vrsUZqRLd+YuCP&#10;fkbf+wn0R5GilU+PRW4GKIqyb7mVQJ7DWuZZZN92Q2KSJkLpeB2vyT8ooEu6oyZZ3jDUeeNOnjSh&#10;JGU9tjF9WkB6DSFFoDN5L+sUMe+/R/i1B70DkrKHFjiqpERKR7+u4qtiEKEydHwvj99nqpyodTkn&#10;Ro96NxKl4MTvs160St6l+l5N/0Gd6Kgzg1ptdkmvV9Xcr89jnqcB9ACuGBOZxVTrA9cRG5OPNfgE&#10;xcaqIoWPjpmYFbK2yhTNf+8vl5+0+JS58FZZqH7UqzbSkq8WWR0hNRQl1WKfHRRrLBgaVQx6hTRn&#10;K+zbSiNd8/rS6lEM+3xItdoFcvmRDvNesvxQYrl26uO6buYaNLPU3m/58UzA9YbZxftLTlu15fLX&#10;ateDllZ3y1Yci3u1p3rZv7HVj6K1bVt39fz/AEFLrR+qLddmnf8BeM8sfY7EAdj9H2App/0QBwD6&#10;P4B2a9u+Mw5g9R9ATKv/jzEcwPJBOixo6cfsD9ApVzCewOmC/WUs89omzaE6sZJvir3W6SXjhIi4&#10;Wv2V3noZ5QXFXzjvmpoGRW4Erf1O5sCjXbhrwE/AGenELHWuAeeT/g5friamXGIAkPgzVEoKAUdD&#10;sSAkXBIOgkpBoCA4TBoLgkhB7aSRkliklDQYKoWFI6UxSBAWibEDQdEIBAiFsQOD0HZSdigkEg3B&#10;gHE+dzBMGiIhLYGQBktIwiAOVI+pXKgMoXAuQCv+fpEMiWlS3YMKwc9xFR0/RSEW0GlEV7818rCI&#10;De95saEkmMBXgZohkb6OgTpg8FXZauEjcqnvWvGnDp/xhUnSBhqcp5WbAX6l7oqz8Ba8pHFDtcNn&#10;nwO63zp3twUyThqZBISG79F9D4xvp65pIgKoEMWDoVg0UgqFxLUKgwJBwZIIEEJSEglCSsHhUIwE&#10;FoGSgsHgdrgSYDAICsEgQFAU2g6EkgJjQBgpOAIrJQlBgFH/SkmaSoOlpKQg7IBj6y/FMiQVHArP&#10;oDLnwLmoLcbBoimNgkmH0XgKoSjLYrrFz2Vf4U9N+KJmObrwxBKVSaiL/aO8DFdslUxYCgQr7BWc&#10;8BdlNRT6Un7mLRwurL9WbWaBA4II4TZdxeGiJuwAIMsdDAGVgEKhGFxz4biGQyAoEFwSgQFBJZFw&#10;DAKXQDEwjBQYhIDY4V7C7ZAglLSkBAiBRaOkoFIoDAIlIQ3DdVVKEiyFmwcpKEJaGioJl0DAYBA4&#10;FDeHSDsorpK0hB1EGoubaikMGCYhCbGDS2ChEjAQRkISN8FgiCQIhUBKgSRg0hgYSkoSKwHB4JYH&#10;XAICNjZTV3N87oX1oBLnlqESN9fV0XPFYHFZITtf5+cuuDzoX+KCdOYW90E+94Z4iSt6eCD9sCbe&#10;Hijv51gXtCzawfE5xgPrIuQlgfTy8nBEeXthZbmFXLyd9dFeSB+spwfW0/u5l6eXoxfawcQRB2qM&#10;Qnpi1Tyw7t64+n7gB2J2WGVXZzdXT0cvRxdHF2NXbw80Vt0D6ebgiHZ0cXXDuqKcsGgvMC6mBwJ2&#10;xAgratrYQBwxfi/EVbB23LJ2Hkjch57ruTp6QkPelRm+5SNjAAoLaZQTICNUvrPS8apApLYJ6G2/&#10;g8nR90iL4FFobnLIAKkx/mtSOla0DpjeIEQga+D3/UvX7t84F4JBmK3Hc7Fj9G7ijJjkr1f4QB5V&#10;C4XAeKjTpMxaqhfQ3Tb9PXMOMqONVW+PadrySiRmX4YftN1GGdWV+HUy3hjooBAo/wW/krOPdkvq&#10;q9OSnnFolaqffY7Mi4Q2kpftMXHnZTbqR2qrzxNXJ8oLWHOIB0OvRaqUKGeW+YirnNTOPNpdqb+9&#10;hN3oIVq0/M2kCa0ysqJaCEVYdog1fmYiGF6+ul/Xs8E8IqDFQyCr+dxKtNT8P1P5BdSShov2J6c3&#10;e8hDKxUeQgvHDN4/UNOjwIyG+myho/ek6gLTlV9j7V0w8yZATeggQ9qhTFdKO0CBE8s8alr4rJ0u&#10;8i/BX9nL+e4aeh/F6KIYxfio+DcpzfHyLVUOA3WptSRXYZR5I/02wVJOOx/LnKrVXhQN31NbF5mx&#10;n1ANjVCN+d5MmfvL9HJ5QjXm56BQpW7+VJ4AxQtMSJjuLFnx6DzFAfO3gt2iGpnB14MOLI1eMkH1&#10;arqgBKclHTCzQrC9hoF0bATKnF33WDD5fQHOP4QIdoccpIunHfOrjV/9l50DvB+v+9t95XecsczX&#10;siT2BFWiMa9UHG1N4CqNwHmSEKiPV9EA5RAGOKvt38vsEQVdn3I1RmEisyLGREO63X5Rm40Ce4Z2&#10;nKrjGu8end414MvgR+El4tnnjJ+KbWfZjQzK35wGk+9owSaSZbRjxs/iCZRffJejXDXl+II/iAL0&#10;OMopAAD0VPifFd3BGtAxghrBrg1zxu/mjLR7AMcE4ipiZbwYc6oofMaEqA03wLQ520FIeOg929Ap&#10;IBURo8MyQYRa+AaYuznJTY8zGsDGHVMiBk3/bis8GqYyA35TiiR3oI9WCZAPEUokZsvMbK/KoNcS&#10;iyeJezo3Ohv1gFqNISnyCT0BGhLaYDBpwKGrhHIHKjCXPlGhZyOOUUEn1YHBFPRsXzZsE7kVe8Ha&#10;4eI0xJGoQm6eeQ8GNkY7PDu/OvMuUFBWtsBWdiU/pgbrEla5LVDm+A4pFk/U+MtWgZ2iP9lBjJZR&#10;IRWLdP+jPik0BSd1E4s1ICRnkwHMQKPXLJ5VlzyrbvpqIdqsXydGTdQrxjgybQ4mJRVTe0IGDMcq&#10;FjuCwaxfjdgYyVj7CxU4Y3oZYgcKHbipMO7cKsyJqryFYGaqyO7q9PgoR3o8NlbbdOLMkikDNiBN&#10;JhcFOX7iQI95eo/YQ2byQBYx+vk629AeMXpykV7eQjgbK1RnxrZ7inuSih5KVqJIMEr/hNhBdUEl&#10;BUAwGAbAdCswqxEM9RR6nT+QdSugng3F94Nmq9Bxx5VMiT3k/t5d0GXBzPnFiJE6Sp2ADN8NqtMY&#10;j2TjTiB29v0OU7Q74tFxC4Eyj+FTslFoEBDHhCsjWb82TCqkaADTXykVdhWZ15GO4ReJ8caEEW4V&#10;UhPbhUQ1+D5kZSTIJtOkKa/JvsnzZh06PWTge252+y1mRIZfabF4a8QfAZlbmnzLg73OrNRJE7Y6&#10;2TFpx3H1fKROs8tMrhyPEatPBBFecs1kj485qPlgM2/z3B8oZabPImreTstGr6Jqvare0IrIGde+&#10;P40Ps1aSU60gaT/U73/kKTfoVUoSemB9ATlLXNW0eEr3TZasp/OhsvDiVJaIWcn340v/l7sF8bWn&#10;FjlTi4Knsj/EJnQXMieLON8Kt3kaXNp/e2/UnM/rzbgbUjNhLid9zO+sPv4ieWdGcqvRVO0HT36Y&#10;n9aobqY9jqVLIwVqkajhWdtu8hxKgVdIuvbrai/uG3JGOVpzMo6ylBzUc0YUPyKreVve/9g4WFMf&#10;NTSL+IFgvQEVN+oFRCVCUCVLQ/70S9olBjQ95velR1Iyf+fd3r0tkY/tM52Bqe1fnq8N++iafvuR&#10;Hy6qc6MXeNIHa3lEqb30kFrMVGuzSU+wvrl1EDqXUoUqFUBzPjPK9Kf130lIMJiw+AS5ADNKCdsN&#10;yCu/92fbS8go/EPfiVEbjKkZZwxY1Zx9+6JUNonwPqzNq//Jzmfeven2IoapIZ7Fh2iv7IO71hfM&#10;m4m5pK0/btguPkre1dRfn/V5Mdfai9byuejYpKl3T2a9/Pabv+chpbb9MCNEhvRxIO15jvnEOnDn&#10;diiINWcliDou6E0QbVSyzI6sjNI7f95X4b+Ff/ZN07d+09VtS/+rt+WWPNCugjk4qqpbYhC4RmSe&#10;3Lt2Odjs0gPylxocVzWOyzyb+bUIuTeTLC0o3qC7x0F5BpMhr1iJPaHtMkrA5zH+mVCuB9xXXKjh&#10;N1tsEXwSuO1yfNiy4rMgpX+SemmfFVDUN69i/KfRJGEDWPuV1NPMtCLaMK1I/fGKi7VuW0VCWPVu&#10;8QFyoaVI4qnxjnO1HkroXq1EP0lhvsm6uECAjc4esKK++hMNHyS6s6L89/0Inh3lmE8+n1oGggWn&#10;br3SZxdY+HVcs0fj5NbAi7wBqQeXGUfcOs4XVob/yQrrxruVl8rGYoSFuSvreU1tmvecPuesej26&#10;zfHOq5fyW5Il/xIX513dJEH1Uaa2mb6hshbXXSv5H7hebxgv2Od5m0mkGYU6Cl7nkrHkHUZzy5G1&#10;1beV5zfvxXa86hYsym9j8H+cJ1beOO6kskrKwy4TG94CUtIXrI+YzLl3x7T/xL68tDGRXT255I89&#10;v88ftVLn5eEDoHB5Re9lMXw4+lRTZ34Gvv9E+x5aBK0raGgiR/nseDwcrJo/HPwJnNYuPDvsNHYB&#10;ZktrtzPSXq5kBOmSI66Sz96X8t+9G6XZr9G67RO5uj51Xiv/en/xuN2IfOWUVik+mHztPAUhs6tC&#10;F+X0WIhfKcsoxu3M5HCm4vfcQm5yCUe7AEZ7aJ9OBqar1/e6am0GUQNSGhpqe5nw5/nK8/2Ueqa2&#10;Eqe7nTu2WiU1aEPEEfB87dmfeKelnHH/iOjku8cNPJZWA4+2Wy9HZOv/ikQaiJdKRjiO/VBJxo1c&#10;UifQkH/COz0/X8tNimtK8O5+VKkXr5C3U6pvXn8w6VWmMUS/+0HhjTCvHKnaHPpw7kb/eH/colNd&#10;71T+R4oQU6xEWV+KaCQCqwIAFPAAZmhJwUK03DQU2xLTQBI8wCUBYwh+pdsDCQ5SlY3vBnBgrDKS&#10;G6BIACYlNAQAkjhe4VH2AoAe9ADqBgyNiJxUCkE6WmUlA6RHYJkK2S3qGPI18pC9CJOdJqShlYPz&#10;zUNmru1q6aoAvr+WzpbWV49WKnzYR2QBwCu7iW/f5rJvMu85UkvBpy2sHfVuepf+ZIt/5346qPfl&#10;IFheS7WqinGY7TLJ4bkYEiAUU7D5lmkFnGLRFEi9GwtLFH06LFDJPU3Exl1eo+PeznIudCv7H+Sg&#10;Vb7rmRdMnYa2tTz7gU4zudRLMIOK7zGelltA0FeGzg8/Y7Rs7q4cWNFujsKAE42BmmCgnreEOB9X&#10;LddDOXYwaVgLQFJ+Q4iYirfUxCpjLVtsK4Ox5ANZoQn9BZCupeb1tP1rTXYN2CkPA0eC9XRhoN47&#10;9s7AQP3pVRSeYL5tc6b5EyFd1cFEv66I929VCu/3C+WbRD/jjX5i1KeqcuOfj/HW26+KKdC0pRaN&#10;Kg6ei6NBz9jI0uuMlP0o0eDY2xBuBzUHas5ZJjf1rW0Nswt9xWapu3gPZ5dVYPeHbqgGGYQku/Ou&#10;dxiI5EdekpO9I6Ht8wiP2o0bHi/Ym4m/rPzw7Q95oGbLmFLEG9peMdp6YdoRKpqjLFUAScKLKEJZ&#10;W2ERgoDil/brJPIQhvE8m7PQMZ68PV7lDpb3BDx6tEBzQgNBxmBMq9qxKnPw1n/HLB/rRrfthWb5&#10;l0NITBg1MRKU2Lh+eYaQbZJIhWDNPdw9nsgO1uYnnrPxBc/2pY/tuF6dmgBTwuX68yUTaZL9gpxH&#10;RBkdqDJDYIWablUMERoeYRkplXb0l5ikjq3MB17hMRY3eB0XsHK1obMWEwKhxF/GLIGnQ+7JE8Wj&#10;pStnnZ8LOLqNzqVVWy4e2J4nkT54JW7joc+VkoynGARItHqVj76REyjXoyfEd9O7Ja4ddeOxPav5&#10;iPjSDsB217o9LtoHeIXx1yZl+hkdtFJmLbIsWeaHiPg+J5J9GhTvIKe36TE74RoPTa0kEta91TVa&#10;oaaQKNV05lyeGfwtdHb0wcG7wiM5a96vkzADPsrH8O03PZfYxt5o7jR+fdBWy5CfeKlPY850dzZC&#10;zLdyI+yacnC/+2eF6cRLwSEl9ULogxDufoVTz9yCs5wRU6rmlR2xNfe5OaY+/so6s14Gwmcb/ow3&#10;9NfSiTMo5yRDbbFbKraKlFgKx9oGOw0Bn4akP3P1kVod7JoW2GKXu9ivRCUA8+2mDQ2HtIfTWCF8&#10;in5u0ffGI2u1WyrGaHFChr0lbl6qdaLmmiEMTUfVsYCrkXlWdfLn5KicNLIZuKgzeoWkn27jFHtS&#10;b1PS+3F3ANQppN1oRfef8T47Kon4qntVs+b2vCGeypLY/x7jpYvC3chN+qmvyYt2IsI2eZJ2IgWa&#10;TzrmDAgdB3LR11CjQqMGf7Q4HUtJmLjTCRiG6I9Xrc9/u9ccxqyrx6Cj1xrS/EUl6rUwFEXGzJHG&#10;es+nIK0uMnxkzPwE+9bE90znpmI0ARB167VZXfdR67WABG1oLSEFWAQaq/hnyi256AHNgcH6rhxS&#10;o9ZxQSutSvR0WVwgjFHbOd83ERLLPgl/3B9PfWospx21sWfQaTso+TGu4L07yQihwOikU3DkMVd1&#10;4hn3avbTIjO6RQFzwb08SRXrsMTgP6/6NKQOkzi58CZAUyF3vHY3DbvrreErzE4u/L4spxD5jvqd&#10;d7ahbXrNYowcVnaEYGfZUAbK6IYkSOCbDYW3UDSV4vg7O9LdgrESsmUWYoHCwKxT8bojX79uyAB9&#10;qZDAu6RfIhl2zPKqf7GVx6F1A4uXMkQ9iu73Jd4w9k5/sv4GOAxWvxPK6ie6/ycTqWq2T1ug7ZJt&#10;436xwvZkx6xq9q8aLPqTIasBMUmxuk13jcR6lUZZhWAPHU9HwsYfqfU9p+mfiitf0iKyhcI6/VDO&#10;+8/QL2ZU4/9m8U2YG6HI/259KGNB5IIAcgR9t6p1ZANWjGGYGp/P9IfRX/9mGdtJUom+Wpm18Lrv&#10;M0X2pMxOZFxsz9th2Yyjfz4KTqmaqgbXZ0fazzPc248z6to8xIhB0ygVZdsDf2lsS0Ci9j4oxrw3&#10;yvu1XGzyxfe8qbzFTc6GtXJHsjkzcj1hN9YqvPTZL9OZdLY42dzC2EIVwm/Rj59UcmqpzYVzsBO3&#10;s5DpU3xpKArWtkkIE+4lNJ9neV8RaGFGTWTgPV6TPVEssVU9ZHI/8GBB2KzADBBTuNnMhanFW/r6&#10;RnSv/aAanjEbf7gxzmsxyeaf8dfUS1G8s9/8V9J0/0OW5Yc2oYTOhhPXiZHyTpzNbRdQwyYWhodF&#10;x8UNjmROlrpQugA5mviLw4ZewQbNwuKp5FWZoEe7rcnKASCfSvx90UuJEYPWK281fOAWi3WCbpZE&#10;oZwxV3yQDfaZ4DorSbqV40u9h1+4dCYNX0VW8+IZGR5WqvhV2BqechgXM6uT6p8vhE79/RPUwMTR&#10;k035RzNUK/R7toaz1fe5sLLSPBLEcM7FyvqOUAjFC4/RDfF0veGWBxC9If5comIW7zfeC3s6trJu&#10;mQIySUyjE7DkYfWHSS/GXjRu/FcxvTJGgQZQhZh/b0S7qNJs3CCSCtso58Ivaz47lXI6hWobGAT+&#10;psm8nFM3j/jjNHhAqlle3hM5aUaSH+3axB9bETTpQ/su0graMHmCECZlsiUIvUx1uN9wzKrVxX6f&#10;epdeJ4z7veFV+F3hUUpL4N/1Xrm8jxcnEXlOM1+gl11abBph999WKZBxh93E/C4fSgvrXg/dZz97&#10;lRByeMQ1+aWzef/kDRBLmUi9pkYd4XTXV4oWPvC/uwmwAN1qGYhUe4u8Js3Bm/K0FetiwRNCn5AQ&#10;/4nWYupNgJgDA8upY12nks7Gz28cSv68TsuO4FhspL1zwcgQtv3XtDjTJFx3Vu+QHj3X45QhYB9+&#10;xeT9qmDiasa9f58p/ohacL5p0s4qqb14cioQ3MaWqMaXLU0ddZEeuygcXc6SL6gA+B4+a5l4lXbw&#10;2saHUrM6rtsn5pOcEnH7fVPJ3R++ozqHdTbpgR4wrlJJsiqT18vdCzJmwPoFK2Lr1R9fSMbUhUpn&#10;m6U/r+xFLe/ePIwZjahkqRfeYZLGd/urQWHmpx91KP7yT/j0FLFDSBt8MrjL4EDrpcCT0i2cuoTH&#10;L/bJap1fbyX5UH08SBrT1dVaaDMiB16c/VCJgsqzyMOSKTemK9OW2JlFJczsPwahFw0WhvGJ3uss&#10;FnSl7tWOiuNV+XETv5+zxo4zIpOuWy6B9Y6zRekvxvlcUEmvZ7MaAqd4gOWe+Qo46iaip/m3/7D/&#10;00QeZpkKDUZGvBQ+HKk6gajw72zZTofLaxQ/mjtsSKiE5xpSYjkLEvwsnzYgwylDlTjrqpXIqzBX&#10;vXKCIbz1mW6zivG3VqvqDM6V4Qttfj2mLM+XERFuKkUfkZesNhe96AyXea7OXvaox+AgK9c3QJCi&#10;meK5xapIMIW4ABixWPFftVWimDSFwbCgyL7jnfAKPss5YSK2lQdPVVRd4XbyK20cP5OFgDulvBpe&#10;s//a7AZA/VIIf5ZGj1MdZuZuH/eTj5XdHqcaHZnWVfAFhpe2/mId8ZgWdn17/MDTT7+8eNzBaVTL&#10;qQV37a7T9ezZPpmaHPOdh/ulyTx7wkJe4ICXslUb9YPurNLwN/aKw8FdoCQ64OIA5EjuQb0tyfYn&#10;FU3pBWZ7ZtCmA2P1/d3fQA9Ij83qloR3BdRHM4f8SlmAZ9DTvm87IalIoBJoOf+sGZNq8aRHeCK8&#10;KfbiSphUnvK6ykoDIqY/1Hc3er76ubqwuo+AvqTYWem3aLeqBh7kt17XjrDt9FxTLgZtzUCeUueL&#10;muUcnp0snfxr1u9PLymgsRnrZr/t0za6TcZOkm2flO0x0BUf28M74/F1r5VW5V3CU75CiMjTjhoT&#10;rUGSx4bUDo2MP7WbdpL8pDVVCkwEBAZnvyYWb+b6dBv9aLals75g2IhVydQoaY2li6JdmMXnYwjZ&#10;eLF/3y+xhVOYaiX37Wxc6Wiv5MpUckOfN/66JPzHNoe3iMA+LKPXtuOUu97wpzIbfru6JdmhrIcO&#10;bw2ULXhBfWu06aLZKsfb1BH1kajKxTezZzo0kTf0d+zFZrnyeVJ6ic/XC5n6664A7F2V9RrBACdb&#10;diz6vGVGpGEL6Fi9tosV7T96jHBFGfjX/Fjb856f5/GLyDPaWlL3ryeq9aihsH4lsJh7YE5UH33n&#10;zdNlGLum/6tplP3ZqdI+d0vzCbJ8lV3tc/EQNUnUcNw+4X4EPViARxtkZGL5RLYcNJoAoRRQ5m98&#10;Sq1xeLkmbskwkGAye67hmdERpVhuoDIShz4qFXPRce6RZP2yN7RsXNBa4KeQSmc0kM2ADBzozBPX&#10;9irjDlCMWmkiPAxOJt8rYbZ52ZGSq1uoS9kBoyKNDub1sbaLOj6jX6d8mEs5WmluE6/MI+r9XJjC&#10;Jd83oC5bXzZxkNPg1hP9iBGNYu4tbkgUb1nUdbsh4L229830CpUq2/RBi9WbkteriuJMlhRUMGX7&#10;pGrX5WQY6xgs+/Z0CJCRec8hap9JtNvrVKzVlECS6xXROVZQN/UxEzTvdXyAPzD6qR7eZo6bx96H&#10;O/WOMC+x96ZPOa6SaDOPKudigmvMQOWjqm8ildj0quR+VGLKWDisrRGalDx0gDzN2p+Wk4li3B3W&#10;1E0nMBwZyUJF5hwv5hZh2OanGlgRNVltI+epryJIerv8aKBl9yW+6+4Idqj1w5UwmcnOubIAW9sU&#10;LDlm/eSTLwO3cnEUkwgVVajLshvF4FTk7+FA5M3YyOjft79qQo3z7Cm7P+q8pb3GrIjiDQbz8g4p&#10;/XlCsx35zeTNSiTpp5KlF1GtKF1J0s7AYi+R4usCrgKk2ILezNm3XPNFdVXGXz7l1XQHZm+t8IOp&#10;rvToKe/Ri+jwoTJxh1GebJl0OMObZRVazlWagyJHa6X/0EKTKI8TAFlQvrZd8a9f4SlHj9ol/U0I&#10;sqFoEvXM+ZsUX9t+W14a58pnWpqPOB8xKqSfk3ifJwRLBGYoZo6+SfgfAB4g4d+iQ0Knq3rw49PK&#10;Tdpguo459Tjiho1M202G2GvudoilMvG2Pt3jEQgEGjTQU81rMFnjiQ9mhYDxsDNLyS4Ixh2TDwA3&#10;Tx+tETEAJsUDaQe6SFex6lHA1l6Cke4P8QKbQDVEpuIsnn2m3mcPaOyjCRHORTrywmNiRq42JE0i&#10;PJ7Dr4a+dloYsWURPSCB0h0yUbVDKewhD+iXMIb0yJG16tWwfWYLlXOJFbtbdovG3ObQVBP4H10E&#10;clyqOQOse3nwcE2etIJb1UUFyOuZ4p5sDOmHsK9DWDJvcSLg4n8cxMvjJrgAetvyLEgoU/sa6BlS&#10;93dxGQba0beZtfpmvifS78/mFal4Oh7SHuDHrsKmFi/rS2IbglfBWxvwdIf7sc8wtm2aEsocRyEg&#10;EWnujzwPDP8iDpIWtZIvvmFXhRA5XYCytGWrn6klAb3/91VvnzUIV0jMW2NXCpFbUbUqU5X5QpIF&#10;IvtGYKDrk5U678PJodgyUovOfEIJ5PjY4VlOg57GhZSlSI9OUmGAN/I4bwl+yUdjRukL5K/gnDKT&#10;0r+WhDyLcw4uf903nOvBp/ZHalTeN/8h7KdqFjHICqXIgeKq9KMqqTE1m9ZF8cmAm7ZD31VFZpoL&#10;iZa4NsAxHcY6RhQWfCcJkkchETGugwvmuqiUOl+yzxLoq6xUhB0nXyf9O9Gv90DofwJ29uo8eNpN&#10;F9GPcKoQUufqNcqE4XHmJp6u7h/zObIhYPgaEbqbbrGrsWQYaQbVUBIqx0XRSRJQjj3PVGjmGqlJ&#10;M9KUDbYIdyJWcMAoPkVGsBemoqta3RApi0JYbGyOS2eHKR+fwtTW/iJw1ISNKonGt1PCRKoM9Rgs&#10;JA4jc8pA7iudzHsFJvuAbr6hDAUkCUwEMWD6B6916sAduZPnR7MIsACp8v9GHgeN4kZ2qi2FKpH2&#10;ymG+VAh/owPuT41h/llVCDqFa1dLtWu7e0dvRfZndOi8DlOXaC0+8ppJP4io4ynrXoWTdZgvNHTn&#10;lEmQHmr3PTAYeVFuHn6cZycajUPLca5CI9qfH3FHhbqXDaUGQuXWEzg5nJE0S/kXAWJslMNVVo0M&#10;nbKqE6hHD2CM1xrElhC0vppowCZumrXbP3KVkIwFdrxKAOwjgar2W/teRTFZGKZC9Y7L2GMsxMoF&#10;G5MOxtncSygRU5fFghziYIuaHDxd4fPAU3JoDM/EGZkeS+9X/MnoVECucSKjmqNWBPGTR6E6Z6oH&#10;7EdU52zzOQLQpclw9hce/KELc3Kc5a0ac6e4KYvtK5Z62kG3JBH2j2/b7ERw66g+oSH7zInE/JgD&#10;w+kiKB4jDvVEydB4ELHmj6oPDO9SwCZRz0kBKEL3BlYV7o4BdaF9L0ylnKYOSo0NJWNUTDEpOsd9&#10;r9Lg2642xDs+8hlGI3oAu9Kv5GPFwjJKKZMdCDp/7DRu0CAakvx4vFaXk3xKtKzDjGGXFDLZrAFP&#10;YWSMExr673YuQcfzSUyOSoaX49ot3xAgUoQJWZeM5xRmq0pTqXrcJLoASu9Turk09k9XjqZzV8WV&#10;pkzgZ51sUN+hGUmEcEt02uMbNiYu5rkjgzj0TiqyY0AjY9cgWFjAjH+cqG9qEn5RhNyTo4yqz0Gn&#10;dkvh5FPSiHpEXaCRvAlc8hUSo9H6aDA2y4EXJN7sVWSZOTKQaSRC9KnZUtgRHD7u6uZBDCcNKPEJ&#10;jR9U0KEjoAYTacvCEZLoxTbqyHzHjyaKlOoMALlTkY+9m25iuBWnGJ1mRIWIRyfi/NyNG0l22XEa&#10;RbEofUca9+uKmMbmCOqJbJZIKeSuY6OIim6eNURVwf6vUYNy3Ff0dAFvuHPU/ktHtmU9jLQRH+5v&#10;zBTaeOJIXEynXocEQ1Z5SVK1CQ98WuyDEz2ubggY+OIm3iTCsgSF9/LHdiJqqwZeH0jry3PO4QmS&#10;tUYsAPIEZt0tDdqTzprw8N131vplU4SbMpnPzkXm/hHEPI6T98eoZ8bM1KUHESDLzojVRLboXjSR&#10;m0HbA1AqYuYUo3pUN73aSq5XLdmfOPMvlgeuig4gU/Ej1SxSNJ7Wxh6aeI1lTkI3IBrotwJu9aNe&#10;Ml6yJo9ghtbrL1bUiFsQCekXxLPPcIL8T8rswBPFE+braVo0Z4m9PCjoKwayhnou6J25ICuVHieh&#10;AT9smPhmkBpspOnEOs1cqkvwpvRHSCyP6c7omb0MRB1JllO6ZDQoCXqzAy8arUkEW73u4PTpJqh9&#10;6Deyhsje2UXxdm5WHCkEQnUVCRIGCMePoHD4R0eSgIqmCDqWzl0SuY7N9b3Q1tk4UA6696A7mHjz&#10;8WUmyHm4XKCsNmMTTdIhQYz+VBJG3UhKaCgQYYCqYUUeORNeJUEeKr7AsF29c6S/1xoPSkFMJuAR&#10;LXC02GT+XnonUPLRh1hRReYQRP58S+cqIRDQODN2LqMbRjsdG9YR8n+Bc4TM8KJJ2iHjlj7YChmu&#10;fg03pTP1yeOzMEPG67PljHPrjexB+GdIgSfNSAgcsEEvZSNox5ky4y3QloM8JMq5A91UtWERvWwC&#10;5NGfhSONvxpYPCm1Ksj3kkkFMB3aHSUrosMS7Ivy2k5YRhOlenp2H1wFUVdLnXc1/xNClsuewBKu&#10;kKi6aUkhVuF5SntXx/APlVJ8fSk5suYLVAvBc/2kRSI4XC7zmkFObrEQR1hkwZFGjYQC8hnI7K5r&#10;sQWbMATCxJWdSEUEwij7WhKr0aCy7jRM6mWeL9dhHgqLENwXXNe19z1mTVdpW9D7wy1W2SWRdOHr&#10;AijM4/6/kjehVAjKIT5GzQ91DRz5LaFdMu12o+UyuOsbX8uLtNvgydmoJL1Hj1zlKckWsqqYyXRO&#10;Noy9gFr+APjagLgnp83TANwBZYKaQ0EXy0su5h21la1atMcRVPi4uDA3RskcOloRPWtV2+TAWbwe&#10;5bOOgEVwOQXsFrEmQY6C3IgIZftf1ng4pIoWlVlyjQL3l4IF8oTLkGAuojQWL47VZV9K+zdedt4v&#10;uWj5I7oaCfNLK4H8hgp8ZyggN7VSNy0VD22vkwOi+zryI0S+HHPkWLSzSg7pR3xp2KB+9osFyy+u&#10;CJDHu7nmb8myQUE7/11HLvYcgJ/DfzTVkUcDYuKrq/+CfKOWgsM4mWzgo/HfF27z8hODEHqy2h1i&#10;RcvXasq98CSjgmAqZsCAP7c40taaP0V+dhWU+h+fDdrC5eXJ3+Pj/iIMBKDQAz4L7S8OqBpaJyKI&#10;iKIlKoVPCg6uwEFkRfxw+SB55Ntkks9gVRN1C7OwfYwTnvJia5i6OEar8pXxVvKAllA5/OOoylPK&#10;wAwaZNB+26O+IOF8Ip5U51a6b5y3CejxwjCekhljlOMuwBfLJPP9r9QWpPpaKUrA8EEm6QORg1VN&#10;3FBRNoOUeBit5YcNVUrYkSdFvDaBwv4NDikHn9HSZ5hXEhwqBH5QYTeC4EvSeqG5o0Ei3z+yz1aO&#10;ZN0bnSNNzw4RSyMt46uR4odWFwtrhCqBosHMyX4UOcIK4TEGG/RRX2g0FoyRElGvvNwlpHALYnag&#10;wkSjsCOskN3s3RlF/kmFFsMtoyQ/lltVEB4nX1dLweAetze+oWDkbUsjbXHpEQcsGLdw/5LbaAQr&#10;mWDQX7huBjmAGKCzKzlYMQWU4NUS6mKn7nGRW3ntQdNz1B+Fp7xQolwEtE8G0VA4IUeboptF3Mwy&#10;qDpeWLvPZSk3ONy16NXToGMdBUehwMpsfMzzP1vhaIE1CEIfz75ai+8/NjbMBGjMVAosq9dUIfeo&#10;WMzy0kEFCo13iXg0pPwoxwqVAqOwc5ZBILKE5Ya/KBf1FInRctENu5lKqfQibsZdc5Ft2stngexr&#10;mNEPfWMP+MEMXRcuU4eQUplFt+BvZM9smEOeNCIqOoZ1qDFg5LKmDnJtOt2D0tKzys9toauD7B+x&#10;ttpUEcddRE+Ucox780ca4Nj9zlwRnlQspygiIrlV+b+Q+U6G2KrFZSHHQHxqVQ5Ri21CN7PujrXm&#10;UuEEpWZptHHtjYg+dQTVkApm1/Ro4JclIi1RzDT/2pgWfWybq1nkYs54Ygfi1+sbT8w8OTsZQrEo&#10;C8h1Cn4OjLU5eAMB8jPK5sBYyBrkHdgkywSv8Ess/I1DfSQhuMazXDhfQYHkweCN217QF7H4j0ld&#10;4D7zq9LVFPoIPWicDM06gHZwtEsRZSujFxjIyh/sqFuJWDJ6YvGUPFz0NXjQfZLJio8jo4tgFk1D&#10;lMZVwuE8AKMrkcA2ubOfA9FYIpn4d4RWtKM4lsdzmEai8Mzyg45L15QrsEGmjA4NsM0fu2AXHMbz&#10;Gj40J0comYcKQSLD33fUc/ihp1TjKoZJwruMC2ZMTrHe7pfGlgyVMXo7ReiziI4X3c4f7iel6Qzg&#10;F2RUZziOvPo2nLOeGnKWjEOwBCkWSW6TDZp2DZcGqhClxpfL7nEGRXyafRMfVsYIKaxLYR/wi4Wf&#10;5GY4QEpCBepjjpK0JA27tO2oDX8gakVEp+rYS3S0vgkJZNxkHwexOsZwthm1pEsWQbQfsDziqIVf&#10;B3/hoVoZcrwvE15JHE5RGNCsfQLG0Ow0Hss0hTqvE3L+ptHy1QVgyWMyBoFA2H9jcRwTfUyZohsc&#10;APA9OjxhtOL0CGfFBXR9OAI6vvyx5IPRLUJ2OHdNK5cdUx9CCTeWoP4mZvjcpOEBn6rIKXmxAsiY&#10;gAiVVaQ1c+ythG4VN4W+23uMfVTLJiTuvFP90bgfuE1RHKe2KYoMdtCXmdRZg7Zq9Io8Q4LFgNBy&#10;2LMF7ysa3ZE3fzl67kKLwH0xObVg7ZzCihTDOjkXPAym4qbJiUgvi2b69yGsxikgxzkLh9Mi0XeO&#10;0ekjCjSDsUAVEQUkl+xsb6M+uGgTy2XHXqlvo+4MbESeQqz8DdpfMicya5oF19tVGcqGieDW2NRT&#10;4S/Nz8nLWW8K7MfR5omIMnustDwpookUtW18gBkcEhw+TLVgP+3dC7syND5Z1m2nPqrVfr5rxFT+&#10;+1Pmpokq7ya5aQ1cr3E77ZHZKK6irMP+Wg/ywKZd7b8nYRmbBdaukkUdDIO5gY6X0Sm2WeRlgEEG&#10;OLLZ7Hzmcq9UxOJxkeUsR2fcIocfZzlA5czcl5gMXmA0gErsUcb2NnYMHL0tT+njvpzqUYnVSHQg&#10;zXEJi7QIZbZbIuhK8cgjwkXIN9yd6wNIBXKlQYGqNdOk+Uf92VkEN3ICrHYTvZjGJsWlCGfpl/Hg&#10;XCecmZDFcRTGmoPpkxbPz7L5Y9FVjAe1rT5Iy/2G7IUxzmgKEZSfONIBm8kEs4oo/yfHC2I8/iQI&#10;cYshdRNCl9MWkYvF+AgL4BeNhL8IrTsOhFRKG0nxZhYKYm0Uz0PVGISDHOlYC37noG8rgTcEXfeg&#10;UAd3fVnYdNRNqwBhAIqkH+oINiMrxNgesssI7uPM5EdawXkibJwZRgSmOYp+LATuSRm/0dwUE43I&#10;1+i4TbnmTLTx7XBp6DbdypeMZSNTrnxFecZIJLxMasXOuHUsTnRGMKOp5EPyMhlGekJOmoJvNASO&#10;w3UyaEW7UmesNkQD+/VRh4lcO/YHibEJZoq5ZhxRDj6jJ9NX8vRbiVoLgLH/wfGpfIfSbwJ93BmY&#10;YHxZFpm9AaK2DFawVHSVUdQAEwsLeQMXFPjjrI0qaD5NF69oW3afECkFiyvP9/RBxtQln+tFrEGR&#10;f+L8LaZoKwbLUilinK7VIXMcmL9FT0ytF9c43EI5wrPFawhTw00PWOdzdfYKgg4V5o0YppeskQIo&#10;phHIvC8kwjuDICtUGffF3uWPsX1wgrfFFIJE4Kg7hHUNPT13/ZlGRBupzyM/sdEmNwHUXqItgouR&#10;+5kQW0Mmuj4YMLbJkTgjGuXD79S8M6hYLGNDWYHp3f9xeQdLnpy/Vs3jaXrSYv6FJzJ90TprqkWc&#10;FU68LUV3i+whW7s0frXA1/0NYUdKp3HkJ6WxqeXp1lPHw2ZJGwSzqPCB/pfbx+LwQuMmIpErDK+a&#10;tPcplDTlXbQhh0MDcrCSRm/F/8wGoIvface4z0e1ZXy8o0DC+tcb1NnPUfF0d7HcrzCKw7Y2gA1w&#10;H6wtkSy+LDUOaJZrRSSO0xojip98hqZ4xRipAIctAyxICoLUZOnMmGnnaE+0NsT+JLiMNcSC1uxC&#10;iB9yRee3aotrSixgWi9aBmg46MZX8KbpP6PmW170CZNtbXRe6GJCMZWMOFa5g/9CZ+PWwwW3pqE8&#10;wRGu2xRQbF0WwEqCAdKQ1fnMUneR7n7nnohhhJ0gJqAk8W6HHHaR0U8GHJ6s6Tz8giZnSM3DhuY+&#10;e9KNhBBNFWPoySTRLiuZXi9sOGglto+ima5qYLOggGVNwnq0EhN82BqaPlOwFYqjecf5oI9DrzAQ&#10;pIhAD2CztzBnrE9MWD35NZiFMlpZ0TU2vYS0WSnaQzDkHg9W030WyBzxBUYLX2S3YzozamZCmQHI&#10;RB96wIIavuMmwHaJm7bF2QunokywNaLJhL9gQmItwsqUrjJCWj5y28GUs4QgPTAizTflR9qihnFi&#10;DEZyiFM3O44L4dmbX+c1BSLKdVRVO0AaStCG1w2I09NKDl4otc6jqd+8cVPmOs1kJshSpKHa27Ou&#10;DkaWGL2QH1GrzCSsFLd26UsP9O7smiZ8pCSyPz+RX+xyEKEvo1p2UNowdbHIjlrSoYkEU8P/G85A&#10;KNWV6gWLy4BD4roJUZcast0H5k6kaIoCh/PdhO8g9SAK+MGC1ovQfvP+TqaX9M/6qY6Ss+P/pk8G&#10;MxMP1EihVrXoKYKh9g15lMYjgGblWBu/Y/hgbNkUTPzz+lphgzqf1jAPVwnSwflvAYiUOys+lUXE&#10;NWAd2WC+FaJCRHoL4qOpULimU0ECx67DeFQVKSNFm8Y7rwx09M9xphfSPyo+tCYEKpkueS+gxLC4&#10;AcJTkLaRFGTSUXFQovscVj2wixWxZIlX9k4pZSTGOQR3jOV4OR4bxkuYAUMGhQYoCMz8/MzPz73b&#10;3bvdzFx5whklhbJb9uym3dDd6fecs2F3d52QRf/////z67+/rP//7/C//38+/HcQhS87wpfN00XZ&#10;ZT//VWVvlbKpfCl/+qy9S+eEPlGX3b7dPmPv+ozrIHZn6OvPvk2bLuyLgmBT726mvswbKVNmfuoT&#10;88W7lHn5orF29do+3av/1//1nz65U5+8ukOn7pO6U3d/dzo50+nR/+oVenWv0r16rRz7ofNSOuOs&#10;zg4denWvDt2re/XJ22OtFVQddtf27gq7Np2wed1/n1dynR1XfvdP1evLuU59SnbpEjr/JSlHOXl6&#10;3nT9f8qOu0d3yu7O0y93hw6defaE7td28/Lc9+dfnpM7ZcnzqrNyf9MYKcO+ZJyzp3P9bXb27b1q&#10;z1kn7Hn1XJ9ejV/nlHXK6O7Q/dcpN7ukv7CdMv+MHf1bRodOqaQ/W8oaaTvdyZOpV+nU/6EzP52c&#10;d3pK6b7Pp3Jy789ZK3zqlKt8KivTiZfWb8ne37wsnem7XDpJALzl5j4UPI8Xu86L7k4v9jLsMNdd&#10;Onflbve+Ny+MfT260yRxCl58mNTpdKZaYa0vxn1oUIGs62Oqz6SzALA0eNzJRnE8kbWBAPB2t6oj&#10;qaiglFvS6tz8r+N/Uym7wiq/YdzvpfXR6U6ZcoP2J64NOS6cPq5TKavI69dH5bPX9WWuDqV0ubPp&#10;z+35aNOGs/ZOTNe7Tj+Za6z7EcKnUO6ky93xubK3JPL5lqlsuTz1RNcn3J5o7CnGSemUDFlOu28u&#10;lXSdxp1x/c2tkiNLynV5pSSasSFvpN67UE6zm6daYzucG5+k8/9tfcux1len8/tYYazwly4/r7zQ&#10;uedCGffxq9Nh5YV1erK/wm/ZE64kgnEfM0ee5NK67HPhz11Kl85f6FtbwolKoDknnCtf/a0Tyo3M&#10;u3Lumy+ht5zirPv7McqOE7b3w1ohr089K3R+/tmQpW9z3Ukp9cre/Pu8Y6wR1p8SaC6FlPo/hsvv&#10;Y51wxtf8DF1WOFkC9VZ+H7uZF8rlKHnq+VFOboY9xYnuy3W6LB+VLTvOupVfff46UckS6H3LCLlK&#10;2Pyyzn7sdEa4LYHkR/p2vzLP3fc499/2+1Km8yN0hhTOd7o1wu2Jl+7WdblMW8KemD/WjnBCCfT+&#10;6VfovG++Orch5SglpDt/PTZ3u0P5mNJeKone9jJsTgK97klC5v+68KOM61I6lDy9jfKlwwnjz54o&#10;nM+9cZrLb7Kc3c9ffoW7kL5vftywstOVHOG+3wd5esxSdseu0Sk/l5HfjLRFDbfaMpJKk4GYgDqK&#10;o9Op0FhMOqpDo0w+NixcvcaH0cJJoOmnhnKqlRvyf5T91H+a3y3p5OnlXIZy2p62t+OcOyvTOCdL&#10;oNf7+L2EdOluS6Badyd0nnR3Yrrw4fZEoUuiZYdxsezzsTy+7ut4KpLoSU9FsnjRUwmpoCCynJIu&#10;O3WLtxgdUV1ap1yPkL9SlhraPzt+nVz+b/x/Z/h02hj/J0nZa+Q5a79DuVKJ5j2MdU00s26MEe7T&#10;OJkynfIne/WXW+VWnvG7NpwvSqL/hv3Ok0Ku3V6d+n9sCpvfVhhdztffEcbtdPx3oz+tnaU1srSZ&#10;XvXt+HTlplKOLum3fG9KZ8cofR3Gff219jaNVwlGdaDK44WsEae6PhQWuy3TKFz0alRgGVZheSth&#10;noqn4qmESBzH2wfA4w0LGdLZbJ5FEoa0eRQ+/yThn2gQlTc69VhppPs8of/WnVvpx+2JMmUam5nS&#10;Scr5ZFcK5U7T9CK3XG66Go3meVx2bip/cpX9kL7VyFpr/MhTEmlYVuj7FqR5cic/Fil4Lec7z+nx&#10;tFuiqS++lT6aOL2UUIoijLwHXqjqKMwSja5L47elDkvuzkKeK3Xoe+RYO53tdCp0h969sz8u7Q77&#10;v47kug+/A73jE3eW5VLZkLd6b3yX8iNcqcPd75c7DFsS+WOXcztx8grjpEkgnqaeHO6r8iTKKIF6&#10;2om2T9MrXSmdbMehlDpTSp05o/yedk52Cn1ilxsnqRN7ep46C3fqCKOEkuUkddrl805S500Yf76m&#10;tHKHwkmXJVMJV+pMqfO2W+pMqfMvdSrsh1zhS6KV0ols0OwKowTy9yCQBJJAEogl0CWB/m3/fAES&#10;A9o40IIorZrQW2bCbZXIeyGM0ihcPLlPyzYLjpO/yLpEUsR70DosAkeSmXRUx/M44SiOVyGAAEYY&#10;XOnLyjHGCON72I8dSfbxrmpCpXkTzceNbnQAy6xuBKooXGAkjeZJH40UUvD2xQPXZWGEDmDVhIuK&#10;C7kuCyOEVZeGwn2oYHGYhgXzHjpQRUJy8aoJVudZqsvCwLwHTaOgZd/rQJYFxvKkJ4UiPwnMduDi&#10;6iTbuo9uozowTxLQWaMQloEsjtKcgKju4/pYnCWCeZgl8TBC2AhTTbA6UAVGiniViDKAkSQeBkCG&#10;bWAkrroqdB/dVlFjv2Z+5mW2SA/P7/ltnCwpjb8vvvgeBhNffBj5MI8t0oNFesAoDE8IG2Ueno/v&#10;PzaeChv1sTrV1XHWpvFoVDz5Hu776S9apAct47BID7zbsb64799//fcddWH873uSX7/uGH/fWqQH&#10;i/RwZRnIg+8BI6KqjyeysMpCyzgeJmRNsCy2yqSjKow3vYvKQBtlsnkYE9AoA3mYjrowLmrCgQc7&#10;7fVapOk9YELYKPN4sNPeP0yJdV3U5j1sVWg78LaqhMIojmfCjTbNAdm9tOlX6St6lUaZcC+EjV6M&#10;b5+UUXJ8Osmtztu82X/JvCyJuF/lnSwr7LYg2ek9zfqU60ubV/mdwo0SsrSh//q/fXKv7/7apY17&#10;9Piym8JlniyBnm9tfy3f/pxT2kT2ym92/++juzM25Z6z/znyyp09eSud2zNOj13f3H+0u5+77Ofn&#10;TZ9CafN6Pvffj/4tbR7dhfJbvuxvyS+rS29p8x5fz447p8sp3/RIZaXSpY2UPqXsJ6lv5HyTSpvI&#10;2zXOZdmy+pyTym1+d1r5TTqXvjnh0gm31uWlHSWdj1/a/HRaez6n0+Qqd9IpH3wp5WM5d05/X/om&#10;VwlXysj7lOn8SnnKbepynTb19a6xN0LuJ6eksZ+XJ0vJvMy8k7sjbG5aeWpIOe5GzvXpXUoblvHF&#10;p1zlxmm2ZBph9bcfP0b3dZfQJ4c7UdrbPsH4/VOsX7fKX1gnOr3++XJaKScqI6RywmnGhzPOh7Kn&#10;nhth3egTncx1yjlJyg2n80qusPJk2rHlVLvlxvrNk5z9P/X/Mm3+qe5PdKd+6hz7J7nL7JR9dvdU&#10;HdJae4rTg5j+xn3ihVu3Jzp1nPop5PdN+/SQnU53ft5LoeS39X069ceT/3ZsZshc58PZ9fH8np7s&#10;5e2J8lZIW9pM9sfvPSWc0uaxT7Xj12df/uf77JPoOX2JqxjF7fcrN3Dpk970PdPnUhLRJ5vO6NEj&#10;fZLjm097dl05ZX2ePaXNfNTn4ynWOT1JJ59avvouXcqd0OWrc/1xdOdvr//d8y3LlvK9++w4n+xJ&#10;eXr0KH1/s6/Sns973xnG6dPz+nrSbjl9vjel+4Ryxp+kzU/+6f9Qzke7Jfyf5qOSp1z6PP/9zig7&#10;+oxSxn8pp7R5po/+k3KSNv2/cuI3f6r+k7SZHt8jjNWn99k+SZupevskbXz66JM/9kna1Pi19pRT&#10;Eu17T2+3TmlToeRIpySqkOWM0mZje3zqclrpS6d3O6Tv8720eSv7pyflY/fqv1+ff5pfpY3/9C9/&#10;erT+9CynlRO3nOD0aEubb5+TP335U9KXNm/lVOXCKLtKG/Y3GVb503tZJ8Mpq5QvbeZjlwylXBlZ&#10;8sbep9Mpe2Q6vU+POp2S6D37pHDl1Evr1LX6rJDp9Ch02hPdOG3KcF+l02uu8+Vk6L/ZOb04qfQ3&#10;pcM4ydpyogxfTm99glJOr8KXs07v5bQWb1tSSJ9KOqGkuyUPQmRtnCeCZVZHbR1nlVQeGyFr45Rg&#10;1kWBPuqcb+Nc/z/pQBXJVv1+9/v8KWl3rL+V1vlSvuyd9umMT6WM/2LH2BLoUX9ZpzvvdrcEWt84&#10;5Ysk5wB3IIjfGDHc/9nd4+Tsk5c5abPdzrse59z16rW+GGPciaWP7si4MMY4da0xTl2nGOPk+pHj&#10;8gWKTT9ONHZ/d3f3vl8r4e5eu+9w95pVzgjjfv8uvWJHGJf2z43x6tjR/ydn3o0XU25mhgziXmbu&#10;lt393VIuU4Y8mTug6f/7//Ov+vCfX0pnv2h09/XdlbF3W8qV270rL/f23fnfUrZsKCeUUq7khc//&#10;8Hmfn5n3/+OE7z9Z8krelr1S9n7vf+/C75X+/b21t37v11nlf+//7u5Cpv/87Pz8zMzMzMzMzM7M&#10;zszO7MzM/Mz8zM/PzvWfn5+fmQPdA+U6sR4oH/JEUC4eiERQKAmEB8oHBF0odKITReOBSATFt+2B&#10;YiI9Ji4sgWCAcw+4YI8HBy5twYCAwCIRBo6Ki07GAEajIWgrEodWRAhwIEhIENgCQOisg1Zg4iIh&#10;fOYSip1gZhgQpgELRHKBpE01HSFARs0Q+GgIxQyEAxR+YvGZi8VIQyg6cFwwEfMRobhMCJ+5VKSI&#10;V4UyUGXxVENj81GBeRJP6ihUIEt1lIUADxWyLkrEs1UiGBYdlurSrO4acVQTqI9fjYrIVgYAmQlG&#10;adjHZZkk0Cjso+OszjvBNECw464TzIqbDsOiI/tkEeA1EmFIQhomVG3WSELlgeEwmkbB5sgPw4Gs&#10;S9MqMJZs2y4wMCw6AKgskRLMwjYqAQCVJfKpEnQchbGa1TRqA2HXqEqojpLKI7RRIYzqPlazNhDc&#10;qo66Ivy3VSGq8nihCqu07FWfh1Gg0OY9WIJZr9q0J2EyKbFM3paRvFDVWSPudVz1eRyGRdVR1QZ6&#10;Wfe4Eszquop7FVeZdK/iQiyeSoXV4bhq62Bg4WWL0qhNCWZ1VujiBLOurdIqZFShtTaZ1VEeHZZh&#10;dBX3GX1UoDYOiEVhH9HIBKTqqK3CKg7Lk43i6JiAcaeC1XGVRYKTjeIQWRtIhmUcdDu2SKwOq0Ia&#10;ISzbVKA2joe1UYmyzQSUYRlHd9Qn20AVEeRkywDotgpRtmFYFze6QJhGRwVq42SfiqqEEmlgAGQW&#10;TtJhGh4Miw5ejYpNdVkgHgyLjl2NCk6j4smHWS/DXl2PzdOsa7MHNBiQjwMVz+qwCpmRYBqfrMB1&#10;UVnFbdWEaqtKKPjJImDU9dGsEw5+sgjXlYHgJ4twXdSreB1mXZADlUCNwqZpE6zN4lX4vFCFWSSV&#10;hWWC9YGc9uFINQoR1GEZCIATUUlndZ8sAlZicVUIfrIIIKhRgByliTLQXlsVokw4yGkddZF0FQe5&#10;jGTTrhDsMJK4UR94IiqJFWZdJFUInohKGG6gjASzqhJK27YLFD9ZBI6CnyxCBdClTTCZAEu2rMs0&#10;rtuqCVgGqji4XZp1kcDQBoodVlkbc1AEAmEjEgyjRiEtgxoFiySDPElZV24uNJ6G48FZMm3EQY0C&#10;Q41CBbkttJ1UEIGqDrOgCGTSZVAEIqmuhZumOa2uKwNtVYdZ21WFMlFI066O07Sr4yxw07QQ3DQN&#10;bppW3wRq1LVVEzIY2kCfEQc7jESzLhDUKOxldTC0gaiSCoOcZnUYBTUKG6xKKJEFN02bj4FAHAxt&#10;IK7aNFEGgpy2QY3CplGizvrATxaBO9koUaiqLg0os6i4ESQhyUJVdX3giahEw2A6kGXBaVQ8Xk4I&#10;oyrM6ryPjou323FURwBJ1eEo66Ke1WGUjNdVbToKVbd1H9c1wtCoOIkwQl9LazqSqnNVE6rOq9BZ&#10;FzVC8Eowq2pUjLLNdVUb7lWYdXWjLAPLArC2LIM9lawEswCoLJGIn/S9ogJRGM7pSKoOS/boSKqO&#10;ZVFdHwqkElEGLgqUdTgLja3qMA1QZtFRGVf1YXkCPiwspMu0j2wred0oOwFl2MlW8rb/ZdaNKp5G&#10;BaXJFnWZxnHWRUFLC2Ug7oWsreRVAGHVRmmvalRQ10hkcW+rNEp79fP4Ua9+dX1e1VFXxlnv7eso&#10;VCCvmrDtB0dNwKiNRgVtuVoGEq+RVnlc1Ce7OCIdSdUJVdWl4bqK4yqq60NhOpBlYXkCtiy7MKak&#10;nspmYXzVOM1A1QeFKoRpvN05tQyEpOp4nW/rUk8FszZtqyZkr5qwVVy1aR1WdRQurqvayG36tp16&#10;KlIEdVGfCdM2M6uk2h6F6tKsC0Ty4mpUlGCWCWdhlMg2weqoq/qp+6jQWZdVYdTV0ZmUWB6ekLVx&#10;Xldx1dbxtgqruo66MByIRlao4mBgMeEqjlc1Kq6MqzxeANbrRlo3OvCqRkV7KiMt63hVCTUqwajO&#10;00Zd9fF2NSo2VHEay5nVWVzW4ZGBXJUHZY+KDk+FY6uukYfleSpSaKOyT7dV1A8lqR+eJDEkJ5JI&#10;6RRn9KmiTU0fkkjJWrHFU5GoaqvQsm0TAQAJ15FUHVHWddmn9laoQPt9J0umUIGsawEg4db6WDwV&#10;EWWgqz42agJ7KtUJKLsmSHAbNWGCBAsQZR03Ank4rMGCXSIKVEdZVJcmojiJCQI8Fa6rPqrrQ1kb&#10;NWGpjgpRXSXyVKqn4qmEGCyeiqciSTyMp1JD2AVrVFQePjiejrM6mg45sbHEfUu3/tzamZRYm+bj&#10;xggjb7ND/m05sfHidLr+FUYZVyrpePse3u6rcycmOC9OeFikE1CH9CLinFP6T9kvnTadsd2jT2y8&#10;lxMc76FHObHxortPjLznCY73DPnjfjfP+jyx8Z6bToy8rxMcGwv/xMj7uR6pL5yvu65kSJ9/wsg7&#10;wfE+fsP4YtyvdGLjPZ0YebFOcLzoNO7Exot1YuTFuBMc73diY5FO4luqw6oSiqMaXRqqwgarqo0z&#10;Eqo8LCcg6tJYpBNQh/TpqLquuqiOEHbhqRoVlZVO4qWJrA8H3TWiSCoLBrHTHj9uq7At27zd+OL2&#10;blTwOlB1kVQeMMIYn4M3605TZBA/OJ6qhLKuDCPyw/hiN8/2SevCnZPuO4xveVKG8Xcu7Y8wPqxP&#10;GJnrMqoJmWikqraSyqIKwBJlIYzaMirM6ohgltZ1eESqCZloyzoQheERWYyyQpSHp+qoLtsy4lpa&#10;thGNMAUdqLpIqs2ioGjLqkc/4UYWIez6WJR2slGhlyI6Hx0VN7pAnKS0l8L4ZuR29+Xf3225zB+T&#10;RYOLi0WDi904kGgj2ghHG+FkRCA2EJkGFyugAmI3mJCuigRCQkIWPioglk+4E66KGg8Kc8JlIpxM&#10;CMQDiIIL9sHBPjgZ7INzkSpSJtJAAEJG3EQPVUUPVU0eqoqiDk7mQwGnZiwPsxJC0RQEEhQbWldC&#10;KFrjQTUFgcQGAone0CwcDiPPBgMCCYqN2IFQ9InF5uFkLgVcQg3QPSqwFAlOuCoWEBWwbCxFgUoD&#10;lAjQATaWosCowHYTP7KwJFEjwsMIJ3PRkNaEc9BZcCCQoLhoXHwqIBouLBQaETTqwoWFgjONZC4a&#10;nYWFwkMCguYeBRou02VwGVEHJ6OEotvQjBxwRklGRkmCUaa7oHAyl4xpRIGGLyiHUNzoyUZPMheJ&#10;E3IYeTJiR0hnYykImEw4cEWqJ5kLx4QDM1QkymfCgUf0JHOpSJyQBcOhI3Ph8BYy4cAaPblYNBGZ&#10;C4IuUBdoWAJLkJi4ZCaY5VigdqE/FSniIiJzibiIaAxKQmeByvjDAG5ILggWWCRI4sUDTs0gaJDQ&#10;gJO5XDTAjipCi9YiRjIXBBwNDyEeqooXDzwsKhNMQ0ViaNCdDQEB+uLBw8aFheJywWBDIjaiO9Dg&#10;omGDk7k0h3NwsRcPtE2Di4qERYxwHw4mwyEAtZkCCQ4ksSJlIpxMRcI+OJmKJIAjInPhABGh6Iqk&#10;gOpsLMXFwmPUqYDYCAkGC8NBjDwZsdIAISN2hGT0J3Ox4DJNgs+EhalUvkCU0NCRQQAxbS5S5SKT&#10;uSDg6AgaiLVgwKkZCAaLygRTsahMMBou01w4k6iA2A0Dh1AUNXRkEDxsKK8RKSI4JhzY4wDn4mjU&#10;k8xlw2UaS0RDKGoDHrRM5cQz2igTBxYqhgOhkYGKNG1IxC5snowGDYwIyoAQydCAwiArEkOBEm6T&#10;iJwFasQ/IpiTSkVikB4ZDjBiLMFYGBmpSBpEAgIQJm8g5BJwYWhoCHkQQEADfPgAEgeUARenwUhK&#10;YMigPbJxOE/hLFSkByMeAY0FYJAHpAYjLmzTA4yFBg9+4hHgYzF5DgNFBT5zcWiGzCUL4MBNHRMO&#10;XJEWtojpoNzFQgXEPnwmLAwDh4UyYNtGCiYw0QGjHJiTbJ4owMT3bEyUirQ5yVwoHSFPBGX0wMBC&#10;AQl5IigfD0QiKAk8LCIoK2AD4hKBanph9PHAlwCf3UxoN+ICA6rpjAGUE+gUcAxgokcRAg8FPB2a&#10;qsHFah42lPeIcM4r2kTGAJdpLiAhi5axRCjgAyhXxxkCGZBSwXGGJePABgo8OFA6OF7QDRAAgj34&#10;ho0II1uRHkIWnxjYDFRgAcHGfnwwHjRoluHDwRDqWqjfgIC7eapHeiKBBhWpBYQ8iDWCJIKDOBtA&#10;LFDgIEZwMBkWxIrUsbmQCaKBihogQewwoJhKRGIBBpYJSohIzGAAJ2W0RcoAKIESEp+BhYMASIQM&#10;KAwiHzGCQXey+YgeDdCBWJEuaAIKR9zIjVAnVjiFRydSLOAm0IkTCy4ODLiIHSNucXwyl+3Bq89k&#10;LtqDa6JQUxpGH0yCKaKOM5MI21aRKpQBnU4IRZ9cTGQRMiACCQqTAxqmUAo0hGJGxsjEQkUaqEgY&#10;BgboxKV62NhIBOhLyMHkIy4sFDDCxUXsNg2h2CGgsQAVaTJggHITh4GBi+gx4ho7ouEFBiSVDIh6&#10;EjGSSVwq0jbREIoEFFw8kGCZOLDARcRNjzYJygBOt0BtX0DUy0N/MpcRZZgMbJsGgk7BwoZgWHQu&#10;IESOBiUWiio7sfAoePAgwkBF4sQKMXCBQDmIsoGmA7IQ4QFIxILNRgkkuFxoKKYEkYOBVyTNU1lE&#10;uIkHIgIgPCEQhqlTkeqDKBItIIBIjg8NSwOEQoGB0XnQGwsVaSSh8xEvDCI0CXAjo7oOVCQKGunQ&#10;0YLGRCDqRM0CXwDhT8s04sCARidWJG02hGLUICS8yJMBwUUQcOAeFgZgnDS4MIGUqSGjIolQBJwQ&#10;k6rTMBGAAwKSYUTPiG8bxdOvMEgNgg2MyDGSEhiewlgQCRhwcfDgFYlTaRweTH5HMg7cg9lBOe4i&#10;wW0PlAHbVpEcPkgw0wDI9ABTEgp5j0RF8viIONgcXHwqIPbiTBDnUAeHjkwACQdb5g2h6NB9pRMs&#10;cChXkR4KMKjBFsIJ4PBOAQcG2ckYOLEieXBYByoSGsYCh0ADghEbjFQSATQAgxxAETFiRYJAGVCB&#10;sEhAGG0cB0ACLgoeXASbCDIZFUkjHzBwnUsLYXjQGEhwwTzYPhRMBJYVKUNT4iCiY6LAGyzH8uGY&#10;eKBDgINtASdg27hORSJhEJCgOZSDY84bKJzMZUQ7DWkJ12A78LChPLYNoRhgpFoYBMOg3KbyaDwo&#10;7UPCcxhYRQFAW0Ay8PAmEp+ABM3iJG5dxqRi08g4MJvJRgeBjYYCwQgy74gOHJwDFoCAQ3aYcw+I&#10;aXPZdEDIiBXp4nzmoj1sKD+ApNMQYmIVSpxYhcJNiwAUkI1qomj8ulAWRDCJoHA8LObm8sl8GOiK&#10;iVKRDBB4iKBIhGA0UCI2lwbKRcMbKAtAngjKAQyOoDRwwEwUfogQCkIWLQMjyAfmgIAZC00cIlbD&#10;gdLQIQ84NZN1fOZiGZnARB/RTBSQCCYRlDjRiVKRRCg+JgqMIQslI4FzoRSwLLhQqJCKqeIFAhA6&#10;y1ES4qjgJBZwRYMBiI8KjQpgwR3N5oGJcDjZ5ZAMPFyRpgUBgd5YNVtBMgbWgHBA0JA0cADCIMAY&#10;KsZGAplRsXHoMAQ6iAhbt4GOBQzxYMBFrEiXkgQQ4idBggzDQMVQMQxsfKGZceIiRoQGXMQIbWtY&#10;Ck1jgYAEFmtrpkxcxEsIAxCGg14vICMYCyw+MAfbhQEIMqNiwUKxbRkTEw58kk1kLpTaaViRCpxk&#10;LhQFtcBE2UDQhbKxVYWiwAEzUS6WBRdKBQZHUD4IsIki4njbuE5HOw0dICRoBLZpK9kFAtYugQgS&#10;JNEisBFLMfG5LOXjDWBGAi44W5EadJYEAYxDg6Y/KBobFgk6HJeLkWarLBggZOZCIXzmQlEAQkZ3&#10;JhQXBAGac8pHQQhnYsAAhJlKBlxEjMwYeEHIQmFxoMEABE0DuElwwQ0yEgzIeA4DK5L28ZnLw8gE&#10;JlqaqI2oNBSrJDGpGBoBAAAAAAAjEgAAWCwWjEeEQpk81XME2B4UgAWmjDxwRhpKpCTKcRBSyChi&#10;CCFgQABGZEZGAgYAQM9gQADKBUsmRoCiADBHwHEcpUbwTuKa/Mo/eAW06AColtf/bSda2KEfo5b6&#10;dLEhpuehbkGidJk2DB5gp72K8Vksw6wPLsHSO4y5v27+iVScegxw+TBw6ED+T5POQibhDHhbbOCN&#10;aWs/9tUkIVQ2XgnnY0X5PkemmrYj2+eIB8Y0HtOGALqapf9fVlYbUaNszMtcjQQyWsLKxeL8GkJf&#10;yo+2V8Bkk1BQNYqqJhBZc2IBmK9qLuHQKyEoRgw8xwYlMpSiqL3vF3SBbYWfCjGnsGU7eOX0UrfQ&#10;cBrPaANP9AfErKxhK1oOkQmRcRgCP8JUTqnt6wf3e17I8nahzDNYqov8o6yaAIWmK36GA4r8XTjW&#10;NmOJk0XDbmVa8Hh0ujtlrEC2BdlwQXdGv6hbfN6xvObwSkwPfmunv2c+i8GRaYjcWRBy3rii0I96&#10;KKK+t/v8vDLs55T2msTdwPIGl+H4xs7RyW8V5syPZpT5LHkzQNgy1JJWAP/KY6PspeG/eH1zAu6v&#10;XJa93PXnqUxffMWtww/gI8t9bSb/W7IFCtYmMdBnIm5hhx72Txi0YdL17Hgpcclfg6CnKfybsDT/&#10;d2ZDGeN8nyxvkxdquGeP03xvA80WTGE41QY7Q0hXfd0ygs8pwFt+W0xpbmQx7kd7gIo3a0e5XyqC&#10;Kl+vAy8y5BDP/DOLWPOzLw79MZB4vaz0t9nwjgPeY4QuCV/w0GXw1oiWtaX1KixbZixGiU+QyorY&#10;xG3+1I5j2qUfUQdy9LdKHKKQwubjFJYpQfhya/BC90ZhgtSbDJ5Sh9VqGXnkAQ0wXY5wh8elvpY7&#10;7Woo0zHlQC0t028/kPPdAiVKK56HhVxV4ZhwtYAk2vWBVyx3xhK5sWYPPxB//ik/34eA+DBM8hgp&#10;BYv/34qTDI9/7EAgh2zBIm6OWl9gTiSg89nFuhcXsWQ5X9vbf1hyi/XpkF2z4m1ONQRQ210okHog&#10;IOReRlhcfE+tP1AYTslgSMsSnoWL+9IN1iijrAyUU7FWdl+9Zuw+NO8WL6uQsXUYA4R+wlOCdC4D&#10;pBUoNBbSmUxhSvhZhq8fWqg1nWQl6cYsXJgurWmrgaj8f5lBTE1yGp8CLdBUbBzjGA91mf34UNHB&#10;gqjv6ZDmXpmDDB4qWfosXsexodyMdN+rJtgI9LcWn3a7HfCRmlhZb/wfSOnLICn1zEFXkLzDUIsH&#10;60Hl+mrewXnW+IB1I4VdFPOHU2dbFFIxQ0WLbVL389mG70A63zeHdc6My4KKbxNPGKnzsEjlNDHx&#10;2EEazFrGMAZsReWH6wbFOKc+LbDuc6OC4WMmiXrrhN1W+aT+cYC71YiZHn/GgtWP+4BIiSHoYzzt&#10;tISlIk0ixhLjyJbcj1OErzaMi6LsbBEi/pDCM0WAqwSqz8PnJZ8cMeBFx+nMk+LY/kvdwhs7Bc1b&#10;LWYCTEj58vsqWvstqXk93OukgYpLO485QwPO4GTHiQ4GTf0fQ9YorBGvmRzvw6etwEDOOlHgbvU+&#10;cm4oQzmgrj+4cBaVLlJQqVoHM9u2rheSPOJUKs+kN5aAfd75G2kFy9lHcWG2lLPavsUFZq4vwmfk&#10;XBzNrLNHnwNAABdF+uTczlDwGkDhliENEDz7IUDcMJ2evsa/Uzm52Vu5FXWfF2feTEyNe2JUXTBz&#10;qu+hh5cTA4T8YNJ7ROeCkBvDHDfesGJthMn98D1TXz8WAPaCqfFlMIxi4uHtXQjnEg0u7MYMSNLy&#10;miKbSCnf+3I7CxNixvCAF17eNJuuigwJvzHzAI6G2BbMqG+nzktkGHOwR/RYmX/MUcUfUaoGPtrm&#10;kK3hmo6WgSF1iWk6jMrl3wpbMonwjUYwAZFBOIT8IhU58UHp+ET48EirQP5zXn6qz5gSAfjg2RVx&#10;FAv+7Ucu0DJhS28hVDe9ZCV2DO3+pU+7zm6yZEy7m+beHZuvFllWBDx5DkQnzRuTCu6rbRy82SGz&#10;29FRp8QXTRlP9oYX8InPuMZRxyUanGz7M2IZIlVJGb6jLuUbUZapY/1rdXzL536TxjDg78djFwN3&#10;jTKOAfFG1oRglA9S1pTseXz5dYeZE8VGipxeDeIvgxKdV9HM35aSCr6tvUEYymvrnzW2m2Zi32Kd&#10;5vb0fZkYspLKGpPUDR6lvr/2dm27ldMfsT4OHeh95gBu98UNbEpVPPI1zJq51JbunDF4EQAtexa0&#10;JC/vqXHPS2N9JutTU6HjzOq4J4nD2UMnM3DmuyvFmlXjLVqntNsmHz0/lJVJV5nQQ66D64wDEBc3&#10;9e3SsOdEc+kAv8YFdOXDwXd2XDL6cE3cvpPEAUwgxu8E0ENcJFbnd7yq8QG3xi74Emgzrvmh6T0e&#10;jdilO2kD0DhNKU9AKywxj8fUNNsIktVAw4fT+JAAV+AH+LC0cl8dQ2+sfmk0cYm2N8EXd2idl8Qq&#10;mX3jhlddgz1kxhvdJfMUTq2Ne+0A27bl4KV4ZfEaZ4OiCi7vcoMLU+9tXvaAMkXJGufv8r9xrZeV&#10;1NsVbti9fLxx9XsNtf0YX9A78Vr6TAdcl0adRCwZsYI7+qCf+a5+dj9GrZdISZVJiezvD157ulfR&#10;HOV3V5GnYVRM6XmrumI+fBpovLrzgHFq257AhVSADzQF+I/ui1ufCygB/6XSMS6YKf9bR7BJhPSX&#10;FXoZkCwtJV94DyjrLKeU+Y6dC8RvEiGzNCC/7kkqSKqE8g2aA9/qssTf2+D4TK8z5hU6is8qb7i7&#10;+B317B+bT2gqgI0EZCgbJlboibgsc1lx7m4JPSmIVoksFiRh9XyMudMP6vGWI51WX9H7o+T/18qM&#10;Lo2smqTuI+kze/OguC4gn9pAsW0/Vk9GBcYYINvCw1LFWaahD6snP+qjjj07wCCD3JMyIsXkCzf9&#10;Hgx+6BjKnVpIY/3MZ65S2yUFdprnu+xAMDXRO8KuTD6Jt/gfpCvAO5u+6EvcwasN45e3SKWmMYDL&#10;aqU8UqkbGd84r5xi1W0y0Moz/Jl9coaF+ouALZcA9a9Zho3vL6RRJTq63qFBSKm1SVxSdieTL4HE&#10;JYw9KjcD4aeFhuGXGzrrXD0HrAEeKZacmj2pCMEP+dOUAtpRF74urdbc/c7TwlbKcDprCntxFxSc&#10;BxxQ8P9BzdF0kDcMDpglJVceDzOYeAEO0KFpX30AJnLmnRmu7yT/xJr9JXt/RnbK7FhBtAUHxZ3E&#10;+aEbGl/87u7cyio1PuwRMx4ObFZ1fFmbzMVEdIQ4fwA2KRE83roMuOv47ge3QKxcOB+OnTtZ0rPw&#10;HU4+L2Igiy2MDOfPyfiyaFLP0CZRPZ9phResVNRMCcGK5xoOYnKcDXoJpJ2XjSIkwPPfqa54sIsG&#10;bfctS94UoH/IwlVR+tTSo7luUU3AeEJZu8uh5xW6Krvd44nvOHt8GVSVnvmPU1/2vHbyQNrnHKFa&#10;XgCUQnqsR3ldnUGWpCZqW1n1uRrjJWIhEF3fWzDLX1+p6OIBnQe0RLCmgc+BACfEkfeaVx71l/9B&#10;eWT/8qAJ88+20ZqNciBJAzcfsnkNUXO+Wl9VSda9/wB+F9Csbj0JV0yyGamImm5ifa1+tuflimSM&#10;puW3Rh2d/UJcCLFPecdP/kjPqVfaTNVJvgoESl4S5u6sZ/E8OLvuEPS4eV9zZLQPeWNCfwS2UjPO&#10;gTmSoNMJLnVcGquusjMKGreDk+VirMkmtQkvujputvrWiffPX896hf5DQ0cGYqSNsb7cNcoQUnJk&#10;hqydqCj5QCUar3Ix5IHSY/53i4BIj+qLnJrMzfHFpHnYKQYwXbJf6yhW0w/6MTYo6oqhfKuNGfg6&#10;7oMSiAdWJlJJj2gL+E7EOY6JnEiMNlyrSNIiuaxxMn8yIvmnVfmZvztw+JV1NO9PhmMT0u2AKok0&#10;N5xnDBdtX0CQ/kwk7JjOho2e0xrkCUrnTx7omoJWjK2ArfH8R7gcL57hdCk5iePUg9zJnazo2RGy&#10;ZMPvOWApKlKEopuJvMx4tcZEqUWuLiU3ewJ/u3QeSX/vPAEflHlP/p0AFEgEsKxFO74nKOd5Dw3B&#10;x/VKg3K84V3Tyf0qp4zxGGLFi0GLJ1sKKLwwDIl0zqQ+7R7Zzr4MWzHYlgRrqb5AonLkv9W6oRuA&#10;oJTfrk3ZEnirEqHX9gBc46XacHR5IJ5Bpw/TKZQUG3Izw3EqMtIvVGa7epmTo0uliRTbWq5UfZHu&#10;+ZwoMSISP34t/HmSvL1ECVZ3PoaFYyey+W9M0bpHhPIW8wps7YX1Z3CItFz4fLm5EQ7E7wph9B5Z&#10;fiZa53qU+WxeZUnHEo4rjq+fv1RKUKw7EpUqwAT5Q0OlS1ObLCpo6dMaJl7vO+zuuEH6nVhxdG3V&#10;QrBwlt/C19wjBdyZMtZfHwG4J75wnQXQ7wTbUVaJRpM3C72B+Qo4ylmG0iaywGQmqRohgtoyW6WC&#10;LE8mUleJ6iAZbU5uia8h4o3fJ0QQFtTM8ag6CAqespVtAsGPpHpv8Wl2TODLAyIITQ7XNw2SPfMA&#10;H2QNXWYax6HNzllWsjUbs7/QFXQYthoiEoShBDQwP6XIjtpHU3jSIhUcnJP+QyR/CqPrXFC9olAd&#10;B+g2OHVM18QDLTQ3662JNKTe/+czhgkch9oWVKVvIPUVsPppHYnlldkcyqQ+TF3dEYd7pmY2jNQJ&#10;sxjA/9VMoLulw8s26aFVcCgdxl0QHMwAYOtWMyvtKqXlq3nUQKwxiB2L0PEONT172Sg2n5JK81Ok&#10;Mp8YaQxMTGWYkZpdUOrq2/dSVXBBBTLErkHaS6KXBSINJ3a74rbs/xpog6E5rex9hI7srAiATwAv&#10;INDfRCG101wJuUZPhw0rfAYbmZNZxdj00Z+yIzaAUgstr0hcUsXORaTOWmsLGEq8dXcV7YmgPDvo&#10;V77i4HwUXLP4Tg4TCh2niAGRzHmZuz+2d8GAfj3NoJlKwPZwIxBZJsti1vTiUf3kqEg5ku3XnXvG&#10;bioeQbKkGw+rQ03T01pREj1934AIjB6hewjoS+z4uV509IdM+KZPwtRgmLl4VOMZkrrZQYVvgryc&#10;wjBbbcPI4rSHPyRzDCn0VWFp7UDbhd/i5QIf8EWZonIWxMobzzqDg4gflQdmp66Hc6WnUUUL1xHe&#10;yhTgtU2xgXoANPZS5FdNvKZY7UQTIpT5RpybGdCIP+Edf+PYTGEXAu6jats78/SHsN/RdBfC2A3v&#10;daq+a2POT8wGObdFpkxD33FdljRL8BFE8gQNwdPI1W+uhKEazQRyYm7irlMV48FOm5dXTejI6pCn&#10;DD8+WOVEx9ZxV+ZWOONeKuexaKF/8yELYRT8nCkMS0YdkFWUlc45hM02dQbpz+1T42Ds2t74Bj/M&#10;tun9Nin2cdHkxzYEF8UecLkNLLIWR4U5AcORIa+ZJTTSYF0cTVL+9iDIqXbUHYlHOB7Pz3R3/WWI&#10;aec3rkT4virx70wbvegC9umGiK68NZjGX/cZjBafo+fH6wV4UBQzK9O9wZ+Rkzs1jMKdQGs9hQWc&#10;4Nff/Q1OOdRP6sKT/elMVXdZnaSRyiSZSwuLWxpZX20IGzuDsp7YIM6QJI/pSIs6NgfihGtL1mne&#10;u5ai6kO0KkBzCWz3GRME/l5Po0CCZAz7mS+qfcgCVnlMUX5WJopkzOH2AgjsNwxhxV0qqkF8IjQa&#10;B03UhmgiG2TIg17zJddamQSyCs77vsJCZlD/f1o03VTu0/RK45uY6GSE+YIO8mWq5J0z2yhLhXpE&#10;OIQDUtwGG/g9XVV+RaMCfQ4O8iBhkcnqo+eCAriVBlRJJR2iTq/tb10coZvzyIX2/IoqoNYo23+Q&#10;wOnhHSK/FCPuoq6XDpdMiygc6TJ2ZCZAhkUGDfl/iAaQqWTOsMAXd2KtqgeevgwVMnoY/geUixlq&#10;n3HA3fIqqw9H9B/R7S0mNgb6bXAmtHYF3zaP3jTtgqkJAyHp8YpllBILnZGT2Oh9SdaN7wTC4B7b&#10;t17FMYAyRrAF4lSjRPPyuQbqSfeJ3ZAKqdgbwp2yzOkCjw9NSTKJXJTQxc3A/KHdd3o4jJaVlW/P&#10;KMsbAiLvSMvAYa5toui/trY1Fl+pZ82wrgi8sn/cnZScxfB22xERdF2YpKLddaJhg2mCPhrQYU8p&#10;qeTx5voQ9NCqHNDhwPT6tlFOcjWwpLLQbVyWOyYut9GGBekRpqQaZE7gGwgxx/uFtZFzcGEGmSD9&#10;3f+tfCjPDQUzewLPIjMRbb1CLmFELqJfTS4BeFzXq/FZOGDRFWTNAkWlCk9RNCMANZhA9iVYixSb&#10;VnsqfNxahuORPlM0ocuWDboEDEUU60JVJWFq1qX1JlXAnVgEGvDE2mOBh5YC1utL8QQGI7v1A4W3&#10;jOFHEOr4fYJf43IrVnov52o93kAYt+uypPEm04FR6UHsYHWtPwvL8z4lmH7+APSdBRDU8yI2+ARA&#10;LzA5llEW0rzHKAsKS7aOMJRhWtv2x69EfUSYyDtXySWPOGTUEtg8c8OIthnxSp1EeSxTp86jwJCC&#10;wjBoEvEIdSi54UrNQCKcHbirlauUKf0QhilSboW+22BJg1jAAZiT2aTIG1DHGAJ+GM/IjgHzOLW8&#10;QA8cPOrWGCAz4xjZeq7oWQtmy41tqItOThyzgj8upnOtjg7bDR9rHA955GOp0DIEeH1T2QoEP6O4&#10;tbep7umWuK/htSfTS+b9mNXHi5XJCwl6FigKPUEIJD2MsCJnsStw1tJ7sEHe7sW/sh9RRepOUVfZ&#10;jbyDkY926662rpTbXPCSxTYDebpit0yMRC5Aki8fk7TgLkSbAFK/I22y2GvAebicCoaKQPAh1uIg&#10;fhRn+MUbW9TKhvoGte/63YZYpRQ5ZGlhiNantN8ysn/G+nANRCgz3Q0MCXC5YG3rEjzCcZdkvCvM&#10;PtWw36UOc6An4c7hoawFQpY4SFO+c0IYVTSVTJV8NNimS7gMSRWXuzcMBtQST8288ZstFGoavNGX&#10;xStmLIsAgkOfwJ3zf7armPYWHTpxDXU7COtYqP6ssr0IKfmx5ENRs3I6HPv2sTKQiMccq5Cjh0ND&#10;4ge1/9KXZJPv1Ave5oomLBaIF/JTm2ukhQPav6v5JApAA2C0tqSji7ptoZMon5DFueC3jMmWJxh6&#10;UpMFeHICELNdR4ndYE5jtOKrO5uBfReIpgZkdxenhkcerYt+UlwLx9wZPwD0Adcbnpua4gUUS14g&#10;6s4eSR07nW3x5gx0gDoegM+KWl0VQNvaGe+aYqUBq/RikXLK03AkBzh+GB3xfdMGh0Bf/c+Sp/hf&#10;kmnthicUuHKtbQq2CQ1dPHhQ95f353SNRr8yqaoHklrwUwSq+BHr4cJ0RL5D+Us7itUj0tpQr8RW&#10;5oSfaPnaeJc8y/wocnhqgEKVM5BxS6M/7Y3nj64LBgSeCUQcD/VyMjLG/Z/mOl/OfCaNI5kUczzE&#10;W7Ku0QNKw+mVZQXJUVEahsZ/iCjpesODMJgj1ck33/dfrkXBgw2/YVJok8ZM5AE3WN+JaEMFr+8Z&#10;fw+1SY79kxo7yrizOdYxv/Emo+aCzMyiyneVe4BWMEnh9YJVilegl8QGqrnfpNJxQnaAfTlgpgmI&#10;g0k/OxNfG/HljCpzE+ylRi16fqfsgBWa/zOXgj0caV5UoToq142z2WHB/4b2sfkKQkOcCDUEpcgD&#10;hDeWHOvzb2iv6N18T4PakOAMnFXklpMM0p5Jz89i7l+Ah3Ie++YJmQ+iT8Dnj73vDozfVgbOGzds&#10;FmgdQ6KENRKyTgD6eJbs7HbAHn3jl55pa7SchT1JlK/ANMpcyhW4K/L8vNVdcGeQNsoUtaxFrV2n&#10;iqCCmxRlUpcKgKUQtm+9nuerbw4kGSFQ3ZT8OdyOVU4fhr3oCIWl6bGJREmQT1LMcdyDAXobuBb9&#10;+fg0PfpBRCq3ynmWky+B80YolTKYAu1nXgyRYkqDwxI7MzeYGEu5xX+mPNTgtp7/aedLH+Jj0BDa&#10;o12srz9EvMUNtvERwf7Ts+/X61WntEibiqUL908UDJp7RgVkL99AhZzSJ8/tT53JIlf0xlUsVc+v&#10;fL13Xe/z6H8ZxI5SMdnGzDex2OENYAX0YVub1osgQxd1eARbKuj5xYQPP+paBSjSet2ZTdkButOg&#10;qM2oAF1m8b+ahsPParu2cmS1LPEBDaIJzHWDqXTyXmBo171yrLt2k7nyd0wrc7iS9svg3tcRl++O&#10;IU0lZDe/9LMBlsh0RD1IxnpX2O+GeD9jHAktsIVSLL2x45I/U7H7HTCC4vdWNt2OeRaPfr4O8M1F&#10;fXwKgaP8r2/Z38URygt6P5NhGjmeLHuCZkKSnTH4G8GTi7uTgMeRXyGu7meETHrFR2Q/iw35BgkK&#10;jD7LBdVrMxQgexa+xRQQ2PxHDa7nY2apj9sfx5sKmfmDaP0pUDj8WlF5+znU2LCj/cH9W8lFh+Kl&#10;YsbNUyNWFMOva9gJ0klHkPjiDPwF1oOYujAEkztzihu35Fx8I7MSEORhXFGhPuKS29tUmNgIX1HE&#10;8dMjpOIuEig70xQJK2EKaMU2NQFwRtVkmfCgoWwcqhNz5yA4gFmDf1wez/SdLegHqT8pvMZ26kk/&#10;XxXdsHdR63wpRFOvR1zBqyl3qhAGw+KHAn+YpYygq0RN0sptANskANQdMSOA6mNMfQf0zRDtH5Kr&#10;15nTs/gOhs9LNDblAxaDDvoojIMmJpfQ4Jkw9iRqg66W01eoJCwaSH2k1OwRmCszFUySGmHDdW+4&#10;y4Q88xzu0oMpYwXi3F2sGzUcfAZiyjGhDSF8FHtu3XjXD5YTey17IeY7BmH9t6Q3EccfDiYvdbvr&#10;RJBnKDfWR4avjsBeWC1cTkPZu0ndvTYWGqftXgc3KsTo4pyETGSADocTl1kIEa+HPNTSOghx7zGX&#10;Qz4io2+9cyUfMsDs6YG+5FKP/e15SW2X37s+AZN+mhTPIAM6CVb6//iULgcP/uqQUzJjFL1n0Z+X&#10;RkUo/w9jKbpzwDKIiGMjRdw2Nnr9Qip+nV6pvkTvjicmM+rmTWN6zVygdxwg/d8uiJ4waB8i/97X&#10;zFi9SfTkf/nCEibdpaOwXkllaO+j01L3dEG7QTd6Oye5MaX2Onk2kSxDO2YdZjRdScPcrDN0SeDy&#10;qcFFuenf4nt9c5NNUjtCbUQAJAvfGbaUfhJvcQWg2HfwdjwOg6GjA/QXGsD/piG95tBTjzD+t3LT&#10;OZEQ1N72JqzuROyV05uzzA9sRXm3QIPANhrsOZCDjkeigwdfbElplwgt48q/VU4PeUMV6f0he4tC&#10;QFh181GDbX0ErV5Q7XCFSkpgKPZ9gl/LEHDPjc/bIu4U16C0aha7dBwM5PJLNtQ4lyirnS3TWz65&#10;Z8s6UxJGRXqYMqioZ5plNTFhlMzywRrMEZy3ZVTR0IDquVYap6QKhLUzy9PmgoJSA5GC0YKFH1lK&#10;h0pFgqe71Geg01ZqYiFFueS4l6ICp5J3Hv/SxLgJcogFlGUEzAcU9IU4pGgK6aWgML49188KIPGM&#10;mfnlNRC2rGbPOChthbvpNBClArCDb6DYUdsJNg3rbFd+xUfZnnBfsCbOhwUE+nADIm7ZSW5sog0t&#10;2OMokDl8BkAQA9AKA5Vv52SLqggKmsVsRgUJ1gpsq38/AUsMuF18BQPfdvPUx/kjdCnPatMPTotA&#10;OuLkdQ6rzfnXZ9NuOERwnwoI+fdYfQjizsUTeIjMcfT2C3c8ydfeXLEX+0GMS8/GHfB43wTHbQos&#10;QnMzvIkxbihSf7z/freOnCMlaQxf0Jfr7s3WnykLJbHmNyjCFfMrcHRIDK9tNq5UIxKvVAO1iO3b&#10;FQLS7MSL4DZ5lUBoMHpvdgFK6Dgo5AHREBqLsBxUqVH5wTZYR/QcGMP+xq4xCyqfQGoAiHljscBe&#10;+RfcGJRyTb+Iz9EFS8cyYg6O7rU1Fc06pY+/BoKiuwjto/AAnf7wps4OyuULYhIGDVRq2u9VDCGZ&#10;SVnJgE03JHV0HLnI3TgGEEtA5/AQDytul4HwrLiztiNdoc+QfTG35bqfhbAQtqdQbYCE+LEuYsPq&#10;J8cOWxuWjhXIbBmILIgFmQDrDAlKamaSPA54h5zFhZ+mESW280lureaH0jt4Gct/gPmQ2Iw/lowI&#10;l1b7Dr/duTqUqsmCiu8viUdhkPTUULGmwTKz8gyQRIUKA4Y8OQYpxS2UawQMvVSC9XtlaKSqGcT8&#10;8gsGP4D2pyYlCqJkc1h6FRmgxRWguvI4J5jURZl/sNsMO1HFD5SCuv2+8kz6V/DFMglWOidc2Izd&#10;GL8qIt0Udk/FQAUl2vJCATlejncjqkJHvkXHtBtkRSHB0bQy3mV1pfk9GycZS/x1iuGK1zRRLxbL&#10;iYyWDS2bdBEmr74G+llRo0GKRMYIo0dMzxS+pYe/M6U5LzNDzNKUhAfh1Ca7Y6RO8AknHDzViHub&#10;OIpUqTziT5PmjEOApOL0JVRT4yLg0+eC5UCknV00tIqXEC8C4twGstjh+fI/S7+UV6t3BCEQBRXk&#10;EhJpbvPCNrcXLdqSaNJtXErJxjTaDdBRujTC5+h7ZN2C7NI//poYVkIDWbO7Ozvs9Bd9XQRbE9Ql&#10;wRXaOiTL8Qd8RvMcmsBAX2Ws7zeKT6VRfBDYLhX3wZSBGgwceR1c4RcdO9CmLBYU37pkUG1A3sCQ&#10;f3fG8S9FRNZjjIjgE2brFbA/5zfJppjqwNEOcSL/14PXawxIqKBQpkBMwBfOyQqdXSIzUg8ghjiB&#10;nReZQ4lr8sPg2LFaBmXvGTEMzFD5f1xMOFcE1U7EgCRtT7i0Fr4eosOoDGGobxux12q6wiD4mpVO&#10;T8G7TtPPUDRZXy84HFCUhlyuhdhLKHVAHOZBZNVfdB5Ttx6nOLzRVXI3D13DnbSS76zJarjjvxlU&#10;WYgRoBOT2NZUHXGq/Gigevw2LUnSsMlMh4PX6Yjjz0qJM29SlwBHpOvbsoWVeRL3a+RhOdW+7ppp&#10;merQDHLcyCMW2O9TMqrLNxkAoHdURUqGgbtalULcWRT8wTf97r9hRMlmcVZG4O4eb/CKvjneVQpa&#10;MrENjIurFNbw7dAWZqAk/JfPwR7PARqV5tm34FVxhZ1Amw9sJ/wpcwoU3074HJceIXvo3a5SNxnN&#10;fNHqRg4WpWoKd1cRw11AEjIFLlmNIVduF8LMbcE2v3TDsnWTXTlnV/isD5iNK5Bfa/psKe8mp5aN&#10;NNh9N/cYE4VZIBNtL2DUjWOofxwcQPljgRSEJ4dybDE292rATjVwQRx8npum/tL8jaJ4rCCRk/0N&#10;+PKVl9RlYfEN9A1cPhwwoKIShE9+ILtzGn0afVUJPbHITR+ykIqIXvl+9eCyAl+a/bQO+Prw2FCZ&#10;0WcX0ur5CcvNFvtXK/Gd1BAvubD2ywqn8vMV/PFQ0wyWT1vkIdfiv4mAF87eMWLBvVgTBH1OfmbY&#10;EVSs2ThHR5ZqCL0TQpRovl7kpwLCiNSDmgAjT9uzuTHXjbqnYRhi2ix+U9wpS9Q5zMfOJA+i7GZO&#10;joai4lMXSoa8nCZHBRtqxYxihW0/lKZRpxtu+R+9+6Ll+2coy7gL5MEacImPBa5QPNChoYslgeIz&#10;0skkyrWHvJGJm6JEE3PmuQS/FgSFBQxaw4Qcn5iSfF7ECFOD8LdDI2Fmbd2NGmBzhqgEH4yuS82D&#10;7YEUijBwm3fZsRigyufR+2BSFDcuKcTxnZSNmfzyeYpU5fM1Ua2FsiUAPMA913AoFBkjZLU0LXiw&#10;K1gemKd9lsg8rk2UURbC7mZqIpvKABX5ypQbLRf+HKvA+APyBZ7V33mARv0227p2EQ8w0RyK7nXb&#10;M2N0APBAqIG/Be676vU/C/E6TpBQJLoHaVAuuNqesoxxdENqYg+CR+5M4PSeOTs5AEDKJEyGkdju&#10;E9s6pOqqSUmRnnYKU/X165q+4ul3+CvdkByPz1elpXZ37j0l2zGTSZlmJn0VjLCX2Dn+lp3CXVYO&#10;9QhqGDJdv1Bf4w5U+ylMX/aC3aczjN60in3T/Lh62dI87sgJMkJn08e9gqYCPnzlRHfjCX1vuWw4&#10;PNcDD0QNuFY98K02HmHtZ4GyqMX+Yyn5cKXDZ9XihB256zoQ8VW9j9rxy/xQkPvxhWkhakVZ3cKC&#10;sGkLMrdZZi35hjTU3VkkpFP1TRhjE8A2vvoYDMWlvaT31ja02R4THP+Al80rIQ6ddBe6wDtl2HLx&#10;QHCaxKXSgNUMcS2P2MEeRlVxvRAvjAYG7hAwlrow0MgI/gei65ZVIOn68SGjMuwawnfEA48EXKcP&#10;/WRQEpla4NOsUCOA0aQfZCkOxxBgiGanh/td8QezcfBHTc+hCFERsootAz+OsykosXP9Vh+1bx3z&#10;xUAtRefAFxuUfieKbqxzqF2mpnxKvVIPFu5gNLZLC2++iMTaBlhDeZxLLU/NvKoLjNOAza8lXjyY&#10;UtOByUUQu+prdP6gCQNWvF6hK/VdtcFowpQmcyFbGX5jICIYkQtorL7ggpGQCCoQutYjbJns9+hA&#10;KzDtJEGbFUciIS3byTCCgJsIsBf04fh7LFHpuUV1Sy8OUK4Q2ND2A7jy2P7a6g4cGQ32Em68fKZl&#10;CpQBqvYdvvla8Pdq2I34VsiHk/uY/p2HXm2SGILDbA7kIwehsiTD13IUhJF3yccSDco/KU+/+FW1&#10;ni+lUWGpXGYBncIPodftLTIJ3q1ePkao90YMb1DYg4jmpLDtE2fT7qy9AVa8iRh3fpwGm8Re/WbU&#10;WdQpVL0XHoneFtiylI6pMqlkLCF3T+EJgIO39fEmN9JkpiahoqfuTozFA5BQX8TGuRNNnBnUPDce&#10;UIxYZcQcIR3QspueG2vTsVIfYZ+XMeL0hk+CoO1gHmSXBlE+TZHGyVEIt8hxcvmxHZBSGHQpNS+b&#10;E2eVLaBIXFAi0PZ8mFvN2c5/4JFl9mLlTUTMdy3z5PAXI/vmCFooHQQhJc+zk0RQgvZbgESFLU7A&#10;ZrV6HJ/CFBKpeABi/45zaogGAIarhtB7NOSiaiYNK8YqGFztMqgx31oBsgSdOOGcElGIg1jBWTpI&#10;lkoavKE9V6F+IuJAwADqI4m6mQuo2X0V6r6NzA7qZGMDjWjb4mb+TowET/oTDKtdl2dEbdEuMal9&#10;LfuCHOYiya8GAllLtnaFZl67C4IlwUUbZWPDf9i73KLeW/BklsqRizcxQoN0QYlGFpJ1W+Ze8J3k&#10;bR50S0hB/UmsOmsgVIj9NMztVLcaUDkdjsBSpf5oUWjKx79Q6DKRg7N0fz/gEdZgIdoJncvSvIC+&#10;F47OviVZM0et9npKrlJL7+oGg+xgVajoSSRiYUOWbO/FqbqFuh0s6H1stMCRPDEbiX+a3HPwArgk&#10;ZhV82U1TwjjRzLag3VThq9sJI4t8gIPHRhkdxPT1NTXueh64o244Gew/EY8L4oAccPk2bA8VQXJP&#10;Ror7OhArxV7kqWZ1yf9AnyHGwXh+ubwhnQsG6pyZaPIG/3eIK4CzZ2iyJZDVsBMyHTM1cbgQRVWT&#10;d8sNSrY+3N1fffBD7t3jWiKRDJ7NXNJB1cmcj+4GSk1T6JEK1YbzCJTo2vB7tytYWvyA25nPU9d8&#10;9xQF71T2f5J0+xwt+0Za8KYY8f+Lb4FLVD87QhqTFSlY/8lwSflfU9/v/xL84fD6cr1ZokYp4hCx&#10;zYrPOHguKT7Q4b1kYVeUYimTnRjSYh/Sh6/RkFkpC/gabPE6kimX5RMGxBejk0GQIr+yQOtjYytl&#10;Nnbl1Q4tlc9LzG02+SyRc6liDu39DGsNurX2rnzfhJSA6GUrh15pwrgVNMl6//KdboV+PLuWzfDn&#10;5s1xR/jVx4pbHEkjhWvYCkNQNdnRgDq73X/YQBUNZW5kc3RyZWFtDWVuZG9iag0yNCAwIG9iag08&#10;PC9MZW5ndGggNjU1MzY+PnN0cmVhbQ0KQbYzf6OvTm4uQoWxYLPmZOyDN6guB36sK7M2C2/skkos&#10;sltScNOJdAt7PidMArYtx0M9rB2iFJ2R00enwG6eGkAkxDsbkwDu6s/XBEYevjXozBtLcwqPoj7A&#10;4NaglevB4uBlfGC7QrKAgSoCdfSbwTVgTGYHqLEX4sNXgV3nmtsxhHJ8eavKOVWarGAz0Wu1TrCx&#10;Ym+Gn51HcK0eRM/VBf7N3MQtdcGonShPzWULROr/vr3meXdWnTUrumps2LtF6cwt8CZ5Mj2gY026&#10;Mm++ALMyhdoNbaJkPq23+akGo1Yztu/4zF8Rgk6ORFQzCzHGOeP/TEqk4HIQHsOTwi29nkEfO2ko&#10;0Hw1SSSaF3CpXTBXma2omHLBTlYRYZSmgQIxNIzDTbUjxqvyKrwpuTslL9PuShcKkjBcd9Nl0F4e&#10;BMWkLm3NgwVu2IYwDTvOXS1AF9ygw7iw9rg1mMDVJu7+ERvDeqn796KaL4riOLS0wBAyGYvc6Wq1&#10;OvbhyGVcShcCebwmyyheqD652uOCY7CeFs0WxXc/zbODmEDD39CSZCCnb+9AdxouWJwCx1DhtN2L&#10;ogGH9U3jKI1cQAGWiyxBm4D05F9Y5hTgrdr83EEyFhZ2XdETSdqkBTzUXdX9lU+HB05FU87Z2JTm&#10;fNSVGqNutyvj4Gr1qWw+AhqsEqyzLlOLnRJarpgAODT/xg35p/xWh04yDdIb3QV0txSsQmPKa0Xq&#10;2KjHbWmzSrShMOWRj4DMDExSwwpQRp5Ai2H2Eq6O3IRrZONXMZdeIuxCboXpnZpremqrRJ02hd6D&#10;sy9w0BH7fzXJHlr2cgC9JSex+mbf6J1/At01FQdBK8j1mASVKMja/Ie7PkwR6oiok3RZd6dDCdhZ&#10;r61HPhRP/cxrt88PmWE9YCSS10L7V1c9nKHV+QzRMrS5mJLmhO68Ij2++jgqcCBS5Ymd08hgbJBB&#10;tZ7j00A32g44Xy+Z6ydGap9LLekvVd/zeUI0JbL2zS7yJXsQvOOMgvB8NN2mPmNwqiuZD5x6B+Yz&#10;0Z3PV8pQsn5cTG5Q679wldwwKbB2gI2t1qk9pCOc0ZA6va1LRplkI3j/RhhxkMP+AhVYBmKTVXXC&#10;p9lAj5skpLvA4tYa4aHqO15fvM+e2UWytafmBhU+IXzJQ9anyUE3hPkKUyYH6MJqXu80iwipk+4a&#10;nO8pF8dMJ6Wm/vFW7OavQzdaj86CSk3rpUaV9vj/4Q2Ljzs1gUEe+c8tlwMDmv4aAOUr1GSgh71H&#10;EV5DSFYY5CfJlCeaqElmuSUIkD3rdh3g0lfjwJieCEk1+xrYOuSTXeOnAS6KEkZeiSf4JcWeaQW2&#10;0kDJE64YJ0Gh5d9EZCCfaJtS79FlYgTSSH9psaj+PFOHDHRVWgc+sCyeQVA8QiJaIFj6HexeIxyT&#10;mkHkokywZZ6WxT+4ekOjOeuvxvymkv/GsqVsBNoAi61DVYBGYgeyhtDpRrfcgN9zA2kGI2zxSPIv&#10;qNdUmL48KZED3L3WGCqqrBMJkNtgd4oyAwepRt1IZ1VCPrOMPZpCpAq02ToreYPdaaGAIxsS0tb4&#10;TR4GjsSbZeRMuzY/W8Pb00km14hmZ3vE4kNnlz9FpGCpAUpzNNkNCHGO6p0UlEqaaWVHhyTZy8Ll&#10;jHxziTRAQXfxmgY2yp18ivYj/MexGtneZah2yF73RmhrW2/N8Ez0EyGEnmF5S1uPU3BKFsvd25Pq&#10;GZtBOBeGmG84hM6DJynUO4WhGY9DuexVBNuMGBmHGuTFN+ESu7ixrJ/yHyIbiQ64HNMBsH7SV7N+&#10;P1SvKa281aVWGBgTz3pVDU4b0tZB1FJ3gAX3d2CrhAhCzcOmSyKzV15LcNNu5KGK4VxiXCG6zolZ&#10;74jGBDKcvwT37uZeeQRxTVVtveSUCvzlhkJte4QenxXf0hYy+b7cBC5CreTJqXIieMrAKVBgx1vw&#10;rM3wgzCyhLfWnjMU7Am+kfcpVmI0h+btP9Ljm9U/Ho8aHQAfIODfAPqvCkUEe9v+5CmPCzRwm52p&#10;spCLrgHrunKGJ1VhqhvaIPX1rXur1VcKwOaj00112pQLwtX7GRCQmPtPCFBHEvRb7YzcM6uL0ilR&#10;9GGindq2070QGWK/pKL5HNGDWgsugPj92XQmEwrYyY9mLxAyumshA2EuIQ/AVXcaYKOG78Qvl1BQ&#10;lWvR8DVbEfliJCUUYNr+5sO0uokCpd8YseExB2fxWO9+5LncyV0ap2/RopOOgIR7KWfD1Zm8u3mg&#10;SHc/ZxrzoTDjQnzLDSJHVdttnGJuXbr7R8RScUl7LKTiP/y1TvS4Ws066zW4AhYSq7odfdQW8xUa&#10;QwgUmynQ0gDSs2fE8HkQb5TBTl+xafCPQrKY3HQk9HQGZi60uutLmq86lWmpzYq/CbAOuHzvg4Uz&#10;9dey7TJZBRXzKTxTXBqcpWXkaFw2q5gnaS6+r3zFpdsjnBsJM11vNIDWxEidmoJ8qDnJULEsoRsO&#10;AM8OBhfCdKIctiTF5z5xrbglrBXM5pDbdYIpW5S8oSVEiuYHt6p/nmTKgZ2t0OZ7whEwdbRhst8w&#10;BbEvNmz9yJTdjD5adbPqRfAcw9FrmKs08u66lWikmoPYulsOQ4QcKRFt86vxs0FzijNzqmk9WfH1&#10;znSooKvFujF16d0W0CBPyde8a+RtGvAxczYQ4qGX+pEhh21vDmckoZaQFLHOghbGknqMibdArfEJ&#10;dj0iWvVhAcdO8m0yDFsyIklMYFLx2F3sIWWzLnxx9RxpS2jKy1WtfgtzXasKh0H30wFEvwS9bTcT&#10;jj/Qp/iSBrom1lnEQoqHz+CoMvxegdS9/c/LJsCYhd/FiAq81bpTxKnXp64Fp0wGGJe7sdLNU8h3&#10;AV1uywxdzTEl5zewXWf2SjsDEjO8nGrNYWf5WDGyzPcnU5xdavBHARUa1MnHkXOZPY+IeC8Zi2oW&#10;vIM7pXdFdN1cEeW5riZvhW9aRxCp4ZWBR6/je7pBRT7XnPlMEcAVZEYNMncCTn4DbQUsaDBMVuko&#10;3KU5XVXaTyJbKhLKPEeY/MO+sJCPCRJCAXs8BxHmA89MsNgBMjE7aWVOy8l/gM4M1fwOWn78SXtb&#10;gE7lFc9gmtjLPwOQPDKrbbKiX0AAg8Tt9dKUvRFwFkxF2mtWdrnc5y8kgAUzTYVTaRDYOtWSSLPy&#10;86JYmh9x2BQBdM1G9qkVPAeK6t1pBDVNmDd9v91mdEjEibEgu0EtD0BEFGIEVKJROkuDLYQJpfk5&#10;4cfGH0Kb+Cv0RwxG7b5BgxiEX/JEBR0EmCzcbyJXkOcXUYqrQek4HSgdemsQoL+PID7BUIJGcxOA&#10;JUxuya9xRocMfksGtu9QFV6fq9fOFBq3siNhGm1mWgWyrdrdv1poDm8ElN/bERC7FlSAHBd+BDyy&#10;AqBjJDNfl6AENNpMLS55tHnhLdI2Y3I4ElSAD367nuZsBvg0xKXoFsRacRq2csPXP684OBA8DGcR&#10;5GQ4vJC2AF92fkR2CSTfLwnPRR+hkyaEyIaCjuu+juXEvJN2otTmCav6OR92VrVcCoW2b6tJtmOu&#10;bQxJB8mvfjcyWZsHfWPrHiDgy7WE/9yXqLqFimRhsHLFy5CbWyuR8SGqeSjB5oMtHtp35Z9P4hbN&#10;2Hoo876fL0dEzjtnDjU/gTJVxBHvq1Kod1Pv66M9NQ1DjwGzGs8gHVz6Y2DVJ02Zc0+lkOyYtO6s&#10;cDIe4EB4qDdd7r6ekHnuNKRxJBmn/4au9fL+8kszuwgqkpylDDcMDMnexPDUuU9/25JqiZGygzi3&#10;tn7A5/9VSWqeWXDdhUcMjmdYNAKORjrddOFI+q3/X4ysvEl0zjBPDRfEBM/nFgouO7Ll3JlLJyYz&#10;cwq/1SsQ/cgsUxli926SXA9hHkAvMQaNyg0fYsn4swFD29copqmNZi2wsiBReDLVzYPOWL81gq0D&#10;TnJEYiPx0YfIsT4sGXmYLiYXQJ+0+6nvsbw1cEnX0ndT9X5o63E2ffrwUx7RqKl3SKJiPupdhgif&#10;X4ahR8o1z5R/tSOWk5q25mDtyuvwv+i0eOt5LbAL1oCuhA4Lucr25Hr2n0OGkl101cDYvcGBC62x&#10;mwT/7AoNKI0eSXrUWl2jSPuhi7q06/6V6bdc1OPO3itI+Eouf3gZelZGzYSEhsgeGRXZAvaxYz07&#10;aQJ5z9Q9NynITWvU2aYkmGgOSchf3zYy+DWIr7j998jw0pYaUnc72BNEcowqCicC/EQcH8iIvbub&#10;imL4OdwDniwFGD8+yi0bZuIFFsMMSkFwwDwTQV1jfg0+FV8QTGzroE7dsvU+LH6fBYBsF6qN3Gdl&#10;Gqi65hImGKxVIxzkBGexdPUe/Wt2phrYriQSvzGIJ8XQ1GWwAJiPfQH1ZbJIQzO9PwusnoTjauPF&#10;Ef/VDiwX8/Ga3fSzIJYDIdjD+pTREe64cqEADaripML73k2ialR8RUzqtSEmvbD2DLrtubdz2qy7&#10;TfZIbDhBJKfhLMNBsMKzdjuSVu3bFig/wFYnw6MEECEH4sRToOL6RBxTZL1J4ucFoIAYhoNvX5jH&#10;Tqals997iG7mS01Xo1Yj7JvVvlRongMqt29+454sIYZ/HAL46KZE8PWIR00V+RTIYk/gRVsNHuM1&#10;Bs4UnY2w1X+J2VKOAvFXvNqi9flQkxYw0wGoXBhwRZUkYBPiQwQ4VVyjAZV7sZdUwURCZeW+N3dg&#10;FMN9WJEalqyl1Uihxc2UqA/89zM+odVmasMuwXCV/zutT/QMDRx8byGsQg0iiQ4AZH8o586zrPFY&#10;yKqTDDn3P1dRXtBIopFumQiT3GQOR/tamRLGDuEDWbrbcgGT+4WSwyXSU0/et0j3FESZ18e4oLZe&#10;XubJ9E/HgFN6RY34ooRNCb4nZ78uefta5aEKsge5+fuu2EgWyit0xrSVAL8UTszoEHaaseo4CNBI&#10;zK5rKLjmbqycIUFcHPhPPPpNJgnJs9YIoQub+RBBlqzAXfUbU35hUWBXUHz2QbblDVcSq4AxJ0MV&#10;RlI878afvSSkjEZ8FWJPDgq1EroK/36U9A9DdaxW6yjXwnOisJo8vhN9ZKuKcwGXLaNVvkdcMqOA&#10;mMcBcw99wS2xDwXpRj0qGI/FyPYk3sMlsWaKyk71dnVnuIraVxXJohLqHNohwn3wNjqg99sANwLM&#10;hCCuAqUYfj/gWyw6/g0gBMymL14KqwNQqH9s20ViGQ+nVI5lSFWJxNlZFwfq5+G+CvvaFEYQUEgR&#10;iOH1o39gGyIXX2Nxv9UtIQuLOgDLbfp/aHTfgVY4LCN/w1W3kpG5ZdEtSc4oQ7Gwz+W7mq3YMTbg&#10;cEIDyKSeK1yGAwsB6FWhyxg7lgBXGDuGbQLUnvQDQlGv5GPQtS1hXBHUNDKbPoYzf9TiqEMHlgdi&#10;C/gmmdUYgiW2TVgkzo67GZzRz6OQ+Qd1QvG1cEH3XGZubsUP67V4JDgu08E6hs2yP4xdTmA80t62&#10;8f8wIpH91i5BuDHc+2F/OKEtaACvFnsChNg9Lg2GPYFcRTGnqKB/eYh86lFfNuZYB7oOQCEQuc4I&#10;QEY9F3q2VXhZXz2RQDMAw7yKD1lDgwNoCmeFVik/hJiZPgvhGfHP2TGIL8Vv+2meHwhO43TTRgyN&#10;UFCdFSy1qU5MauoHOH9LmkTPqkuz210tPaUP0RsJm2MQduKUYGZDsNzXYydL1E47IELggvZcOeDO&#10;OeOKwcr6pehtoRWca30KFzdDwZ22t/QOvUFvCtiSH+mtvwV+qD+3evrLzzpqnaHEbvLrkjfRTdTW&#10;ar5TH7wQju08TukQNjxYRkqoj4FLuE2esXjfa5cNSYYBRv+NBGr7V7hGlnOtQVZBPMvYJpjBoFVT&#10;UhDZgJgfVpi0FRfsSnkVNIgUNnT0zg1YSreQ8urDxSqdETrgIt76bE3fvcWECLmeSMZ0B4OSDXdM&#10;ByxOOc11coWqCsTa1uctMBTNeSSK/VEe32XxV3SkLUdqW1Y7Elfur8AksqH5Ri8i4Eq9d1BcQPgV&#10;hJZ+rE8YMvEEWk8GS2ClAJA2VIF1CWS+k4sdLmmJt6CfAqs7ffor6rntof4KYa0A1ydxiDITs9iq&#10;DZGBecTu+hhY8UcJ6/o4sDvAncHMqx14lA70p30j0o/dymI7d7TJkiJRQXIF0CdypjKKP82gbHjj&#10;YzaUHLXxFQY88GcSB1RXeXbyFSGBDTMW3yreWuoU19gHzNNMAJ3AMiFuMxdf1iUIvR7wlu/Bcmwp&#10;Nohi9yAbI2oX+YpQzZAzqJUACbW4DOZx+/AVL8QdAyczRgMzNtTHHaBcPEGU2CcoWx+ghbafhXsJ&#10;kvNhWGBZNXqCFXlTwPD+GGb52VuSwV0Qi64bi1n4HUl11Cu9E6P6EXTvG8BNmTm/+2W9gtjx7ajP&#10;BQWM69ZA3SiCtQMQp7OgL0bkWkmzdBeMuilx7eGOF5PeQ7n2cHqiUwFR1r6pzViEA0/dSCwH+Qyd&#10;raZ5ohtr5z9nVHY6qpDcoeOgbiS44oB7mGgqrZ0w1taNv5uZcaYPJZSaZ9b+cANZa13bRPVbN+5G&#10;u4QLeN1pfMNrz3Pab9JVLR7puGHtRGceN7sjocZg7TyrotBsx1rP27AbfyNK+i7xbvSeTVF85YF7&#10;gO0N+PYXspzWuDmYMWLQqGS6O94efPYHsU0tHJO9zMA9vwE9L+EuWGdq7SMZVyhyPT01Mqahx8ki&#10;ULYIaeXltt9szkqYdPxuaXZ1ffIylakfGbhzxr4C3Mtls5LXMeCObC+RzrcI7vjceKmscSqO0EvP&#10;s70jQ5lJgCvfSEuXYqMpQMT28Ml/4g+60SbW9J6+aBeIonOO9EYCXY1sEXl03R4MFr89Ro5oaHCH&#10;49smdsXkf/tcq+ASZFMyxgTk6iUYVNjb7w6wtN8IRPLJlWAdZ+Ky25CZV9sBh3SgCtSOldtxLEcC&#10;0JTfuESe6U6YZ8Wj0DVuZkJoKE/EkVdF8SVKl6LEW/9GWkoEQ3aVgfhHbxN3OmlTVrPkFkpi6e0N&#10;lHgpDCZjdqV96I1IlTJmbQ+Y4DGNQzCatCRAW6+oMmdPc2jEprH7tYoBvQ0xoeLOKppaXnGv4Omz&#10;zxwIb8vWU2aJO1JiNczBucDxmhVdZeWiZnfQylPc+4GWPmDF8ksTYKn2hbmf84t0y/00FDiIJlY3&#10;EQvcbZsEe8IHyNZXiqi34s7wPWfVO0DKBTduOVuUApemu8WB4zelFTiDjhwBjrbCQJV45poxkzXh&#10;UBj1TW/oyWsgA0Ddh/UfUOvI92YixFpXo1vo2W49k+qGrtrUICywNstHNYPZsXSLVlFkj4bKNFRa&#10;U5a8Upv6npBgHafLybI11OOx9jaMGHliuufWSAkL25iyyZ6FH7nzLpJyinei0FehaA0WaIQ2QmUC&#10;BmmTLd4O4lFLyH3EoXBSjtNizLx8qGaAcWYVPgRX4qacyRZ9ISEJgg43PSlEmNDIJkB0zunn/rif&#10;fQ8goz4ucHh2kt+y1bgt3rfUMdYv4ap6FNAYlols/gaq2k8b58M+e5TeNYM4qGzFPPDO1Yxqk5Ba&#10;jm21VesUx4xwnXMGp9XYqV2gtf1Jis2OYFm4aQrpM1vVUAX70svoUC3NI5sMQvVRtyiPBmVtvDMM&#10;Ue2g38+sN73zkJCeeOQI+FapXRH30+04ewXQNujt+I5XO55eBDuOJ0A7bgBtff74yDd09/MUr4HT&#10;iszbWU08uXeN4xO5jhtRVsedz9TxusHU8fkm/FDzdlXHMYlMcftOaDXEsJYb5X/mvtVxdr3ruM5I&#10;KJr0hycU7Ak3v1rHOS0eS3VodjyLIK7oR1wdk+ZbuMVBIf21Qw5L4Z49WUuH+MQ5bPOu3Ggjf8ft&#10;Po3Hy/aIx0frv3xl8bgZ9ZY+HrfxiZW5WCZyT5yZeX4YRjmvdnPrODwuzuZKid86fhRC/TgNwqcg&#10;T8wyZqR18OCSEsgPGi9O0OtJSH0ZEFy57bgN+6/WNBTVmierjlvinY47vj3qmqUtblz9gaw05XyU&#10;UP4L3FbErHjbtur9f0ShoMYfI46UMN4OAvaEJtIcIrg9S9x37odYsWvcOw/uWpQE4O3p3cdFocRH&#10;MQ+AhouywToj28IK92W0xteCHhrWBwhW+ohERw0y95o+BqQgdeNrLwlSQgPfCrWnKdTAmOaa7bF0&#10;yItzIxvR3gCOvBQCcfzXCtyXaNy64RoYhaYz8HyQDX3dLj4DxjKy1l2CBksIBIhY+hXlFw9ODhNG&#10;kUV1CljiimVR8Rl3DbwrbifDi5TZEeawKGJpDsNwemrhsmuSAVLOVIc04YqNGtqsd/J05EJd7AL6&#10;3Vkl8xVPrvS125UWm4hwlM2xn77tG8pMD9UGZ25mYk0YZ2bF6yAQjMq4TY4UAOnnaQYPEiAQaUZ/&#10;EJM7+6Jb2oDS5UvdezIMbavRLDCQmHYVYjG1eNofM2D4ZJ8X66wIsCZMMZjZDK8uJiE+NrZKk2hi&#10;XSFUk/EoguhS04RRnyTVuuisWO8OlAQuHJ2ia+K9awIGS16Fy7gjkPhPcj/KTi8Fmses7dIuUoqL&#10;xZXaTyLduRW54hQ1gQC6ERsTuLvF5nIngavrWRt7sh+Xo7/ULBOH6mIIyVjOBWIGgSbPmAwaGk3I&#10;jF4Z0QG0lCr0UwSmX1dEDJ/CIaMXQTSQdIceLZf0x6za3UbLf/SFYUMGzJgjOE7rBxkeBV44ZRSk&#10;2XvD9N/uuHI5QVhJk9f2DFjuSVsvnpBGHwBnmMHHwmnHNww5YAADTzH4hICv9KjWIs7qeKr02UEF&#10;FyMNyC6kj7ZpBWU2hbadyZDV0xijuMXPPaLzDliHlTCbGrKSajGTwac+3t2V+xTGbHSM0z98wXap&#10;6C9aLzlAijdho3AkThvUUDWSkGxNyIirbJJu8tP/Ql1g/7nsWJnVUVDNjo0ZvFIxLKXA8KocIwCS&#10;NjLIGpf92T1REopLG01UR+XEK+TPCJ5y2dgrY17GkhDYsv/xHkvTp5aCXsTlJRezlvhl/2lP7tBZ&#10;mremRjxSlxsCOrZvMu3h1i8ixAKUFBDNl1HHefPxpbMHBNjwIuZqLMQt1yyF+3RG9A/VLM5eWwbA&#10;bGQtTvCWi1p2sieqworMHHqg75zWQ4KcFDSK1jjmjsV5qb214dKzBG8bSB0OiAZ6eglccD09rO9v&#10;V8Y7BBh59/P3I3s2wA/uWk+fzpN4WpwKLiffhSdrMOV1QT/9Lhq5JgX9GaFNwJMUIodz1dWT51Xo&#10;xSYHdrQo39hjPZVHchTtsYWwogOnzVAWBL4HVj9avtJWlaApsuTIABWBtR//gRYJHq0BUDScsFU5&#10;2jBenMK4Xjpwslxd776p4UXnxaAzWJ5BmLLgNIKeKD9twLlcv4P/AysDU2ZUznV/w3560u3dqZaq&#10;XRROKs2wWf1/AIXoZy6IIja3SfupMmYfPvW1j3W+h1VyYEpEZtEUb3y0Dq72QBL0SWFPAFm4gAHX&#10;/uil8sO//YB2Il7dePF3E4pNjsY+3IWX8Ni2HTzeUjjrkIQj0FcRBa8mrwMx2f+RAHJt+RQrjrQS&#10;+zICoKQyAPaOA3XW3rLZr8Hu7mlhhQgB+f0QyvSkbSIdspePq++IwNk/+05PjM0fJJNOZXokiIiQ&#10;B8nw8hKa3sorFpqRfZTOIFNomkEsaA8C8rBRY2zBk8HgYFg0rQxWA1+rR3XNwMOsaJD6Xgos8y0F&#10;+FoJbZHNIIA564bYhAHSOrbP7Od00x6gXsB1sQsmk/w/CnxhOwEW5zxKVF5GjUeBzoSyBKOsKMur&#10;/xVEcsNIAGcQL54LBLN1YVdhEbypAbTxGnQZZ7StR8jOO2Xrs4AkxYtx64ZYwefQpX0JReu7EzE1&#10;rxdw7jt7jyd6veQ2PRRNmaj2xQBzonX4+aGD+7Ce8iqVc/R//4Pq5fyMP8iP1+qenSZJAe2zKBFu&#10;kgEcMkqomjOXKswXxNcBMKQMyTIqdtDDsWFiPGNtUQLPy3jGv1x3yQzHM1JR0rMQbug3xbnmgTKD&#10;Ef8eb+rXwOxVwlBQFCPcg0lV7bbJi6KxRdkJXX7opuGgKCVjbxNFUsCDf7xaU9vppviboaETe9Qd&#10;XzNoCeH+xAepfwBU/PJssQhAQ0m3Kki2JeFQVuj1rgOkhtJGIr5a/K+R46EjvShUCA2E0wtge60r&#10;mfGjSnKdyGztTcmg7d+v+FpdqCBw1CKk7Bqu0EAI9NiyLZRzNjkq+oSyvSBKR7flToBBGWQ/aOcN&#10;L8XdU4ycnE+Csl9FyAEoc7wfyILkK4GYJOvRvUrQjkuAsryD6L8tO844dlHXk3+ybqyv/XxZzHW+&#10;TSyd7pGfJPkshrLfDG5KXzk2pzdsddkISFbVG5qYasAnepII+D7tGXj0sVJsEmXZM3rjmgMcr9JD&#10;ETahP1Po2kQsx6gj1Z+wuvw+BF+9xrriTtYTiRoOymiYWRMqRLA1DgM7j+01Y2TBydGpXsiNLItA&#10;AJuehdued0eq0QjSLTDwU5i0LQQtfTLdcgn4EfCWVYOYhhNxPC4aieST5fGcepUlAOwPUQn6Pin5&#10;LB/zagQ2IpIlWc1aX6obrmuKIqpy3tGFbothLyfrhJCmeWn2jKLtwETzHUmwyHGG+ihaOQRaADRj&#10;e0c5Ytpf9N937kS7b+jVcn+i2fz1acjsnyhEmB7b2E4UBDv/2mCU64laA0aHU67vpNfB/L8wYWja&#10;ojtrvCjUNj2bsLD6IEDB/NNKPBtMtItGpH0HJsoyBmUkPY47ZlOfRSgThdBIsE4TtdOeEmETzTJR&#10;X8pooh1kKmE72E2UG0bLoQoTdVL8LLc/PREe6qlXE6UUG2qsT8dE6+oNFTX74o6Eke0QZ7Jfh+fg&#10;JLisN32g3gyi04/rnzZUQh3ZE5toWpVJnijL2PgCFSeqMjtdzLe3/RPx2HCinnHacVDH1Vrn0lgR&#10;BzBwxRBNL6BofwITiJohsu4uKVOXi78+td2vucd/X0dRG9tXg1oJRYGKeb3G6DlCUZfK+FsOVOpu&#10;IjVy3ESKIjfsKTqPYpfsVKaoaEoo4HbKpGg5WRgpdClqb0akXAsWpXVRk5VfG8LeHHcA5cosbXSi&#10;3ylaAJ4X3q8wehRcyYfP3un/OWCi/YBe8yB+gkD9Bkkp+3qCFSEarX0TbdCqdPpzJmo4QraBRtNV&#10;E/16V2Z2KI6MDpu5MC4sSTnH4kQtilzEKjbmRPvgeEItQZXdYrsGM5j+xq0TBdqPLZIqWzu+xVQW&#10;/vljOVFnxZbwNPlzHTsISVfBCvJEFEaWFR9ag65SQLLV3UN6sKKusszl/VPQhgXbQG8V4mjoUUvK&#10;G4fJoeT+PAy+N3Sb3pjrhqrbvkZBnA2tWL2fgMY21AAMuFoFDq1zmS45DId2RQmmv0L5Ix0nw8V2&#10;VP7Z8W/YVIE/f9BQfhRGa8HE+mGR6ASk7yW3wM+GjwFftkE8YBj9KzjXfyht/SEF8YDZZkKM3Efn&#10;rps+yiWQc2oILZCmykj5jvQa/3nipGarrL/w9agkP9efopIa8BZT4VkgzG5l1LHotfsN4bTQ6A1O&#10;qVwvAsp9ISm3roLeDPYGqhaAjHARnFsjnCAuaGxYU0+N0ZQ59/XWRCBmbAgOI0whRahAcyciz5oC&#10;FS1AVyM/oSOki+/r3ntbhAiLSSqqBWMHKxHDi2jhQ9BwtGSer9knUi+4CdQwzsd4bf4GDpPUgUR6&#10;xm9ZFrswLKL2xUtBqbjOur31l5cwYlT5Y5IrCQtVf1gkoo2y0d9zkXdaSpDR4YXwFXHoJu7BT5Tg&#10;VjMQBCB8gL6RzbPoBeOHIYUDTsHqWOUJlbnrhCaMyZH2O+a5BcMzQBF58nVvCSIQ62NXdwtB2Wah&#10;3SUqTJCzA8h0/S1kF3U9uassXSJx6BdbG0+n9SyOA4XtlMsES3kyh9zQs8B9BkyMFds5NZU82Xuf&#10;1d/m68ZrPe7iIM2mFfhR0ir2lggdZycfCjQBpeQKTL1PH70yCMHIajPZEjSEezoSv7PUFAlaB898&#10;La+IcA1avBT6uZix2wKyww7EnXbPgZDdNAiyWiLc9r/on8QFiwrc+sUxzvnMQVlNxGjlEprKiiZS&#10;RBcqhB5rAfZP/ANyc/7Bc9ZEBkhW3CRpVok23JmF0wl9MEgTaPk4Ld3e8OoCryWBv+MLDe/K97VB&#10;+uP24zmFgKuAfEGBfcFmRqPUkeruwRdt3na/BpGo5kqkHUu4geeGPalYZmC53hk2bwOsHVA2U0XM&#10;qJz3dvPWJIBwGnyaeOB8W/yDIcsCpcStJIldiSdAaZX6MJNqbZ5/yp3rr3fwisqlGUSgQtJHFsRf&#10;MIyeDMUlCR9N5WrlCL0qoepUSFRPVPUJi1V8pKw8nMInO8ZpHydwVHeVjjbKueKhi4ik2gzUF6yi&#10;YaiiO72ww++YZmcfceznnRe2QXHZbre9aoYd5klxXRve0t0Uoc+rCM/jDtC4IT3m1pY59y5McU6K&#10;/O2iQUNSKkQKojPX3ieojIONERXTM2WGP8IBhfPrzWVzJdhpm1Ir86ShtEX1+xGiZSTQH3q1Gl4h&#10;Aze54UduxfZ+Mv6FlyG1uYnvipxitRu6ieRiiQnMbJVFXJiwV+CaPSvgtuPRW6P6LnMl4Gask11r&#10;gYAqAT7oNqdRJ4EL+UA+gKm/NVpz/kfF8eRYRR+dZza17T8ljkJ2Bfo3zAy9dLqNblQ/aWK+lMeX&#10;de6nKG0UwO6M95mqXpWZ91JIPuHi1GxQYu8JFxm4c+nS5ZyT68QquPuPxNB1jQK6iqOqjE9py8Xg&#10;JPdzWyYSymcnXLugz+lijdCiPlBZrXQPCPBGuJ1bPn0T2GEQ1a2Ar4rkaRZoF4Bi72QfEp/toFtH&#10;pZA8wd3uwTuJZaCBmcyrOBrbDYEH4M+hgDWRMonKRRWbXAU1t9D0IqLW3y5smn461JS1rOmtVUOE&#10;dvDCfZVxkbbR+YjTy4jMAhBroFn9wWNjmHDsejSY2YsMqG+M4f0XTQSztletuUwP1MO7ayVOSLyo&#10;YE7JRNeWwPqtpi3vX+PrgS0SqIpoQRm9rnBJfAu/qnKuprIi1YJOZN+kG/yEzx/Qwh6EUaFeACMg&#10;3N+FP7L2Kl346rYhIW2/j83aXiquwVOeHQ+AdcqJ4ALQmFYD7baP47xKo6gOihl4smuFciFUdHhn&#10;GBZ2DnC4FaJ6SIMWA02KEAIPqFZOLZforai/7N1LBKS1DcfrJovk5tpZhTdSpAVGnugeYkD4rcS5&#10;u0Zw1W9I3RH9TmOr3Ul0Ign2+5aS7KxuxE9edzlsinEFDTKlAdSjUpgmzV3iV/yVcddwUIyA4xDk&#10;Gd4StfHPPZ9rjO/zCH9+ceOPMD1VJEUhb633nsRaOpucTlZ6jVKu13J1umgNi7Z+ayd+6zw81/Mw&#10;kFv8cfWseURWIPH3c5BsvniIukTqIEO2uR1sY1NlzQNQdaF0AjjG4IxJb4wESovlEhkYiMxStJfm&#10;fx6nFcfaINtTMX79z54Dtu9PGMiq3DNXzOAkA6JVzrsZaEMxr3OgNKdrk1zsGMnGIoagrwxQMi2G&#10;hUf4b2M41mK4lYyjwroSXyPf2jAkB6vVllrDzh9L7EmyNAuw0XZYm10Y5LOuhcQPji1bj+6oN0BZ&#10;cOvfSrLqzJ927aNWZud2qRdyc5Bxzx7mLU9brbxRD568FfnwzdDlV61yQkM2V9Zkv0LYZ9Yvyb8p&#10;wcErRqWSbD52k0epkmW0X1A81EteEpbMZa+gY9t+JHNtKbpwvqwZQySn25g0BeXrm7dbfRFseJE+&#10;mRjTWahqJImpyLZO1Mg3QwNx9AGvim6CuDbDZClTklPSyAGeiwip1Pt1y/Ry3hpQ8viTrSz27rvx&#10;y/YZt9NLbLej3U7N4zxdSPuUZl58kjGrTEey1sOMHt/Hr1bP4TLvUz+0wcm2JBjJrw39Evb3XrYF&#10;FzwzenHncqZdMgfMShLY8NxlPl0WI7zPp+pG8aWxap3KmP3lSFzXRLFkA3WcfTPRxvpHMQieN2F9&#10;RzECV49Jdul2p+uliocUmmoK47RsKdAincfdZcdoQrwhnBVDZxHpntZIHavGiDWs1+aYVYdt7ipQ&#10;PV7mdM4OdlXiTzGsCNRYq4BsAQvABG9+Q6GLZM2iCtjH3k4v+PcjDlGiNFZVAHbtBFAIVn+HQpGw&#10;1vqVlRHRFwuRoE9i8IJyPCsyEpmReNhHjV5nzBGZQCTBQ9Hi5SYAXALWvllecJjA8pG2DUXpyxxH&#10;mevb1CFioa/ursQfrAIVKHclLGr39nPV4zY3ZNV3ZLnpgfUJTWrHZXUFzK1vYx9rdAb3XStAWWQT&#10;6eNCXadblQcJ43liuRQ2CoFoOnDQx/PEzzDt56yy4Phszyi/Rw20XUXNL62Jt/tNg341Z6Ya6xM0&#10;JNH7RtQB2Gtab4WaUfpFABTsfE/4hKRO+yox4xcKi5RKmCa/ZzBeWP6o5u2E+KBWWTx/d3xPy+M/&#10;ZZWQpBGYhUAHuv8+PcnwWgvcJN0+STW7RfLbuoKufOtMF6o9uNiPNes/UiJaUuxne69I4YSvX9OG&#10;FalmYLB+9CRADi6QXj96cxqGBUiA7lUEHLuZhtWXfqaijW71zrscdE2yKSoM3FQ2bACvZD0uTRp5&#10;krmCNbyJhIgbz8pLjJLVAMqDi/Ldv4FVWdnZY7YYCRN2EK2BTyP57hqtDkAHBVZUEx5Jp3EEgcSc&#10;ybvFky5RDUQSeDNjXh9k3+0hERCGkUyAyAnlrneNyLo/I3QQz2Gze2OlhoU2HwSO4lN1uwp1ntQl&#10;MUU+bzZRmV7cVkzw7gWSlYvuQVgfo+B0g5og4udsFQPnqVB7QuXLX8L5T9juXckWHcH5GGwEbn0C&#10;3BZiALKPlf2qyY6kF9mS+LwZok/jdetdFiu+LdUyvJ4WdmtpyrlmQguM4HhppVA8oZ25GfTxS34z&#10;0emlMvkBVByofyxJCMCZ9F9sAOjL17F1frz6uzT/wkbFv+LmdkYwzBX6OuYSIgVbXyGKdQFFeAjX&#10;56k37gCgXg5sAEst3NMq5PG2sv9LS5GdihWnRFx2mRSgunali0iKmDLnhaOHbMbPOLVnxbqaxrSp&#10;EqCP8BmGjcqBWgEEziT1uJTkHXNtd0XCF5qzhKlDBVyXhoUl+a0dfn8HoGqIHFwlB/oCWcQKMptu&#10;5c/xgXkMT17jWwshsdiWVEtLSIAn8MJAE7LoVNP+kX0lVRCP/n5HlHsDCitEGK5d7pnPEWexz+Ev&#10;lafWs5L39YlbaccGGLZstycCIG7oKRWdrY0TB8UWq5TrWIwPeI31uKUS26F2GFtwEgeHtsHDC18V&#10;IAq5FSfU5ds0uJTMIazY1+zFaKqWxVxF9QpDXgPrgJCaJFX36KVwmXFRhPprc5UThIWdQhAqng4L&#10;sLLCElMpZrTiZCWy0VPvoYC7s2ncYiLo6/DLjmCdqeAPUGKRQD+L+wGEpjIdnPlsmaaz80BkApqU&#10;luDmfWkG5NRtRR7BGP+gdR4amZ8LvzcSgW89pCs/pSUtMZNEEKR5cojXBnuWkR8jQSBVwQfq2jBG&#10;kXNVBZj17F7tieo98rqHKLSfKGrgkXsWI4Pga6ltnMIrSjlNZvuMaFDiZi/8Ec+X2mcb9qBaD7nT&#10;cS0pyqCH8Q2ZaDyEjbIbh1GiayBtjX8+YZaSkTQ96NFmCiVUVbtAVe6u0/h/0mFPnTNugbvYWSQp&#10;htHl00EaO9N74moIsbqYcbSFf4MVUt5zNmjLuoxsUYiWIWS2DiFS+KxZpK8nNsVp7GWZh6yMuNc4&#10;W2DldOAIIRxTRT6qFHAeiuHgoLxXTI2rSpv3E1vY40bLKD2m5QKp8FpbU5KJDpjAqw2SPAo3xYjC&#10;gn8rWyduxFIpdlTAMSuD9ndQ65IvhBy9ytvb8EwYvaQSfL2ZH5CHyB6rUIXXEFrfoFTuIp3pLO9j&#10;7Cvs7O5onu4lS0nhYyJ2nuTcYqHLklhqsZxNQ7pvkkRaNl9RFEA8GN4CtFjs0jGbZjPhdowOYnHS&#10;injC4So9jsZoBWShTAYsICgNh0hVJDY3io52NOWPlt4BEGdI0q/1eXb9+U4e1XHha1GqJcT5VCTl&#10;KEw/KKt6rdX1FgzxM/eU4GC/2gYdSmyo6tjVavo7n2EcqWPXbzoIKQE6D5YpSxyEWagjbmHp9SNp&#10;YEzMjfq9kKMWHLOiSFBfA37BHiLu079kAPjCUJ45Az1bA2yh5YytJ/V/uoPghQ+lBLsBJcbUngwg&#10;t4noLd0Or9zrwFGpWt5y/TEFuQXH8wl6YBv9El/Xo8shkdnT82fzjo8U4W2kICvdqxwjWHSzdMLq&#10;YPiqTGdhOkgx8ADEUwVrIx22X0mWC4K9gfV8D2SEJcuT2E+ZDZBr1Z9Dd9hqmaSjgIVDb/XB9OfE&#10;I3d8cb/gLJD4a+q2zjIJQlolWjovGQF6B/TVj2LB1xItpJeBlqjQusZ6UduMxUbdtdP3dWeC3/oJ&#10;PP+xEhIqTJGi2m9BwtzpR0Clv90KTKMlOoy6qsmnrHRUaVn6nj3eDJgHpYg7aWfI6h7pBCAwGYJB&#10;sumPxfSFTXkpTjTvKjpxfn4/WmXBRtRuAtBylLiSfq1INspX1uyr/MVKA9PsKxr3pSuEeIGNhkrJ&#10;qTQ1XONqsrBLibI/uqYddiWMV0a0QLQiGyDsHrESeO/98XXiQEvG51VUHIdhSVmbAUm4Vwg7NN2Q&#10;M/QGAAPSvO3D43LP8AAFiGEyaNJiPa5W2poQz+VVxZqtQ6elSqNcfpHHg8/cxIOoSFTHZzB8UsRp&#10;2814uhI86FWFcKDXNui61VYStPBVF8gEq6l8UvKY5SUtIruiY/+zB281+cxEKfgfnzLIVau2UYrW&#10;dMICha8EIEsQq1w/cJ9Mc72lHd2qTlBelFgEK/mdHmcXCAbGNmMT30PKOAuU5CA/Tt1I48fi9tku&#10;f3F0Gt+uwOgfy+A2gsGq9CYP3/uWv1+mKiSdHRFmfgafIq9dVRegsyeAUH4T2RbiY8HjVN+2lNY4&#10;E7RgF/wLUtSjdfqYblSvpguBtkR+86qCEww3MW+40QfB4lFQlUHVp4PUzjuB6Nw23TsuFLWpYahV&#10;Mbf+MdUlVYKkFAuMk1ShoHIA92MNF1o96RPJBvEuJXFyq14sYBEkQKUVZv3sg8vpZWveKp2+CFNK&#10;N9CkCfw8E4EFMVquegwQpFL1R8ZGYQGqdmwJRwITLHLXzLPEX9bz0BQaIv8BQTWd8VZH5UqmHUfo&#10;ILHc6zuXwjKInofqERyMwshqO1zCW/DByCTQgssYNKneXFnlB5/y5gt3WDCTWdiHogTVmvFlpn7Y&#10;NmXKaGO0iQxgqjDmi3RBfZ/xWdQbb7N6j61k9vHrfHAbMiadPqHQzXIa6kLdUjBuRLMPfk47OZh9&#10;V8cEd3Z2cPMXV6g/BxgxlSWVNIltrOR8wK60nLqJOR6vxtDZdk1PaE7w19MuJC3vJ3n1bOIEU8Ha&#10;QkVAuQCzGS63Wbk11SQ40JFaF1vddN6hHuKS4UOiFsLlle5++hA1XAkAPEorS94BM9NeA1hhAhPQ&#10;kiurMyPWjo6+M6kBLRj4gfgLu+yq+qmRz6ZdxHCUwYS94IfS4O+mpDckG6dK6cgN0BlaHNBMORvV&#10;OvhnuXVEoyoAApgLVoB6Oa5MCHYW4mouBeN05TvilAjHbg1E30iKjPe6UAFcSLjbKz1K0weXpzuU&#10;zEDvparzqQhui9aqvg3aW0ke1utEdzA5s2WgO9Sqvq4wUdHH4NfcixoGBumKln4Ma4XjK54gvtUc&#10;3lC47Rm1O5l4r2z6PmAGauHcYXp9FqZuArowcxe3eRqV+IjnyikinKmmBDJ1pLeuXbZ0L1T4u1jG&#10;Rtoc+x49zNy7LnUQsyd0xSLqZgtnTVAnLGnN8Z8maWFqKB0ByaqKE6eq/io/eA/88YUJtVDk7KgQ&#10;o5ivFi4foLYJszBCWjmAe9FnKI9l3dpWjwn+8cJDQajqBh2SqC5/jCMVhnCaGad06cdYO27VTTUD&#10;77QsZl+MrZU/9VUo+8VSd25XXMJs5zkKzbYuoIIA2BGlkMLbbzHPhEhd7obAHphBjoSZPflgUWUR&#10;rmfAhHsjzAffoWwavsZomYQxEHaTukNxpPLN2phJ9OybnenjR97YANGTv2AcbRy0Pd+8bcbcMd5g&#10;vqDAhAEsePdkNnMXTojAHIqp0IEahKFqGvQFkTALSqkjoUXekndG/5sfEv2NpgnwY+KJ7YU4prUm&#10;Mt4BGqQUF6W/0Jjc6bOp8dDIzr9jLE19ijdjXeHHuLyHDSlzLoYAESs/rtVQ+KU5sE6caP+wEmkL&#10;I8scnDCk3KrRFSt1DIafHRyIN5tBXFgNwmhhLcpHj4nooV8L2kX36gBOjpJYQfmfN7qsD/YA6a8o&#10;kDKP4KYLYkzr3u9S1T/FCYZuilB0kyDN2yfDwLbWTSANJekb9BZjeA9+L5P39TWEWdo7kwnL5CpT&#10;5bDzuit6kzfwvs2N1lVwctdJb7TfQYsGyF2+LFwcmg2Dm1RyknkPJGUUUjfq5GyFMgs/Sl/Rq8Q5&#10;dFwj+HYhinq34XWnfbxLzpWLTrzryzSE02Wa7Rpqxx92MYfhm0mBFKO+f6A2OG5WwCyiINosnH7a&#10;5+D6cME1opVBRMoPBSLCz9om14PEGMZzxBfB9EKCl3Y/U3Mo3X/A4orOciIn/lQYTbHFsJT0+cQG&#10;zGjWo9WsgFVuMfXrTNsn2yalw4rrPkGIWYRi8DiytHI5pzl4vSTrCctEm9RlmfUJ9aQKtC2IaE9E&#10;EvEvefY9L/KhiyDvgyV4APgvrfwfGvce6K3PKoeHr5xo0spszvi6z4EUZb6iQ+zG3xAMO1mboGmt&#10;iSf+yFoP6zBmzZigKwviNMa2/pkwNeE2penm0nKOo7TlgbH6qFSk303QorTELlLoh1vzDYg0WBDE&#10;Bk3bIhq+RadiFp3GuQsICM5/LhfB/AwnGJctYGotP/ncO4gpD3r7872PF3Muf77S8AD5E3euOl5a&#10;ts8gZjPfqFDZFAX12SVuw3CVoOkyC12NSE6CUHmz38G0CjOb+FzMAdMNr5COUU7MTtN6ID+dmp7q&#10;FhUlmYjMJ3KIrOrunF1fxReZmmASmomaRTMuFt9klMVedvkt+pGG0Saf5mPpuC3dCIddlsnHa5VW&#10;JrCCyADLfJaSxGo9hDcVzZt9Kr7GAvCPaAjgXqQ+aa+wTSSj04SQoug8ZSM6ONbCf4P+zI5bC7Br&#10;yABnKl2xpY/vlm4wcB8hhSzE24moAv3qUwEsqfow+mcK4hekYxkMHgGJZNPitlGFJ79yYcvTcRuu&#10;AGs3lDbiUCfY2luOzGJU8gWHSdGTsjEcYhdC9l902liveccIoYrlCdM0p7NtqlfFgTmfqtaTNmKP&#10;Ug7pBYUdaIdd762+CGd7QnbQAZYUkUgols8CSxvpPD6oiAlg0t8nAiettsu+/CO7UHWDKrh1Cfzp&#10;OLgfh95uSmeXn7fNltChitBE8gk7yQ5ox/opt2kWcCoJ7c4G6Q9Bvy6K+C6AwaAAEdMlgUwi9iHW&#10;rsDWu6MLL1tRBls6GIHo+yiv2CTqo/9tb6rRjbc/sjy1hPiW5R/Pf6YU8GS3hZuS6zlV3AsrWsT4&#10;elVTdcFdNHQRKb2SV7R8SGUceTPCaGx4fz9AqQ2+W4XL7esLaim0t+jQ+gZaClDlHEXxh60PkMtB&#10;VQ9tTvyJW4qA5PvSYa8zr9JbiIAv4Yjh49o0Gjxcl31WgpQhFmCKlaWNpiK5dCglwEqBnXslByBz&#10;h4JYjJh22llcgkdo0YpS67/oXPU5Wr/8pQB+eTHBULI1hSi4RXah5Kp3XEvMXnWQRiO51M6T9ge3&#10;jVGLTSdBuRlRZc2nvrMPt6NQO8VQ+SMIyagqHtGlPFtEdDSnac75uEnXPD9ZeZIlAgyRJ8jVdDnK&#10;1d9CdIbI+QSUpwrgh7lEx3StMvqENm122M9SCowqOAe+6xnzf0mK/lE76PooSZsTuSMjQ7vpRkv+&#10;qFTvVNFCBdVzDikLvh0vLM5LAmqjIQEDOgo9BAWB2k5URwHqKI72/emhJmJ5H8a0GNt5sBG0iOaS&#10;O2Romta8KS/dQO+VBufWyVqAJvWDRTbxICaKJY6VX+ulpKCaR0vMAXOJV5HMJNtSCMZgW9DsoPge&#10;clePGis6lHI1Zwti3snWTCLE5nIAoKlD8fpkb+GeYclIiZx/FkxR3T35Mua0M5G+fDfCTJdWdnz2&#10;4eeO3qSUVcNFN/0I6CiB2j8pewjEOvsad5bMp9A+IzJT6pubNUWprbj0J9+2ZBvQek1dm9PR4qrL&#10;/iAdY3t58rRGkXtEFYumzXJM3D/qVODFFsCHM1CejPXmbA79pu5y9x+a7vKU/uGtYqHU/NH1rnZq&#10;TBixtPWCPApnNAkV2pmoyPT2EwkqA9OtHvCzsJwerywWHxd+C7Vz/mTP/I/Ojovll/BT+gIr3eTR&#10;aO003zl19Ari84XbDfS4OSGUo4CJMT/egBJrk/3UWxiP7PFUdzXYamwzEi3H2Fb1bhhEPEobV8h7&#10;9q2VX4f0itmrgXczpdZYwxtaSgMlQVASX68KzErnwkcYEqr+ezGmia7T24VFy1YTmBPDZcTgHJZ0&#10;Wsaw1+wDdJR9ZBDjIDV4zck55K8F8Kh1N6/LKg3QeZOKxqYb3NJkRDonMdQ4w66wa8fZRPKZRLxc&#10;VYgwkOfHPzYKW2IyHS642NlWhVWBGj1STw9EUx6RHs0bx1Uu2uNJD50MDYIURWj9GejaleBGK3Ux&#10;hU9p4FElKbLqZpMl23dcGYOh0xGZdO0kTnncHJ9jqeb5UI6BDgZkebK3nk+65Fmhshemeh9QtNW0&#10;vLabhq90bbmRtq//gE9TzkjOzYScYAadpHaviEZ5GYxhlpa0JsyjfUe6wgU22NMVL4pDQZL41r2q&#10;WLr2l6I6g4gfMHvlbZlibCZl6PwxFPAWdaBs6PQCxbCsyZJPSaivQoA/AdZiSpuZHFQA79TTvJla&#10;UIzdJtQSPmIvlXHbRNC3WqvEUfwna4mNEtxtck6kk9aNiyL9LmuAoTTk/1z0VfQjFw7zKpd16cKn&#10;KoH4pHrQ5oA7yHI3q7G8490Scm9axZNFhGls/kpM4hWr8+YUNviApY78CEXSH29RqjkQtxd/5+mq&#10;JJhvwNtMN5a3Xkc1Jq55JonrMn40JoTJILB+QBByP1Q2rlz5QKfaggxfSe/ScBXUTMLInWgQQi9l&#10;Q1pigZUGLFAbUtokoEFmH4NYei+8tM5i6oRZhP6jDP026SVI88DFdmEwwk+eJyQMkFHws/UVL5ZX&#10;sr+NXPM0StcVSAEIowYEyerZexK6w9vIjm2pSVOJHp+iGqyqTy+brSzrk489VTb+Qv2ppekn/vNI&#10;pZ2rmHZS1ZT8E3P9D9k+CROm5F3V+JSWSmhIM/qv2B4K26YnxJt6GrwkA3pe4nUmoITeDsBzAXre&#10;mSoJUGV4mluOKZ1dkt1kN7d27gQZL8dLVofXAQfIB7IHmgd0IaztepEIjIhGjoDUcIRMpQEgoIAs&#10;hRiiURXWZCPMolpZRlyBJAfMRpPlKiquhfAhkBC/RkKFsZWhFBdot3C0CBtDmkiihlKUcQ4CUBCU&#10;zQK2vOVTRh3VxBtnIEmnZn+SysUDapGjpYGkpzQZWbCtEwpm4nttFK0qaHQsjCAjSYJsLEUB1cCi&#10;nnXC7grci4PgyEzCCQcGQZHE5+QaMDPdbCEAi8UiHmHko7MgYeRvts9rQkvcEHCQnC2zmN1s/ETe&#10;bKBGR2UXIYfKLsgYIhvKgaXFnE4XO1r+xdKZaR6LhTwEBL6Sp202kG74ut/A4KEQLtyN5MLFn2Yg&#10;YaKlvBzMSIU73AHNksapEy4q2EMyHjXaSKdrILSpLrJYUEnbbF3qYqmJAd8CD0VYHpBxY4gLOdtD&#10;wmCzLXgGSuuZJUp7GRVcLJ2ixF7sqFsBX8PABHed8uToPhCJzVaR0QTLiSlqYqPz/U/U4hx4AQsK&#10;S8OZa4boFNlmYzQIqA03Hny0V8D3iQ0A2CUA3kdJpRpemRLlOmFp0MAAWiCg87WhXQJRDWPy/E/g&#10;2ix4VLBRgZMA66kah4A/aAsuBodABqOVxIhAAeGoEiIMXcjOw2U6xIECQeL43oVhrHKzMLNw+/gm&#10;d2eUFxD6CEE2BUdH3jqM8IFg0LSu5yekMAihNoyZBIQOWfu8YGOFhGrgyLg94YggoZOgkYFz6aTI&#10;EKtPxejIOhdi8AohBi+Lc+FcNxaFckURBn6IIgzcgLysLVVmW6rMtlR5G5CXRYgwcE6VNVNZ3k6W&#10;B+LWTKU4Io1IoxBidSk1U2kSLUSihajGeFnGy5ZKxlxg2M1lYTeXZYR4kVBA8uoD/ByeCmMpK1fs&#10;U+bYpxQJSKmVyzJSK5fd0Da029A2Hggi2TA6CLLJG1r5xVATy7WvyJlOTayhIYpMpybmaSqlBkSR&#10;NTHHmMG4SgaAlwHgdTiF28lWaUgMBkya87J0YhS+FGmCMQo3EbeQ4C4GAybA0g0gHbeC4AgfdFYQ&#10;KhWECq4gOCoVhNyFNJGOhT1AsqBqCS6L5VCxhAOK910Fj9PYJXgnGtxsDM6ldgILveFiiFRgqW8l&#10;FI6FFAnusf9iI6qcreRphJiiJoZcC4kbwcTjE1opzV0QeF4ALojbQUknOAYpYIHvUVU52wIhYLN9&#10;CEZojLfRe7MtFJ+TKyVUATtNbX3dCGABLH3No1PgsM1GZ0Jf8H4DCR428KAOOWN4aOwtHD1hTsPA&#10;uqOitm5Gk2Vk6KGi0cDFiXxc1Tn4pkGzjs1hpeQbq1QilfKNVSkvW6q6AXlZBBA0QKoNCNiAPBD3&#10;ZS1i1ekgVhtxXzVTzVSaRqTHh7gvSyvRSrQSrUQrlaKIRKGIPm8mmok+pONSKBfScSmwm8t+m0nu&#10;JCMoRQICglhDhbEbTQ0kuQNBJBuaF9nQNvQaSPKG1oEgktzIa1+R01xNTINrX5FzmivRMDZXkjWx&#10;8ouazZXQviLTedNcyYerNCQPzE3EUTAYBYwKhVX4orAKL5AmmE4Ps3nEZYVZ10IDSxbUoyR+IIvI&#10;ZLk4sGTJFpSHc9E5W3wYH1xBwHQ6ZovPF1kkNOQuH0/bbHRyTDqgE7DZIApIAlQieCwkkMe7EhZc&#10;nEVBwQzHSjrXq8rZGgiBAM4CSWP87YP8R6kqaZuNzgQPEy4I0qwToI6F/YGA/I1OhE4AoYFmkGig&#10;qm8TTiiUVp1QNAUcQ442y0Gl1CUFlo9YcEGNin+x5BISldRK1FAuDIg220dAQI+MEjOQCkze2M6k&#10;EApzo4FLphF4wEsnh4yFyNis9d0cK2xdDwDY7MFvDSvrbDFFmmBRTZEmuFfKjVWKrBqkUugccwmk&#10;Cc43VimySluqNiC2FImUU6MF5SsRq8vwMiuDYI3xAmuMF61UiiJPJCLZMibLrAPSSrTSTJQ/2M2V&#10;P9jNNRN5G0tDUhtJx6XkmaiciUpRRlA6XABclk4XAJd1AXDZhguAy8Y+sU9JZ+xTigSkiApjKRSi&#10;wlhKTadWLpsAQSQdNZBkOnEfiESza1+RZ05zJZqYhs5F/bhqX5EvRJE3V6KJIRAQRdaEsK/IoZqp&#10;xFUaM834cKcM7mRpSGq3E8YZAA+MQoo0wRgFfBNxpAkOYTCX9GEIL+mDkOAkuMYNRZrgmoijU+QC&#10;4LJlAixRJjQarAhD2JUJJcKNFGFgm4fV9GX11TBLvKwul1X5xS9bUCWT5U5Cq+5RyraMyWKpYLz4&#10;zDrgbPERP0qhEUcuVfF4m3RcCqn8oi5FQmvBzSAfJiEOlcJSchhx5GwPRU6IFwOLRbTx+NCqwzBA&#10;Mf4gASotV5SpklZVPJom+Edgc7F1dUGcPE1nA4Kk4S1s26Izbnh/vKdQWRlGgmODg0SmXTxWhCE0&#10;nbxQ7zjshahyNlIJgQIRMf5TEiVuIYmHkVBhLEJk4ISLiXT5lJ+kklt0D19A8EkqBBpXokLnSBNO&#10;KBdWKYikIiibhTPBhSOB6HJQ6S+EV8dcTgIW/FBZZOSGI9pjrjZgslQ4yhugZ53wsRMOzMGcihUJ&#10;1B4fEzrDSnmFbqwSjjTBFFojTTAFRppgSonOUvVUtlRJ+qhsNyBTNyANyAsVYWAKic4E+Ikw8MQd&#10;xGo0GilciBXivjLivi7ivmzNNCKVAD0gwt9fBL1bMVkqFZNlBh0SgAWwy11OjlpHYGMbYqnCmYOC&#10;z3jhUExm+IjMDaLTJem8GWxPuCBLKhxiuDAZqrb4+bHfcAvKsMgNUCl++7RFTZIIjAU3+qo0YGIH&#10;PCvgqqaSpOOGCDgBDl6ASOUXAWiLwMWAIVOALARWYeVxwMWPTszFQJJZ+2CLn+9gy0UrSAwOJpiF&#10;V7AIRbG6D9JkuQ9POu4tEatbDRqoCmO3Aiu0uNhX5IxA7oQx+WCCQQdBhIFBEWJ1Qa9islwwxApt&#10;rC4S7IrDCi2dE5pIklW5gIHU8jDKgTDBn4NveiQjC0japi9QVAELA5ICiRhwa1AKbRgqhdYnfMNk&#10;4MIXKC8P5QqoA6WAS3HcL1MKrVcVXpUVSLIjgUmf0N4Sbid8WbcTtqFPaCvnE9rcI/MJLbhJx/0o&#10;n49bYawjocJYbFCG9nr25YGxowJza4JWAD2shoHDs8XPUZuUN3M3W1Sg0MCbyh2qXkSOhIHBUTyN&#10;Rg6ICGk0EuxpNNqQGJLI8tHZ2GxRYUS97AbBS11UAgKKDLpup8e4Q1sLRRj4g2xP79AyEgxETagw&#10;9rFwO2EwAZPCDxgptL8Ga1lkroHQCkBQlptpjCxfaYITmhOFzoSQ4l8kkf0/T4HBa9R0JiNLyNL/&#10;qzhw4SiqTUYWjWcLCKNLEp/b6lYcCCksatB4eEBg9ISJXfmMJWcBNpIxjIdnokSHpJOCD9B4U8Dg&#10;PmVuVGE6XwirfBJcTas6sYaK4kIMKkU6FwjQ14UYIcQj4HUkElng6Dxf8+gcCpzOApSIc0EA2oUH&#10;Xps9IspxgcwhlJ7QC0+tWxEIte5vlBpbG2C5LOOm0UBwJzrppJNO0CtF6KRccGTjenQX3cABLIC8&#10;tr5OA8lVOg80FfzIBhmsOVtGznAgJm+igj1SVooKHhunTtjAhbURlshoLJ10do4qZ5N16OwsiAWX&#10;ABfnIGDki8e46Z7JiLl0EoAig7FmoBAKcwiFPVYoC7CxNtFfVpxMNHeR0b051QXCQOeJ5dFJ54gz&#10;CHx00kknhxE+usTq0ShAicAuxwCtIi7M6B1zwwQBC7ZgOgfuhKEQGRBhfTeD4nRCOmsCYeeK/MOF&#10;EzKEC94EysvSThHUfYlcEpGEc4VYLksnGCChE2JJ3QDgXIwLodg8OulEjCI22+fFMeSA15wo9eFl&#10;HoKdbJbaCMXAESXpcr0y9RlFpliIHL9XJ0TIuEtuZEQZCSs3nxGHExdIj4AAmTcIpRn+DZahpNPk&#10;CEkukBMYYIFoIBx80wXhrCPF9i2sNdepL1DoxLkY14ZAmpAk9uEhdAyUBgOsrWYHke52+UyWC2DV&#10;QF4cDbDUhXwkVBhbE22R5aEAGBSQJkdIwun8DJA6YFcRFA3PBYPdpLa+7h94vI7jsCNB0roJ131Z&#10;xkMEGWEGigq2WIZQyHnU1u0k/iQ3ICiUl87ulWgYCVg10RY/Gq0B5ejovOVoboQN3CkUkYBK8Vbo&#10;BB3Z4pBUvOhKAgZYJ5slgFbwGuk84S4HFQZkBpI1WtC6IKuCRg2GsUcYq+yQAh3U2Ahk1glHmlob&#10;IwmQjaWRrMKLzu2EA0oJDZpIp6hgAF6UQnnppJNOOr0Mh3UfkRUKvBUMkNA5LjwJDeNhOumUwMSv&#10;s7X1dSaQ7NGJDQxeh3r4RwdOHF5HZx7RamBnM5JYBXM8MQ/PVjkANjdQYSDpFC/LZScAJClMA6sn&#10;JPA+ZO5wOnvMJSxwWIBEeVnPlqgt6LyMwklufLrEZhMBGLwsnTh1aTX4h+zBwGE6WbLIi2JThWol&#10;tWAKGB2pFqazw75bUy3VysKqUDKEzgRt8aqAcrCOTgAKzKVTBCOFlqHqwA602bwOQ+qAXUImH52Y&#10;yUdHcMFgp4CJXzdAq4GdwoDG6AYe/tEFIEBf56mtrzsBWAA7OhmNg6/TJKTA7qIbvm5sHHydJ1QB&#10;S6JCxbRlquCO1+qQNg3C5GaW4KNsgMK6sTvrhCOZRUbWuu5jcSvSBNN58Clz6mVjmovpbHUmFKWA&#10;TFUoGWKqWSCjQkFng84P4VHBHwJkY+n8popCZCBiVHtXLqfxMzCRVazFkTIQFTQFR3dj9FoxyRiw&#10;CYVCq4izkmSgVcGJgwidJRtmNtZIDNFoW1wYKHSOGGyZEFQ0J4qt2xhyI8GFI4dgMrJwylWuIoB7&#10;CAh4Eh7VZCLAMeTIOYb8nc8J0hUkNhvuM2Vs5pECL6KS65B0ylSoTvgoQSa5w/g8JEWB4GGqESo4&#10;QzvADTxqq9CGQE0nQ6WzkZneFBwxUAXTGVF4tG7D1nECxhYCFlo6CUyWGyMxujJwdlSKXwMkZTCN&#10;S46ClS+Ag2+a0kAVxqm7hW6gV0WhKwUkR0BhgExgwNRlYYCrLF0BLnWhMxPZiEaX6GatV3j2S6gw&#10;VkwweFlainh4IQZIQjBNwHhPuNRlJFBrBY8YAmTGtpGogFw4YPgstwSdXkKFsQG6oBOKXSyFE5a0&#10;IW+cWYy0lbYYpi6hpZxmtFtAJBxYKmO1snBCmFpf6HIEJJ0w23cF1HKlgIRFyrJiqig2AWK3yIkf&#10;4ntu2GbDhXRoGSqT21C53BhimQoZkrXxMnwwFlCjAZswuCyQMcSBJLzUJbSPWItmRkg6rl/QecMV&#10;A2VE5U540knHtckCASGcy5JeHhV2QDghqmG/w7bIHMJy2R3DhdaLOpbLxfNfhVISqS50gvRpi59W&#10;6CzyPW3xa4xK4mdPW/zsgLfIpy1+i5BCZANGlPdBCyVo4AcbgAJWyQcMKKzC9uBgi1++tFIHW/x4&#10;LMCi82iL3+w2m3x4tMU72uLnnVjiZ0fhaItfSAFV8GPU6pIK1gUZVQrtLdifhAMLgyJHQCr4g1Pp&#10;UnxwexLhgOgUuGA8PKFwXq0P6VCoDZNQwCjx8KNgi99DPzxsS2FsNgC17gVt8fMZSeuGoC1+N/Jo&#10;3UkHhHRFCwRt8aufAgs2i9B5FSi00NVR4ObjgDezwX3wZrxNqsHqeB5Hlg8s8S8BCbdwRCRQPJwU&#10;Kk8UkutyUMlRKK+cVIvMyEXI/KFUZJZAGuBN+NQlLzFaJ0w0uodpBfrLOdQFb+kzOo/NlXwYoupU&#10;VaNDJ50OOi218usQACyAHa6AQfWytuHCZIY7VHiGUIBGDvY8JJ2UHO6eMCOQFzmH2w2jokYnJyEF&#10;drmBwSMp/ML9hDXaeCCKFkzbFtadISiEwlsCjXUxs5vCBQ18GkynSUJiIBmOzca5kcZ9C95NsTGk&#10;RgAXjqevIWCpAzOQ5Ng6qknXyIG4S64tfIscKkMh0lMaLzuhUWadkCZEMosxg5f1gA0L5INOOum8&#10;PVpfd7lgsMsg2aNDoNXAzotJGh5JAbww0Qk2gmRjkhdExmfEEKBC4QCjxrobBhuZZSaxQ1ZCOJd9&#10;HGw66fTfK8UJMT2H+BeSlhRcuvFaJrhOVpOlcO7GPex1d+Fuwl4bMaFGeTOXWSccGbEU9ogytZFO&#10;x+pz4RqQWTgIFgUIo57Jh42BUzGAV+RwYZIUwCJzhhw7KRkveC0rRQXPvk0nxC18i2yZeBYZAWOg&#10;k07LEy62GhDc3C5xzls+ZRVQcKcVTjIC/CwynZnSgyAMD3KXPFAKdRKAQWvAYii0Q8ZwBm9FAWRr&#10;Kzr3QjXppFPWEem0F5j4dQQAFsCuVg6tBnYCCYZj9cDcBkmWgCGXBnhnBKdL4h4ModC7ILQugMdi&#10;4c5wZcPYwFuF60FNNDV00tmgcxw9sCMgdcDO9mh93QYmfgQW06PDE4fnKTSkcGekInP3jRXcIRBo&#10;ppOTVaFw80Oty7l1DKSYoABeMEHDLEGKg+mkk0Khneh0KHC2cBz4rHIVBYrVsEcLq1zFGsxAUrM/&#10;SYXO2X2ARoKOxIUtZ8tIGKexsSIE1NjaotYJCcpORk4cYwUvPmOHRGjRSSedFTrpLB0SBhbZdJ2A&#10;okIugE5xJ/6FAHtUk8UteI0h12RkyYCuRAVSmS0gitJv4M4DdchN2IGMXabphAqvJDOdns6EyRGB&#10;87I2Duu7OdTdWACechZQG7aBqignE4ZyujKQJEEd1YQFQNRQylaizUZxVXaNNg5cD8yKFDINYyKg&#10;wkBiHgg0W8ZZJ2zcfsW3qgCNpoBtofNWgBogO1P5othK9lqv8OhslLkggNZGBEjgZTEMF5j9iJ2M&#10;rIlOl7Tt7gk7rddnpLOBJQ2myafBCLegkwnQCLyJAxPNNjLjCbuv01JkBW8WvZMd7a3buLlctsss&#10;QWYQMMHDFAOQFMW6mMMx13o4pfe4lB1xX/aGytDjiJSoATG0diagqdBpKTSwbrb4STasbcOMGNqq&#10;xdDazA4vO7TepiQNlF+slB3aBwaM7BBxXw4M7OayDcwWv5pauVaWkSTbTTquwzUQWllnES526hLa&#10;UADZ4qctfvsrNbbfUov8aUd16SAeoh4geo6LCLc1AFxo6Wwl3BUutI3xlteicC0SLrQ8BqO1jgqz&#10;cgKMdVEIsJAEC20NskiwjxAMTKgwVifkFSu0M5z5IkaxEFiWxApDg8cAa6VXpUSqwcO44JJKoU3I&#10;VApcjPFS+g/yGu9zGipOKbSxmhBIiN9XsMUvwwg6YUb4XINPaBU10iQc+ITWNoBYXc/BN+1ZEYbQ&#10;cfmENjUabUg6x09oc52BJD9KxOpmDsdc6wk9W/wshFbeTKuiym+F4JSXTs9CRvHYhBnx9KCIAZcS&#10;W2CANrxUymaAkd13aBt3h5ZRd7ioYMNH/FQpWQdFZ6VsW6W8LOgNgB2mtr7u4OEf3cHXPLoFELPF&#10;L3QBcNHpcHQcDofD4XCgbhhkqjA6z+R5Hp0eyeSVPJPX+UJLZ4NOU2XdTgxZSbMIKhhLZ4M6ZDCI&#10;pEEaQMgFNBgnkAK+OQwb6JlOAwCIesLsjTcxeXpAsmo0QGMGSXQOIORMBLeKQKhVnQDNI50zzBIT&#10;f4Fw012Xm1UVptSI1TUhlCY2myWcdSSEayC0s88WV47R6KjIaALrdsIfAubwYKTQWgVUeRuugdD2&#10;SczDjNRlEyBk8mW2Fx+DWCnSafDBovZh5aiKTs0qoODRRqAVSbAQRL7GdoC2+OWQBHMvDwyAklcz&#10;pUcpNwQkoH3DoOyoBiTag5ShTSBhKgpG1MXPujoKvBcZomECY91OuEERQ0vLIFZfRDx5XQytrasw&#10;1iChQRM3HpFEYwlQ5A8CMoQLHIkhBCvlZU/dyMCMr8Z4eZgtfl9NxIkfA4NLbfGrDVxoG/rjso/a&#10;ikawHY1fIPHADgPJfZ2GET66xiie69477zNWu99d80P+fOPMO77cZ821z3V/7q+2fbY0/3y29H/w&#10;27PXOrZ5v71uz3nGOdfc+Wzlw+7V5mo95hrX7PmMYc2z5rOFObfV89myun7uOfdVb+65t9Vfrv3u&#10;vuL+ec4/V45179X6v/mercx337tzvPH+rUOu/MDtzr/P1kHjfXuu21u8f9Wd59t77XzHrL28ar69&#10;zvbO1iH3zPG9ue5s74zdzXXOVVt7K9dd91x59rp+fa+939o7Yzv/vbXW+m6c69Z4V7vx/pn7qv3P&#10;W/8/W5l7Xe/utv79/4zhXPXGWOfa789/tvw/aJtx9vln/O/OWFvOu68+Y3/zr3hXbv/ffPfrY9ty&#10;b/vFfrZ0xVp3rX/Wfnc/Yxnv67ufLX37gXv+/+W55u2z1n7G/LbaV209/9bPVse153uvx973XC/2&#10;vmLfZ2vj3nn1v2PN7a5+3/319Qetc9fWd2397TNm+6994477bPVdfcY5b/w49Jt3xbrn/XOuPvcZ&#10;6/vyW6/ts5UP9/pud/ef3/433z1Xvnfnd/PZ+tVqj7XO9nfPZ0x/ri+frcwr37xnX/O3G9d/ee9d&#10;15t1//v/urXm3Wruc+WYZ53rxnzGtse63r0x5hu3Dp4f8sWzdeBWY5t/7R5r/XfWe+v7NX4c/vbe&#10;W3tr9zvfO1t4e699tdhzXL21l/v9s839do29vf3n26vvf7Z2ttzWfz///d5vPde5V+w/3tf33fn3&#10;OVe7/2z9rH3FOe///8db7/9nq+p70Nhir7/v2HKeY3hvbev93mr7/Wzx66+/GVdtt/e7avv13vXa&#10;P2MYd879bG180Nfya7P3M/a/7Rf/XnX2d2+rdfXZzxbOFd/Lu613e+s/x5lrn/Gt3frrZ6vie9Df&#10;Z4879jN2yJf7vvnlvf7eM7fZ84Pd3uJc+e+/z5j2WvtePca9V7w73322LuYXY4y3rp53uznuOXNc&#10;P+6zle/h/+17z/h6W7vvnfNdO8aa1/+51/z62TpY73W193urLfb13m7rv5f3XTnG/maO+665833t&#10;t7ZmzzPnM2Zx3RjjrjevXXOf8+az1fPhYn273hvnzbHX23Pbc+dZbz5bfx+ytrr3+u9sXW4t3pp7&#10;/zPHj8//r79/bv+u+LBxxfn+/321vtr9+d9/tg4b15ttxX3bqv//ef8Zs9bybLmt2H9d87/9aq89&#10;rpdbbfP1+HOM//V9++9nC2Orv/0zlmv/fu/aD5lvmzOulnvNu/8aX+tnzHp9q//Z15/9bHnsefXa&#10;28p9trz6/7/1umKNrT94f7/fV+PKsd+4++o/z1hX7Lvd+lft+2xdXbs/zBb39m5bM94Py3/nt97f&#10;Z8z/7nHdu/eP+2z172+1+f7fef99W1497vtzu3m1uc+Wr953vKv1O3vf9f7944wrtt322Tps7O+t&#10;1/+q/829c85rt33Gdre28s47n63ru+28V3t/r/ff+8D88hl7HPL9uPqObbWbe986aK1t97jij3nF&#10;eXtt8bZd1/y/vbzezb/lM3bA29v72NzenTHuVeNv/2wdNu62bt131vb/Hat847rx5z7vjL+frZ67&#10;7VXbrSvnF3fPtfczdvf1tX9bPfdY53xv/dzP1uHubH32lXOru7dd+xnzmfdcbdde34t/z/VqP1uH&#10;f/8+fD9b927uN8f8fu11r1t7XbX2M7axzr9ivf/1/PrZOhxyzxl3q3f113c/Ywetr8fd99k6eM+5&#10;v73ig9aY/343r993fK3d1XPt+e55+1v/7rN1yD5z7a3tO9tscc28Z4z7jG3+H53z3HXmt+LcZ8ta&#10;XvXNFvNub5+xQ76Z83v9trm3uO++f4xb1+rL7Z0tn//9lnPbbZ+xg87f4l05v48D9hrnXrfts4Kz&#10;kamAg3dTB8ihkjHgdEihhTzYKeMcvHtoTBbnYA92H+xhb3zw+B5+T5BZKJ0JMkvAFAPQSaess0U6&#10;KaWTThKdnkenVzIxGg3GiU46pzcriQMKIAHNLSfcbPGr1wC84IZSQIdKZsHb2CwomBCDKm+tfUWu&#10;GBFpgk0gRu96qw27+CAYwoqAhfaDkWYfj1FQrWWC4bhw/NgavEljNnCC0AngkT8WEbKRmQTzQEaG&#10;yt+jzNb6LuTOOiEG904Gm0+oRJYVmiLHGBoSARAAADAAsxEIAJAYJBNIBDPqrkQNexSAAlI4Ijw4&#10;PCImGh4sKBSMxWE4jEIxisJACoIgkmRIIjQTBI+GcZ130asyq2QXcCHU7JnZTyB7Vtto5LFwPg0u&#10;Dc1QmXsjv4a2iYHRGfgafQiIvd+LPBc1y6PVWzE2ECooRGmaE8x2oVBbsLM/CLSX7OY/ghs0avPq&#10;9sT/VTCB6CD12QiD1eFjKIs5IsmpnZ8Jj+Xtl21SLtvFvA070LNBr64svWssiFyB4rmU8csPmhsE&#10;v3n201SO/SvbCyIFiDXaPVszJUd+PUOOhChnboamXkgA8wab1QyLkutg09WQdfLT+iR58BU15xfX&#10;CUYqCQ+nPGD2VvhtfB1xed2WPLhDcqW8P6v8TMLCugpvyBDO/lKW68ye17arsA+cFURRxui0ZMOj&#10;awlRG7sLXqhJEfoJWO9djAVv//QvVjpNWePiAKRpgmiJRGEORK6RFe3wyyFljZ8IU3gkEK83fcIK&#10;rUx8jRmt0IUa6uFUZBkOZ2iCeqXpZET6WBFMQEJvxWhdPyQBv2Wz/ad7+Db/InPNOkWqOTyOACKh&#10;6DMOIxphewcVCzUWjONcPMT3E70WUBCvTisk6lD8XuNEkljIlbbK/EY86pDytU7+tNGGKw3pEoih&#10;0gYPFPvatkyGnI4/UiuZP3Jk3xEn4vbeYLKTBW3Wtg59bcA1VgYEOwIsvCUs4ghIgHC6NDByQurx&#10;Xn2morULRLlFVMvqTq9RQPFbEM+cvHF6zbePGzI8xhuVCv0zLyDSDX6hkFOKB0dXxW+zeIdfrIJR&#10;/I3/vkU/xj/wByxExV4z8XLwD8vgfXBmwxSeVn75MW0se5p7HSwXt9CqZxQB+NxV7EEKWBo2Ihq/&#10;dXsqXq2ePUXOCZlDSGWlmjQi03X9ooYXR7yBaAXaCLatgqZmEYy/ls0IEBfpHCkY0OQ5wJGUlJFa&#10;MLYdYC4zIYduyNsT8xSBypBsJTl90I32Lwt8YoKs1FUvl8quMI+OTo9QyEgroMHWIeAlCQ/Dt0O1&#10;LBky4LBFhpvvkw1IP9pEbxkhAiA81/wQHL8ATeBgzahjDj5N5iTq1Q9m81DcIbvLC02RekZ+tLYk&#10;WsdCkull5rx1WyWwMHX2rgZEdqmZx0h1kICWiLBrTXggvQ3rqhDHIAn88gkvmFAYiS5sBF97k5LA&#10;hYxMAC6kfzaCR/EG7pn6JqqRek37GUCbaDsSg/cJPk4abR0jZ3XvQPl8WBJ7/QKGXdzMLVIVJAgy&#10;jIVuMEFU8De5HrABNUJGvsYJleWWKz5cYAA2aHx0wwipsrrizI6tWUhj/Z+aBYsGXnArSSUyUc3F&#10;L9Ohf584noBtoO8s6/pHdPFqDKWOGBsYsqXDHdqq3i09HbFudqInSr7rUVwVuDAzlTJ3eptfoR0p&#10;sakBPDgaOqKNAOTCrxfRnlyKDLMNc1ZnbHMC8eFUg+w0Cp7m+s4jyMcqTIwIMPSC+Mf2aINqVuDM&#10;gkhNCBhEM/vPPI+EmSM9uug1cKltBlLq0k/OXJPJRBCX9kk90t3HPRHqIDoP6ci2HUmQhmoIS8aR&#10;6rnr9eGym4gVj3oX3xFAkkBZOkm+RwUCX3qfHkaGLDhBahWiZTWkNgM6ok19ojwDCeRF+elgk8gE&#10;usgL1QEu/fZVa85hnOlTRG1/+EhhD6y2iDoajWDx35zd6IZkKMrhiz9pD84ccLaDmsSKkQmeKM/V&#10;8HibWi2RwWCVE2bX0YID3KFr/Vo+QVJdK507cO6AlMcj8D99vFkz1yeGtRMl9C/xMo6hNpbajuq7&#10;DLlg38vIu3RiwECnV+M/rdFtUKEw2CUnMLdHPSVKF192cSaeZLlTxFZtJYQUMR0yI0LICm0SRkZO&#10;nxAxORe512iIPoKNUIr4ojRjJKS4KFKNUaPWRDeixE0kYBn0jQinhzP4py+gp3/n4ikuRP/ppQ3u&#10;SuyaJniRFj084crd3mOgZJedOY00hoSG7LPAGEQR7b5xl9f2G6KPWSkEWgTwDOzsAnhUnh2e4MRI&#10;2e7ZsFiXS4S+p+43YROR9E6rhyCTBfdiTJDfISAyzoQrb+uX2JgUW5HGM31Mo/Uac+zP4QQNV6+b&#10;To5IVNE/Um/aSRctoYvK8dCNlVgxh9jqKfRtc/D5HJrOs+LOyelqQkrEtNTOEqY1rphp6EFduwTy&#10;3CLFdMYCtqf4U2mjbHAXWRuUPa3VZEFD0D4IR9nXyc36R2OT9H1ztGFVoLmEOLjsetGARFgWv2lh&#10;61UYEnihJERiqTrajNZvFAIP28Js875mhtfxYMNusOJOBgMn0I1+xX2jSri4dC838K2mLWm0iplf&#10;Wy1LsV3MYiMYh5BG+bLDzKKR+pOHlpWwDL1oyqJy5OsQcNHNMTBRvELnvk1IMam2l0DNEJqn+tOY&#10;Jfgf0VXrtDVezNpxIHxPAonb1It963H7wRTMvnO2FxEqxCpaka3UlEQ++feFi0WbWgFPJNhyFrt4&#10;apQxn/vEpHpG0VpDZBLRW2bk8Pf2iCOHNFsYxoXDWKKdk7BKsjyVA7K7LYY0DygDaLBYTfTEaecS&#10;X+KCaWymezUm2JDHRg3X0F56jGmkCMU8SILLI4bVosC8YoxsqD/Q0DZKunISCekKYf4sQciUugnB&#10;JwDUiXmLARI05WVgu6RXqUNjJ/W2R5WrVywZOaHX7wUZ00Xa2y3kqUMS6Wivz8d9jAEIO1QySU8x&#10;uLxhUXYP3XB0kKcF8t+mEiaD1kFFFFfH62HnXF3nsZ8Km2jzQKHm/ngGa0AUvR9LYqFn/qfbNnpi&#10;OYM0MT+rYU4q4kh6+XYozvsCfUyxb/XhU0PCBF6o3GDWhFd7IWP5OM08FAQ9+RLKcgVMsyQtq+kN&#10;Xzdm7DaPsECvpBULWy7b5mXWlihtOW9eTQAuUs+Bo98jDLVHyhOdydSdIFQskZS9bSz9NmWCfg7u&#10;jxCLYa9snLYadR0nR9ysKN+MhjyK8uXv78ZsbfZMmIlhc7PxGBH6WIHlHGLuiZMva0QMk5iQntmP&#10;4ysLuivPrpjxJfKRusu0xgikt0S9/A+gsPDoLHT3LOdnszaxYVtlwEFsf0xByF/lSs6QEWyf1cuB&#10;3f71UhQd0cRtOxsPsJFJDqNdX24P5mYZ0sYuPGdeV3zQm5OCgc2LPLitAcXxNJjhTpNCFeg6NCru&#10;xvizbLnouSu5laHSAO8mqdJdmQLhMC4N1qu1yozMJ6TPIwBKLJAMLFI+6kfa6wX1rByJ57nFrYzm&#10;pYOU98w5Ni2QvHpWliPIoC32bg02qVLBYvWYqXWoh2gwVyybN4Sj134DOczb8S1eOvp2t9+ZKtn/&#10;Z9sj4kLsolXbgAyxyFnZJqSqQTyk3QakuqgaXo6N4Zh+UFyPzvBctecSR2xwRMrFzdD+CaAxIlUw&#10;1qAeu59VlDPZzzUGeRclTxpinJHJvdLDjwbzZsy7lEUMj38SUeWTUL3SgFjdD3Pw0bYR2CV2tRmz&#10;alECgnz9s4N2SAJoaQibmCReeu+aKLwWCeeDCRGui7+V+a+5aKggHmNIJWI+CYoOWNLQD4pABz8H&#10;L0cakWYispEkSsrntxtibjxCH1m2B1OMfaFsA0Tehz00/xqiUAN5KXd3eYSaHphGvhBlVGPgFGdJ&#10;IdxqLsaHQJ5omE/bYXQAJSDa38iRgX1kUIzZxluIvnVN9JYxCLu4H9Fl0MA2Br8nfW6n/ziN50uc&#10;oaIGy4m0+rVUa1wiWukVg9vmhAzzUDjNhiDRKzjplrMbtyCzbkZcCBh7WSEsUhYB5AxB/5J7MPX2&#10;AsOnR//rmGAxh5FE/hPYHG61M6Z0AKJ9PL7l6VemiPoq4Z5LC63nSMzgHMWb/iplKr7m6fLrLLyZ&#10;Fj+AKBFRyKU/y0VEiKO0pEV8LAM9X9DIBByJEoYsPcG+1vglRvUKOJ6RqPIBgG4ahf7LfWyzMJ8w&#10;n2v2R1Mr+9hsY0QsEPtLN9kJxilIXpEP6MVegbSr0NgSgOyw5AWN8LUCrTufqsz4Jghvj0LRFJZB&#10;zhM0YzKvRtwYJzbfu6e+b/0Xqc3jvG9Y3dZxHijcG0eJdLqJ3tgfTXH2NbIdEQEfBqN9NYiGSuRr&#10;kZyIJ0r8yAkp1e4nesdBhVHSCcZx2nLvw4MbDxgeYodQP3gc2YmNnEkAccWru6SoRnnuTt8qPbso&#10;aLJ3MPd9fDbkrl3Ed+ZZXkFPFfhlvlGhAeJQgp6qYDckuRaiRIytR0KEz4DYSv8TF6kLBHaMW+Mg&#10;gwRtJVMLG+jyv5iSXoKYcX/KF+nbRW6kmVFju5riL2HTwyUQagUuD9S+w1yuXp80Na+fERc/xH5Y&#10;uzS/GtFwE4HAFnDG0eMCo169i463JFrN6H9iO0lYYfbSEKKH6PUfrId4lgaM/V5I62rQiTptS5mC&#10;G6hlERVrWVCNIIoeWoGC8rh0UYKRJGT5Bld3MAGrdcTgHgZ5zELIWMVNqo5Zra0WG9Fuox9WZ5sL&#10;VvOm0cVlKY8L24W9ELEQgRXa/uleFyDbwHeRlutj8eQGMqbIFDtZFkxa0jv/EvyUcOJG58nu4qk9&#10;0VrmiyTfxNR9Jo5rGxjYh80bwwjFZ64k8KMzCNDbAyMwbss6BhrHtmSbhOXcPBzlMRqMedSusQOw&#10;ynPXL0VJHqYReUXSO/9+Y2VkRyTzZb5TnG1DUJ0WWyddyueC+bPSaMSkI5pzsEIBlj9NOYxvuKxO&#10;pi2iFqT+rgF2W0PFDfZySakl0cmFvKlEipkAOXc8dfN+UdAPhdl8v1UIDYN/eeOtGrTaxtHl2wQA&#10;uMQk0Agyo/6uhuIWz0+jEutnw00i4kPsoi2zpabIyDGIOXr8Gpdb0ejCKw6IqnOkp4PxgnE8jfQj&#10;Yxpl33tTlZW0iIOSE3HRdX8ku0qnidJnsIi5106/xI6iQyGdIBpHc4uYlciznfZhygJYIsEW0Dt+&#10;4ZyjVg/i9NSC5SrN0AiknwN0EKHq6/L/EZeUfk4NWkSoZDmSRcT86zrRsAaXRKkzmN3sU8ffT3Os&#10;G/QqecvDp5jiVBGUnLb/6EV1fphFVLkSY6qCbNWE1mdoUK4n7vtEZpEe2yXNStmyjCERTEJIorzZ&#10;mWbdSE1CQUkwzqhNJPqwHQcjf9AzUHh2oKuATCSZI5v27CyHF+KCGBvja4b97RrCfyYa3dBrpnBU&#10;RdzYh2vH/Puy2WiPn8kdQVeaEPNL1jblvJqcHYqcFDKMMM1KNYkjiy+oYbj/u8vpNHryEuEzNpps&#10;kD+lYwIljWxBR9iXvikRKRQA0Az1cvvNGl0hSK1I3KUj6A0AA8TL+WL342lVXUHvaI1MBvKYJo06&#10;ZdXZcaLEZIRsU0bJIbGKEW86H4bILejYCJZSCV56xaWRTMmURGl+GhqfDLRudeyKDhwumuqDDfMF&#10;sRS9AVPCLRKg1oZY3wFS3B1xC+PIOqc5LNHFfzzoRZfUsPEzXdbgEmcdG3u4OHvXY6UfJIISylaW&#10;GzYZQRN1GzOPrNRY/A/1JaU1gwIiIyJ3Jr5DRF0I9hvwFpmYtzWgGPUBFvaAfrCFExOFBdVKD0Qp&#10;rkrtXksZGNarDajWhUP/H20dUZC1aQIml2MMoOuWzhTg2ldH9PifmO1r6aHWeIFCuuU2JcMQpYO3&#10;EGcBkkIdfpxjxy1uRzOAyBVHP2zQLjOjJpvIHZI/ardVKzlkf9j+BE0dy4oShdOTkZzXUWUfkcsh&#10;oyKErMwmPTJqkcchcahoyFcDzyZ3ymLIG0ZO+FPXuAd+5ZUCeKT6tp8vY+I9SBY23zDBRwGVPLrK&#10;9rFlxcxGGxDGRwNmIGsJP8oKiDSsreTrNr5pKBufcXxkaYgTNJU9axqKRPlPZ9v1mSnvkShYNqzO&#10;7w2YLZABdOzYaf4Ji0gjwiUyDY8ztIhQLK1P0ZCQjZHR0xs6TZ3qrotWUb2m0YZitL4uo6qpIr0/&#10;RkA5lWSt9H+pin00tiYiucNUtKDaZeo3fj1Bz4Q2vOmnPpeqiTj0LS2BSlv5vua8O32yJ1XpPEeV&#10;kBicxT87RBDUAYbAbM0Tx4OYHaJrrvC0VjL8y3AZZqzBx+AxJoVXK2ITomapPvxZklo1vqY9G4Th&#10;7MgaD8do1nrQdOWIOLZobA0tHrQDLOMDE7OT9gsr9713Lg4C/W3JhzlTNN5/1/SH/zwPv03nnwhA&#10;ziEF9uRIiotWufEL6fHZnesXoUXpvDAxNKatS427TGZEfQhfFGW204yLXMuOjfTE0rhEQ1amOJ15&#10;yYZklubpVVP1fGGFCnOVxwBzsSKdn/REcv3bmPm/w/hFhXEjmE3whNIa585K/eJMI1KYGNdtNLhC&#10;bbvyj2xdXzUlqp/HFj+E/LC19HIFM5Z7wNB8wrDezPOcMBezEJjO2RhvTy9NGOUMwkeeUlszlCCe&#10;aJbgAOzMvoOFYe4DTK50Xc9fdwywqp1hVyEpqtbVyLuryRbAnFaHhzhSa2UD8suJeqgzGqWqs1Tl&#10;Ovx7SSmQtYXrItJsWEELplWmmsV3F9fCeyt1IlI5CD3dByebyJMG0FW6YQVQy4bAqSLSyM+VQbel&#10;s3p+1w/rJGZdPEXih/XEiXO8x9lcuDBGf1GTvCKVFG1EZw2Z0VntjmpEMsEQ7R/cowDXPsou5Gq5&#10;GUdH0wfyFZEwM4/mxArZ/pXNjNJq7aOY5PrYcdFkuft0BQkk8MLU4Ts7Mi1nx4o6US/V85bvwhdG&#10;dVGk8Hl0XwqLYsExx7bwxO10pUi9jAFO3avQi9FeI/zYNYU6sDlEfWEzRP+qwhm03dNhINty+k2w&#10;aztJZz3fWTDWPnLUiGbd09lmPprgZgDDmgdqGRF8zkDGsVsLrUqZSRat0ctJucLueB0HTywXrPnc&#10;rXUSBjQlTNzz+Ab7VPiW9UVlBaiC4PSH+RJJL66jPc0VQ7p2jS4AJjTwQxUGJUyFDNINGtFHmos5&#10;0R4HjnaAcHHaNmCcO5SwhfSf8dSSq+Jehfxo3eC0DJKwMS7mVoc0i2ZGCgaJffvADzWRrBeIZ0Wv&#10;iSlZYSdVvEROD5mBEGSFmDyRucacZXMb2bqwOoO8Br/83anRta/laVrMSfwlEh4iCUAcQYSw0r4o&#10;YnPJHGE2C2PMbkrRUc+Xwwiv1HkkwAUR7nrwSGzlc4LKcu8ua3h+2zhPg9kaWmxc4Vrsmx5iGkUi&#10;vHAKGwpHHkDAfavHAZnQXuY4puKKXd5i4OeLBy5APDYKUipkSiQcPFtEGNfJqbCIBSAXLXktspFr&#10;a440zOXf7OHqsogYMLcWXp9d0Abr1ybVIERYW/ZFSZ3EOKXmBOOVMZjjzOTUFeyCDyLAEh6gRHrG&#10;ESK/8w59qZbVHbQIlJpf65o3PND7BfwYrz9jwxOjbos0YqJOGI3xsMgq8ez14TofO5DzcOzILcih&#10;hZxr8mR50Xn04NGOqHcZ9GncFgMP6cxcvSyTlv/FWqCiIEEkko40yyH1zimQazAeE6E3gWLHlpdJ&#10;k15cZwlSoZeSWEASON9FDR4Oc+8dDbeFHn+1qWJswouYe4fu8cW4k4JDt5k6kV7713aeGNtJ1T6W&#10;Op1IfWuEnVhi78vrQuGZ34Q7bdsCs7C5YkhgZCphMo5MZxeFTzpao+xkha5I5P9TiFLSdWOjaVpK&#10;wIFZbjjzaHWvC5YPJuTSksPEsNkTN53Eu7CJxfypsGx0orD+nCnBWs0oSU4hZVSreRKqz3KVEwIN&#10;atsg2uhhBlHxRgBACZkPQbxpnM/GJZwS2d7hHm1VjzFNG5F+lVt+V5E4jsEeNSKBYw2hBl36MbND&#10;YCxHIZcys86zJLeoY2nboKHovI5rI6eUYnXLs/Qs0ICdr9RfUdS1CBSeNXOFTTtbd6cibwRmsMYb&#10;WYd9RFQ/JdYFwxL1s8hD1Ib+ltOiOrvrRhV8DkZknYL/A1bhRABZTfQtK90IWWN7Y0pc8HgskVM/&#10;d7mVFeYahYDTDeDCezM2w/0b2rdlAgBqaPfVvOCGyM1qaqh85C/cUAkuu7vQlXNDpGuI6PKGKjt6&#10;MlZ5mg094TmDqjy9TnpyWr5ZKE/JSE94H87t5Gn/FNhOTycfd7HyhD096WFUQneRkVaeVulptTBd&#10;mFqGjZmHxj2q5/KkWrM49DTKtQbkyReLT6SncNVmALnytD30tO6Uh/LkNPTktSVxSwLorvKkRE87&#10;xrgz99ZLbL9MMGAiX1zu9ITzF+OikheXxTFugGNeIVMDuk4665QX4wagHL2SXlx6nDLGJRmTWL5n&#10;utKhQ6I3571buWfz4nItxvXqWAB4ccM9jOIF51Z7XzInUaJL7FS6njo3/utkHEu30skKNbh/eDtQ&#10;c08gU7qMZPbFLaoqYMfO6PNcZES8OjeQKQbhwL3wF1eBTp6McU+/sIC9EYKbbqhdv6corDUgefJb&#10;SJyYNbFaMEccCSZ+nQGPaJdWMSrnYSrxmZImUWrx1doxroAaF1/cl7VLF6twyxi3T6cn0pVU73S5&#10;wttu+pNrAntx9ZVrlyPPz3zYo34W3Fx1Qy2RMqZmnr07+Iq6lVJHDp9m7kBgLstPqmEHL+64O1hb&#10;/lTg6Unw4gKePMqgB7AhxlX49LRtsuIx7ikyn4xxE31xGb5pMuC1yvq8uF6KcZdRl1mYF5fExrhY&#10;6VlqXtz9jnGjWzKBvLj4iXEVBzjmL26v5QcwxhVKm4/Ji7sVMa7rVDkcLy4IM0xbJ68kL6diXHC7&#10;41fIp1X/tia6vLhEx7g+cYsP7knFHGy4Z9XrmcIuM4iOe1QGiOvflJIXb0bTZYAkWhARuxvDlzSr&#10;21azjAmxonQsycocryKXOKNtkDnrnHk6Hc0/qIrcGXQXjWTxOm+yntO28hkJeHTiNkoNRsIMDtoR&#10;grIRHNTQ9AGqjfxnzSLaQax5i+dQRuydYYdg9xiHm2TtFkK/wqibgEWdXdghWrcwKpZB8igh53rc&#10;+K6GP6KtUqNwvPpi212RpSfmP/OSfjvtK55Iy0Rqsuh/oRj81CksGcU692hmxh7n46UvIZq2GH4q&#10;Umyciop+8l+TtaTfcBAkYpUtVWFXwluBhmZThxnvcquSO6MH1anmSckfpw4aTw09bWo8yhNLHPkm&#10;wPCyVfEbEt0atBVFp4ZNxgV5NCRvRL8SvdrENWzdj0PEQyqGZqa2iV5MaSlyIw65fHCsJ0GKgn33&#10;wFVjpo9NFVs4jVENg9o8nBBQoEwa96z5ZNImoIwOakLP45MJ6RhFAc9SXifNwenUMvnnTX9g2nNT&#10;+8yiFkqx81KEI2Yr7pR6uoG0pmc+wX27VI8mpbKL/BM3iEoruXSpUsHFPSGVi9bP1GFMUIfJFGEX&#10;qqRDZ8/vcsdL+ylyA9csm8hHm1q5oS7bW5xSP1ySzg3UHXntJEB3lrRdzEXc7MYkq8x6vjBhy1+X&#10;u33cT50tbBGz6/j+DRqyGER1ipHG91HqYamtpbZzjVv5+1elsIy2zL+2SYPlck8l1ElS0p2GKgxp&#10;Msx+mNsjPY77NTSJvNVa0lYjo6Q1yooUqKEQ+G8cdf8QFgHlBHLhxVoksTYSpQvZi/ncee3nXms4&#10;z9f0tPp/ct2yjLi7WJlsn7+qZ9ed17uz4/wS+fwwXtzIFxmx0fz/sHYiDPaJpvt+pkwWN1r/K2jC&#10;jv9IVixJHvE7jH55AY3JA74Dv8W1wYruXO73fopGckRaQxkusZQ6IALp9I6QjK++q9VAbz+l1PQ7&#10;Ak3n5YhghFXm/bxI0H5K+y0un8U63M2PP54tj76etLJAQb9H/o9Zopla4+4g0gGrHVBNc3e7I/c8&#10;HYV3A78nCq09nmmJPIUq7wDPZ47pbvOhpVJ3E5oxnAnvOICZ77JNDdVjYyWZlquakjApSoKQ3c0v&#10;kgxiJc7LLEISY6EYP/OX7nYleA886ffufq24MB1lCajubiAPSlhIF1ghhZ9desyl2OF9/lHDorul&#10;SMCbt5d2xBmUghoReX/AYAWPHn++tSKdt5uFNW3j2I/ul7xEk6cWWI9H2ma4WaVVlQ6U71GDhq5X&#10;xLwgfqohfSMy5fSLPGG0to0aKMXDfuU+iZgkylGO4WCtzqGMwdOjLtojognsp5m25XL7fSTYVtil&#10;wU9q28IOJ5GmGyvKfPJL/2eibq/t/j7fWApI0P4y964JpzkIPnma2mNe49UD8IdT06yIe7RbMY38&#10;0aWG00Wm1KLOJPF9uEqHhZHlw1BNug9s8OJrODCCkDINUfOCrCbEzUWIowgZNUYLWr7L+dEYoswI&#10;7Ul/mSi8YuFzegFinZmK7P4ohDNeZIRFNEH1Io3o2CtVwy0OfDr+sRh91f97FJZiJe+GVcsqz5Yj&#10;rUd3ePAhlUbYYuBZ5uAnCqpeV5F5llhcB6tVC8W/SikxyCF1hq1bZnb6ZjrJHC+sGySZKK6+0yaD&#10;wHgUTyLMHaPeiu15ktE/MI1BWyNIm6LHBKeiawSmfP9gWJoRR9RWPSjsR8qDaKyIlDjYuZK1x2sk&#10;AoOJXr+CBIYjAC49ODbETLvTqyIigB4UZX+Faf+vIh2PkUHhfB/mmI79b3BmdAvki7YKN3H0Phwh&#10;nc6ttGF9JsSxYBhTlmxJgpstU3C+XFPWtT6v//zVnbQQ9FPoyB6hTE8KlNjgOGmhd8YUrOzy9/x8&#10;s2TfWmsTYQjwKMSkCQlzQmSfjERG9kSuHZHtmddUP3CyfpVAe+R+BzbgduyTlv1ky4YlPZ5CpHTV&#10;kX4/ndPU8cPTc8jHqvZ/3H+7+Ksct2XffiKFHRLYOAPUmoNb6nL9KAQaieegeO30b+iFVr+BrK6r&#10;oBeTjHJ5+1PF0oX8hhsceOuDj6ES9/DKkVQAVAa0AS0vfVAurt+u0ewmH8s+Uadu6jAFst+JurvA&#10;bFhAz02B7HX0gpFtYgGs7OJKA+Caww3RcFXFJhAyvkiuUBSPgKM2U9/pC9g54LM/HUXe5JogPEOn&#10;o/X6//u2Pe0p1kTprztkfjq0+fwTCmP/IMD9ao+4jlccKGdRUFwsCGP4Qe6hxYI/JMIWX84kyKzE&#10;H/sG9cRwQG0BlG/SV/ddCsPrM3OFkIP9ewURTEKe7Vv7fd/YsO5x7x4rtFHeryAlB6yldh1j175E&#10;27+bYBXd26zSImUMCHpKfyZljC8OYQh4d2KY5Y//d8cM/ExOeGah6zSdn/0G2kagkdsf0LeNOPe5&#10;bNuIyjru82i7/BSx6uv+Zta/cV9qXgxzwU3nSJqc4563weoqKEmRjW3G+l/chL1UeljEUxcHettE&#10;E3S4t2gsz+Eji1HO+I5O5bsOqxeG1cIIshbzmnppNx+ZqkU95PLhHyR/iHH9lgWcJ44+LP1Jl6Lp&#10;EY7TiWNGPYviUdwq+VKy4o7bzP24nv1OSHhhpeSzGqrfp6R7HJzV3xK0jbMnQA58ndGGeNMaC5Pj&#10;54nSnOzdJNBr4Edqh8OT+QIdGHpFJb3Nb5TgINVGHqisBioVVF33zz9QbbFSnyr9E9g2999G9DdY&#10;1eGI4/ujg7772KSy81FDtOvQa2szl6Up/3ohrGSoMkwEID12rpU75umgjirwwb56ETLuYWW9sQ3K&#10;Ev0uBfTKqoO1yhJxagDMG95i2vJzGIJrInfxEsoA0LOkdUpXQ4bj7sP20UF8c5Lxlw8ftwVIdv8b&#10;A/O/iR0ts/a2nInjcoIFajTno0xVQE7rW5nKfPQ7iI1+4Ow99f/0xUuxDNcRIQa5O8t4cCpU5NOk&#10;lZoO6iafSlOEwdg4jMgMm5XCvN7DJgcr4qSkhWxVaY2zW6PmFiojfTkuvTu0DDYvctJisvSeZoPx&#10;Ss1bchqXViBxFjYKHe4s0O2EPG5h25SxzTPap1r73N97T+5x1kxv+dYs5FdU6J3dE9y/pZKb7vPp&#10;UxE/UeQMCR4xVUhixDaUq2PAWA9WBDdX7cMTY1R1eXUXuw0RNd6zrPDeKdq5qFLwMW0SvjpdoNtr&#10;89aSfb2fAaKxasbD1MmtaMBVAGEg5orN2Q4CpWsW6bpQp3PV1nhVohkvWdIaL0gYbcCMV0Vf4yXM&#10;HhCf1Vy9lOjHP528P+59Vf/PfckrDol70Keyqo5Jp8sjU5K77Z1mvPsyaTA6rZwEqlsx02gp0Ivy&#10;lUq8dLwENjVuSGLss6mzzudj+4/4uVFMiU96c19hkEfb9iQxQDfBURhBzWId02xZFGavGDwdriB2&#10;XFFavqTZ1pMiQTFdljMpQPhqwU+g/XNYtkapOtn94Kny3xr1o6QCRzVrC51ByCChG3gJx5/QIUc3&#10;Xgs/6fbbx0H/GbwnCWL4w22O4aZsn31bgcjmThpmUX68g+Zln++tjuUqpCbC0y0i6XMWFVUNPbgm&#10;9usPwRmjIp4/j2JI+RTtUWSD9DMFrox3wvKUT4BWMBLep6Fn2o2F0tIYSTW9kV5d5jImbBnnIEqC&#10;BjkrCMk07slhOmXTnJluzd8kbZ9AltJQX91xpPavvFX/dXRa2VzBlYBi7wx/mgNJQn2kI0rppE9C&#10;eNZgHmcWA8ImqRq8hMow2vrvmH7kqJ5ZZ6t1jvwB/V/GIDJ+D6t92nPbeiiIQSa4MzitoOO6HDX4&#10;Ofp665Ti8DnjY2R6tjKfzO6ix/0K4kKYghNnIhBIuKcvaolvJY2dRPvOci+oS20YV832gCMBhs5N&#10;WTFtetGNlK+xKU9VvuDoqDkT5ERi002hYpqoXx5936ExieKaODRa48S8kXbyEV4EKztfWDQP4dD7&#10;eZGFEc8nUqEU2ZSOPiVCnSiF2kIl7CWeFknZDx8sOjEsZ3r8KcBOxw3ir++V3pN1lIeDLf3w83Ha&#10;vc0Mrwv2NTIkHPUYL+DGDFR2YlSUjW6ocP3ao2pLqfgbAOdPC8YThuMJGKC3ITS6x9wU7V2fsLud&#10;cYYGegvMBBhVBHqFrvx6GShqy43sH6XQB01coJX+ShEs+HR97IRfvDC/HA2dRJooJEDtbe3C9Nph&#10;qvGRzKKULZVm8pUPxKJRldE/4T9otU2rrAHhgx7KEhfXyH5OqTp5ZOmyYNXdaMwJ4sYDMsnNMqVc&#10;Nq2XSgvAKyYJAZ4IYbuQUu0eFVx7A6JfC6g3Xgno33jLsk8jiG85rlTLhJcAwiU6B6+asOjS45EI&#10;Y5RUBhP/1Ak8n8wO9gYF2BSmEHjs+VmkaLUBPeMrw0SoSccaL/hZJbukOpKRmxT2SNMRBYQPGUub&#10;5oAHwywOSA6O9phQ9gJw2qOos8h8eURrfi784gLqfZsQ6JVko9CRgYoTwK2eTuX8sg6Yeiqt02r9&#10;vq/n+QMChD54nL9Y+IAMqYam54VyzzxUL9YhNBJqRF5l5FkDTYEVZupjg0DwOyQnQaDItx8M+PVd&#10;zvcOBvUikTRpC1DQVCy5jb/DCs8Kd4kyW+kWs3bzxbQZT4/2HLc7PMxw2vSTaqdkJD83JCZU9MVb&#10;ElY3ue/GdhnWb9Vp/vnyaqa9hQzh8K9GI0z342fGrDPksWHhKwpR+qa4j0h6DClM8eCijYIYrOWz&#10;AuG4tDj2xgXKgqoQfpE0fzcatw8yeHmPSb1ift9xI8c9Lru8s0hF7PFSBXLt8bNMDUFd5LrCGSXy&#10;i5mxnROiGa3UogcBpLViE9uC4YgHqQOZx+23BNnNdN3siUGge47oJ0uZBHZpzbOJpzbzi5qESFqr&#10;RtRTOAjEnnlFZ9eLWHhYjgllUdCRpCcOdKCu8TL86vvuqlcRPccX/RTxEC7ylQ7kG9kohWDTwu34&#10;abh2yhaEGmHniKypADYgcVPycsLt+oJPK9gnOXxTpW2Q4rEz511C2OTsSpW6rDZ8G8LGAyBbeysZ&#10;V9rrkn/I1kfPfezXYKrYY67dUcve5RVBjTLoXKPqukLGDOtzy0psJGbsZhUtEGties+i2R8fDi77&#10;tV6yxLXYoBBcKEeduTxvqqfiq/fLBRVONH6eZ8ReQu43tB2porF6eGApOm8cNNdN7md2BDf7EJL6&#10;J7NxIS9IvgwhBtqM9ydQvzjIfgWMTnG1cjDdHxHSgxAVHPkmvsEtHjpFWbr+DKxFXJjLgqHacVa5&#10;m4kUCJ8QDtwXmmW6syXxqNyFJRHOCJk7Dtvt+wRH5DRmm/x/klLLyHvjl1awtj8yXp581VgueZqL&#10;ghCWU5kzTZORxf0xNyTbD/mGCQ/TKa5QqZKGCVgKJoT/RIh/4pY+uw9wks9ct0mzOrkaQNUEJF2Q&#10;fsMRsgCiMKdSH+IwS5Q4WPeALEBUPCuxSUd40gf5OQSiSY/Jl79TspATxhDfPumF3NTg/4/qC6B/&#10;KPofCPV+kPuH6iNofHMfgzWdrrZlG0nfnWG38AgHe/hrtkbMqDn9KkSSVlXCIWGbZdt1p3cveqYw&#10;SfGB96Fz1j+Qn2gXpM3uidVqKBF1qf1yD3Biok3GQJs05tcuWXNm/1qJhA5KW2IfImMwRYbuFqeT&#10;EGQXRdmiBbfDwKOOuMT+H5Day83fnlQ7tZdI/oye0ooMq9/gb93rhIwIyLj5BdVaFjKIxO0OlM+I&#10;PPa/TBpiJ/DGVaiM7orjy92kmhAsZYe39iN6DNlspj1ogTbqGO4+FgVaBrsjikzMJLztgFl1MR5x&#10;0wsjR+/uR9JygdkrommOhGus2ciolK4yvP9QDAe/siSuhweYOLTS3ceFt3Rpm9E26O5Xgvfw4V+r&#10;bPFh1+Bwibe4OB6JYtzNMdiNv7kfT6p+IpkIrZe7QV8luotCW0lcVp6m1DbPHJxBn9uWF0D85zjN&#10;+kvbO1rE9ZvhNs/6sWisioagB7R+NQRoofnBUttqNgZlib1y0VYQ/AAvINDfp79vL9Bo2o6e26+t&#10;ICwZcn3LN23/i4GOcKCE6JRtYgEUcftZRpSjtjWMAnx1vSbfGUYLmJJcqW22VINfSxDq0EW4/WzH&#10;8Wsp6p1Dm9CBFp4XqO1zldu6E5vYxc6kdePP37iO7Zk/PsUyem3ssbEM3Z5g91j2WptmQT507di5&#10;7IdE5PRESv8PgUKtfUPGm511BAgnGg8eoY9ZF0fIfNWhFskGBvTIKnVS3u8jle5M9HpznF8Nitlg&#10;iaOdsI5w34eA1ZCK8CFYElgycmKBWHLds5T4AS3A4x3eZWcQW1kVIQDPAu9tl4iWCg+pOIzbRmjb&#10;wPAqtk3f50LmMbPI50nvYwUKIp74ZXvnicRyqAeC6Puy2yLND+wQdi91PYaL4GbaR8cykTcmcXd2&#10;FCXYuqZuzVMGUwmvlsy7v41bsfkmxeeXiszjpEuyumQ9Bz1+uT4i4zvXFCmySEff7Pi8ddT6s4g4&#10;2nWQe5SSFbqtXF7peR8/rImiNWsaYMy7BDbk80QshkzTanAxR/IxnNcS5Nr1nOKhNAol+sSSMBsx&#10;hHvw0YnFiyIlpRCsxJ4DeyHoSooH/WKMZN2pI2n4x1Dx7VuTrtZnQklPSbwHjL8wehGhTdDf1qn/&#10;9sTeoNAhD0RGihwXSiiubxiNPRk9dzOaxy6aOKy/V6z+5vA5AqfueTNkPwIfSpjb/xj9t1Dbakvx&#10;m3cVISXX7T0zQsEkORvMe7DlF0moSdI2dVqz1ri70ho2cUfSmkmi2bn05Ob5yRm2F+Xq9d+mQ7Uj&#10;n+nrIk53Q+rYjKVLi2yWDpC99a2VeNSNmDqmMLtPo29kuMFNXbOCmF6mT3dcs24bkwEVS0Xsg2L3&#10;A9v26miOtiAHyBHIjbDjpF4ub4DP/vMoYjAGqT6DxY2qUJctW+HPgvSVdEwvVhvQDqvRlgUq1g7f&#10;peOQKfU6lki1uXOVW/1D6U0iaQbGGnJ3NMpIz+uQgTGQufYU4Gib1E28I1+Ua4F/bm/dPIa7mSrK&#10;fmXRLGsS50IWQZbOoZ/JwIzVJFs5EDJLF3rtKzXIhTgEACVIqYDoVqqXpzMWCQCG3s3S/YGqu6v5&#10;k3DCULo/R7DfJqT+TEXzEtVR5jyhge10IicfIaH2XFsh266RvMZurT1yz7YdsB+xgMRMWML+Krm/&#10;MjIQ+c1ZJfgsaTC+tnPT8m5rVYbhIChQhixktWHX+6eLxmrXqyctSDC4qa4IKjVaft8hUrCx8WOX&#10;eV2d0VKKDiDz4aO2YawHuOLa97z+ZsEqEMIAL9Q4zNIFPGsG0HUt/7/cbyqlTvZsChhNQXA3awOP&#10;Itf1mdrKOqSQZBw3EDtF+mHpoJOUNKteo8r+1WgCQ8mSfU5goIxG9UPmpvyra254Q6q4nS31wi5u&#10;/LXh/+auumXnveiO02nCZCNNrOQ6+7Sx+SjPRmFH8NXyAApx9rRMhN4XzNUvkQADq85g1XJ9ijoZ&#10;XaD6tdNW4ZAU3qPUQdAdrrVErg6HNUwuURUF5Rmy9UIyri1rj/IakmPwa4zMkBUU9e+LlFxVnSK5&#10;Scx4WYhrBYhNC+YOT8LbZyr1Vg5isxRgI05+2EP+eWANlt1GlFRb+5K4Ygemh4CZhrL0NkZ8cbFK&#10;dowv9fydNIgP/r8dko1vF5GHN722cG+kwTz9qYGUvzgf53M/8eevL9Q9iCkjHbHEwDkpt5V/soao&#10;ZePeiSolGqxlevJ6Ve/BH68P04Uhqh+2CNBEge6U/mCr7m84b3Nt9+hZdi5uX8oVHxJngDpxAkE7&#10;zj788/pwvXgX6DmAKVU6TELpCLIU7qnilieEsNQx41BjdlRt9jEi1JZVEIPYw9EnWmfE0xpVIUJd&#10;psLaGLo3GFWg2vsP4YSWGE9xFNbYjFYzx33ilPg5PbWVH05Wf1StMv7oCahOHQ4xi8EzNoEXfXTd&#10;Ue6nFQn155PrzjMxHjzjq6VaTsFcaOoFc6JaPmjbewcnCed3GAC7U/zC9DIn0F1TtOLTaaZPnM9E&#10;nw0iEKUdsYVVVtS/OB/fMDBkoN/VS4gRUsaHYpBg3oAgM+Rl8f/EPErs+SUuYSx7UpWsvPz7VqAC&#10;+V/yk5qQtMBuUEUicNnv0mZBR2ALdQwmaPuHs7oSOZX8cCH4Xg7l6ryLPgS5l9h6j0SxDcH6IEKe&#10;EgVEEQFDyug0J/opUkHwMcRrvrFqxEnE0TAggoinrND0V/EUtXFydsmDAyEvSme6cX2B9lfTjkY8&#10;6VDGYFfRh0Q8/Yt5oFvdg5ElPD7De52m/8e5SmyxmHPApSMWSfHEocoDe4inWcWMyHg1mBcZol0R&#10;rtaZ/WjTDObghW/4f5LBJxzqy/3GrALE2g57NYzUxXr9wcQyky2vux7AATXIXjTfJbbNbNd0b0vt&#10;9KcOZ+QGS7dphhXKYSh7qwI0BvTJKfm5KRIcnni52/N5SliNi+LcRfpV7NkrohGvYDZWxV/t1WL7&#10;y5PLTnIlF8JQpJvAjU+FMcePPuiTV74rynyjaBSLsJj0l9QMqnIzJ0QdLTaN+y0PHr+AlySdS2Jf&#10;5Sz8Te1agVsSvYLSfI7oA9rWBV+BRxl18E9/x09FAAHUAeEs43OJWERYUgZxLhKxbQGrD0HMx/jY&#10;5twGA0fBhShcv+RrAOAy/pT+MslXDPhZrlAj2ScSfsF8xf7JNtg+gVYVfw9iLes0AV9RzBGh5Eyr&#10;r41IQCmmG8NTqupGmLFJ74sZZ4GiZSDRevJS6m17GWuvI0XNT/X6jXHst7L1r8wqxFpQHJvHk1Fr&#10;RKw8LTPxmvY3T7Wc6+SWn4/Hk+oigV3d6pxu1oq/qsvNwT8gSAjBOXi3i0oK4vmEriuNpzwsyQt7&#10;bDruaw4aT2A8vKFj80Jni2jynwcauQDPUubhrpsJTYkaTy9aE/RBFFpQQicnIQIeTxPqNLLIB1+S&#10;35NafIDkNX8Es32CwcA2Bndy8Kv6n85ZoPlTmfsteVt5oFmGNLe+rs8hHk5Y3fScuWg+ISOQ4ktR&#10;4YcYprckEoOvFnrghF96esL4hMo3fKlbEgmXJEbJizpflSsli4LsYgzg+3XNqcK8cvuxXSnxQgxv&#10;wiW/0KAH0YyB00PfOGykA2ZZRIrIFaQ2NwHeW0FsoSmh7OYNQLhuJh+a4LmHEdqWtN3KYoT8AGLm&#10;LIeu3KjDRWIe/lNUFhN1GS7ROdY/AV/0M6MFl+ZvzUSrlgmvlmOfJwbOV1disdDP1IUTUriFIsLG&#10;vCWeyeFH8B+pq2tntopzI2l4gRrPrVbvEBglUlfM4CPqA6Ohu09GmjhVwz230W6RQT25zKB+Mu0A&#10;SV0Cq0SiugrfDB3/nk1kpHKZyV3vCPJL4CNTBUYOCPqiHwTH+suRH374ZfdQ1MU7kR5FWxA/xLyd&#10;sOUK0MjveXynEELxrNfU3CoPn0usCpGpHZENwd5noba9ndPSpAsxQXUOFVVFTXnKOcACkqcv466Y&#10;6wJwSYjgC33Fx7MAAQPMj1EgITt/a6ZkIbSugFz1emTKAwW/T79QtYCMpYDW+/Lu+YLCPQpRnxnA&#10;yfeHkFKLGzEravrnXEih6nq5/K8pjAqRhG3rZP75JDSH+azYUsB3Fzpshyz3ujeiS2zF0yHKoFjK&#10;ECAFYbD0QC1tEbucpNO6d6wfp9EQt3Hyt2RNiCRgKHGdHClXQtheNnaICsKJRBTXpVprLjV7Wafz&#10;BqQfJu0CXXplmi3zVYLHzmSAS0CGKJc5PItBxJYnNBFaZGtKefOADe+9fPn4ySljH7iukEHWKSey&#10;W+RbX6xN2wlWBEYrldETalKZ+RM/n6Cma4MOeEdUJf6OBXfEECXctrj7RyTbfwMFjT0q1QF4Ks5X&#10;zW5C1FsiaUGZtn3NMdb7OrpCfeYdFpdbRgTcefDmpjfSU/nwSDE3hUnAGdPRElSJf9VC/+I+m752&#10;JdKYm5CdsbpdwrX4F1JGasiU3WvITQqEVx3/MX6q9G9TqQqKf+W1uYm4lQB1FcnJukSAwTU35feB&#10;aSQhxnTlHPFvso2BJEFC88CPu1b8C+EhHejfNFtG9Ios36mzVVM1Nz1oGYQb/Au3I20w9ObB+xv/&#10;Gv9ByqGxOC1EvqjGyCb0L8yXdmbg3yyEajzVpMO/T1bVtSw/5NB/BeTAv5GtqR8cWzYpowT+JYBA&#10;GBdGsU0zU+Nl57mm2foCXjFCnNPMGd1ifPybtbJMtv49ROE//k177xS/Zn1jXOp+JGN9MHfDonxt&#10;ixLb1IWKP10RuKR21Ixnb4GX+LuQTvQw2K4MNEbttqFhyu+PajBu5Z4L4DBUMnbr1XTLC+ieKR1e&#10;IZtlyoZC+O3i0g8DXIYpJzQYQhjsHAWUg5O1Y5NybMw2GIWnrG31/22GEMFsPkTbve/05kTwZKbd&#10;0gBll1ouHfkH091J03lptqNSib5Kgv/yAUk31Fg1zHCs/6xm5R8xU9A52X3sc/Ah2avY4p6brOGD&#10;6pYvvj6OugS/wu5LgX1LN92wkaWYCe12hJkQszA62JfzhMloYRvFK97gxt0bY+AJMw/Fcpu7nxLn&#10;AbyTb6NRqWjE2HCMlM1VoHkmgznLxxItGtQDLrelD9JcU2EAvHHxNbOfke6uBkLo4zMhbUrhX9UA&#10;6k3TBTqBoL6EklyqAmPagRStksIGtkJw5xvpkiJxEqeLYpL4G3z92BwUFUq9GsoGfGpu7ClBMG1Z&#10;DQfBHgNCjMBPSEpI72P80MMCQTCQRNZjbSjjb/q8Nt1zQsWBzYDqowZ5vzJOSsGXdwcodkNryKlN&#10;5oflMIw7IUebCxgjn7DCoXqrlxME0bMg5HQh1sy4UC+Skr22w05LqReCWx62UC8mFpm3zK1AvbRw&#10;+P1qiPRVIwyLNVEtbkNzlnqbX0nME+oVy+fjQwvhDB43PJyI+M41QjF11OueBChkPWDEMCvud/Y5&#10;ImyDDULjKQoOjRGN2n40kTxgIxNjmv+hDJDYzwUn737+t7Q7I2kE0s1gaIKdxOHEp7lkXtjIQY3I&#10;QFvReiRy46dI2KG69fSslqyGWZaeZ40Vd/n7xBDCZZxTnJCQ6lnWUMWlHABwx3IPWgFfehxfDj3s&#10;4yY1AIkecUkx2zkDaAeGRrJhbF9xObcCq1AD5aon8BEPmlSsSumBySCS1T9RTOAjJ02l34biHBsF&#10;J2LLpGB2amMsFpBT8Y2X8RsnyMp+wLMprLq5hocYI9HmKy6U977GvnTkRV/6Q3aI3zsLvuHb88AV&#10;Ii/L7gN1d1FVJscIxWEOzr0zt6pXJpjoJvD2eAn4mtp/7ZU9u5TCxtn8V/Fsj90JQzXBoc57J2Ws&#10;6kA8YgnbyaPJxtwEdMtJrglZ0kaGz9DWz5uaxwAKGQ6c+4po165ev4UidhBSxFWvuVvhV4kZe6fQ&#10;BLpiGVgF34vgEF7Dg8UctCnGoP7j6tW7rdq7jL0QzE2aMI19Sn+IJGm7erddJx2Gw2/VO6vnwS4y&#10;w0RfKQAV2C6rpJal8ave2hfu6v0+I/jZ5hWvenGsyGa/kW9VvXXe9OyN8qs36jCXP8Lg/k+Mu2Ls&#10;iwh/+Khkav6mLZ9n5zOioYm+O3TfcdmtrNEba5SDIw+4VJB+70V8I1oT/ZZGNYLLXzyd4h5TwQ/o&#10;fkmVvVQbM7E832XvjSUlNhYFRejfyDK7oH1PtEvU63jizYKaA4OJH9Q65UV2+3FLOpqQOd5g4E+H&#10;3EpLSVghGs4Lhe9iZAiUDhPLBrpAb5zUa5Oq4FjI2KcWh9hCaJgnVy49out+gdhdCltfsvY6EE8C&#10;+Zr5C8WYENWQtYSlGXNjGBeoMXD2g8Iti8DoKYE+RX30XEL525qfBhPFVdHSipybDZSNaVwIsZcv&#10;+l7gyIghnQRGZUGBJXGMIyCtj6qM2fGju+pduMYjlBJG4tvxRoQw6ZSQcMqs5+5JTVdKvKxhkXNE&#10;6UKcS5sUo8O/znRhxUYF8EdUi6aG60Wi74UcJqIkpJHqbmyCPSFoD5pRiMWyxFMX75Q5iJ9CPm/i&#10;CkMhKfqFs+ErIzGwCJDDcV9bSFCljskxrV+fyHQ0XVc8zNlZlF3k/MIhIpTLFeLdBDdWRC0b+WYO&#10;ocoVbUn7anRdaHhOSwmFdT/8zXyJIzbOFAmJpFyhcni8u74fvkbX7sdcfncTT6oHzU7+8yG1H5fg&#10;Hh3jn1qt9URw2+NvATtXsvO5JpaOd5vKWw1edQQ1eXDyy3770r6Id2eIA2MzkfjdxSgLavHu/qYM&#10;3LulDVBta/EuHbKgCN9dKHQZYd7oj3d3x3QHxfNGeFcuP3RWzPZkLwSLEquOOnOUB9Eq+4LvyFBu&#10;dk5Qr82b/fZRjqtEsjiknLA30UpP5yjgh5phJKZorw5p4E2TEv+GU+lOgAp0e8HNWocVV0bHX0nc&#10;hNcp4/6twX9Z43XL8LbgUl/79s1GB5Ugdb3YSqyUU/66zmfBiZnEYs0EtnLCJzOcbMsyhq6H9ZrH&#10;44pthWOKlzEL77x2BThr3N7kq7SezuMuUmznM3Sx2GnemMcJFMyU/QgPxgYG7Q5BpTWsLbe4ulQF&#10;HFUJ2iwnS8ld+YsBMZeQmFKpFaQZGJUxf+BxoqEglShWNLStKUYPXNWOo4kpu5PXUfiJXhZpuiwq&#10;cDm2XkC2yGbH7L2uPHTJ9BQvU2jj9bqec+VHGcoKVDqCODVeKkyRFo6kqYwcNr+KAWZnVLzZ3Ad1&#10;Z8CdX6Ww+3kpFJi1TpuVi4BcHg+JHTPWUgn06PpDIsDGwpV+V+Z+93b1zzyMw+sijhPXz35h+fMi&#10;rN8F1LOtJ/U+2dVX/NAmy+v9XI0B+mFbH6OAur1ZUhEaFnivEV8LxWmoVVPbJtp7fxdqABu3/iLn&#10;X0giH+CseO9cH9ceKrFpZDgTblO4d/7q/AYh9TZZ3t+o/uzvTu7Lj2j20iE14LTQmpRUxNuExu/1&#10;NME+MBDTETEV/OOaSd9nDtclDY7p36veXhAnotwBJUprykbDCx8jg18MyW0wJBFZXQ2i2jzsVRDe&#10;qsOikpNR66vG55DGT6mABA40Wtbfc9kUcWjO0MkzoGmn20RXoUhhU5scRro79pgJ0RtxMxqTqFsr&#10;ZjNNiX8/E562hp6zLHnvsAp4GIgTXGf3Y4/4+YpR8egaaki1Il6peHgcXYxvsWUqnfErnL2/Uz4q&#10;MUnassdWtlBYErF8dJl/YRVOGChVTla5hU49yfjw8kmVFt2K/ujmSwL39MCvHo9dju6q0mZGL4/u&#10;P3UwGzuiSBaq6JZlrEZHl7o8lD0NSnWqiZ3XE5ZXeSxlm9YdF8Nzbye60OskE0VOFmNMn8WQXzsx&#10;/dkvDTu9BmrgQETEWcX9XTgKdpIBKrlcxQGP/M7NBGeVaMoGAyCKXzhoqIxKiEV7QYoPBwOXeY24&#10;UbniFM9bBA1xylLcFSPyd6Mc0f7IKGwVo77B28aiYN5bebo6MlH8MCJ550WcUgyIGz74GWKt8gxP&#10;VBdDlRJejNpAXzeWowEmI/oDA1IGwk1qlC43O3J19NAb2aqqhSde9y3eSv//unPnEwtaiJkhE50i&#10;0m9hfxWdq5owahF9bVlTXcT6cjXfqU/i2FS922c+VqUzHj2VKqKGj5AyEl5lXjY25XinmXIE0MrB&#10;RnuARjnnwPIs1B7yhadi93fXNxHM1OnKRAmuInUCmgAXGdQvIwLF3NlLf0I2QamwEgj41rdJAFDE&#10;bXJK9cLzVqb9pIVgHFuURRkEr09IuETwjXBuaRo5rl1waFEuK1gI+FnOAEk6LYQQrPE0bQuBn24v&#10;xoKCR/Yj1o8EhZKzWYiej3QEjUM7Qr6YBe2EssPyDJMKmC7JupGt4bvNpqwNnelCDaGSM0P7yf8f&#10;TnSN74Tp6uAvuDBQVf2kwFfb2PBdQlS6CZH6SMV0sWHMYA19MmKORCBjulH1frTwD9yZrUp3pqRj&#10;ukBaE3OF/wIz3avfJP/DqRfC1hoDWMjGfKrCCDPDCAnk5F+zXdBj/GLRjeA9q8NyqK4yoDCceY6E&#10;hj57VAbpMcmHM8tswA1U/lA4lYEreRE6Qieev4jKsPYeIzxVqWvWIQXrfst41yONTp7qAmwQE9cH&#10;zzPNlAjP4bjaAPO8Y/4ly9gC6JUR+y63DTJh8jUXdc3F5zaDyVZ6JuF9ZWDv0y/IK+N3cWUGZeCC&#10;1W2xFeswpu0ZOClOK9EeEsUD6C8g/jiG+DUDDDkZ/Cz6CsgH00cKWCNhVpeevgKW9QswVfXXkESD&#10;2nhJ+j3MIJOStLZjxC1pD/XapZJte4fKjdK3ll4soSGlQsJ7lzXMSeBoECXlkDtxCcT6/4AzMfk9&#10;cT+4iGxBsSRr7k8scNwnAFmPRC4fB3uR6jORCUaEjsE14ywsXdRg2h1J0MHW0I8JvmmGyVpjaYWF&#10;w5+PcjR3QxFV/q/vBY/B9GbwN+JuPge2Qe2q5Fm6kTm1kzFizx2opHwZm2uesi7tIawFJYrzqsHU&#10;iS1LUwiIN6iycU4IhujTWNr2klmmtEMONVTFHrmHhaZ49UnnY9hjeMOd7JS428ZzZD5FdT5hOl+O&#10;2xtVhnZ8kSMOVZb0Rfkw8ITexRVB2Tw6yEVuH2AVKt7lczFO5uUCJL1gw8Qg3Cho19fbbeKlsOjB&#10;M+X1hTkF+ugft2PQFeUvqLDJPPhLB/H9PZizKNfDao5gmu/Hu/K6WyzP7/8CzaedaV1zA5eOgRp6&#10;vsmZBV4ZanMurJRo8oXPjL2YwOPb8G34NyWu5xmlHzoySl3rr1eBAhZyL13lRXMTFlADYZJwq0Ja&#10;XD/uaJN4aveETW5bS3I8NkqG88XhoawIgEh5wULUUOu20xlmKhOTQ6Xs5e696fnPfEmrHwBvAONZ&#10;z5FwgnOWZOXJApqkEQX67FVp8IRHPE+CgtmZD8hzWWOMBkp4YXYoEav8/pDFuNvOnHfK5cTANd29&#10;mnO02J1SVN8Vw2ql0MRKp/JQX1MI5QLrOy7vRlNneN8lae+6icbkPvuwaQtsKSxGJmpgSzpStq1S&#10;ItuSOXO5qn++oGPStcnxa1yN/F2DOBKKXGhVPhjFHxMxMuZ2G3KPCCOLMDq3JFFOyjUbPg0xBwEs&#10;fILhuiyTK3m+IxMYNmuMwV9gTwuilGDdsPbtgwf1STTmRscDI3HZrF7Nu5joH/VKGBs+OkjWrRb5&#10;C3hqEiQc8Z4f6TYZHZ399n3j1hY/cK1bnPoCp7NhFOIA5rS2cxeQ441jsm0uIRVqVMZhNgG7Wza1&#10;igppyb3remBDZ1/KA9g1tP6T1ZhVJ5YEpUrrYLX3kVMQS1bu5owfpSkUDgrkOfW/VcBHOezHFo8X&#10;klmBBw+4KLgnz8JpDgAuFZ8fuMQMv8KUZUcMMon9keU3YRsjwcuQ41YGenOkfpSjkVWKjQslHFLp&#10;W4OmJ+cmcHqN2qyRq9rPrTxcNQ0Ov5VTwMXo1hR/YU5VODriTYzC2ktthTaCr6kdQetQe7pXTpZe&#10;bY3ahqnIVM58ayq7Ldge5BiHz+V7zJvqg63hbzq5neE0j24/DxglEcm5gKiktGIPs5o0FsUQ36c8&#10;YAZFfAlMtRGR9b9oOKtF3F1uP/XDkYarFBvY2o7Y7bJTH7b48HA8Pv9GUyyD82RlP8ldoo9vtOvf&#10;jC1HqsGHIF6NxGw0HtZNgFDVuOFOBZ7OKEfLrBbvXuMLyo2r72yoPuSij2878emYUrkPZ7eIE8xy&#10;w0Bx4YFZxFKWreIHfqnseRkK8u8Kv1l8IdQZiNkAUTFNQrlBQIRMwKvInmCfPBsE+gG6PhqApSBJ&#10;G3vzCpAzY9RBCDNF9uZa8aCxwlZ3AekD4APIA0ZMsoql1ZmkBXMpogXjOakFg4pCsFRckoR3lbhn&#10;NWKeKrFiRBFIFHwPUeiZKAQqCWURTTBQjlXGKwwUIhka2oWOIiA3jSAKYVIMi1hX4xztOobD6lge&#10;RBGYLLQbjitBFDupiPoqX1nATJJVUw67kIqalf2MECzv5bZ1WooAphyRkQkHJ+BD+pDY8lOhSxG4&#10;LEqpMpeG4hzLsvHYTJci8NeNWOYwUx61yMSew3+KwHlK42FrXor9rEmWRWC8Tqu4lZeHbfA2MU7W&#10;Ly94Hj23qp5idimQTTljnfUqT4/alrJtC32qRFV0Ha40ybbivhfCR0wXwi99VEQUj9Wdl9WCMW9g&#10;dObFmzUYWUhuLbdj2eQ9FYMxx6HgmLW0HLMTtMTWIV4Ib+1cs4stfYNhmCnubeXA28OT68eCXgTO&#10;qoljeY9389kwe4cXG+uYUTFgs+Buf5tI0g4oiBcDDCIxAAEExAs3kmbFYVRLEoUiypzVgkE4jPGw&#10;KCYEV8uCgTd0rI5MfmI0g0IkeZYyZAEF2GrohHBIsoZkTnIjnpIF8tbJ/ikPSY4k2dDgK1V29bnD&#10;merlRghShiT1t8ymSlxEIbyjM5hXhnjjDY5NeHUlLxQD2qxpMyhHCGUBXt6lietIqEIZ2NBPVpUp&#10;l0+yXzYtW7qJHd+8EJLESSn03+VR8PNLFBfJJs6z0BuMH2Y+sVLCJBTCX4Q+eQaG95TxJZlm6aD9&#10;GgZ1Ji91oQ4ZXg2NwRGq1YYsZ8SweZNb2aTmhkoQ8SUb7QmLlgNS7XYh5G2qcnhEmXzxxAyFUEGj&#10;oDZJIZKkFZbVpKUQsHnBqGLh01J1SoVw1UEhLHXwaRLDPyul8dsIVns0hETNW14IPpkaP3/siwHp&#10;8tamIiH7mcYY9pg2WJ0ohFFs3yG52qXcT0KIePiTsSQkFEJaqFCurmRcp1Cxh9UZfFI/IWAJgW6k&#10;Bu0nhlawr2CQ2K2fAHv9QJB5gtOhHJ7TFEpb2ZQQ0Grf8jUyYkq9Rt2veN+pCKX0C6HGrUhW8rnX&#10;KNSbGFXMroVwl7tGZeh0sXl7vKGUedV8KklpczEqSuKQ1OslhNI0MJpRDHdoIbu5EF6v+zFflh9a&#10;ppGsKISqMsoMBhWKgS6Ffv+IXxfCIEsFtp29E8NJTm2oiVK6GrEUNMkOGVawM4M0UprMGnoa2ZAI&#10;mOnZb4aEj0uhy9OS8Jb6Yhj2C/l2q4yvQ/ir5F0MdeXoFwJejuPrk1KmhCXnoRS0fQsBR+daF8+H&#10;7tL7mlK0EHBoXOm0LQQpdNEtrAAnINjf88tyIxrXxGMhUP2pGGmcJS7XYhjLHCGnEMZSCs9svRy/&#10;Ru4uS0oh3AEkaJXS7J8lNBYaI1Kpl7e8RKFxva+FxvhAzdgtvNC40sPwDTuZMT6fIvDnIHmNzFio&#10;EI/GF7QIEIpnTG48ZtyjJGeKgFkz04zoUpnUAOUkzeTUGl+rI4ZWhkk0eEKkeudGqLBiZn/PKO9S&#10;Xd92FIHMNqtvZeEvq5mZgs0WvSizhPlejqnWGbW0uZbN85eyvL5sx3HK0zzDtcntDi++u6f+tXzp&#10;knd9LCV/s2xadYJl9SNBuwDWgkbFtFH61xPLNBo65g12EiypVs2qlT1pz8oyMVDnM5Ns8FaDubaN&#10;SDIzx2UO9eijfdWYYhmZzKEOE6fO/q9M70yug77LksxiZiZkeXQkJ0YXvJppkkOX7j93afTFJjiH&#10;lWbJyqpqWra+qtTy7kJp2cHO0CxHzCpVYih15cwIx1W89JmJjx15rxIF8XObq7G0pGZbMiNneRa8&#10;59BSBFyTd8UmaWd4SjobTGaXdkkWszS5Mzmzs71+ljMmZXdBSzHYXcnbkbO8LMtrhZZGVnk7mGDJ&#10;GkxlRMCsCBFv6RI3W0xpO1YjqaS5criW+bJ4z6zdCxsE+dpilJTjI7IUo8x8Dgq+bOaxaymn2QRt&#10;tZV/hjhZ+UxCcdoHzByG1KmzTapQvfZv8Idyr6tZKWW6SmjsI7ZEFzoxhaQTmOEdS1+1c3KUeHYU&#10;n1X18kSgz6w8GR6lnPIKrXbDv9nFKiVHqnJcns0kU2kWDOd/hbbKxBzsXFZakK0kYW3ohFzx8Ykk&#10;dzLqTSHacjbEsWbJLJB0UcysJ8qxEztR0TNNypyFRjGM1OQkmbPKfVhjXXJnxjm7zCGzER+WGeHN&#10;mGGSyY01kqALh1vEc92PUurYEb+1I9lxEAP0zNIsPUMh0Nxv5P7ElyVWPQXtkhaMngUDKRjue7Mt&#10;GO4x5ybV41UK2Qa1UNKH/10wvLqyy5wF+SrXehGYS0uS9zdqyenD+gvotaqLQGFvepLzlAqhaGaZ&#10;Pc6FMHm2VqB3fZ1cd5WiiRNnLs66J7V7hkLdxIwpkyd5aBF4vfCS6NHbkBQ92srgWQRO8vw7n07S&#10;jHjBpc5JLk4Kns9CkLnl6mGZWpwXjL7sIwrl8bgqQd9YBFDeI0HTT2bcpxDMF4xjZZxmIYwkzKrK&#10;HPbIOFAywbtgOK9cVCmSGE4KYX5BnVTSS7MQEkcoLxglaTns8HLY17tgTEXg7swXZAkX5LjaxU0R&#10;uLOSrBxXcr0gq9cUgQqwF5wZWg2FKCeTMoWQhZbCC8ZtzjojefKy+6FgLxgypVaqii4YugodnZ2b&#10;HPcEAy8oi6F4LhhFTL92i11sC+jEgmGFVrcFw4MpAT9MkzEsCih5efKjMTm7AMlOaDBH7saVmU3m&#10;lhpWSDZSNabONRVXcDVUQzdVKvlPeJT553IeNfxA9zvryMe3D52hEManhUKJ8uOF4SohFppU0URW&#10;oWYDwg8K4UVDJQl9aEgI4yZBTA/ZkBiKQzYjF4INiWE+JJ5zK1skdvnyfyx/3t7PXaLFeCMa0Zwt&#10;yyotWnDH3JXcFkgJE69o5EKwHnv0S4/jpAmltFJnP6s74jOFYK+rGI9Y8gxcrLzYtUhpySzCw9dI&#10;ItowtPRZ2m8Ih4RgNjopZYFvSAwmhUnyYdaRatLQSKlzuQ2bnN09q3+WhToUbPFTRhsKAAJY8iZ2&#10;FrqP1gjaf2PjwEluZqmz68k3BEPomiZuyZ4nZ3MP4/9I0kVg6qOSrc35xfPIzd2MWN5l5XObXSky&#10;msPKlCDdfSaN0XgEf9sl+ebl6Hlyf5vTycWnFSW2biWldOeM6L7PAzoLBtVSQnzbE8TWaRn/dBGY&#10;LJn6MPq47YthuK1LOVf9Y2f11F3Pkmn/fBeyk/pui8D0zDi3D+3pHCUJumJzRoI2ZS15exhvzwd5&#10;9G2FYzImKbtWj5TzbMEwyjIdxydVO+veQycz8gtabCNe0Kan4O+ekP1fds7SqU/NklU7CtoWASn2&#10;z+KtzizZ41qldtqE7HFli4DR5B/r2K7Xfus09UqMhNDDbnPbe+XmxN5Zreg6dKXQ56TXLG+DYc08&#10;QrPzpM3hmUWgzMhkLFbrXAZtm+FJSTh5SyuNpe+5pB+Xx2a02HnS2Pl0aknM66/ytNs/DzMzWwqO&#10;ZJnO9QODhvNP9oGUREOfsU6s9ZwOd7Lcpe58rjIiXZ7tYuLzVF1J3UBopGxWM2XQY7IIUNZQehYB&#10;o9LZnDeYK63r8RuyV00GhWoRwNfIUrQICJXryp8mWbGC5dFXpq5aBGqzrGto05EySn2hC9VWcW2y&#10;eqcFS8yC2PLpys+eZTrVk3QePlPGpjYjuRH5KC5LVtOEyJYsX0sKhz5lbJc2cRmTXE4p181LjaXH&#10;4tdX3zjfMaIU++RvHWJ9HRfrTvJy50e7zuKqwSlSlezSPEiVly2GuVL9kis/qWbjWmsR6Gg9KkMN&#10;bqgixAsSLx/fjccCZ5oOdXrBOFbMjnmryoydLUvcO3vSoeB4fMEg1UqLAGVaUT1fe8hkfjL9qUrO&#10;ZixpNfLn0GXKjAlrlXZSV3nZ900qOdefYC8dd1wmx3wnKT0mV4sO646HN0b2SMevjIuJY9MeEaXG&#10;ns5njCbbocrL1HwyrtsKa88Z0bLql12WVuYKjX0WV2QzVoo5g1N7mcGYP52BA4ZRxmoiwCJgXAVY&#10;yWFaAALGHDBieM3WXuYqBAoYbMkttLMWQt5BpeYpdhWC/Zt8+IJR2VFsmfz2ibNFrgjw5fOaUs8l&#10;xwrhKkQPRkkIxQmMhi0E1+cqGdsGrhwIz1rQZUy0l9h8qKSoQrhgXElOP5570AdZQkB5BZfSu0TA&#10;wXiWReBHFXI1GLbYa1wJwYTmwXgVye+ToBDqwG43xZW0gwCFpkIYDmZaFYye1MGwsgcFo0TAOMnY&#10;IpAOhtnBSEGUtsYdWCpLrDqaI2QmC+HSHOSUg3F1QueiisAwC56DgXmjFQESOgeZMkclhGEHMueg&#10;zkGNnCsoFMInMJcIcCCG4CUCIAJ+JAJcIxEwTiLAZNYjy4APiYCUSkqiLBIBoyQCArAC0gJEwPj0&#10;xHAnNiYE4Nu3EPKynLcFuaMp65di5pbg2bUgWQjpWgzYdArhFRxvOrMkhVnbxPIoMy9RkKtmNUma&#10;Nw3oU10IJc+W+Jaqt4Tmv4Vg8dU91Jb2CH2UXLBmsxicZrrlxtpiKNtMwodcZDE4ZZ5C+Lizk3cx&#10;TIE+ruQXvHyKwWXBpiDz0Yt98sqmGCq1paTPnXTKE0dIIQQDUQwm/0ioBuu8kTwvhry7T4wwD0tu&#10;fw53tAuVQps6nlRdwPptQy/TaSHgwCwpFo1oMdz9vFC0ez5ZCMXK2VJ3meOsUwyHKVbETKnDYRes&#10;bIqhJ54UAhY+mEwxTImd8QQ8KY6mEDZxQN9JIMQA54a8QunIoM+Ohl9hisXqOnpWymzM1xZecna6&#10;ye22EiqvYAfFMC+TMXyaZKFNQwvlP5Mjy0L0SZ3rtkpaZ12rcu+CZVGwMKhBuXGnJJ+3y4ozr1KF&#10;+RQCmWEJXd6lGDDtwrjps7KUk/Jikfg4WKbQ6MkVg1G0GGJW6Gh7lWfYig3FgFh4sUqLJ1OIKAYq&#10;C5UmRVlyvw5lExxHuTS8ofxZ1qtcW4J+fSHgKI3YMLhgfvCmQcuMmJ2wYrsY3tuFkOOUy1zK3XNh&#10;nPIu1y0Gu5AtmBYCXY7wZzsaaguBXhOsSy9ZfJdpLFalCc0IaCX+3RKrxC6llikEOkIZEsLo8bJS&#10;DIMoqVDsRvvC4ciSu4jDs4QIbZcZDGrxC13BygcJW9jL37TBoLYb0MfhohivZmI8scGRgnbBsTU9&#10;JuMRmiEbST9NcOVMvvyxJYW/MBb08NSPhqT2S+KFcd90uhiGBOnC/OwZ0sh5P5FPhh1uKCc21sNa&#10;qUQxoPzwUAhCLsm5Q9OAL5R62DmShISC5cdJQmlTeqNHkiaJYocmdVRmN+Qx1Bmqyf2yM8vLlQWi&#10;y53RjijuqzClbrqjXm60G3erEV0ZpBYlrISoNNZYqloyDgBDECCgpHDBJBCNSaXzvXPqARSAAoJI&#10;FlReUDANhUJR6YxCRwAAAAAAAIMVxLx3inK8Hj6j8qjWmEmQvDVLd0gkRAHj8KTk3WFSQ56dcKy4&#10;4YFH2s8QYRjct2ByQ10cnbEGQL7kYvboPRKvBiwKlyf4LaBygP7AILe3MBFI/VPIHCdw7xvtCSln&#10;TtC7jfaBG12zNUKJr8k/clcpR4i/AR+187DRsr5I4yWk6QjD2DrNihaUFamYYEAQ5XthgGhT2AaP&#10;IpZiJpf/M1Zwf13lMpgHtTB7f85HZBdTlJ2RyxN0EDjCrhFUB2W8rqfUoZGoOy4G9mt8me7ZXJDJ&#10;xaYeBgjaSwQOuiuGBEdOcuPTKM70MPl1d7FwAriLMh7KFkJvEFWzEkUZpYevTY+t4q2XaCb/h86w&#10;V0iZLS/kwOwkeqx9VjC7LS0Yc+en4fr8z00y1gVrhVaCdacawwZguNqKyY5ZT2tBm5exQdnVBJAh&#10;txSHRUEICxEmEPD6D1Z6dVXno/UwaeAFo+PKzsLyUWOb/UDdRhQ7JW+XuCe3X/tE1y8+GVwosKP8&#10;XdqvLwMoLs4gsvtmjuDqimQS4UMg5AeMos2gNR1+IhhQFgXWkREn+lCkehHH+1pUnmIQ9GnlV1Rj&#10;xkEtAEo0AOPa4Q/qcj27bpvCCLUfnEJmKno6suTTdl9wAuHaznpQ3JVjmRWOZT6+D8HNZTCJ4hV9&#10;FumVdhbFC/Te6Snvm/6cB6GXZhk8+50hHbOoPAUHiR62MV7tKAtyeh9PDcpghMqH7zOQvaO6SXmF&#10;7uhp4lUHliKUClc5j3ijWiRrrkCK8oY596QNGuu2M/v4Gw0Xii4wN52WyYr/d+KduRdzjQ50qWE0&#10;CaGJgSTCA1gWvXPF8M0LWJ7Vo0wf2CJEzZUPhm8k2FDcf6gu6S1yAR58PVkvsFeVwlBmP6yHs0Ij&#10;hQF5IxQCQqUn5EsnC9ktAkV+whty9QuA/XQ4mvmsGjEcOR8JeDLURdw0bL1L0NtwjDWFM9di8jVP&#10;qaQLtPg83tI5OLaQghiC4c4A7ipMFAWbDqVVY8fX9qEOg5EcY1cC0O1E5NOu/o845fc41Es64lBE&#10;mnqQXx9ULdzBgZS89oIFNg7MRIHxFMAwId5izQFjrZjJZitpDcfAXGHLqa2s9ul/F5VBze2jYDwx&#10;cgiWGR4zqoYDI1jcGl5xvWB9m5rALo/K9tU23tHvKkCHYfTF7HJzmB9z0YnceExtQmkvbgkLo27+&#10;Q51gsKRcowX4MXiHVl66bR5J1jseDR+Di4k9a2UiuFIagrBwyu104RUNoRIWnFtIcIbLKyPlqZ8m&#10;ladRAEGDIpMr2rPuZEeyQFX4g76ntES+zgMJA7azU4kBWIK+73SikxVgQmMKTMGbRjw4+NfxfPej&#10;Vq5FPkORX/jaagsdIYdAolMBgRGEbCgFpuDkSd8RLIGA+C5wCHpCfKIv3bK6cVCEzi9s43hi697D&#10;jkfSOkTUCCRnNZy7Tz+eLbAgfRm1Mee+qX3Z6goJB00P/ZR33K77AId0kAGB3hbs3ov7rvKPFSuZ&#10;YmzlQMxXFxClOlQDfoSdKBWIj4gEgckvuzc73wADD7o5UqsSYIhSiBSltzU9mk4bF4ZF3T01Ip1t&#10;cBciQ+Njtuf34YsHpgRoYUDQhDpH9B4i2pORlqwGDKy5DwACGeLwRy9BGs+kLMTTVzNASG4N4mqT&#10;oRi+J3DoPIinomk5Qzlhg0byfF38NW1WXtUNrosBfCEhanKNFLHYeSLhaaEJYPcFclE/hWfWXN1k&#10;Sxwo1FOKXi6Y3ycrpVpIjl1DyFRiX6ACHUPZMepw+bdEE0M57fzd0x3tg+MfjoBKYPiH/+IQkCE9&#10;p0ke2dgLVXlfJK8iKllnM0hQ4vcfrG5hepHtoxC9LLQUJYGFyQzgzt5toCZoA1A3MDE6GrVw3bX1&#10;JBnKE4wl3IOzmICXuwNOqTZ1Yv/tQtoBc/RphBAkqRYLj/Ni45lI8/FQ+CP6JAW9hhk/uHOens2V&#10;p3oWo4wRLP1sRPsgYDHxFlwIQT3AxtKcujZPCH72TuEGErMz4KqF2GrELubTvH+ho+P59Rh/7DDH&#10;R94aP+gPZ2Gp7HzRmMKY10e5ePDB+JMpMiq8cz+N2EL/CG0kfmzm4TkYM0B8plZcSF4hyTfRwpwO&#10;NJrN+1g+25acg33tARLF2vctVqcAj4swrCDBBliQZWHyK8RXmlMDfuO35hNhgTSxmFz6x5M6F518&#10;jqmqpf6X6jYDAwCyEq/WoFIfjjLIghyZdtGI62lTGBk19lek3nGX2vzi7SvkV5ATkf0a6NzprtdG&#10;pAhkXtt3MWHfkowrc8ENv+o7PCDHditMImppzq+grKEcOBFXWJeMVsT6hwFhpsRsXYyUCMshnFBM&#10;9rBhiXDEpAxSCOqFEsCP0YEYBiYvJfoiY44TEZn+GBj8neyX0fUFqnAjfbWYUiKP4iR9vXN7yFkr&#10;WgrH3NDKBNGkwEz+pfqKMdu6zDC5Y8pGEFmbRkOaY1QMcmbI4ILyyrtDTiMSbiNY+duGv2AxOxV3&#10;oM4KV2qp/ZpoqHv4alQ4arRdEB+AktDbuCMAFzXY1O7+oaEsdAubYrUbsyyb5ULIDiMsHhFk01oZ&#10;4RxbV0tSHuopKr5ANP4+Y7qewd9xE3TPwajo9mCU2TRsMwRJ1O0iae1LB33vH3ixigOaX/mmaJdz&#10;iN0Bgxn2S/UVY1Z2aZhC6YKwyHSHDrW+sob3SOylj0Ao18/KkH4aIB6AazPJpy+rnU69wOACbDXM&#10;iEkRn1F5lSSZwwTD9ZgK3GiN6y19hKCtBai8qrb0aQp4AY19w/5MWUvJRDjEHpKn8cosfJAQ07k/&#10;VTCClPj4oUbJxgb9W4AiL8N+QaSBT6EblAunFhwCFTXS9XbZ7I2pvN3Z+Oohxnle+plhNgHtDWm5&#10;t2GXCCXfHfup8MOmWXwUSYOcIkPsjllCcmnz8SWB+rgRyAdchYOZm7T0hsEHWdLBPxc4Mudlvv1X&#10;MOOHlMXMBdQrCLs5i5+GVP/I1kcYlFpNoMMfkA8xfP/Dp+DArUbD5nVf7JfByrJEDySxhwzJWccy&#10;co5Ms7rG7J5yWkileZ0vq0ilBbRUP7B+BE39xM9POKIt+OIcMWKBYMjpGWzA9NKgmpKs5gCyrLbG&#10;gwFkyW0ngGH+5zrGbZBLZF+lirjMZBv/oWrm71ZgacCO18R+EyGAgQm6egQHycdedv4GTPl6SQbZ&#10;jrn83xs9t1XMdkFW4GbkR5dqlYgQRykU4lgnOTqkEUejKLJM89CL2Al+iFpt08KrUGeWyLOQCtrM&#10;pgy4yCvKrkOYD2yR5hsNESUG1S4DyQa0TSpugEfGKoY8glQF4Yx161xOr+x+0cScyB1aJGYnD5fJ&#10;AtOKSs6AbB7/0yd+H6LcbSljOts8oxEhDOFFgbLfhlmEbfmNIghBs1ZP0QN4TZZFWfX9MzFOxjEC&#10;fkZvlFEZ1qZ7Y7rMqWuN4m5e05KXG5G9XxRxpYjVKRHEA6Jxtb7ycfUAsQxy4YPwiLHB5jPilOEk&#10;HUZivvRJFb4ha06eKJUmdb362MBA56lWmXsq2wwTiFs1/lsm9bhSopdGr1lQkgZ4SCcDU8+5qwD/&#10;slehdccfIMpmqxnra3MZNYQ0COkLLmxrZIHsRD8IcI5XidagExD83mA3EuJl7E5JtD6o9EasrTNi&#10;dFBNfCE3AxMjy0YXVXSEKejq4Gju9UOQEdqCPwosc7AkI7Re+KFtc82Lfs1VYVy64CPNZ3Q4Y7gp&#10;wQ8sg7et9TGOkmDGkaUMiU/jN0CFFNowYMdEWkxcxBG3VEfhA7QGUb+/Zxe62Z66k9e2xo8/nokh&#10;hY1WQUm3pc1Z1uesHbknhI80s1FzHnGks6FpxK5C3eQf3FRq3qPRAyjfiBncTmZCRKDDNxYxFB5S&#10;9Q80gZiOWtwi8fWomKvpEGJU8aGcEnJgZJEMBz3bInrrpwZmLofwNCIwo0eEDiPiroaW3PFmuehU&#10;R4tPIrwbEsfFQUAFUw5+PrNUVL+DOkzmFMkDpGLj7sPcCVjPeQwerdrQ3OE16cOZCwYjGVRqdD6G&#10;etXMKlVmmOXjeaNuy2SaZJ4Xno+VGnaT5o4N4+eQOJq4L5zI7wKJThEtC8XLEHrglDEHKVlLvnV9&#10;wYhFd2KpBkZV9HVWSMUM7aq1M0dVnxjWPi56MJC2NW1OOZzF0gDJc8gbQBuyiz+5J4xpsM3eAdkj&#10;c6NEQXwuPwlGyQhqjVAe6ysxi2tiGimeJPqdsX3n6YmXWcWAGYokh8TbOptX1sNZLXLoEFqknE2Y&#10;HyL+6faeglICyWTZGxIxGf+sbzaGsnRRdySlkePhIXCghTVl8mdZhR5hjuX6Q0y0HhyQytZnLMBL&#10;rzghjMs2N3RBSI2tdVtPmbFEykDYKDI7YixBulffbYiyZqEQvTiVLJST2jvXWuwQapHKa8Nah0IJ&#10;yLTBhrXBzlacNF/YUVpjGGx+W6G6CkzY7ZGRk52eyYlIhShBjVA9MW1FiOorhSq6RBHYSDYRbJpI&#10;laVSalANqsAINj2qoSKO+6lhxpWptUAqjCeAkuJIDZ4zn8uI+Ksw0hX+sjubYFuFltlBfnw00eo1&#10;q2RCnmh39X3TkQ9SI+/ENMvB1ETLlbHHoN+RRB9ikw7lMlxVusvIAMugd/vMmxIZ0AkYlSPwrIjf&#10;gYJcjWOErxyqygcrPPr+spbabBm3pnLoAknNQxtJWhMbKY6Yssaq1sAnCyXvYaorjfc0ssTpcRR/&#10;WbpuxFW+3pEKpGKyTIRQIlKL04FyMyZcjjblLRmipEcPY4BthTlHbahEj4FjnXna8Q0swTBH2ELm&#10;+OqbrAG5zYOCtKPMzRjH8DsZux81WS+f1SQcBT7Nsl5DY0L31UgHS1TdokSCpZotOYv1S45H0m6w&#10;iCIkmqwLl//g+xRh972emJO/JRMK/V8qV/zNUPtks2Rkmkw48isgxcWCtQoxMOAsBoNy8CzxyLP5&#10;LU2UUWlKACCanNKcFKZslf8//QXmwJDXVEQW4lEcKEpFrMxmEn1cQWdptq+mMILXIDHHRyyHh5I9&#10;8YKSKBwZQ218biSyqK6iCOZ8tkthAtVwxWRVY7wwO/LBCLOPUj/FeU1awp2hye2EN2/Olu/JgVZV&#10;6GSo04uCy8EVNevTTpZ9a6KYzSNRhwAJT7MSzSNUMbC2JMRBIzMBGNxJKnJVDU0ca0mcGsm7gplw&#10;uMU+8VW+TBbUASqSkR+QSaCNv3zDODzNXi0ow15p5nEqbv0Egs3MGmdZt1JLTIUsfWSR/agLBv9x&#10;2hXXqQSB7xFahFunKdpvU6JeS94Rp8TMwhHwweA+0DZqexrbg9mRFpMkqGRhboEehGiHxE7u9KiL&#10;XVSk9W6nzcptVzPKJjxzRfKEGLzscxljBiMLANRgOSy8tiDSmnmobpeMN0zhGb2GL59jRNpaaph1&#10;xIGQV8HsV6MvEbR2Iqj8ujv1OHlEJAITy1iq+bcWKZ1lCbtsLhaLmY+iL6nWwEkQHESCmUucIlwC&#10;Du/U+UoYOYbRunG+Es7W5Xg0O6RtNQ09DIno1yrXgAJuoGMa5DdNngXEIGstK7Z2O9dWGpQhp8Ph&#10;mKm4Iyd48u8Qa90fJi+i9dBAjcpDI++YRhe7+RIvP8SOrtfxhB4C9RWmUnN88MZVbCFSIzr4UKH7&#10;AjO0X8Jc+uz5aOm2BmQVnJWhGK66ZQxi+gRtcQSQ4daR8iJwPE0K9gIJ03gjk9JJWbLI+j7pjNjA&#10;7BEeAtTLr75C/bQgmbZmp3U+eghYBtYYgADEDVDPjBtqkscPxNO0yEz3ExMCd3NYTNr8sfzA0n7o&#10;rG/b9JoaoKARQn0MxstIyCHmiCubZyKRF59k8AuxTsdEQPdYT/povBqGJrVpqqSpgPJspJPvd1lf&#10;MJPnz3exq2Ya942Xju3LidXHqY79x5y9pkuuKeRCvpwd6yZUeqCRdmH0yI68hB1NGBwEAPpofiJY&#10;dkxKV2guV34p80fmy8NbbeHhG7nWU5CzlImICaUFfFAtggsNP/MraJIOupPwwaTyTJ0VEbwWBzAG&#10;jORe+CeSGB1dpVfWXuztwojNWvyJ5AX5kDXs3gyG5OScix5o9ZAXhEigiYU1Zmkt/F11spNlkroj&#10;IDROCJCX7H0ZYdj7TED+OFAuYaR/HkH86VIaBu0hN6cIGDqs5dlajQm2TpEcQgWEicLZl+EboTVG&#10;iMotu54F0D+DKt/sm4EawRtYfp+T45sOENAy/UUPKlz2pBgT3xVtavq9ppOjxkrJMAkSuqPB5CjT&#10;lMhWloZFGdaBbXBDlF3KmDcyDQlAptmUEY7smBoCIe/i8Hi2yltoCmWnVSiYECN1TpGMKxcgEPzs&#10;FzNHzgHie6yEVoN4Qwgo9EeuQl0GcDeJoZsTPONZ2xizLUvJmDAyDslC9rMNRrjImoa1uTl2yGeL&#10;HKnslbuHTqrUDSYeBZ7+k7Ac4KNCjjhjVINpJBA24M30eQKCsPQoGRqFrAi/NSzARjxQMEYPGjFp&#10;y+qObXajzkY6c0cCh1iIbzZgIkY+bMkTboydevEIMUmPQzTtbUxkvdNOPkmuEt2Ip/BSPFiCRWCR&#10;HjHUMxeeLwaGANghFMk/ip59XlAO4h9dLag9NvQiWbUNtpHZvaaS+UJSPXRIwDpltByZzAAv/Rj1&#10;/unr00l9W+a1Xq6BSRBPbzWO6p9vRF2uN5QIgFuX4TaVBqXq6c1wOTeb6L4iqo5KxEZZ7Xn2IV0V&#10;xKCxSx2wjTI7skTGVNpM7CKSkFtkmV02o0gGDrK5SSIFvUzBAo6ajWvcinbz0OF6McCWiBYDe0CI&#10;XNuZhjhoOsBCF3AqQWlHAlmQCkjQypn8O5obILVsWzJ59TxjESmHUKJM9sRwj3CrtbmWytoRmCgC&#10;gE7lKYZLPPxQZtPuAZLmIwRTPoLK782DPcKIY/ZgZAp2jJU9aOyQHrpzhfhnYQQAHiDh3xSlhQ1Q&#10;0NKwI/UMu3NJYD+YFSMvQGpoCZs0ICBXKDtHmggc74iIVVWnN60oS8n6doe7+N1FRGM96xnQJuRK&#10;+zSS10P9OhyFen/9D55mIOsbZpeY4dQO6o/4InXHNm2/ynxmiTwLqaDNbMigiZxeM+b9fJPv2y7I&#10;B88MjzCzq6Yi9TVZbzYfxnZ1BCX3j+ZEyCXSf24ZnYHRSci8UfTq8hpQBqlNT0J1DUqXJqIr+IPZ&#10;W5fWFguZH6ovrIbGVQtGLAiiTSOWWLOfRqA4fiD29vrXcMrbG28kSwXJNO7B+RAtApQluj5UTXZF&#10;7oPqaz425DR55QfX/XQECjjhR+CnpW3l/vV0xi7SDyFDueyh4ZwIMbWoyczQcAE9AP9OnGla03Jp&#10;l1zBCifQEaff+uW6y6bCaDPhlyU0QrZnX1WCbPcAedTYlu4LuMeyjrz4rC/P027AT4EjM6nVy0YY&#10;4gLZIEfNGhAjHmmO71hMKg6SgT/Uf7wreb9m7tV7V5BYCkiBCLlOW4lFMd9c6oJqUn7NygH2YC4u&#10;GyvId71aOsHuHC3BKFr1JLkQxza4UntuX2GvLBltItlDJCQ2uzA6ROLTF9AO/Y2fqciT/cEAZEnp&#10;2nlkxIwe8VxyMLY4EY2QD2SB8ZumQnlDDTzVHzRUFO8qUZjhun27/5t/UxjuvtbDhi1qssPnjfCO&#10;z2NpHS6bj5Tax6ZfC15uh4+fmBMXzYK8rw1YWebCb3oCSRYj7i2SCzeaqmXRoN0kOKfJ25tKwh70&#10;S5gxoeiBuhEUDw9cVFZ9uGeqUYpOv0v7KgKnoxUKNEQ69E/jVlZh8AgwhyQnUsGXnGOeYKROHjoB&#10;n7hiiHvd15tgWUAoA22xJMoRNYYZj9KLkoqunzUxRAiw8yvN0AtDM+LfjvF2/ksDsdWwDWXZlYaJ&#10;IouObGR7rRmhyGpHsXh0JwqWXgdv6ugZJKlmiQ4Z2FuIa7EbtcIe0OEYWAVFJFy7r2ps2Zaxn0Sb&#10;YQhdHf3tSIHr5k2r8R0RGxxjG8tcbKKZVyQDiBFJY0eNDgmjfVHRQp0p4joSMg+5aHsNGGmi3rBG&#10;1hEr6UNCQZoERWH07qI0RpWhhEIMAnzQ7gy5R+fFsA0njygE3xNZ2fA+pehrg+J2u0lm/59VjjyS&#10;jQwhPaSVzZq3iDNyw2GvHooU1bGauM0k+gncexwpwo7SR4gHTcI4KJLoF5+AajOh85/BrVnr6RXT&#10;RxCp5L7its0s7YIcDFEaCE+DsKmrZW8i6ZAjZJXdNctIkrdaf3SMIQGxqVDkym0JxrDJatr94YPg&#10;kX3FhyHF0F5GxNSkRneskNv7J1jPS1cA3pbvyVAzVVa79+aiOTPYAzwhDfzYKon1g4zd0e9B/mSu&#10;p8IG4SPpBxhyhkgQbaCczudhXE/wmeKcCQdcG4mA0DQzm+GKj4I0Ew3uKHu9Ona5lomYfGEI6D+5&#10;FMXALEfPgLBZawwy61kEOfAsSDZJ6P1gX9DP0W1+efjg3giTbLkjZwh7hIYUg3AGyPioRvm0+QYl&#10;pqVn8gcwfT66Yv5wIPRID2IlkfE3szvwPWZaKUoBsMcemi/3G3+JZiMhP2TEApsymZHP9CXbk3/I&#10;rdqRIv+TGFAntMFgrJ8D+uda7XYH9yEs5s8FP4jpDsLsZIuxy415QLfj0w3CzGc+vSjFsOu40tk1&#10;LgyBd6CTBmt7jslmvzBWIo9Cumg4mzHQkWO0953nwR0JApKfKgKoG2D24l0nYh9XlCP+e6a77Et0&#10;oaRBerZ7I7OyUoSgv/9N9XzDFmATlBpbN28fGC5y9nY9JvSCaXs+X3+c1UVuhJBINps3BxHHaJB3&#10;kfsQQCHkG1WIfyCTG0F7mR0wY+C3iJQPgAoWgGmvY1p8Gy436+9wDGYPkM/LvTEZr9c1oTecn23f&#10;nEPu0daBcsll/UHfKcZt0YNUKXDcgefQWaYIhwiXaqaXSOBRCvk3TJ8vAgH/AYjDpGNlZhz1B9RH&#10;onhJxSLjSzlUGWklGQx62nOFYg5e2y7NFbW9ri+O3xfOQzII/O0v9bppVFxjY24fsR1WxFJNJZke&#10;P6Bv7ptlJsTRqjKtt8mg0TgTzfR4AP7B9MxKErwzR0tQHJXsGRNtMAaFFhmkXgHWAFwUnePLWrKx&#10;0xe46YvP5fVVmGIDKL4OKDL6hGrGMCTQpWh2YdQjQSLQa013G5QkgWusUAYTFZfUp4Z13WAEAYxn&#10;sZWrJY+Y0YzMfEl9sqWyhRKZplSO6cBJPmPMB8LQGCTqvLXj40yXmczsp7FO5OGOKpqthgxu4/oB&#10;fO7DOnPWtkTQ9uzxZye48ebEiSQk6zVZFpLcaP6ucCRKv83kYKZBShFxE5C0e7xzRM6MpD6Tk6o9&#10;jn1hdt/5Nso1P/oYrC7kzgYTkk9TzN3CC4ozhS+2B3z/0Jz+EZfZDFVLalyOFiI7IipFeIqAAH5H&#10;40twub16Dlh8mRq9fLsbGnskhTVtOgkbNX0BafxryukljkOTIVSkVDo4pBzx4nvGPeopuI94oPK2&#10;dY4iMd25HsvFGxdrC/TGHMOr5tQc+BYGTbGs/nEnVUIWggGqNSmhdtTC1fEkA4Oo53LeFtbcsi7O&#10;+pETITSklM2aS0WcNuq8tnWpIFDiA8FoOlGNXydOuWpnlepVRBUF36XsfsDoxUsuZ/md/3JTczEi&#10;SrIw5/dapBbFJnLewMFbb9CH/YUOjvYMycAje1BaDcvJb50SR6H/l6s3njY00HYybUAL10BR27FF&#10;QixiGtXgWYuIC4R7vEfWjwsT9KeXHBzcbffaOwLmEpmBfHnI0zzRIifFsuSQd7UkUNqWP72x9Zhc&#10;tSFjB+n8YEJB7LfhBoT1oVu58U1HyRz30qB1C4dDHj1BJfianUDHZUFYS94lgbJto5SBsAlg9oK1&#10;kfFDNlmQWBUQ5dZEiF6nTE1sXf3WZ9uw3dpEsu8Y6yMfQspoaTZiQImcO64d0QsrdCt2/+h5OeYx&#10;ixbeW9aIYpC0ptuRh1TEH6Y5QVZZ3u1fATo3A1MbWjqRuh1iEheq0nG4vVbNOjZJfn99LW9XmqDs&#10;N8bKyEtIUbSsTTThIn+l5ZiPNDRbfnS6PL+MCaN5nsikZVOc6W762Xukm50RRSg3QV+MPj2RVmz1&#10;ekm0ACQldgkC4xIKlR+AoV9kS0nLFkPXohhZCBEHAYpc+rVsauS8jLi4fozIFYJHfiBG0XLuyibZ&#10;Q13J0WDhoCodfQ3kS80eIx+5UW1/9z1aLAJgslRCz7Ya9HCbkUIA+hXYBh5eN89eRsIhr1xqkQTD&#10;gCYSxiT/JfR6jv12mpa5cVvH5ZMrSaNGtIZnd+WzQwmc0MEYg+rywbnuOcgZQ1fsWd/szifnI3wF&#10;Y9FXWbNjs2gm03JapK7hI5nRZKOpCG+0SzBK9Qs2d0fcFaPJRnqNWZ4XYxVwISHMZ6VK4OBsQS1g&#10;cUY2dZrsVnS0+QpMDMucSDQx5f5kv6WaO+ZV2+haw7yrnsbaj6N+cEKy2CSD9jj7tt84RG2igbps&#10;JkwUeDGCGT3ZYPQ4KI4Im4hS62sDXXGoBsEXMHxWH4f+ndiFOOHQlYwb0clY0mxTdekbAe42ZXuY&#10;NTZTmRuSCIgBy+ZAY0xoJFsRpe7s/JUlcKLb+QiI/B3U1VifmsmQLKAFopOSL2feI/dP/aFWqqRm&#10;vexhF9RLtbTtkX9Np4hPKkHah4+pQpAqXaDLCdJgBSzS5WvbcyOUXXImFxE7RAi1WZpqviMuMBa3&#10;gATIF+KH0mOJDUI6g8yZViEk/6zDs+pGrGQQhfzZoGaeESvmF8DDUwB5YIbJS2TyQOpGZQ6RGrYK&#10;pY1A43M5swe1JU1lOmbjyPQwTLLs1SoVGSS7vitA4x+U6XqiKWBg4tF+1jf8gCxpxxBAqjvDzqnz&#10;D6HSs0LeSJNkTxWuHOcYr/w6rTfyuE0sFXT73M64/pbliBOEMDBssNwnfX2JjTGKMDLALIWgEWvd&#10;IJCh4cRC4Loq4czYxUEAY0FMF6C7DxTH2OT1RhjK37uztxpz0kTvGKi5d2yKct4diHiyFzp+VNvI&#10;PKxEMC1RMKHnNqdRzEadWUZiQjy4jFOzmkaEkYyuuJhfBIEKbYnoUIhuHkxu4NmfLmxlZLeO3GKf&#10;ay7AhkoD1g1L4sYkVMpUtQWEw8cfQvYDR7Wif0x3wV7bq4I3uao6n1bVCW48MBPtZeT6pxVikr/C&#10;w5CJ4ABt5KLE3hF9GVitGKCE95RtwDeOfoDVCMJvuFquUeX8Sl8RaL43Pf+kGl3a+bY1R2aNUfJ/&#10;A74RFKR1DurPGDtIjwe5Cg5M7zIbBsI3l26poTyEA7vEUgnaW3LVqAtAVORLxz/kgHKQMnCnTMSN&#10;MuGh7sFS2ETgaOM1ZHgMyxPJQcaos0EYeLayCQTsdSNgHUuU7ZDzEFZScTa5ogeJK52WHSkPMxSU&#10;JedeaGF2gmINHNDQYiUS5SNQW1AFaLDnosyC1kbzQ6RHMwn5vDR/tvVhpkZANVNpX2UCNfEJp4as&#10;FYOwEIB5ti5SDSGMorA+NiuR/AAs3CD9NiCYQSQRFEEszzO0VpMQOoJEDDgbuEZb1whxJE4EQjkE&#10;qDZrTYNsYwGsU1J6sjRwmgGWUEpLhKSEh8UBJEI+xyyhq7M5jtdMANSQRuqo2ItHmMc/MsN6zNg4&#10;yvgV89IEgHl4mJRAUNLy4UG+j8fPa9YzRyCjZYCHHMlGZk5P2i4YH7CBNhgEI6t/x9LFo85AUBP5&#10;w1YbUk2TNtgcxSoTmQXyzKMdDaLIz+Tr+B6YqNKXAFHNqsmSw7aEDl1uBTzyZOIiQhwBflgH5I4Q&#10;/slspv5IeBCMjLnqiPKjtdKLvbZoxg8HXfBFUQUHhbfXfPbunWxw8kx+2ZpGLLtkJhZRAhF6qZDN&#10;MIqQSEdOtdE2BqRjLwmSU53M6K7JrpjmYQixJ1aPMobMF3URN8GgkVQQbmBYdaA+ZkvLM33lfBhO&#10;uB+6QCvmgcfRlF3r0ZHtcXOfdT3rjZwawkRy1mwDilzr0eckkKqmCxgobaYYMOV3RKJF4JJPI9xG&#10;WCll1TmKLWbxAiiozP7nmX19WnMiOSTGDJzoQW2HTh2J4iCd1gp4gwQoZljYPpXnMCUyzxEHOTKK&#10;vybAuCqR0XKR9WusUMTjvhFQSFuwT2hk/8mJgJvhCKAQuNf5qIFAkIjBJuM3WKb6qALZSfhEZ3CH&#10;JatWGssxt2I+qFmBP335ElLIygbnJxWLRLcF40lDTwxXQe86ohKhJsKhoAcuLpBMyzCUI9EyZjIb&#10;5KPMifajWDOwHG20yvzpAsNRKgkvKX7Rfv3oU/QCV0lGJ+WBNh6cIgl0G8tsZakyJkaGQmJCvnnz&#10;xeRGrpmCAuy6hNFpEE2lRkIytPHdi9ALRYMIiT5Fui9Ij/SyLdvR5MMrFGbSpN3uJc77mtBdlCt2&#10;HySSTDmI4MlLOuGie5s3vYqM0RN5TEgLGpqNMCCRE5tU10GuXPCsium5GDzyskFMY3yY9Gfwab1j&#10;Igp0U4SoxQtqo27sLtfqIYO6sxsyCtSQVyn2gqtP0Hj+Q/iCCW2oeRCJa9gydyRoEG+XVWzcXEFc&#10;+jFBzF1wrosEBTMb6lZrhLaQWMcfhiV8f7AgpKexnnWYKcR/KpJmp7mS16fqGlPfj84cwCqAjqeR&#10;MrQ8h8L3xhzKnYTn1xojzLoZk/aQ/5CjLljA8AeSdwkbIV8PoUqtiIUmzi5MpLzpwHLBZkRTbSAz&#10;2y9gc7Kj3NeNIm0y0XBo753HqDadYdvSYmLU9wfHT9rQOa7jcTqIRzraA0RsaLPgSpaYC9nnkUO2&#10;rL2RuGNf8aoZtnswfIfcybg9+I8INiiyT0li09TBjp4234vg7IIT4eGXQr5b2xp5XqD+UXrl0ciV&#10;800f0VdBVpSnImtbSMWaHZDyA321VjFS7Ryj7OB0EJyc9bqwPvjeBDy/NkVThMQ4E+IiMEtLRe7m&#10;AbUgk0OlEQoEbrP/xIIqwa68Qd5oubufckfERCAva6u24IgGI4h2+kJDpNE8QhxhOwiTbUHzl/U9&#10;K46chNAgZTbJnETcelRBavQQz9xuKJ9bHxaiLUGzJcM3yyUxRrZ9mkGR+tc0z6EQozlmmcJdXdCL&#10;0W17bC9eZYS7MtWhtiLkNzDWZ+DnNno9r5xhPZgVRo6GMJBWNmveibi5LPn3tDE8vdG1rGW1XDbS&#10;Mf+rjXPrvf3ggQD+5PfFE4IaZfPIFEbzrWmzVgafNH6C1kGJB/9oRc9sKPeztjOvxrhCPfJQAEZ6&#10;OEj6OIAGCylQI+YEw1U6mD8ruSwJbJGyg4EnA8AfNmyCsKw8NP5Q+8otuOMhfYRsXJaLJHjUJiIJ&#10;gSz7k+7oo62Z41xdM4j4UM8BPCh44qbP6M5T7yiWPNuU266ZtOznWXvkMaQF7bKBBhL5nqXZ9EP8&#10;ajK1+jzKUGTnSsOk4M0Rze9phdHxbIURSerzHwwO/BRxFbbTTaS/lQxx8KFK7SPW3Rd8RbCdNnet&#10;ZB6uXmOVj5s+mJA8G92cGPEZfpf8Ek7kyp2kavbszI3qNQxo9Y8MLx5gOdAoJrdVjJI4GxtCZZll&#10;RC7G904IkaiGD8BN+5H7Zl0SvWZVpSa+wEii43klToCdzUFLZY6iPgms1TjoBjNSoYbMd8ONFRZa&#10;dDpTERV9e8X4mtEm5dajYfbT6BApqBMoHUfKo4CvXJQ9jIf18ZbIz/Pzy5Mo0kP9uPMC0M4gMTMr&#10;ZYuRJTwcd7HCmtDVd06JSP8a11k8aqj5Y9fMgvw3fE34QgGEcpCGLavD1AhMCbh8E4FCq3iv393Y&#10;0LvaiciIjBux5EDEQHONCj2d57CRvWiZddr/+WEc0BDNYgBVseztH5dZrOq2xnCajZ69jaRCzpBd&#10;dskMI7kfrvhE4Hx7MrSo4ETiilLquaSaNlmiPz9pIq0Udz19HFnor+DMSHypEpvxJDMQ5sy7H0ii&#10;12arIwMti0uXkg0KNqzr7dswzmbPHkUiQx6QdXbZbIpI9lXFSVuuIo8QS362dG6+s15v2tMoHpFH&#10;9tuy/b616S64ElhsRFZrXPF6DAV19B8oQqmA6i2hlVTNAQWiDA2zgvYK99X8129H8Iw3NABkhpn4&#10;wDCuyuUzHlRSENHZEeiwMqzkpun/Dr2Ft3xBAwGYXIxGvSjlzzWIfmrls9QAVOw+h1Y8B1spQCe7&#10;QmYhuIVFzOLCN9W5WCVyhoONhI3mG0jG1VxeIjkVIRnntwxUaR2QT2WzOfVRMXtQRkqp/N2IfQBt&#10;DFA2o5zfBev8YGxGmm+WDsWQRtuI9qhxVK7NMnJSJ+T/woJmfXOWdaFVHjnBYMYCuvq0GciC0Fwe&#10;UjqUnAIRMYk/lkkZ6bkPiZZPCqiNwPJIlpNpjRNCZOhRoagm8/JmwWT6k5iPybNlHTCSmKx7NbbU&#10;bJeZzOznWWfkaUhFaD6bYJBFbr1AAuI9PbbRiQsJtbCMmtRsPkrdfnqAhMgYCWofpUhXRQrlJNqI&#10;YHSd3t/+CHPBCCSX3cOgxwFFgUbgQ1tGdcnaM472FL6l0a8njPiNx2Oxuim7HYGFtGwtwycwi3yC&#10;UFqcLREF/TVoNouhA67r828VEghBqu1wJwQdOC82bn9CQSi1Q+YUjJI+GoyNfZyi59stO32AOvJe&#10;sxsG3RZhLLP1jEQRMiEUFA47ZexHOh4Np1tWo3epobZu6TSDsmsebRd/j9sQYZ/D6gXL0MWMsATS&#10;jJWWG9e+st5EeJImN5qHULPDOIXCwPN9jLcEhGFh+c/65m51EbDhuF6DFGmQGWtmRyabxXo58t9o&#10;Cw1T1UlpM8VbQgwKNLQbSbrj+foQpOSGFI1HxLeNK+FhsV0wVxjaSJ7TWO957NUW6Ff5AhVQVmUv&#10;cQjHPheJRUyxHuhrYU+NHnzVCGHcH5Po0pjYSDTG7Zq3jtEDDEH7gHkrIdQD8U000jx/pBG/DWwO&#10;naQMj6b4D0pcSDagLbnMl6OAh21ZVLX8ZfWjPkzK5pd7g9W8hll87INAGXdZPjJhqJFYM60RIeKk&#10;DuELgF8NcOdXCRM+NJgGGuqH3VgaTDSC5ZRj3ckfpQEoTL+7wKWoIF+YBq7bKYYoBCopFkwtFc0g&#10;WnfzXQKA59vK6fXTGUukLISNIrIjxnKkzbu4Yq75ihB8WmiPSWsGe8bTFQgst+lAMpISl5trd6FA&#10;igcajeK5h1RqAyKUtMAYv/Lopbt1ZxkcgIjoLREDgaoTTespKYz1osUG06RWfwiPB3P6oNqkH1x0&#10;AzcUimYQZj6yhp3zas/cgSKy3SZCzDl8GHqCHrEz92I9Yxat7QiQkVFFHrDjzOBN7fEYiYF27KZl&#10;gU1iZohkBfGQMOzOyEKCSUe1pfgHeaQu0FSQBS6W6JgrcCLXajsgzrKbjEJhRG565lB6dbh8QD+E&#10;zyAUe4Is9P1LZ00LEU707Rx7xchlxyaKRpQ/NKgBFm54IuGR08Mu6EFXNSwTdKDZZNCaqrzqaFU4&#10;dahGqPSOMWyniPgs+hc414UIzJCwO/+uQRJl6g+zWp3ubJ3XHmXQT27snlHNhko0ikT7UCJ2bLQJ&#10;jVwa6SQ/bhE/SpUGgYxGZIhVENBcWs0y+u5ADtEm7LUPePW9Yq5VSIx0D1tSUdU/SkhUl6DGySDq&#10;jQlsg82dltAPmGr4LNnXW2QMyC0PBtK2Zsv7w6l/sHs2oAikNm2FxoGDWEr0GvOdehJEHVlSFIqw&#10;FUYm9d473AMwTTpqZ8zEjEgwyJWOXSnnGjtkOOIF0CrP+5x5DK3Ks34vVxejxcELaAs0pYX2vBJh&#10;MVSGBpLLdW4S17nmdUDzXXcRRIyTmyI9wL9U1PLzkMp0I/JUFQf3nbGCGrUTxVepFLCPCpBrtGQ3&#10;GTeiGubMUDHd3zb05bvdlH9XZL80aCyy66Ku8EMHnY37/U7O98LdPMC7c9O3TA38OMpv2DxYJZfE&#10;ZiVvpc5IHZkmssVwpgRL8ugXAZNOqGNdPyu5fr+V18Dz43rF+6r8YDW6bFymjE+YkBLk7kbYQ5rl&#10;bibpNzYdwptvwIWiUgoEeZRrMz2grWiKf2unnXufThYUL5M0yIxbxELtJJZr8O5WOiLTRCpaTHFw&#10;fiLBdMS4L/pHbyu2KnxwCKu6xJvLWdPTVIzvtWXb6TXA7Qbu4IA0qxlEY9XJdRFAZQjU3qggbUm1&#10;OY2OvyMwExxVE2EE3BjTuohhRN5vGT6OKNY6w1LnR72C/RIsM1hNm6WeKXzMIFXukCNxCD4KkLGX&#10;Hx2MV/rswl8/yy1O6vo2tqorP0RVzirqE5o93ZHxlXVNQV6uhQ7sEOOk7o2E2aQeqC+oEE566jG1&#10;xaIUOA+b13bojMAhI2KN2uIs7j5sJvmpSZhhQ63w63UDTKajL4JjiJw5dqzE7ZibvfniqHvQ3hCe&#10;yZ3U0bBfl7bPBtgWbNWKFoy2LLutrH0XYlgR9AbNqRzoi+oQCOthtpRrxW1PxU7By4E94IRWkJmS&#10;EG6uOPvqrhI954DgF0wkIY2Mp8lsUHKyJL5rwyGuQxamTV5HQ36MHqRVQyd8kDbQSy2G4F0U4zHx&#10;oZENhh4nRiXTxdxnvVzUlZiGYY4Qm3uCnRQGIULKdRevUu9pZfkIzisOYE8NNBzJ8n9EaIRGPQsH&#10;kLgBYWqlRR8YsYnY7upvKWkAJNtqebXSjtml7mj69zWdXiU6vYSp57DXmjZC+ai/baxExK4rzKqI&#10;EbPeOPpw3H7+FqKbQUgbe/6QMh0JiVM5oMRgXx2exfUiSi38f5OLhq39qIsimlAlDXZDxCwLQpyR&#10;33F2hZzBjawNE3t9SOptrjl+tfKumpFIZRkIkBaAgkeZvg0ItwQwJzHcHZgVX7+AwB2rdU2M6PFu&#10;9YcrmlC5IGGWONEw+WCVtlZHDH9nR6vr/71KbtVON15CiJKlLmFN0jE71pS6LP5tku/J2Va5QA6B&#10;mxERtQzprxurhXKCCj7m993HtXju+dqIetlC6U88SzhnQAXUPfFlT6Wnyj96479xMwnkkNYk5fhz&#10;h2fLnYO4os9M4QMZQCh0JPUYO4LtMdcWaMKkViWQVMvWulWp1jviJmChvzcO2e+mlYL24TZooVPq&#10;uIcS5pATQvkYjRYoJCfOA7+Vs8uEsXtgz6VZu+Nb2fq9y4Phg4JBnl1Qh6I7DkkSQkxla9JWPUXe&#10;v0YesNtU1S6N0WMmXLfDtSgANx0wJPnHOcbDSlgMi8LnY2m18NCM2GR0QVhmsFl1+xF1ujBoHnXY&#10;5XjIQQ1WLOT50ofq4E1qATjVHxxwgbEN58TlnfuhWLge4zCoUhPxtV5+vyjI1Qyrk3oKnECx4aJ9&#10;D9eidPAuoX0w8vNgt/1USOdRPlYNhmsA31P2mN6pDpK+ZXVQXBHUs5ahqHt9+AhEa1bayPRCfxOm&#10;odkGzmQJBfOfAbpm5ThhnBG4GFyaGGx3G2fWeASFYOyg1GcbuUxUVhn6HbY0Mxh6SkcX3XY2SNal&#10;GGMbZAMeGprBYngghk5QpxIWgU4TQREHlVA9Itq8jPUvFpGISnZ0BVoV90avvkeneUgFPj2Ldmku&#10;VMLlQBX3oJwvaNagWwQUNmN3DmhdgFdQBcGl7btdyzU7KrkqmEIRQA9e6zzHZVn+rZM5CiPKW5PM&#10;vx8mYG26UJ4+SjfqLM//BYQFYlYZ8R8n/4fiWiNrUvUMfKbRLkYwiiOjV4CQ6S5yIrhCol50W+ht&#10;iptFj3Uvu5haFDT7lL1pf7xAKtLuF2juW43mpoGTa1cq3Bzkvgi4guGrq1AE8+06+w4PRa5P1qCO&#10;wVtuxnVbdKVYJYCPK0Ah90SmNV1ww0HJ6uGj05AByp/sk4nl91AApbmknX3iTwZRWNgHp7idWrFK&#10;8w+m4fFQJLJ7jEl+OfbXHGlf7Zrf1xy13J5KtShBjflF0o2/ENpBmlcuk5wACBAM3ngMRpB4SwcU&#10;KAUg+Ff++RqxlLlGaaWiHf0M1s+daP9o0HDKMyp2GUVin4LUcAgAITvGRdrIY7uUS4CATJ0N2Wit&#10;Vsr3nh9KIyEFACkg1t+kRcRTNWYuoWTowFMMwPcGD+T7KKm4EIM0NlHhZV8juE5cFQJzGrmPSIk8&#10;yuFQh/pqOeBC4+xzNuVPPh1e8AeAuU+bgr/ZMVswafyM9eNxyUXljLF8cK2NDt/YL+wF6dpOX7GS&#10;7sSmLaNJVxMu55rkWBUCmyIiMJMJoQx9Oc1XWgw/eC/+CyD7lxeJKLFhYeYKOnBTW+BoNn/AWim/&#10;ohU5fAKXemfgHSPMP1lEwHx0vEDq67gn/BLyVX4w419WDKy5roZlKsluohcz90wGzV9kOEfVq3Ns&#10;8Y59AWCgmB18VbP2OFOMkWq2CpT3+QTAZUP4bUMXi60xB22dkZJcRQCO605jF3VxR5Jwwo73EeRl&#10;lmbeLUw8jKig6AaSGPR4KVQTLw7JPZk4JdfOPdYBfmYFBZW32bbv9bgC3L3qbRH9XvLdZDXQsL3F&#10;UehcR6klmGOxK60BadpvcyP1mrJwF5XE8bto4IIeDzyNL42aBeH1Kg/+WZq9MVRrXpRhhaY1iNSB&#10;FD+sKhG6cyXpJdM3TZDY4faYV1FGh12HUaGuMbIO0UM0Li+xBCD0onIFVmjG8TgP3fSLS4Yeqidn&#10;Cfxnv9moncjPL/+RIILDsTy4R4Q74A4MRayFim8MzzNju/cohmQau4SRjI1FjohDPtWBLAD2JHrZ&#10;9v4Zk0NJ3+96JdjeSVx5nptqZFr4YUF2R8IBvP7osylVdcA3yvSN0d4mWIsjQMzdhGWd48kyb91X&#10;sqcu5ySEGxBztbH7WEP7PUcdQmGkrrfjXaiRbIH+tQuh6hPG8TNXU6iI3OW1hS25AkO9DR2uYRZK&#10;KEdCVqOnvWSg5R+hLDVjxb88lNj7tyel6EchuuPptMZx4mArR23IiAPxZa1if3LNlEEofQBuOhvB&#10;/upWxtcmOCGSGfWNjzBAuL0BPLdmOC9FMSLR85ZQkic3esROenjB11LpBvXVGrOlXpu8niBRVp3B&#10;I8e8vDml2aU2eKMRqy80ybw9S6wTAYTJSu9n5MdOOw9I9ngVq/t80+vb7PEGjbQiPYTPXbTPF5ul&#10;9tJ8UQMZFryo1ha4w3vc+uCb5Ey/VqQasVXKtVxWxQVd7KxlUQ7gz9AmiNiMeyvosQ8W/JfipOGY&#10;96yQ1XfBs43NpqLL8rMgK/UcXv9U/FjbBktbzXRzIr36Sr8SNKmgOjX7HRuVRnAozdTq4J0udR7g&#10;52z0GxiZ/PdQtFotbOQlYtB7C3h4Z3Y6oBZ537BRXfEx9Ace7EWHpCpRpEnx2dW/NQ87wQuZKiK8&#10;onzvU4xPDWJvVRAfljzA+zp+H+Q1b+JAszr2toccwtzHRm43hpjyJ6QB7TTcrT5eesSpoNbdu1/p&#10;XzJVYp03xz9aKvKF1FdhtAf+s1gdQ76gA64K/L/KSNxLyVQF9WiKmZfBBkZzdKHOd+cdbMcqSq0u&#10;UvlyII+Dd4u9iS2hY6F492IwChjw6pk4e9Y3Sv/uLfixWAmEbdOcCqyu+MURn584yVcB4TBUT3hB&#10;gllEdE0FefBcvCL9qlyeQJ0i7/Qeh4zFQ8cEq24uhjIWJeQf9AVBcw347hXYCwaejkNanJve9ViX&#10;IT6Tkt42ncrC8nsCEKLe66+Ln7ZEcCtjJJF57VeZAsCU0cqGJq5RvJazR6j1D5qYIH15h+WIaPMw&#10;9SN7R6C0xna3odCc8JlsQPazI1p4tZyd8aCM22Tedkdok0ZrwwTDfxgcCAY0lqcjhSUeRYODgAfn&#10;9GD+w8ZSdLKDgJmQ6uBwiwhzp++SDRoAY+L1acZb8ynj64U+yX+zZoWNNZu871IAjd84Na6+AsEK&#10;j7Kotkl9qVB5AL+6flAdO5nbLEnbJgYLsxTeOuJ8zgLmO2HJ4ynAa1J56nEF041eQbCsa9iaVbkS&#10;C+t2RdiEbiV30lTOY7q291U87Qt0lJBHR6XaZC5Tm3pit6GP6JXKSkcX9PAxtxaMkoOJ5xr216TN&#10;+oNuUHUK1IYwzQ4uslSOGoxipmTi8THZ1QlMvk7F1nKCqhMbLmp0qqPxMUGa48qonMW2FPW/LQQP&#10;VmVrAmg6gUKBJCL6Q0iNKSGfHhbtZcP3fvXpkKGfOzwQx/QFkD1gCICsAKueQ0V5hrDwIBwrencw&#10;hnwoC3AeOT90Rjw7kTODj96z4kmQVvRjRI7PHJzipv24F+YJWODEMiwUUesAzAEYzaAeEFB90ogn&#10;FKVywXfh96F8ENIpkGRupz/FnC5JdIJxbXEX2kxXmKGIVqD+16KNxmnVrEVyQXWd6c/s6FY+hR15&#10;W+znSFZ+fVZ0pmZQ2+qi/07Pr2lf/2k9foKkVDyc85uMop1yRMag/QUn0YjqF5FY6BcZVS0J/32n&#10;SZhXuwnvNYQAd2ZmOk7u+HEhi2vvq0TVRc0Rhdd/V9wIRBaGaR5YZmIxG6n5dgZLorDcm07ws5DG&#10;Cmnao0XFj7JESbzyi3KsJfAQrxOK1ypJlsH/6PPfWEm3uweGcZW5LyLVkmeApCFxgVvBMXTRy3E/&#10;WlkU8Yv6/2rq3Ma5MZh+OdADmtn3t+FAucmtgdUV1/2gh+2yiTfW/QqFLDHDodExlZFm4/N6tiHo&#10;p1wtZfM7PkrRgZDrw2d4ZLHHNGEI1NU9SwsAwsouF2YmfGkSR8Eo/zxM4PG2PChU/gn5fOVUpaV7&#10;p0sVrSutEnpjVp5c67FCliu/VPSWGrxhf0OAnGPERLLvwb+T0GnkJBGPmD2t+lJNCKS5lioJrdzN&#10;vQfiX4bV8wtKXzkv7VmQqjcA9VdoDEbwO7BXAuqgBoW62TNH8iVnwFTcgQEiGAZwX229PlEexZO4&#10;Yj6vZKd8mCKZ9sNTyCCGTeFEmVP5I12fAteYIGkjZToSSMKLQPqkbdEVa4S3XSVmkSQryWCbhU6U&#10;rz4R0CCUtHY+vw5P86YmpG6rIO504Si28fwaBho1KQvv08DX3SGSsuPIVC+J8exVY87z08DV8YA1&#10;wqsIE7v3XBRlA9IUhg5H8h/6g67XkNsyCsibXdYSD2QyrSimlMR/jFQaogJWiyMDG7SRxbi1sjrt&#10;zTScYk5CCuvX5Zg/7yA7dyKxR0S5n3QMBsYn3dWCVnz92J1ULgtnLUxGAdMTIQUQUW1zWK7ToYA2&#10;rZ3alTZ7G7L6m7WrxFDRtjG5ETLIYH5jP9R0eCGV2MOPo+unO0kI5ChF4eGPBmBnTy8A2SZoT3rj&#10;gWNJwQKCxx7rj2TFsIXLDdbOE6Xl7/w5mrnAQr1ZPEbgqZiLb82hY2rdW6xi+hvnVx/4oiFGNKsF&#10;MtbRinm4F029VIhOqRFXLA0gKlN2hVxGLHDvxCFG4uzSQpir1bYL8dIZPV2X3062PTK5PTvNNXRY&#10;7GRKPBn8uOsPZ8sPn2Cy3UDTOUeHBAzui/4gVrRBe6pNX4j6WWi1PWXrMGen9L6RUilHCkPqGncH&#10;LnXUE5kN5cGlFelM34LWsxNaP9AIpcHxijyA+x4ROiQoGobFVuLtjhDoxMt1hethQHVDpCsn11dH&#10;CAZ6v7ojvofrDriCr0sht93KoFWpWkGr+PoOkQtD/eZDHAlGUxz7UURE3dSVGZQN8dXi2MgTy0Zg&#10;cBDXLf4m+QIRYIw3PEp8JkJ0TUodMQK42pnqmheBXrWAM2Q7Qbz+h0Ajfti6vVTZr8dvcpxmZiws&#10;wHCoHYkQK9GTNIH/hZVMuFJkJXqBQLNKRnIH8iLdOqbgpQR9aOaY66Y2NIB8DfCQFeqersBTpDrq&#10;Ou5UbGqR+Rc2WLdJ7Bg07qQ9A0LADsStuSP3dOcm6wJrN58fc5SS2f0TGRMBkwE27vttXWnAIvyp&#10;7WSxfnpV0m5JUfUNMQMjwIamzgOHK9yjAUBqCrhTTo58ktbSALPYGnCI01WNfDbGo2DKsmW/iFAb&#10;VyQ3ZNuOEVk7WwzeBfdXLprWz096E+p8TCaRbGeQdqGR7822kRRUQJ7T5+UMMvLFaQaaD6tAaTv8&#10;W8q+YouDnXHLaOqmGbrhRH7TaCFbOrSqcgHPFLopx51XE4RUIdUYtx0/ESohbCVKtBUWJ9EKnMBv&#10;MgshraMEw8QDckBjMD4KGnoRjZfeRRZiaA6lvbKCirbjC01dzl0UfYmNUoR0XQkkUJ1RK8PPgwzo&#10;McJkM4+ntrNYSaRoCMypt2L3+YMyT3EFP9e9EK5SPSKXkeR6vJGAag0CphYBr/QV8ZMcIk28zXgR&#10;AulyKBPlt9j9zirYFHXIh4hMzA6JENUOxy48eIAWUrRpYKIZw/lhVdn+EXshyh7443eAPhsZdMeW&#10;xk3O2XDD4U5DKFPUPUxbXfPmUKP8Al3PbIzsIwY+BRliiAdGniT7LIUXH1beWam5bIyGOk27P0yz&#10;DW76xwlbfBwbjxmqEV8BeNh24nDhm3FTk9xetCejZFPznx3CIUz45/s6StANDuBg4deAPB1e2lQe&#10;U3kl6PnKqyqr7S3149/GqBc9FA52M0468UVUXt+aDcYc0U8UDiD2ZERez2jomoK6NIcqZr9IMxbB&#10;4/0BP2nqNBvamBIwb6IQ2BLGIoTi4sTLU/NcjhKKx6zSEbu20Cnh7+uzZXoYlHI+S2ptzP3cvQzS&#10;qlvUnY56qPaMuihc6rHyES4PS5tiroPGI97x3dkaufHYj15d2IQFh/7Gyda0rJdCiI7uZlAQ90GL&#10;AqbO74Mnwibp0bIZAhTdy1CRnonnRMwKe2XA9mG67BIYvgAqEYNPzkBvSOKrRlwVXoMAYcPFWehx&#10;oL8YQcj2GpViCG477ECcSAcVHgpiIw9gesU/NTgdcK7Nwz/8AmeMOh30MRE0TvTyrEZLAFcP9SCk&#10;50FEIbS8r19QzIlwVfDU+7QgnoSNCfMxgCEtaPtWJYwf7ZCPInXCy4xgD8dj22qJ+WvrV9B/hNpt&#10;6PiknUDXfoAYM2v4scw8FIarwyQillE3uYYlAphzXsnYTDcRO36fb4uE0ie2S2tC7JCpscXMxU2Q&#10;EEUg6saWQa0BxIm3EfiVHHvHrwDhywJrK2XAVif2tYWsnBNgIDS0FR8DphM5R55oqg+m/grU2MAI&#10;Xh2GURrIRrvm+v/Udw5pWVdvaQ2w1bHaIfCzVAOGxxds6GpVUAiED4M2cLf6es6zQLAOnG/2E3JB&#10;MEHWo2QFv4ScK3KpB4Z7gui8tfSnUHAUX8CCBWz+1dFTaL59eOpIMTw1ClkWQHHBb4ZTy2m65OPY&#10;Q4IxcvvL6aHD9c/EtECTSutvYLtQtJFAur9b3cROr58nr1EQL6iR39Jdpzr51K9jnlGYOc+mGESm&#10;96VwIVjAijzevum/ZIQA28Wb07UNipOcwFDeXdEEL5CuvkG75PaQLUrw6I7/FCuCg7gi4KeU7t7W&#10;gLe7Tul39+o6bc5m/9F+UQSpoVN+MjQWedqRIjcjCuNmiEN1MwI1Amu68DbpFFIhJA1FwOsl//oM&#10;IfqGdef4P/qXl87jy/3ryRglg4RQbJt+de2+0CGE0NKi+IPI/zKVU6gbD4wUYAxZbwVW8IWB/dx9&#10;IaRjjPqwwxSr55q+GHcWIDmDFfWG/8VFCOUwsFNmpzhMuq4wjt2Xti8kpJeTf3Cis+Zr25UdNAtQ&#10;C051zNmyPE0JbhkIQazSsBoHvJxUBCT5E6DKMnoknaNHpMEVviXDQyi7u96aR9n1QZ2rMX4rJLoW&#10;xRkLTfkaQcABz9IZsO5sywIlCnDvjcqgy2uzvEpLGGQgGIX+fca+M4BA1T7F3BYaPsi/BQUPPRcJ&#10;GZcKKkUtX9Sthk5K2UVVZFIW8JVReVebbhbRgj1B1qVPtct1Mwqy8u5R5K+JY4e7dCOlSm9e08UL&#10;SLrmvcXuoA/5BE5ZrPIb3shq2fN+SRrVENyQzh3gcvlh87Ayza0HKCl4relj9VL+Qq31XoDXRMxe&#10;/d7L0jE0CvhNlh2+NoJJVD/soquP6GIUCcSX6h2d4F6sFHiayXxRgyED70DZklPCYM8WDAZkSTAI&#10;BMOjVJTIhvogIYGBtB1ZRBfWJ8oDjI4gaCFiJFeEKRcu7YJi6/vx1Br0no5rjFG9kuAN8Ig+J8n2&#10;ptThIsjUKlSDJFIng8e0mnd24WD8ylA24zvnWuKN4AAsbY/oZGvw84gQs9CzE5OgrYr9mIoe9df2&#10;hR18oA9cI2BgswTavlTPm2QAINf7M/VdHCIes+13M5sa11Wkd8zy3fN71C5yytRKmdgHNmOPnCyW&#10;B/2G3zAYwMeS9cklHNchCCMXOp8Ce24B5tJGaIwTrfs6ZUyM8p6FdsrNYVVNlBUk8BodFRtVGSNz&#10;Dt2VvhmZtLGU6N3x88U0p9CaH92W+fAQWv85T2HhU0Rws5taBagkCLq+0OtvO9i7ky+s45wUQ7YR&#10;ys/JRHswOwrcze4fAbtOkD5B8osKjbbP5foOHXSGQ2PnSGiKcHoSDEmuWXsrYwd8HbjSZx4VPepE&#10;ksAq1qmpsr1et3nnKLFpoaGUT6QK5SqcPMjEmWM3aY4gC9/RnHu9ACWVHREpHjqSn51LDwHFfh2f&#10;5i2boKpUtX61mbQhQG/xDoZbX3kWrZYaXJ5af8yMCRVJSsbhoTWoaeupLGB1mTcsSdQYIv9riDr9&#10;OmxVEo4F9qZeKA9ezTVFxe6S8C4UUhC/Ztb3XM6Dd5STYVTHtXFc5avVw5rLIhssk23jY/V9iVuj&#10;Y/xLMWa1IhmwCdQEPosMG7wEQ1PM9B3AF45+tCdKgc6UbVwYDp3ui5LtilXVXAD9T8d/zwWg64uQ&#10;jg/49lMMgKEJ8DoIC8e1FlYHIsR8jOdMNZ80Q30TLOfGFvQVir/pemU26XEazSIZOGCulnUkmKJf&#10;iqjKTynq1xGGyvEfeUV4hm4X+59Y+dh2fk8/En64bjtJNxojAlkKilye/G2XLhDAgzDZQW/FN1sw&#10;LCN7YIkaMASARNxSBsF6LxRuEnCyY/X3zZuBvd50PPdE2CxFr1t1YJcc0F3auoioGHjTcjliuEYk&#10;QgivfgvjPUC07gPTrsg1qtSTV45arWK+jrEyjGSfLFET+0Ay7H5CrCIgvO04bDjWNGaXSOT0x3A5&#10;jFYLslPU595uJXyEGaivpYf6IkLEmIBd6H9YuzNYwJrsZcObeXHHuK1msOfDhJQNWUtcWsfcgIRE&#10;CaLoMhLnVPyjsoFaVi2PKIm7fQWYI8xere3SVaOT2Bl6YUpPprcFqLMEmf8hM9t24h9aotCrHxGy&#10;YebWYYg0GECjPI0A4j9ADz009wMbAjGUbuPgjjHK4MTPR8kcW/gJML6R++jc4KRf6LJE0mClHmC+&#10;JXP7wAK8K8OHGQpbQqUwDisu2I6u7D6RzJfhodLKws2uZgyScnNRxNEjnHYK7ZpuIM6CpDtZmyqf&#10;19k9nijo25ysPTvSRPdkDLdnoFdLI0OrXRauLqS4eMNCu7suf3zHaqdgCtJO/tSg/E/GazhcycUU&#10;z+kmgjx/XkIfE3z+ZFw8kU3Yx4w+ViNV7XnCf/ePYunlD6/bhMMTDPyy/S9OsMEqLjIcLTFzgZB3&#10;XNy6qavIzodC9OLjoYob4CEbufBhZA837FNIOXqfIeJXN1+HWkvO9MlY3cSpmRgn55jznj6W8Sxr&#10;uCEuxXD4J9Wj//xlkMWVFo10i/QKCz/69LaIUT0gjO5zo4DQR8p+Cb/QLeyHs4zPhdJzxlvYPFml&#10;MI6Zhuq9XF/qKmKhIR7FS/PRjG/o8SwJEnIqLgjP6ewJwLh8ICNmMscz7q7rFfesEJI4iUh0z74W&#10;LZFx0sSsqAIcvKyh1Teyy1BnjZBV6eobswy1LsduaP3sIURd0W6kMSAGgUwDVf3YKe46snXI1JJV&#10;g6SSZGQBL5FjyUq10V8L0U6FSPWevqpQZ88pPG4aBc82kJUqIy1p0UQZxk285ao6PpU6pQENjBP/&#10;cA7Isiqm9XWWuE7pwX088UDPgjk89ZuWc7Q7eXcPXGhraJXaP3eTZq4m5/WYIHpvlv6pA9A/AXRJ&#10;MexVGjn7Pstzcd6e4IQib4B6U/iAuxZ76XFK7NalPQaj76iXhsa4jsLDSU3YuoxqeEtGyn0ksz5b&#10;toxieJjDzESTITvgiyu4d6M9opiEMmRlSoxT00ExVDkBsRS7hXBddGdYxANc7khe2K+L3jXue9is&#10;lXy4spQEo6jy2amUy0o1hp71SzF0kiHpEN8MUZ01Z4Yd5YZiLryP6pYPaBY5XUigAEIkhmZXBFgg&#10;pcNs8wVVcJLk14uxFdTIUz3ck/Zaal1gS2uVYUskYYxlleVVHt8gQEcipPlKidUgSjhZ8Yr9QTsi&#10;VtGDcXWBeGQdQ0fMekBcZHqjow/R6dEqphgKjacgXF1QrZBXygAu1qxXVUB14pgd6MA799gsUoai&#10;xG4G1usKCJcJNB2Y6/xo0y+19Vm3+V+2r0UkOKs2uMupagvfQv2bCQoaH7gv6VWPKRwKVlJn4suX&#10;Iox5gkIIypzJJ8aWPFbYGmMd3+2jiTUqNBTsSUrQFZnW2Q4/MPsbYTVEVhXIaqjcQuRE3ag+0SKR&#10;X49zfC5K2p3c9SWRwIZJNj3FayQFrKOEvBJZeUljub7FngKaC2qnDC2GegY+WcmF/MjwntPd2e9G&#10;llGHoQPOz42LdxTNw2z21O0QvUoCy93AnupzVS2u9kcnho9GIfmxNDoJQnQQzlpWIJcNZW5kc3Ry&#10;ZWFtDWVuZG9iag0yNSAwIG9iag08PC9MZW5ndGggMTc2MDM+PnN0cmVhbQ0KIiDyqd2fSHCnjUL4&#10;tOAmDs9ugM64VJnOf7/DsM5ef9SgEfivzYM0YRdiQAaP9eOucm70p5aH17eA+rIe3/Co3IpZu81l&#10;QB0sEvP2BMc+XIbCiHt88hvmfRHMTE21lOmdm5ugV8QEw3SmyV+YMkXI0Ncx9q7mdQz5P5zrRobG&#10;pShYMR6EWQ8WJmo9BYLYVY4SIDykVLM4WTyzU8iygw6F6ou7jID+9cVkaiodIU0a9wR/x4znU/os&#10;1w5tNbE6EeNrTenUPxlRbC2GLWK+TSxUwibf86lmM70sHNbJG9LuWx4MnjolBu1+g76A4bhzz/OQ&#10;R4W5N3mOH0KNE4LDH4NrZjVZ6S2AojOJ5nyGcsmLgU+6wpAbKBB1kfWCqK2qeqSa7a2NuvEdBz8W&#10;euEqpPCkAOInz5DNjBjlTTy5r8+e2fwJWqT16zHryqb6aNoCRf/sRt61OR6YskIEb3ZIoTFcK/6Z&#10;l1Ysy6CMFc7JYhnDVqM+Jvly58Nhi1xM8Z7fkZaYZLIANqq2uJEwp43dDTU+JTYuHts6E/nhVps1&#10;cIgBIhEmWyGfPXFBb2YsA2ZZAgn/xOigI4bzdhWumRZUutpGjwlRkU//Hg5yyH0RM9KyVC+DvFXu&#10;+rvvsVA5Gaz+A6ixENB5SWeQyh48x5RGTMwygo4ibNK0IWPyF14b3XirgkMxaHvMmE/jn+TB2M5Y&#10;YL9g+/zeIKWKHxRpCLBgWGLeAJljm0wkn2FHwwINwy/7lC0zoyjcvORI5I3un4a9RMLNQ/BWhDV2&#10;ktzeBGjj5iakSgBkw8rQ+lgKjvz1ILl2YiEAsgIHViL2R2Y/2BcC6vuzZDVSAoeiLFboAl5dRKuO&#10;HBTsJAPozFX7oTZ7iaxIieiCQIBp/E9VeDSLpoEIHMyKR89MYk185st1NQL6gmaPD/Lf6GW4YXJe&#10;MNLTj38EBZGQROD1opWMuQ8SYmdvb4gXfVSO9kPI22qVHxHLtl++jdQRkH+TxKIsWZk+ssbJqgyz&#10;8lBBTZxUsyIauxLwFv4HgO+qwSETwiBpVWXJEF/ZTRQbliqnW9Wm4ykgRHPoExpW//MeN050CYSe&#10;bdkK0LPjj/Wd5+lwcuqcfAOD/wJUzwrKypjNdOUfrgcfDJwo22V361OrUGRGz4mxlkxW0waBhKGf&#10;VlcVAP8TiJpiE0U7Nmbrs3a3qKbocRjJINo+btpr5FzaJaAHtFVxe/6InGRkWavFNpXfNwGQOFH5&#10;2jyL6j5t/1iv5oczuzap/l02rTAYrTplM9+nZN8z3AIEQRKG2G/mVx+lIfg+IbPKxgjFy2SGLFpC&#10;axnMizs9uD824yPAyPsZ5mTTpAkjHCblZa1rfZBBeGRTRjYR+QdLqx3UI2OhWtAtHC+/Fmdn6tuZ&#10;7lP4J2HfSF7JwyncmsqW5CTlODPb8YpoeKI2QdONvqUmTS72BP+MAYwKAoXrgM4XsP59eDRSUK1w&#10;56kGNSyHd/Rrnn20aydH0Eew9aBzCRYHuYL6XaHtirBQoh6vPGi1nOWSR6qjwAp3mgcxFvqN82pB&#10;dpwShSrj9YBwpN8KKgdOHVbgUkwnD9GMSre3GFUcgo//6xRfZQaiKw98fimg7ZrpO1C1F1ncSzRa&#10;nXC3X7FSMoeJosm0b+99QedangKUpBDl9cXTqzIGbnCkF4LsUzshx4qKLKjmA3Bnp9ye0q5fTZmn&#10;h4L00zYa5B+T5umNjzDEL8IBnQlsx49CXrI8h8PI5qYX+nmbtccwxMiyqPCOcQU1IfGoQlIcdG7K&#10;/JM4ZUHuPNEgJMfF1IMep9YKReW6T9n3+WvGJizO2zR5npUHMtB4Sdn0GhxOxMCWD28oIp7VClk3&#10;Je9t30CYZredIYcJS4xW59zyIcaySymkkmrFsxGuWHq6Mgn/FXtKJlTwjb+KfKmR3Rh42RtGbA9F&#10;wMwBu4H19b4C2wl9qWFFhp2jLjEUhNCCrZNosKhROhIk0EKYwTaEt4IVn3GldlQOmqd0v0+uofvL&#10;8OrqIy5xr6wc+2Tt5HDVt2M7yHyNNV/vNnPf/JAqhk/Jnw8ODWXg51B9bel6u7mcvqi9GHe5KsMr&#10;MbAcLwqZudIpST4bNjMD9GOvvz00m8NG/ZaEPOrU2Za3leOjW+fcCipOpMFMpGMfPxRkP3Yv65XL&#10;UEEZH6cPRBRjNLer3MhmHomgZ1MQFfH/w4aB1i0D8yoGNC2rK01H6JY9FPeYNCA9Pz1c/AWa0KHk&#10;hJ8ZvRowhss60mSonwTZb7JhDwvPhWiYeoTjDN4FFG8KtpZeadaxF0x5xV0TCSeYX1MQCmFN+0UL&#10;zpZp50sNWbVXGeEnLtmJJjMtaCxEQQk9/9sRyoy5VdVGZZUqTZ/pACUg2t+mA+HDtiC2IRNYXyr5&#10;AdmE3anWyd6OWwQFJJKIWEBJxmtKi+ZSnaF6sC9tTXki17fMbZdC/8zgypNuadvoWybrYicCYE5d&#10;f7ebByraOlY3ie44dFuhGD+3kbeWOEvZZbd1hzQYNtG96ko9EBkPFgVffmyBRdMIwcOhHZ/wf6WE&#10;80Eqvk6B9zY90B9NWMFfEGz/yrj7CRWsYE0awU9HOJXx3M0ZjG3Mu/WjpXf/H4v39C1+8mBE18fn&#10;KE5GLg3Cm0v5vPpkO6MlWEq6pl5QIZO73z+DYtjdbOA/XeP9aXK58L2JMqvRHOhN9PCO1dN9uxq7&#10;coJW5KwG6NTvXUE/taGGPLn9WsT4GD3VLXjzAcPACJOQDq//7pxYMjBBLUpN5hydTeQd4iOvWrFf&#10;Kp4YqUn6EIzvzNbHL0F6hu03IEsxkC/+rmV4mKKo69oOijxzN++6KAxqTTXkwjIK8jKOaGGnOnaO&#10;a8GV+cyaog8CER+CdowQQnXAEKHEcABxmMT7EFoF2mE0UaqKQOW7EAuF3rPJMwcGB+zwJJPrn/Qa&#10;4+51jWAkyUkaBGfprJkP4lmYdWL2qizFoMPU4uH3oi8XtK0qWONtl1fAnzErC2knmLFCyctQY2ea&#10;fwK6Z4iK6sssIVy+8LCsOUFGVmpS/3QdtQsf6wNgVVZWmqGB3SRk74krFP2Q4aB6QLW2NqnYoFhC&#10;xSyiNhdtEu1r+muV/6VssgbGsllJU2oZgt2qUIs0JI4/cLtmHKVxR60coE7Fi03aZirJObd/QqYk&#10;5sW2RBdmhOAgmuBZ7xgMYnj1HmYuREDIEGgWp4/6WBhODC7hh2tIDuD4UWjQ2nrYCw+Eh/ZXzljG&#10;elr+RYtsopDLdzgUqTeBAD26QXh6MKB/+IlcGbcbltmrzZ4JTBsriqaY69mdoI3Q1YdE4GzOgoQp&#10;nZ775TwMnYwCsWzsgS1+6zNDAb35a/1Xgpkhfmp1YwQSyMs3bKNcA/lCFQ18tMydh9FowDeblbOB&#10;zOjpZxt9XgnsnyloXbRbbHTAGzmL9m3sTN3oJG2ZaPsnnFuoJMfR4eE5H71Dk3cg68A59k9Pejyg&#10;YtZku6KOEAV6z7qMcZEVFeayRNLTQP1C8BOTuZxF5HhbB27EhlGQ99q/Ej45SvESGmbYESLHJGYp&#10;h4UIVTvNCHlnT+mYOBkWSjgMXehivQGwa5auLJMvLPlcrIDTe/5Px2d5ORmjuFjWMhqFcxVsMHl5&#10;4PQmBk+2DgmUOTD3VlRCGwDlVIuiEUYoiLZldxUKuKSnwLCWMi31fQNEDpAwgbgdQdSMo8ESkQgp&#10;QVj5OVF9p2aP9EKsJJaF08IEq2TeAqlEVBpfmfDM9sAEbnngf1ufVowzvGttVmcpdI3RuOVdDdmi&#10;QqW1X8z4oTlk4U8/7eO1dYCEnekrAqKyJuLFCXj2qhmVnKuq1x67Hcdx5Juphnb797q0Th4l112I&#10;QYhrPOaQRqbp0HjVEwa/+fbkHNLWyqUjGDywiud4sRryYcQbn82YZ46Da4ykDNDLI8XSUDBuS3zS&#10;xHAIeUodtIfTjiogYBcwDl3wCR4axM7TCaBvezu0MLjMij89Vde13BW1iOGpmdwZv1YVTxyLrVDK&#10;vhdnbrWdlUtKcEqSRsD291nV8oV8DMlg82De69yNhn1NPFqR1JpUng/fKblTdTJI4dhZm537uUTx&#10;mS+jfvCyfep4gC3t6AlhcHRDinWLhIPEGf55tcPYA7RFNkdRbZlYQ9GAE0xk/xQ9JNkw3fxSkPF7&#10;o0Rp2iV3XHJH8bfPnO15uPulGkKWocgnkTPGQHHPwBHABrSFZNyLfoRtV0DK8sPMzBu6Z1DNVGBY&#10;ttB5lkno7ar/ioW4nUsb8N7P4zN7v3MwtaK1nlabpZY9Z3Qqy8ruiIuioWEpdSWXclf6smIprB4W&#10;GMCPxort05zDWGcPz1C9jMDJX9CVJQYQcxUBA6r2it0tyipQ3LNvGKbDq0RHff5L/wGWLHaqSilz&#10;teECRSb686xnR3CENHGGSx5iiQSzO0YYiRNK0eA2h8iQQ6lnwQffGHfHZOyVL4J4WvdIllVJr22c&#10;jTOJrqf4/JOQGI+1n+EV96GHta8u8QIFSUPJ8HqW9DSb8Drq0WsPngkwOm7sGYLkH3q36jB8R4ix&#10;Wvt86GIug0+GDOohrp2uKd/cwQBdTrywQplU+oDBR1ys/bM0QXsRXlpZBGp7/pQRHkYq7KPDkyqi&#10;WgBDyHklhjJ1OHiMvOdDFcT2asHzPQZVu0YsiKGzqLWnYJNWhxMELko3yO1MSyPMZAJ4mA1ApUUb&#10;f642vQqLF+lHZrAhBdMoyNcDgzQhtdF8QoCwgC1GPSBH+W3xQfaoNtVq+dugrwMEMiPnRLx81xB3&#10;kHlIrMpEkLja0++RIkBZyuw1bk0YMUm9FCu48YK9lovSwpqIZA/l2pmMv6JVGO1Ik6TX+prDax/A&#10;p5zs4NoT1Q5BX7L3hbtKHXtiIpXrZ1Xq0Of0MQ7C9EKlKolU3C+JNGyYTNM7s8rZYO0yA+i4uEnH&#10;Qc1P196PQqqGsAJWZ3fOmt60MTxmi8fI4EDaUN28kJkGxHB5Dss77XAa2njmioieptSBxukzTWtJ&#10;CFU8wdkEdVD1biSVSy4OqoCg9wvEUKFInqiQ2E0lfvlm63qxjBbs7kovxK1MylCLdWE/4kg2AjtH&#10;PqfJkc8NrhAxF9RgYjhaOk/EhrlFxLAQ6dkYu38NLgpwCmujuHJcCkFGeeQ/Qz+Kr1bOgIqNWoE5&#10;X9dj+horhAw1T/+WzXfqEnGAWgzOWw1SaaLlRcLKBv+YHgh0mLULUlXZj4TrSbbVlwGFY5G5onV+&#10;UJqA66nykb1tIfXR1sFaZXuLxPkZA1LMCzEQYI1XjHe1POWwdz2PwIKykqHVzE0Q08ApZDfl6iEH&#10;ec/OAASI9TKMFeAGvD+bGuYy6A7Qt7LufsEryF8/pZmJu0VORoVYO/Ek1tpbyrXfSuIDmKeFNOg3&#10;yIx2lC+o88n45EjdY8o/oDd3XNvz4NfbwkIS3XLbC4MBrKYfARhLM0l+VmZ1rHn3MVLYn6wUNhsS&#10;00UY5X0v05aashEsogzPEkZMVig8DgLIL3wYwghSl/Dlzo+Jps/MmeugyixLAf3/MFpwW/HfUyVN&#10;BuWyLxxEtBubKaSTVWvTfKmuLIgnzHb/v50RiJpHGYR9EabBp+g/mceKJAKyNBQE6hWYvJ2WMxh8&#10;HSbFEG+SQO98g0FkHPB88YasPbMEUaIPldjGFUCCtI5AZvK0Yudt3rNxpwLVh72hTkEeepK35GGF&#10;BkvaAIlfrbMO0p8qs3L4xoW9xBXkdWTc6GFOY6HaBCQ6zAhKzTBFnbQcWRobtrSDpcMGTKBLQsrt&#10;saDeobPqOm7oVz7b3MwAeIHZE8q878xcBeB0bvbVbKKJntCY0RMkX+AhGKXLCqCmiXeAG11Erbo+&#10;uLMCpZ5lQkAwfkQIvNSzjnvUikiJmbvF5y2jiVt/2Up8qzqyj1ouHN4/xoWSuxVztXTWlpsFUkbk&#10;bMLJNBm0Wnn6vlZAsqzjMRytMr0XMOdjuuCs1HiCgQH2YTBiQA0JO/Ve5vY51hw23KdjglxA9A2a&#10;boI6cntoX+gnEcCVa85osZ0TPHQmfKGWS9nWLLhuR2dOrrBsD+9pYtKPvan5Og00QNONJ+zEotu6&#10;x5jLJNSQUq6g4kcyA6E75ugW0K3uZAYCeCrjK8Q/ECLlzPZFlsGfaETOA8dpn/MLIQeat2wphTbY&#10;CnIbJRTsOyElDmpxoQXgQbTqJ82hMxUsLz2sZdMPDhV9JMKbPbO8duke35tfxMxx5v4pSjyx5k9J&#10;9OqtFmPtYJbxfpkOfpqW2adPu98CL0bHu0WGbVXnsnAhrophkc2cQEBJhZfQELZEkWrSOVySdf0y&#10;e+eSJJmi+BCInRopUKv2yMfdCAGY1EroVWoYQtv9qGgoxhRk7hm+WrztOJs7R9Y9nDT3Sab5drV+&#10;7gK4Uem3KezNsQgB6Vz4oZP8ZRm9tqEnGBnpw8iQm+7mBe9YnYzXHTDqeGnAaUeprRC6gQgi335F&#10;8cRzCj2UzOoG+p6xD0L69L9hPMFPK3zv44AX9rWw4CyIG1hik5heF/DaPqTg5uZwGt5LBu2cHGBx&#10;GaUXPq7QNA3HNgBp+mxDxsubKhZbIvlsBWJ1gJQTpDA4q+c4AtvnZ5UCzm72fTN/6lfAARwdQoi5&#10;FQI8X0D4e3b1Xs2+j2YrPgs4ma5a/Q2uGXkX6DQ/1eitCg0GPptsBHvp5HitUrGy1Kdte762TQid&#10;Q0Cj8WdzDAgYm/9rL78qWx1gaTD+oAjVx7nP5+/8BggL4aRmWoQlQoyV2QRwF9McmrvCaGNgvSDA&#10;c0EKF7kZQBIKQRGs9pa1rSD4lsgMPwgmJlkvcbj92D66FClUmn4dMwVnYM6a5YZu7nZRpYW9Qvrz&#10;zl616LLKidwk03peXp8Ac3C2ifMQbnLS9RAthiD1L/IpDdpzvd0hjF5T/BxnIDj+zqv4sjD+vHSH&#10;30MAmEqeCWnB6SAr1FYbjLYcPnFsJFDmNygU4ZVZ+LMNXDInxkVYe1Sn/A/rSy0vOKOCfC0EZkjw&#10;6ErswZT/3bQDu5EteMOZ9tGGHx3QzQLYP2JOJtpieLERn8I8EDbClMrUrVk9tC6GPU507l1GBI/a&#10;xgRIU/ykR7WQSySMdRgEO10gyjZAQQP+ZAng/SsGIONMZo9FRFtF3a9sTsvLvzNQfj8I8T4IPLFp&#10;6AFclaUsVozIPLB2HrbudqWyqe9nvzjULrCdbs7AsyyR5xYVtBENGXTG+Zd+n0fcRdEpbX0nZM4D&#10;8fTfsGGI75Hvk4jAJx8uil3acJdZ9YpDfIiIHkdo4ivOYPI21irIo4lI+jIS+0ijEyOzseEJeQ1k&#10;CGe3ZRki248gZHJNGqHHYjM3L6ehTVRjoNfEMtWpidKgnMrcMJHV/tFRwSjIKRd7hL1ONDaeuHzw&#10;hlze1fsB45BmABKVFfaNzqMIVAdkWtZKjdzMOmr2JpId8oTMs4vNNhJtkitPEHujoFd+j5BlnEAu&#10;8CYzoIHTwOj94K0gUbVFW9RqMcwa3YsWcg0WHIbji27veUEF6BY/c72dPPzi1InNCWA6rjrUEjpF&#10;8Mf8lP+fZ7npd2Nh838f+epmFgo5A0jIvFwzHXH+R22BerdkCZv/OgCNKEe5kx7EDkqU/aQt1yf8&#10;dzhgq4tCyOs5V0s7TXVBlSNNGq/P1iFldpC4IDqI3euUZgVCjz4Dk5yIMCEkQdN2jZgH9mQikVYj&#10;kkIdJLIOUBBiro1amPcnV/OCx5Iec39ePmZLyg5C3HIckt+3Sx1KU+TCGagBEw/bjkYiu3AmGxEK&#10;kYn6s5ThE4lf4iXo9ggzAkdBFOe12hqLbCvF7fChDvCOOHgt3CunYwkiyiPm1gG0l0dZ9bT5G2hD&#10;xcPUHqPAfbUsclDlPQiO7DzyX0vcYLKhW0mR2genMhWzfCTz8CMZ65jRIEdsWaFg0uA6xqxdCgy2&#10;tssGLOmoWjUbKoERxBloK+EOE1H1mh0IoB5aarTyyrvq+xFtNE5AKWqmUe1503a8LVarCrNFqZ0y&#10;hGhA/WU/YZGRkx0kB4N1RN8SjNQMMWTv2aEKMhNdgDKlDWKHWZsC6TiWzA5yfGiRLC+MVEM+HuPE&#10;gjVZT2iRF6UfxwzD9PheaKdEvo8mqC6+biYD9B/Baoo/W8TIYafK5CDSH4IrlbLZjbBITrRQxOlq&#10;IqRY+RUA1uUz4NiDl0G31T3QQ2wGUjE61ASsGN3IEhXCC7QfRH4EPpugHGLUhLnQei6Fjg6AzUKk&#10;r83AasqIN0jsPPyH9zVlAiDnyHY5ATzsWstIK1cqp0zxlmte3IYge+mzH0ruDMRVI+9+HEk4c2YZ&#10;AFFMTf7On3gcJLEQcC8SA7mu4d05GOJoQ9frtMBc9A3WJwjVkIXEdRdizpBtkDgylW2N7MhqC3EN&#10;LiEt02Lrsy2xPKbrdWX3QkEvpw94xO9fn034HOimOBGo2ZW963+6y7u3OIeWUF0dUzhCVSPSk9Av&#10;Nd/j1EA6G6JSoW2rl6+nM3YinSEklMveDOMiHHbesjvPsvPK+Ug0QyCWG5NxU+ZpRUJjpDYOU8dE&#10;ARFUO8A10gTe3lMtONaRx5RM6Fq3N4C31JhS+c5CD51005KofgArOl7aUUCj2LQBQc4oaG+9gByR&#10;HCTQRClXHQ3lZHJU2T0OlNTuNKHho7z973iKG0gJY4AZyMIlzPTUg1Jete5nlYtUCNvEaimFoznu&#10;C8FCHwVLH88wKtEYGjdoxL18Aa+5SQnP1FHZtIyywfzGiEBM8TXFNkE80t0rdLORK2MhEIA0Y1bA&#10;U0MfD5y0W58RBJop59S1MOp3UesSvNXkQJa4uryJsu+FdSNfOipo85oy4CNXXlyQj7LUGmrL5Lm4&#10;BpIimAOqfXoRw1bAqSEB8CQM1y8m8ZUOHaqRjbjUhAV01MSdhMMfjEtP4pxJ2oDjprIHTOL1u6wU&#10;8h9ICzSEjWBAIDeis7QeTporKWuUSUc7/flgmK4vlyy8uRiNMCRJkPOL7qAcL3rctvspR/QwEL1o&#10;imnQFVGvvxzM06te9PGuFGqW5VEeMItuK5Vkb5p98ejfRGbSO9eYpRd2BZkgGNL7RaP2RSIIDgG1&#10;9wXk1zBg1dc5USKir9+qY/KA5g8fsGLwwD8MEmbvmN2G9DxyBfflta+P6U12YStmbnjM1Bk0ikJz&#10;D3MViHiAnHbtAsEXk2x1uqiwDI6nNujfgu3IvRAKEs3mmaMRN45OLl1kGwZdXiTS89tiyJbNoF/0&#10;1Z/vvmMw4Jbn/7h1D9JgppJJTAmpwrxjqDyaRcE1cs6PCvitg7JVyYh5CyXhw7abQKWxCxV2/FhO&#10;ZKQjioxWKyOusZcAOIPYp+GRJXxKe1weZZqDEBxOLjPmHNl21C1EM489NeitOsamcYK2AjNK9nfg&#10;d6zAi/X1O9p1EdnosCzsoZxC6WtJ5nl1PlbxuOmDgVTZHHOMOMQtFM++g6nRQykHAzT9XYrxXX0B&#10;0WG97oXuB1zbWu3InVkr0twQYWz1c/Dwrv7DlpMNImOo+na71JGY8xt6Z34hv8OqIKpzKUuEQzwh&#10;iXqWUMONg7AIsnyCGagsLE40KfZfSvX/8iUS9wvKEa4WoqAx1WDkiA7c8PCIhR+MAY87Yb2gVtrH&#10;oXTlNZNbCWpqMoNMTF3eRNb3xbqOLxyVM1zNFmzHVX7AG8DzReilCPBtg7kzxKuDsR9rcwc19Qi0&#10;Z+bam9TWCJWe16ne3wKSpuUG7oSfGv3waUDk2ctf40xc9auCvZi1HeQltPJbVTFl130mufp+rPTj&#10;95FlqB+lSHkNNf+H3xxoaF/Hyy7BVM/SCSGZXvP8Fx3YhK3MG+HQ+wYvkauLVpo+dO00+sEd9JNx&#10;TTckXpaorWUi/GNC2GMGqigjgVbH4G1ghiK7eJYbGQ6JRRbaKiMZ2dQYGpWemDcSQkPwYMwok5PN&#10;LUXdYdlOhAiNncVokQIBeRMWswTDgMAYocH8IBG1tbbc9/I8f4WwdziFexvzxXYW6dgBM6GIOIiQ&#10;S6WvtYaYIKOCo0IWxXEjrbqnei92Fhy90SXrIhfq5rQ9+S1yrI1/mS+iDV9aYU2usRy+Mz+D3Yf0&#10;9++dmT3mdL9OpdyCwG11Yz3bPKMWIYaQdcEwNKExiFSXgkdmlC3+DGEYGBvQbCA2ZepHeulpDA8F&#10;w1LhNhtm2hwlJsv+x9914BAcugMfeogEA8Y/WuCRexhUkOLZwoyuCb9cH3lv6JAwM4nRNiKPftgJ&#10;fJ9USxNPRD8cs5zcBG0Z1AgBg5n41LGgvE1oXn+PkI8egvBUz0IGP2uXDHchjOwnnYBM8jOdJSMn&#10;uk5hXvnjLCpDsDJEoGi6BJYCMtZIRybOyiK5WOYQO5AnPx8pXSrn+W4I0ab2UhoUaaX6BBAOLJti&#10;jPYROfoToob9VJRM5OiSzlcGjvJsfQj0WAvPhZ0JsT0wRxqas8kb6TV8mRckIogCsWNzJgb5v7uE&#10;eYaF/KmKY8vUv9nAxeSz2eDKoUSEsEBP5KHcbvY6Qbs+HDX3Ybhpm83Eqcjm1QkQEsxE78NK9CE/&#10;hfmsNDDQOGVbG77XsLLXkBDI65cS7LKRQEIqDSWSPjo8OWGh5Q40H2GOZpu4GVM9eaUiBYd0aGwb&#10;rvcjKJ2Qudyo3FmscUJatqoktajvBMdIzZWgAw/IJ5NMBDNDXOpmRhMbtWgFJOKBHBlugIABVJaR&#10;IuqZZRWeNXkA2tbsSryGg0+wWXzCrYRMD7eFoiDz94nGeCm7XXqpz55srQctAQVCgvJENiUhxslf&#10;TvJxBkSu17XHpqSi4ipxmqburcPyMqf8cbYEQMIHYDsFSjpV6sRh6P9J1+4hS1GPQuuvqZYTJXer&#10;FrO/SAgQGTEcmzeRIZ9QSwYk08KlqCzJFrpXAeBkM0uJE8kDlLh6Wa91I5T7USQ6KoJb6G4GJG6h&#10;RJpvpypZc2K3LdHqa8pUo+tfAxpIlM1FtGE/5FCkIoytNhdZR7KuyOEPJiSPDTe3iMtxg00O0+xd&#10;tn/FCHLGZJ0NTPyIaKkjIoAkhylcoQieMT4BAaSSFlSOsNamVTjrNTZMjJgH5j1RiSC42dR1ck93&#10;fMrsdUdZfQmxwuPyBxtJugY1l4cbffAADdQgsLG/oFONtA7/97hdaVQTOUIxdapyDtGBP7YQGRWE&#10;d4YXcL2EN7icSOjVvKBL940kpbL106bHEranMjeD7G6TnP0xK4i8AlIEbbARBhnk/thqHFV/oT8c&#10;Ra1jk2G4RjEi4YaF9DbqHxPXYshIkIKhm5AAaiU72hvrgt4D/o/04c5HJZUb+GOXrj68Z+iUaBue&#10;oc1OnSVFVodkRWayVSNsZC38NUmi2duRmnM+DidZS46bARDmWaqX4RzpFTwgEvCne0gEaphm3s3j&#10;99RC5+r42EC2GNjQi1sAk67684sXzC5u3wzm6WtlY5itKSOMsPjgo0zXi2HqwVE3HBOlnLMMKAlS&#10;17uAS2Oalpm/ex3JjmoQ4fcIunXRiYZ4wO3+a+TEeEbj/tJSxqhoSMt44RuirEtoGCrpMOcy5MwY&#10;bEP7Pfc39ixzZ8hPfXPYj7zB0UNjqREDwrimVgKsm+CGx+sOROkvzY9QPSzPKTG3wEddtH9e5NQU&#10;hJb2BPwoC8DGwOOJNHRKqOAfQtfoFXTiEzAalgcSnMDMG9PSzQ57crvrXn+e1UVuhrCQFNm8uYw4&#10;pgKQXaUoq1iw+6jj1zWamD4TwsU/X2DQE6gxYjmBPi52K33EXLAwcm43jf17YpexpaUVb9XJvMV8&#10;RIXJNnLF8JhQTKUh9/Vx22T4swlnb5GgQm6R5dnNrDkieZRR7xDGjoKkFMTZzJiSUf4r3lFmH6Gz&#10;ZJQz+hnE5HuI+9B7JUOaDBwtT41+4As7vZfec2Q20iCkxF1v0YSbq8r3c80F1Fca6KDuTDTSE0JF&#10;cGT/5uUjvCIGJQuRhzZUL7E3cVDJbJZleWvbdS6MLPaKPr2NnJO60DTZArRSUtKQV6NnccdfudAv&#10;ZqXoIpBmoA9OlU5EU9YyAP5tSoSk0Scy9vuq8v9Db/zJH3q40I41aZAd13YMgC9wtmTPFVPACEOi&#10;fQv04+BJaeQAeJdpSsYfSWxhygq3g5B6wQEPdPQFVGK+jcZcPcVpaEHaQK6N3GtA7i+8Pm31stDz&#10;hGgtkTKSrufjAF/gVlBKsMGZAioSgzSRjOJ0asw+Er9DhLirISat8QVu1WY+bQYV7yXaxGcVWGc3&#10;DCV+c0ewS4GLBw8+HUvffugBL9WSwaSCmonf2vBOMcU0M+I5KEHhLRpX2nH0L9w273+V7Wo4Y8Nl&#10;LyCZjwNkeh0pa0jIgQnA4iVU4G+8QekrnTXfhHKGaWxioHW+wJzQGj0IO3LNXmvJQmBWGDGsSUEC&#10;PeJnfWfQeCuU9vPpvWom4vj+19UCw6caDXvwiG78IFPTrdlaZCXfKgFzOc8zo2455mDu1CNB19iE&#10;a1vlITcjGIef1jzSA/89jhqpU0vKTLLGeM3/T1pw2PjC3EBizM1vb7p8pXrrAf+E202TkX3M2BP5&#10;FdKA1tlQgxO5cwoqsVnwg4TnM9MPU42Buz8Vb4Tkl+mvRNQGb7BbtGHoU8FpZBskoTUVyh+zPB24&#10;1aP3TcVUWY8iWwsC5NYIPhZsML5tm/K+yjyziDyHVKBNNtWAI9cPFzQ8eNGObWy6NWjZa63rDUu5&#10;GDcGgiKjN3E1POjGqDh4hcVlwrNDqOqNhHTJxEBpIcZ9Clk3imICr98MrOZJdW96yQ7+Ke1nxLNT&#10;XnIRqQ05amhFDKdIpF7czmFNKmdkAYAMsZwScPqGab9lYVSm3x23MwmUn20Iilce3cRw4JbM9MRl&#10;pG6w/0X1iokyYk9s3hQymY9h9KFfPrWQ/sSLFnuD77vmZqTYoGRWSBAPA/G2pkvo48tyFPIq1heq&#10;RC0ADsyLFWO793EFG4g9ys8afkIxIXQ1odyr+vDAnPKLXbgVDzlPJmSly0qla2NE63I52Kb+dDaq&#10;oYsdK0sNmX2kRXG9EpYpSOaIfz7rlKEmKZM6cesGJ6Oy+t2KcpzTQ9DQeCp25Yn3IDUBaRO5Zj2v&#10;szeEE4ZbZjHkrqKPElsAKkxJRSPYCfB7agnlAetBVhQ58aBBSmuWuXR4BnPAJYcvo0adB6abwQlj&#10;I3nR0/lt/Eu6o9pAwWV9vfQA2mSgDRtgLUjaI+Go6hox2KQVB/MsubI315rtl0BOgnHRAMkAyAA+&#10;xdNhrJKBqhTgQ6iDDcNjzuGilN6tN5oFIgjSMH71QUNRGDqMPQoBg8jrMKe8P1FQohbEggwdBLET&#10;hbG/27VN3baSbaslCnSWJ8rdk3WXs2vPqm370Lcod3M6UTgfMe98dRiCWI3PhXE1WXrktmo2a8mW&#10;Dr6qFOWjp7KrRDGVDiJVoXRWqUxVqI4KdfCoPEaqoVN9dqle9asqUXDtClJGTsv4URQP+aJJu3u2&#10;esZf6u365ry0fXVQXM227+Du7hMIbsPAwOAyAxkILsGDu2uw4B48EDxIcALBNcE9Ca4JGlwDhCRY&#10;4A7nfpz7vXNO3ffPe6vqt3vtX/fq1av3dM1UTffaHfsiDrO4KLA5ay1yOmUVDS+19sJPsy7eQ5fr&#10;BCzn8G/tZOQRa+V/OG+njFNXRHIDf0rGP28LUrptbCi49sJ3uVHLM26cVGGaO1w5Zu8thyOQb06S&#10;Tey4lG2f4l+nExqsz7Rqez1aOSaJlp9CW87hqcNQfJE8VRYLCPervFTJ/lK0MtPrWS1KGA2LlYuv&#10;CrOibNBneCZSFl8s/6MksDHySZRsOZoZgDV3SjMWIL64O+jQ9nlxuki7tIKwyLpe0RbG9rHVVxIa&#10;l4c+Pi3IMDDz0IqyUNISrLytUTlWXmk982BMTFuMXX5BPNNhUf67k/xC4zPP3P1Ff7CIiK6uiMfv&#10;p1/7jb8ulVJcS7Ry8Dyf9RNV4I4+nDXbvylZN/p6EKhYvpo4MNvWvjD/emTbKOHG96dY15xfv8C7&#10;ZDQgo5Tab6ndnMnnopwGUepd+Vmla0aUAm2AQj3+D4XvyWuluEd4h1ReDpzBAH8E3mVrMQ3QLrk7&#10;csXuVlMS7XXrBpZdgqJiX17I/lYW9kjw05o0StDSwlioc7EfO02FEiUWrtolpq5IymtNtrp7cD9v&#10;EfaFn21Th8qEoACQAiR+CF01lUPDIMYMxSJglpE5BnbLJK0Go6GTEOKjkxLKIICMQNOa1S40tF4Z&#10;7KdLuDPV6CfGf2KjAXNuyWlOSwQTScbxj/ZL7J0qGra4pC9h6RxbnA1eS97Sc0Yqm++2PDfrvLTI&#10;K6s051aNC1ue6hQa7Zoaz9xYFMHXrLzfDCYZOXhq1e/tGMS4W7fDa9/MLBrEyBEsKJHvvR2ISanf&#10;rSDtz0ZYvCW14qtE6Jw06hQGCwdoRBI3nzl4iTl7Vj7Ved2f9X3fNtckdZpbe32ltgIpVymfv2fO&#10;WRjhxaKUkTcpDXhCgHYoL4mJ1c2g9KQEQ32Fwzuz3WjkwajpcviaCHWxV0PME9HBXZGYokDADmDI&#10;NChNMMzaUHhGBLd57lxyHNuAREqjKL8jK+BmeS1gOt/6gv1PpvmjS1+7TNWEtUfA2yw0HK788XpX&#10;guDoqODUerW4Bwd677iHbuGfRX70Qg9XiF8myqy5jhzo/d4/w9/v0nqvPbjDEjD+BvROgIwkEyKf&#10;bVQriRZwcvpksowNKjihU1WtffXBtUGk9qhIk3QpsDqiQ8osgaJagfZrYVxjinQddVWMbLWUvAFk&#10;pDYyx6wUZZoVu4AYNXKhvGqF8eSI7UbONks+660rms7s8nQSbmUgOn3iU1mQwnIUgaPDoqL8RfsR&#10;b2WDK6fRjPmRQJjjc5RUIRqlkG/VbxO4Mp0/RgyRbg/nyI2/30WZaFrMUcqnpuMj73YuaFCXpMXs&#10;a6cbPGh1J5kO7aybxu9o0ya0SKcyu14YANclVN7gjNuFuD+RjrENRnC1R7sIPoDrZb5kcBbkasVV&#10;7WNQzC6IMtTvjgLJR2ludn7eJP4krndp3/g5ba9Wicarf+MIQhiwMBzX1tO/xj+wmlh9Y8v0bFNY&#10;yXlvIVnLLskj/ko3N/HAlsilQamL+uDw428MjfNX4xRtdG9Q6SFnSw5NaeV170QzE970w79wobsu&#10;jkQdORnwGuF/nyPr4hF3mnHL5scf2hS4CSKxbgBTcz20vLwpyBGOw4V7q48i3/9yKsnwi0UNam0o&#10;Ui5ufiBFwmBf5z0wFM2rSf/JpwF/bBRFTwB/+otouNyjdvKWNVZp9KC8jYAIfss4jaOnkbtNf55j&#10;Yb99H4FM95LM/8n0BamtbzsHcku1cID5EsZT/iU0E3a4z3L9YZd91fEkFYc5vqfSaZHfS8mP9Hxq&#10;9dCi0pCNgp40ROLDvkzpPUJy58sfcGKlQUFfkg0R8LPL1pZrTrOJYPw/V919gIKGukn4YQLyX1dy&#10;6nD9OLKzccblnXOYB5Z4wvI5jK4WrbX2Wcrb4EOLOHqEp+gIvBmLXjiCGC/7TI+yMAc0YHaT3aEU&#10;3LkKJD13CVooEj2vybm1jxH1XyqA3hIBD/Mq8dpxg0ExRPse55WUOhPEqCZY7Z/J/nijenyNRZWJ&#10;wsgAJK+xAW6utNseAxjjOVcSfH0KY6SNiHKr8fKjwShkopWTlMH1GAOfuJZgSekCLLZH1iOAnFS/&#10;6ChUEDowwJiT+88ohpQPUZcEmAo/090Z4C3suFb8o04n4ANBPgwDe1Ulvc+XjipNwzwSKAEOflU0&#10;bnSZSwT4UB5I5GRJF2z8Koli6ZY++JvfoNdlNBfWeG8fVhfGN+1bJ1L6hyrOfXsmSc6DIc+7E2+6&#10;yXs/0mBK7ed5toGNqgjZyxCt4Y6D8evPcGS5CEWIpjUXhNyHsBe6NEmLT3Kz8coaEQntlT80Hd4T&#10;FkY8RG+Zib/szz8ywOLJIT4e5ZRo1ssLdzkasSTmB0j/ilz+vDNKY2Ad8T2OkyGEmra1fNNw9pfL&#10;E0Fh547QU2GJCQU6xIrzo7mdijGrifppub0cIs3V3GgrtZW3bbmS9CCa9huZ7mg7rOcGXDr8XwuB&#10;YDFq91i7Uclljmo6p+OeevOs7YS1oBmO7eOAXo1BMkOS0wfId84Xj8n3HMfR2oZnxAWJo6uZIDAW&#10;vED146u/DlUblZrFAD88YZMU9GJenooVB0euxJ3lRo8a5PMWSz/4Pre1+kRT/mtKPQQVLmaaIt9V&#10;J56fAi/A31wtkiHHwJzwB2N8yxri9DTFZLeVYtSazm6n8hfdL11xORF/pbo+X3fNn5Yy1H2aXZ+W&#10;grt10Of9cdq5Qz22+DQi1J+Bi0NgJo548YrFdry5+YyDHUeBDS+R0wG3X52XjiyR4DpHD2h78qYC&#10;e0FIMiyIvEwNjb1bOpRDu0ePH4OJ81nJD2NYffP3xdb1RJIyGCZdxkh7CuEr/auRiY/vhcLMjdFl&#10;BjZxHaa4FC0RAaKdN6ghw2DH3yev36aihsICxebWjznx0ulft7wx8Ei1wYoZky3hb3iaGuCFASet&#10;l3byTzZXZH6iVh6hXKI67letjR/P47Gms+REzQT1D85G/0Lr04taTXcQTcqBBUVHwcvX/r6KN1rE&#10;88hsXPwodlxKFIV6H8HCEyH4TuJ1B4xWVLvgq+Vvr587j5NxmvtJP74YIy66eYV19rPfFYArp+u1&#10;60qnSHiFT/fqSlBuritRxPujLo+UOvFp21uUGqVH+uzJOFHcVhZADB8runw9uyG5hLH0um/ymMWk&#10;6CSK5hVamlP5psSzSeGqEBvUuqDv+caKTSFluARPl1eh3biObUA3V7OeEDlHpZCYicj0a85dk63g&#10;KUzFC/VvyQoZXzKS98a1RLeaFIQtjMwDj0Y4djLVCQx19bTrZ3NMOxdcYbRfWW4AoU7PeR6XoiRf&#10;s2cZz0qIFD35PICuIx4EU+oVrzVmDN1zGtVXmJL8LU8Es49CYefl/yI90NKz9UpMtNfTP7IY5ur3&#10;gts6NepqYVFgWcki/309R8H+xoYzc0hIazaknlEzwOT5UAIOFqyiN4o6cdaPgHO71Dk3q3b6SLho&#10;qLnxx4uCSVvE1UHYzOjGkEysfznfXg+ZyQMMFtrQBkDQcmyIJ1hMwDZvnKbOv+iTiBQq/GSwxW+7&#10;KkLIoYR2XewPD/1poU5RdHLB0nPxZd/RjnOLCr71kjEa5CoMcGipVyGnn2+xK4LUkn7RCNJLhvZa&#10;0F8ukDbRcdZduStBoSFQQwJ89wxFFfeT5MeY1ElR8kcZXGGVpP1piHEGPyLOVxNv41OMmQWYr9yc&#10;GFRj4vIRKKCv7sronWI2BKxO4Z6RZ7+TcAmHDQU3btSq0RF9tJml77LZlENe7QwBsK1So5dppzqz&#10;Sl4dvsakFG2gbktqFAZj2CgE7mMxhA+vwWUw9+iBGrEmvICQkVYLMr4oP0hMSEZYCG0OvYICJf1s&#10;pVEKA8NA40eG1XPa1H1ocTythi2zaCO58Qf79CM0kTRdyg20KacvMWocNA62qSQa7+nLNPq45iI8&#10;aZ4RamB5T1DF885FLeDWSCztZqSz6duvYWKfDenVULKcXA4fnJkt13jgELl+1T5Wm/LO5SHnObNZ&#10;kD00eczM9IEZ9UMyqQb+8ZaRpIKI8R4NqUGcwchPMyhh9FfsirlJNy7VjcO313q4JpIhINP5jFBJ&#10;QHKV9cPTGeOhzDq9vZg23Vosgkgogqsl8JDTsdenKcUDtO0fVbUoi0N7IPVJw75/syuNfbFO25jw&#10;eQyWbOSPAp9xQCp9HY6OdczaKO5tLbkQ3zH2/t6QiXnddMBaY8fLzz4valFSXVPIH05C9kciqjDt&#10;0dLB2zFKctEvCqjq8DKT9K3Ps7YQqqadkePCUzgP0hLjuJTQuOPPHgNVKRvGMDDLRuA6Oe16P9/Q&#10;HBMwmXV2XY3xUpy2zswrfNlGf2XthkJYKuaLUDBe+MQzTsOzZ/a5EnQOlyqTWfafOT1FQDR9TtoG&#10;OBEqDwl7b6AGqcN4rt+8+wd+P40XZE+IlhBFsfzBaE2qRe5tSDfkC37fVkXEj/Oi6NKm68d3gelr&#10;6Zi9DIBPjGsdR2xyl0Uxq/z0ckeR3mT6lo6IeUpUlluwP4pZQ81zYjq6uR+Jvcj9VfonL5vsyFxp&#10;rW7eMaeOhgVfUvAPobwX58vEQgtQB33hZyfcwU0FCvJwShymba9WOIY2U/b6uLpbAbVIKPXf+jVM&#10;1rMayqpCay9+79Mxf9PHxSv6KAT88OZ27cMkfDp1CwW17WbFL/MYlKQWwoN9nP8lYf60Px0lTZjh&#10;PX+2sz69g2o6q8w7tKmBJtJJZwunpzTLtfrE/ju40wXhRgvolKcpeHMZWBwtPr9GC1EP92RgIqys&#10;FsoMLLZmW/zXbQYgs7S2xHex7WjqtFGYX86Ter3zUoo3wx70lsF+o4TknP7w2QDnmVtreofOltl0&#10;1Zj0dTyyYwtrC7F0/qTdFGoGn/ho/NCZUZ7Nt5k3l+SgsKnIq8PSFjg84hqMObRf/p1hvvEb3tfm&#10;ZE7yI2+dcQrdn/kcsCLvgaqeee5jS/45lfK1AM7awCLKlAO2w8dkfopyGyXQTHFFI9k1TiudyzBD&#10;Q15fJ5T6vOASMAzdq/WBtkZCuVOt8Yql7NeaZ0P5+TEfHtIyig58slIL+TBxOZRYzSu2bRgZAqTk&#10;WXWHaghnDM3v6tikSt64ioh17qoiswiMJqJa5HGLVwRgq1KvPAJF06cWsdH75Gq0qYvLIbZnOpxw&#10;0GetDtyckzZfhfk2g/vgbC5xzp+oQ2PcPx334jJX1FXQn+jR7OzWOWNkbQgMVYY8xBtEq4WkRChd&#10;G10lwoG6n8yltocB4QaNyZFK9Ydc7hNFIl0QadrWQacyWzY62BPBpVB0FgE2cApZliq7z575UoKw&#10;aW+zRzAae6QTxx6jClfaFpvpBi0MEx4aA/mVZ6wH+4NB9+CQv6nJ7zjCLyXSiBpA8xqyoUXwU0IX&#10;2PZJ9d14bBC+Pod3YlxVO7CvxHJ1NScyaJH1chLNEzyvpEr6JY9A+FdeFv7CJuM3uZVwSz3G6CLh&#10;a2t2DVnynfBz/5zvffwLdmqxt5Z95eObhQzGcQTxR131nXxk8LcFPY2RLe7P8ttPmqVd5h76iBP1&#10;zfnUoKGhkHacqMktxZl8BNWfs8frc78JUzxBW1BIn8fV0j8haxU4QF3s4Aqkmc6aHR2O+/VT8wBs&#10;zNaA2lLywCNWy3gY+/kZW7Iyxo3Ft6hsXF2skllrnvxdiFbbt0Ci4BSKSLbA937WEYU9MSboebY3&#10;v6wgJ73PTAY6ZPpj8gYt3o+AaR4N8JPvbhQEysR1jio6XPsvDArbRJBOJnQ+prH0g6EhIvIiR2MA&#10;ncPHUuU+Oj+on1fR9s47XH9Qz/0c2LrTcVLa+8s/4/3MOV0ZW1Pdw9g3J+wTk31B5iDe6/cvo6s+&#10;dK0U5wZqJT3gOGZh789llTuNDXc34qTYeYYmTQCXsA1uwif/8+GJkQGtEr/I+kwEZXTsb5yw4qFB&#10;LC8f0VIdV18jffnKzThjRgE3OBuoZaXTilTNpJrWY15ICQ3Hc4aPjL+z54hycLLvGBYdQ6e0TDqY&#10;LQdixQJQ1OQNILjSW+S2O7fNKLOwshPdRS6OhT4TdxPmhSSVCvWF7wi+asIQ9IfL8j45UC0nw894&#10;ZvaycdiogWdplLLa7PNHFLSxLaHyt1vV0MQEIVAMlxvb4S/RTOQJbqdhhRRSw9ctQTKKEg4Bm8m/&#10;FE2xBw32h1LN2cFHxUb2KOVOl5eKjnbMiDqNn4pGeGbnS+vtdd3lxcU0yaNEWVzz75P6KK04SN06&#10;6KlE9ce5MJfzBdgE5mmHoA6k7a9yCNJaYqf43FZtOQis13UZdcCeJl51gNzFx5+aUcgVcMil5nG1&#10;LZ4W2BL8aqVwmFsYIWhY63utHh2jlcE0q3RFtS1H3h+aynqkc/I9FK0mFCGR3N3lUUHGkTx/ItI5&#10;B/MMqz2Trh7CHyfWTG5AxTD9EhmIE68qmDH/1oXso4gbVAIhCsDgiyLCqRDFHq9OP8FHJWbkH+TF&#10;nS2IAml0UKofDQNBSp6WI7+osgw6JLteE8izl3mNWKzgBdBFstR+SegJaSV/f5ohukBfDsP1De5Q&#10;nAgyhVi/tWQqhTVS4HMeq2pe80uWkaUqVXpwcr+86KlTyeULYqPCrH8XdMm9OH7GbfDTURwXZ4xY&#10;SyU6lOYX2vNj8MOna1SgAnfBo1rm/U8QfmViG0FEPEnJkVbD1nxU6lJ2hUHFkhtLjthnhWuiM3lr&#10;xjIbKeRe5xrDtd+wWVTamcSlZhuWQTNuGEv969EU/VD96M0FhPmfEcJIyQH7HvcyHvzWsvoVzJxV&#10;VOwSg+LPFnhFWG+bJu0w38jleuj37LZbCfsEcDEaDyBkXsCxF7oxdQxe8naXBv/0qYQmPbEN1KcT&#10;5rSnexFBZyqBfrZtDPwyOqseUjR40ZTwyKBpSpr3jTcRRwWamf1rkcXxry+duCmWOwdoOSJV0vy/&#10;ddHGGqSHDwzgiwS0BCuy6lYudAzLc7QIkn7DJZ8eRCj76TENJcPGzf0CrTtqLDFtsvg3mPdaaMMX&#10;CAzDqp3la390yFwLx1G14yVS6LCUUdHqhtvj6h7Y5MaYbO7jiXsaqj95lFMhwj7D4K6+1YURK2rY&#10;zznzc0w1xMgu8pwo40CekPV3Qtx07eVslv+L1d7RKmJ/jAbsnK8ftuPSHj4Dq5fPlDCTpKJs5WoT&#10;D+HE/vzB+6RGxBT9lZ0qKqNSW4PAfOR18aNaDqoqX4Ov4zpdU6W/EraaJ4BH6Kak26yog678jnok&#10;HKGZtvCNqJxmJ9vvqDtNet81mZxwB3VFZ9TDrrY+/h4ACne/9FvXNbbKmlvGuhXG31yXiztWeit5&#10;Qz0O/Rw6P9VQgGCyXUU8YcQ/uMD/di6iONKQopesSBrq580BuWpGralrLQpC8GgNDWOz3pBMrV5Q&#10;oJ890Nbpo+ku7uRwD482ibcsgskuECtSdPhhZ80NiPE1fmUpSiuF2CsbntFao1dxEhjKeyhb81Vr&#10;bPnqCLwq1Heixj6ZExKu5J8I2lUsAH9PbJwtVqplyRSdUpV2wm6XfjnUtVLf9psVHXA7fOB1hjw9&#10;d95XupLogoGI3d/eHd0s14nNSkg3OU0d5NAh7Jc6d7I5xtFEe1Z1ZJZBXTEefgH/6VxXYHQp58h9&#10;DEsRf00hA6zRxNBMT4ZPXBWxrtiKvI1b41ipA1SZQMksTdq03wCLf1AvRdCIn06m9BULWa9qg1/R&#10;qz0gYP/OERyWLJfqRvO+b7YnMFAFdYX1uRVf5HYBS5B4LF5aS3GMiTa/4dbG8x8dTpIf4VUtjEEa&#10;VILDDAc/v53GQ6mVp4OBigL2/UkFj0Kfn8ZZK/qw4a/l5Dk3OyXuZ64u9ZkVCFoQj4/dFtTmYlAc&#10;UtO0bQozf7iFMjuEoZjHY7l5OnQf3XhOkKbSezQbEyrXUxXQ1mCJCwAeGO64kLMmIJymZqrcowmw&#10;CMi/h/xAt3gTX1tjF+l7rMxqOdcRLUsSJk3J+yK8NVhzJbaIrdD41GiYBPVFsv4ofG+eTGUuuuDC&#10;0gTjVvvrTp8QV9Q3veTrN+hehXBwNENCHHjrgrza4Mte2caTMKZX2YsSUSx/pGkVPCFrUSkXtxJl&#10;X6SmE7THdGsYH65Pp/szcnTKAqPAxBQ3QVs/I6Tj3kkrZpC2T73J66fgSS1+IEL7a3XGZTuIMMH5&#10;TYtQu5fkJ57YkfGh5Q6cpht2rvIImxz9eXbFuZ0c7JQ2WUZ2PgbfILRNq15v7Wizpjw1ncZvVrH2&#10;R4TXdSnvyuIYvfVnnzb3hReZVmeiMeveVvSsdnxy5h4rMIeFofwcYnuk3zSFCP+QgQPypSS2iyes&#10;Mu80WI/3N6Asmds9ulp3wL4JW38S/wbv7XFKSUsnTMolsXkYyMCRjssT1VDgGMpEWna96NwJe3Jb&#10;Os3ufZNp/0RXNwRTIIt9qlpsS9QWQ66MIcXHyP8mJXqfySQRunYzTOLYt/qTY43w9XaSQs2LcQz9&#10;1DJG+5ZhzQw+Pd6C2nKhFEWbUeRBp0qXF1GjT6Xod4gVakrqmbcEZcs+R3t/Zk/fFBsOtCXd9lZZ&#10;zPdiIM6wPTO0UH0KIz39SZukjzaJndSc6hUZRvXpOG23Bd8IUy5AsffYxAb5xxWlBd/zdEPBpo0a&#10;lSCbB64x6Yz8aOSTUPTraW+UMhPI04DCR009/UnmfTndShp5t8kUVPws174BLKKNjgTi9E9M2j3p&#10;jSjAyoLg4zaywId/EEaaaxvUdB0JRvABXdsmnh+sg9v2Mc9FL+rL3pgFVXCprDA5KxklLL2niPj6&#10;cMLEnBWTPaaOlfPCbliGtNa1CIweMjHrWXbYLJDy8Ieym6xZr4V6yntX6l2jPu+HMUl9Rxe25uTk&#10;isiU2A8HY9BSsKXQ8anDZXRSWLxweRevX3zkDy5MozLBN6PiTg0/f+p6853AQcY8tS5l612gvSh+&#10;KyldMTl/odd6UHmEPM7b1Idm6uUcxDOa6yw01g4UpD38zRc0L9OUrGr88cU0vH3TxojH+uniVDfp&#10;ezKafqsvuryA9ERkrFL0Mahg2la+oOGhvchK5r5k8XYLYC3MLQhjQrl02h478i715CFe1aG60DPj&#10;OyiRpWpmuL6w0haCcZxPKic+pe9Fefba/bciPE4t340IPSDtcVXEPJE3XGP/mDYhps0G2zPMBzNZ&#10;V26o6OeaJ7m6RR/9iBAs4k/BsI5s5Rh15W2+UQwJcO5HVMkh70U/l1WrSySzMGYntfXKbxONJWfi&#10;6Pb0bRcmU+lWZoJvUvRBkRd8+pctWAt4v37IW5+Pj8N/9UJO0ImtZRisl4txeiwsBbouQi1ktOcy&#10;2wV1d5fF0QeoV16iQrtIcbL7uCyxU8YvqSefWYgMWPLPl2YT2sAQO0lSXcGyMY0mQTMRnX154Kah&#10;TZbjCkEy4/azdTfT6TPEO0kwUCjW3lP2z5S68tx4bD7Xb1TwSQOG16uun3EostUJdX5YfE28WUH5&#10;FZt/TOego2iNuTwU53I9eDZDL/bXyitmxMKkOsTR+KU+CqZSrVba2fnuuYpNMMeWjir78VngRJNa&#10;qWJHTQuMPOWLd4rjLxji6tnnRaxXLUUhTpQdEvPjJ20IwwuTrTzE5PtO4qhyj66H8nck1DVWWC8j&#10;lUchumO5EA+27ixJVupv3gB+EpMQKhN/zNxqQUu3qrwWZ9Dlpyoc7R44Y+5zIeR3OpNZw/dSh5RP&#10;RFS9WbYlkpZTdo9bHr2cLRvDUVKmg3poi/rseiVrByMSSiM9urGEtB3GP2PzeCrjE8gSwyNvlEyQ&#10;p7cc2OqquF4zVH1T/oUg3l0WVfcgYRhvaGnJZhznkHrSJhoBekwO3inq1W3Bw1VsXYaBNnJ0TBjd&#10;Hr8NTSsyxbfDIaSTJOMbeOz9XXlStF/OZE0uisU89QCwB9G+GlsRL0n02vqgfaXrOvauNy2Ut0bI&#10;7cn8u0p238rufOavQ9gduIVWmLg6DNzknXLEHC4W2um09m3IH5LRAUK2Jo+T2i1p3ExMbST6zza4&#10;sHvPKyAYsXzcsPQ5CcBr3Pkwz0qzvN3CsQFjuoP1qABSNRxByvlsHzHQIZHSNiBcw6GEqGy+9oAV&#10;EOIg9DWBicyiC5uFkImRl5P3Be0SKlqCb7/fWxtBKo6mtkFysT+jjn9Ibh35iS8euM8YZUesJFAm&#10;KtF/rdzXVGx5WgLqaA0HawuoNVVMkZdAmejI8Y+S1X+rMBPYubVdPMuVBVFzBLvGDSyJp4jjyq2G&#10;r3SZLV15r28i8l+xay9Y1T5jUiLhJPAplj//nQ9s5vz3tCeCQv+T9gSGzIfiaefiDDfztOKAi4FB&#10;YCGQIEhYQEgQIiRgwMn/j3oXdw5ZZMIUK6Cio6MXMjWKmaeLOxAswicKNOJQMbOwc/Z08bA14uTk&#10;V3Gx/HtHUEEBkABIWFCAGyTADgKxc/Kru7tYellY3fenDlcAOtqZu5u5+yIzr/CBQJz82naejlYc&#10;ymqP1LQV1dVMVNWeyPIqwLRN5J1NvK3cPU0snHwdTFxdPEyQtpxSUvepXHzcrawJcEFAQQjyei+C&#10;QGEIRBACvKu5EzBURAQZ+50Anf+nnYjwv3Og+3b3tndGIn+1+xsn8K+2YCj0Lq3MnfzdBwj6F/c3&#10;W5Dov3MCoP/ACfwHDvwfOMH/wP2HOATux/e3sfwzjr9x4PvY7jkIRED4fiz38weBgMH3cfwPB/ln&#10;vP/khMHC9/P3FycAFoBC7sdyz0FFhITu4/iLA0MEQYL/4ldQACos8C9+BaFC4H8+o3u/oDv593n5&#10;f8qBRQVE733c+4VAQEL3z/yfnJAo+F/iEAIhA7l/lsh2yMVl52jlfpeRSMvOzwr5eebXdHHxBCKn&#10;CajJr+hs7QL8x/JF6nBDCRAUBhWEwISFoSA5IQVRIVEBiIIACKogCxGShSiIQKQkFJCUvKAADAyW&#10;ExGSE5GHysNBEDkFKFgEDJcDCcGkjJFryMPTzN3zHytICIScQSECVlZ5NQUCAIAEuY0AHwlsJHCR&#10;IEbiXnCQCjESxggAQIf9v9vd3d8LHlIhRiIWCwCgQQcAKJH6XV/USJD+pd/tU6D4S0c2ASBd/h8+&#10;Hv/tHgOpiyNxNxa6v/FIFaCPBM+d8pfc/iV3ff63GLNbIe4AAEggibs+YEjcjef/Z7/IaflHvP/Y&#10;j4HUaZ07kVcAgBWJO993PNlfOiqy/Nf4zpCTxo3k7+IDInEv9/Hd2Z9RcgP0kKXyfSWyvK+/83GF&#10;rAdQsSHBhAQ18p4MaUMGOERih5IaCSYk2JD33P/oSxJpczc/En+VUsiSGgkL5ADvxmiFvNzN2X0M&#10;SDX4Xv+/xWOO7EgEafC/xWNOLfK/xuOCrPej5kGC6b9IOxP4KKqsb/e+VLrTS3VId1VXpaq700kQ&#10;QmTRMCJBCMQFcCGoKLIkBMImCAQ0Ag5EA6gJI4KIiltkDQGJEFQERBYRFAhCAFEQIbIpBJOwhZHv&#10;f+fT+X1fpG69b8lvnjlz77k53Keq+3TdQAbg0Y3xW3Q5IBvcg/E9mL8H+WysI7WUfGbCg+y3BNGi&#10;0WdvQKe7S8Vnb+Auqs8J5H8LtAUJwKE7Efj3jb1gA6jAuALzFchvwDpSS8mngtwc/FqDiLecpvvT&#10;GW+s7vha2v3pzHen+vRBfgiPf+qRTwCMrg9/9UZnkAziMY7HfDzyyVhHain5fPuHz5G/4VMe1Omy&#10;VHzKg1lUny+Q3x/sABKATfdF8PKNcjAPFGFchPki5OdhHaml5HPlDx+9Ufv9CYg6XaaKT0DMpPqk&#10;Ip8htgcJgNGlitduBIAZNAiMrkFIAO11ZqwjtZR8EuBBfiX9DZ8ZaEmkPu31NiPhTqrP68gvTkgD&#10;CSBW9zpqkroTwXCMh2N+OPITsY7UUvLp8YdPT0St/aBR0unaqfg0Su2oPjq5nc4utwQJwKfTyTG6&#10;RilGdxYcl3wgAbTEuB3m2yn6jIYH6W9PIWrt17khnQ6fHNT7kxuKUn2GIT8iFAYJgNcNC/l1uWAg&#10;6I9xf8z3R34g1pFaSvdnLjzwH91r+C/yuf7nZw7+5//488ePyzkfF4X2evP75utpn6ci8iHfHFAC&#10;ZuhFX5HeD1gQi3Es5mORZ7GO1FLyiUc/SMbmA4gtNfoUx+l05So+xXHlVJ/5yH8Q9zYoAZP18+Oe&#10;1BeDApCPcT7m85EvwDpSS8nnDniQ18pdiK01+pDnnfUqPg0t1lN9YuPX68Pxi0EJGK+PjR+gb2gx&#10;QP8d2NZiPCgBizFej/n1ij4D4RGBx3DEVI0+OXje2anik+PfSfUpQv4d/0pQAkbqi/wP6HNAF5CI&#10;cSLmE5HvgnWkltL9eR4eYXi8gpim0Yc87+xX8dkb2E/1uYx8PLcGlIA8/eVAD/1esBTMCuSBErAG&#10;4/2Y36/oswweIXh8jHirRh/yvHNIxaczf4jqMwz5WXwVwL75XP0wvqu+M/CB37hcUAKqMD6E+UOK&#10;Pnv+8Dn6N3zI8853Kj7lwe+oPjXIXw2uAyUgR18T7KIvB9PAAIwHYH4A8tOwjtRSer01wkPGfTGj&#10;X2u9P+R556CKT0A8SPXpinyuWAVKwBB9V7GbPgDqhG76PcIQUAKqMD6I+YOKPjw8QvBp+Td8yHNJ&#10;tYrPjIRqqk8F8rsSKkEJGKavSLhHPwPkgG4Yd8N8N+RzsI7UUro/Xf/weQAxTeP7p1HS6bar+DRK&#10;26k+Pnm7PlVeAUrAaL1PztY3Stn6GvCZNBqUgBUYb8f8dkWf4fAIw6MAsY1GH/K8s07FJze0jupT&#10;iHxp6ANQAgr0haEcfS64D6RjnI75dOTvwzpSS+n+vAIP8ozzBqLWz59qXJBFKj7V4UVUn6PInwm/&#10;AUrAc/qj4Qn6arAFfIzxx5j/GPktWEdqKfl8Ao8k+GxEbKXx/mTggsxW8clInE316YL8XYmloAS8&#10;rO+S+JI+A3QGd2J8J+bvRL4z1pFaSj7H4ZECj58QtT6/Lffi+0D4etrz6HKvw0h7Hl2D/GdeE2gy&#10;fOa9aFjjPWNYDt4DCzBegPkFyL+HdaSWkk8drmtv+DQgPqjx/pDn60QVH78vkeqThnw3nxc0Gbr5&#10;ThjSfHsNfqAH59kToAl4jXqsI7WUfHz4/LkPHkHEbI0+5Pm6o4pPcVxHqs8y5LfFCaDJsC3ukGFZ&#10;3GeGYpALsjDOwnwW8rlYR2op+aTD4x54dEd8WKMPeb4m51va662hRU+qjxzf09g9Pgk0GbrH7zbI&#10;8csMDS2WGb4EZS12gyaQZPwSdUgtJZ/+8MiCx2hE8vomvc4B8Ot/fJ4jz9f9VHxy/P2oPq8h/7m/&#10;DWgyfO7fbnjN/5YhB6QCI8ZGzBuRT8U6UkvJ55/w6IHNz0Uk11eLD3m+zlXx2RvIpfrYuVxjOtce&#10;NBnSuc0GOzfHsDcwx/AaGBbYDJpAe+NrqENqKfkshkd3eKxHfEyjD3m+Jp/LtNdbZ3441edZ5Ffw&#10;6aDJsILfYHiWf9nQGejAHm4DaALpRh3WkVpKPrvgkQmPnxAf1+hDnq9HqPiUB0dQfc4gzwvpoMnA&#10;CxsMZ4IvGcrBk6BTcANoAunGJ7GO1FLyufiHjw370epDnq+HqfgExGFUn77IF4u3gyZDsbjJ0Fcs&#10;NQTAD0KpoULYBJrA7cYfhGFGUkvJx499kPuT+jd8yPP1IBWfGQmDqD6bkP81oR1oMvyasMWwKWGe&#10;YQa4H4QwDmE+hPz9WEdqKfl0xj7I+ycbUev7p1HCn62p+DRKfak+SXJf4/1yK9BkuF/+ypAkv2to&#10;lN41bAFvSl+BJtDKuAV1SC0ln6HYB+lvT/+xHy39jTxfk++z0vpBbqgH1edl5FeGIqDJsDJUbXg5&#10;tMqQCzoCP8Z+zPuR74h1pJaSTwn2cTd8FiI+gqjFhzxft1PxqQ63o/rUIc9EONBkYCJHDHXhLwzV&#10;YDV4PXwENAHOuBrrSC0ln7XYx73w2IzYV6MPeb4WVHwyEgWqz0PID06MBU2GwYmnDA8lHjJkgFYg&#10;iHEQ80HkW2EdqaXkcxT76AmPWsQ+Gn0qovhesYpPRdRE9alEviqqA02GquglQ2X0oqECLAVlGJdh&#10;vgz5pVhHain5WE3/9/nahviARp9OHp2uEF9Pe/908hSaaOeFHsj39owD+WCgqYfnEVMn0A7cgvEt&#10;mL8F+XZYR2op+ZDva06Ax27ESRp9yPlnvorPcu98qs9W5A97p4N8cL9pq/cfpuXgFYC/pgXywXSM&#10;52N+vqLPr/B4Ch6XEQs1+pDzz4cqPn7fh1SfLsgP8v0L5IO7TF18kskP6ljJtJe9C+SDf2H8IeY/&#10;VPRx4/ngSXgkIE7R6EPOP9tVfIrjtlN9PkX+RNxbIB90MH0aF2MqBg+BFIxTMJ+C/ENYR2opvd7a&#10;w2MUPO5GfE6jDzn/HFLxaWhxiOrTNv6QaUj8YpAPbjG1jb+Kc85VYxV4vsUtpudb5IPFpirUIbWU&#10;fPrBYwQ8xiJO0+hDzj+1Kj45/lqqzxLkj/krQD6ImJb4f8E55xejAGrjI6ZaeNbGV5gErCO1lHym&#10;wGM4POYjFmn0Ieef8yo+ewPnqT4cd970MFcJ8oFo4rgTOOecMBaDewOi6d5APqg0FaMOqaXkUwaP&#10;fHhsRHxeow85/zSq+HTmG6k+LyG/i68C+YA3vcQfwTnniLGOO2JczfGm1fBczVWZ6rhGE6ml5LMD&#10;HsPgUfs3fMj555KKT3nwEtXnGvIdhXUgH3Cma8HvcM75zvgEEIKcSQjmg3WmJ7CO1FLyOf+HTww+&#10;37XeH3L+qVfxCYj1VJ+hyH8grgX5IGgaKv6Ac84Pxm+EH4ylQtBUCs9SYa3pG6HeRGop+fjgQe7P&#10;rX/Dh5x/flHxmZHwC9VnL/Ix0mqQD/CZk1CLc06tsTMwJkgmY0I+WG3qjHWklpLPHfAg759HEIs0&#10;vn8aJZ3uuIpPo3Sc6pMuHzc9KZeDfBA1pct1OOfUGSvBZClqmgzPyVK5qRJ1SC0lnxx4kP42GXG6&#10;Rh9y/tmn4pMb2kf1WYj816EykA9STQtDN3DOuWFMAVflVNNVeF6Vy0wpWEdqKfm8CI+R8HgXUevn&#10;Dzn/bFTxqQ5vpProIhtN0ch8kA86mnQR1lQdZk3vA/xcDcD9Cc/HeCPmNyr6VMJjNHy2Imp9PiDn&#10;nyUqPhmJS6g+OchPTXwJ5IMeppzElqYMEAQ6jHWY1yEfxDpSS+n+HIHHGPicRpys8fVGzj+lKj4V&#10;0VKqz2bk90WngHyQbdoc7WaqAK+DGRjPwPwM5F/HOlJLyceEfYyDRwyi1udrLhnPSyo+XPJYqo+I&#10;fCh5FMgHeSYxebCJAy0AizGLeRb5FlhHain5tMY+CuCTijhR4/3Z49LpvjbTz3N7XF+bH0V9chb+&#10;89f/+/d7v0J+q6sa1IDvzV+5fjTvAfvBYYwPY/4w8vuxjtRS8iF/TvgmfoMliAsR8Vb4X38/npxP&#10;9Ra6TyeP3kLzyUZ+mOe8eZinBmwyZ3tWmDuBRODF2It5L/KJWEdqKfl8CY/5cNiL+K5GH3I+FVV8&#10;lntFqs8+5H/z/m7+zVsDVpn34R+gXw6KQA7GOZjPQb4I60gtJZ+z8JgLj6uIZRp9yPk0XcXH70un&#10;+vRGvtDnADXmQt975t6+ArMf/MQWmNex74Ea4LD8xKZbSC0ln1iDTjcHHiHExRp9yPm0t4pPcVxv&#10;qs8O5H+P84Ma8+9xc8074gaai0EmiMU4FvOxyGdiHaml5NMWHrPhcR/iUo0+5Hw6SMWnocUgqk+X&#10;+EGWqfEhUGOeGv+iuUt8TzP+HM68FIxo8SKoASHLUtQhtZR8HoZHCTzGIy7X6EPOp6NVfHL8o6k+&#10;a5G/6m8JasxX/UXmtf4Mcw6IBbvii0ANaGmJxTpSS8nnWXi8DI83EMs1+pDz6TMqPnsDz1B9Urhn&#10;LOO4NFBjHsdNMadw7c17A+3NE0HrwBRQA9IsE1GH1FLyeQceL8FjM2KFRh9yPn1Oxacz/xzV503k&#10;f+bbgRrzz/wz5jf5VHNncJxLNc/jngE1oJ3lOPechdRS8tkGjxfhcfpv+JDz6TQVn/LgNKoPI0yz&#10;PCy0BzXmh4WnzYzQylwebGXuBfTBp0ENaG/phTqklpLPuT98YvH8pvX+kPPpFBWfgDiF6lOA/Odi&#10;W1Bj/lwsNBeIaeYA2CCkmccLhaAGtLVsEKZYSC0lHw88yP1p/zd8yPl0korPjIRJVJ8fkU+S2oAa&#10;c5I01fxjwm3mGaANOCVOBTWgjaUN1pFaSj7p8CDvn8cQV2h8/zRK+B6eik+jNILqkyWPsMySk0GN&#10;eZb8gjlL7mpulLqay8Bg6QVQA5ItZahDain5DIIH6W9TEbX2N3I+fUzFJzf0GNVnBfKnQgkA9yFU&#10;Yl4ResicCzhwTC4BNSDBwmEdqaXkMwMepfApQ1ym8f6Q82mWik91OIvq44pkWe6K+ECN+a7I62ZX&#10;ZKi5OjzU/CoYFH4d1ACf5VXUIbWUfD6Ex7/g8SXiEo0+5HzaRsUnI7EN1Wcs8vMTraDGPD9xsXls&#10;4lRzBogFpyKLAe5bxGqJxTpSS8nnEDxehcc5xEUafeZGdbrYP3wiqPHnrz/PN2ihurnRWMt2QDsz&#10;HImaLGeiF8xnojVgrXl3dIG5ArwExmI8FvNjkX8O60g9JSe9Saebh98zFvF9RFzu//UZiJxRL5vp&#10;ZyAu+TL1TNcK+TuST4MasNXcKrnKzAEbuJa0FdSA0xhfxvxlxTMdvuOgex0OtyK+o9GHnOmKrHSf&#10;Tp4iK+3+DET+Wc8wkAlk60CP2doJcOB3twwywTCMizBfZFW6P9tw9lkPj32IOzT6kDPdeyo+y73v&#10;UX2OIm9jnwaZwGM96j2Fs9spyyTQy+ux9vJmgqetk7CO1FLyOQ2Pj+FxHXGXRh9ypvtMxcfv+4zq&#10;8xjy//IVg0xgsD7m+xpnt68tNezXlndZg/VdeL7LFltr2M+spJaSTwzesGvhEUHcrdGHnOn2qfgU&#10;x+2j+uxH3tfiVZAJLln2x1Xh7FZlSQdXfJdApvWK71VrOtaRWko+beDxETx6IVZr9CFnuloVn4YW&#10;tVSfXvG11nnxC0EmOGfpFV+Gs1uZ5U3Qp8U5kGnt02Kh9U3UIbWUfPrAYzU8ChC/1ejTKOl0dSo+&#10;+P461SdbrrO+K5cBvK7kWku2vADPNgssr4F7pVqQab1XKrO+hjqklpLPE/js+RAe0xD3a/QhzzzH&#10;VHxyQ8eoPp8g/3voDYA+Fjpv+SS0DM82yyxOsEM+DzKtO+Q38K8wHLOSWko+L8CjEh6LEPdp9CHP&#10;PDtVfKrDO6k+fGSn9ZFIKcgE1yx8ZCOebTZaZoD7wtdApvW+cKl1BuqQWko+FfBYA4+vEPdq9CHP&#10;PGtUfDIS11B9JiO/MnE6yARW6+TEA3i2OWDRgz0Rq3UPPPdEplv1WEdqKfnUwKMKHr8ifqPRh3xP&#10;/nUVn4ro6//xScbv8eevP5+J8FvrDiHfFJ1kvRHtae2HsfTnIsQ/1+EjRXc8avpPnS43ydsxty96&#10;xbI5WmepAFPBo9EW1kejmWC8dSp+D7IPpWtxAxv5BDXcJu2fXeTZwoiN0Bw6eYx22rPFcORLPcds&#10;pZ5K8IJtuGewrRNwg3PuF0AlOIax0U5qKflswQU7Bh/y8411iHjZ/a+f/cizRUjFZ7k3RPU5jTzH&#10;1tk4thJMsJ32drUtB6PBHd4JoBLUYRyyk1pKPj/D43s4/BuxQaMPebbopOLj93Wi+gxB/n3f77b3&#10;fZVgqG2IL9nmB1+zybZSdijAfWN/x7iTndRS8mEM+NlGeEQRL2n0Ic8WfVR8iuP6UH2OIZ/UIgZU&#10;2pJa9LMdi/PYikFrUOvrBypBjL011pFaSj6t4XEQHvcjXtXoQ3p9TxWf6nBPqk800tM+MmIFlbaR&#10;kSds0YjfVh322yaD28JPgEpgtU9GHVJLyacc/eAQPHYhXtHoQ3p9OxWfjMR2VJ9i5D9PvGr7PLES&#10;jLQVJ95qywBXIrfaNkZGgkpwFeN2dlJLyWc/PMjr7QJio0Yf0uvjVXwqovFUn1rkvUlnbd6kSlBo&#10;q432slWAApAVLQSV4CzG8XZSS8nn3/D4AR5e9OvfNPqQfj2VUevXUxlav37KM5V505MNJPCL/SnP&#10;F+jLX9ht4Kj7FyAxR93ZjA3rOgElny/Q10ygBviB1n69UMVnuXch1ecC8klsHpDAEfsFbxn6cpk9&#10;D6R6jwCJSfXmMXlYR2op+dTCQQ9uAF6jD+nX61R8/L51VJ9RyK/yjQcS+No+yjcLfXmWfRs7yz6N&#10;/RpIzDR2PLONXceQWko+NvS13/E6S0YUNfqQ/rZDxac6vIPqkxrZwTwTmQIksMWeGpmEPjbJPgEk&#10;h7cAiUkOT2EmoA6ppeSzHO+f6/D5BlHS6EP62yoVn4zEVVSfUuR3J44BEqi2lya+gj72ir0u8or9&#10;w0g1kJgPI2OYusgqhtRS8vkWHjfgU4coaPQh/W2uik9FdC7V5xfkpaRBQAI/2n+JrkAfW2EfDTpG&#10;fwQS0zE6iBmNdaSWkk8TPAzw8KG/cRp9yPfuJqj4cMkT/uODpf/99eczN7aga4185+TRTM/kHKYf&#10;xtJ/V/3/z+bO5N3/6fvtb5K3YK426YB9e9IlIDHbk3ozvyRNYMjvreSP/09vnQXe7RDjNfqT/n4p&#10;Rq2/X4qh9feJnksxizxfglKQHTPRkxjTCRjBfnc2KAVfYnwJ85dilHw2wyEFHAQZQGt/9znoPsu9&#10;PgfNpwH5NPZQTBpbCjJjGry2mOVgEIh4M0EpOISxz0FqKfmchEMU6NAPu2r0If09TcXH70uj+oxD&#10;fr3vVMx6XyloHzPOdw59/ByziT3HTGTbx0yE50T2VMwmNs1Bain5WOERhkcKYneNPqQfJqv4ZCQm&#10;U33mIn848UTM4cRS0DFmbmID+l4DczbSwCyKdIxZFMHrMHIi5mwk2UFqKflU480bgcdFxEyNPqQf&#10;xqj4VERjqD4XkU9J+jYmJakU3BNzMeqJqQD5IC16D8DrMPotxjEOUkvJh/TDJHiQfniXRh/SD8+p&#10;9AMu+Ry1H/RG/unkzaAUPBbTOzkthgOnktJiNiQ9BkrBZozPYf6cYj+IwKMlPG5H7KzRh/S3EU56&#10;P+jkGeGk9YNnkC/3dATXHeWeTY5nPCWOTuCGu8Sx270JXAcdnTfcI5ykltL9+RwO9wPS34YCrf1t&#10;lorPcu8sqs8V5G9n7wXXHbezKx1XvGPQx8Y4+gPBuxJcB/c6+2MdqaXkcwIOPYEe/WC4Rh/S3z5Q&#10;8fH7PqD6FCC/2dcPXHds9r3jKPD1QR/r41jP9nGMZd8B10E/53r2AyeppeRjgcc98GiJOEqjD+lv&#10;b6n4ZCS+RfWZj/yxxGxw3XEsscwxP/Fx9LHHHT9HHne8EykD10G28+fIW05SS8mH9Ld74fEb4kiN&#10;PqS/TVXxqYhOpfo0IJ+a1A1cd6QmrXE0RAvRxwodeeCW6BpwHXRz5mEdqaXkcw0eveARh36Qr9GH&#10;9LcBKj5c8gCqz4PIT0luC647piRvczyYvMDBgZNJCxwfJ20D10Fb58mkAU5SS8knDI8H4JGOmKfR&#10;Z0oKvv4Pn8hNnivxUtZNSUl39k05/J/PoPY3WUOePXunnHDck3IBXAecc1BKOyf5OqW998KeH8Ge&#10;+yAO1rh30puvqdyLTp5r1Htxw33N+Y27Vew37hFgSewN9+HYTp7DsYVghWcJGAFaYXwNvfmaog/p&#10;zQWA9OaXgdbe/L2Kz3Lv91Sf/sgHvXxs0DsCfBzb33sldjm4CtLZj8EIwGP8PXrz94o+pDePA6Q3&#10;k///JC0+pDdvUvHx+zZRfT5lNzmfZGNin8S+n2R3xH7K+lx+n881EWzx7Yjd4hsBYmInog6ppfR6&#10;I715DDxIb56j0ScxjL8f7qI/CySG57tozwJx4SGui6E7XFtCIVddKMbFhk/GRsNrYruEL8Q+HeZc&#10;68Mh18RwS9ed4UddpNafPjzeY25A9tBV5ZomhrtSr+md4cnOp8JLnKvDlc5x4Q3OzuFTzmg4IZYN&#10;1znrQl85t4ZWOy+GFjjZ8DgnqdV8D2tlnHm99OuwVp7gpV2HRXKm93k56O0nm7zT5fOeMvkbzzq5&#10;zLNXrvY0yQ2e1JDBe0lmvV/Jd3pJreZ7qMIesnBBaOflKjnLTdvD1/Jw9zm5yO0OzXWflRe5d8lb&#10;3OvkU+7F8nZ3qbzUPUZ+1V0i/9O9SB7qJrWa72Ed9jBL5dl9nTyL+uy+WB7lmC33cUyQuzj+Jbdy&#10;LJa9jiq5PmanHOc4Jac5mNBdjjPyg46v5REOUqv5Hgqxh0on/ToUypXU18Or8rvOJfIs5zp5jHOn&#10;/JLzpPye04DXwEl5M8aHnFVyA/LfOefIW52kVvM9kHtxLJa+hyr5WCztXuyUr8eelL0uI94XJ+V2&#10;rq/ke11Vcr5ridzTNUfu4HpaDrlekT2uxfK1WFKr+R7Ia3KUyvdh1sqjqN9X2im/ydTJmxgpVM3U&#10;y8eZ3bIupkpOiSmTjTEvyLXMYHkvM0P+hFkkv8aQWs33kCnhZylZ+nXIlH5hadehg/QJy0qlbG1C&#10;ARsrDWbTpC5sDymeHSB1ZYulXLZKGs8+J81g+0prWFKr+R56YA9bPfQ99JC2emh7eEw66hkvNXhe&#10;kUzep6QW3kelNG8P6X7vbdKtXknye82YT5DqPR2kHzykVvM9ZGEPjMoZMEtiqGfAdKmeiUjHGKe0&#10;B3EDc7u0hOkhlTKPSMuYJ6VNzCxpLzMW+X7SbwypdbM95Kr0hywpl9ofHpYmuodJxe5npVcR33P3&#10;lT5y95C+dHeU1rhTpDJ3vDQXsdj9D6wjtW62h1Eq/SFLGkXtD3dI/R2tpF6OoNQFsZ3jDinsyJK8&#10;jr5SxDEE44mYHyL1xLg/5kf9pT+EcS9WO+mvh7C0mtofbpUWO++UFjizpJecfaQ3nIOlJc6xUiXi&#10;Bme2tNN5t3QI+Z3OWzEmtZpfh7uxhyaV/nC31ETtD9kS48qR4l3jpBBiqitb6uTKku5zdUJMk9q4&#10;QlIYMd51J9aRWs33QN6b/7bRr0Om9G8b7X3xiJRif1bqZV8sDbZPlZ6yPyGV2ntIlfa20mx7nDTe&#10;/lvCQHu8dLe9vRS1k1rN93BAxPO6yh4OiA9Q97BJTLS9KRptY8QL1vfFA9Yd4mLrfnG09YRYbnUl&#10;fG+9N+GiFf+che28GLaRWjfbw0I7/TocEBdS/3xxq/iCfaU41j5PHGj/UOxp3y62tR8QffafxXb2&#10;G2Ivu4DroE8YYz8tPo/5hf/988U/n2FqcB0OqPSoGvEAtUfViqc8jeIVjz3B5G0UWe8JMdF7QOzo&#10;3YH4sejzLhLNiFc8O8TTHlKr+XUge7is8nlRI16mf16Ip5nPxO+YCnE34mZmp/gRc0B8n/kJ8aL4&#10;BaNP2IP4HXMC60it5ns4iD1MUulRB8VJ1B51XJzmPie+5L4szkV82/2juMxdI651fyMud28R33F/&#10;LM5DfNm9W5zuJrVutod+Kj3qoNiP2qP2iA84totZjg1iBuLtjt1iqqNGjDiOIZ4W0x2/iV0cZ8S7&#10;MX7AQWo138M2XAe1HrVNpPeoXWK5s1pc5Dwovu38AfEkxufwNSfFdRhvwPxW5Dc6d2FMajXfA7kX&#10;LpVn+4Oii/psf1Rs4aoVBdevYhixpeuoeKvroJjuqkbcifFWzO9EvhrrSK3meyD9YbfK88MBcTf1&#10;+WGbuIxdLr7IzhInsEvFXPYL8T72gNiaPSv2ZK0JeWwKnivMCbPYU+JSzO/+y/PDEAE/rxZH7w9D&#10;hGfiaH2yv3Bb3K3C775LwZO+qFDt6yWs9A0RpvmmCKt8i4VvfYeFk743hCbfKKF9HKnV/DqQPdym&#10;ch2GCLdRr8Mk4QG2VMhjlwsT2JeFmWyB8D47RNjMZgtlbGeMZaGA7SQMYR/COlKr+R7ysIe5Kn0y&#10;T5hL7ZN9hefs3YRR9tbCAMRe9oeFjvYhgmwfjzhDuN/+tjDQPlMYbS/AOlLrZnv4UaVP5gk/Uvvk&#10;U8J5z1ThmqdEMHunCl7vWEHyDhHSvP0Qe2J8p2BBbPL0wzpS62Z7+FWlT+YJv1L75OPCT8yDwiGm&#10;u7AbcSvzuPAJkyesYMYgFmJcjPlC5MdgHal1sz1MV+mTecJ0ap8cJcxyjxdmuwuFeYhvuUcJZe48&#10;odw9EPFRjB/E/KPIDxRmYn76X/rkULweeqn0yaFCL2qfHCzc7egvZDoeFjIQ/+EYJLR35AmpjhGI&#10;YzEuwPxY5EdiHanV/DoMwh7U+uQggd4nc4RVziHCCudQYbkzH3EkxqPxNSOFjzBei/l1yK915mBM&#10;ajXfA7kOQZU+OVQIUvvkcEF0jRIk1xghjBh15QstXXlCa1cO4iAhyTVAiLgGCyFXrpDgIrWa74H0&#10;h3+q/H3YIcI/qX+/d4LwoXW+cMi6VbhgfUvQ254VRNsQoZutt5BgS8XYivl2wkFrNtaRWs330ICH&#10;mTEqfbKBH0Ptk2f4NnEb+SZfEX/Ct4bf5zvCr/LV89N9McFVvrbBfb7B6J8pweu+G3xaHKl1sz2k&#10;q/TJBj6d2ifNwQfYYDCPvS1YwHLBmawx+D5bz3/OnuDfZ7/hZ7Kr+QJ2F5/H/sQ/yJJazfdQj+sw&#10;R6VP1vNzqH3yBD/VXs2Psn/GD7Dv43vba/mO9no+ZDcEO9p9wd72lsEB9rjgKLsxOBXzc/7SJ8ke&#10;jqv0yXr+OLVP3uAveGKCTR4uaPE6gl7vDT7B28Cnes8gHuE93m94M2KT5zTWkVo3uw7nVPpkPX+O&#10;2ifP8seZY/xBZj+/G3Erc5b/lKnnVzLXEa3BrYw3uBvxIPNvrCO1braHIpU+Wc8XUfvkVf5F9w1+&#10;ttsSnIf4pvsq/767nl/m/hXxFMY/8vMQZ2P8IuaL/tInyb3oqdIn6/me1D55ns9ynOEzHbV8huMs&#10;f4fjPN/BUc+nOa4gXuf/4dAFMxC7OS5jHanV/Dr8ij2o9clfeXqfvMCvcl7kK5z1fLmzAbER48v4&#10;mka+EuOPML8W+Y+cFzAmtZrvgVwHUaVP1vMitU828pLrMh9yXeUjiEmuRj7FVc+3cl1EPM9HXb9g&#10;/jzydVhHajXfA+lRaj+H18DTfw7PFKy0JgYPWR8IXrCmBPU2e1C01fNdbT/wom0Dr7e9xtdZv+AP&#10;W0/ylVZSq/keiji8HlTOvEVcT+qZdyQXsnXn9LZ47qK1J3fEOoGrsBZxE62vcOXWtdxBay1XZ13P&#10;GW0LuLCN1Gq+h+nYwwKVHjWdW0DtUWO56fbHuCftd3ED7f25XvZxXAd7Eee3z+Ha2xdzPe2fcwPs&#10;S5B/FetIrZvt4TuVHjWd+47ao2ZzZz1vc1c9Kzmz922O9ZZyYe90roO3gAt58zDOxnwe8hOwjtRq&#10;vodpuA71Kj1qGldP7VETuZ+Z4dx3zGPcHsQtzCSuipnOLWZKuLXMAu4LZgm3G/Ewxj8zpNbN9vCs&#10;So+axj1L7VGzuOfdc7gS95vcPMSF7he5Je7p3IfuQm6xeyzGQ7m5iC+7n8E6Uutme+ir0qOmcX2p&#10;PaqQ6+UYx/VwjOAyENMdhVyaYxqX7JiJOBvj+ZifjfxMrCO1mu9hHO6FWo8ax9F71CSuwjmFW+qc&#10;xpU5i7klzlncCmcpvmYWt9b5Avcp5jc6JyPiHjlJreZ7IK+HOJUeNY2Lo/aoFzjO9SKX4JrNRRBT&#10;XMVcqmsa1941GXEil+way4URRYw5zMf9pUeR/rBD5RmmiNtBfYYZxy1iH+Fmsh24CWw2N4R9kuvN&#10;TufasvO4XuxKjHdxBewK7kX2VW4JS2o1vw5sAH9+obIHNnCMugd9YBX7vX8mu9I/nj3kz2Wb/N1Z&#10;byCBTQp0Y7sHBrMjAhPYroGX2XCgkiW1mu/Bgz3sUukPnsAuan+QAz95OgQueXoGzN72gXivHEj1&#10;egN3e/WBVt5z/jjvHr/Je8Z/yXPD/5OH1LrZHowx9LO/J2Ckft9eH7jAXPAfZQ77q5k6/2bGGFjJ&#10;eAPzGSlQwdwa2MR0D+xBPMokYB2p1XwPblyHkSr9wR0YSe0PwUChu2VgprtjYC7ie+5gYJXbE/jc&#10;bUJs9L/rPumfizjTbcQ6Uutme8hT6Q/uQB61P5gCjzgu++9znPZ3cVzxd3CYA0kOT8Dv4BGTA+0d&#10;HQIZiPdh/IiD1Gq+hwt+9f5wwU/vD03+pU5L4G2nOzDHGQgsdIYDS52tA6sR12O8DfN7kd/mbPJ/&#10;6iS1mu+B3AujSn9wB4zU/sAFXK5IIOBqEwgjtnb9H9LOBDqKKt3jHbJ200kvtXenO91dvSQgDCSA&#10;A0Y2SRCNw6KALE+WgCxBRAiggsgagghhE0FghrCTEATCKghBEEREEgVCAAU1iKwCElAh8P6fEt85&#10;zKuq92r6nJ+Xe7/rl/qlum7dW+mqlqS/W6xSG0sUyt/FepZroozSgboF7eH/Nj7YsQ2RRvX3pF2K&#10;VD13y1Id45NSO2MvqZexpfSaMSi9Y7RLa43V4jTjWXGYcafYy/id+KzRID2G9sh/O3fnC3imtcY2&#10;5AsHVLdhqjDX2FV4xegS+hh7CR2NcwWXcZlwOuZDgTMeF9KMMdiG00K2cauw0Ei5Ht0XtA0ujWMz&#10;X3CpHpvThbumIcJ3prZCmWmosNs0Q1hqyhfeMG0UlpgOCztNl9H+hVBpKhbuo931b8cmbcPzGsdm&#10;vvC86rG5URhiPSBMtJ4V5qFcZd0o7LHmC6etecLH1pHCSmsXYa41W5hsnSkMRfvz/3ZsLsU2jNM4&#10;NpcK41SPzZlCP/MooYO5u9DKPFrA+VpwmPOFB7U3CKJ5v1DffFpoibKjeYPwsplyPbov+mEbtM7d&#10;/QT1Y3OMsDx2ljArdqnwZux6IS+2RFgWewz/T4mwF/Wv0f5TbJ7wVewYoSSWcj26DfR7uBynflws&#10;FS6r/k1tvRBm2SswlhOCjDLF8qGQbskXelpmCWmWMUJDS6bgs7wpsJY89KNcj27DMmxDP43PgSwT&#10;+ql+DiRPaGrPEjh7CyHcPlC4aXtHOG7LFzbYtghf28qE67ZbQoS9VHDai4VUO+V6dBuSeXz3vMZ5&#10;M5mPUT1vuvkj1itcvvVDbq71Jy7HKvC9rQ35etY2fDfrAP4t6xx+rrU/X2RtzZ+wUq5Ht+FTXAfS&#10;+gzGp5z6ZzBucctinfz42Ib8C7FP8WNie/OLYifzG1EeRP0C2uPiHPwPsbe4T2Ip16Pb0BC/h081&#10;3g8N+U9V3w9P8Vfi+vBmyxTeZ+nNN7W05rtbGvITLQ6+s+Uml2z5hPOhtFsk/kYc5Xp0G2hfHNcY&#10;o5L546pj1FN8uLkfn2Seybcy9+e7mtP4N8wN+eVmiR9hvsq1N2/jWpl/5pLNLt5kplyPbsN0Pz6v&#10;rfF7mO4f/Mfv4d1Iw1+vmvtxeobhGV/+2Lh2/r2xN/D5qKf9y2Pf8XcF98zv+N8zP+5vbS6TW5sn&#10;gVbycHNA3mq2yxPNV3zdzDvxWZ3rvpBZkH+tHZB3124mG81vyy3Rv6U5xd/SPMl/vfYk3FswyV+3&#10;dor/NO4dO216GzSTGfR/qTYnx9c+77tgWonPn1z1bTV55deAB2wzfuHra8R3Qho58LV3tnGL95gx&#10;37vU+Lp3lLGNt48xx/uUcbM3DO2bY7Z6GWO4rw/69zHuAzbZDjbF2OROMft8ETGZIBxs9XaM2eLd&#10;ELPZ2zbmJe9NPDfjZvQq0Nfji2njGRBT31M/5kFCeMx+/E3Z7CmPbuGZB9qAs1FXE2bgWWkzohqA&#10;C+7Po465ndGfuD+NGumejGfCTY7a75oc9ZZrV1Q/lzH6WddHUbXwjDx69l0XEBe/I+qWMzL6lHNH&#10;1BznRDzjb2JUpWNi1EJHSdQkBxP9imN/VNAxDc8ynBY1CHDSN6BNNCfNiU6TjkXnSjeiX5AiYpKk&#10;x2LsUq+YO6I/Zo/4e/Rb4o3oMrEy2iYtBm3AD1H7xPfwjMf3osLAJuEH0CZ6k7A4+hehMrot+lcJ&#10;96KLhaYxy4RpMbOEZjHthPt4Hsr96NmgJd8+piXu2W7J415m/h/Gw3wf4xj+NWNzvtiYwkeagvxG&#10;47fcMNyzPcwYAOXsHuAxlbMTTAHuqCkHfAuCfJ4phX/ClMq/ZXqZ32LK53H+5S+Y0nl77WQ+vTbP&#10;h9c+xn2N/l+bEsBhNlT7MO61OcxW1o7i6po74z1fi+tq3s8uA/dAh9i77ILYthgH7rJfxO5j2Yef&#10;gyyJu8caLc/gOL3PPmE5wE4E5SDFGs2Nt/4Xxjczt9L6JXsNpNm+ZAttXq7algNOAIn/3JbMT7Kl&#10;8R/bhvFXbGv5cHs/3mNvxPcDxSCemcYPZ27yI5i5fDaTxu8FXjaNn8DO40vZW+AFoZRdJkwAXrCX&#10;6SxkM7fR/ylhODNFaMMsE2ox24UmzPdCL4bHWulrYTazQvgaeNkVwjvsb8JZtq94li0Gv4qFLCNl&#10;sknScvYl6Wt2qVTJdpZ+Y13Sk5xLygM3uFekVnwpSHa04ic6bnATHXngSe5Zx2/sA/Rv6jjODnKs&#10;Zyc53mQ/cBSy+x1l7K8OXG93PGAnO1pxk9F/sqOKK3e045s72/ELwXlnFH/L+SEXHh/Nt49/hi8E&#10;tV3P8N1ctfh+rpXcqy4Dv9PVlpfcbfm3QZn7FlfmzgMtuX+577Pd3ZXsbHcZu9u9lj3uzmavu9ez&#10;wYST7ICEH1gu4SZ70t2UO4n+J93XuWBCc34q+Ak87rnOPe7JA02539BvNfr/knCCbeD5F9vG04Xt&#10;4VnG5ntOs1Wgp/c0+6E3F3hBGTPGO4Np5B3BvObtxeR7/8Zs8d60H/U2YxjfK0wmOARcsgMU211y&#10;L3ulT7IvwGcsz/mu2UR5o80vv2xrJG+zjZGrbGUg2V9lG+9fBdJApTXZP99aJs+3jgGN5K+tfjlg&#10;c8iV1uu+9datvrnWy76xVkZubw3IorWl/JJ1opyH/nnWJv48a67/SVBuyfW/aWntr2e5gM+4PuUX&#10;LNP9h+JoLK4Zw1MxGuNSoaE5wPLnj8/qFqE8Gm4wdMLndgP4N6Z+9Bpf828M1wYs3f9oRxfDE4By&#10;OIEV0P0Un8Wqz5NaBD5T/fzTj/7PYpf4rXFLsK1L/PvifvTXtrQI1LYsAOcC++LOBQYDa9wC5KFc&#10;Sj50P8UwbDDdTzEbZY0DNvP/7EP3U/yo4VMU/FHVpx/iSUFvXFJwMNgU1y94Na4IVIEGoU1gMPCi&#10;/iPup/hR0YfupxgBD7qfYqZOH7qfIlLjfO1IjFSdt/wQiozbGkoGg0F+3A+hL+MciV/GdQJvJ+aD&#10;wSAZ9Ui0Ryq+3+h+ilHwoPsppuv0yU3C/Y0aPrlJSao+/RBvm5QOBoMZcf2SCuJywTpwCPVDaD+E&#10;+Dr0o1xK7ze6x+JNeHRHOVWnD91jkaVxDSDVlqV6DcCAeKl1ESgHjNVga2NNBa+DtTYGlFvW2hZZ&#10;Xkc/yqXkQ/dYLAJ0j8UmoOf4oeftZGj4FNgzVH1eQjzBPh2UA7/1JXtfawG4AxozflBuacxMt9xB&#10;P8ql5EP3WCwAdH/vFp0+dI9FQw0fkW2o6rOLaWgZzowF5SDFuosZZxXZcdZssAdzhz2YQ+xhx1qy&#10;kYdyKfnQ/b3vwYPu792u04fG62YaPi0CzVR9fvI3syzzTwDloL71J/9Ia4vASOt8cCZQH5RbzgQm&#10;WOYjD+VS8qHxej48aLzeptOHxuuuGj5Fwa6qPv0Rfyw4C5SDBGv/4IvWInAL1AslgHJLvdAsyy30&#10;o1xKPjReL4QHjdebdfrQeD1Kw8eROErV53xolGVHaBkoB7HW86GmVkdiU2sHMDYxFpRbxiYus3RA&#10;Hsql5EPj9WJ40Hi9UacPjdeLNHxykxap+gxA/NmkraAc/GYZkMRac0EB+BT1T9H+KeIF6Ee5lHxo&#10;vF4KDxqvi3T60Hh9DhOfbhhWPKDmVbO+RVpDqu2c6jW6CMTLrbG2cmsaeMsWYSu0pYJssMz2FkgD&#10;saifwzh+7q9rdI/O3/bih30CTgAas/WO13ut6j4F9r2qPn0QD9rvgTRb0D7T1sd+yFYAfgH1mZkg&#10;Ddyz/oJ+lEtp/1TCYQ+g8fqUTh8ar1dq+IjsSlWfEmal9XXmKkizvc7801bC/GgT2R9tr4Ht7D9B&#10;GrhqfQ15KJeSD43Xu+BB4/U3On1ovP5QwwfPlFH1ueL/0LrWfxOk2db6F9iu+E/bWgRO2+aA44EF&#10;IA3ctM5BHsql5PMVxreP4UHPYzij04fG68MaPkXBw6o+gxBPDobZkoNpYJptULDEVgSug1BoGkgD&#10;Yagfxjh+WNGHnsdAcx56HkOFTh8ary9r+OAZCqo+F0OXrSUhxlaC7S4JjbZdDC21ORKX2jLAyMTR&#10;IA0wqF/GOH5Z0Yeex7APHvQ8BhoT9IwHNF7H2dTHg9ykONXrvYMR75gUAmmgn21w0lhbLlgF9qC+&#10;B+17EF+FfpRL6f32D3gchEc3lF/p9LldB9+PoOFzu04jVZ+riJ+vkwrSQHvb1TpdbbeBoW5XW3Td&#10;9iAN4MxQtxHaGyn6vA6Pw/AYi/JLnT50/ulmV98/qbZuqn8TqI3499YJoBict9e2xTKpYCh433be&#10;/r6tGEywD0U/yqW0f+jccxEcB/eAnvcbrReaafjgu4NVfQYinmwfBorBbftA+2NMAbgKZOa2XWaK&#10;wTD7VfSjXEo+5+HwI7gPHuj0ofNPgoaPyCao+hxgEuyTmT6gGEQyB5i2jMi2ZQaDdWwkKLavY/vY&#10;ByMP5VLyMdYyGGgNFEJZC+jZP/R8zhgNnxwuRtUnhPhp9gVQDOxMiOvF4PucmPOgIW8HxXb8XcZ+&#10;Hv0ol5LPY3D4Dj4dUEbq9KHn11k1fMpkq6rPKMTryd1AMYhlRsldmDJQ19+FyfbHgmJ7tr+bva7f&#10;aqdcSj70/Lrv4fMFygidPjQ/SNTwwTOWVH1u+hPtm/0vg2JgYG76mzMtAs2Zd8HnAQMotn8eeNn+&#10;LvJQLiUfen4dzeHo+XX0XAM97zeaH7TR8CkKtlH1eRXxJ4OjQDG4YX81KDNF4BKID92wx4eKwSj7&#10;JfSjXEo+9+BxAT4MxmsaE/T40PwgU8PHkZip6nMtlGn/PDQVYD+EztqvhcIZR2I40xZkJZ61ZyUW&#10;g6n2tshDuZR8AvC4BI8mKO/q9KH5wRQNn9ykKao+ryLeI+kDUAy+sL+a9J09F+SDrahvRftWxPPR&#10;j3Ip+bSHxzV40PzgV50+ND9Yp+Fzu846VZ+biP9c50NQDLbZb9b5yH4b/A6qUa9GezXiv6Mf5VLy&#10;eQMeN+ExBuUvOn1ofnCC0ZofnFD9rB1jO8HcsP4KvOwN67MsYxvCpoKXwVTbs8ALfmVeRr9UoOSz&#10;Hw62Wn8+v9uLUs/xQ/OD7Ro+Bfbtqj7DEG9lvwC8bCt7D3aYfTpbAM4DlukBvOACcx79KJeSD40F&#10;9B2J1Sjp+zT0+ND8YImGj8guUfU5yixh5jEngZedh1nBUWYli3Uo2wcsZgcDLzjJ9EEeyqXkQ8/v&#10;pu8Hoed30xxBjw/ND3I0fHK4HFWfBohfZg8DL3uZHc024HaxOeAM8PKjgRccZs6gH+VS8qkPB5rz&#10;/APQmluPD333xBsaPpm+N1R9ohD/yLsfeNmPvOPYKN8hNhOUgNryOOAF+5kS9KNcSj6Tww0Guoaw&#10;GiU9V0ePD813Zmj4lMkzVH3eRvxJ+Sjwsk/KI9i35S1sGfD5t7D9/SOAFxxlfP4ZmAehr+HPvxE+&#10;er1qHTxo/9DzyOkZxHp8aL6zUsOnRWClqs/v/pXMPv83wMvu8/dnf/cvYVsElrCTwM5Af+AF3zCT&#10;kIdyKfkch4cZHtdQ0jGkx4fmO3s1fIqCe1V9RiOeEbwCvGxGsAs7OjiBLQLfg9hQF+AFV5jv0Y9y&#10;KfnQ88gt8KDnkcs6fWi+c07Dx5F4TtXnTugcUxGqBl62IpTG3gn1ZR2JfdnmoEdiGvCCaqY58lAu&#10;JZ8QPOzwaITSo9OH5jvhGLPVrvfmJoWzL+I9nwFqXjXXg81oGI344CQr8IJkdnRSCzYXLASrUV+N&#10;9tWIL0Q/yqXk0xEePDy6oozX6UPzgy6cuk+qrYvqfZUuxCNsw0AeWM+5bJ9xqaAnGIn6SLSPRLwn&#10;+lEuJZ8DOI82hQdd20nT6fPH9QMNH6z5VX3GIN7Z3hvkgd3cGHslVwAqgIHZDfJAb9Sbob2Zog9d&#10;C2kCD5pbP63Th+YHbg0fkXWr+pxi3NwapiPIA0e4U4yBR16+C5jGHuGmsXmgI9cFeSiX0v6hsS0F&#10;0FznWZ0+ND8wavjkcEZVn1TEDVwawH7gKrhUjuNzQCkw8xWcmc8DaVwp+lEuJZ8GcGgIMgB9f1gA&#10;xyYdn3iNr/k3dp3q511u8fjuCY3x4BZfpToe/Avx7nwzrju2uztfyf2LT+JvgXZCEj9TqORmCnmg&#10;GddOqMJnvqoUx4MX4EDfh5YN6DtLahz+Pz59RVzz0vDpK/6o6hOJ+A4hmduB7d4hXOEixcf5vmAP&#10;MElXOBM+S2aSkrk96Ee5lPbPG3Cg72BZDDrq9Kny4BlhGj5VniuqPosQ7+RpzHXCZ8U6eS5yizzJ&#10;fBVo703mF3gvcgu8eaAx1957BZ8Vu6Lo8xLOpzQnHY+Srlnp2T80H72r4ZPpu6vqY0P8qPdJ7ii2&#10;+6j3O87mk/lMsAXc8X3H3fHlgSe5LehHuZT2Tw486Bii70KjObYeH5qPWjj180+ZbFEdD95BvKP8&#10;NMgDxznUefw/vOC38B39x7mOfrT7n+ZQ5yiXks96eCTDg74LjcYEPT40Hw1q+LQIBFV9IhE/4e8M&#10;8sAhLjJwh2sBXgerA4dAHuiMehDtQUUf+i60RvC4gvIZnT40H22t4VMUbK3qMxHxXsF+IA/s4CYG&#10;z3BFoBz8jvrvaP8d8XL0o1xK+4e+z+xxeFgj8CxKnT40H+2j4eNI7KPqE4b41dAokAfWcGGJH3MO&#10;0Ag8nbgG5IFRqPdBex9FnyR4NINHMso2On1oPjpJwyc3aZKqzwTExyblgjwwn5uQtIjD5ya4PDAP&#10;9Xlon4d4HvpRLqX90wkezeHRGWVLnT5H8dmQuzinqs2vj1ru8mrz6yOIH7HcA9XgPnjAHwWloAz1&#10;MrSXIV6KfpRLyQfnzT9eNXP3AGr/3/kBza9Pafik2k6p+iQh7rBdAtXAKiTZEoRU0B70Qr0X2nsh&#10;3h79KJeSz2eYzPTBfjmKcpDO/UPz690aPgX23ao+uYhn2U+BapAg5NpThQJwBFxE/SLaLyJ+BP0o&#10;l5LPZXj0ggdd6x2i04fm1ys1fHAtTdXnArOSL2G+ANWgvnABn8IX2c5COzCMrQ+q+WHsF3w75KFc&#10;Sj601u4J6NroUJ0+NL+eoeGTw81Q9XkacZ7bA6pBM+FpboiQA/aD26jfRvttxPejH+VS8qFzaTdA&#10;557XdPrQ/Hqshs8tfqyqTxHiI/itoBq0EYr4ccIt8IQwThgptAHV/EhhK/+EMBbz7rGKPl3h8CIY&#10;Dkbo9KH59VANn77iUFUfBvGvhfWgGmQIjPiu0BdsBDfEDFDN3xDX8xvRj3Ip7Z8xcOgCFgJaM+gZ&#10;30ol/D1Lw6dUylT1GYN4Y2kNqAadhDHS+0IpCDjeFwY7OoFqfrBjDR9wZOLek0xFn6Vw6Az2Avr+&#10;ZD0+zXEjQ08Nn+bOnqo+5x09+SWOFaAadBbOO5YIzZ1LhPngW2dnUM1/61zBz0ceyqW0fw7A4QVw&#10;AYzS6VMYbzD00PApjO+h6tMJcVP8ClANugid4v8pFIII1z+F51xdQDX/nGsFH+HqgXt3eij6XHno&#10;E4d5nF4fyW0w9Nbwkdy9VX0+cfXmx7pWgWrwgvCJ6wNBcn8gDAPb3C+Aan6bexU/DHkol9L+scOD&#10;3m8pKPW+36YmGAwDNHymJgxQ9WmE+A13AcBx7+4gNEqYK0wFp4DL0wFU8y5PAX8K/SiXkk9TeNB4&#10;0O0/8KnyYHzU8KnyDFf1WYP4YM8GgOPe84ywxpMrVIHW3lxhvPcZUM2P927gW3uHYx0+XNGnDzxo&#10;zB6HUu/4RuvtCRo+mb4Jqj4JiF/wbgfVoJWQ4HtDwN95hNXgrK8VqObP+rbzq9GPcintn1x40Pln&#10;GUo6B+kZ32i9PU/Dp0yep+rzPuID5X2gGjQR3pf7C2XA5O8vNPU3AdV8U/8+3uSfh3X4PEWfDfDo&#10;Do8DKIfp9KH19joNnxaBdao+dsSv+UtBNagj2AP/EFqAIWBWoA6o5mcFSvkh6Ee5lPZPBTz+Cx6X&#10;UOqdv9F6+6CGT1HwoKpPHuKjg2dBNXAIecEUoQh8Dr5H/Xu0f4/45+hHuZR8amEd1xs+sSizdO4f&#10;Wm9Xavg4EitVfWIRr5X4M6gGJiE2kRMcIBGkoJ6C9hTEE9GPcin51IVHJjwaoByo04fWczSHU1uf&#10;ptr6imrr08cRT7G9DLLAMPFxW7aYClqBdNTT0Z6OeCv0o1xKPvTZ0XfgcQTluzp9aD2XpuFTYE9T&#10;9ZmP+BR7F5AF3hbn22eJBWAPKEW9FO2liO9BP8ql5EOf3ZkKj9so83T60HquvoaPyNZX9bnD1BdP&#10;M+1AFnhXvMOsFkV2tdgMdGbfBVmgHer10V5f0ccOhynADebo9KH1HK/hk8Pxqj4vIp7MpYIssFB8&#10;EVfec8AWcAr1U2g/hfgW9KNcSvunMRwmgrZgnk4fWs9Favjc4iNVfXYhPpNPAVlgubiLLxVxL7z4&#10;mFAqdhOWgyyQgnok2iMVfejcMwG8Cubr9KGx4A6ey6I2HvQV7wgv4tpRxh9Xk/78T801Jbqe5EP8&#10;mlBXvIbtviYUij7xW7EvWAaOi4UgC9RF/Q7WeXcEpf0zDg5vP3R5X6cPreeuafiUStdUfaYj/rwU&#10;FJ+XssAGcbp0QSwFnOOCmOHYALJAEPVrWOddU/RZDgdy+hgs0OlD67mLGj7NnRdVfW47Lgq7HLK4&#10;C9u9y7FJvO24KjZ3XhWngD3OTSALyKhfxDrvoqLPoYc+lShpza1n/kbruQsaPoXxF1R9MhFPjPeJ&#10;ifFZoFjMjP9ZLAS3wN9cxSAL+FC/gHXeBUWfnx/6mDDf0etD67lLGj6S+5Kqz1euS8IClywuwHYv&#10;cG0Sv3JdFiX3ZbE3+MC9CWQBGfVLWOddUvTh4EHvtwb/gQ+t565r+ExNuK7q8xTi5oSQaE7IAuvF&#10;pxLOi1PBYVDLsx5kgRDq17HOu67ok/rQpwtKvcdPlQfX4zV8qjx3VX22IT7FU0+cgu2e4lkjbvOc&#10;EqtAiveU2N+7BmSBeqjfxTrvrqJPJjzGY/+MQal3fMv04buSNM4/mT6T6vmnPuLhvsYgCywV6/sO&#10;i5lgAdiH+j6070N8AfpRLqXxejo86PzzL5TvodQzHtB6zq3hUya7VX1WIT5ZbgmywHviKnm7WAbu&#10;Arf/PZAFWqLuRrtb0acYHpPgsQ/lXJ0+tJ5rrOHTItBY1ceLuDHwHMgCuaI3sFRsAXqCkaiPRPtI&#10;xHuiH+VS2j9n4JEDjwsoZ+v0ofVcew2fomB7VZ8liM8O9gRZ4E1xSTBHLAK7wGeof4b2zxDfhX6U&#10;S8knEuueXHiYUM7U6UPrhTLMEdTmOwX2MulFzGuU5jurEF9uPw4qwBlplf2cVADWg42ob0T7RsTX&#10;ox/lUvK5gXXCRnjQZ+M36fSh9cJ2DR+R3a7qE4X4r8xBUAEuSVHsb5II6oCm7CVQAQ6ivh3t2xV9&#10;ODisB06wRacPrReWa/jkcMtVfQYi3oHbCSrAbWkgF+fIASvALtR3oX0X4ivQj3Ip7Z+/w2EdaAO2&#10;6fSh9cJsDZ9b/GxVnyOIF/EbwUlgcBzhPY5bwCl4HE8IBnBSekLYKDmF2RLlUvKhazsFYAjYodOH&#10;1guTNXz6ipNVfVIQjxMLQAWIdqSI9Rx9wSywFfWtaN+K+Cz0o1xKPrSWWwtorP5Ipw+tF8Zo+JRK&#10;Y1R9FiM+XFoJTgKzY7HUxFEKwh1NHPUcZnBSqudYKYU7xkiUS8lnNRzWPHTZqdOH1gujNHyaO0ep&#10;+kQjftqxDFQAiyPa+YSjOcgGS50WUCEtdS6TstGPcin5fAEHcvoO7NLpQ+uFbA2fwvhsVZ9sxNvG&#10;54MKYHVkxz/pKAQ/AKvLCiokqytf+gH9KJeSz82HPtE4n+r1ofXCaA0fyT1a1afSNVra7loOToI4&#10;R6WrmUNyN3O0B2PcceCkNMa9XGqPPJRLyUeCB+2fev+BD60Xxmn4TE0Yp+rTGfF6CatBBTA5Oiek&#10;OKaCHeA71L9D+3eI70A/yqXk0xIedPx0Qqn3+KH1Qq6GD/6Wo+pzCPGVnnWgAkQ6DnmSHFXA601y&#10;pHkjQYWU5l0neb25EuVS8hkADxrfRqPUO77RemGBhk+mb4GqTwvEfb4toALck1r4JEcmmApWoL4C&#10;7SsQn4p+lEvJZyY8CuGzGOV2lHrXC4UaPmVyoarPNsSXy3vASXBT2iZHOcrAJXAf9ftov4/4JfSj&#10;XEo+W+FRBI8SlFt1+tB6oUTDp0WgRNWnIeLBwGFwEvwoNQzckFqADNAV9a5o74p4BvpRLiWfs/D4&#10;EB6VKDfr9KH5WwrOQd0wf8ah9Ner5nohprqGHC7FqTa/HoP4CC4VpIOOzjFcd2cOmA0Wor4Q7QsR&#10;n41+lEvJJxUOx0FLcEqnD83fZA2fW7ys6nMO8VI+BaSD7s5z/GDnLRAjDHYKQneQDlJQl9EuK/rQ&#10;37KOgYHgtE4fmr/xGj59RV7Vpy3iDcW6IB30cbYVRzv7grfAHNTnoH0O4m+hH+VS2j9T4PAVyAPf&#10;6PSh+Vushk+pFKvqswHx+VIQpIOXnRuk8c5ScB2YHC+DdBBEPRbtsYo+NLcuA7RW0OtD87doDZ/m&#10;zmhVHyfiDxx+kA4GOZ3OKc7moDcY6xwE0oEf9Wi0Ryv6lD70IZdvgZ7xmuZvkRo+hfGRqj65iA+O&#10;l0E6GOzMjZ/qLARHwRXUr6D9CuJH0Y9yKb3fbj/0Ccf4pteH5m8mDR/JbVL1+dVlcp5xBUA6GOj8&#10;1TXJKbknOZ8AXdwDQToIoG5Cu0nRJx4e9H5L+g98aP5m1fCZmmBV9RmEeIeERJAO+jsHJbzlnApW&#10;gt2o70b7bsRXoh/lUto/T8GDxoP2KPUePzR/kzR8qjySqs8ZxA966oF00Nt5xpPtrAJx3myn7O0N&#10;0kE91CW0S4o+g+HxNXyyUZ5Bqef4oflbooZPpi9R1acT4m18TUA66Ors5OvvzATZYALqE9A+AfFs&#10;9KNcSvtnDjzo/LMApd7zD13vbabhUyY3U/X5HPFP5ZYgHTzn/Fx+3lkGysE3qH+D9m8QL0c/yqXk&#10;8xE8TsDnY5QVOvcPnU/XYIxTm+/0FdfEq813eiDeRVwPNoOd8T3Ekvi+YBAYivpQtA9FfBD6US4l&#10;n2lwuAfeBQ90+tD5dKmGT6m0VNVnP+I7pbVgM9gTv186FF8KToNK1CvRXon4afSjXEo+dC3xLigG&#10;BuwjPccPnU8Xafg0dy5S9WmAuN+5CmwGn8Q3cH4Z3xxkgK6od0V7V8Qz0I9yKfnQsUM+9F7T60Pn&#10;04UaPoXxC1V9FiM+K34l2Az2xS+OL40vBDvBQdQPov0g4jvRj3Ip+fz+0Idc9PrQ+XSxho/kXqzq&#10;Y0Y8zL0abAafxJvdR+IlEALJqCejPRnxEPpRLiUfDzxo/wT+Ax86ny7X8JmasFzVZxzioxIKwWaw&#10;O35cwoH4qWA2WID6ArQvQHw2+lEuJZ+28KDx4FmUescDOp8WafhUeYpUfW4gfs2zAWwG2+NveHbG&#10;V4HfwD3U76H9HuK/oR/lUvIZCo9q+AxDeZ/2E952ZoDX+ET8h/5N68sQwLD8x79R/PWq6U99GED9&#10;kebfvgOgRwSu2SNIY/rToOZVs4atjYYeEbPNA8yl/C4rERc1wEw8Z+0REReFp+qAUr5HBDHbrORD&#10;eZeB3dggWtvVbB+axtf8W2tbHwTxd6roP7e1JyV8+KrZVivqD4IZ0bGJXxozEvuaOidVmN9K+nvs&#10;lHqlfHWDUj7u73FRnVLiolr9rZW1cd24qAPBuKh54A3wXTAimv5fpe2nz1fS9pdH6t/+iNZ//rbo&#10;d50Kal412x+DhojWcVGtn8T2NCnlc54o5Ze3qFX78FOlfP+nS3mKKW3fdmwXbd87+P3o/f2uxw44&#10;5v/z94vir1fN9mG3GdaHHfNnhK3zv4h/EzWvmj4WNESG5fm/NwwETQHv/9nwm2wK+14OhB2W24aV&#10;yMPAHFAUdkD+JOyYfCLsrHw57De5Vi2PX21u8WatCpl+ZkbND0VZ83PxFsb9mVny92GN5OHADU4a&#10;npOXGt6WBxo2yBmGa+Bxf4ZhhX+m4Y6fC/tbQO1njQjrGqCfNfZ/+Vki2qaH9Qnkhw0JbAp7PbA/&#10;bHLgq7BZgW/D/hm4GFYYuBG2I3A77FDgXlhF4H7YZVAN6gV/DnshWBo2IrgpbE7w3bD84EvAD+4Y&#10;3g1WGPoEPzNkBHcZ/MEthsuq2+Yx1A7StvX7X7bNjrZ6hgHBDgb81dlwNvixwR4KD6sbehFsAtVh&#10;saGmtb4Kjqz1fnBurefAL4G5tTYEJtQaHehZq13g8VrOQHXYLT/tZ6X3GoYkQyH+k4aSw3FRc/yi&#10;+n8+lmfj//9JVp9Lzg7/SXV/Nw9v5+fCt4PGAS68JJAe3iS4Nnxh0Bzxe3BSRN2QJbJuaAj4NBJf&#10;NRpVGVTb31JUwz9+p0r7OywqPXgpsmvwWOTLwd2R2cGCyLeD70XmBl+LXBhMi8wP2sC6iPxg14hx&#10;QXvE48Ej4TcCBeEfgEbgC/+R8Gy/PeIxf9eISnldRIlsjSyRh4D9kT/IUlRd1fe9FDX2j99DI/yC&#10;a14173sMvoaDkRny8MjGsgO8EdFYvh0+TKbfndL+64T/h/bfcpR6998x/GAJJx/6nTYANa+a7cJw&#10;ZDgWJYUGRhNt5WNRhBRS2qat6F+EbTqAkp7ZqOc91THmf7apA/LUvGq2KRYNHWOk0CsmYmbwfAzx&#10;dKCvifjYfz6G+Ep+xUS0lTvGEMrb/C3y0TbzGDf1bnOCF59Bc6kfBwne6y61sai/d61rpzfH5fXl&#10;uKaCb3xrXT75umug/Lh7ujwT3AEvJQyUtyR45eqEU742nsm+AR4X2OMd4BniTfPI3gcJpzw7ErZ6&#10;eoNb7q2eGe4KTxM3/eyafYblxR/fG3TQg3smgNrxdNAz1KO2zY95D3iWeG94nL4bngLgl0s80+SX&#10;PFfle/9N2vlHNXXkC5y1hqBCIAkhN5C5d8jMnRDyg4gJIYA/tkWj6LbVV1+1W9GztqW70hZ/LbV1&#10;bdd98mwXQbu1iP1hcV0V923P2pZa7bGLrmtlra7L87jFV3dRtGtrtxikFQ0s7zsp1z845HJOes/5&#10;nAk3YeY78/0x3zuTmythugHoEzGtFL8ivegFsgUx4kZv2SJWArySHbGibDc6iOvRA7gH2fDjog33&#10;APXSAqzDvG1F5hKQGcziznOTFoK+NMAx4CkgHjurZXAv2VD/C6Fu5VDsDKZgiOjz8RMyR4c6KKcT&#10;1zLO/Jiy/Q3k0QJjwf6fiFO2ZEdCQi9cZ6jpJtnRK6rpJtmxSfQ4CsTVjuvoA0cz0ufWoGrgAjDJ&#10;2Yyedl5Hh50BsdNZB9wEyqXDzhap2jkgeZ2luCO3Aq8E0oEjjul4jWNQ8joOSsmOJUCvqOhGsae/&#10;OxMSyrG6zH93lqva0z2ufmm1awPQJ652VYr3uHrRP5xb0LNONxrrjFifzo1Yrzki1pUON9I56lFz&#10;Tg+qznlcrM7pAeqlt3J0GDmexD93HMc3HGG8PDeME5xhvMbZinnbiszD7Yn/Xju3p51QxmtPR92Q&#10;F8K1FNfZTEA5FHviOfhRt04an8f5hXjUzdmGzHkcHfK4OZ34aBSdFEvWFpCR29fV72BfD4MsJ63f&#10;yjpNERRKRdZx8Pph+MTDCZ24O8ok8eBdWdkH79IhOUqLxN+PJeN4XifIuBSKlVDG45/PgAMODI0n&#10;5vUNHYqM/DrjGe2ApOYDPm0pvpBYgasBATimmY7XagYln+aglKpZAvSKqZpNYr6mQFyjuY4+1DQj&#10;U2INehboBAq0zehZ7XV0RBsQL2vrgJtAuXRE2yLxtpX+Kz7QBTJvQeo+0KXdojoPPKd1oyRtxLo2&#10;MWLt1kSsP9W4kUFTj343tgc9M/Zx8ZmxPUC99PZYHc7WPIk3aI7jbzRhvDoxjO/ShvHPtK34krYc&#10;h5L6pTVJG4A+cU1SpRhK6kW8bUXm4T5QDePJfeASlPH6QBAMRzfU/1gxNThOhxqSdKh0vCM7MkGH&#10;FgKh8e9I/Hws2a6ATNzmp4HS+dp0PPY0kAz3/Q7ZkwvqUw7FnsCdEgaSK6StKVki01VI/LUij6Lf&#10;bSlwlTzkN3z8lEOpIwlObEs5Y313Qif+j+RO3JrcI/1I1yO16TrxstROzN9T6uT/zz8/BRCAQm7Q&#10;0LdXoYx33jhghO9djOIzB4yHoj7jg+aUQ5E/EU4cMFZLvzFOkZ43pkk/NF4Ss42HxHbDdlFtLlpu&#10;WBGdixYoFUKp1JkKrx2G+WKiIQ8YRImGT1G6oRXlGZpRmeElVGmoQVuB94C/GjahzwzbUcSwG6UZ&#10;/4CY8TOk1u4bxh1RX5ozQrvJcG6xMR9pjZBrGCLWu4F+fTo6pp+OavXVqEr/LvBvYJn4jv6wGDR8&#10;o9rHBgNSjTW/N+RIfzJMks4ZpkpXDWXSTcOD0hjjI1KKcblkMj4vZRk3S9i4QyLG/cAx4IZkNGbi&#10;rw1BfM6wAP/eUIHXAzOBLMM8PKDPwV/qDfii/gupQ79fUhuHUn17VLZY4zBP78ar9KvwPv1uqK8D&#10;2w09eC1wDsg2nsWLjI240ViODxjTgUN37H64jfL7HnmM0MEiQrwxoiUd1h+QeoxsSX9LVa9L01PF&#10;ovTngAhQIy1L75dOpS/GXtMRvNcUxpMywngz8HlGB55s3ofVxm6yuU9Vr7I5GevMIu7LcOGujCJ8&#10;OmM6PphxL96asRj/OKMC+4G/mirwWlMpDpgGpHD6Ael0+hLgtng6/SUxnF4kBkw96FnTPnTGVIN8&#10;GTVoM3A1Yx+abA6r2vdk893RcYjlq9cyDOiVjIh1KvC6KWLNMhUgPnaxYkwW6I3rr/I76K8sE/Li&#10;odz0/hH8DkJkQllmrbhL4OiQPkon3iVwzFJZJqcTX4iiQ2WZnNo7+eRwm1sPsvLYfwrKeONiI8g7&#10;Wi7RKKrnEvPEUtyPKvBWoADosk7Hr1oHpXnWg5LHugToFT3WTeJca4HYYL2OLlib0SRUgxqBQWC+&#10;2Iy2i9dRpxgQ75LqgJtAufQPsUXibSs6U+aa70EcHy2X+J6knku8IboREyNWiKhWHbDV6kZeaz36&#10;OKsHNWY9LjZm9QD10pksHZ5qfRLvsh7HJhTGvwJsYhi/JrbiBKkcPyr1Sw3SBqBPbJAqxUelXsTb&#10;VmQerrPOITvj6/jxxok+MKRumOi5704bwc7Gwbm+lG45b4KG5E2w2I9GeYLW6ubba3Uh0pfC6ZZj&#10;yZgLsWw3yPdfUFpg8o8np2iDyW209a+2VPX1r5+mzqI/SH0f8Ms/SG2V16UWsIupjaw07Tb7IM1p&#10;D+md9l3AgN5on2tQX/+aa1Bf/woaZjCb4UGWbHiMfaNfxS7pn2On9BtZs76R/UzfxGYBl9OaWH3a&#10;OlaWFmCatLB8KXU74AM+ppq0VbQszQVPPL4MT0ZuJTP1rWQX0K/vInPhaStqcXauQX39a1A/h+zT&#10;+8k8YH+an3jSqggfu1j62wZ64+tf/Dd/413/SjGOvtaUYrTYHSZOHXvTyJkpIxPnMH3TyGknDhMn&#10;BE+i4cRea+oHWflakw/8I961pvWQLO6BtQu1sV4v7Imug8bKBx6C9/1CAzMK1azHPJ9dMnsBLXBN&#10;/pf5jDxGeE8WhNfl7wtr5XXCvOg6Nh3BB6EbCTXCHDlkCUTbyxnhM9DdhAFhPfsA2uRyKfpU4twK&#10;6M9Jot6fFcLJ6NrpIyPUb4BzG4RD5FVhP2kB/hf4Av6OCH8mKZbzxGTpBsZRk0WiqZZ8OsZyN+0X&#10;yugN4QF6RVhMPxGW0ePCGvq2sFHVfncLW6L7JbH6uFPYRHcIL9I3RqlnjfDDaD2x5vSlwlT6oECA&#10;ROArskQ4T3j/h4/bLJiHvxyKj3iEcQFTS5iV+WV0/yOWzIsyz8mVmUflpzP3q+5VCJn3ReuJJXNS&#10;5lK5z1It/9PyS/mcZYd8zPKOvN9yQtVufms5LUeEW9Gx2DiC/Nw+gpY2+oilia61rKMvWx6mb1oK&#10;gAnAafKi5TVSbllJ8i2zQdcBuHMyAOMUIEFhDtEJq0mXeQc5ZT4LZNBT5oX0X+bXqUe4RHOFy9Qu&#10;/JPKwueUCF9Qm3CNZgtfquq+02yO9j+WP/3CvEB+wNwMjGcPmBexFead7HfmDva5WW+HX0WwvwB8&#10;AYQs/2ZvWnZG9zBi6WRMpsV+CNBkFqn6lJSJGNyxw7iOFdsYPg8/CQ7KY2QblPHGyIVW+I7bkH9O&#10;G0FPfB5eaG0nRYhjsZ+O0k7eEjkhstDKab9jv8Nl7AXZeEzMB+KNiXmQKyn7GPePIGMKnMuTLPbZ&#10;2Zw69keJM1Oels05TP8ocdrJ7GxOiORJnNhxfBrIymV++jvIvNA2eu6w0KaeOyTaZtEL2e8DfvlC&#10;dqussxWw5bZGdtZ2m80mTvvfAB912mup0X6RqucOF6l67tBGZ7C36YPsNfoYq6Gr2HL6HFtEN7Ig&#10;bWQptIl1kCa2CpDIOnbeFmBbbWF5hW074AM+plttq+h5m4tK5DJZRVrJJ8Ak2kpqaRe5SNVzh4tU&#10;PXeop3NIEfWTS8RPvg98aKsifOxi+cV/g964X3wCxOsXYTvsc8GkyOfhWDYXth+nsxknRN6XOWB/&#10;jHO/HLZzLPYNOZwQCds5x2Pu134FsnKbC46N30/8rtFzar+rW650aEilAzwql/MEbXPNt7e5QsQf&#10;JXZOzZ+PwXPqfVDGm1PXeeEZDqPkN3XeAtV93pB3Hbue18ReBJzAJ551rN4TZCHPDZl4tgMe4CM6&#10;w1NFaz25tN3TRXLyWkkd0AvM8naRem8uPetdTm96TwBe+aa3QT7r7ZZ524pdKTlMfR7cQ0/Uc5j6&#10;PH80h1kL9qIcyhqZACfGwPsveiqI7GkjrW4XrXPvBFxynfuE/Cd3iPk8e9k2zyAbl+e0bwTMXqd9&#10;s/c2+9q7jT000c9qJ34o107MB3bThyZ66Dfek+QlbwXJ8voJb1uReXj8/QPoivuCQxO/L3Tkw28U&#10;DfW/UOkclEr/YFk8oSM/RGZEybTfmsSpYx35nFBM2SaDTNzmfwJlvHODKzC6PbkC6vb0WQHYT0ET&#10;ywH+7G9i1f51zOMPsiu+G/IR33bAA3xEL/uqaK4/l1b5u8hH/lbiKmglvwKuFnQRTyCXrgwsp68E&#10;TgBe+ZVAg7wy0C3zthXdKPbkKRjdnjwF6vbU5PeTHH8FOeZrI4t9Lur27QRcstt3Qn7EF2Ltvr0s&#10;4B9ke/1OOytw2luAvMBt9nJgG7sV8DNn4YeyszAf2E1vBTz05cBJMjFQQQ5Bu7xtRebh9lQFuuL2&#10;dP472NOnRXCNI3/rT3QEe4KUIeHToj3ymeI90bysaoTPmOBcW/E1eW8xY08VL2D+4hdYb9FO9ltg&#10;PqAt+jk7HJzKngrekmcGdwD5QBtdFlxO9wedtC/YRe4taiXvAY7iVvLL4q/J/xUvUc0TS0siUR+P&#10;lc9qS1pIW/F68kLxUhIqLiUJxT7yTpGPyMD/BB8js4Jt5Eqhi75buAvIl98tPCxfKfSxGcEGtjd4&#10;m6Eil303kF8MZfEtllDyEsspeZRNL/Gx/ywZlCtKPpKrSmqAkmjuHSvHrCqxyp8WcfbEzB2vDulx&#10;DmwKxDtHWmBz4zQokM+RpSPoiO8TWqacpsHJIbK5JET+Mnml/JfJFvuPpnBWyr+eGiK3poQI/0ws&#10;e7sP5OMxognK4TGiGOpPAhS/UkTg8sBUeOdQ4hSEwqFjkf3RmZxvv+PH67gHSAZgWBL4uPLX/BpL&#10;B6QD/EgD+Ov/BwAA//8DAFBLAwQUAAYACAAAACEAGU99zuIAAAAMAQAADwAAAGRycy9kb3ducmV2&#10;LnhtbEyPwWrDMBBE74X8g9hAb4ksBxXjWg4htD2FQpNC6U2xNraJJRlLsZ2/7/bU3nZnh5m3xXa2&#10;HRtxCK13CsQ6AYau8qZ1tYLP0+sqAxaidkZ33qGCOwbYlouHQufGT+4Dx2OsGYW4kGsFTYx9znmo&#10;GrQ6rH2Pjm4XP1gdaR1qbgY9UbjteJokT9zq1lFDo3vcN1hdjzer4G3S024jXsbD9bK/f5/k+9dB&#10;oFKPy3n3DCziHP/M8ItP6FAS09nfnAmsU7DKJKFHGoQUEhhZ0kymwM4kbaQAXhb8/xPlDwAAAP//&#10;AwBQSwMEFAAGAAgAAAAhAH9CMuLDAAAApQEAABkAAABkcnMvX3JlbHMvZTJvRG9jLnhtbC5yZWxz&#10;vJDLCsIwEEX3gv8QZm/TdiEipt2I4FbqBwzJtA02D5Io+vcGRLAguHM5M9xzD7Nr72ZiNwpROyug&#10;KkpgZKVT2g4Czt1htQEWE1qFk7Mk4EER2ma52J1owpRDcdQ+skyxUcCYkt9yHuVIBmPhPNl86V0w&#10;mPIYBu5RXnAgXpflmodPBjQzJjsqAeGoamDdw+fm32zX91rS3smrIZu+VHBtcncGYhgoCTCkNL6W&#10;dUGmB/7dofqPQ/V24LPnNk8AAAD//wMAUEsBAi0AFAAGAAgAAAAhAKbmUfsMAQAAFQIAABMAAAAA&#10;AAAAAAAAAAAAAAAAAFtDb250ZW50X1R5cGVzXS54bWxQSwECLQAUAAYACAAAACEAOP0h/9YAAACU&#10;AQAACwAAAAAAAAAAAAAAAAA9AQAAX3JlbHMvLnJlbHNQSwECLQAUAAYACAAAACEAZA3YMSwDAADJ&#10;CQAADgAAAAAAAAAAAAAAAAA8AgAAZHJzL2Uyb0RvYy54bWxQSwECLQAUAAYACAAAACEAGrsXFc9F&#10;AAA0ZAAAFAAAAAAAAAAAAAAAAACUBQAAZHJzL21lZGlhL2ltYWdlMS5lbWZQSwECLQAUAAYACAAA&#10;ACEABEcLlyRRBgC4OAcAFAAAAAAAAAAAAAAAAACVSwAAZHJzL21lZGlhL2ltYWdlMi5lbWZQSwEC&#10;LQAUAAYACAAAACEAGU99zuIAAAAMAQAADwAAAAAAAAAAAAAAAADrnAYAZHJzL2Rvd25yZXYueG1s&#10;UEsBAi0AFAAGAAgAAAAhAH9CMuLDAAAApQEAABkAAAAAAAAAAAAAAAAA+p0GAGRycy9fcmVscy9l&#10;Mm9Eb2MueG1sLnJlbHNQSwUGAAAAAAcABwC+AQAA9J4GAAAA&#10;">
                <v:shape id="Picture 6" o:spid="_x0000_s1027" type="#_x0000_t75" style="position:absolute;width:7524;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tSygAAAOIAAAAPAAAAZHJzL2Rvd25yZXYueG1sRI9Ba4NA&#10;FITvgf6H5RV6S9YEK8FmlRBa2pMhJgePr+6LSty34m6N/ffdQqHHYWa+YXb5bHox0eg6ywrWqwgE&#10;cW11x42Cy/ltuQXhPLLG3jIp+CYHefaw2GGq7Z1PNJW+EQHCLkUFrfdDKqWrWzLoVnYgDt7VjgZ9&#10;kGMj9Yj3ADe93ERRIg12HBZaHOjQUn0rv4yCyryb0/Hz0LvXYi6q8/NU7KujUk+P8/4FhKfZ/4f/&#10;2h9awXYTJ+skiWP4vRTugMx+AAAA//8DAFBLAQItABQABgAIAAAAIQDb4fbL7gAAAIUBAAATAAAA&#10;AAAAAAAAAAAAAAAAAABbQ29udGVudF9UeXBlc10ueG1sUEsBAi0AFAAGAAgAAAAhAFr0LFu/AAAA&#10;FQEAAAsAAAAAAAAAAAAAAAAAHwEAAF9yZWxzLy5yZWxzUEsBAi0AFAAGAAgAAAAhAAle21LKAAAA&#10;4gAAAA8AAAAAAAAAAAAAAAAABwIAAGRycy9kb3ducmV2LnhtbFBLBQYAAAAAAwADALcAAAD+AgAA&#10;AAA=&#10;">
                  <v:imagedata r:id="rId17" o:title=""/>
                </v:shape>
                <v:shape id="Picture 7" o:spid="_x0000_s1028" type="#_x0000_t75" style="position:absolute;left:10922;width:12636;height:6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p2ywAAAOIAAAAPAAAAZHJzL2Rvd25yZXYueG1sRI9Ba8JA&#10;FITvQv/D8gq96SZNCRpdxQoFqYVi6kFvj+wzCWbfhuwa47/vFgoeh5n5hlmsBtOInjpXW1YQTyIQ&#10;xIXVNZcKDj8f4ykI55E1NpZJwZ0crJZPowVm2t54T33uSxEg7DJUUHnfZlK6oiKDbmJb4uCdbWfQ&#10;B9mVUnd4C3DTyNcoSqXBmsNChS1tKiou+dUoiNanw3d+3PXp+9cujY+X/P653yj18jys5yA8Df4R&#10;/m9vtYIkns7S5C1J4O9SuANy+QsAAP//AwBQSwECLQAUAAYACAAAACEA2+H2y+4AAACFAQAAEwAA&#10;AAAAAAAAAAAAAAAAAAAAW0NvbnRlbnRfVHlwZXNdLnhtbFBLAQItABQABgAIAAAAIQBa9CxbvwAA&#10;ABUBAAALAAAAAAAAAAAAAAAAAB8BAABfcmVscy8ucmVsc1BLAQItABQABgAIAAAAIQCmGWp2ywAA&#10;AOIAAAAPAAAAAAAAAAAAAAAAAAcCAABkcnMvZG93bnJldi54bWxQSwUGAAAAAAMAAwC3AAAA/wIA&#10;AAAA&#10;">
                  <v:imagedata r:id="rId18" o:title=""/>
                </v:shape>
                <v:line id="Straight Connector 5" o:spid="_x0000_s1029" style="position:absolute;visibility:visible;mso-wrap-style:square" from="9080,0" to="9080,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44yQAAAOMAAAAPAAAAZHJzL2Rvd25yZXYueG1sRI9dS8Mw&#10;FIbvBf9DOIJ3LumY0tZlQwbC0AuxU/Dy0Jw1Zc1J2sSt/ntzIXj58n7xrLezG8SZpth71lAsFAji&#10;1pueOw0fh+e7EkRMyAYHz6ThhyJsN9dXa6yNv/A7nZvUiTzCsUYNNqVQSxlbSw7jwgfi7B395DBl&#10;OXXSTHjJ426QS6UepMOe84PFQDtL7an5dhrGl7Z5ve+Kz7APO/s2YjV+VZXWtzfz0yOIRHP6D/+1&#10;90bDslDlalUqlSkyU+YBufkFAAD//wMAUEsBAi0AFAAGAAgAAAAhANvh9svuAAAAhQEAABMAAAAA&#10;AAAAAAAAAAAAAAAAAFtDb250ZW50X1R5cGVzXS54bWxQSwECLQAUAAYACAAAACEAWvQsW78AAAAV&#10;AQAACwAAAAAAAAAAAAAAAAAfAQAAX3JlbHMvLnJlbHNQSwECLQAUAAYACAAAACEAXJ1uOMkAAADj&#10;AAAADwAAAAAAAAAAAAAAAAAHAgAAZHJzL2Rvd25yZXYueG1sUEsFBgAAAAADAAMAtwAAAP0CAAAA&#10;AA==&#10;" strokecolor="black [3213]" strokeweight=".5pt">
                  <v:stroke joinstyle="miter"/>
                </v:line>
              </v:group>
            </w:pict>
          </mc:Fallback>
        </mc:AlternateContent>
      </w:r>
      <w:r w:rsidR="009E2A0E" w:rsidRPr="00990297">
        <w:rPr>
          <w:noProof/>
        </w:rPr>
        <mc:AlternateContent>
          <mc:Choice Requires="wps">
            <w:drawing>
              <wp:anchor distT="0" distB="0" distL="114300" distR="114300" simplePos="0" relativeHeight="251755520" behindDoc="1" locked="0" layoutInCell="1" allowOverlap="1" wp14:anchorId="3B218A15" wp14:editId="10BB19C1">
                <wp:simplePos x="0" y="0"/>
                <wp:positionH relativeFrom="column">
                  <wp:posOffset>-549275</wp:posOffset>
                </wp:positionH>
                <wp:positionV relativeFrom="paragraph">
                  <wp:posOffset>57785</wp:posOffset>
                </wp:positionV>
                <wp:extent cx="6504940" cy="0"/>
                <wp:effectExtent l="0" t="0" r="10160" b="12700"/>
                <wp:wrapNone/>
                <wp:docPr id="69" name="Straight Connector 69"/>
                <wp:cNvGraphicFramePr/>
                <a:graphic xmlns:a="http://schemas.openxmlformats.org/drawingml/2006/main">
                  <a:graphicData uri="http://schemas.microsoft.com/office/word/2010/wordprocessingShape">
                    <wps:wsp>
                      <wps:cNvCnPr/>
                      <wps:spPr>
                        <a:xfrm flipV="1">
                          <a:off x="0" y="0"/>
                          <a:ext cx="65049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33CA0" id="Straight Connector 69" o:spid="_x0000_s1026" style="position:absolute;flip:y;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5pt,4.55pt" to="468.9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p5xAEAAOcDAAAOAAAAZHJzL2Uyb0RvYy54bWysU8Fu2zAMvQ/YPwi6L3aCpliNOD20aC/D&#10;VnTr7qpMxQIkUZDU2Pn7UnLidN0uG3YRLJLvke+J3lyP1rA9hKjRtXy5qDkDJ7HTbtfypx93nz5z&#10;FpNwnTDooOUHiPx6+/HDZvANrLBH00FgROJiM/iW9yn5pqqi7MGKuEAPjpIKgxWJrmFXdUEMxG5N&#10;tarry2rA0PmAEmKk6O2U5NvCrxTI9E2pCImZltNsqZyhnM/5rLYb0eyC8L2WxzHEP0xhhXbUdKa6&#10;FUmwl6B/o7JaBoyo0kKirVApLaFoIDXL+p2a773wULSQOdHPNsX/Ryu/7m/cQyAbBh+b6B9CVjGq&#10;YJky2v+kNy26aFI2FtsOs20wJiYpeLmuL64uyF15ylUTRabyIaZ7QMvyR8uNdlmRaMT+S0zUlkpP&#10;JTlsHBtafrVerUtVRKO7O21MzpWlgBsT2F7Qc6ZxmZ+PCN5U0c04Cp7VlK90MDDRP4JiuqOpJ13v&#10;OIWU4NKJ1ziqzjBFE8zAeposb+h5mF+Bx/oMhbKEfwOeEaUzujSDrXYY/tT9bIWa6k8OTLqzBc/Y&#10;Hco7F2tom4pzx83P6/r2XuDn/3P7CgAA//8DAFBLAwQUAAYACAAAACEAKjT6IdwAAAAHAQAADwAA&#10;AGRycy9kb3ducmV2LnhtbEyOwU7DMBBE70j8g7VI3FqnRS1JyKYKiJ4KqC2IsxsvcUS8jmK3DX+P&#10;4QLH0YzevGI12k6caPCtY4TZNAFBXDvdcoPw9rqepCB8UKxV55gQvsjDqry8KFSu3Zl3dNqHRkQI&#10;+1whmBD6XEpfG7LKT11PHLsPN1gVYhwaqQd1jnDbyXmSLKVVLccHo3p6MFR/7o8WYdzY7Xy9qaqd&#10;fN6+hPf79NEsnhCvr8bqDkSgMfyN4Uc/qkMZnQ7uyNqLDmGSLhdxipDNQMQ+u7nNQBx+sywL+d+/&#10;/AYAAP//AwBQSwECLQAUAAYACAAAACEAtoM4kv4AAADhAQAAEwAAAAAAAAAAAAAAAAAAAAAAW0Nv&#10;bnRlbnRfVHlwZXNdLnhtbFBLAQItABQABgAIAAAAIQA4/SH/1gAAAJQBAAALAAAAAAAAAAAAAAAA&#10;AC8BAABfcmVscy8ucmVsc1BLAQItABQABgAIAAAAIQDdpmp5xAEAAOcDAAAOAAAAAAAAAAAAAAAA&#10;AC4CAABkcnMvZTJvRG9jLnhtbFBLAQItABQABgAIAAAAIQAqNPoh3AAAAAcBAAAPAAAAAAAAAAAA&#10;AAAAAB4EAABkcnMvZG93bnJldi54bWxQSwUGAAAAAAQABADzAAAAJwUAAAAA&#10;" strokecolor="black [3213]">
                <v:stroke joinstyle="miter"/>
              </v:line>
            </w:pict>
          </mc:Fallback>
        </mc:AlternateContent>
      </w:r>
      <w:r w:rsidR="004E4B08" w:rsidRPr="00990297">
        <w:rPr>
          <w:noProof/>
        </w:rPr>
        <mc:AlternateContent>
          <mc:Choice Requires="wps">
            <w:drawing>
              <wp:anchor distT="0" distB="0" distL="114300" distR="114300" simplePos="0" relativeHeight="251709440" behindDoc="0" locked="0" layoutInCell="1" allowOverlap="1" wp14:anchorId="74D7B795" wp14:editId="12AAD15B">
                <wp:simplePos x="0" y="0"/>
                <wp:positionH relativeFrom="column">
                  <wp:posOffset>285115</wp:posOffset>
                </wp:positionH>
                <wp:positionV relativeFrom="paragraph">
                  <wp:posOffset>8324215</wp:posOffset>
                </wp:positionV>
                <wp:extent cx="5522595" cy="29083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44BA1C15" w14:textId="77777777" w:rsidR="00A420CB" w:rsidRPr="00AB010E" w:rsidRDefault="00A420CB" w:rsidP="004E4B08">
                            <w:pPr>
                              <w:spacing w:line="269" w:lineRule="auto"/>
                              <w:jc w:val="left"/>
                              <w:rPr>
                                <w:rFonts w:ascii="Gill Sans MT" w:hAnsi="Gill Sans MT" w:cs="Gill Sans"/>
                                <w:color w:val="000000" w:themeColor="text1"/>
                                <w:spacing w:val="-10"/>
                                <w:sz w:val="20"/>
                                <w:szCs w:val="20"/>
                              </w:rPr>
                            </w:pPr>
                            <w:r w:rsidRPr="00AB010E">
                              <w:rPr>
                                <w:rFonts w:ascii="Gill Sans MT" w:hAnsi="Gill Sans MT" w:cs="Gill Sans"/>
                                <w:color w:val="000000" w:themeColor="text1"/>
                                <w:spacing w:val="-10"/>
                                <w:sz w:val="20"/>
                                <w:szCs w:val="20"/>
                              </w:rPr>
                              <w:t>DOCTORATE</w:t>
                            </w:r>
                            <w:r w:rsidR="00B06F89" w:rsidRPr="00AB010E">
                              <w:rPr>
                                <w:rFonts w:ascii="Gill Sans MT" w:hAnsi="Gill Sans MT" w:cs="Gill Sans"/>
                                <w:color w:val="000000" w:themeColor="text1"/>
                                <w:spacing w:val="-10"/>
                                <w:sz w:val="20"/>
                                <w:szCs w:val="20"/>
                              </w:rPr>
                              <w:t xml:space="preserve"> </w:t>
                            </w:r>
                            <w:r w:rsidRPr="00AB010E">
                              <w:rPr>
                                <w:rFonts w:ascii="Gill Sans MT" w:hAnsi="Gill Sans MT" w:cs="Gill Sans"/>
                                <w:color w:val="000000" w:themeColor="text1"/>
                                <w:spacing w:val="-10"/>
                                <w:sz w:val="20"/>
                                <w:szCs w:val="20"/>
                              </w:rPr>
                              <w:t>IN PHD PROGRAM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B795" id="Text Box 33" o:spid="_x0000_s1034" type="#_x0000_t202" style="position:absolute;left:0;text-align:left;margin-left:22.45pt;margin-top:655.45pt;width:434.85pt;height:2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DiHQIAADMEAAAOAAAAZHJzL2Uyb0RvYy54bWysU11v2yAUfZ+0/4B4X+y4cZdYcaqsVaZJ&#10;VVsprfpMMMSWMJcBiZ39+l1wvtTtadoLXLiX+3HOYX7Xt4rshXUN6JKORyklQnOoGr0t6dvr6suU&#10;EueZrpgCLUp6EI7eLT5/mnemEBnUoCphCSbRruhMSWvvTZEkjteiZW4ERmh0SrAt83i026SyrMPs&#10;rUqyNL1NOrCVscCFc3j7MDjpIuaXUnD/LKUTnqiSYm8+rjaum7AmizkrtpaZuuHHNtg/dNGyRmPR&#10;c6oH5hnZ2eaPVG3DLTiQfsShTUDKhos4A04zTj9Ms66ZEXEWBMeZM0zu/6XlT/u1ebHE99+gRwID&#10;IJ1xhcPLME8vbRt27JSgHyE8nGETvSccL/M8y/JZTglHXzZLpzcR1+Ty2ljnvwtoSTBKapGWiBbb&#10;PzqPFTH0FBKKaVg1SkVqlCZdSW9v8jQ+OHvwhdL48NJrsHy/6UlTlXR6mmMD1QHHszAw7wxfNdjD&#10;I3P+hVmkGidC+fpnXKQCrAVHi5Ia7K+/3Yd4ZAC9lHQonZK6nztmBSXqh0ZuZuPJJGgtHib51wwP&#10;9tqzufboXXsPqM4xfhTDoxnivTqZ0kL7jipfhqroYppj7ZL6k3nvB0HjL+FiuYxBqC7D/KNeGx5S&#10;B1QDwq/9O7PmSINHAp/gJDJWfGBjiB34WO48yCZSFXAeUD3Cj8qMDB5/UZD+9TlGXf764jcAAAD/&#10;/wMAUEsDBBQABgAIAAAAIQDR68DC4wAAAAwBAAAPAAAAZHJzL2Rvd25yZXYueG1sTI/BbsIwEETv&#10;lfoP1lbqrTihIYUQB6FIqFJVDlAu3JzYJFHtdRobSPv1XU7tbXdmNPs2X43WsIsefOdQQDyJgGms&#10;neqwEXD42DzNgfkgUUnjUAv41h5Wxf1dLjPlrrjTl31oGJWgz6SANoQ+49zXrbbST1yvkbyTG6wM&#10;tA4NV4O8Urk1fBpFKbeyQ7rQyl6Xra4/92cr4K3cbOWumtr5jylf30/r/utwnAnx+DCul8CCHsNf&#10;GG74hA4FMVXujMozIyBJFpQk/TmOaKLEIk5SYNVNmqUvwIuc/3+i+AUAAP//AwBQSwECLQAUAAYA&#10;CAAAACEAtoM4kv4AAADhAQAAEwAAAAAAAAAAAAAAAAAAAAAAW0NvbnRlbnRfVHlwZXNdLnhtbFBL&#10;AQItABQABgAIAAAAIQA4/SH/1gAAAJQBAAALAAAAAAAAAAAAAAAAAC8BAABfcmVscy8ucmVsc1BL&#10;AQItABQABgAIAAAAIQAdAoDiHQIAADMEAAAOAAAAAAAAAAAAAAAAAC4CAABkcnMvZTJvRG9jLnht&#10;bFBLAQItABQABgAIAAAAIQDR68DC4wAAAAwBAAAPAAAAAAAAAAAAAAAAAHcEAABkcnMvZG93bnJl&#10;di54bWxQSwUGAAAAAAQABADzAAAAhwUAAAAA&#10;" filled="f" stroked="f" strokeweight=".5pt">
                <v:textbox>
                  <w:txbxContent>
                    <w:p w14:paraId="44BA1C15" w14:textId="77777777" w:rsidR="00A420CB" w:rsidRPr="00AB010E" w:rsidRDefault="00A420CB" w:rsidP="004E4B08">
                      <w:pPr>
                        <w:spacing w:line="269" w:lineRule="auto"/>
                        <w:jc w:val="left"/>
                        <w:rPr>
                          <w:rFonts w:ascii="Gill Sans MT" w:hAnsi="Gill Sans MT" w:cs="Gill Sans"/>
                          <w:color w:val="000000" w:themeColor="text1"/>
                          <w:spacing w:val="-10"/>
                          <w:sz w:val="20"/>
                          <w:szCs w:val="20"/>
                        </w:rPr>
                      </w:pPr>
                      <w:r w:rsidRPr="00AB010E">
                        <w:rPr>
                          <w:rFonts w:ascii="Gill Sans MT" w:hAnsi="Gill Sans MT" w:cs="Gill Sans"/>
                          <w:color w:val="000000" w:themeColor="text1"/>
                          <w:spacing w:val="-10"/>
                          <w:sz w:val="20"/>
                          <w:szCs w:val="20"/>
                        </w:rPr>
                        <w:t>DOCTORATE</w:t>
                      </w:r>
                      <w:r w:rsidR="00B06F89" w:rsidRPr="00AB010E">
                        <w:rPr>
                          <w:rFonts w:ascii="Gill Sans MT" w:hAnsi="Gill Sans MT" w:cs="Gill Sans"/>
                          <w:color w:val="000000" w:themeColor="text1"/>
                          <w:spacing w:val="-10"/>
                          <w:sz w:val="20"/>
                          <w:szCs w:val="20"/>
                        </w:rPr>
                        <w:t xml:space="preserve"> </w:t>
                      </w:r>
                      <w:r w:rsidRPr="00AB010E">
                        <w:rPr>
                          <w:rFonts w:ascii="Gill Sans MT" w:hAnsi="Gill Sans MT" w:cs="Gill Sans"/>
                          <w:color w:val="000000" w:themeColor="text1"/>
                          <w:spacing w:val="-10"/>
                          <w:sz w:val="20"/>
                          <w:szCs w:val="20"/>
                        </w:rPr>
                        <w:t>IN PHD PROGRAM NAME</w:t>
                      </w:r>
                    </w:p>
                  </w:txbxContent>
                </v:textbox>
              </v:shape>
            </w:pict>
          </mc:Fallback>
        </mc:AlternateContent>
      </w:r>
      <w:r w:rsidR="004E4B08" w:rsidRPr="00990297">
        <w:rPr>
          <w:noProof/>
        </w:rPr>
        <mc:AlternateContent>
          <mc:Choice Requires="wps">
            <w:drawing>
              <wp:anchor distT="0" distB="0" distL="114300" distR="114300" simplePos="0" relativeHeight="251710464" behindDoc="0" locked="0" layoutInCell="1" allowOverlap="1" wp14:anchorId="3E2E5E36" wp14:editId="13E10268">
                <wp:simplePos x="0" y="0"/>
                <wp:positionH relativeFrom="column">
                  <wp:posOffset>279581</wp:posOffset>
                </wp:positionH>
                <wp:positionV relativeFrom="paragraph">
                  <wp:posOffset>8559800</wp:posOffset>
                </wp:positionV>
                <wp:extent cx="5522595" cy="539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11328528" w14:textId="77777777" w:rsidR="00A420CB" w:rsidRPr="00AB010E" w:rsidRDefault="00A420CB" w:rsidP="004E4B08">
                            <w:pPr>
                              <w:spacing w:line="269" w:lineRule="auto"/>
                              <w:jc w:val="left"/>
                              <w:rPr>
                                <w:rFonts w:ascii="Gill Sans MT" w:hAnsi="Gill Sans MT" w:cs="Gill Sans"/>
                                <w:color w:val="000000" w:themeColor="text1"/>
                                <w:spacing w:val="2"/>
                                <w:sz w:val="20"/>
                                <w:szCs w:val="20"/>
                              </w:rPr>
                            </w:pPr>
                            <w:r w:rsidRPr="00AB010E">
                              <w:rPr>
                                <w:rFonts w:ascii="Gill Sans MT" w:hAnsi="Gill Sans MT" w:cs="Gill Sans"/>
                                <w:color w:val="000000" w:themeColor="text1"/>
                                <w:spacing w:val="2"/>
                                <w:sz w:val="20"/>
                                <w:szCs w:val="20"/>
                              </w:rPr>
                              <w:t>NOVA University Lisbon</w:t>
                            </w:r>
                            <w:r w:rsidRPr="00AB010E">
                              <w:rPr>
                                <w:rFonts w:ascii="Gill Sans MT" w:hAnsi="Gill Sans MT" w:cs="Gill Sans"/>
                                <w:color w:val="000000" w:themeColor="text1"/>
                                <w:spacing w:val="2"/>
                                <w:sz w:val="20"/>
                                <w:szCs w:val="20"/>
                              </w:rPr>
                              <w:br/>
                            </w:r>
                            <w:r w:rsidR="00640B55" w:rsidRPr="00AB010E">
                              <w:rPr>
                                <w:rFonts w:ascii="Gill Sans MT" w:hAnsi="Gill Sans MT" w:cs="Gill Sans"/>
                                <w:color w:val="000000" w:themeColor="text1"/>
                                <w:spacing w:val="2"/>
                                <w:sz w:val="20"/>
                                <w:szCs w:val="20"/>
                              </w:rPr>
                              <w:t>M</w:t>
                            </w:r>
                            <w:r w:rsidRPr="00AB010E">
                              <w:rPr>
                                <w:rFonts w:ascii="Gill Sans MT" w:hAnsi="Gill Sans MT" w:cs="Gill Sans"/>
                                <w:color w:val="000000" w:themeColor="text1"/>
                                <w:spacing w:val="2"/>
                                <w:sz w:val="20"/>
                                <w:szCs w:val="20"/>
                              </w:rPr>
                              <w:t>onth,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E5E36" id="Text Box 17" o:spid="_x0000_s1035" type="#_x0000_t202" style="position:absolute;left:0;text-align:left;margin-left:22pt;margin-top:674pt;width:434.85pt;height: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JyGwIAADMEAAAOAAAAZHJzL2Uyb0RvYy54bWysU01vGyEQvVfqf0Dc67Udb1KvvI7cRK4q&#10;WUkkp8oZs+BdCRgK2Lvur+/A+qtpT1UvMDDDfLz3mN13WpG9cL4BU9LRYEiJMByqxmxL+v11+ekz&#10;JT4wUzEFRpT0IDy9n3/8MGttIcZQg6qEI5jE+KK1Ja1DsEWWeV4LzfwArDDolOA0C3h026xyrMXs&#10;WmXj4fA2a8FV1gEX3uPtY++k85RfSsHDs5ReBKJKir2FtLq0buKazWes2Dpm64Yf22D/0IVmjcGi&#10;51SPLDCyc80fqXTDHXiQYcBBZyBlw0WaAacZDd9Ns66ZFWkWBMfbM0z+/6XlT/u1fXEkdF+gQwIj&#10;IK31hcfLOE8nnY47dkrQjxAezrCJLhCOl3k+HufTnBKOvvxmepcnXLPLa+t8+CpAk2iU1CEtCS22&#10;X/mAFTH0FBKLGVg2SiVqlCFtSW9vMOVvHnyhDD689Bqt0G060lQlnZ7m2EB1wPEc9Mx7y5cN9rBi&#10;Prwwh1TjRCjf8IyLVIC14GhRUoP7+bf7GI8MoJeSFqVTUv9jx5ygRH0zyM10NJlEraXDJL8b48Fd&#10;ezbXHrPTD4DqHOFHsTyZMT6okykd6DdU+SJWRRczHGuXNJzMh9ALGn8JF4tFCkJ1WRZWZm15TB2x&#10;iwi/dm/M2SMNAQl8gpPIWPGOjT62R32xCyCbRFXEuUf1CD8qMzF4/EVR+tfnFHX56/NfAAAA//8D&#10;AFBLAwQUAAYACAAAACEABfYNseMAAAAMAQAADwAAAGRycy9kb3ducmV2LnhtbEyPQU/DMAyF70j8&#10;h8hI3Fi6tUApTaep0oSE4LCxC7e08dqKxilNtpX9+pkT3Oznp+fv5cvJ9uKIo+8cKZjPIhBItTMd&#10;NQp2H+u7FIQPmozuHaGCH/SwLK6vcp0Zd6INHrehERxCPtMK2hCGTEpft2i1n7kBiW97N1odeB0b&#10;aUZ94nDby0UUPUirO+IPrR6wbLH+2h6sgtdy/a431cKm5758eduvhu/d571StzfT6hlEwCn8meEX&#10;n9GhYKbKHch40StIEq4SWI+TlCd2PM3jRxAVS0kcRyCLXP4vUVwAAAD//wMAUEsBAi0AFAAGAAgA&#10;AAAhALaDOJL+AAAA4QEAABMAAAAAAAAAAAAAAAAAAAAAAFtDb250ZW50X1R5cGVzXS54bWxQSwEC&#10;LQAUAAYACAAAACEAOP0h/9YAAACUAQAACwAAAAAAAAAAAAAAAAAvAQAAX3JlbHMvLnJlbHNQSwEC&#10;LQAUAAYACAAAACEAqKbSchsCAAAzBAAADgAAAAAAAAAAAAAAAAAuAgAAZHJzL2Uyb0RvYy54bWxQ&#10;SwECLQAUAAYACAAAACEABfYNseMAAAAMAQAADwAAAAAAAAAAAAAAAAB1BAAAZHJzL2Rvd25yZXYu&#10;eG1sUEsFBgAAAAAEAAQA8wAAAIUFAAAAAA==&#10;" filled="f" stroked="f" strokeweight=".5pt">
                <v:textbox>
                  <w:txbxContent>
                    <w:p w14:paraId="11328528" w14:textId="77777777" w:rsidR="00A420CB" w:rsidRPr="00AB010E" w:rsidRDefault="00A420CB" w:rsidP="004E4B08">
                      <w:pPr>
                        <w:spacing w:line="269" w:lineRule="auto"/>
                        <w:jc w:val="left"/>
                        <w:rPr>
                          <w:rFonts w:ascii="Gill Sans MT" w:hAnsi="Gill Sans MT" w:cs="Gill Sans"/>
                          <w:color w:val="000000" w:themeColor="text1"/>
                          <w:spacing w:val="2"/>
                          <w:sz w:val="20"/>
                          <w:szCs w:val="20"/>
                        </w:rPr>
                      </w:pPr>
                      <w:r w:rsidRPr="00AB010E">
                        <w:rPr>
                          <w:rFonts w:ascii="Gill Sans MT" w:hAnsi="Gill Sans MT" w:cs="Gill Sans"/>
                          <w:color w:val="000000" w:themeColor="text1"/>
                          <w:spacing w:val="2"/>
                          <w:sz w:val="20"/>
                          <w:szCs w:val="20"/>
                        </w:rPr>
                        <w:t>NOVA University Lisbon</w:t>
                      </w:r>
                      <w:r w:rsidRPr="00AB010E">
                        <w:rPr>
                          <w:rFonts w:ascii="Gill Sans MT" w:hAnsi="Gill Sans MT" w:cs="Gill Sans"/>
                          <w:color w:val="000000" w:themeColor="text1"/>
                          <w:spacing w:val="2"/>
                          <w:sz w:val="20"/>
                          <w:szCs w:val="20"/>
                        </w:rPr>
                        <w:br/>
                      </w:r>
                      <w:r w:rsidR="00640B55" w:rsidRPr="00AB010E">
                        <w:rPr>
                          <w:rFonts w:ascii="Gill Sans MT" w:hAnsi="Gill Sans MT" w:cs="Gill Sans"/>
                          <w:color w:val="000000" w:themeColor="text1"/>
                          <w:spacing w:val="2"/>
                          <w:sz w:val="20"/>
                          <w:szCs w:val="20"/>
                        </w:rPr>
                        <w:t>M</w:t>
                      </w:r>
                      <w:r w:rsidRPr="00AB010E">
                        <w:rPr>
                          <w:rFonts w:ascii="Gill Sans MT" w:hAnsi="Gill Sans MT" w:cs="Gill Sans"/>
                          <w:color w:val="000000" w:themeColor="text1"/>
                          <w:spacing w:val="2"/>
                          <w:sz w:val="20"/>
                          <w:szCs w:val="20"/>
                        </w:rPr>
                        <w:t>onth, year</w:t>
                      </w:r>
                    </w:p>
                  </w:txbxContent>
                </v:textbox>
              </v:shape>
            </w:pict>
          </mc:Fallback>
        </mc:AlternateContent>
      </w:r>
      <w:r w:rsidR="004E4B08" w:rsidRPr="00990297">
        <w:rPr>
          <w:noProof/>
        </w:rPr>
        <mc:AlternateContent>
          <mc:Choice Requires="wps">
            <w:drawing>
              <wp:anchor distT="0" distB="0" distL="114300" distR="114300" simplePos="0" relativeHeight="251703296" behindDoc="0" locked="0" layoutInCell="1" allowOverlap="1" wp14:anchorId="3A25F984" wp14:editId="5DE21D76">
                <wp:simplePos x="0" y="0"/>
                <wp:positionH relativeFrom="column">
                  <wp:posOffset>1406979</wp:posOffset>
                </wp:positionH>
                <wp:positionV relativeFrom="paragraph">
                  <wp:posOffset>5070475</wp:posOffset>
                </wp:positionV>
                <wp:extent cx="4766310" cy="29438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766310" cy="2943860"/>
                        </a:xfrm>
                        <a:prstGeom prst="rect">
                          <a:avLst/>
                        </a:prstGeom>
                        <a:noFill/>
                        <a:ln w="6350">
                          <a:noFill/>
                        </a:ln>
                      </wps:spPr>
                      <wps:txbx>
                        <w:txbxContent>
                          <w:tbl>
                            <w:tblPr>
                              <w:tblW w:w="7224" w:type="dxa"/>
                              <w:tblLook w:val="04A0" w:firstRow="1" w:lastRow="0" w:firstColumn="1" w:lastColumn="0" w:noHBand="0" w:noVBand="1"/>
                            </w:tblPr>
                            <w:tblGrid>
                              <w:gridCol w:w="1797"/>
                              <w:gridCol w:w="5230"/>
                              <w:gridCol w:w="197"/>
                            </w:tblGrid>
                            <w:tr w:rsidR="00A420CB" w:rsidRPr="00AB010E" w14:paraId="549758F6" w14:textId="77777777" w:rsidTr="00275144">
                              <w:trPr>
                                <w:gridAfter w:val="1"/>
                                <w:wAfter w:w="197" w:type="dxa"/>
                              </w:trPr>
                              <w:tc>
                                <w:tcPr>
                                  <w:tcW w:w="7027" w:type="dxa"/>
                                  <w:gridSpan w:val="2"/>
                                </w:tcPr>
                                <w:p w14:paraId="3F951019" w14:textId="77777777" w:rsidR="00A420CB" w:rsidRPr="00AB010E" w:rsidRDefault="00A420CB" w:rsidP="00C947A8">
                                  <w:pPr>
                                    <w:spacing w:before="60" w:line="264" w:lineRule="auto"/>
                                    <w:jc w:val="center"/>
                                    <w:rPr>
                                      <w:rFonts w:ascii="Gill Sans MT" w:hAnsi="Gill Sans MT" w:cs="Gill Sans"/>
                                      <w:b/>
                                      <w:bCs/>
                                    </w:rPr>
                                  </w:pPr>
                                  <w:r w:rsidRPr="00AB010E">
                                    <w:rPr>
                                      <w:rFonts w:ascii="Gill Sans MT" w:hAnsi="Gill Sans MT" w:cs="Gill Sans"/>
                                      <w:b/>
                                      <w:bCs/>
                                    </w:rPr>
                                    <w:t>Examination Committee:</w:t>
                                  </w:r>
                                </w:p>
                              </w:tc>
                            </w:tr>
                            <w:tr w:rsidR="00A420CB" w:rsidRPr="00AB010E" w14:paraId="131FED06" w14:textId="77777777" w:rsidTr="00275144">
                              <w:trPr>
                                <w:gridAfter w:val="1"/>
                                <w:wAfter w:w="197" w:type="dxa"/>
                              </w:trPr>
                              <w:tc>
                                <w:tcPr>
                                  <w:tcW w:w="1797" w:type="dxa"/>
                                </w:tcPr>
                                <w:p w14:paraId="4D3CB2F4"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Chair:</w:t>
                                  </w:r>
                                </w:p>
                              </w:tc>
                              <w:tc>
                                <w:tcPr>
                                  <w:tcW w:w="5230" w:type="dxa"/>
                                </w:tcPr>
                                <w:p w14:paraId="2CAA0F76"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the committee chairperson,</w:t>
                                  </w:r>
                                  <w:r w:rsidRPr="00AB010E">
                                    <w:rPr>
                                      <w:rFonts w:ascii="Gill Sans MT" w:hAnsi="Gill Sans MT" w:cs="Gill Sans"/>
                                    </w:rPr>
                                    <w:br/>
                                  </w:r>
                                  <w:r w:rsidRPr="00AB010E">
                                    <w:rPr>
                                      <w:rFonts w:ascii="Gill Sans MT" w:hAnsi="Gill Sans MT" w:cs="Gill Sans"/>
                                      <w:sz w:val="16"/>
                                      <w:szCs w:val="16"/>
                                    </w:rPr>
                                    <w:t>Full Professor, FCT-NOVA</w:t>
                                  </w:r>
                                </w:p>
                              </w:tc>
                            </w:tr>
                            <w:tr w:rsidR="00A420CB" w:rsidRPr="00AB010E" w14:paraId="1E342665" w14:textId="77777777" w:rsidTr="00275144">
                              <w:trPr>
                                <w:gridAfter w:val="1"/>
                                <w:wAfter w:w="197" w:type="dxa"/>
                              </w:trPr>
                              <w:tc>
                                <w:tcPr>
                                  <w:tcW w:w="1797" w:type="dxa"/>
                                </w:tcPr>
                                <w:p w14:paraId="4AD4B9C6"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Rapporteurs:</w:t>
                                  </w:r>
                                </w:p>
                              </w:tc>
                              <w:tc>
                                <w:tcPr>
                                  <w:tcW w:w="5230" w:type="dxa"/>
                                </w:tcPr>
                                <w:p w14:paraId="5DE7BC6A"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a rapporteur,</w:t>
                                  </w:r>
                                  <w:r w:rsidRPr="00AB010E">
                                    <w:rPr>
                                      <w:rFonts w:ascii="Gill Sans MT" w:hAnsi="Gill Sans MT" w:cs="Gill Sans"/>
                                    </w:rPr>
                                    <w:br/>
                                  </w:r>
                                  <w:r w:rsidRPr="00AB010E">
                                    <w:rPr>
                                      <w:rFonts w:ascii="Gill Sans MT" w:hAnsi="Gill Sans MT" w:cs="Gill Sans"/>
                                      <w:sz w:val="16"/>
                                      <w:szCs w:val="16"/>
                                    </w:rPr>
                                    <w:t>Associate Professor, Another University</w:t>
                                  </w:r>
                                  <w:r w:rsidRPr="00AB010E">
                                    <w:rPr>
                                      <w:rFonts w:ascii="Gill Sans MT" w:hAnsi="Gill Sans MT" w:cs="Gill Sans"/>
                                    </w:rPr>
                                    <w:br/>
                                    <w:t xml:space="preserve">Name of another rapporteur, </w:t>
                                  </w:r>
                                  <w:r w:rsidRPr="00AB010E">
                                    <w:rPr>
                                      <w:rFonts w:ascii="Gill Sans MT" w:hAnsi="Gill Sans MT" w:cs="Gill Sans"/>
                                    </w:rPr>
                                    <w:br/>
                                  </w:r>
                                  <w:r w:rsidRPr="00AB010E">
                                    <w:rPr>
                                      <w:rFonts w:ascii="Gill Sans MT" w:hAnsi="Gill Sans MT" w:cs="Gill Sans"/>
                                      <w:sz w:val="16"/>
                                      <w:szCs w:val="16"/>
                                    </w:rPr>
                                    <w:t>Assistant Professor, Another University</w:t>
                                  </w:r>
                                </w:p>
                              </w:tc>
                            </w:tr>
                            <w:tr w:rsidR="00A420CB" w:rsidRPr="00AB010E" w14:paraId="4B9B8EA6" w14:textId="77777777" w:rsidTr="00275144">
                              <w:tc>
                                <w:tcPr>
                                  <w:tcW w:w="1797" w:type="dxa"/>
                                </w:tcPr>
                                <w:p w14:paraId="51B1BC25"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Adviser:</w:t>
                                  </w:r>
                                </w:p>
                              </w:tc>
                              <w:tc>
                                <w:tcPr>
                                  <w:tcW w:w="5427" w:type="dxa"/>
                                  <w:gridSpan w:val="2"/>
                                </w:tcPr>
                                <w:p w14:paraId="2A8BADE9"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the adviser present in defense,</w:t>
                                  </w:r>
                                  <w:r w:rsidRPr="00AB010E">
                                    <w:rPr>
                                      <w:rFonts w:ascii="Gill Sans MT" w:hAnsi="Gill Sans MT" w:cs="Gill Sans"/>
                                    </w:rPr>
                                    <w:br/>
                                  </w:r>
                                  <w:r w:rsidRPr="00AB010E">
                                    <w:rPr>
                                      <w:rFonts w:ascii="Gill Sans MT" w:hAnsi="Gill Sans MT" w:cs="Gill Sans"/>
                                      <w:sz w:val="16"/>
                                      <w:szCs w:val="16"/>
                                    </w:rPr>
                                    <w:t>Associate Professor, University</w:t>
                                  </w:r>
                                </w:p>
                              </w:tc>
                            </w:tr>
                            <w:tr w:rsidR="00A420CB" w:rsidRPr="00AB010E" w14:paraId="736E26DF" w14:textId="77777777" w:rsidTr="00275144">
                              <w:tc>
                                <w:tcPr>
                                  <w:tcW w:w="1797" w:type="dxa"/>
                                </w:tcPr>
                                <w:p w14:paraId="29BC4954"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Members:</w:t>
                                  </w:r>
                                </w:p>
                              </w:tc>
                              <w:tc>
                                <w:tcPr>
                                  <w:tcW w:w="5427" w:type="dxa"/>
                                  <w:gridSpan w:val="2"/>
                                </w:tcPr>
                                <w:p w14:paraId="3755D8E2"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 xml:space="preserve">Yet another member of the committee, </w:t>
                                  </w:r>
                                  <w:r w:rsidRPr="00AB010E">
                                    <w:rPr>
                                      <w:rFonts w:ascii="Gill Sans MT" w:hAnsi="Gill Sans MT" w:cs="Gill Sans"/>
                                    </w:rPr>
                                    <w:br/>
                                  </w:r>
                                  <w:r w:rsidRPr="00AB010E">
                                    <w:rPr>
                                      <w:rFonts w:ascii="Gill Sans MT" w:hAnsi="Gill Sans MT" w:cs="Gill Sans"/>
                                      <w:sz w:val="16"/>
                                      <w:szCs w:val="16"/>
                                    </w:rPr>
                                    <w:t>Full Professor, Another University</w:t>
                                  </w:r>
                                  <w:r w:rsidRPr="00AB010E">
                                    <w:rPr>
                                      <w:rFonts w:ascii="Gill Sans MT" w:hAnsi="Gill Sans MT" w:cs="Gill Sans"/>
                                    </w:rPr>
                                    <w:br/>
                                    <w:t xml:space="preserve">Yet another member of the committee, </w:t>
                                  </w:r>
                                  <w:r w:rsidRPr="00AB010E">
                                    <w:rPr>
                                      <w:rFonts w:ascii="Gill Sans MT" w:hAnsi="Gill Sans MT" w:cs="Gill Sans"/>
                                    </w:rPr>
                                    <w:br/>
                                  </w:r>
                                  <w:r w:rsidRPr="00AB010E">
                                    <w:rPr>
                                      <w:rFonts w:ascii="Gill Sans MT" w:hAnsi="Gill Sans MT" w:cs="Gill Sans"/>
                                      <w:sz w:val="16"/>
                                      <w:szCs w:val="16"/>
                                    </w:rPr>
                                    <w:t>Assistant Professor, Another University</w:t>
                                  </w:r>
                                </w:p>
                              </w:tc>
                            </w:tr>
                          </w:tbl>
                          <w:p w14:paraId="63D631DF" w14:textId="77777777" w:rsidR="00A420CB" w:rsidRPr="00AB010E" w:rsidRDefault="00A420CB" w:rsidP="004E4B08">
                            <w:pPr>
                              <w:spacing w:line="269" w:lineRule="auto"/>
                              <w:jc w:val="left"/>
                              <w:rPr>
                                <w:rFonts w:ascii="Gill Sans MT" w:hAnsi="Gill Sans MT" w:cs="Gill San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5F984" id="_x0000_t202" coordsize="21600,21600" o:spt="202" path="m,l,21600r21600,l21600,xe">
                <v:stroke joinstyle="miter"/>
                <v:path gradientshapeok="t" o:connecttype="rect"/>
              </v:shapetype>
              <v:shape id="Text Box 38" o:spid="_x0000_s1036" type="#_x0000_t202" style="position:absolute;left:0;text-align:left;margin-left:110.8pt;margin-top:399.25pt;width:375.3pt;height:23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RWzGgIAADUEAAAOAAAAZHJzL2Uyb0RvYy54bWysU9tuGyEQfa/Uf0C81+tbnGTldeQmclXJ&#13;&#10;SiI5VZ4xC14kYChg77pf3wFflfap6gsMzDCXcw7Th85oshM+KLAVHfT6lAjLoVZ2U9Efb4svd5SE&#13;&#10;yGzNNFhR0b0I9GH2+dO0daUYQgO6Fp5gEhvK1lW0idGVRRF4IwwLPXDColOCNyzi0W+K2rMWsxtd&#13;&#10;DPv9SdGCr50HLkLA26eDk85yfikFjy9SBhGJrij2FvPq87pOazGbsnLjmWsUP7bB/qELw5TFoudU&#13;&#10;TywysvXqj1RGcQ8BZOxxMAVIqbjIM+A0g/6HaVYNcyLPguAEd4Yp/L+0/Hm3cq+exO4rdEhgAqR1&#13;&#10;oQx4mebppDdpx04J+hHC/Rk20UXC8XJ8O5mMBuji6Bvej0d3kwxscXnufIjfBBiSjIp65CXDxXbL&#13;&#10;ELEkhp5CUjULC6V15kZb0lZ0Mrrp5wdnD77QFh9emk1W7NYdUTUOkjtIV2uo9zighwP3wfGFwiaW&#13;&#10;LMRX5pFsbBwFHF9wkRqwGBwtShrwv/52n+KRA/RS0qJ4Khp+bpkXlOjvFtm5H4zHSW35ML65HeLB&#13;&#10;X3vW1x67NY+A+hzgV3E8myk+6pMpPZh31Pk8VUUXsxxrVzSezMd4kDT+Ey7m8xyE+nIsLu3K8ZQ6&#13;&#10;wZogfuvemXdHHiJS+AwnmbHyAx2H2AMh820EqTJXF1SP+KM2M4XHf5TEf33OUZffPvsNAAD//wMA&#13;&#10;UEsDBBQABgAIAAAAIQDycW+u6AAAABEBAAAPAAAAZHJzL2Rvd25yZXYueG1sTI/BTsMwEETvSPyD&#13;&#10;tZW4USeWmqZpnKoKqpAQHFp64ebEbhI1XofYbQNfz3KCy0qrfTM7k28m27OrGX3nUEI8j4AZrJ3u&#13;&#10;sJFwfN89psB8UKhV79BI+DIeNsX9Xa4y7W64N9dDaBiZoM+UhDaEIePc162xys/dYJBuJzdaFWgd&#13;&#10;G65HdSNz23MRRQm3qkP60KrBlK2pz4eLlfBS7t7UvhI2/e7L59fTdvg8fiykfJhNT2sa2zWwYKbw&#13;&#10;p4DfDpQfCgpWuQtqz3oJQsQJoRKWq3QBjIjVUghgFaEiETHwIuf/mxQ/AAAA//8DAFBLAQItABQA&#13;&#10;BgAIAAAAIQC2gziS/gAAAOEBAAATAAAAAAAAAAAAAAAAAAAAAABbQ29udGVudF9UeXBlc10ueG1s&#13;&#10;UEsBAi0AFAAGAAgAAAAhADj9If/WAAAAlAEAAAsAAAAAAAAAAAAAAAAALwEAAF9yZWxzLy5yZWxz&#13;&#10;UEsBAi0AFAAGAAgAAAAhALudFbMaAgAANQQAAA4AAAAAAAAAAAAAAAAALgIAAGRycy9lMm9Eb2Mu&#13;&#10;eG1sUEsBAi0AFAAGAAgAAAAhAPJxb67oAAAAEQEAAA8AAAAAAAAAAAAAAAAAdAQAAGRycy9kb3du&#13;&#10;cmV2LnhtbFBLBQYAAAAABAAEAPMAAACJBQAAAAA=&#13;&#10;" filled="f" stroked="f" strokeweight=".5pt">
                <v:textbox>
                  <w:txbxContent>
                    <w:tbl>
                      <w:tblPr>
                        <w:tblW w:w="7224" w:type="dxa"/>
                        <w:tblLook w:val="04A0" w:firstRow="1" w:lastRow="0" w:firstColumn="1" w:lastColumn="0" w:noHBand="0" w:noVBand="1"/>
                      </w:tblPr>
                      <w:tblGrid>
                        <w:gridCol w:w="1797"/>
                        <w:gridCol w:w="5230"/>
                        <w:gridCol w:w="197"/>
                      </w:tblGrid>
                      <w:tr w:rsidR="00A420CB" w:rsidRPr="00AB010E" w14:paraId="549758F6" w14:textId="77777777" w:rsidTr="00275144">
                        <w:trPr>
                          <w:gridAfter w:val="1"/>
                          <w:wAfter w:w="197" w:type="dxa"/>
                        </w:trPr>
                        <w:tc>
                          <w:tcPr>
                            <w:tcW w:w="7027" w:type="dxa"/>
                            <w:gridSpan w:val="2"/>
                          </w:tcPr>
                          <w:p w14:paraId="3F951019" w14:textId="77777777" w:rsidR="00A420CB" w:rsidRPr="00AB010E" w:rsidRDefault="00A420CB" w:rsidP="00C947A8">
                            <w:pPr>
                              <w:spacing w:before="60" w:line="264" w:lineRule="auto"/>
                              <w:jc w:val="center"/>
                              <w:rPr>
                                <w:rFonts w:ascii="Gill Sans MT" w:hAnsi="Gill Sans MT" w:cs="Gill Sans"/>
                                <w:b/>
                                <w:bCs/>
                              </w:rPr>
                            </w:pPr>
                            <w:r w:rsidRPr="00AB010E">
                              <w:rPr>
                                <w:rFonts w:ascii="Gill Sans MT" w:hAnsi="Gill Sans MT" w:cs="Gill Sans"/>
                                <w:b/>
                                <w:bCs/>
                              </w:rPr>
                              <w:t>Examination Committee:</w:t>
                            </w:r>
                          </w:p>
                        </w:tc>
                      </w:tr>
                      <w:tr w:rsidR="00A420CB" w:rsidRPr="00AB010E" w14:paraId="131FED06" w14:textId="77777777" w:rsidTr="00275144">
                        <w:trPr>
                          <w:gridAfter w:val="1"/>
                          <w:wAfter w:w="197" w:type="dxa"/>
                        </w:trPr>
                        <w:tc>
                          <w:tcPr>
                            <w:tcW w:w="1797" w:type="dxa"/>
                          </w:tcPr>
                          <w:p w14:paraId="4D3CB2F4"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Chair:</w:t>
                            </w:r>
                          </w:p>
                        </w:tc>
                        <w:tc>
                          <w:tcPr>
                            <w:tcW w:w="5230" w:type="dxa"/>
                          </w:tcPr>
                          <w:p w14:paraId="2CAA0F76"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the committee chairperson,</w:t>
                            </w:r>
                            <w:r w:rsidRPr="00AB010E">
                              <w:rPr>
                                <w:rFonts w:ascii="Gill Sans MT" w:hAnsi="Gill Sans MT" w:cs="Gill Sans"/>
                              </w:rPr>
                              <w:br/>
                            </w:r>
                            <w:r w:rsidRPr="00AB010E">
                              <w:rPr>
                                <w:rFonts w:ascii="Gill Sans MT" w:hAnsi="Gill Sans MT" w:cs="Gill Sans"/>
                                <w:sz w:val="16"/>
                                <w:szCs w:val="16"/>
                              </w:rPr>
                              <w:t>Full Professor, FCT-NOVA</w:t>
                            </w:r>
                          </w:p>
                        </w:tc>
                      </w:tr>
                      <w:tr w:rsidR="00A420CB" w:rsidRPr="00AB010E" w14:paraId="1E342665" w14:textId="77777777" w:rsidTr="00275144">
                        <w:trPr>
                          <w:gridAfter w:val="1"/>
                          <w:wAfter w:w="197" w:type="dxa"/>
                        </w:trPr>
                        <w:tc>
                          <w:tcPr>
                            <w:tcW w:w="1797" w:type="dxa"/>
                          </w:tcPr>
                          <w:p w14:paraId="4AD4B9C6"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Rapporteurs:</w:t>
                            </w:r>
                          </w:p>
                        </w:tc>
                        <w:tc>
                          <w:tcPr>
                            <w:tcW w:w="5230" w:type="dxa"/>
                          </w:tcPr>
                          <w:p w14:paraId="5DE7BC6A"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a rapporteur,</w:t>
                            </w:r>
                            <w:r w:rsidRPr="00AB010E">
                              <w:rPr>
                                <w:rFonts w:ascii="Gill Sans MT" w:hAnsi="Gill Sans MT" w:cs="Gill Sans"/>
                              </w:rPr>
                              <w:br/>
                            </w:r>
                            <w:r w:rsidRPr="00AB010E">
                              <w:rPr>
                                <w:rFonts w:ascii="Gill Sans MT" w:hAnsi="Gill Sans MT" w:cs="Gill Sans"/>
                                <w:sz w:val="16"/>
                                <w:szCs w:val="16"/>
                              </w:rPr>
                              <w:t>Associate Professor, Another University</w:t>
                            </w:r>
                            <w:r w:rsidRPr="00AB010E">
                              <w:rPr>
                                <w:rFonts w:ascii="Gill Sans MT" w:hAnsi="Gill Sans MT" w:cs="Gill Sans"/>
                              </w:rPr>
                              <w:br/>
                              <w:t xml:space="preserve">Name of another rapporteur, </w:t>
                            </w:r>
                            <w:r w:rsidRPr="00AB010E">
                              <w:rPr>
                                <w:rFonts w:ascii="Gill Sans MT" w:hAnsi="Gill Sans MT" w:cs="Gill Sans"/>
                              </w:rPr>
                              <w:br/>
                            </w:r>
                            <w:r w:rsidRPr="00AB010E">
                              <w:rPr>
                                <w:rFonts w:ascii="Gill Sans MT" w:hAnsi="Gill Sans MT" w:cs="Gill Sans"/>
                                <w:sz w:val="16"/>
                                <w:szCs w:val="16"/>
                              </w:rPr>
                              <w:t>Assistant Professor, Another University</w:t>
                            </w:r>
                          </w:p>
                        </w:tc>
                      </w:tr>
                      <w:tr w:rsidR="00A420CB" w:rsidRPr="00AB010E" w14:paraId="4B9B8EA6" w14:textId="77777777" w:rsidTr="00275144">
                        <w:tc>
                          <w:tcPr>
                            <w:tcW w:w="1797" w:type="dxa"/>
                          </w:tcPr>
                          <w:p w14:paraId="51B1BC25"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Adviser:</w:t>
                            </w:r>
                          </w:p>
                        </w:tc>
                        <w:tc>
                          <w:tcPr>
                            <w:tcW w:w="5427" w:type="dxa"/>
                            <w:gridSpan w:val="2"/>
                          </w:tcPr>
                          <w:p w14:paraId="2A8BADE9"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Name of the adviser present in defense,</w:t>
                            </w:r>
                            <w:r w:rsidRPr="00AB010E">
                              <w:rPr>
                                <w:rFonts w:ascii="Gill Sans MT" w:hAnsi="Gill Sans MT" w:cs="Gill Sans"/>
                              </w:rPr>
                              <w:br/>
                            </w:r>
                            <w:r w:rsidRPr="00AB010E">
                              <w:rPr>
                                <w:rFonts w:ascii="Gill Sans MT" w:hAnsi="Gill Sans MT" w:cs="Gill Sans"/>
                                <w:sz w:val="16"/>
                                <w:szCs w:val="16"/>
                              </w:rPr>
                              <w:t>Associate Professor, University</w:t>
                            </w:r>
                          </w:p>
                        </w:tc>
                      </w:tr>
                      <w:tr w:rsidR="00A420CB" w:rsidRPr="00AB010E" w14:paraId="736E26DF" w14:textId="77777777" w:rsidTr="00275144">
                        <w:tc>
                          <w:tcPr>
                            <w:tcW w:w="1797" w:type="dxa"/>
                          </w:tcPr>
                          <w:p w14:paraId="29BC4954" w14:textId="77777777" w:rsidR="00A420CB" w:rsidRPr="00AB010E" w:rsidRDefault="00A420CB" w:rsidP="00C947A8">
                            <w:pPr>
                              <w:spacing w:before="60" w:line="264" w:lineRule="auto"/>
                              <w:jc w:val="right"/>
                              <w:rPr>
                                <w:rFonts w:ascii="Gill Sans MT" w:hAnsi="Gill Sans MT" w:cs="Gill Sans"/>
                                <w:b/>
                                <w:bCs/>
                              </w:rPr>
                            </w:pPr>
                            <w:r w:rsidRPr="00AB010E">
                              <w:rPr>
                                <w:rFonts w:ascii="Gill Sans MT" w:hAnsi="Gill Sans MT" w:cs="Gill Sans"/>
                                <w:b/>
                                <w:bCs/>
                              </w:rPr>
                              <w:t>Members:</w:t>
                            </w:r>
                          </w:p>
                        </w:tc>
                        <w:tc>
                          <w:tcPr>
                            <w:tcW w:w="5427" w:type="dxa"/>
                            <w:gridSpan w:val="2"/>
                          </w:tcPr>
                          <w:p w14:paraId="3755D8E2" w14:textId="77777777" w:rsidR="00A420CB" w:rsidRPr="00AB010E" w:rsidRDefault="00A420CB" w:rsidP="00C947A8">
                            <w:pPr>
                              <w:spacing w:before="60" w:line="264" w:lineRule="auto"/>
                              <w:jc w:val="left"/>
                              <w:rPr>
                                <w:rFonts w:ascii="Gill Sans MT" w:hAnsi="Gill Sans MT" w:cs="Gill Sans"/>
                              </w:rPr>
                            </w:pPr>
                            <w:r w:rsidRPr="00AB010E">
                              <w:rPr>
                                <w:rFonts w:ascii="Gill Sans MT" w:hAnsi="Gill Sans MT" w:cs="Gill Sans"/>
                              </w:rPr>
                              <w:t xml:space="preserve">Yet another member of the committee, </w:t>
                            </w:r>
                            <w:r w:rsidRPr="00AB010E">
                              <w:rPr>
                                <w:rFonts w:ascii="Gill Sans MT" w:hAnsi="Gill Sans MT" w:cs="Gill Sans"/>
                              </w:rPr>
                              <w:br/>
                            </w:r>
                            <w:r w:rsidRPr="00AB010E">
                              <w:rPr>
                                <w:rFonts w:ascii="Gill Sans MT" w:hAnsi="Gill Sans MT" w:cs="Gill Sans"/>
                                <w:sz w:val="16"/>
                                <w:szCs w:val="16"/>
                              </w:rPr>
                              <w:t>Full Professor, Another University</w:t>
                            </w:r>
                            <w:r w:rsidRPr="00AB010E">
                              <w:rPr>
                                <w:rFonts w:ascii="Gill Sans MT" w:hAnsi="Gill Sans MT" w:cs="Gill Sans"/>
                              </w:rPr>
                              <w:br/>
                              <w:t xml:space="preserve">Yet another member of the committee, </w:t>
                            </w:r>
                            <w:r w:rsidRPr="00AB010E">
                              <w:rPr>
                                <w:rFonts w:ascii="Gill Sans MT" w:hAnsi="Gill Sans MT" w:cs="Gill Sans"/>
                              </w:rPr>
                              <w:br/>
                            </w:r>
                            <w:r w:rsidRPr="00AB010E">
                              <w:rPr>
                                <w:rFonts w:ascii="Gill Sans MT" w:hAnsi="Gill Sans MT" w:cs="Gill Sans"/>
                                <w:sz w:val="16"/>
                                <w:szCs w:val="16"/>
                              </w:rPr>
                              <w:t>Assistant Professor, Another University</w:t>
                            </w:r>
                          </w:p>
                        </w:tc>
                      </w:tr>
                    </w:tbl>
                    <w:p w14:paraId="63D631DF" w14:textId="77777777" w:rsidR="00A420CB" w:rsidRPr="00AB010E" w:rsidRDefault="00A420CB" w:rsidP="004E4B08">
                      <w:pPr>
                        <w:spacing w:line="269" w:lineRule="auto"/>
                        <w:jc w:val="left"/>
                        <w:rPr>
                          <w:rFonts w:ascii="Gill Sans MT" w:hAnsi="Gill Sans MT" w:cs="Gill Sans"/>
                        </w:rPr>
                      </w:pPr>
                    </w:p>
                  </w:txbxContent>
                </v:textbox>
              </v:shape>
            </w:pict>
          </mc:Fallback>
        </mc:AlternateContent>
      </w:r>
      <w:r w:rsidR="004E4B08" w:rsidRPr="00990297">
        <w:rPr>
          <w:noProof/>
        </w:rPr>
        <mc:AlternateContent>
          <mc:Choice Requires="wps">
            <w:drawing>
              <wp:anchor distT="0" distB="0" distL="114300" distR="114300" simplePos="0" relativeHeight="251702272" behindDoc="0" locked="0" layoutInCell="1" allowOverlap="1" wp14:anchorId="46910FE8" wp14:editId="461C2188">
                <wp:simplePos x="0" y="0"/>
                <wp:positionH relativeFrom="column">
                  <wp:posOffset>-55426</wp:posOffset>
                </wp:positionH>
                <wp:positionV relativeFrom="paragraph">
                  <wp:posOffset>3324225</wp:posOffset>
                </wp:positionV>
                <wp:extent cx="5593715" cy="176149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93715" cy="1761490"/>
                        </a:xfrm>
                        <a:prstGeom prst="rect">
                          <a:avLst/>
                        </a:prstGeom>
                        <a:noFill/>
                        <a:ln w="6350">
                          <a:noFill/>
                        </a:ln>
                      </wps:spPr>
                      <wps:txbx>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AB010E" w14:paraId="375803B8" w14:textId="77777777" w:rsidTr="00275144">
                              <w:tc>
                                <w:tcPr>
                                  <w:tcW w:w="1797" w:type="dxa"/>
                                </w:tcPr>
                                <w:p w14:paraId="6D5C6AA4" w14:textId="77777777" w:rsidR="00A420CB" w:rsidRPr="00AB010E" w:rsidRDefault="00A420CB" w:rsidP="00C947A8">
                                  <w:pPr>
                                    <w:spacing w:line="240" w:lineRule="auto"/>
                                    <w:ind w:right="6"/>
                                    <w:jc w:val="right"/>
                                    <w:rPr>
                                      <w:rFonts w:ascii="Gill Sans MT" w:hAnsi="Gill Sans MT" w:cs="Gill Sans"/>
                                      <w:b/>
                                      <w:bCs/>
                                      <w:spacing w:val="-2"/>
                                    </w:rPr>
                                  </w:pPr>
                                  <w:r w:rsidRPr="00AB010E">
                                    <w:rPr>
                                      <w:rFonts w:ascii="Gill Sans MT" w:hAnsi="Gill Sans MT" w:cs="Gill Sans"/>
                                      <w:b/>
                                      <w:bCs/>
                                      <w:spacing w:val="-2"/>
                                    </w:rPr>
                                    <w:t>Adviser:</w:t>
                                  </w:r>
                                </w:p>
                              </w:tc>
                              <w:tc>
                                <w:tcPr>
                                  <w:tcW w:w="6842" w:type="dxa"/>
                                </w:tcPr>
                                <w:p w14:paraId="0D7407B3" w14:textId="77777777" w:rsidR="00A420CB" w:rsidRPr="00AB010E" w:rsidRDefault="00A420CB" w:rsidP="00C947A8">
                                  <w:pPr>
                                    <w:spacing w:line="240" w:lineRule="auto"/>
                                    <w:ind w:right="6"/>
                                    <w:jc w:val="left"/>
                                    <w:rPr>
                                      <w:rFonts w:ascii="Gill Sans MT" w:hAnsi="Gill Sans MT" w:cs="Gill Sans"/>
                                      <w:spacing w:val="-2"/>
                                    </w:rPr>
                                  </w:pPr>
                                  <w:r w:rsidRPr="00AB010E">
                                    <w:rPr>
                                      <w:rFonts w:ascii="Gill Sans MT" w:hAnsi="Gill Sans MT" w:cs="Gill Sans"/>
                                      <w:spacing w:val="-2"/>
                                    </w:rPr>
                                    <w:t>Mary Doe Adviser Name</w:t>
                                  </w:r>
                                  <w:r w:rsidR="002578CB" w:rsidRPr="00AB010E">
                                    <w:rPr>
                                      <w:rFonts w:ascii="Gill Sans MT" w:hAnsi="Gill Sans MT" w:cs="Gill Sans"/>
                                      <w:spacing w:val="-2"/>
                                    </w:rPr>
                                    <w:br/>
                                  </w:r>
                                  <w:r w:rsidRPr="00AB010E">
                                    <w:rPr>
                                      <w:rFonts w:ascii="Gill Sans MT" w:hAnsi="Gill Sans MT" w:cs="Gill Sans"/>
                                      <w:i/>
                                      <w:iCs/>
                                      <w:spacing w:val="-2"/>
                                      <w:sz w:val="16"/>
                                      <w:szCs w:val="16"/>
                                    </w:rPr>
                                    <w:t>Full Professor,</w:t>
                                  </w:r>
                                  <w:r w:rsidR="002578CB" w:rsidRPr="00AB010E">
                                    <w:rPr>
                                      <w:rFonts w:ascii="Gill Sans MT" w:hAnsi="Gill Sans MT" w:cs="Gill Sans"/>
                                      <w:i/>
                                      <w:iCs/>
                                      <w:spacing w:val="-2"/>
                                      <w:sz w:val="16"/>
                                      <w:szCs w:val="16"/>
                                    </w:rPr>
                                    <w:t xml:space="preserve"> </w:t>
                                  </w:r>
                                  <w:r w:rsidRPr="00AB010E">
                                    <w:rPr>
                                      <w:rFonts w:ascii="Gill Sans MT" w:hAnsi="Gill Sans MT" w:cs="Gill Sans"/>
                                      <w:i/>
                                      <w:iCs/>
                                      <w:spacing w:val="-2"/>
                                      <w:sz w:val="16"/>
                                      <w:szCs w:val="16"/>
                                    </w:rPr>
                                    <w:t>NOVA University Lisbon</w:t>
                                  </w:r>
                                </w:p>
                              </w:tc>
                            </w:tr>
                            <w:tr w:rsidR="00A420CB" w:rsidRPr="00AB010E" w14:paraId="034AB420" w14:textId="77777777" w:rsidTr="00275144">
                              <w:tc>
                                <w:tcPr>
                                  <w:tcW w:w="1797" w:type="dxa"/>
                                </w:tcPr>
                                <w:p w14:paraId="46936B55" w14:textId="77777777" w:rsidR="00A420CB" w:rsidRPr="00AB010E" w:rsidRDefault="00A420CB" w:rsidP="00C947A8">
                                  <w:pPr>
                                    <w:spacing w:before="60" w:line="240" w:lineRule="auto"/>
                                    <w:ind w:right="6"/>
                                    <w:jc w:val="right"/>
                                    <w:rPr>
                                      <w:rFonts w:ascii="Gill Sans MT" w:hAnsi="Gill Sans MT" w:cs="Gill Sans"/>
                                      <w:b/>
                                      <w:bCs/>
                                      <w:spacing w:val="-2"/>
                                    </w:rPr>
                                  </w:pPr>
                                  <w:r w:rsidRPr="00AB010E">
                                    <w:rPr>
                                      <w:rFonts w:ascii="Gill Sans MT" w:hAnsi="Gill Sans MT" w:cs="Gill Sans"/>
                                      <w:b/>
                                      <w:bCs/>
                                      <w:spacing w:val="-2"/>
                                    </w:rPr>
                                    <w:t>Co-advisers:</w:t>
                                  </w:r>
                                </w:p>
                              </w:tc>
                              <w:tc>
                                <w:tcPr>
                                  <w:tcW w:w="6842" w:type="dxa"/>
                                </w:tcPr>
                                <w:p w14:paraId="20896C47" w14:textId="77777777" w:rsidR="002578CB" w:rsidRPr="00AB010E" w:rsidRDefault="00A420CB" w:rsidP="00C947A8">
                                  <w:pPr>
                                    <w:spacing w:before="60" w:line="240" w:lineRule="auto"/>
                                    <w:ind w:right="6"/>
                                    <w:jc w:val="left"/>
                                    <w:rPr>
                                      <w:rFonts w:ascii="Gill Sans MT" w:hAnsi="Gill Sans MT" w:cs="Gill Sans"/>
                                      <w:spacing w:val="-2"/>
                                    </w:rPr>
                                  </w:pPr>
                                  <w:r w:rsidRPr="00AB010E">
                                    <w:rPr>
                                      <w:rFonts w:ascii="Gill Sans MT" w:hAnsi="Gill Sans MT" w:cs="Gill Sans"/>
                                      <w:spacing w:val="-2"/>
                                    </w:rPr>
                                    <w:t>John Doe Co-Adviser Name</w:t>
                                  </w:r>
                                  <w:r w:rsidR="002578CB" w:rsidRPr="00AB010E">
                                    <w:rPr>
                                      <w:rFonts w:ascii="Gill Sans MT" w:hAnsi="Gill Sans MT" w:cs="Gill Sans"/>
                                      <w:spacing w:val="-2"/>
                                    </w:rPr>
                                    <w:br/>
                                  </w:r>
                                  <w:r w:rsidRPr="00AB010E">
                                    <w:rPr>
                                      <w:rFonts w:ascii="Gill Sans MT" w:hAnsi="Gill Sans MT" w:cs="Gill Sans"/>
                                      <w:spacing w:val="-2"/>
                                      <w:sz w:val="16"/>
                                      <w:szCs w:val="16"/>
                                    </w:rPr>
                                    <w:t>Associate Professor,</w:t>
                                  </w:r>
                                  <w:r w:rsidR="002578CB" w:rsidRPr="00AB010E">
                                    <w:rPr>
                                      <w:rFonts w:ascii="Gill Sans MT" w:hAnsi="Gill Sans MT" w:cs="Gill Sans"/>
                                      <w:spacing w:val="-2"/>
                                      <w:sz w:val="16"/>
                                      <w:szCs w:val="16"/>
                                    </w:rPr>
                                    <w:t xml:space="preserve"> </w:t>
                                  </w:r>
                                  <w:r w:rsidRPr="00AB010E">
                                    <w:rPr>
                                      <w:rFonts w:ascii="Gill Sans MT" w:hAnsi="Gill Sans MT" w:cs="Gill Sans"/>
                                      <w:spacing w:val="-2"/>
                                      <w:sz w:val="16"/>
                                      <w:szCs w:val="16"/>
                                    </w:rPr>
                                    <w:t>NOVA University Lisbon</w:t>
                                  </w:r>
                                </w:p>
                                <w:p w14:paraId="530BB5CF" w14:textId="77777777" w:rsidR="00A420CB" w:rsidRPr="00AB010E" w:rsidRDefault="00A420CB" w:rsidP="00C947A8">
                                  <w:pPr>
                                    <w:spacing w:before="60" w:line="240" w:lineRule="auto"/>
                                    <w:ind w:right="6"/>
                                    <w:jc w:val="left"/>
                                    <w:rPr>
                                      <w:rFonts w:ascii="Gill Sans MT" w:hAnsi="Gill Sans MT" w:cs="Gill Sans"/>
                                      <w:spacing w:val="-2"/>
                                    </w:rPr>
                                  </w:pPr>
                                  <w:r w:rsidRPr="00AB010E">
                                    <w:rPr>
                                      <w:rFonts w:ascii="Gill Sans MT" w:hAnsi="Gill Sans MT" w:cs="Gill Sans"/>
                                      <w:spacing w:val="-2"/>
                                    </w:rPr>
                                    <w:t>John Doe other Co-Adviser Name</w:t>
                                  </w:r>
                                  <w:r w:rsidR="002578CB" w:rsidRPr="00AB010E">
                                    <w:rPr>
                                      <w:rFonts w:ascii="Gill Sans MT" w:hAnsi="Gill Sans MT" w:cs="Gill Sans"/>
                                      <w:spacing w:val="-2"/>
                                    </w:rPr>
                                    <w:br/>
                                  </w:r>
                                  <w:r w:rsidRPr="00AB010E">
                                    <w:rPr>
                                      <w:rFonts w:ascii="Gill Sans MT" w:hAnsi="Gill Sans MT" w:cs="Gill Sans"/>
                                      <w:spacing w:val="-2"/>
                                      <w:sz w:val="16"/>
                                      <w:szCs w:val="16"/>
                                    </w:rPr>
                                    <w:t>Full Professor,</w:t>
                                  </w:r>
                                  <w:r w:rsidR="002578CB" w:rsidRPr="00AB010E">
                                    <w:rPr>
                                      <w:rFonts w:ascii="Gill Sans MT" w:hAnsi="Gill Sans MT" w:cs="Gill Sans"/>
                                      <w:spacing w:val="-2"/>
                                      <w:sz w:val="16"/>
                                      <w:szCs w:val="16"/>
                                    </w:rPr>
                                    <w:t xml:space="preserve"> </w:t>
                                  </w:r>
                                  <w:r w:rsidRPr="00AB010E">
                                    <w:rPr>
                                      <w:rFonts w:ascii="Gill Sans MT" w:hAnsi="Gill Sans MT" w:cs="Gill Sans"/>
                                      <w:spacing w:val="-2"/>
                                      <w:sz w:val="16"/>
                                      <w:szCs w:val="16"/>
                                    </w:rPr>
                                    <w:t>NOVA University Lisbon</w:t>
                                  </w:r>
                                </w:p>
                              </w:tc>
                            </w:tr>
                          </w:tbl>
                          <w:p w14:paraId="63ECCEA5" w14:textId="77777777" w:rsidR="00A420CB" w:rsidRPr="00AB010E" w:rsidRDefault="00A420CB" w:rsidP="004E4B08">
                            <w:pPr>
                              <w:spacing w:line="269" w:lineRule="auto"/>
                              <w:ind w:right="8"/>
                              <w:jc w:val="left"/>
                              <w:rPr>
                                <w:rFonts w:ascii="Gill Sans MT" w:hAnsi="Gill Sans MT" w:cs="Gill Sans"/>
                                <w:spacing w:val="-2"/>
                              </w:rPr>
                            </w:pP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10FE8" id="Text Box 41" o:spid="_x0000_s1037" type="#_x0000_t202" style="position:absolute;left:0;text-align:left;margin-left:-4.35pt;margin-top:261.75pt;width:440.45pt;height:13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1j8HQIAADUEAAAOAAAAZHJzL2Uyb0RvYy54bWysU11v2yAUfZ+0/4B4X2ynTdJYcaqsVaZJ&#13;&#10;UVspnfpMMMSWMJcBiZ39+l1wvtTtqaof8IV7uR/nHGb3XaPIXlhXgy5oNkgpEZpDWettQX+9Lr/d&#13;&#10;UeI80yVToEVBD8LR+/nXL7PW5GIIFahSWIJJtMtbU9DKe5MnieOVaJgbgBEanRJswzxu7TYpLWsx&#13;&#10;e6OSYZqOkxZsaSxw4RyePvZOOo/5pRTcP0vphCeqoNibj6uN6yasyXzG8q1lpqr5sQ32gS4aVmss&#13;&#10;ek71yDwjO1v/k6qpuQUH0g84NAlIWXMRZ8BpsvTdNOuKGRFnQXCcOcPkPi8tf9qvzYslvvsOHRIY&#13;&#10;AGmNyx0ehnk6aZvwx04J+hHCwxk20XnC8XA0mt5MshElHH3ZZJzdTiOwyeW6sc7/ENCQYBTUIi8R&#13;&#10;LrZfOY8lMfQUEqppWNZKRW6UJm1BxzejNF44e/CG0njx0mywfLfpSF1iG+dJNlAecEALPffO8GWN&#13;&#10;TayY8y/MItk4EwrYP+MiFWAxOFqUVGD//O88xCMH6KWkRfEU1P3eMSsoUT81sjNN8UO1xc3taDLE&#13;&#10;jb32bK49etc8AOozw6dieDRDvFcnU1po3lDni1AVXUxzrF1QfzIffC9pfCdcLBYxCPVlmF/pteEh&#13;&#10;dYA1QPzavTFrjjx4pPAJTjJj+Ts6+tiekMXOg6wjVwHoHtUj/qjNSOHxHQXxX+9j1OW1z/8CAAD/&#13;&#10;/wMAUEsDBBQABgAIAAAAIQC+hUpB5QAAAA8BAAAPAAAAZHJzL2Rvd25yZXYueG1sTE/LTsMwELwj&#13;&#10;8Q/WInGpWpug0pDGqRAPlRsiTYHe3NgkEfE6st02/D3LCS6rXc3sPPLVaHt2ND50DiVczQQwg7XT&#13;&#10;HTYSqs3TNAUWokKteodGwrcJsCrOz3KVaXfCV3MsY8NIBEOmJLQxDhnnoW6NVWHmBoOEfTpvVaTT&#13;&#10;N1x7dSJx2/NEiBtuVYfk0KrB3Lem/ioPVsJuV9rJuk5fhmry9lH69ePz+7aS8vJifFjSuFsCi2aM&#13;&#10;fx/w24HyQ0HB9u6AOrBewjRdEFPCPLmeAyNCukgSYHtahLgFXuT8f4/iBwAA//8DAFBLAQItABQA&#13;&#10;BgAIAAAAIQC2gziS/gAAAOEBAAATAAAAAAAAAAAAAAAAAAAAAABbQ29udGVudF9UeXBlc10ueG1s&#13;&#10;UEsBAi0AFAAGAAgAAAAhADj9If/WAAAAlAEAAAsAAAAAAAAAAAAAAAAALwEAAF9yZWxzLy5yZWxz&#13;&#10;UEsBAi0AFAAGAAgAAAAhAAiPWPwdAgAANQQAAA4AAAAAAAAAAAAAAAAALgIAAGRycy9lMm9Eb2Mu&#13;&#10;eG1sUEsBAi0AFAAGAAgAAAAhAL6FSkHlAAAADwEAAA8AAAAAAAAAAAAAAAAAdwQAAGRycy9kb3du&#13;&#10;cmV2LnhtbFBLBQYAAAAABAAEAPMAAACJBQAAAAA=&#13;&#10;" filled="f" stroked="f" strokeweight=".5pt">
                <v:textbox inset="2.5mm,,2.5mm">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AB010E" w14:paraId="375803B8" w14:textId="77777777" w:rsidTr="00275144">
                        <w:tc>
                          <w:tcPr>
                            <w:tcW w:w="1797" w:type="dxa"/>
                          </w:tcPr>
                          <w:p w14:paraId="6D5C6AA4" w14:textId="77777777" w:rsidR="00A420CB" w:rsidRPr="00AB010E" w:rsidRDefault="00A420CB" w:rsidP="00C947A8">
                            <w:pPr>
                              <w:spacing w:line="240" w:lineRule="auto"/>
                              <w:ind w:right="6"/>
                              <w:jc w:val="right"/>
                              <w:rPr>
                                <w:rFonts w:ascii="Gill Sans MT" w:hAnsi="Gill Sans MT" w:cs="Gill Sans"/>
                                <w:b/>
                                <w:bCs/>
                                <w:spacing w:val="-2"/>
                              </w:rPr>
                            </w:pPr>
                            <w:r w:rsidRPr="00AB010E">
                              <w:rPr>
                                <w:rFonts w:ascii="Gill Sans MT" w:hAnsi="Gill Sans MT" w:cs="Gill Sans"/>
                                <w:b/>
                                <w:bCs/>
                                <w:spacing w:val="-2"/>
                              </w:rPr>
                              <w:t>Adviser:</w:t>
                            </w:r>
                          </w:p>
                        </w:tc>
                        <w:tc>
                          <w:tcPr>
                            <w:tcW w:w="6842" w:type="dxa"/>
                          </w:tcPr>
                          <w:p w14:paraId="0D7407B3" w14:textId="77777777" w:rsidR="00A420CB" w:rsidRPr="00AB010E" w:rsidRDefault="00A420CB" w:rsidP="00C947A8">
                            <w:pPr>
                              <w:spacing w:line="240" w:lineRule="auto"/>
                              <w:ind w:right="6"/>
                              <w:jc w:val="left"/>
                              <w:rPr>
                                <w:rFonts w:ascii="Gill Sans MT" w:hAnsi="Gill Sans MT" w:cs="Gill Sans"/>
                                <w:spacing w:val="-2"/>
                              </w:rPr>
                            </w:pPr>
                            <w:r w:rsidRPr="00AB010E">
                              <w:rPr>
                                <w:rFonts w:ascii="Gill Sans MT" w:hAnsi="Gill Sans MT" w:cs="Gill Sans"/>
                                <w:spacing w:val="-2"/>
                              </w:rPr>
                              <w:t>Mary Doe Adviser Name</w:t>
                            </w:r>
                            <w:r w:rsidR="002578CB" w:rsidRPr="00AB010E">
                              <w:rPr>
                                <w:rFonts w:ascii="Gill Sans MT" w:hAnsi="Gill Sans MT" w:cs="Gill Sans"/>
                                <w:spacing w:val="-2"/>
                              </w:rPr>
                              <w:br/>
                            </w:r>
                            <w:r w:rsidRPr="00AB010E">
                              <w:rPr>
                                <w:rFonts w:ascii="Gill Sans MT" w:hAnsi="Gill Sans MT" w:cs="Gill Sans"/>
                                <w:i/>
                                <w:iCs/>
                                <w:spacing w:val="-2"/>
                                <w:sz w:val="16"/>
                                <w:szCs w:val="16"/>
                              </w:rPr>
                              <w:t>Full Professor,</w:t>
                            </w:r>
                            <w:r w:rsidR="002578CB" w:rsidRPr="00AB010E">
                              <w:rPr>
                                <w:rFonts w:ascii="Gill Sans MT" w:hAnsi="Gill Sans MT" w:cs="Gill Sans"/>
                                <w:i/>
                                <w:iCs/>
                                <w:spacing w:val="-2"/>
                                <w:sz w:val="16"/>
                                <w:szCs w:val="16"/>
                              </w:rPr>
                              <w:t xml:space="preserve"> </w:t>
                            </w:r>
                            <w:r w:rsidRPr="00AB010E">
                              <w:rPr>
                                <w:rFonts w:ascii="Gill Sans MT" w:hAnsi="Gill Sans MT" w:cs="Gill Sans"/>
                                <w:i/>
                                <w:iCs/>
                                <w:spacing w:val="-2"/>
                                <w:sz w:val="16"/>
                                <w:szCs w:val="16"/>
                              </w:rPr>
                              <w:t>NOVA University Lisbon</w:t>
                            </w:r>
                          </w:p>
                        </w:tc>
                      </w:tr>
                      <w:tr w:rsidR="00A420CB" w:rsidRPr="00AB010E" w14:paraId="034AB420" w14:textId="77777777" w:rsidTr="00275144">
                        <w:tc>
                          <w:tcPr>
                            <w:tcW w:w="1797" w:type="dxa"/>
                          </w:tcPr>
                          <w:p w14:paraId="46936B55" w14:textId="77777777" w:rsidR="00A420CB" w:rsidRPr="00AB010E" w:rsidRDefault="00A420CB" w:rsidP="00C947A8">
                            <w:pPr>
                              <w:spacing w:before="60" w:line="240" w:lineRule="auto"/>
                              <w:ind w:right="6"/>
                              <w:jc w:val="right"/>
                              <w:rPr>
                                <w:rFonts w:ascii="Gill Sans MT" w:hAnsi="Gill Sans MT" w:cs="Gill Sans"/>
                                <w:b/>
                                <w:bCs/>
                                <w:spacing w:val="-2"/>
                              </w:rPr>
                            </w:pPr>
                            <w:r w:rsidRPr="00AB010E">
                              <w:rPr>
                                <w:rFonts w:ascii="Gill Sans MT" w:hAnsi="Gill Sans MT" w:cs="Gill Sans"/>
                                <w:b/>
                                <w:bCs/>
                                <w:spacing w:val="-2"/>
                              </w:rPr>
                              <w:t>Co-advisers:</w:t>
                            </w:r>
                          </w:p>
                        </w:tc>
                        <w:tc>
                          <w:tcPr>
                            <w:tcW w:w="6842" w:type="dxa"/>
                          </w:tcPr>
                          <w:p w14:paraId="20896C47" w14:textId="77777777" w:rsidR="002578CB" w:rsidRPr="00AB010E" w:rsidRDefault="00A420CB" w:rsidP="00C947A8">
                            <w:pPr>
                              <w:spacing w:before="60" w:line="240" w:lineRule="auto"/>
                              <w:ind w:right="6"/>
                              <w:jc w:val="left"/>
                              <w:rPr>
                                <w:rFonts w:ascii="Gill Sans MT" w:hAnsi="Gill Sans MT" w:cs="Gill Sans"/>
                                <w:spacing w:val="-2"/>
                              </w:rPr>
                            </w:pPr>
                            <w:r w:rsidRPr="00AB010E">
                              <w:rPr>
                                <w:rFonts w:ascii="Gill Sans MT" w:hAnsi="Gill Sans MT" w:cs="Gill Sans"/>
                                <w:spacing w:val="-2"/>
                              </w:rPr>
                              <w:t>John Doe Co-Adviser Name</w:t>
                            </w:r>
                            <w:r w:rsidR="002578CB" w:rsidRPr="00AB010E">
                              <w:rPr>
                                <w:rFonts w:ascii="Gill Sans MT" w:hAnsi="Gill Sans MT" w:cs="Gill Sans"/>
                                <w:spacing w:val="-2"/>
                              </w:rPr>
                              <w:br/>
                            </w:r>
                            <w:r w:rsidRPr="00AB010E">
                              <w:rPr>
                                <w:rFonts w:ascii="Gill Sans MT" w:hAnsi="Gill Sans MT" w:cs="Gill Sans"/>
                                <w:spacing w:val="-2"/>
                                <w:sz w:val="16"/>
                                <w:szCs w:val="16"/>
                              </w:rPr>
                              <w:t>Associate Professor,</w:t>
                            </w:r>
                            <w:r w:rsidR="002578CB" w:rsidRPr="00AB010E">
                              <w:rPr>
                                <w:rFonts w:ascii="Gill Sans MT" w:hAnsi="Gill Sans MT" w:cs="Gill Sans"/>
                                <w:spacing w:val="-2"/>
                                <w:sz w:val="16"/>
                                <w:szCs w:val="16"/>
                              </w:rPr>
                              <w:t xml:space="preserve"> </w:t>
                            </w:r>
                            <w:r w:rsidRPr="00AB010E">
                              <w:rPr>
                                <w:rFonts w:ascii="Gill Sans MT" w:hAnsi="Gill Sans MT" w:cs="Gill Sans"/>
                                <w:spacing w:val="-2"/>
                                <w:sz w:val="16"/>
                                <w:szCs w:val="16"/>
                              </w:rPr>
                              <w:t>NOVA University Lisbon</w:t>
                            </w:r>
                          </w:p>
                          <w:p w14:paraId="530BB5CF" w14:textId="77777777" w:rsidR="00A420CB" w:rsidRPr="00AB010E" w:rsidRDefault="00A420CB" w:rsidP="00C947A8">
                            <w:pPr>
                              <w:spacing w:before="60" w:line="240" w:lineRule="auto"/>
                              <w:ind w:right="6"/>
                              <w:jc w:val="left"/>
                              <w:rPr>
                                <w:rFonts w:ascii="Gill Sans MT" w:hAnsi="Gill Sans MT" w:cs="Gill Sans"/>
                                <w:spacing w:val="-2"/>
                              </w:rPr>
                            </w:pPr>
                            <w:r w:rsidRPr="00AB010E">
                              <w:rPr>
                                <w:rFonts w:ascii="Gill Sans MT" w:hAnsi="Gill Sans MT" w:cs="Gill Sans"/>
                                <w:spacing w:val="-2"/>
                              </w:rPr>
                              <w:t>John Doe other Co-Adviser Name</w:t>
                            </w:r>
                            <w:r w:rsidR="002578CB" w:rsidRPr="00AB010E">
                              <w:rPr>
                                <w:rFonts w:ascii="Gill Sans MT" w:hAnsi="Gill Sans MT" w:cs="Gill Sans"/>
                                <w:spacing w:val="-2"/>
                              </w:rPr>
                              <w:br/>
                            </w:r>
                            <w:r w:rsidRPr="00AB010E">
                              <w:rPr>
                                <w:rFonts w:ascii="Gill Sans MT" w:hAnsi="Gill Sans MT" w:cs="Gill Sans"/>
                                <w:spacing w:val="-2"/>
                                <w:sz w:val="16"/>
                                <w:szCs w:val="16"/>
                              </w:rPr>
                              <w:t>Full Professor,</w:t>
                            </w:r>
                            <w:r w:rsidR="002578CB" w:rsidRPr="00AB010E">
                              <w:rPr>
                                <w:rFonts w:ascii="Gill Sans MT" w:hAnsi="Gill Sans MT" w:cs="Gill Sans"/>
                                <w:spacing w:val="-2"/>
                                <w:sz w:val="16"/>
                                <w:szCs w:val="16"/>
                              </w:rPr>
                              <w:t xml:space="preserve"> </w:t>
                            </w:r>
                            <w:r w:rsidRPr="00AB010E">
                              <w:rPr>
                                <w:rFonts w:ascii="Gill Sans MT" w:hAnsi="Gill Sans MT" w:cs="Gill Sans"/>
                                <w:spacing w:val="-2"/>
                                <w:sz w:val="16"/>
                                <w:szCs w:val="16"/>
                              </w:rPr>
                              <w:t>NOVA University Lisbon</w:t>
                            </w:r>
                          </w:p>
                        </w:tc>
                      </w:tr>
                    </w:tbl>
                    <w:p w14:paraId="63ECCEA5" w14:textId="77777777" w:rsidR="00A420CB" w:rsidRPr="00AB010E" w:rsidRDefault="00A420CB" w:rsidP="004E4B08">
                      <w:pPr>
                        <w:spacing w:line="269" w:lineRule="auto"/>
                        <w:ind w:right="8"/>
                        <w:jc w:val="left"/>
                        <w:rPr>
                          <w:rFonts w:ascii="Gill Sans MT" w:hAnsi="Gill Sans MT" w:cs="Gill Sans"/>
                          <w:spacing w:val="-2"/>
                        </w:rPr>
                      </w:pPr>
                    </w:p>
                  </w:txbxContent>
                </v:textbox>
              </v:shape>
            </w:pict>
          </mc:Fallback>
        </mc:AlternateContent>
      </w:r>
      <w:r w:rsidR="004E4B08" w:rsidRPr="00990297">
        <w:rPr>
          <w:noProof/>
        </w:rPr>
        <mc:AlternateContent>
          <mc:Choice Requires="wps">
            <w:drawing>
              <wp:anchor distT="0" distB="0" distL="114300" distR="114300" simplePos="0" relativeHeight="251705344" behindDoc="0" locked="0" layoutInCell="1" allowOverlap="1" wp14:anchorId="403F279D" wp14:editId="51DF7745">
                <wp:simplePos x="0" y="0"/>
                <wp:positionH relativeFrom="column">
                  <wp:posOffset>266700</wp:posOffset>
                </wp:positionH>
                <wp:positionV relativeFrom="paragraph">
                  <wp:posOffset>856615</wp:posOffset>
                </wp:positionV>
                <wp:extent cx="5852795" cy="8229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07CC3925" w14:textId="77777777" w:rsidR="00A420CB" w:rsidRPr="00AB010E" w:rsidRDefault="00A420CB" w:rsidP="00C947A8">
                            <w:pPr>
                              <w:spacing w:line="240" w:lineRule="auto"/>
                              <w:jc w:val="left"/>
                              <w:rPr>
                                <w:rFonts w:ascii="Gill Sans MT" w:hAnsi="Gill Sans MT" w:cs="Gill Sans"/>
                                <w:color w:val="000000" w:themeColor="text1"/>
                                <w:spacing w:val="2"/>
                                <w:sz w:val="34"/>
                                <w:szCs w:val="34"/>
                              </w:rPr>
                            </w:pPr>
                            <w:r w:rsidRPr="00AB010E">
                              <w:rPr>
                                <w:rFonts w:ascii="Gill Sans MT" w:hAnsi="Gill Sans MT" w:cs="Gill Sans"/>
                                <w:color w:val="000000" w:themeColor="text1"/>
                                <w:spacing w:val="2"/>
                                <w:sz w:val="34"/>
                                <w:szCs w:val="34"/>
                              </w:rPr>
                              <w:t>A VERY LONG AND IMPRESSIVE</w:t>
                            </w:r>
                          </w:p>
                          <w:p w14:paraId="40B8EC0D" w14:textId="77777777" w:rsidR="00A420CB" w:rsidRPr="00AB010E" w:rsidRDefault="00A420CB" w:rsidP="00C947A8">
                            <w:pPr>
                              <w:spacing w:line="240" w:lineRule="auto"/>
                              <w:jc w:val="left"/>
                              <w:rPr>
                                <w:rFonts w:ascii="Gill Sans MT" w:hAnsi="Gill Sans MT" w:cs="Gill Sans"/>
                                <w:color w:val="000000" w:themeColor="text1"/>
                                <w:spacing w:val="2"/>
                                <w:sz w:val="34"/>
                                <w:szCs w:val="34"/>
                              </w:rPr>
                            </w:pPr>
                            <w:r w:rsidRPr="00AB010E">
                              <w:rPr>
                                <w:rFonts w:ascii="Gill Sans MT" w:hAnsi="Gill Sans MT" w:cs="Gill Sans"/>
                                <w:color w:val="000000" w:themeColor="text1"/>
                                <w:spacing w:val="2"/>
                                <w:sz w:val="34"/>
                                <w:szCs w:val="34"/>
                              </w:rPr>
                              <w:t>THESIS TITLE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F279D" id="Text Box 45" o:spid="_x0000_s1038" type="#_x0000_t202" style="position:absolute;left:0;text-align:left;margin-left:21pt;margin-top:67.45pt;width:460.85pt;height:6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6xsHQ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PpOLubjSnh6Jtm2WwScU2ur411/ruAhgSjoBZpiWix&#10;w9p5rIih55BQTMOqVipSozRpCzr5Ok7jg4sHXyiND6+9Bst3247UJc6RnQfZQnnE+Sz01DvDVzU2&#10;sWbOvzCLXONIqF//jItUgMXgZFFSgf31t/sQjxSgl5IWtVNQ93PPrKBE/dBIzmw4GgWxxcNofJfh&#10;wd56trcevW8eAOU5xJ9ieDRDvFdnU1po3lHmy1AVXUxzrF1QfzYffK9o/CZcLJcxCOVlmF/rjeEh&#10;dYA1QPzavTNrTjx4ZPAJzipj+Qc6+tiekOXeg6wjVwHoHtUT/ijNSOHpGwXt355j1PWzL34DAAD/&#10;/wMAUEsDBBQABgAIAAAAIQCL+Ihn4gAAAAoBAAAPAAAAZHJzL2Rvd25yZXYueG1sTI/BTsMwEETv&#10;SPyDtUjcqEOahjbEqapIFRKCQ0sv3Daxm0TE6xC7beDrWU5wnJ3R7Jt8PdlenM3oO0cK7mcRCEO1&#10;0x01Cg5v27slCB+QNPaOjIIv42FdXF/lmGl3oZ0570MjuIR8hgraEIZMSl+3xqKfucEQe0c3Wgws&#10;x0bqES9cbnsZR1EqLXbEH1ocTNma+mN/sgqey+0r7qrYLr/78unluBk+D+8LpW5vps0jiGCm8BeG&#10;X3xGh4KZKnci7UWvIIl5SuD7PFmB4MAqnT+AqBTEabIAWeTy/4TiBwAA//8DAFBLAQItABQABgAI&#10;AAAAIQC2gziS/gAAAOEBAAATAAAAAAAAAAAAAAAAAAAAAABbQ29udGVudF9UeXBlc10ueG1sUEsB&#10;Ai0AFAAGAAgAAAAhADj9If/WAAAAlAEAAAsAAAAAAAAAAAAAAAAALwEAAF9yZWxzLy5yZWxzUEsB&#10;Ai0AFAAGAAgAAAAhAF2frGwdAgAANAQAAA4AAAAAAAAAAAAAAAAALgIAAGRycy9lMm9Eb2MueG1s&#10;UEsBAi0AFAAGAAgAAAAhAIv4iGfiAAAACgEAAA8AAAAAAAAAAAAAAAAAdwQAAGRycy9kb3ducmV2&#10;LnhtbFBLBQYAAAAABAAEAPMAAACGBQAAAAA=&#10;" filled="f" stroked="f" strokeweight=".5pt">
                <v:textbox>
                  <w:txbxContent>
                    <w:p w14:paraId="07CC3925" w14:textId="77777777" w:rsidR="00A420CB" w:rsidRPr="00AB010E" w:rsidRDefault="00A420CB" w:rsidP="00C947A8">
                      <w:pPr>
                        <w:spacing w:line="240" w:lineRule="auto"/>
                        <w:jc w:val="left"/>
                        <w:rPr>
                          <w:rFonts w:ascii="Gill Sans MT" w:hAnsi="Gill Sans MT" w:cs="Gill Sans"/>
                          <w:color w:val="000000" w:themeColor="text1"/>
                          <w:spacing w:val="2"/>
                          <w:sz w:val="34"/>
                          <w:szCs w:val="34"/>
                        </w:rPr>
                      </w:pPr>
                      <w:r w:rsidRPr="00AB010E">
                        <w:rPr>
                          <w:rFonts w:ascii="Gill Sans MT" w:hAnsi="Gill Sans MT" w:cs="Gill Sans"/>
                          <w:color w:val="000000" w:themeColor="text1"/>
                          <w:spacing w:val="2"/>
                          <w:sz w:val="34"/>
                          <w:szCs w:val="34"/>
                        </w:rPr>
                        <w:t>A VERY LONG AND IMPRESSIVE</w:t>
                      </w:r>
                    </w:p>
                    <w:p w14:paraId="40B8EC0D" w14:textId="77777777" w:rsidR="00A420CB" w:rsidRPr="00AB010E" w:rsidRDefault="00A420CB" w:rsidP="00C947A8">
                      <w:pPr>
                        <w:spacing w:line="240" w:lineRule="auto"/>
                        <w:jc w:val="left"/>
                        <w:rPr>
                          <w:rFonts w:ascii="Gill Sans MT" w:hAnsi="Gill Sans MT" w:cs="Gill Sans"/>
                          <w:color w:val="000000" w:themeColor="text1"/>
                          <w:spacing w:val="2"/>
                          <w:sz w:val="34"/>
                          <w:szCs w:val="34"/>
                        </w:rPr>
                      </w:pPr>
                      <w:r w:rsidRPr="00AB010E">
                        <w:rPr>
                          <w:rFonts w:ascii="Gill Sans MT" w:hAnsi="Gill Sans MT" w:cs="Gill Sans"/>
                          <w:color w:val="000000" w:themeColor="text1"/>
                          <w:spacing w:val="2"/>
                          <w:sz w:val="34"/>
                          <w:szCs w:val="34"/>
                        </w:rPr>
                        <w:t>THESIS TITLE WITH A FORCED LINE BREAK</w:t>
                      </w:r>
                    </w:p>
                  </w:txbxContent>
                </v:textbox>
              </v:shape>
            </w:pict>
          </mc:Fallback>
        </mc:AlternateContent>
      </w:r>
      <w:r w:rsidR="004E4B08" w:rsidRPr="00990297">
        <w:rPr>
          <w:noProof/>
        </w:rPr>
        <mc:AlternateContent>
          <mc:Choice Requires="wps">
            <w:drawing>
              <wp:anchor distT="0" distB="0" distL="114300" distR="114300" simplePos="0" relativeHeight="251706368" behindDoc="0" locked="0" layoutInCell="1" allowOverlap="1" wp14:anchorId="04EF659E" wp14:editId="6F19FFD0">
                <wp:simplePos x="0" y="0"/>
                <wp:positionH relativeFrom="column">
                  <wp:posOffset>273050</wp:posOffset>
                </wp:positionH>
                <wp:positionV relativeFrom="paragraph">
                  <wp:posOffset>1494971</wp:posOffset>
                </wp:positionV>
                <wp:extent cx="5834380" cy="5962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0B9420DF" w14:textId="77777777" w:rsidR="00A420CB" w:rsidRPr="00AB010E" w:rsidRDefault="00A420CB" w:rsidP="00C947A8">
                            <w:pPr>
                              <w:spacing w:line="269" w:lineRule="auto"/>
                              <w:jc w:val="left"/>
                              <w:rPr>
                                <w:rFonts w:ascii="Gill Sans MT" w:hAnsi="Gill Sans MT" w:cs="Gill Sans"/>
                                <w:sz w:val="24"/>
                                <w:szCs w:val="24"/>
                              </w:rPr>
                            </w:pPr>
                            <w:r w:rsidRPr="00AB010E">
                              <w:rPr>
                                <w:rFonts w:ascii="Gill Sans MT" w:hAnsi="Gill Sans MT" w:cs="Gill Sans"/>
                                <w:sz w:val="24"/>
                                <w:szCs w:val="24"/>
                              </w:rPr>
                              <w:t>SOME THOUGHTS ON THE LIFE, THE UNIVERSE,</w:t>
                            </w:r>
                          </w:p>
                          <w:p w14:paraId="4CBDB1E6" w14:textId="77777777" w:rsidR="00A420CB" w:rsidRPr="00AB010E" w:rsidRDefault="00A420CB" w:rsidP="00C947A8">
                            <w:pPr>
                              <w:spacing w:line="269" w:lineRule="auto"/>
                              <w:jc w:val="left"/>
                              <w:rPr>
                                <w:rFonts w:ascii="Gill Sans MT" w:hAnsi="Gill Sans MT" w:cs="Gill Sans"/>
                              </w:rPr>
                            </w:pPr>
                            <w:r w:rsidRPr="00AB010E">
                              <w:rPr>
                                <w:rFonts w:ascii="Gill Sans MT" w:hAnsi="Gill Sans MT" w:cs="Gill Sans"/>
                                <w:sz w:val="24"/>
                                <w:szCs w:val="24"/>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F659E" id="Text Box 44" o:spid="_x0000_s1039" type="#_x0000_t202" style="position:absolute;left:0;text-align:left;margin-left:21.5pt;margin-top:117.7pt;width:459.4pt;height:46.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I5cGwIAADQ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w0Hs0wxDE2uZsOp5NYJrv+bZ0P3wXUJBoFdUhLQosd&#10;1j50qeeU2MzASmmdqNGGNAWdjib99MMlgsW1wR7XWaMV2m1LVIl7jM6LbKE84n4OOuq95SuFQ6yZ&#10;Dy/MIdc4N+o3POMhNWAzOFmUVOB+/e0+5iMFGKWkQe0U1P/cMyco0T8MknM3GI+j2JIznnwdouNu&#10;I9vbiNnXD4DyHOBLsTyZMT/osykd1O8o82XsiiFmOPYuaDibD6FTND4TLpbLlITysiyszcbyWDrC&#10;GiF+bd+ZsyceAjL4BGeVsfwDHV1uR8hyH0CqxFUEukP1hD9KM7F9ekZR+7d+yro+9sVvAAAA//8D&#10;AFBLAwQUAAYACAAAACEAbJY1euIAAAAKAQAADwAAAGRycy9kb3ducmV2LnhtbEyPQU/CQBCF7yb+&#10;h82YeJMtLRAo3RLShJgYPYBcvE27S9vQna3dBaq/3vGkx8m8vPd92Wa0nbiawbeOFEwnEQhDldMt&#10;1QqO77unJQgfkDR2joyCL+Nhk9/fZZhqd6O9uR5CLbiEfIoKmhD6VEpfNcain7jeEP9ObrAY+Bxq&#10;qQe8cbntZBxFC2mxJV5osDdFY6rz4WIVvBS7N9yXsV1+d8Xz62nbfx4/5ko9PozbNYhgxvAXhl98&#10;RoecmUp3Ie1Fp2CWsEpQECfzGQgOrBZTdikVJPEqAZln8r9C/gMAAP//AwBQSwECLQAUAAYACAAA&#10;ACEAtoM4kv4AAADhAQAAEwAAAAAAAAAAAAAAAAAAAAAAW0NvbnRlbnRfVHlwZXNdLnhtbFBLAQIt&#10;ABQABgAIAAAAIQA4/SH/1gAAAJQBAAALAAAAAAAAAAAAAAAAAC8BAABfcmVscy8ucmVsc1BLAQIt&#10;ABQABgAIAAAAIQB3tI5cGwIAADQEAAAOAAAAAAAAAAAAAAAAAC4CAABkcnMvZTJvRG9jLnhtbFBL&#10;AQItABQABgAIAAAAIQBsljV64gAAAAoBAAAPAAAAAAAAAAAAAAAAAHUEAABkcnMvZG93bnJldi54&#10;bWxQSwUGAAAAAAQABADzAAAAhAUAAAAA&#10;" filled="f" stroked="f" strokeweight=".5pt">
                <v:textbox>
                  <w:txbxContent>
                    <w:p w14:paraId="0B9420DF" w14:textId="77777777" w:rsidR="00A420CB" w:rsidRPr="00AB010E" w:rsidRDefault="00A420CB" w:rsidP="00C947A8">
                      <w:pPr>
                        <w:spacing w:line="269" w:lineRule="auto"/>
                        <w:jc w:val="left"/>
                        <w:rPr>
                          <w:rFonts w:ascii="Gill Sans MT" w:hAnsi="Gill Sans MT" w:cs="Gill Sans"/>
                          <w:sz w:val="24"/>
                          <w:szCs w:val="24"/>
                        </w:rPr>
                      </w:pPr>
                      <w:r w:rsidRPr="00AB010E">
                        <w:rPr>
                          <w:rFonts w:ascii="Gill Sans MT" w:hAnsi="Gill Sans MT" w:cs="Gill Sans"/>
                          <w:sz w:val="24"/>
                          <w:szCs w:val="24"/>
                        </w:rPr>
                        <w:t>SOME THOUGHTS ON THE LIFE, THE UNIVERSE,</w:t>
                      </w:r>
                    </w:p>
                    <w:p w14:paraId="4CBDB1E6" w14:textId="77777777" w:rsidR="00A420CB" w:rsidRPr="00AB010E" w:rsidRDefault="00A420CB" w:rsidP="00C947A8">
                      <w:pPr>
                        <w:spacing w:line="269" w:lineRule="auto"/>
                        <w:jc w:val="left"/>
                        <w:rPr>
                          <w:rFonts w:ascii="Gill Sans MT" w:hAnsi="Gill Sans MT" w:cs="Gill Sans"/>
                        </w:rPr>
                      </w:pPr>
                      <w:r w:rsidRPr="00AB010E">
                        <w:rPr>
                          <w:rFonts w:ascii="Gill Sans MT" w:hAnsi="Gill Sans MT" w:cs="Gill Sans"/>
                          <w:sz w:val="24"/>
                          <w:szCs w:val="24"/>
                          <w:lang w:val="pt-PT"/>
                        </w:rPr>
                        <w:t>AND EVERYTHING ELSE</w:t>
                      </w:r>
                    </w:p>
                  </w:txbxContent>
                </v:textbox>
              </v:shape>
            </w:pict>
          </mc:Fallback>
        </mc:AlternateContent>
      </w:r>
      <w:r w:rsidR="004E4B08" w:rsidRPr="00990297">
        <w:rPr>
          <w:noProof/>
        </w:rPr>
        <mc:AlternateContent>
          <mc:Choice Requires="wps">
            <w:drawing>
              <wp:anchor distT="0" distB="0" distL="114300" distR="114300" simplePos="0" relativeHeight="251707392" behindDoc="0" locked="0" layoutInCell="1" allowOverlap="1" wp14:anchorId="5377CF37" wp14:editId="3655462D">
                <wp:simplePos x="0" y="0"/>
                <wp:positionH relativeFrom="column">
                  <wp:posOffset>296545</wp:posOffset>
                </wp:positionH>
                <wp:positionV relativeFrom="paragraph">
                  <wp:posOffset>2338070</wp:posOffset>
                </wp:positionV>
                <wp:extent cx="5522595" cy="35877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5E7EE863" w14:textId="77777777" w:rsidR="00A420CB" w:rsidRPr="00AB010E" w:rsidRDefault="00A420CB" w:rsidP="004E4B08">
                            <w:pPr>
                              <w:spacing w:line="269" w:lineRule="auto"/>
                              <w:jc w:val="left"/>
                              <w:rPr>
                                <w:rFonts w:ascii="Gill Sans MT" w:hAnsi="Gill Sans MT" w:cs="Gill Sans"/>
                                <w:b/>
                                <w:bCs/>
                                <w:color w:val="000000" w:themeColor="text1"/>
                                <w:sz w:val="24"/>
                                <w:szCs w:val="24"/>
                                <w:lang w:val="pt-PT"/>
                              </w:rPr>
                            </w:pPr>
                            <w:r w:rsidRPr="00AB010E">
                              <w:rPr>
                                <w:rFonts w:ascii="Gill Sans MT" w:hAnsi="Gill Sans MT" w:cs="Gill Sans"/>
                                <w:b/>
                                <w:bCs/>
                                <w:color w:val="000000" w:themeColor="text1"/>
                                <w:sz w:val="24"/>
                                <w:szCs w:val="24"/>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7CF37" id="Text Box 42" o:spid="_x0000_s1040" type="#_x0000_t202" style="position:absolute;left:0;text-align:left;margin-left:23.35pt;margin-top:184.1pt;width:434.85pt;height:2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frHAIAADQEAAAOAAAAZHJzL2Uyb0RvYy54bWysU8tu2zAQvBfoPxC817IdK04Ey4GbwEUB&#10;IwngFDnTFGkJILksSVtyv75Lyi+kPRW9ULvc1T5mhrOHTiuyF843YEo6GgwpEYZD1ZhtSX+8Lb/c&#10;UeIDMxVTYERJD8LTh/nnT7PWFmIMNahKOIJFjC9aW9I6BFtkmee10MwPwAqDQQlOs4Cu22aVYy1W&#10;1yobD4e3WQuusg648B5vn/ognaf6UgoeXqT0IhBVUpwtpNOlcxPPbD5jxdYxWzf8OAb7hyk0aww2&#10;PZd6YoGRnWv+KKUb7sCDDAMOOgMpGy7SDrjNaPhhm3XNrEi7IDjenmHy/68sf96v7asjofsKHRIY&#10;AWmtLzxexn066XT84qQE4wjh4Qyb6ALheJnn43F+n1PCMXaT302neSyTXf62zodvAjSJRkkd0pLQ&#10;YvuVD33qKSU2M7BslErUKEPakt7e5MP0wzmCxZXBHpdZoxW6TUeaCveYnBbZQHXA/Rz01HvLlw0O&#10;sWI+vDKHXONKqN/wgodUgM3gaFFSg/v1t/uYjxRglJIWtVNS/3PHnKBEfTdIzv1oMoliS84kn47R&#10;cdeRzXXE7PQjoDxH+FIsT2bMD+pkSgf6HWW+iF0xxAzH3iUNJ/Mx9IrGZ8LFYpGSUF6WhZVZWx5L&#10;R1gjxG/dO3P2yENABp/hpDJWfKCjz+0JWewCyCZxFYHuUT3ij9JMbB+fUdT+tZ+yLo99/hsAAP//&#10;AwBQSwMEFAAGAAgAAAAhAIbOC2riAAAACgEAAA8AAABkcnMvZG93bnJldi54bWxMj01Pg0AURfcm&#10;/ofJM3FnhyJSShmahqQxMXbR2o27gXkF4nwgM23RX+9zpcuXe3LvecV6MppdcPS9swLmswgY2sap&#10;3rYCjm/bhwyYD9IqqZ1FAV/oYV3e3hQyV+5q93g5hJZRifW5FNCFMOSc+6ZDI/3MDWgpO7nRyEDn&#10;2HI1yiuVG83jKEq5kb2lhU4OWHXYfBzORsBLtd3JfR2b7FtXz6+nzfB5fH8S4v5u2qyABZzCHwy/&#10;+qQOJTnV7myVZ1pAki6IFPCYZjEwApbzNAFWUxInC+Blwf+/UP4AAAD//wMAUEsBAi0AFAAGAAgA&#10;AAAhALaDOJL+AAAA4QEAABMAAAAAAAAAAAAAAAAAAAAAAFtDb250ZW50X1R5cGVzXS54bWxQSwEC&#10;LQAUAAYACAAAACEAOP0h/9YAAACUAQAACwAAAAAAAAAAAAAAAAAvAQAAX3JlbHMvLnJlbHNQSwEC&#10;LQAUAAYACAAAACEAifUH6xwCAAA0BAAADgAAAAAAAAAAAAAAAAAuAgAAZHJzL2Uyb0RvYy54bWxQ&#10;SwECLQAUAAYACAAAACEAhs4LauIAAAAKAQAADwAAAAAAAAAAAAAAAAB2BAAAZHJzL2Rvd25yZXYu&#10;eG1sUEsFBgAAAAAEAAQA8wAAAIUFAAAAAA==&#10;" filled="f" stroked="f" strokeweight=".5pt">
                <v:textbox>
                  <w:txbxContent>
                    <w:p w14:paraId="5E7EE863" w14:textId="77777777" w:rsidR="00A420CB" w:rsidRPr="00AB010E" w:rsidRDefault="00A420CB" w:rsidP="004E4B08">
                      <w:pPr>
                        <w:spacing w:line="269" w:lineRule="auto"/>
                        <w:jc w:val="left"/>
                        <w:rPr>
                          <w:rFonts w:ascii="Gill Sans MT" w:hAnsi="Gill Sans MT" w:cs="Gill Sans"/>
                          <w:b/>
                          <w:bCs/>
                          <w:color w:val="000000" w:themeColor="text1"/>
                          <w:sz w:val="24"/>
                          <w:szCs w:val="24"/>
                          <w:lang w:val="pt-PT"/>
                        </w:rPr>
                      </w:pPr>
                      <w:r w:rsidRPr="00AB010E">
                        <w:rPr>
                          <w:rFonts w:ascii="Gill Sans MT" w:hAnsi="Gill Sans MT" w:cs="Gill Sans"/>
                          <w:b/>
                          <w:bCs/>
                          <w:color w:val="000000" w:themeColor="text1"/>
                          <w:sz w:val="24"/>
                          <w:szCs w:val="24"/>
                          <w:lang w:val="pt-PT"/>
                        </w:rPr>
                        <w:t>JOHN VERY LONGNAME DOE</w:t>
                      </w:r>
                    </w:p>
                  </w:txbxContent>
                </v:textbox>
              </v:shape>
            </w:pict>
          </mc:Fallback>
        </mc:AlternateContent>
      </w:r>
      <w:r w:rsidR="004E4B08" w:rsidRPr="00990297">
        <w:rPr>
          <w:noProof/>
        </w:rPr>
        <mc:AlternateContent>
          <mc:Choice Requires="wps">
            <w:drawing>
              <wp:anchor distT="0" distB="0" distL="114300" distR="114300" simplePos="0" relativeHeight="251708416" behindDoc="0" locked="0" layoutInCell="1" allowOverlap="1" wp14:anchorId="0071F3FC" wp14:editId="2EA9B089">
                <wp:simplePos x="0" y="0"/>
                <wp:positionH relativeFrom="column">
                  <wp:posOffset>292100</wp:posOffset>
                </wp:positionH>
                <wp:positionV relativeFrom="paragraph">
                  <wp:posOffset>2606675</wp:posOffset>
                </wp:positionV>
                <wp:extent cx="5522595" cy="3092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0B73C7C3" w14:textId="77777777" w:rsidR="00A420CB" w:rsidRPr="00AB010E" w:rsidRDefault="00A420CB" w:rsidP="00C947A8">
                            <w:pPr>
                              <w:jc w:val="left"/>
                              <w:rPr>
                                <w:rFonts w:ascii="Gill Sans MT" w:hAnsi="Gill Sans MT" w:cs="Gill Sans"/>
                                <w:color w:val="000000" w:themeColor="text1"/>
                                <w:sz w:val="28"/>
                                <w:szCs w:val="28"/>
                              </w:rPr>
                            </w:pPr>
                            <w:r w:rsidRPr="00AB010E">
                              <w:rPr>
                                <w:rFonts w:ascii="Gill Sans MT" w:hAnsi="Gill Sans MT" w:cs="Gill Sans"/>
                                <w:color w:val="000000" w:themeColor="text1"/>
                                <w:sz w:val="28"/>
                                <w:szCs w:val="28"/>
                              </w:rPr>
                              <w:t>Master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1F3FC" id="Text Box 43" o:spid="_x0000_s1041" type="#_x0000_t202" style="position:absolute;left:0;text-align:left;margin-left:23pt;margin-top:205.25pt;width:434.85pt;height:2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VnGwIAADQEAAAOAAAAZHJzL2Uyb0RvYy54bWysU8tu2zAQvBfIPxC815IVK60Fy4GTwEUB&#10;IwngFDnTFGkJoLgsSVtyv75Lyi+kPRW9UMvd1T5mhrP7vlVkL6xrQJd0PEopEZpD1ehtSX+8LT9/&#10;pcR5piumQIuSHoSj9/ObT7POFCKDGlQlLMEi2hWdKWntvSmSxPFatMyNwAiNQQm2ZR6vdptUlnVY&#10;vVVJlqZ3SQe2Mha4cA69T0OQzmN9KQX3L1I64YkqKc7m42njuQlnMp+xYmuZqRt+HIP9wxQtazQ2&#10;PZd6Yp6RnW3+KNU23IID6Ucc2gSkbLiIO+A24/TDNuuaGRF3QXCcOcPk/l9Z/rxfm1dLfP8APRIY&#10;AOmMKxw6wz69tG344qQE4wjh4Qyb6D3h6MzzLMunOSUcY7fpNJvkoUxy+dtY578JaEkwSmqRlogW&#10;26+cH1JPKaGZhmWjVKRGadKV9O42T+MP5wgWVxp7XGYNlu83PWkq3CNOEFwbqA64n4WBemf4ssEh&#10;Vsz5V2aRa1wJ9etf8JAKsBkcLUpqsL/+5g/5SAFGKelQOyV1P3fMCkrUd43kTMeTSRBbvEzyLxle&#10;7HVkcx3Ru/YRUJ5jfCmGRzPke3UypYX2HWW+CF0xxDTH3iX1J/PRD4rGZ8LFYhGTUF6G+ZVeGx5K&#10;B1gDxG/9O7PmyINHBp/hpDJWfKBjyB0IWew8yCZydUH1iD9KM7J9fEZB+9f3mHV57PPfAAAA//8D&#10;AFBLAwQUAAYACAAAACEAOj9Mw+IAAAAKAQAADwAAAGRycy9kb3ducmV2LnhtbEyPQU/DMAyF70j8&#10;h8iTuLG0FR1baTpNlSYkBIeNXbiljddWa5zSZFvh12NOcLLs9/T8vXw92V5ccPSdIwXxPAKBVDvT&#10;UaPg8L69X4LwQZPRvSNU8IUe1sXtTa4z4660w8s+NIJDyGdaQRvCkEnp6xat9nM3ILF2dKPVgdex&#10;kWbUVw63vUyiaCGt7og/tHrAssX6tD9bBS/l9k3vqsQuv/vy+fW4GT4PH6lSd7Np8wQi4BT+zPCL&#10;z+hQMFPlzmS86BU8LLhK4BlHKQg2rOL0EUTFl3SVgCxy+b9C8QMAAP//AwBQSwECLQAUAAYACAAA&#10;ACEAtoM4kv4AAADhAQAAEwAAAAAAAAAAAAAAAAAAAAAAW0NvbnRlbnRfVHlwZXNdLnhtbFBLAQIt&#10;ABQABgAIAAAAIQA4/SH/1gAAAJQBAAALAAAAAAAAAAAAAAAAAC8BAABfcmVscy8ucmVsc1BLAQIt&#10;ABQABgAIAAAAIQCw0nVnGwIAADQEAAAOAAAAAAAAAAAAAAAAAC4CAABkcnMvZTJvRG9jLnhtbFBL&#10;AQItABQABgAIAAAAIQA6P0zD4gAAAAoBAAAPAAAAAAAAAAAAAAAAAHUEAABkcnMvZG93bnJldi54&#10;bWxQSwUGAAAAAAQABADzAAAAhAUAAAAA&#10;" filled="f" stroked="f" strokeweight=".5pt">
                <v:textbox>
                  <w:txbxContent>
                    <w:p w14:paraId="0B73C7C3" w14:textId="77777777" w:rsidR="00A420CB" w:rsidRPr="00AB010E" w:rsidRDefault="00A420CB" w:rsidP="00C947A8">
                      <w:pPr>
                        <w:jc w:val="left"/>
                        <w:rPr>
                          <w:rFonts w:ascii="Gill Sans MT" w:hAnsi="Gill Sans MT" w:cs="Gill Sans"/>
                          <w:color w:val="000000" w:themeColor="text1"/>
                          <w:sz w:val="28"/>
                          <w:szCs w:val="28"/>
                        </w:rPr>
                      </w:pPr>
                      <w:r w:rsidRPr="00AB010E">
                        <w:rPr>
                          <w:rFonts w:ascii="Gill Sans MT" w:hAnsi="Gill Sans MT" w:cs="Gill Sans"/>
                          <w:color w:val="000000" w:themeColor="text1"/>
                          <w:sz w:val="28"/>
                          <w:szCs w:val="28"/>
                        </w:rPr>
                        <w:t>Master in name of previous degree</w:t>
                      </w:r>
                    </w:p>
                  </w:txbxContent>
                </v:textbox>
              </v:shape>
            </w:pict>
          </mc:Fallback>
        </mc:AlternateContent>
      </w:r>
    </w:p>
    <w:p w14:paraId="6DE4CA09" w14:textId="77777777" w:rsidR="00813178" w:rsidRPr="00990297" w:rsidRDefault="00925EC4" w:rsidP="000C395E">
      <w:pPr>
        <w:rPr>
          <w:b/>
          <w:bCs/>
        </w:rPr>
      </w:pPr>
      <w:r w:rsidRPr="00990297">
        <w:rPr>
          <w:b/>
          <w:bCs/>
        </w:rPr>
        <w:lastRenderedPageBreak/>
        <w:t>A Very Long and Impressive Thesis Title with a Forced Line Break</w:t>
      </w:r>
    </w:p>
    <w:p w14:paraId="7D27BED7" w14:textId="77777777" w:rsidR="00813178" w:rsidRPr="00990297" w:rsidRDefault="00925EC4" w:rsidP="004E4B08">
      <w:pPr>
        <w:spacing w:before="180" w:after="60"/>
      </w:pPr>
      <w:r w:rsidRPr="00990297">
        <w:t>Copyright ©</w:t>
      </w:r>
      <w:r w:rsidRPr="00990297">
        <w:rPr>
          <w:rFonts w:ascii="Cambria Math" w:hAnsi="Cambria Math" w:cs="Cambria Math"/>
        </w:rPr>
        <w:t xml:space="preserve"> &lt;Author’s Name</w:t>
      </w:r>
      <w:r w:rsidRPr="00990297">
        <w:t>&gt;, NOVA School of Science and Technology, NOVA University Lisbon</w:t>
      </w:r>
      <w:r w:rsidR="00813178" w:rsidRPr="00990297">
        <w:t>.</w:t>
      </w:r>
    </w:p>
    <w:p w14:paraId="78D13CCE" w14:textId="77777777" w:rsidR="00813178" w:rsidRPr="00990297" w:rsidRDefault="00FC7E96" w:rsidP="00925EC4">
      <w:r>
        <w:rPr>
          <w:noProof/>
        </w:rPr>
        <mc:AlternateContent>
          <mc:Choice Requires="wps">
            <w:drawing>
              <wp:anchor distT="0" distB="0" distL="114300" distR="114300" simplePos="0" relativeHeight="251786240" behindDoc="0" locked="0" layoutInCell="1" allowOverlap="1" wp14:anchorId="3EE65522" wp14:editId="42B98FCE">
                <wp:simplePos x="0" y="0"/>
                <wp:positionH relativeFrom="column">
                  <wp:posOffset>-100330</wp:posOffset>
                </wp:positionH>
                <wp:positionV relativeFrom="paragraph">
                  <wp:posOffset>1597660</wp:posOffset>
                </wp:positionV>
                <wp:extent cx="5880100" cy="2921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880100" cy="292100"/>
                        </a:xfrm>
                        <a:prstGeom prst="rect">
                          <a:avLst/>
                        </a:prstGeom>
                        <a:solidFill>
                          <a:schemeClr val="lt1"/>
                        </a:solidFill>
                        <a:ln w="6350">
                          <a:noFill/>
                        </a:ln>
                      </wps:spPr>
                      <wps:txbx>
                        <w:txbxContent>
                          <w:p w14:paraId="22731882"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NOVAthesis </w:t>
                            </w:r>
                            <w:r>
                              <w:rPr>
                                <w:sz w:val="16"/>
                                <w:szCs w:val="16"/>
                              </w:rPr>
                              <w:t xml:space="preserve">Word </w:t>
                            </w:r>
                            <w:r w:rsidRPr="00FC7E96">
                              <w:rPr>
                                <w:sz w:val="16"/>
                                <w:szCs w:val="16"/>
                              </w:rPr>
                              <w:t>template [</w:t>
                            </w:r>
                            <w:r>
                              <w:rPr>
                                <w:sz w:val="16"/>
                                <w:szCs w:val="16"/>
                              </w:rPr>
                              <w:t>1</w:t>
                            </w:r>
                            <w:r w:rsidRPr="00FC7E96">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65522" id="Text Box 34" o:spid="_x0000_s1042" type="#_x0000_t202" style="position:absolute;left:0;text-align:left;margin-left:-7.9pt;margin-top:125.8pt;width:463pt;height:2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EuvLwIAAFwEAAAOAAAAZHJzL2Uyb0RvYy54bWysVE2P2jAQvVfqf7B8LwEKlI0IK8qKqhLa&#13;&#10;XYld7dk4NrHkeFzbkNBf37HDV7c9Vb04M57x88yb58zu21qTg3BegSnooNenRBgOpTK7gr6+rD5N&#13;&#10;KfGBmZJpMKKgR+Hp/fzjh1ljczGECnQpHEEQ4/PGFrQKweZZ5nklauZ7YIXBoARXs4Cu22WlYw2i&#13;&#10;1zob9vuTrAFXWgdceI+7D12QzhO+lIKHJym9CEQXFGsLaXVp3cY1m89YvnPMVoqfymD/UEXNlMFL&#13;&#10;L1APLDCyd+oPqFpxBx5k6HGoM5BScZF6wG4G/XfdbCpmReoFyfH2QpP/f7D88bCxz46E9iu0OMBI&#13;&#10;SGN97nEz9tNKV8cvVkowjhQeL7SJNhCOm+PpFGvHEMfY8G4YbYTJrqet8+GbgJpEo6AOx5LYYoe1&#13;&#10;D13qOSVe5kGrcqW0Tk6UglhqRw4Mh6hDqhHBf8vShjQFnXwe9xOwgXi8Q9YGa7n2FK3QbluiSux3&#13;&#10;cm54C+UReXDQScRbvlJY7Jr58MwcagL7Q52HJ1ykBrwMThYlFbiff9uP+TgqjFLSoMYK6n/smROU&#13;&#10;6O8Gh3g3GI2iKJMzGn8ZouNuI9vbiNnXS0AGBviiLE9mzA/6bEoH9Rs+h0W8FUPMcLy7oOFsLkOn&#13;&#10;fHxOXCwWKQllaFlYm43lEToyHkfx0r4xZ0/zCjjpRzirkeXvxtblxpMGFvsAUqWZRqI7Vk/8o4ST&#13;&#10;Kk7PLb6RWz9lXX8K818AAAD//wMAUEsDBBQABgAIAAAAIQCtCwQh5wAAABABAAAPAAAAZHJzL2Rv&#13;&#10;d25yZXYueG1sTI/LboMwEEX3lfIP1kTqpkoMRJCGYKKqr0jdNbSJunPwFFCxjbAD9O87XbWbkeZ1&#13;&#10;77nZbtItG7B3jTUCwmUADE1pVWMqAW/F0+IWmPPSKNlagwK+0cEun11lMlV2NK84HHzFSMS4VAqo&#13;&#10;ve9Szl1Zo5ZuaTs0tPu0vZae2r7iqpcjieuWR0GQcC0bQw617PC+xvLrcNECPm6q04ubnt/HVbzq&#13;&#10;HvdDsT6qQojr+fSwpXK3BeZx8n8f8JuB+CEnsLO9GOVYK2ARxsTvBURxmACji00YRMDONNmsE+B5&#13;&#10;xv8HyX8AAAD//wMAUEsBAi0AFAAGAAgAAAAhALaDOJL+AAAA4QEAABMAAAAAAAAAAAAAAAAAAAAA&#13;&#10;AFtDb250ZW50X1R5cGVzXS54bWxQSwECLQAUAAYACAAAACEAOP0h/9YAAACUAQAACwAAAAAAAAAA&#13;&#10;AAAAAAAvAQAAX3JlbHMvLnJlbHNQSwECLQAUAAYACAAAACEA8exLry8CAABcBAAADgAAAAAAAAAA&#13;&#10;AAAAAAAuAgAAZHJzL2Uyb0RvYy54bWxQSwECLQAUAAYACAAAACEArQsEIecAAAAQAQAADwAAAAAA&#13;&#10;AAAAAAAAAACJBAAAZHJzL2Rvd25yZXYueG1sUEsFBgAAAAAEAAQA8wAAAJ0FAAAAAA==&#13;&#10;" fillcolor="white [3201]" stroked="f" strokeweight=".5pt">
                <v:textbox>
                  <w:txbxContent>
                    <w:p w14:paraId="22731882"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NOVAthesis </w:t>
                      </w:r>
                      <w:r>
                        <w:rPr>
                          <w:sz w:val="16"/>
                          <w:szCs w:val="16"/>
                        </w:rPr>
                        <w:t xml:space="preserve">Word </w:t>
                      </w:r>
                      <w:r w:rsidRPr="00FC7E96">
                        <w:rPr>
                          <w:sz w:val="16"/>
                          <w:szCs w:val="16"/>
                        </w:rPr>
                        <w:t>template [</w:t>
                      </w:r>
                      <w:r>
                        <w:rPr>
                          <w:sz w:val="16"/>
                          <w:szCs w:val="16"/>
                        </w:rPr>
                        <w:t>1</w:t>
                      </w:r>
                      <w:r w:rsidRPr="00FC7E96">
                        <w:rPr>
                          <w:sz w:val="16"/>
                          <w:szCs w:val="16"/>
                        </w:rPr>
                        <w:t>].</w:t>
                      </w:r>
                    </w:p>
                  </w:txbxContent>
                </v:textbox>
              </v:shape>
            </w:pict>
          </mc:Fallback>
        </mc:AlternateContent>
      </w:r>
      <w:r w:rsidR="00925EC4" w:rsidRPr="00990297">
        <w:t>The NOVA School of Science and Technology and the NOVA University Lisbon have the right, perpetual and without geographical boundaries, to file and publish this dissertation through printed copies reproduced on paper or on digital form, or by any other means known or that may be invented, and to disseminate through scientific repositories and admit its copying and distribution for non-commercial, educational or research purposes, as long as credit is given to the author and editor</w:t>
      </w:r>
      <w:r w:rsidR="00813178" w:rsidRPr="00990297">
        <w:t>.</w:t>
      </w:r>
    </w:p>
    <w:p w14:paraId="0E16B109" w14:textId="77777777" w:rsidR="00813178" w:rsidRPr="00990297" w:rsidRDefault="00813178" w:rsidP="00A81CB9">
      <w:pPr>
        <w:pStyle w:val="Heading1"/>
        <w:sectPr w:rsidR="00813178" w:rsidRPr="00990297" w:rsidSect="00813178">
          <w:footerReference w:type="default" r:id="rId19"/>
          <w:type w:val="oddPage"/>
          <w:pgSz w:w="11900" w:h="16840"/>
          <w:pgMar w:top="1985" w:right="1418" w:bottom="1418" w:left="1418" w:header="709" w:footer="709" w:gutter="0"/>
          <w:pgNumType w:fmt="lowerRoman"/>
          <w:cols w:space="708"/>
          <w:vAlign w:val="bottom"/>
          <w:docGrid w:linePitch="360"/>
        </w:sectPr>
      </w:pPr>
      <w:bookmarkStart w:id="0" w:name="_Ref83199593"/>
    </w:p>
    <w:bookmarkEnd w:id="0"/>
    <w:p w14:paraId="17926609" w14:textId="77777777" w:rsidR="001568E3" w:rsidRPr="00990297" w:rsidRDefault="001568E3" w:rsidP="00921D8F">
      <w:pPr>
        <w:pStyle w:val="Dedicatory"/>
        <w:sectPr w:rsidR="001568E3" w:rsidRPr="00990297" w:rsidSect="001A0536">
          <w:type w:val="oddPage"/>
          <w:pgSz w:w="11900" w:h="16840"/>
          <w:pgMar w:top="1985" w:right="1418" w:bottom="1418" w:left="1418" w:header="709" w:footer="709" w:gutter="0"/>
          <w:pgNumType w:fmt="lowerRoman"/>
          <w:cols w:space="708"/>
          <w:docGrid w:linePitch="360"/>
        </w:sectPr>
      </w:pPr>
      <w:r w:rsidRPr="00990297">
        <w:lastRenderedPageBreak/>
        <w:t>Dedicatory lorem ipsum.</w:t>
      </w:r>
      <w:r w:rsidRPr="00990297">
        <w:br/>
      </w:r>
    </w:p>
    <w:p w14:paraId="666130D9" w14:textId="77777777" w:rsidR="008B7977" w:rsidRPr="00990297" w:rsidRDefault="00925EC4" w:rsidP="00BD5F54">
      <w:pPr>
        <w:pStyle w:val="Heading1nonumber"/>
      </w:pPr>
      <w:r w:rsidRPr="00990297">
        <w:lastRenderedPageBreak/>
        <w:t>Acknowledgments</w:t>
      </w:r>
    </w:p>
    <w:p w14:paraId="399BDCE8" w14:textId="77777777" w:rsidR="00925EC4" w:rsidRPr="00990297" w:rsidRDefault="00925EC4" w:rsidP="00925EC4">
      <w:r w:rsidRPr="002578CB">
        <w:t xml:space="preserve">Acknowledgments </w:t>
      </w:r>
      <w:r w:rsidRPr="00990297">
        <w:t>are personal text and should be a free expression of the author.</w:t>
      </w:r>
    </w:p>
    <w:p w14:paraId="2B769596" w14:textId="77777777" w:rsidR="00925EC4" w:rsidRPr="00990297" w:rsidRDefault="00925EC4" w:rsidP="00925EC4">
      <w:pPr>
        <w:pStyle w:val="Indented"/>
      </w:pPr>
      <w:r w:rsidRPr="00990297">
        <w:t>However, without any intention of conditioning the form or content of this text, I would like to add that it usually starts with academic thanks (instructors, etc.); then institutional thanks (Research Center, Department, Faculty, University, FCT / MEC scholarships, etc.) and, finally, the personal ones (friends, family, etc.).</w:t>
      </w:r>
    </w:p>
    <w:p w14:paraId="7F556525" w14:textId="77777777" w:rsidR="003D7945" w:rsidRPr="00990297" w:rsidRDefault="00925EC4" w:rsidP="00925EC4">
      <w:pPr>
        <w:pStyle w:val="Indented"/>
      </w:pPr>
      <w:r w:rsidRPr="00990297">
        <w:t>But I insist that there are no fixed rules for this text, and it must, above all, express what the author feels</w:t>
      </w:r>
      <w:r w:rsidR="00DA4D77" w:rsidRPr="00990297">
        <w:t>.</w:t>
      </w:r>
    </w:p>
    <w:p w14:paraId="0A162B7D" w14:textId="77777777" w:rsidR="00DA4D77" w:rsidRPr="00990297" w:rsidRDefault="00DA4D77" w:rsidP="004E4B08">
      <w:pPr>
        <w:pStyle w:val="Indented"/>
        <w:sectPr w:rsidR="00DA4D77" w:rsidRPr="00990297" w:rsidSect="001A0536">
          <w:type w:val="oddPage"/>
          <w:pgSz w:w="11900" w:h="16840"/>
          <w:pgMar w:top="1985" w:right="1418" w:bottom="1418" w:left="1418" w:header="709" w:footer="709" w:gutter="0"/>
          <w:pgNumType w:fmt="lowerRoman"/>
          <w:cols w:space="708"/>
          <w:docGrid w:linePitch="360"/>
        </w:sectPr>
      </w:pPr>
    </w:p>
    <w:p w14:paraId="0F8F1562" w14:textId="77777777" w:rsidR="003D7945" w:rsidRPr="00990297" w:rsidRDefault="001568E3" w:rsidP="000C395E">
      <w:pPr>
        <w:pStyle w:val="Dedicatory"/>
        <w:sectPr w:rsidR="003D7945" w:rsidRPr="00990297" w:rsidSect="001A0536">
          <w:type w:val="oddPage"/>
          <w:pgSz w:w="11900" w:h="16840"/>
          <w:pgMar w:top="1985" w:right="1418" w:bottom="1418" w:left="1418" w:header="709" w:footer="709" w:gutter="0"/>
          <w:pgNumType w:fmt="lowerRoman"/>
          <w:cols w:space="708"/>
          <w:docGrid w:linePitch="360"/>
        </w:sectPr>
      </w:pPr>
      <w:r w:rsidRPr="00990297">
        <w:lastRenderedPageBreak/>
        <w:t>“You cannot teach a man anything; you can only help him</w:t>
      </w:r>
      <w:r w:rsidRPr="00990297">
        <w:br/>
        <w:t>discover it in himself.” (Galileo)</w:t>
      </w:r>
      <w:r w:rsidR="003D7945" w:rsidRPr="00990297">
        <w:t>.</w:t>
      </w:r>
      <w:r w:rsidR="003D7945" w:rsidRPr="00990297">
        <w:br/>
      </w:r>
    </w:p>
    <w:p w14:paraId="7F340233" w14:textId="77777777" w:rsidR="001568E3" w:rsidRPr="00990297" w:rsidRDefault="001568E3" w:rsidP="00BD5F54">
      <w:pPr>
        <w:pStyle w:val="Heading1nonumber"/>
      </w:pPr>
      <w:r w:rsidRPr="00990297">
        <w:lastRenderedPageBreak/>
        <w:t>Abstract</w:t>
      </w:r>
    </w:p>
    <w:p w14:paraId="0945682D" w14:textId="77777777" w:rsidR="00DA4D77" w:rsidRPr="00990297" w:rsidRDefault="00DA4D77" w:rsidP="00BD5F54">
      <w:r w:rsidRPr="002578CB">
        <w:t xml:space="preserve">Regardless </w:t>
      </w:r>
      <w:r w:rsidRPr="00990297">
        <w:t>of the language in which the dissertation is written, a summary is required in the same language as the main text and another summary in another language. It is assumed that the two languages ​​in question are Portuguese and English.</w:t>
      </w:r>
    </w:p>
    <w:p w14:paraId="46BA2D63" w14:textId="77777777" w:rsidR="00DA4D77" w:rsidRPr="00990297" w:rsidRDefault="00DA4D77" w:rsidP="00DA4D77">
      <w:pPr>
        <w:pStyle w:val="Indented"/>
      </w:pPr>
      <w:r w:rsidRPr="00990297">
        <w:t>The abstracts should appear first in the language of the main text and then in the other language. For example, if the dissertation is written in Portuguese the abstract in Portuguese will appear first, then the abstract in English, followed by the main text in Portuguese. If the dissertation is written in English, the abstract in English will appear first, then the abstract in Portuguese, followed by the main text in English.</w:t>
      </w:r>
    </w:p>
    <w:p w14:paraId="6F6BFACA" w14:textId="77777777" w:rsidR="00DA4D77" w:rsidRPr="00990297" w:rsidRDefault="00DA4D77" w:rsidP="00DA4D77">
      <w:pPr>
        <w:pStyle w:val="Indented"/>
      </w:pPr>
      <w:r w:rsidRPr="00990297">
        <w:t xml:space="preserve">In the LaTeX version, the NOVAthesis </w:t>
      </w:r>
      <w:r w:rsidRPr="00990297">
        <w:rPr>
          <w:i/>
          <w:iCs/>
        </w:rPr>
        <w:t>template</w:t>
      </w:r>
      <w:r w:rsidRPr="00990297">
        <w:t xml:space="preserve"> will automatically order the two abstracts taking into account the language of the main text. In the Word version, the author must ensure that the order is correct.</w:t>
      </w:r>
    </w:p>
    <w:p w14:paraId="1C8110B2" w14:textId="77777777" w:rsidR="00DA4D77" w:rsidRPr="00990297" w:rsidRDefault="00DA4D77" w:rsidP="00DA4D77">
      <w:pPr>
        <w:pStyle w:val="Indented"/>
      </w:pPr>
      <w:r w:rsidRPr="00990297">
        <w:t>The abstracts should not exceed one page and, in a generic way, should answer the following questions (it is essential to adapt to the usual practices of your scientific area):</w:t>
      </w:r>
    </w:p>
    <w:p w14:paraId="1E6A3324" w14:textId="77777777" w:rsidR="00DA4D77" w:rsidRPr="00990297" w:rsidRDefault="00DA4D77" w:rsidP="00DA4D77">
      <w:pPr>
        <w:pStyle w:val="Indented"/>
      </w:pPr>
      <w:r w:rsidRPr="00990297">
        <w:t>1. What is the problem?</w:t>
      </w:r>
    </w:p>
    <w:p w14:paraId="6B38A193" w14:textId="77777777" w:rsidR="00DA4D77" w:rsidRPr="00990297" w:rsidRDefault="00DA4D77" w:rsidP="00DA4D77">
      <w:pPr>
        <w:pStyle w:val="Indented"/>
      </w:pPr>
      <w:r w:rsidRPr="00990297">
        <w:t>2. Why is this problem interesting/challenging?</w:t>
      </w:r>
    </w:p>
    <w:p w14:paraId="769B78C3" w14:textId="77777777" w:rsidR="00DA4D77" w:rsidRPr="00990297" w:rsidRDefault="00DA4D77" w:rsidP="00DA4D77">
      <w:pPr>
        <w:pStyle w:val="Indented"/>
      </w:pPr>
      <w:r w:rsidRPr="00990297">
        <w:t>3. What is the proposed approach/solution?</w:t>
      </w:r>
    </w:p>
    <w:p w14:paraId="4574D47D" w14:textId="77777777" w:rsidR="00DA4D77" w:rsidRPr="00990297" w:rsidRDefault="00DA4D77" w:rsidP="00DA4D77">
      <w:pPr>
        <w:pStyle w:val="Indented"/>
      </w:pPr>
      <w:r w:rsidRPr="00990297">
        <w:t>4. What results (implications/consequences) from the solution?</w:t>
      </w:r>
    </w:p>
    <w:p w14:paraId="2E089ECC" w14:textId="77777777" w:rsidR="00DA4D77" w:rsidRPr="00486FD1" w:rsidRDefault="00DA4D77" w:rsidP="00DA4D77">
      <w:pPr>
        <w:pStyle w:val="Indented"/>
        <w:spacing w:before="600"/>
        <w:rPr>
          <w:lang w:val="pt-PT"/>
        </w:rPr>
      </w:pPr>
      <w:r w:rsidRPr="00486FD1">
        <w:rPr>
          <w:b/>
          <w:bCs/>
          <w:lang w:val="pt-PT"/>
        </w:rPr>
        <w:t>Keywords</w:t>
      </w:r>
      <w:r w:rsidRPr="00486FD1">
        <w:rPr>
          <w:lang w:val="pt-PT"/>
        </w:rPr>
        <w:t>: Keyword 1, Keyword 2, Keyword 3, …</w:t>
      </w:r>
    </w:p>
    <w:p w14:paraId="1BC0B45B" w14:textId="77777777" w:rsidR="001568E3" w:rsidRPr="00486FD1" w:rsidRDefault="001568E3" w:rsidP="000C395E">
      <w:pPr>
        <w:pStyle w:val="Indented"/>
        <w:rPr>
          <w:lang w:val="pt-PT"/>
        </w:rPr>
        <w:sectPr w:rsidR="001568E3" w:rsidRPr="00486FD1" w:rsidSect="001A0536">
          <w:type w:val="oddPage"/>
          <w:pgSz w:w="11900" w:h="16840"/>
          <w:pgMar w:top="1985" w:right="1418" w:bottom="1418" w:left="1418" w:header="709" w:footer="709" w:gutter="0"/>
          <w:pgNumType w:fmt="lowerRoman"/>
          <w:cols w:space="708"/>
          <w:docGrid w:linePitch="360"/>
        </w:sectPr>
      </w:pPr>
    </w:p>
    <w:p w14:paraId="4AD3BC08" w14:textId="77777777" w:rsidR="00925EC4" w:rsidRPr="00486FD1" w:rsidRDefault="00925EC4" w:rsidP="00BD5F54">
      <w:pPr>
        <w:pStyle w:val="Heading1nonumber"/>
        <w:rPr>
          <w:lang w:val="pt-PT"/>
        </w:rPr>
      </w:pPr>
      <w:r w:rsidRPr="00486FD1">
        <w:rPr>
          <w:lang w:val="pt-PT"/>
        </w:rPr>
        <w:lastRenderedPageBreak/>
        <w:t>Resumo</w:t>
      </w:r>
    </w:p>
    <w:p w14:paraId="37E168DB" w14:textId="77777777" w:rsidR="00925EC4" w:rsidRPr="00486FD1" w:rsidRDefault="00925EC4" w:rsidP="00BD5F54">
      <w:pPr>
        <w:rPr>
          <w:lang w:val="pt-PT"/>
        </w:rPr>
      </w:pPr>
      <w:r w:rsidRPr="002578CB">
        <w:rPr>
          <w:lang w:val="pt-PT"/>
        </w:rPr>
        <w:t>Independentemente da língua</w:t>
      </w:r>
      <w:r w:rsidRPr="00486FD1">
        <w:rPr>
          <w:lang w:val="pt-PT"/>
        </w:rPr>
        <w:t xml:space="preserve"> em que está escrita a dissertação, é necessário um resumo na língua do texto principal e um resumo noutra língua.  Assume-se que as duas línguas em questão serão sempre o Português e o Inglês.</w:t>
      </w:r>
    </w:p>
    <w:p w14:paraId="5D806D41" w14:textId="77777777" w:rsidR="00925EC4" w:rsidRPr="00486FD1" w:rsidRDefault="00925EC4" w:rsidP="00925EC4">
      <w:pPr>
        <w:pStyle w:val="Indented"/>
        <w:rPr>
          <w:lang w:val="pt-PT"/>
        </w:rPr>
      </w:pPr>
      <w:r w:rsidRPr="00486FD1">
        <w:rPr>
          <w:lang w:val="pt-PT"/>
        </w:rPr>
        <w:t>Em primeiro lugar deverá aparecer o resumo na língua do texto principal e depois o resumo na outra língua.  Por exemplo, se a dissertação está escrita em Português, primeiro aparecerá o resumo em Português, depois o resumo em Inglês, seguido do texto principal em Português. Se a dissertação está escrita em Inglês, primeiro aparecerá o resumo em Inglês, depois o resumo em Português, seguido do texto principal em Inglês.</w:t>
      </w:r>
    </w:p>
    <w:p w14:paraId="22EC2C55" w14:textId="77777777" w:rsidR="00925EC4" w:rsidRPr="00486FD1" w:rsidRDefault="00925EC4" w:rsidP="00925EC4">
      <w:pPr>
        <w:pStyle w:val="Indented"/>
        <w:rPr>
          <w:lang w:val="pt-PT"/>
        </w:rPr>
      </w:pPr>
      <w:r w:rsidRPr="00486FD1">
        <w:rPr>
          <w:lang w:val="pt-PT"/>
        </w:rPr>
        <w:t xml:space="preserve">Na versão LaTeX, o </w:t>
      </w:r>
      <w:r w:rsidRPr="00486FD1">
        <w:rPr>
          <w:i/>
          <w:iCs/>
          <w:lang w:val="pt-PT"/>
        </w:rPr>
        <w:t>template</w:t>
      </w:r>
      <w:r w:rsidRPr="00486FD1">
        <w:rPr>
          <w:lang w:val="pt-PT"/>
        </w:rPr>
        <w:t xml:space="preserve"> NOVAthesis ordenará automaticamente o resumo e o </w:t>
      </w:r>
      <w:r w:rsidRPr="00486FD1">
        <w:rPr>
          <w:i/>
          <w:iCs/>
          <w:lang w:val="pt-PT"/>
        </w:rPr>
        <w:t>abstract</w:t>
      </w:r>
      <w:r w:rsidRPr="00486FD1">
        <w:rPr>
          <w:lang w:val="pt-PT"/>
        </w:rPr>
        <w:t xml:space="preserve"> tendo em consideração a língua do texto principal.  Na versão Word terá de ser o autor a assegurar-se que a ordem é a correta. </w:t>
      </w:r>
    </w:p>
    <w:p w14:paraId="596D8AED" w14:textId="77777777" w:rsidR="00925EC4" w:rsidRPr="00486FD1" w:rsidRDefault="00925EC4" w:rsidP="00925EC4">
      <w:pPr>
        <w:pStyle w:val="Indented"/>
        <w:rPr>
          <w:lang w:val="pt-PT"/>
        </w:rPr>
      </w:pPr>
      <w:r w:rsidRPr="00486FD1">
        <w:rPr>
          <w:lang w:val="pt-PT"/>
        </w:rPr>
        <w:t>O resumo/</w:t>
      </w:r>
      <w:r w:rsidRPr="00486FD1">
        <w:rPr>
          <w:i/>
          <w:iCs/>
          <w:lang w:val="pt-PT"/>
        </w:rPr>
        <w:t>abstract</w:t>
      </w:r>
      <w:r w:rsidRPr="00486FD1">
        <w:rPr>
          <w:lang w:val="pt-PT"/>
        </w:rPr>
        <w:t xml:space="preserve"> não deve exceder uma página e de uma forma genérica deverá responder às seguintes questões (é fundamental adaptar às práticas habituais da sua área científica):</w:t>
      </w:r>
    </w:p>
    <w:p w14:paraId="5A777BF7" w14:textId="77777777" w:rsidR="00925EC4" w:rsidRPr="00990297" w:rsidRDefault="00925EC4" w:rsidP="00925EC4">
      <w:pPr>
        <w:numPr>
          <w:ilvl w:val="0"/>
          <w:numId w:val="4"/>
        </w:numPr>
      </w:pPr>
      <w:r w:rsidRPr="00990297">
        <w:t>Qual é o problema?</w:t>
      </w:r>
    </w:p>
    <w:p w14:paraId="34DB92B7" w14:textId="77777777" w:rsidR="00925EC4" w:rsidRPr="00486FD1" w:rsidRDefault="00925EC4" w:rsidP="00925EC4">
      <w:pPr>
        <w:numPr>
          <w:ilvl w:val="0"/>
          <w:numId w:val="4"/>
        </w:numPr>
        <w:rPr>
          <w:lang w:val="pt-PT"/>
        </w:rPr>
      </w:pPr>
      <w:r w:rsidRPr="00486FD1">
        <w:rPr>
          <w:lang w:val="pt-PT"/>
        </w:rPr>
        <w:t>Porque é que é esse problema é interessante / desafiante?</w:t>
      </w:r>
    </w:p>
    <w:p w14:paraId="6698441B" w14:textId="77777777" w:rsidR="00925EC4" w:rsidRPr="00486FD1" w:rsidRDefault="00925EC4" w:rsidP="00925EC4">
      <w:pPr>
        <w:numPr>
          <w:ilvl w:val="0"/>
          <w:numId w:val="4"/>
        </w:numPr>
        <w:rPr>
          <w:lang w:val="pt-PT"/>
        </w:rPr>
      </w:pPr>
      <w:r w:rsidRPr="00486FD1">
        <w:rPr>
          <w:lang w:val="pt-PT"/>
        </w:rPr>
        <w:t>Qual é a abordagem / solução proposta?</w:t>
      </w:r>
    </w:p>
    <w:p w14:paraId="7A79A08A" w14:textId="77777777" w:rsidR="00925EC4" w:rsidRPr="00486FD1" w:rsidRDefault="00925EC4" w:rsidP="00925EC4">
      <w:pPr>
        <w:numPr>
          <w:ilvl w:val="0"/>
          <w:numId w:val="4"/>
        </w:numPr>
        <w:rPr>
          <w:lang w:val="pt-PT"/>
        </w:rPr>
      </w:pPr>
      <w:r w:rsidRPr="00486FD1">
        <w:rPr>
          <w:lang w:val="pt-PT"/>
        </w:rPr>
        <w:t>O que resulta (implicações/consequências) da solução?</w:t>
      </w:r>
    </w:p>
    <w:p w14:paraId="2710BB15" w14:textId="77777777" w:rsidR="00925EC4" w:rsidRPr="00486FD1" w:rsidRDefault="00925EC4" w:rsidP="00925EC4">
      <w:pPr>
        <w:spacing w:before="600"/>
        <w:rPr>
          <w:lang w:val="pt-PT"/>
        </w:rPr>
      </w:pPr>
      <w:r w:rsidRPr="00486FD1">
        <w:rPr>
          <w:b/>
          <w:bCs/>
          <w:lang w:val="pt-PT"/>
        </w:rPr>
        <w:t xml:space="preserve">Palavas chave: </w:t>
      </w:r>
      <w:r w:rsidRPr="00486FD1">
        <w:rPr>
          <w:lang w:val="pt-PT"/>
        </w:rPr>
        <w:t>Palavra-chave 1, Palavra-chave 2, Palavra-chave 3, ….</w:t>
      </w:r>
    </w:p>
    <w:p w14:paraId="47E5CC4D" w14:textId="77777777" w:rsidR="00925EC4" w:rsidRPr="00486FD1" w:rsidRDefault="00925EC4" w:rsidP="00925EC4">
      <w:pPr>
        <w:pStyle w:val="Indented"/>
        <w:rPr>
          <w:lang w:val="pt-PT"/>
        </w:rPr>
        <w:sectPr w:rsidR="00925EC4" w:rsidRPr="00486FD1" w:rsidSect="001A0536">
          <w:type w:val="oddPage"/>
          <w:pgSz w:w="11900" w:h="16840"/>
          <w:pgMar w:top="1985" w:right="1418" w:bottom="1418" w:left="1418" w:header="709" w:footer="709" w:gutter="0"/>
          <w:pgNumType w:fmt="lowerRoman"/>
          <w:cols w:space="708"/>
          <w:docGrid w:linePitch="360"/>
        </w:sectPr>
      </w:pPr>
    </w:p>
    <w:p w14:paraId="55DB7E3D" w14:textId="77777777" w:rsidR="001568E3" w:rsidRPr="00990297" w:rsidRDefault="00925EC4" w:rsidP="00BD5F54">
      <w:pPr>
        <w:pStyle w:val="Heading1nonumber"/>
      </w:pPr>
      <w:r w:rsidRPr="00990297">
        <w:lastRenderedPageBreak/>
        <w:t>Contents</w:t>
      </w:r>
    </w:p>
    <w:p w14:paraId="6086C2F3" w14:textId="1004F227" w:rsidR="0087011E" w:rsidRDefault="006C3DEF">
      <w:pPr>
        <w:pStyle w:val="TOC1"/>
        <w:rPr>
          <w:rFonts w:asciiTheme="minorHAnsi" w:hAnsiTheme="minorHAnsi" w:cstheme="minorBidi"/>
          <w:b w:val="0"/>
          <w:smallCaps w:val="0"/>
          <w:sz w:val="24"/>
          <w:szCs w:val="24"/>
        </w:rPr>
      </w:pPr>
      <w:r w:rsidRPr="00990297">
        <w:rPr>
          <w:rFonts w:cstheme="minorBidi"/>
          <w:lang w:val="en-US"/>
        </w:rPr>
        <w:fldChar w:fldCharType="begin"/>
      </w:r>
      <w:r w:rsidRPr="00990297">
        <w:rPr>
          <w:lang w:val="en-US"/>
        </w:rPr>
        <w:instrText xml:space="preserve"> TOC \o "1-3" \h \z \t "Appendix,1,H2 appendix,2" </w:instrText>
      </w:r>
      <w:r w:rsidRPr="00990297">
        <w:rPr>
          <w:rFonts w:cstheme="minorBidi"/>
          <w:lang w:val="en-US"/>
        </w:rPr>
        <w:fldChar w:fldCharType="separate"/>
      </w:r>
      <w:hyperlink w:anchor="_Toc67158002" w:history="1">
        <w:r w:rsidR="0087011E" w:rsidRPr="002E6D3A">
          <w:rPr>
            <w:rStyle w:val="Hyperlink"/>
          </w:rPr>
          <w:t>1</w:t>
        </w:r>
        <w:r w:rsidR="0087011E">
          <w:rPr>
            <w:rFonts w:asciiTheme="minorHAnsi" w:hAnsiTheme="minorHAnsi" w:cstheme="minorBidi"/>
            <w:b w:val="0"/>
            <w:smallCaps w:val="0"/>
            <w:sz w:val="24"/>
            <w:szCs w:val="24"/>
          </w:rPr>
          <w:tab/>
        </w:r>
        <w:r w:rsidR="0087011E" w:rsidRPr="002E6D3A">
          <w:rPr>
            <w:rStyle w:val="Hyperlink"/>
          </w:rPr>
          <w:t xml:space="preserve">  Introduction</w:t>
        </w:r>
        <w:r w:rsidR="0087011E">
          <w:rPr>
            <w:webHidden/>
          </w:rPr>
          <w:tab/>
        </w:r>
        <w:r w:rsidR="0087011E">
          <w:rPr>
            <w:webHidden/>
          </w:rPr>
          <w:fldChar w:fldCharType="begin"/>
        </w:r>
        <w:r w:rsidR="0087011E">
          <w:rPr>
            <w:webHidden/>
          </w:rPr>
          <w:instrText xml:space="preserve"> PAGEREF _Toc67158002 \h </w:instrText>
        </w:r>
        <w:r w:rsidR="0087011E">
          <w:rPr>
            <w:webHidden/>
          </w:rPr>
        </w:r>
        <w:r w:rsidR="0087011E">
          <w:rPr>
            <w:webHidden/>
          </w:rPr>
          <w:fldChar w:fldCharType="separate"/>
        </w:r>
        <w:r w:rsidR="000C6BBB">
          <w:rPr>
            <w:webHidden/>
          </w:rPr>
          <w:t>1</w:t>
        </w:r>
        <w:r w:rsidR="0087011E">
          <w:rPr>
            <w:webHidden/>
          </w:rPr>
          <w:fldChar w:fldCharType="end"/>
        </w:r>
      </w:hyperlink>
    </w:p>
    <w:p w14:paraId="2CF1C77C" w14:textId="2C51E489" w:rsidR="0087011E" w:rsidRDefault="0087011E">
      <w:pPr>
        <w:pStyle w:val="TOC2"/>
        <w:tabs>
          <w:tab w:val="left" w:pos="960"/>
          <w:tab w:val="right" w:leader="dot" w:pos="9054"/>
        </w:tabs>
        <w:rPr>
          <w:rFonts w:asciiTheme="minorHAnsi" w:hAnsiTheme="minorHAnsi"/>
          <w:noProof/>
          <w:sz w:val="24"/>
          <w:szCs w:val="24"/>
        </w:rPr>
      </w:pPr>
      <w:hyperlink w:anchor="_Toc67158003" w:history="1">
        <w:r w:rsidRPr="002E6D3A">
          <w:rPr>
            <w:rStyle w:val="Hyperlink"/>
            <w:noProof/>
          </w:rPr>
          <w:t>1.1</w:t>
        </w:r>
        <w:r>
          <w:rPr>
            <w:rFonts w:asciiTheme="minorHAnsi" w:hAnsiTheme="minorHAnsi"/>
            <w:noProof/>
            <w:sz w:val="24"/>
            <w:szCs w:val="24"/>
          </w:rPr>
          <w:tab/>
        </w:r>
        <w:r w:rsidRPr="002E6D3A">
          <w:rPr>
            <w:rStyle w:val="Hyperlink"/>
            <w:noProof/>
          </w:rPr>
          <w:t>If You Use this Template</w:t>
        </w:r>
        <w:r>
          <w:rPr>
            <w:noProof/>
            <w:webHidden/>
          </w:rPr>
          <w:tab/>
        </w:r>
        <w:r>
          <w:rPr>
            <w:noProof/>
            <w:webHidden/>
          </w:rPr>
          <w:fldChar w:fldCharType="begin"/>
        </w:r>
        <w:r>
          <w:rPr>
            <w:noProof/>
            <w:webHidden/>
          </w:rPr>
          <w:instrText xml:space="preserve"> PAGEREF _Toc67158003 \h </w:instrText>
        </w:r>
        <w:r>
          <w:rPr>
            <w:noProof/>
            <w:webHidden/>
          </w:rPr>
        </w:r>
        <w:r>
          <w:rPr>
            <w:noProof/>
            <w:webHidden/>
          </w:rPr>
          <w:fldChar w:fldCharType="separate"/>
        </w:r>
        <w:r w:rsidR="000C6BBB">
          <w:rPr>
            <w:noProof/>
            <w:webHidden/>
          </w:rPr>
          <w:t>1</w:t>
        </w:r>
        <w:r>
          <w:rPr>
            <w:noProof/>
            <w:webHidden/>
          </w:rPr>
          <w:fldChar w:fldCharType="end"/>
        </w:r>
      </w:hyperlink>
    </w:p>
    <w:p w14:paraId="527EA667" w14:textId="4841D3BB" w:rsidR="0087011E" w:rsidRDefault="0087011E">
      <w:pPr>
        <w:pStyle w:val="TOC2"/>
        <w:tabs>
          <w:tab w:val="left" w:pos="960"/>
          <w:tab w:val="right" w:leader="dot" w:pos="9054"/>
        </w:tabs>
        <w:rPr>
          <w:rFonts w:asciiTheme="minorHAnsi" w:hAnsiTheme="minorHAnsi"/>
          <w:noProof/>
          <w:sz w:val="24"/>
          <w:szCs w:val="24"/>
        </w:rPr>
      </w:pPr>
      <w:hyperlink w:anchor="_Toc67158004" w:history="1">
        <w:r w:rsidRPr="002E6D3A">
          <w:rPr>
            <w:rStyle w:val="Hyperlink"/>
            <w:noProof/>
          </w:rPr>
          <w:t>1.2</w:t>
        </w:r>
        <w:r>
          <w:rPr>
            <w:rFonts w:asciiTheme="minorHAnsi" w:hAnsiTheme="minorHAnsi"/>
            <w:noProof/>
            <w:sz w:val="24"/>
            <w:szCs w:val="24"/>
          </w:rPr>
          <w:tab/>
        </w:r>
        <w:r w:rsidRPr="002E6D3A">
          <w:rPr>
            <w:rStyle w:val="Hyperlink"/>
            <w:noProof/>
          </w:rPr>
          <w:t>Important Rule for Starting a New Chapter</w:t>
        </w:r>
        <w:r>
          <w:rPr>
            <w:noProof/>
            <w:webHidden/>
          </w:rPr>
          <w:tab/>
        </w:r>
        <w:r>
          <w:rPr>
            <w:noProof/>
            <w:webHidden/>
          </w:rPr>
          <w:fldChar w:fldCharType="begin"/>
        </w:r>
        <w:r>
          <w:rPr>
            <w:noProof/>
            <w:webHidden/>
          </w:rPr>
          <w:instrText xml:space="preserve"> PAGEREF _Toc67158004 \h </w:instrText>
        </w:r>
        <w:r>
          <w:rPr>
            <w:noProof/>
            <w:webHidden/>
          </w:rPr>
        </w:r>
        <w:r>
          <w:rPr>
            <w:noProof/>
            <w:webHidden/>
          </w:rPr>
          <w:fldChar w:fldCharType="separate"/>
        </w:r>
        <w:r w:rsidR="000C6BBB">
          <w:rPr>
            <w:noProof/>
            <w:webHidden/>
          </w:rPr>
          <w:t>2</w:t>
        </w:r>
        <w:r>
          <w:rPr>
            <w:noProof/>
            <w:webHidden/>
          </w:rPr>
          <w:fldChar w:fldCharType="end"/>
        </w:r>
      </w:hyperlink>
    </w:p>
    <w:p w14:paraId="5FC2ACC3" w14:textId="4D5C370A" w:rsidR="0087011E" w:rsidRDefault="0087011E">
      <w:pPr>
        <w:pStyle w:val="TOC2"/>
        <w:tabs>
          <w:tab w:val="left" w:pos="960"/>
          <w:tab w:val="right" w:leader="dot" w:pos="9054"/>
        </w:tabs>
        <w:rPr>
          <w:rFonts w:asciiTheme="minorHAnsi" w:hAnsiTheme="minorHAnsi"/>
          <w:noProof/>
          <w:sz w:val="24"/>
          <w:szCs w:val="24"/>
        </w:rPr>
      </w:pPr>
      <w:hyperlink w:anchor="_Toc67158005" w:history="1">
        <w:r w:rsidRPr="002E6D3A">
          <w:rPr>
            <w:rStyle w:val="Hyperlink"/>
            <w:noProof/>
          </w:rPr>
          <w:t>1.3</w:t>
        </w:r>
        <w:r>
          <w:rPr>
            <w:rFonts w:asciiTheme="minorHAnsi" w:hAnsiTheme="minorHAnsi"/>
            <w:noProof/>
            <w:sz w:val="24"/>
            <w:szCs w:val="24"/>
          </w:rPr>
          <w:tab/>
        </w:r>
        <w:r w:rsidRPr="002E6D3A">
          <w:rPr>
            <w:rStyle w:val="Hyperlink"/>
            <w:noProof/>
          </w:rPr>
          <w:t>Context and Motivation</w:t>
        </w:r>
        <w:r>
          <w:rPr>
            <w:noProof/>
            <w:webHidden/>
          </w:rPr>
          <w:tab/>
        </w:r>
        <w:r>
          <w:rPr>
            <w:noProof/>
            <w:webHidden/>
          </w:rPr>
          <w:fldChar w:fldCharType="begin"/>
        </w:r>
        <w:r>
          <w:rPr>
            <w:noProof/>
            <w:webHidden/>
          </w:rPr>
          <w:instrText xml:space="preserve"> PAGEREF _Toc67158005 \h </w:instrText>
        </w:r>
        <w:r>
          <w:rPr>
            <w:noProof/>
            <w:webHidden/>
          </w:rPr>
        </w:r>
        <w:r>
          <w:rPr>
            <w:noProof/>
            <w:webHidden/>
          </w:rPr>
          <w:fldChar w:fldCharType="separate"/>
        </w:r>
        <w:r w:rsidR="000C6BBB">
          <w:rPr>
            <w:noProof/>
            <w:webHidden/>
          </w:rPr>
          <w:t>3</w:t>
        </w:r>
        <w:r>
          <w:rPr>
            <w:noProof/>
            <w:webHidden/>
          </w:rPr>
          <w:fldChar w:fldCharType="end"/>
        </w:r>
      </w:hyperlink>
    </w:p>
    <w:p w14:paraId="4A6A8B88" w14:textId="6B065DB4" w:rsidR="0087011E" w:rsidRDefault="0087011E">
      <w:pPr>
        <w:pStyle w:val="TOC2"/>
        <w:tabs>
          <w:tab w:val="left" w:pos="960"/>
          <w:tab w:val="right" w:leader="dot" w:pos="9054"/>
        </w:tabs>
        <w:rPr>
          <w:rFonts w:asciiTheme="minorHAnsi" w:hAnsiTheme="minorHAnsi"/>
          <w:noProof/>
          <w:sz w:val="24"/>
          <w:szCs w:val="24"/>
        </w:rPr>
      </w:pPr>
      <w:hyperlink w:anchor="_Toc67158006" w:history="1">
        <w:r w:rsidRPr="002E6D3A">
          <w:rPr>
            <w:rStyle w:val="Hyperlink"/>
            <w:noProof/>
          </w:rPr>
          <w:t>1.4</w:t>
        </w:r>
        <w:r>
          <w:rPr>
            <w:rFonts w:asciiTheme="minorHAnsi" w:hAnsiTheme="minorHAnsi"/>
            <w:noProof/>
            <w:sz w:val="24"/>
            <w:szCs w:val="24"/>
          </w:rPr>
          <w:tab/>
        </w:r>
        <w:r w:rsidRPr="002E6D3A">
          <w:rPr>
            <w:rStyle w:val="Hyperlink"/>
            <w:noProof/>
          </w:rPr>
          <w:t>Problems and Objectives</w:t>
        </w:r>
        <w:r>
          <w:rPr>
            <w:noProof/>
            <w:webHidden/>
          </w:rPr>
          <w:tab/>
        </w:r>
        <w:r>
          <w:rPr>
            <w:noProof/>
            <w:webHidden/>
          </w:rPr>
          <w:fldChar w:fldCharType="begin"/>
        </w:r>
        <w:r>
          <w:rPr>
            <w:noProof/>
            <w:webHidden/>
          </w:rPr>
          <w:instrText xml:space="preserve"> PAGEREF _Toc67158006 \h </w:instrText>
        </w:r>
        <w:r>
          <w:rPr>
            <w:noProof/>
            <w:webHidden/>
          </w:rPr>
        </w:r>
        <w:r>
          <w:rPr>
            <w:noProof/>
            <w:webHidden/>
          </w:rPr>
          <w:fldChar w:fldCharType="separate"/>
        </w:r>
        <w:r w:rsidR="000C6BBB">
          <w:rPr>
            <w:noProof/>
            <w:webHidden/>
          </w:rPr>
          <w:t>4</w:t>
        </w:r>
        <w:r>
          <w:rPr>
            <w:noProof/>
            <w:webHidden/>
          </w:rPr>
          <w:fldChar w:fldCharType="end"/>
        </w:r>
      </w:hyperlink>
    </w:p>
    <w:p w14:paraId="7477C050" w14:textId="057DB096" w:rsidR="0087011E" w:rsidRDefault="0087011E">
      <w:pPr>
        <w:pStyle w:val="TOC2"/>
        <w:tabs>
          <w:tab w:val="left" w:pos="960"/>
          <w:tab w:val="right" w:leader="dot" w:pos="9054"/>
        </w:tabs>
        <w:rPr>
          <w:rFonts w:asciiTheme="minorHAnsi" w:hAnsiTheme="minorHAnsi"/>
          <w:noProof/>
          <w:sz w:val="24"/>
          <w:szCs w:val="24"/>
        </w:rPr>
      </w:pPr>
      <w:hyperlink w:anchor="_Toc67158007" w:history="1">
        <w:r w:rsidRPr="002E6D3A">
          <w:rPr>
            <w:rStyle w:val="Hyperlink"/>
            <w:noProof/>
          </w:rPr>
          <w:t>1.5</w:t>
        </w:r>
        <w:r>
          <w:rPr>
            <w:rFonts w:asciiTheme="minorHAnsi" w:hAnsiTheme="minorHAnsi"/>
            <w:noProof/>
            <w:sz w:val="24"/>
            <w:szCs w:val="24"/>
          </w:rPr>
          <w:tab/>
        </w:r>
        <w:r w:rsidRPr="002E6D3A">
          <w:rPr>
            <w:rStyle w:val="Hyperlink"/>
            <w:noProof/>
          </w:rPr>
          <w:t>Approach and Contributions</w:t>
        </w:r>
        <w:r>
          <w:rPr>
            <w:noProof/>
            <w:webHidden/>
          </w:rPr>
          <w:tab/>
        </w:r>
        <w:r>
          <w:rPr>
            <w:noProof/>
            <w:webHidden/>
          </w:rPr>
          <w:fldChar w:fldCharType="begin"/>
        </w:r>
        <w:r>
          <w:rPr>
            <w:noProof/>
            <w:webHidden/>
          </w:rPr>
          <w:instrText xml:space="preserve"> PAGEREF _Toc67158007 \h </w:instrText>
        </w:r>
        <w:r>
          <w:rPr>
            <w:noProof/>
            <w:webHidden/>
          </w:rPr>
        </w:r>
        <w:r>
          <w:rPr>
            <w:noProof/>
            <w:webHidden/>
          </w:rPr>
          <w:fldChar w:fldCharType="separate"/>
        </w:r>
        <w:r w:rsidR="000C6BBB">
          <w:rPr>
            <w:noProof/>
            <w:webHidden/>
          </w:rPr>
          <w:t>4</w:t>
        </w:r>
        <w:r>
          <w:rPr>
            <w:noProof/>
            <w:webHidden/>
          </w:rPr>
          <w:fldChar w:fldCharType="end"/>
        </w:r>
      </w:hyperlink>
    </w:p>
    <w:p w14:paraId="3119AA16" w14:textId="1C127013" w:rsidR="0087011E" w:rsidRDefault="0087011E">
      <w:pPr>
        <w:pStyle w:val="TOC2"/>
        <w:tabs>
          <w:tab w:val="left" w:pos="960"/>
          <w:tab w:val="right" w:leader="dot" w:pos="9054"/>
        </w:tabs>
        <w:rPr>
          <w:rFonts w:asciiTheme="minorHAnsi" w:hAnsiTheme="minorHAnsi"/>
          <w:noProof/>
          <w:sz w:val="24"/>
          <w:szCs w:val="24"/>
        </w:rPr>
      </w:pPr>
      <w:hyperlink w:anchor="_Toc67158008" w:history="1">
        <w:r w:rsidRPr="002E6D3A">
          <w:rPr>
            <w:rStyle w:val="Hyperlink"/>
            <w:noProof/>
          </w:rPr>
          <w:t>1.6</w:t>
        </w:r>
        <w:r>
          <w:rPr>
            <w:rFonts w:asciiTheme="minorHAnsi" w:hAnsiTheme="minorHAnsi"/>
            <w:noProof/>
            <w:sz w:val="24"/>
            <w:szCs w:val="24"/>
          </w:rPr>
          <w:tab/>
        </w:r>
        <w:r w:rsidRPr="002E6D3A">
          <w:rPr>
            <w:rStyle w:val="Hyperlink"/>
            <w:noProof/>
          </w:rPr>
          <w:t>Document Organization</w:t>
        </w:r>
        <w:r>
          <w:rPr>
            <w:noProof/>
            <w:webHidden/>
          </w:rPr>
          <w:tab/>
        </w:r>
        <w:r>
          <w:rPr>
            <w:noProof/>
            <w:webHidden/>
          </w:rPr>
          <w:fldChar w:fldCharType="begin"/>
        </w:r>
        <w:r>
          <w:rPr>
            <w:noProof/>
            <w:webHidden/>
          </w:rPr>
          <w:instrText xml:space="preserve"> PAGEREF _Toc67158008 \h </w:instrText>
        </w:r>
        <w:r>
          <w:rPr>
            <w:noProof/>
            <w:webHidden/>
          </w:rPr>
        </w:r>
        <w:r>
          <w:rPr>
            <w:noProof/>
            <w:webHidden/>
          </w:rPr>
          <w:fldChar w:fldCharType="separate"/>
        </w:r>
        <w:r w:rsidR="000C6BBB">
          <w:rPr>
            <w:noProof/>
            <w:webHidden/>
          </w:rPr>
          <w:t>4</w:t>
        </w:r>
        <w:r>
          <w:rPr>
            <w:noProof/>
            <w:webHidden/>
          </w:rPr>
          <w:fldChar w:fldCharType="end"/>
        </w:r>
      </w:hyperlink>
    </w:p>
    <w:p w14:paraId="409ECC8F" w14:textId="7A4DB1E2" w:rsidR="0087011E" w:rsidRDefault="0087011E">
      <w:pPr>
        <w:pStyle w:val="TOC1"/>
        <w:rPr>
          <w:rFonts w:asciiTheme="minorHAnsi" w:hAnsiTheme="minorHAnsi" w:cstheme="minorBidi"/>
          <w:b w:val="0"/>
          <w:smallCaps w:val="0"/>
          <w:sz w:val="24"/>
          <w:szCs w:val="24"/>
        </w:rPr>
      </w:pPr>
      <w:hyperlink w:anchor="_Toc67158009" w:history="1">
        <w:r w:rsidRPr="002E6D3A">
          <w:rPr>
            <w:rStyle w:val="Hyperlink"/>
          </w:rPr>
          <w:t>2</w:t>
        </w:r>
        <w:r>
          <w:rPr>
            <w:rFonts w:asciiTheme="minorHAnsi" w:hAnsiTheme="minorHAnsi" w:cstheme="minorBidi"/>
            <w:b w:val="0"/>
            <w:smallCaps w:val="0"/>
            <w:sz w:val="24"/>
            <w:szCs w:val="24"/>
          </w:rPr>
          <w:tab/>
        </w:r>
        <w:r w:rsidRPr="002E6D3A">
          <w:rPr>
            <w:rStyle w:val="Hyperlink"/>
          </w:rPr>
          <w:t xml:space="preserve">  How to Use this Word Template</w:t>
        </w:r>
        <w:r>
          <w:rPr>
            <w:webHidden/>
          </w:rPr>
          <w:tab/>
        </w:r>
        <w:r>
          <w:rPr>
            <w:webHidden/>
          </w:rPr>
          <w:fldChar w:fldCharType="begin"/>
        </w:r>
        <w:r>
          <w:rPr>
            <w:webHidden/>
          </w:rPr>
          <w:instrText xml:space="preserve"> PAGEREF _Toc67158009 \h </w:instrText>
        </w:r>
        <w:r>
          <w:rPr>
            <w:webHidden/>
          </w:rPr>
        </w:r>
        <w:r>
          <w:rPr>
            <w:webHidden/>
          </w:rPr>
          <w:fldChar w:fldCharType="separate"/>
        </w:r>
        <w:r w:rsidR="000C6BBB">
          <w:rPr>
            <w:webHidden/>
          </w:rPr>
          <w:t>5</w:t>
        </w:r>
        <w:r>
          <w:rPr>
            <w:webHidden/>
          </w:rPr>
          <w:fldChar w:fldCharType="end"/>
        </w:r>
      </w:hyperlink>
    </w:p>
    <w:p w14:paraId="271A5721" w14:textId="616FA4B4" w:rsidR="0087011E" w:rsidRDefault="0087011E">
      <w:pPr>
        <w:pStyle w:val="TOC2"/>
        <w:tabs>
          <w:tab w:val="left" w:pos="960"/>
          <w:tab w:val="right" w:leader="dot" w:pos="9054"/>
        </w:tabs>
        <w:rPr>
          <w:rFonts w:asciiTheme="minorHAnsi" w:hAnsiTheme="minorHAnsi"/>
          <w:noProof/>
          <w:sz w:val="24"/>
          <w:szCs w:val="24"/>
        </w:rPr>
      </w:pPr>
      <w:hyperlink w:anchor="_Toc67158010" w:history="1">
        <w:r w:rsidRPr="002E6D3A">
          <w:rPr>
            <w:rStyle w:val="Hyperlink"/>
            <w:noProof/>
          </w:rPr>
          <w:t>2.1</w:t>
        </w:r>
        <w:r>
          <w:rPr>
            <w:rFonts w:asciiTheme="minorHAnsi" w:hAnsiTheme="minorHAnsi"/>
            <w:noProof/>
            <w:sz w:val="24"/>
            <w:szCs w:val="24"/>
          </w:rPr>
          <w:tab/>
        </w:r>
        <w:r w:rsidRPr="002E6D3A">
          <w:rPr>
            <w:rStyle w:val="Hyperlink"/>
            <w:noProof/>
          </w:rPr>
          <w:t>The Document Structure</w:t>
        </w:r>
        <w:r>
          <w:rPr>
            <w:noProof/>
            <w:webHidden/>
          </w:rPr>
          <w:tab/>
        </w:r>
        <w:r>
          <w:rPr>
            <w:noProof/>
            <w:webHidden/>
          </w:rPr>
          <w:fldChar w:fldCharType="begin"/>
        </w:r>
        <w:r>
          <w:rPr>
            <w:noProof/>
            <w:webHidden/>
          </w:rPr>
          <w:instrText xml:space="preserve"> PAGEREF _Toc67158010 \h </w:instrText>
        </w:r>
        <w:r>
          <w:rPr>
            <w:noProof/>
            <w:webHidden/>
          </w:rPr>
        </w:r>
        <w:r>
          <w:rPr>
            <w:noProof/>
            <w:webHidden/>
          </w:rPr>
          <w:fldChar w:fldCharType="separate"/>
        </w:r>
        <w:r w:rsidR="000C6BBB">
          <w:rPr>
            <w:noProof/>
            <w:webHidden/>
          </w:rPr>
          <w:t>5</w:t>
        </w:r>
        <w:r>
          <w:rPr>
            <w:noProof/>
            <w:webHidden/>
          </w:rPr>
          <w:fldChar w:fldCharType="end"/>
        </w:r>
      </w:hyperlink>
    </w:p>
    <w:p w14:paraId="388D43E9" w14:textId="2BA0A857" w:rsidR="0087011E" w:rsidRDefault="0087011E">
      <w:pPr>
        <w:pStyle w:val="TOC2"/>
        <w:tabs>
          <w:tab w:val="left" w:pos="960"/>
          <w:tab w:val="right" w:leader="dot" w:pos="9054"/>
        </w:tabs>
        <w:rPr>
          <w:rFonts w:asciiTheme="minorHAnsi" w:hAnsiTheme="minorHAnsi"/>
          <w:noProof/>
          <w:sz w:val="24"/>
          <w:szCs w:val="24"/>
        </w:rPr>
      </w:pPr>
      <w:hyperlink w:anchor="_Toc67158011" w:history="1">
        <w:r w:rsidRPr="002E6D3A">
          <w:rPr>
            <w:rStyle w:val="Hyperlink"/>
            <w:noProof/>
          </w:rPr>
          <w:t>2.2</w:t>
        </w:r>
        <w:r>
          <w:rPr>
            <w:rFonts w:asciiTheme="minorHAnsi" w:hAnsiTheme="minorHAnsi"/>
            <w:noProof/>
            <w:sz w:val="24"/>
            <w:szCs w:val="24"/>
          </w:rPr>
          <w:tab/>
        </w:r>
        <w:r w:rsidRPr="002E6D3A">
          <w:rPr>
            <w:rStyle w:val="Hyperlink"/>
            <w:noProof/>
          </w:rPr>
          <w:t>The Chapters</w:t>
        </w:r>
        <w:r>
          <w:rPr>
            <w:noProof/>
            <w:webHidden/>
          </w:rPr>
          <w:tab/>
        </w:r>
        <w:r>
          <w:rPr>
            <w:noProof/>
            <w:webHidden/>
          </w:rPr>
          <w:fldChar w:fldCharType="begin"/>
        </w:r>
        <w:r>
          <w:rPr>
            <w:noProof/>
            <w:webHidden/>
          </w:rPr>
          <w:instrText xml:space="preserve"> PAGEREF _Toc67158011 \h </w:instrText>
        </w:r>
        <w:r>
          <w:rPr>
            <w:noProof/>
            <w:webHidden/>
          </w:rPr>
        </w:r>
        <w:r>
          <w:rPr>
            <w:noProof/>
            <w:webHidden/>
          </w:rPr>
          <w:fldChar w:fldCharType="separate"/>
        </w:r>
        <w:r w:rsidR="000C6BBB">
          <w:rPr>
            <w:noProof/>
            <w:webHidden/>
          </w:rPr>
          <w:t>6</w:t>
        </w:r>
        <w:r>
          <w:rPr>
            <w:noProof/>
            <w:webHidden/>
          </w:rPr>
          <w:fldChar w:fldCharType="end"/>
        </w:r>
      </w:hyperlink>
    </w:p>
    <w:p w14:paraId="1E7320F5" w14:textId="7BDCDA33" w:rsidR="0087011E" w:rsidRDefault="0087011E">
      <w:pPr>
        <w:pStyle w:val="TOC2"/>
        <w:tabs>
          <w:tab w:val="left" w:pos="960"/>
          <w:tab w:val="right" w:leader="dot" w:pos="9054"/>
        </w:tabs>
        <w:rPr>
          <w:rFonts w:asciiTheme="minorHAnsi" w:hAnsiTheme="minorHAnsi"/>
          <w:noProof/>
          <w:sz w:val="24"/>
          <w:szCs w:val="24"/>
        </w:rPr>
      </w:pPr>
      <w:hyperlink w:anchor="_Toc67158012" w:history="1">
        <w:r w:rsidRPr="002E6D3A">
          <w:rPr>
            <w:rStyle w:val="Hyperlink"/>
            <w:noProof/>
          </w:rPr>
          <w:t>2.3</w:t>
        </w:r>
        <w:r>
          <w:rPr>
            <w:rFonts w:asciiTheme="minorHAnsi" w:hAnsiTheme="minorHAnsi"/>
            <w:noProof/>
            <w:sz w:val="24"/>
            <w:szCs w:val="24"/>
          </w:rPr>
          <w:tab/>
        </w:r>
        <w:r w:rsidRPr="002E6D3A">
          <w:rPr>
            <w:rStyle w:val="Hyperlink"/>
            <w:noProof/>
          </w:rPr>
          <w:t>The Types of Text</w:t>
        </w:r>
        <w:r>
          <w:rPr>
            <w:noProof/>
            <w:webHidden/>
          </w:rPr>
          <w:tab/>
        </w:r>
        <w:r>
          <w:rPr>
            <w:noProof/>
            <w:webHidden/>
          </w:rPr>
          <w:fldChar w:fldCharType="begin"/>
        </w:r>
        <w:r>
          <w:rPr>
            <w:noProof/>
            <w:webHidden/>
          </w:rPr>
          <w:instrText xml:space="preserve"> PAGEREF _Toc67158012 \h </w:instrText>
        </w:r>
        <w:r>
          <w:rPr>
            <w:noProof/>
            <w:webHidden/>
          </w:rPr>
        </w:r>
        <w:r>
          <w:rPr>
            <w:noProof/>
            <w:webHidden/>
          </w:rPr>
          <w:fldChar w:fldCharType="separate"/>
        </w:r>
        <w:r w:rsidR="000C6BBB">
          <w:rPr>
            <w:noProof/>
            <w:webHidden/>
          </w:rPr>
          <w:t>6</w:t>
        </w:r>
        <w:r>
          <w:rPr>
            <w:noProof/>
            <w:webHidden/>
          </w:rPr>
          <w:fldChar w:fldCharType="end"/>
        </w:r>
      </w:hyperlink>
    </w:p>
    <w:p w14:paraId="41C40C47" w14:textId="76F4A342" w:rsidR="0087011E" w:rsidRDefault="0087011E">
      <w:pPr>
        <w:pStyle w:val="TOC2"/>
        <w:tabs>
          <w:tab w:val="left" w:pos="960"/>
          <w:tab w:val="right" w:leader="dot" w:pos="9054"/>
        </w:tabs>
        <w:rPr>
          <w:rFonts w:asciiTheme="minorHAnsi" w:hAnsiTheme="minorHAnsi"/>
          <w:noProof/>
          <w:sz w:val="24"/>
          <w:szCs w:val="24"/>
        </w:rPr>
      </w:pPr>
      <w:hyperlink w:anchor="_Toc67158013" w:history="1">
        <w:r w:rsidRPr="002E6D3A">
          <w:rPr>
            <w:rStyle w:val="Hyperlink"/>
            <w:noProof/>
          </w:rPr>
          <w:t>2.4</w:t>
        </w:r>
        <w:r>
          <w:rPr>
            <w:rFonts w:asciiTheme="minorHAnsi" w:hAnsiTheme="minorHAnsi"/>
            <w:noProof/>
            <w:sz w:val="24"/>
            <w:szCs w:val="24"/>
          </w:rPr>
          <w:tab/>
        </w:r>
        <w:r w:rsidRPr="002E6D3A">
          <w:rPr>
            <w:rStyle w:val="Hyperlink"/>
            <w:noProof/>
          </w:rPr>
          <w:t>The Table of Contents and other Lists</w:t>
        </w:r>
        <w:r>
          <w:rPr>
            <w:noProof/>
            <w:webHidden/>
          </w:rPr>
          <w:tab/>
        </w:r>
        <w:r>
          <w:rPr>
            <w:noProof/>
            <w:webHidden/>
          </w:rPr>
          <w:fldChar w:fldCharType="begin"/>
        </w:r>
        <w:r>
          <w:rPr>
            <w:noProof/>
            <w:webHidden/>
          </w:rPr>
          <w:instrText xml:space="preserve"> PAGEREF _Toc67158013 \h </w:instrText>
        </w:r>
        <w:r>
          <w:rPr>
            <w:noProof/>
            <w:webHidden/>
          </w:rPr>
        </w:r>
        <w:r>
          <w:rPr>
            <w:noProof/>
            <w:webHidden/>
          </w:rPr>
          <w:fldChar w:fldCharType="separate"/>
        </w:r>
        <w:r w:rsidR="000C6BBB">
          <w:rPr>
            <w:noProof/>
            <w:webHidden/>
          </w:rPr>
          <w:t>6</w:t>
        </w:r>
        <w:r>
          <w:rPr>
            <w:noProof/>
            <w:webHidden/>
          </w:rPr>
          <w:fldChar w:fldCharType="end"/>
        </w:r>
      </w:hyperlink>
    </w:p>
    <w:p w14:paraId="1917DF41" w14:textId="7799262D" w:rsidR="0087011E" w:rsidRDefault="0087011E">
      <w:pPr>
        <w:pStyle w:val="TOC2"/>
        <w:tabs>
          <w:tab w:val="left" w:pos="960"/>
          <w:tab w:val="right" w:leader="dot" w:pos="9054"/>
        </w:tabs>
        <w:rPr>
          <w:rFonts w:asciiTheme="minorHAnsi" w:hAnsiTheme="minorHAnsi"/>
          <w:noProof/>
          <w:sz w:val="24"/>
          <w:szCs w:val="24"/>
        </w:rPr>
      </w:pPr>
      <w:hyperlink w:anchor="_Toc67158014" w:history="1">
        <w:r w:rsidRPr="002E6D3A">
          <w:rPr>
            <w:rStyle w:val="Hyperlink"/>
            <w:noProof/>
          </w:rPr>
          <w:t>2.5</w:t>
        </w:r>
        <w:r>
          <w:rPr>
            <w:rFonts w:asciiTheme="minorHAnsi" w:hAnsiTheme="minorHAnsi"/>
            <w:noProof/>
            <w:sz w:val="24"/>
            <w:szCs w:val="24"/>
          </w:rPr>
          <w:tab/>
        </w:r>
        <w:r w:rsidRPr="002E6D3A">
          <w:rPr>
            <w:rStyle w:val="Hyperlink"/>
            <w:noProof/>
          </w:rPr>
          <w:t>References to Chapters, Sections, Figures, Tables, etc.</w:t>
        </w:r>
        <w:r>
          <w:rPr>
            <w:noProof/>
            <w:webHidden/>
          </w:rPr>
          <w:tab/>
        </w:r>
        <w:r>
          <w:rPr>
            <w:noProof/>
            <w:webHidden/>
          </w:rPr>
          <w:fldChar w:fldCharType="begin"/>
        </w:r>
        <w:r>
          <w:rPr>
            <w:noProof/>
            <w:webHidden/>
          </w:rPr>
          <w:instrText xml:space="preserve"> PAGEREF _Toc67158014 \h </w:instrText>
        </w:r>
        <w:r>
          <w:rPr>
            <w:noProof/>
            <w:webHidden/>
          </w:rPr>
        </w:r>
        <w:r>
          <w:rPr>
            <w:noProof/>
            <w:webHidden/>
          </w:rPr>
          <w:fldChar w:fldCharType="separate"/>
        </w:r>
        <w:r w:rsidR="000C6BBB">
          <w:rPr>
            <w:noProof/>
            <w:webHidden/>
          </w:rPr>
          <w:t>7</w:t>
        </w:r>
        <w:r>
          <w:rPr>
            <w:noProof/>
            <w:webHidden/>
          </w:rPr>
          <w:fldChar w:fldCharType="end"/>
        </w:r>
      </w:hyperlink>
    </w:p>
    <w:p w14:paraId="43DC83D3" w14:textId="312AF66B" w:rsidR="0087011E" w:rsidRDefault="0087011E">
      <w:pPr>
        <w:pStyle w:val="TOC2"/>
        <w:tabs>
          <w:tab w:val="left" w:pos="960"/>
          <w:tab w:val="right" w:leader="dot" w:pos="9054"/>
        </w:tabs>
        <w:rPr>
          <w:rFonts w:asciiTheme="minorHAnsi" w:hAnsiTheme="minorHAnsi"/>
          <w:noProof/>
          <w:sz w:val="24"/>
          <w:szCs w:val="24"/>
        </w:rPr>
      </w:pPr>
      <w:hyperlink w:anchor="_Toc67158015" w:history="1">
        <w:r w:rsidRPr="002E6D3A">
          <w:rPr>
            <w:rStyle w:val="Hyperlink"/>
            <w:noProof/>
          </w:rPr>
          <w:t>2.6</w:t>
        </w:r>
        <w:r>
          <w:rPr>
            <w:rFonts w:asciiTheme="minorHAnsi" w:hAnsiTheme="minorHAnsi"/>
            <w:noProof/>
            <w:sz w:val="24"/>
            <w:szCs w:val="24"/>
          </w:rPr>
          <w:tab/>
        </w:r>
        <w:r w:rsidRPr="002E6D3A">
          <w:rPr>
            <w:rStyle w:val="Hyperlink"/>
            <w:noProof/>
          </w:rPr>
          <w:t>The Bibliography</w:t>
        </w:r>
        <w:r>
          <w:rPr>
            <w:noProof/>
            <w:webHidden/>
          </w:rPr>
          <w:tab/>
        </w:r>
        <w:r>
          <w:rPr>
            <w:noProof/>
            <w:webHidden/>
          </w:rPr>
          <w:fldChar w:fldCharType="begin"/>
        </w:r>
        <w:r>
          <w:rPr>
            <w:noProof/>
            <w:webHidden/>
          </w:rPr>
          <w:instrText xml:space="preserve"> PAGEREF _Toc67158015 \h </w:instrText>
        </w:r>
        <w:r>
          <w:rPr>
            <w:noProof/>
            <w:webHidden/>
          </w:rPr>
        </w:r>
        <w:r>
          <w:rPr>
            <w:noProof/>
            <w:webHidden/>
          </w:rPr>
          <w:fldChar w:fldCharType="separate"/>
        </w:r>
        <w:r w:rsidR="000C6BBB">
          <w:rPr>
            <w:noProof/>
            <w:webHidden/>
          </w:rPr>
          <w:t>7</w:t>
        </w:r>
        <w:r>
          <w:rPr>
            <w:noProof/>
            <w:webHidden/>
          </w:rPr>
          <w:fldChar w:fldCharType="end"/>
        </w:r>
      </w:hyperlink>
    </w:p>
    <w:p w14:paraId="7DBA0CDE" w14:textId="17861A95" w:rsidR="0087011E" w:rsidRDefault="0087011E">
      <w:pPr>
        <w:pStyle w:val="TOC1"/>
        <w:rPr>
          <w:rFonts w:asciiTheme="minorHAnsi" w:hAnsiTheme="minorHAnsi" w:cstheme="minorBidi"/>
          <w:b w:val="0"/>
          <w:smallCaps w:val="0"/>
          <w:sz w:val="24"/>
          <w:szCs w:val="24"/>
        </w:rPr>
      </w:pPr>
      <w:hyperlink w:anchor="_Toc67158016" w:history="1">
        <w:r w:rsidRPr="002E6D3A">
          <w:rPr>
            <w:rStyle w:val="Hyperlink"/>
          </w:rPr>
          <w:t>3</w:t>
        </w:r>
        <w:r>
          <w:rPr>
            <w:rFonts w:asciiTheme="minorHAnsi" w:hAnsiTheme="minorHAnsi" w:cstheme="minorBidi"/>
            <w:b w:val="0"/>
            <w:smallCaps w:val="0"/>
            <w:sz w:val="24"/>
            <w:szCs w:val="24"/>
          </w:rPr>
          <w:tab/>
        </w:r>
        <w:r w:rsidRPr="002E6D3A">
          <w:rPr>
            <w:rStyle w:val="Hyperlink"/>
          </w:rPr>
          <w:t xml:space="preserve">  Let’s Create Another Chapter</w:t>
        </w:r>
        <w:r>
          <w:rPr>
            <w:webHidden/>
          </w:rPr>
          <w:tab/>
        </w:r>
        <w:r>
          <w:rPr>
            <w:webHidden/>
          </w:rPr>
          <w:fldChar w:fldCharType="begin"/>
        </w:r>
        <w:r>
          <w:rPr>
            <w:webHidden/>
          </w:rPr>
          <w:instrText xml:space="preserve"> PAGEREF _Toc67158016 \h </w:instrText>
        </w:r>
        <w:r>
          <w:rPr>
            <w:webHidden/>
          </w:rPr>
        </w:r>
        <w:r>
          <w:rPr>
            <w:webHidden/>
          </w:rPr>
          <w:fldChar w:fldCharType="separate"/>
        </w:r>
        <w:r w:rsidR="000C6BBB">
          <w:rPr>
            <w:webHidden/>
          </w:rPr>
          <w:t>9</w:t>
        </w:r>
        <w:r>
          <w:rPr>
            <w:webHidden/>
          </w:rPr>
          <w:fldChar w:fldCharType="end"/>
        </w:r>
      </w:hyperlink>
    </w:p>
    <w:p w14:paraId="658C8AF8" w14:textId="08BA689D" w:rsidR="0087011E" w:rsidRDefault="0087011E">
      <w:pPr>
        <w:pStyle w:val="TOC2"/>
        <w:tabs>
          <w:tab w:val="left" w:pos="960"/>
          <w:tab w:val="right" w:leader="dot" w:pos="9054"/>
        </w:tabs>
        <w:rPr>
          <w:rFonts w:asciiTheme="minorHAnsi" w:hAnsiTheme="minorHAnsi"/>
          <w:noProof/>
          <w:sz w:val="24"/>
          <w:szCs w:val="24"/>
        </w:rPr>
      </w:pPr>
      <w:hyperlink w:anchor="_Toc67158017" w:history="1">
        <w:r w:rsidRPr="002E6D3A">
          <w:rPr>
            <w:rStyle w:val="Hyperlink"/>
            <w:noProof/>
          </w:rPr>
          <w:t>3.1</w:t>
        </w:r>
        <w:r>
          <w:rPr>
            <w:rFonts w:asciiTheme="minorHAnsi" w:hAnsiTheme="minorHAnsi"/>
            <w:noProof/>
            <w:sz w:val="24"/>
            <w:szCs w:val="24"/>
          </w:rPr>
          <w:tab/>
        </w:r>
        <w:r w:rsidRPr="002E6D3A">
          <w:rPr>
            <w:rStyle w:val="Hyperlink"/>
            <w:noProof/>
          </w:rPr>
          <w:t>And Now some Text to Fill in the Document</w:t>
        </w:r>
        <w:r>
          <w:rPr>
            <w:noProof/>
            <w:webHidden/>
          </w:rPr>
          <w:tab/>
        </w:r>
        <w:r>
          <w:rPr>
            <w:noProof/>
            <w:webHidden/>
          </w:rPr>
          <w:fldChar w:fldCharType="begin"/>
        </w:r>
        <w:r>
          <w:rPr>
            <w:noProof/>
            <w:webHidden/>
          </w:rPr>
          <w:instrText xml:space="preserve"> PAGEREF _Toc67158017 \h </w:instrText>
        </w:r>
        <w:r>
          <w:rPr>
            <w:noProof/>
            <w:webHidden/>
          </w:rPr>
        </w:r>
        <w:r>
          <w:rPr>
            <w:noProof/>
            <w:webHidden/>
          </w:rPr>
          <w:fldChar w:fldCharType="separate"/>
        </w:r>
        <w:r w:rsidR="000C6BBB">
          <w:rPr>
            <w:noProof/>
            <w:webHidden/>
          </w:rPr>
          <w:t>9</w:t>
        </w:r>
        <w:r>
          <w:rPr>
            <w:noProof/>
            <w:webHidden/>
          </w:rPr>
          <w:fldChar w:fldCharType="end"/>
        </w:r>
      </w:hyperlink>
    </w:p>
    <w:p w14:paraId="5BBC42B4" w14:textId="6AE937A9" w:rsidR="0087011E" w:rsidRDefault="0087011E">
      <w:pPr>
        <w:pStyle w:val="TOC3"/>
        <w:tabs>
          <w:tab w:val="left" w:pos="1200"/>
          <w:tab w:val="right" w:leader="dot" w:pos="9054"/>
        </w:tabs>
        <w:rPr>
          <w:rFonts w:asciiTheme="minorHAnsi" w:hAnsiTheme="minorHAnsi"/>
          <w:noProof/>
          <w:sz w:val="24"/>
          <w:szCs w:val="24"/>
        </w:rPr>
      </w:pPr>
      <w:hyperlink w:anchor="_Toc67158018" w:history="1">
        <w:r w:rsidRPr="002E6D3A">
          <w:rPr>
            <w:rStyle w:val="Hyperlink"/>
            <w:noProof/>
            <w14:scene3d>
              <w14:camera w14:prst="orthographicFront"/>
              <w14:lightRig w14:rig="threePt" w14:dir="t">
                <w14:rot w14:lat="0" w14:lon="0" w14:rev="0"/>
              </w14:lightRig>
            </w14:scene3d>
          </w:rPr>
          <w:t>3.1.1</w:t>
        </w:r>
        <w:r>
          <w:rPr>
            <w:rFonts w:asciiTheme="minorHAnsi" w:hAnsiTheme="minorHAnsi"/>
            <w:noProof/>
            <w:sz w:val="24"/>
            <w:szCs w:val="24"/>
          </w:rPr>
          <w:tab/>
        </w:r>
        <w:r w:rsidRPr="002E6D3A">
          <w:rPr>
            <w:rStyle w:val="Hyperlink"/>
            <w:noProof/>
          </w:rPr>
          <w:t>Some more text in a subsection</w:t>
        </w:r>
        <w:r>
          <w:rPr>
            <w:noProof/>
            <w:webHidden/>
          </w:rPr>
          <w:tab/>
        </w:r>
        <w:r>
          <w:rPr>
            <w:noProof/>
            <w:webHidden/>
          </w:rPr>
          <w:fldChar w:fldCharType="begin"/>
        </w:r>
        <w:r>
          <w:rPr>
            <w:noProof/>
            <w:webHidden/>
          </w:rPr>
          <w:instrText xml:space="preserve"> PAGEREF _Toc67158018 \h </w:instrText>
        </w:r>
        <w:r>
          <w:rPr>
            <w:noProof/>
            <w:webHidden/>
          </w:rPr>
        </w:r>
        <w:r>
          <w:rPr>
            <w:noProof/>
            <w:webHidden/>
          </w:rPr>
          <w:fldChar w:fldCharType="separate"/>
        </w:r>
        <w:r w:rsidR="000C6BBB">
          <w:rPr>
            <w:noProof/>
            <w:webHidden/>
          </w:rPr>
          <w:t>9</w:t>
        </w:r>
        <w:r>
          <w:rPr>
            <w:noProof/>
            <w:webHidden/>
          </w:rPr>
          <w:fldChar w:fldCharType="end"/>
        </w:r>
      </w:hyperlink>
    </w:p>
    <w:p w14:paraId="6057E1D5" w14:textId="5063D1F7" w:rsidR="0087011E" w:rsidRDefault="0087011E">
      <w:pPr>
        <w:pStyle w:val="TOC3"/>
        <w:tabs>
          <w:tab w:val="left" w:pos="1200"/>
          <w:tab w:val="right" w:leader="dot" w:pos="9054"/>
        </w:tabs>
        <w:rPr>
          <w:rFonts w:asciiTheme="minorHAnsi" w:hAnsiTheme="minorHAnsi"/>
          <w:noProof/>
          <w:sz w:val="24"/>
          <w:szCs w:val="24"/>
        </w:rPr>
      </w:pPr>
      <w:hyperlink w:anchor="_Toc67158019" w:history="1">
        <w:r w:rsidRPr="002E6D3A">
          <w:rPr>
            <w:rStyle w:val="Hyperlink"/>
            <w:noProof/>
            <w14:scene3d>
              <w14:camera w14:prst="orthographicFront"/>
              <w14:lightRig w14:rig="threePt" w14:dir="t">
                <w14:rot w14:lat="0" w14:lon="0" w14:rev="0"/>
              </w14:lightRig>
            </w14:scene3d>
          </w:rPr>
          <w:t>3.1.2</w:t>
        </w:r>
        <w:r>
          <w:rPr>
            <w:rFonts w:asciiTheme="minorHAnsi" w:hAnsiTheme="minorHAnsi"/>
            <w:noProof/>
            <w:sz w:val="24"/>
            <w:szCs w:val="24"/>
          </w:rPr>
          <w:tab/>
        </w:r>
        <w:r w:rsidRPr="002E6D3A">
          <w:rPr>
            <w:rStyle w:val="Hyperlink"/>
            <w:noProof/>
          </w:rPr>
          <w:t>Yet another subsection</w:t>
        </w:r>
        <w:r>
          <w:rPr>
            <w:noProof/>
            <w:webHidden/>
          </w:rPr>
          <w:tab/>
        </w:r>
        <w:r>
          <w:rPr>
            <w:noProof/>
            <w:webHidden/>
          </w:rPr>
          <w:fldChar w:fldCharType="begin"/>
        </w:r>
        <w:r>
          <w:rPr>
            <w:noProof/>
            <w:webHidden/>
          </w:rPr>
          <w:instrText xml:space="preserve"> PAGEREF _Toc67158019 \h </w:instrText>
        </w:r>
        <w:r>
          <w:rPr>
            <w:noProof/>
            <w:webHidden/>
          </w:rPr>
        </w:r>
        <w:r>
          <w:rPr>
            <w:noProof/>
            <w:webHidden/>
          </w:rPr>
          <w:fldChar w:fldCharType="separate"/>
        </w:r>
        <w:r w:rsidR="000C6BBB">
          <w:rPr>
            <w:noProof/>
            <w:webHidden/>
          </w:rPr>
          <w:t>10</w:t>
        </w:r>
        <w:r>
          <w:rPr>
            <w:noProof/>
            <w:webHidden/>
          </w:rPr>
          <w:fldChar w:fldCharType="end"/>
        </w:r>
      </w:hyperlink>
    </w:p>
    <w:p w14:paraId="267F9E8B" w14:textId="23E4DBC1" w:rsidR="0087011E" w:rsidRDefault="0087011E">
      <w:pPr>
        <w:pStyle w:val="TOC1"/>
        <w:rPr>
          <w:rFonts w:asciiTheme="minorHAnsi" w:hAnsiTheme="minorHAnsi" w:cstheme="minorBidi"/>
          <w:b w:val="0"/>
          <w:smallCaps w:val="0"/>
          <w:sz w:val="24"/>
          <w:szCs w:val="24"/>
        </w:rPr>
      </w:pPr>
      <w:hyperlink w:anchor="_Toc67158020" w:history="1">
        <w:r w:rsidRPr="002E6D3A">
          <w:rPr>
            <w:rStyle w:val="Hyperlink"/>
          </w:rPr>
          <w:t>4</w:t>
        </w:r>
        <w:r>
          <w:rPr>
            <w:rFonts w:asciiTheme="minorHAnsi" w:hAnsiTheme="minorHAnsi" w:cstheme="minorBidi"/>
            <w:b w:val="0"/>
            <w:smallCaps w:val="0"/>
            <w:sz w:val="24"/>
            <w:szCs w:val="24"/>
          </w:rPr>
          <w:tab/>
        </w:r>
        <w:r w:rsidRPr="002E6D3A">
          <w:rPr>
            <w:rStyle w:val="Hyperlink"/>
          </w:rPr>
          <w:t xml:space="preserve">  And Another Chapter with some More Text to Increase the Document Size</w:t>
        </w:r>
        <w:r>
          <w:rPr>
            <w:webHidden/>
          </w:rPr>
          <w:tab/>
        </w:r>
        <w:r>
          <w:rPr>
            <w:webHidden/>
          </w:rPr>
          <w:fldChar w:fldCharType="begin"/>
        </w:r>
        <w:r>
          <w:rPr>
            <w:webHidden/>
          </w:rPr>
          <w:instrText xml:space="preserve"> PAGEREF _Toc67158020 \h </w:instrText>
        </w:r>
        <w:r>
          <w:rPr>
            <w:webHidden/>
          </w:rPr>
        </w:r>
        <w:r>
          <w:rPr>
            <w:webHidden/>
          </w:rPr>
          <w:fldChar w:fldCharType="separate"/>
        </w:r>
        <w:r w:rsidR="000C6BBB">
          <w:rPr>
            <w:webHidden/>
          </w:rPr>
          <w:t>15</w:t>
        </w:r>
        <w:r>
          <w:rPr>
            <w:webHidden/>
          </w:rPr>
          <w:fldChar w:fldCharType="end"/>
        </w:r>
      </w:hyperlink>
    </w:p>
    <w:p w14:paraId="08F1FF22" w14:textId="31B3B796" w:rsidR="0087011E" w:rsidRDefault="0087011E">
      <w:pPr>
        <w:pStyle w:val="TOC2"/>
        <w:tabs>
          <w:tab w:val="left" w:pos="960"/>
          <w:tab w:val="right" w:leader="dot" w:pos="9054"/>
        </w:tabs>
        <w:rPr>
          <w:rFonts w:asciiTheme="minorHAnsi" w:hAnsiTheme="minorHAnsi"/>
          <w:noProof/>
          <w:sz w:val="24"/>
          <w:szCs w:val="24"/>
        </w:rPr>
      </w:pPr>
      <w:hyperlink w:anchor="_Toc67158021" w:history="1">
        <w:r w:rsidRPr="002E6D3A">
          <w:rPr>
            <w:rStyle w:val="Hyperlink"/>
            <w:noProof/>
          </w:rPr>
          <w:t>4.1</w:t>
        </w:r>
        <w:r>
          <w:rPr>
            <w:rFonts w:asciiTheme="minorHAnsi" w:hAnsiTheme="minorHAnsi"/>
            <w:noProof/>
            <w:sz w:val="24"/>
            <w:szCs w:val="24"/>
          </w:rPr>
          <w:tab/>
        </w:r>
        <w:r w:rsidRPr="002E6D3A">
          <w:rPr>
            <w:rStyle w:val="Hyperlink"/>
            <w:noProof/>
          </w:rPr>
          <w:t>This is a Section</w:t>
        </w:r>
        <w:r>
          <w:rPr>
            <w:noProof/>
            <w:webHidden/>
          </w:rPr>
          <w:tab/>
        </w:r>
        <w:r>
          <w:rPr>
            <w:noProof/>
            <w:webHidden/>
          </w:rPr>
          <w:fldChar w:fldCharType="begin"/>
        </w:r>
        <w:r>
          <w:rPr>
            <w:noProof/>
            <w:webHidden/>
          </w:rPr>
          <w:instrText xml:space="preserve"> PAGEREF _Toc67158021 \h </w:instrText>
        </w:r>
        <w:r>
          <w:rPr>
            <w:noProof/>
            <w:webHidden/>
          </w:rPr>
        </w:r>
        <w:r>
          <w:rPr>
            <w:noProof/>
            <w:webHidden/>
          </w:rPr>
          <w:fldChar w:fldCharType="separate"/>
        </w:r>
        <w:r w:rsidR="000C6BBB">
          <w:rPr>
            <w:noProof/>
            <w:webHidden/>
          </w:rPr>
          <w:t>15</w:t>
        </w:r>
        <w:r>
          <w:rPr>
            <w:noProof/>
            <w:webHidden/>
          </w:rPr>
          <w:fldChar w:fldCharType="end"/>
        </w:r>
      </w:hyperlink>
    </w:p>
    <w:p w14:paraId="46D57D83" w14:textId="7221271C" w:rsidR="0087011E" w:rsidRDefault="0087011E">
      <w:pPr>
        <w:pStyle w:val="TOC3"/>
        <w:tabs>
          <w:tab w:val="left" w:pos="1200"/>
          <w:tab w:val="right" w:leader="dot" w:pos="9054"/>
        </w:tabs>
        <w:rPr>
          <w:rFonts w:asciiTheme="minorHAnsi" w:hAnsiTheme="minorHAnsi"/>
          <w:noProof/>
          <w:sz w:val="24"/>
          <w:szCs w:val="24"/>
        </w:rPr>
      </w:pPr>
      <w:hyperlink w:anchor="_Toc67158022" w:history="1">
        <w:r w:rsidRPr="002E6D3A">
          <w:rPr>
            <w:rStyle w:val="Hyperlink"/>
            <w:noProof/>
            <w14:scene3d>
              <w14:camera w14:prst="orthographicFront"/>
              <w14:lightRig w14:rig="threePt" w14:dir="t">
                <w14:rot w14:lat="0" w14:lon="0" w14:rev="0"/>
              </w14:lightRig>
            </w14:scene3d>
          </w:rPr>
          <w:t>4.1.1</w:t>
        </w:r>
        <w:r>
          <w:rPr>
            <w:rFonts w:asciiTheme="minorHAnsi" w:hAnsiTheme="minorHAnsi"/>
            <w:noProof/>
            <w:sz w:val="24"/>
            <w:szCs w:val="24"/>
          </w:rPr>
          <w:tab/>
        </w:r>
        <w:r w:rsidRPr="002E6D3A">
          <w:rPr>
            <w:rStyle w:val="Hyperlink"/>
            <w:noProof/>
          </w:rPr>
          <w:t>This is a Subsection</w:t>
        </w:r>
        <w:r>
          <w:rPr>
            <w:noProof/>
            <w:webHidden/>
          </w:rPr>
          <w:tab/>
        </w:r>
        <w:r>
          <w:rPr>
            <w:noProof/>
            <w:webHidden/>
          </w:rPr>
          <w:fldChar w:fldCharType="begin"/>
        </w:r>
        <w:r>
          <w:rPr>
            <w:noProof/>
            <w:webHidden/>
          </w:rPr>
          <w:instrText xml:space="preserve"> PAGEREF _Toc67158022 \h </w:instrText>
        </w:r>
        <w:r>
          <w:rPr>
            <w:noProof/>
            <w:webHidden/>
          </w:rPr>
        </w:r>
        <w:r>
          <w:rPr>
            <w:noProof/>
            <w:webHidden/>
          </w:rPr>
          <w:fldChar w:fldCharType="separate"/>
        </w:r>
        <w:r w:rsidR="000C6BBB">
          <w:rPr>
            <w:noProof/>
            <w:webHidden/>
          </w:rPr>
          <w:t>16</w:t>
        </w:r>
        <w:r>
          <w:rPr>
            <w:noProof/>
            <w:webHidden/>
          </w:rPr>
          <w:fldChar w:fldCharType="end"/>
        </w:r>
      </w:hyperlink>
    </w:p>
    <w:p w14:paraId="073CF358" w14:textId="2A5737B1" w:rsidR="0087011E" w:rsidRDefault="0087011E">
      <w:pPr>
        <w:pStyle w:val="TOC3"/>
        <w:tabs>
          <w:tab w:val="left" w:pos="1200"/>
          <w:tab w:val="right" w:leader="dot" w:pos="9054"/>
        </w:tabs>
        <w:rPr>
          <w:rFonts w:asciiTheme="minorHAnsi" w:hAnsiTheme="minorHAnsi"/>
          <w:noProof/>
          <w:sz w:val="24"/>
          <w:szCs w:val="24"/>
        </w:rPr>
      </w:pPr>
      <w:hyperlink w:anchor="_Toc67158023" w:history="1">
        <w:r w:rsidRPr="002E6D3A">
          <w:rPr>
            <w:rStyle w:val="Hyperlink"/>
            <w:noProof/>
            <w14:scene3d>
              <w14:camera w14:prst="orthographicFront"/>
              <w14:lightRig w14:rig="threePt" w14:dir="t">
                <w14:rot w14:lat="0" w14:lon="0" w14:rev="0"/>
              </w14:lightRig>
            </w14:scene3d>
          </w:rPr>
          <w:t>4.1.2</w:t>
        </w:r>
        <w:r>
          <w:rPr>
            <w:rFonts w:asciiTheme="minorHAnsi" w:hAnsiTheme="minorHAnsi"/>
            <w:noProof/>
            <w:sz w:val="24"/>
            <w:szCs w:val="24"/>
          </w:rPr>
          <w:tab/>
        </w:r>
        <w:r w:rsidRPr="002E6D3A">
          <w:rPr>
            <w:rStyle w:val="Hyperlink"/>
            <w:noProof/>
          </w:rPr>
          <w:t>This is another Subsection</w:t>
        </w:r>
        <w:r>
          <w:rPr>
            <w:noProof/>
            <w:webHidden/>
          </w:rPr>
          <w:tab/>
        </w:r>
        <w:r>
          <w:rPr>
            <w:noProof/>
            <w:webHidden/>
          </w:rPr>
          <w:fldChar w:fldCharType="begin"/>
        </w:r>
        <w:r>
          <w:rPr>
            <w:noProof/>
            <w:webHidden/>
          </w:rPr>
          <w:instrText xml:space="preserve"> PAGEREF _Toc67158023 \h </w:instrText>
        </w:r>
        <w:r>
          <w:rPr>
            <w:noProof/>
            <w:webHidden/>
          </w:rPr>
        </w:r>
        <w:r>
          <w:rPr>
            <w:noProof/>
            <w:webHidden/>
          </w:rPr>
          <w:fldChar w:fldCharType="separate"/>
        </w:r>
        <w:r w:rsidR="000C6BBB">
          <w:rPr>
            <w:noProof/>
            <w:webHidden/>
          </w:rPr>
          <w:t>16</w:t>
        </w:r>
        <w:r>
          <w:rPr>
            <w:noProof/>
            <w:webHidden/>
          </w:rPr>
          <w:fldChar w:fldCharType="end"/>
        </w:r>
      </w:hyperlink>
    </w:p>
    <w:p w14:paraId="485027E6" w14:textId="7B64C95E" w:rsidR="0087011E" w:rsidRDefault="0087011E">
      <w:pPr>
        <w:pStyle w:val="TOC2"/>
        <w:tabs>
          <w:tab w:val="left" w:pos="960"/>
          <w:tab w:val="right" w:leader="dot" w:pos="9054"/>
        </w:tabs>
        <w:rPr>
          <w:rFonts w:asciiTheme="minorHAnsi" w:hAnsiTheme="minorHAnsi"/>
          <w:noProof/>
          <w:sz w:val="24"/>
          <w:szCs w:val="24"/>
        </w:rPr>
      </w:pPr>
      <w:hyperlink w:anchor="_Toc67158024" w:history="1">
        <w:r w:rsidRPr="002E6D3A">
          <w:rPr>
            <w:rStyle w:val="Hyperlink"/>
            <w:noProof/>
          </w:rPr>
          <w:t>4.2</w:t>
        </w:r>
        <w:r>
          <w:rPr>
            <w:rFonts w:asciiTheme="minorHAnsi" w:hAnsiTheme="minorHAnsi"/>
            <w:noProof/>
            <w:sz w:val="24"/>
            <w:szCs w:val="24"/>
          </w:rPr>
          <w:tab/>
        </w:r>
        <w:r w:rsidRPr="002E6D3A">
          <w:rPr>
            <w:rStyle w:val="Hyperlink"/>
            <w:noProof/>
          </w:rPr>
          <w:t>Another Section</w:t>
        </w:r>
        <w:r>
          <w:rPr>
            <w:noProof/>
            <w:webHidden/>
          </w:rPr>
          <w:tab/>
        </w:r>
        <w:r>
          <w:rPr>
            <w:noProof/>
            <w:webHidden/>
          </w:rPr>
          <w:fldChar w:fldCharType="begin"/>
        </w:r>
        <w:r>
          <w:rPr>
            <w:noProof/>
            <w:webHidden/>
          </w:rPr>
          <w:instrText xml:space="preserve"> PAGEREF _Toc67158024 \h </w:instrText>
        </w:r>
        <w:r>
          <w:rPr>
            <w:noProof/>
            <w:webHidden/>
          </w:rPr>
        </w:r>
        <w:r>
          <w:rPr>
            <w:noProof/>
            <w:webHidden/>
          </w:rPr>
          <w:fldChar w:fldCharType="separate"/>
        </w:r>
        <w:r w:rsidR="000C6BBB">
          <w:rPr>
            <w:noProof/>
            <w:webHidden/>
          </w:rPr>
          <w:t>17</w:t>
        </w:r>
        <w:r>
          <w:rPr>
            <w:noProof/>
            <w:webHidden/>
          </w:rPr>
          <w:fldChar w:fldCharType="end"/>
        </w:r>
      </w:hyperlink>
    </w:p>
    <w:p w14:paraId="46176D7C" w14:textId="3ABC1D71" w:rsidR="0087011E" w:rsidRDefault="0087011E">
      <w:pPr>
        <w:pStyle w:val="TOC1"/>
        <w:rPr>
          <w:rFonts w:asciiTheme="minorHAnsi" w:hAnsiTheme="minorHAnsi" w:cstheme="minorBidi"/>
          <w:b w:val="0"/>
          <w:smallCaps w:val="0"/>
          <w:sz w:val="24"/>
          <w:szCs w:val="24"/>
        </w:rPr>
      </w:pPr>
      <w:hyperlink w:anchor="_Toc67158025" w:history="1">
        <w:r w:rsidRPr="002E6D3A">
          <w:rPr>
            <w:rStyle w:val="Hyperlink"/>
            <w:lang w:val="en-US"/>
          </w:rPr>
          <w:t>A</w:t>
        </w:r>
        <w:r>
          <w:rPr>
            <w:rFonts w:asciiTheme="minorHAnsi" w:hAnsiTheme="minorHAnsi" w:cstheme="minorBidi"/>
            <w:b w:val="0"/>
            <w:smallCaps w:val="0"/>
            <w:sz w:val="24"/>
            <w:szCs w:val="24"/>
          </w:rPr>
          <w:tab/>
        </w:r>
        <w:r w:rsidRPr="002E6D3A">
          <w:rPr>
            <w:rStyle w:val="Hyperlink"/>
            <w:lang w:val="en-US"/>
          </w:rPr>
          <w:t xml:space="preserve">  An Appendix</w:t>
        </w:r>
        <w:r>
          <w:rPr>
            <w:webHidden/>
          </w:rPr>
          <w:tab/>
        </w:r>
        <w:r>
          <w:rPr>
            <w:webHidden/>
          </w:rPr>
          <w:fldChar w:fldCharType="begin"/>
        </w:r>
        <w:r>
          <w:rPr>
            <w:webHidden/>
          </w:rPr>
          <w:instrText xml:space="preserve"> PAGEREF _Toc67158025 \h </w:instrText>
        </w:r>
        <w:r>
          <w:rPr>
            <w:webHidden/>
          </w:rPr>
        </w:r>
        <w:r>
          <w:rPr>
            <w:webHidden/>
          </w:rPr>
          <w:fldChar w:fldCharType="separate"/>
        </w:r>
        <w:r w:rsidR="000C6BBB">
          <w:rPr>
            <w:webHidden/>
          </w:rPr>
          <w:t>21</w:t>
        </w:r>
        <w:r>
          <w:rPr>
            <w:webHidden/>
          </w:rPr>
          <w:fldChar w:fldCharType="end"/>
        </w:r>
      </w:hyperlink>
    </w:p>
    <w:p w14:paraId="0BCFFA1A" w14:textId="03C67E41" w:rsidR="0087011E" w:rsidRDefault="0087011E">
      <w:pPr>
        <w:pStyle w:val="TOC2"/>
        <w:tabs>
          <w:tab w:val="left" w:pos="960"/>
          <w:tab w:val="right" w:leader="dot" w:pos="9054"/>
        </w:tabs>
        <w:rPr>
          <w:rFonts w:asciiTheme="minorHAnsi" w:hAnsiTheme="minorHAnsi"/>
          <w:noProof/>
          <w:sz w:val="24"/>
          <w:szCs w:val="24"/>
        </w:rPr>
      </w:pPr>
      <w:hyperlink w:anchor="_Toc67158026" w:history="1">
        <w:r w:rsidRPr="002E6D3A">
          <w:rPr>
            <w:rStyle w:val="Hyperlink"/>
            <w:noProof/>
          </w:rPr>
          <w:t>A.1</w:t>
        </w:r>
        <w:r>
          <w:rPr>
            <w:rFonts w:asciiTheme="minorHAnsi" w:hAnsiTheme="minorHAnsi"/>
            <w:noProof/>
            <w:sz w:val="24"/>
            <w:szCs w:val="24"/>
          </w:rPr>
          <w:tab/>
        </w:r>
        <w:r w:rsidRPr="002E6D3A">
          <w:rPr>
            <w:rStyle w:val="Hyperlink"/>
            <w:noProof/>
          </w:rPr>
          <w:t>A Subsection in the Appendix</w:t>
        </w:r>
        <w:r>
          <w:rPr>
            <w:noProof/>
            <w:webHidden/>
          </w:rPr>
          <w:tab/>
        </w:r>
        <w:r>
          <w:rPr>
            <w:noProof/>
            <w:webHidden/>
          </w:rPr>
          <w:fldChar w:fldCharType="begin"/>
        </w:r>
        <w:r>
          <w:rPr>
            <w:noProof/>
            <w:webHidden/>
          </w:rPr>
          <w:instrText xml:space="preserve"> PAGEREF _Toc67158026 \h </w:instrText>
        </w:r>
        <w:r>
          <w:rPr>
            <w:noProof/>
            <w:webHidden/>
          </w:rPr>
        </w:r>
        <w:r>
          <w:rPr>
            <w:noProof/>
            <w:webHidden/>
          </w:rPr>
          <w:fldChar w:fldCharType="separate"/>
        </w:r>
        <w:r w:rsidR="000C6BBB">
          <w:rPr>
            <w:noProof/>
            <w:webHidden/>
          </w:rPr>
          <w:t>21</w:t>
        </w:r>
        <w:r>
          <w:rPr>
            <w:noProof/>
            <w:webHidden/>
          </w:rPr>
          <w:fldChar w:fldCharType="end"/>
        </w:r>
      </w:hyperlink>
    </w:p>
    <w:p w14:paraId="44BA78EF" w14:textId="48CE36B2" w:rsidR="0087011E" w:rsidRDefault="0087011E">
      <w:pPr>
        <w:pStyle w:val="TOC2"/>
        <w:tabs>
          <w:tab w:val="left" w:pos="960"/>
          <w:tab w:val="right" w:leader="dot" w:pos="9054"/>
        </w:tabs>
        <w:rPr>
          <w:rFonts w:asciiTheme="minorHAnsi" w:hAnsiTheme="minorHAnsi"/>
          <w:noProof/>
          <w:sz w:val="24"/>
          <w:szCs w:val="24"/>
        </w:rPr>
      </w:pPr>
      <w:hyperlink w:anchor="_Toc67158027" w:history="1">
        <w:r w:rsidRPr="002E6D3A">
          <w:rPr>
            <w:rStyle w:val="Hyperlink"/>
            <w:noProof/>
          </w:rPr>
          <w:t>A.2</w:t>
        </w:r>
        <w:r>
          <w:rPr>
            <w:rFonts w:asciiTheme="minorHAnsi" w:hAnsiTheme="minorHAnsi"/>
            <w:noProof/>
            <w:sz w:val="24"/>
            <w:szCs w:val="24"/>
          </w:rPr>
          <w:tab/>
        </w:r>
        <w:r w:rsidRPr="002E6D3A">
          <w:rPr>
            <w:rStyle w:val="Hyperlink"/>
            <w:noProof/>
          </w:rPr>
          <w:t>Another Subsection in the Appendix</w:t>
        </w:r>
        <w:r>
          <w:rPr>
            <w:noProof/>
            <w:webHidden/>
          </w:rPr>
          <w:tab/>
        </w:r>
        <w:r>
          <w:rPr>
            <w:noProof/>
            <w:webHidden/>
          </w:rPr>
          <w:fldChar w:fldCharType="begin"/>
        </w:r>
        <w:r>
          <w:rPr>
            <w:noProof/>
            <w:webHidden/>
          </w:rPr>
          <w:instrText xml:space="preserve"> PAGEREF _Toc67158027 \h </w:instrText>
        </w:r>
        <w:r>
          <w:rPr>
            <w:noProof/>
            <w:webHidden/>
          </w:rPr>
        </w:r>
        <w:r>
          <w:rPr>
            <w:noProof/>
            <w:webHidden/>
          </w:rPr>
          <w:fldChar w:fldCharType="separate"/>
        </w:r>
        <w:r w:rsidR="000C6BBB">
          <w:rPr>
            <w:noProof/>
            <w:webHidden/>
          </w:rPr>
          <w:t>21</w:t>
        </w:r>
        <w:r>
          <w:rPr>
            <w:noProof/>
            <w:webHidden/>
          </w:rPr>
          <w:fldChar w:fldCharType="end"/>
        </w:r>
      </w:hyperlink>
    </w:p>
    <w:p w14:paraId="40BE3939" w14:textId="0620D1D1" w:rsidR="0087011E" w:rsidRDefault="0087011E">
      <w:pPr>
        <w:pStyle w:val="TOC2"/>
        <w:tabs>
          <w:tab w:val="left" w:pos="960"/>
          <w:tab w:val="right" w:leader="dot" w:pos="9054"/>
        </w:tabs>
        <w:rPr>
          <w:rFonts w:asciiTheme="minorHAnsi" w:hAnsiTheme="minorHAnsi"/>
          <w:noProof/>
          <w:sz w:val="24"/>
          <w:szCs w:val="24"/>
        </w:rPr>
      </w:pPr>
      <w:hyperlink w:anchor="_Toc67158028" w:history="1">
        <w:r w:rsidRPr="002E6D3A">
          <w:rPr>
            <w:rStyle w:val="Hyperlink"/>
            <w:noProof/>
          </w:rPr>
          <w:t>A.3</w:t>
        </w:r>
        <w:r>
          <w:rPr>
            <w:rFonts w:asciiTheme="minorHAnsi" w:hAnsiTheme="minorHAnsi"/>
            <w:noProof/>
            <w:sz w:val="24"/>
            <w:szCs w:val="24"/>
          </w:rPr>
          <w:tab/>
        </w:r>
        <w:r w:rsidRPr="002E6D3A">
          <w:rPr>
            <w:rStyle w:val="Hyperlink"/>
            <w:noProof/>
          </w:rPr>
          <w:t>Yet another Subsection in the Appendix</w:t>
        </w:r>
        <w:r>
          <w:rPr>
            <w:noProof/>
            <w:webHidden/>
          </w:rPr>
          <w:tab/>
        </w:r>
        <w:r>
          <w:rPr>
            <w:noProof/>
            <w:webHidden/>
          </w:rPr>
          <w:fldChar w:fldCharType="begin"/>
        </w:r>
        <w:r>
          <w:rPr>
            <w:noProof/>
            <w:webHidden/>
          </w:rPr>
          <w:instrText xml:space="preserve"> PAGEREF _Toc67158028 \h </w:instrText>
        </w:r>
        <w:r>
          <w:rPr>
            <w:noProof/>
            <w:webHidden/>
          </w:rPr>
        </w:r>
        <w:r>
          <w:rPr>
            <w:noProof/>
            <w:webHidden/>
          </w:rPr>
          <w:fldChar w:fldCharType="separate"/>
        </w:r>
        <w:r w:rsidR="000C6BBB">
          <w:rPr>
            <w:noProof/>
            <w:webHidden/>
          </w:rPr>
          <w:t>22</w:t>
        </w:r>
        <w:r>
          <w:rPr>
            <w:noProof/>
            <w:webHidden/>
          </w:rPr>
          <w:fldChar w:fldCharType="end"/>
        </w:r>
      </w:hyperlink>
    </w:p>
    <w:p w14:paraId="5CA615B9" w14:textId="7DC6559E" w:rsidR="0087011E" w:rsidRDefault="0087011E">
      <w:pPr>
        <w:pStyle w:val="TOC1"/>
        <w:rPr>
          <w:rFonts w:asciiTheme="minorHAnsi" w:hAnsiTheme="minorHAnsi" w:cstheme="minorBidi"/>
          <w:b w:val="0"/>
          <w:smallCaps w:val="0"/>
          <w:sz w:val="24"/>
          <w:szCs w:val="24"/>
        </w:rPr>
      </w:pPr>
      <w:hyperlink w:anchor="_Toc67158029" w:history="1">
        <w:r w:rsidRPr="002E6D3A">
          <w:rPr>
            <w:rStyle w:val="Hyperlink"/>
            <w:lang w:val="en-US"/>
          </w:rPr>
          <w:t>B</w:t>
        </w:r>
        <w:r>
          <w:rPr>
            <w:rFonts w:asciiTheme="minorHAnsi" w:hAnsiTheme="minorHAnsi" w:cstheme="minorBidi"/>
            <w:b w:val="0"/>
            <w:smallCaps w:val="0"/>
            <w:sz w:val="24"/>
            <w:szCs w:val="24"/>
          </w:rPr>
          <w:tab/>
        </w:r>
        <w:r w:rsidRPr="002E6D3A">
          <w:rPr>
            <w:rStyle w:val="Hyperlink"/>
            <w:lang w:val="en-US"/>
          </w:rPr>
          <w:t xml:space="preserve">  Another Appendix</w:t>
        </w:r>
        <w:r>
          <w:rPr>
            <w:webHidden/>
          </w:rPr>
          <w:tab/>
        </w:r>
        <w:r>
          <w:rPr>
            <w:webHidden/>
          </w:rPr>
          <w:fldChar w:fldCharType="begin"/>
        </w:r>
        <w:r>
          <w:rPr>
            <w:webHidden/>
          </w:rPr>
          <w:instrText xml:space="preserve"> PAGEREF _Toc67158029 \h </w:instrText>
        </w:r>
        <w:r>
          <w:rPr>
            <w:webHidden/>
          </w:rPr>
        </w:r>
        <w:r>
          <w:rPr>
            <w:webHidden/>
          </w:rPr>
          <w:fldChar w:fldCharType="separate"/>
        </w:r>
        <w:r w:rsidR="000C6BBB">
          <w:rPr>
            <w:webHidden/>
          </w:rPr>
          <w:t>23</w:t>
        </w:r>
        <w:r>
          <w:rPr>
            <w:webHidden/>
          </w:rPr>
          <w:fldChar w:fldCharType="end"/>
        </w:r>
      </w:hyperlink>
    </w:p>
    <w:p w14:paraId="6A9C4820" w14:textId="0284715A" w:rsidR="0087011E" w:rsidRDefault="0087011E">
      <w:pPr>
        <w:pStyle w:val="TOC2"/>
        <w:tabs>
          <w:tab w:val="left" w:pos="960"/>
          <w:tab w:val="right" w:leader="dot" w:pos="9054"/>
        </w:tabs>
        <w:rPr>
          <w:rFonts w:asciiTheme="minorHAnsi" w:hAnsiTheme="minorHAnsi"/>
          <w:noProof/>
          <w:sz w:val="24"/>
          <w:szCs w:val="24"/>
        </w:rPr>
      </w:pPr>
      <w:hyperlink w:anchor="_Toc67158030" w:history="1">
        <w:r w:rsidRPr="002E6D3A">
          <w:rPr>
            <w:rStyle w:val="Hyperlink"/>
            <w:noProof/>
          </w:rPr>
          <w:t>B.1</w:t>
        </w:r>
        <w:r>
          <w:rPr>
            <w:rFonts w:asciiTheme="minorHAnsi" w:hAnsiTheme="minorHAnsi"/>
            <w:noProof/>
            <w:sz w:val="24"/>
            <w:szCs w:val="24"/>
          </w:rPr>
          <w:tab/>
        </w:r>
        <w:r w:rsidRPr="002E6D3A">
          <w:rPr>
            <w:rStyle w:val="Hyperlink"/>
            <w:noProof/>
          </w:rPr>
          <w:t>Another Appendix with Subsections</w:t>
        </w:r>
        <w:r>
          <w:rPr>
            <w:noProof/>
            <w:webHidden/>
          </w:rPr>
          <w:tab/>
        </w:r>
        <w:r>
          <w:rPr>
            <w:noProof/>
            <w:webHidden/>
          </w:rPr>
          <w:fldChar w:fldCharType="begin"/>
        </w:r>
        <w:r>
          <w:rPr>
            <w:noProof/>
            <w:webHidden/>
          </w:rPr>
          <w:instrText xml:space="preserve"> PAGEREF _Toc67158030 \h </w:instrText>
        </w:r>
        <w:r>
          <w:rPr>
            <w:noProof/>
            <w:webHidden/>
          </w:rPr>
        </w:r>
        <w:r>
          <w:rPr>
            <w:noProof/>
            <w:webHidden/>
          </w:rPr>
          <w:fldChar w:fldCharType="separate"/>
        </w:r>
        <w:r w:rsidR="000C6BBB">
          <w:rPr>
            <w:noProof/>
            <w:webHidden/>
          </w:rPr>
          <w:t>23</w:t>
        </w:r>
        <w:r>
          <w:rPr>
            <w:noProof/>
            <w:webHidden/>
          </w:rPr>
          <w:fldChar w:fldCharType="end"/>
        </w:r>
      </w:hyperlink>
    </w:p>
    <w:p w14:paraId="0887DF60" w14:textId="77777777" w:rsidR="001568E3" w:rsidRPr="00990297" w:rsidRDefault="006C3DEF" w:rsidP="00DA4D77">
      <w:pPr>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5F9120FE" w14:textId="77777777" w:rsidR="001568E3" w:rsidRPr="00990297" w:rsidRDefault="00925EC4" w:rsidP="00BD5F54">
      <w:pPr>
        <w:pStyle w:val="Heading1nonumber"/>
      </w:pPr>
      <w:r w:rsidRPr="00990297">
        <w:lastRenderedPageBreak/>
        <w:t>List of</w:t>
      </w:r>
      <w:r w:rsidR="001568E3" w:rsidRPr="00990297">
        <w:t xml:space="preserve"> Figur</w:t>
      </w:r>
      <w:r w:rsidRPr="00990297">
        <w:t>es</w:t>
      </w:r>
    </w:p>
    <w:p w14:paraId="5DAB962D" w14:textId="64B0CEB8" w:rsidR="0087011E"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"Figure" </w:instrText>
      </w:r>
      <w:r w:rsidRPr="00990297">
        <w:fldChar w:fldCharType="separate"/>
      </w:r>
      <w:hyperlink r:id="rId20" w:anchor="_Toc67158031" w:history="1">
        <w:r w:rsidR="0087011E" w:rsidRPr="003E61E8">
          <w:rPr>
            <w:rStyle w:val="Hyperlink"/>
            <w:noProof/>
          </w:rPr>
          <w:t>Figure 1.1 —  NOVAthesis_word project page in GitHub.</w:t>
        </w:r>
        <w:r w:rsidR="0087011E">
          <w:rPr>
            <w:noProof/>
            <w:webHidden/>
          </w:rPr>
          <w:tab/>
        </w:r>
        <w:r w:rsidR="0087011E">
          <w:rPr>
            <w:noProof/>
            <w:webHidden/>
          </w:rPr>
          <w:fldChar w:fldCharType="begin"/>
        </w:r>
        <w:r w:rsidR="0087011E">
          <w:rPr>
            <w:noProof/>
            <w:webHidden/>
          </w:rPr>
          <w:instrText xml:space="preserve"> PAGEREF _Toc67158031 \h </w:instrText>
        </w:r>
        <w:r w:rsidR="0087011E">
          <w:rPr>
            <w:noProof/>
            <w:webHidden/>
          </w:rPr>
        </w:r>
        <w:r w:rsidR="0087011E">
          <w:rPr>
            <w:noProof/>
            <w:webHidden/>
          </w:rPr>
          <w:fldChar w:fldCharType="separate"/>
        </w:r>
        <w:r w:rsidR="000C6BBB">
          <w:rPr>
            <w:noProof/>
            <w:webHidden/>
          </w:rPr>
          <w:t>2</w:t>
        </w:r>
        <w:r w:rsidR="0087011E">
          <w:rPr>
            <w:noProof/>
            <w:webHidden/>
          </w:rPr>
          <w:fldChar w:fldCharType="end"/>
        </w:r>
      </w:hyperlink>
    </w:p>
    <w:p w14:paraId="1AAD1763" w14:textId="46F049C2" w:rsidR="0087011E" w:rsidRDefault="0087011E">
      <w:pPr>
        <w:pStyle w:val="TableofFigures"/>
        <w:tabs>
          <w:tab w:val="right" w:leader="dot" w:pos="9054"/>
        </w:tabs>
        <w:rPr>
          <w:rFonts w:asciiTheme="minorHAnsi" w:hAnsiTheme="minorHAnsi"/>
          <w:noProof/>
          <w:sz w:val="24"/>
          <w:szCs w:val="24"/>
        </w:rPr>
      </w:pPr>
      <w:hyperlink r:id="rId21" w:anchor="_Toc67158032" w:history="1">
        <w:r w:rsidRPr="003E61E8">
          <w:rPr>
            <w:rStyle w:val="Hyperlink"/>
            <w:noProof/>
          </w:rPr>
          <w:t>Figure 1.2 — How to start a new section in an odd numbered page.</w:t>
        </w:r>
        <w:r>
          <w:rPr>
            <w:noProof/>
            <w:webHidden/>
          </w:rPr>
          <w:tab/>
        </w:r>
        <w:r>
          <w:rPr>
            <w:noProof/>
            <w:webHidden/>
          </w:rPr>
          <w:fldChar w:fldCharType="begin"/>
        </w:r>
        <w:r>
          <w:rPr>
            <w:noProof/>
            <w:webHidden/>
          </w:rPr>
          <w:instrText xml:space="preserve"> PAGEREF _Toc67158032 \h </w:instrText>
        </w:r>
        <w:r>
          <w:rPr>
            <w:noProof/>
            <w:webHidden/>
          </w:rPr>
        </w:r>
        <w:r>
          <w:rPr>
            <w:noProof/>
            <w:webHidden/>
          </w:rPr>
          <w:fldChar w:fldCharType="separate"/>
        </w:r>
        <w:r w:rsidR="000C6BBB">
          <w:rPr>
            <w:noProof/>
            <w:webHidden/>
          </w:rPr>
          <w:t>3</w:t>
        </w:r>
        <w:r>
          <w:rPr>
            <w:noProof/>
            <w:webHidden/>
          </w:rPr>
          <w:fldChar w:fldCharType="end"/>
        </w:r>
      </w:hyperlink>
    </w:p>
    <w:p w14:paraId="7D66FF09" w14:textId="3F7D1E08" w:rsidR="0087011E" w:rsidRDefault="0087011E">
      <w:pPr>
        <w:pStyle w:val="TableofFigures"/>
        <w:tabs>
          <w:tab w:val="right" w:leader="dot" w:pos="9054"/>
        </w:tabs>
        <w:rPr>
          <w:rFonts w:asciiTheme="minorHAnsi" w:hAnsiTheme="minorHAnsi"/>
          <w:noProof/>
          <w:sz w:val="24"/>
          <w:szCs w:val="24"/>
        </w:rPr>
      </w:pPr>
      <w:hyperlink r:id="rId22" w:anchor="_Toc67158033" w:history="1">
        <w:r w:rsidRPr="003E61E8">
          <w:rPr>
            <w:rStyle w:val="Hyperlink"/>
            <w:noProof/>
          </w:rPr>
          <w:t>Figure 3.1 — Looks list the April’s 25 bridge in Lisbon, but it is the Golden Gate, in S. Francisco in California, USA.</w:t>
        </w:r>
        <w:r>
          <w:rPr>
            <w:noProof/>
            <w:webHidden/>
          </w:rPr>
          <w:tab/>
        </w:r>
        <w:r>
          <w:rPr>
            <w:noProof/>
            <w:webHidden/>
          </w:rPr>
          <w:fldChar w:fldCharType="begin"/>
        </w:r>
        <w:r>
          <w:rPr>
            <w:noProof/>
            <w:webHidden/>
          </w:rPr>
          <w:instrText xml:space="preserve"> PAGEREF _Toc67158033 \h </w:instrText>
        </w:r>
        <w:r>
          <w:rPr>
            <w:noProof/>
            <w:webHidden/>
          </w:rPr>
        </w:r>
        <w:r>
          <w:rPr>
            <w:noProof/>
            <w:webHidden/>
          </w:rPr>
          <w:fldChar w:fldCharType="separate"/>
        </w:r>
        <w:r w:rsidR="000C6BBB">
          <w:rPr>
            <w:noProof/>
            <w:webHidden/>
          </w:rPr>
          <w:t>10</w:t>
        </w:r>
        <w:r>
          <w:rPr>
            <w:noProof/>
            <w:webHidden/>
          </w:rPr>
          <w:fldChar w:fldCharType="end"/>
        </w:r>
      </w:hyperlink>
    </w:p>
    <w:p w14:paraId="735306CF" w14:textId="20880E63" w:rsidR="0087011E" w:rsidRDefault="0087011E">
      <w:pPr>
        <w:pStyle w:val="TableofFigures"/>
        <w:tabs>
          <w:tab w:val="right" w:leader="dot" w:pos="9054"/>
        </w:tabs>
        <w:rPr>
          <w:rFonts w:asciiTheme="minorHAnsi" w:hAnsiTheme="minorHAnsi"/>
          <w:noProof/>
          <w:sz w:val="24"/>
          <w:szCs w:val="24"/>
        </w:rPr>
      </w:pPr>
      <w:hyperlink r:id="rId23" w:anchor="_Toc67158034" w:history="1">
        <w:r w:rsidRPr="003E61E8">
          <w:rPr>
            <w:rStyle w:val="Hyperlink"/>
            <w:noProof/>
          </w:rPr>
          <w:t>Figure 3.2 — And another figure with a caption.</w:t>
        </w:r>
        <w:r>
          <w:rPr>
            <w:noProof/>
            <w:webHidden/>
          </w:rPr>
          <w:tab/>
        </w:r>
        <w:r>
          <w:rPr>
            <w:noProof/>
            <w:webHidden/>
          </w:rPr>
          <w:fldChar w:fldCharType="begin"/>
        </w:r>
        <w:r>
          <w:rPr>
            <w:noProof/>
            <w:webHidden/>
          </w:rPr>
          <w:instrText xml:space="preserve"> PAGEREF _Toc67158034 \h </w:instrText>
        </w:r>
        <w:r>
          <w:rPr>
            <w:noProof/>
            <w:webHidden/>
          </w:rPr>
        </w:r>
        <w:r>
          <w:rPr>
            <w:noProof/>
            <w:webHidden/>
          </w:rPr>
          <w:fldChar w:fldCharType="separate"/>
        </w:r>
        <w:r w:rsidR="000C6BBB">
          <w:rPr>
            <w:noProof/>
            <w:webHidden/>
          </w:rPr>
          <w:t>12</w:t>
        </w:r>
        <w:r>
          <w:rPr>
            <w:noProof/>
            <w:webHidden/>
          </w:rPr>
          <w:fldChar w:fldCharType="end"/>
        </w:r>
      </w:hyperlink>
    </w:p>
    <w:p w14:paraId="53392DDB"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53A111BC" w14:textId="77777777" w:rsidR="001568E3" w:rsidRPr="00990297" w:rsidRDefault="00925EC4" w:rsidP="00BD5F54">
      <w:pPr>
        <w:pStyle w:val="Heading1nonumber"/>
      </w:pPr>
      <w:r w:rsidRPr="00990297">
        <w:lastRenderedPageBreak/>
        <w:t>List of</w:t>
      </w:r>
      <w:r w:rsidR="001568E3" w:rsidRPr="00990297">
        <w:t xml:space="preserve"> Tab</w:t>
      </w:r>
      <w:r w:rsidRPr="00990297">
        <w:t>les</w:t>
      </w:r>
    </w:p>
    <w:p w14:paraId="653237B4" w14:textId="7C43E533" w:rsidR="00BD682F" w:rsidRPr="00990297"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"Table" </w:instrText>
      </w:r>
      <w:r w:rsidRPr="00990297">
        <w:fldChar w:fldCharType="separate"/>
      </w:r>
      <w:hyperlink w:anchor="_Toc67153562" w:history="1">
        <w:r w:rsidR="00BD682F" w:rsidRPr="00990297">
          <w:rPr>
            <w:rStyle w:val="Hyperlink"/>
            <w:noProof/>
          </w:rPr>
          <w:t>Table 2.1 — Portuguese population by age range.</w:t>
        </w:r>
        <w:r w:rsidR="00BD682F" w:rsidRPr="00990297">
          <w:rPr>
            <w:noProof/>
            <w:webHidden/>
          </w:rPr>
          <w:tab/>
        </w:r>
        <w:r w:rsidR="00BD682F" w:rsidRPr="00990297">
          <w:rPr>
            <w:noProof/>
            <w:webHidden/>
          </w:rPr>
          <w:fldChar w:fldCharType="begin"/>
        </w:r>
        <w:r w:rsidR="00BD682F" w:rsidRPr="00990297">
          <w:rPr>
            <w:noProof/>
            <w:webHidden/>
          </w:rPr>
          <w:instrText xml:space="preserve"> PAGEREF _Toc67153562 \h </w:instrText>
        </w:r>
        <w:r w:rsidR="00BD682F" w:rsidRPr="00990297">
          <w:rPr>
            <w:noProof/>
            <w:webHidden/>
          </w:rPr>
        </w:r>
        <w:r w:rsidR="00BD682F" w:rsidRPr="00990297">
          <w:rPr>
            <w:noProof/>
            <w:webHidden/>
          </w:rPr>
          <w:fldChar w:fldCharType="separate"/>
        </w:r>
        <w:r w:rsidR="000C6BBB">
          <w:rPr>
            <w:noProof/>
            <w:webHidden/>
          </w:rPr>
          <w:t>11</w:t>
        </w:r>
        <w:r w:rsidR="00BD682F" w:rsidRPr="00990297">
          <w:rPr>
            <w:noProof/>
            <w:webHidden/>
          </w:rPr>
          <w:fldChar w:fldCharType="end"/>
        </w:r>
      </w:hyperlink>
    </w:p>
    <w:p w14:paraId="528FEF7F" w14:textId="0C4990BD" w:rsidR="00BD682F" w:rsidRPr="00990297" w:rsidRDefault="00BD682F">
      <w:pPr>
        <w:pStyle w:val="TableofFigures"/>
        <w:tabs>
          <w:tab w:val="right" w:leader="dot" w:pos="9054"/>
        </w:tabs>
        <w:rPr>
          <w:rFonts w:asciiTheme="minorHAnsi" w:hAnsiTheme="minorHAnsi"/>
          <w:noProof/>
          <w:sz w:val="24"/>
          <w:szCs w:val="24"/>
        </w:rPr>
      </w:pPr>
      <w:hyperlink w:anchor="_Toc67153563" w:history="1">
        <w:r w:rsidRPr="00990297">
          <w:rPr>
            <w:rStyle w:val="Hyperlink"/>
            <w:noProof/>
          </w:rPr>
          <w:t>Table 2.2 — This table is identical to the previous one, but it is here so that we have not only one but rather two tables in our docuemnt. And as this caption is very long, it should be justified and not centered.</w:t>
        </w:r>
        <w:r w:rsidRPr="00990297">
          <w:rPr>
            <w:noProof/>
            <w:webHidden/>
          </w:rPr>
          <w:tab/>
        </w:r>
        <w:r w:rsidRPr="00990297">
          <w:rPr>
            <w:noProof/>
            <w:webHidden/>
          </w:rPr>
          <w:fldChar w:fldCharType="begin"/>
        </w:r>
        <w:r w:rsidRPr="00990297">
          <w:rPr>
            <w:noProof/>
            <w:webHidden/>
          </w:rPr>
          <w:instrText xml:space="preserve"> PAGEREF _Toc67153563 \h </w:instrText>
        </w:r>
        <w:r w:rsidRPr="00990297">
          <w:rPr>
            <w:noProof/>
            <w:webHidden/>
          </w:rPr>
        </w:r>
        <w:r w:rsidRPr="00990297">
          <w:rPr>
            <w:noProof/>
            <w:webHidden/>
          </w:rPr>
          <w:fldChar w:fldCharType="separate"/>
        </w:r>
        <w:r w:rsidR="000C6BBB">
          <w:rPr>
            <w:noProof/>
            <w:webHidden/>
          </w:rPr>
          <w:t>12</w:t>
        </w:r>
        <w:r w:rsidRPr="00990297">
          <w:rPr>
            <w:noProof/>
            <w:webHidden/>
          </w:rPr>
          <w:fldChar w:fldCharType="end"/>
        </w:r>
      </w:hyperlink>
    </w:p>
    <w:p w14:paraId="76E3C5AF"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1B23AFA8" w14:textId="77777777" w:rsidR="001568E3" w:rsidRPr="00990297" w:rsidRDefault="00925EC4" w:rsidP="00BD5F54">
      <w:pPr>
        <w:pStyle w:val="Heading1nonumber"/>
      </w:pPr>
      <w:r w:rsidRPr="00990297">
        <w:lastRenderedPageBreak/>
        <w:t>Glossary</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DA4D77" w:rsidRPr="00990297" w14:paraId="0EADA9FB" w14:textId="77777777" w:rsidTr="00A24C6B">
        <w:tc>
          <w:tcPr>
            <w:tcW w:w="1696" w:type="dxa"/>
          </w:tcPr>
          <w:p w14:paraId="431674DB" w14:textId="77777777" w:rsidR="00DA4D77" w:rsidRPr="00990297" w:rsidRDefault="00925EC4" w:rsidP="00C201E3">
            <w:pPr>
              <w:spacing w:before="120"/>
              <w:rPr>
                <w:b/>
                <w:bCs/>
              </w:rPr>
            </w:pPr>
            <w:r w:rsidRPr="00990297">
              <w:rPr>
                <w:b/>
                <w:bCs/>
              </w:rPr>
              <w:t>Computer</w:t>
            </w:r>
          </w:p>
        </w:tc>
        <w:tc>
          <w:tcPr>
            <w:tcW w:w="7358" w:type="dxa"/>
          </w:tcPr>
          <w:p w14:paraId="4F8DD192" w14:textId="77777777" w:rsidR="00DA4D77" w:rsidRPr="00990297" w:rsidRDefault="00275144" w:rsidP="00C201E3">
            <w:pPr>
              <w:spacing w:before="120"/>
            </w:pPr>
            <w:r w:rsidRPr="00990297">
              <w:t>A programmable usually electronic device that can store, retrieve, and process data</w:t>
            </w:r>
            <w:r w:rsidR="00C201E3" w:rsidRPr="00990297">
              <w:t>.</w:t>
            </w:r>
          </w:p>
        </w:tc>
      </w:tr>
      <w:tr w:rsidR="00DA4D77" w:rsidRPr="00990297" w14:paraId="118510AD" w14:textId="77777777" w:rsidTr="00A24C6B">
        <w:tc>
          <w:tcPr>
            <w:tcW w:w="1696" w:type="dxa"/>
          </w:tcPr>
          <w:p w14:paraId="375EB0CA" w14:textId="77777777" w:rsidR="00DA4D77" w:rsidRPr="00990297" w:rsidRDefault="00275144" w:rsidP="00C201E3">
            <w:pPr>
              <w:spacing w:before="120"/>
              <w:rPr>
                <w:b/>
                <w:bCs/>
              </w:rPr>
            </w:pPr>
            <w:r w:rsidRPr="00990297">
              <w:rPr>
                <w:b/>
                <w:bCs/>
              </w:rPr>
              <w:t>Cell phone</w:t>
            </w:r>
          </w:p>
        </w:tc>
        <w:tc>
          <w:tcPr>
            <w:tcW w:w="7358" w:type="dxa"/>
          </w:tcPr>
          <w:p w14:paraId="46B10E79" w14:textId="77777777" w:rsidR="00DA4D77" w:rsidRPr="00990297" w:rsidRDefault="00275144" w:rsidP="00C201E3">
            <w:pPr>
              <w:spacing w:before="120"/>
            </w:pPr>
            <w:r w:rsidRPr="00990297">
              <w:t>A portable usually cordless telephone for use in a cellular system</w:t>
            </w:r>
            <w:r w:rsidR="00C201E3" w:rsidRPr="00990297">
              <w:t>.</w:t>
            </w:r>
          </w:p>
        </w:tc>
      </w:tr>
    </w:tbl>
    <w:p w14:paraId="38DD72B9" w14:textId="77777777" w:rsidR="00DA4D77" w:rsidRPr="00990297" w:rsidRDefault="00DA4D77" w:rsidP="000C395E"/>
    <w:p w14:paraId="2286EDB0" w14:textId="77777777" w:rsidR="001568E3" w:rsidRPr="00990297" w:rsidRDefault="001568E3" w:rsidP="000C395E">
      <w:r w:rsidRPr="00990297">
        <w:t>.</w:t>
      </w:r>
    </w:p>
    <w:p w14:paraId="2D59418B"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54344BB5" w14:textId="77777777" w:rsidR="001568E3" w:rsidRPr="00990297" w:rsidRDefault="00925EC4" w:rsidP="00BD5F54">
      <w:pPr>
        <w:pStyle w:val="Heading1nonumber"/>
      </w:pPr>
      <w:r w:rsidRPr="00990297">
        <w:lastRenderedPageBreak/>
        <w:t>Acronyms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066D7573" w14:textId="77777777" w:rsidTr="00A24C6B">
        <w:tc>
          <w:tcPr>
            <w:tcW w:w="1696" w:type="dxa"/>
          </w:tcPr>
          <w:p w14:paraId="75495344" w14:textId="77777777" w:rsidR="00C201E3" w:rsidRPr="00990297" w:rsidRDefault="00C201E3" w:rsidP="00C201E3">
            <w:pPr>
              <w:spacing w:before="120"/>
              <w:rPr>
                <w:b/>
                <w:bCs/>
              </w:rPr>
            </w:pPr>
            <w:r w:rsidRPr="00990297">
              <w:rPr>
                <w:b/>
                <w:bCs/>
              </w:rPr>
              <w:t>IBM</w:t>
            </w:r>
          </w:p>
        </w:tc>
        <w:tc>
          <w:tcPr>
            <w:tcW w:w="7358" w:type="dxa"/>
          </w:tcPr>
          <w:p w14:paraId="190C42DA" w14:textId="77777777" w:rsidR="00C201E3" w:rsidRPr="00990297" w:rsidRDefault="00C201E3" w:rsidP="00C201E3">
            <w:pPr>
              <w:spacing w:before="120"/>
            </w:pPr>
            <w:r w:rsidRPr="00990297">
              <w:t>International Business Machines.</w:t>
            </w:r>
          </w:p>
        </w:tc>
      </w:tr>
      <w:tr w:rsidR="00C201E3" w:rsidRPr="00990297" w14:paraId="7BD2A4D2" w14:textId="77777777" w:rsidTr="00A24C6B">
        <w:tc>
          <w:tcPr>
            <w:tcW w:w="1696" w:type="dxa"/>
          </w:tcPr>
          <w:p w14:paraId="303F5E7F" w14:textId="77777777" w:rsidR="00C201E3" w:rsidRPr="00990297" w:rsidRDefault="00275144" w:rsidP="00C201E3">
            <w:pPr>
              <w:spacing w:before="120"/>
              <w:rPr>
                <w:b/>
                <w:bCs/>
              </w:rPr>
            </w:pPr>
            <w:r w:rsidRPr="00990297">
              <w:rPr>
                <w:b/>
                <w:bCs/>
              </w:rPr>
              <w:t>NATO</w:t>
            </w:r>
          </w:p>
        </w:tc>
        <w:tc>
          <w:tcPr>
            <w:tcW w:w="7358" w:type="dxa"/>
          </w:tcPr>
          <w:p w14:paraId="0A18FDF0" w14:textId="77777777" w:rsidR="00C201E3" w:rsidRPr="00990297" w:rsidRDefault="00275144" w:rsidP="00C201E3">
            <w:pPr>
              <w:spacing w:before="120"/>
            </w:pPr>
            <w:r w:rsidRPr="00990297">
              <w:t>North Atlantic Treaty Organization</w:t>
            </w:r>
            <w:r w:rsidR="00C201E3" w:rsidRPr="00990297">
              <w:t>.</w:t>
            </w:r>
          </w:p>
        </w:tc>
      </w:tr>
    </w:tbl>
    <w:p w14:paraId="5B09F4D0" w14:textId="77777777" w:rsidR="001568E3" w:rsidRPr="00990297" w:rsidRDefault="001568E3" w:rsidP="000C395E"/>
    <w:p w14:paraId="2801B864"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650B8C39" w14:textId="77777777" w:rsidR="001568E3" w:rsidRPr="00990297" w:rsidRDefault="00925EC4" w:rsidP="00BD5F54">
      <w:pPr>
        <w:pStyle w:val="Heading1nonumber"/>
      </w:pPr>
      <w:r w:rsidRPr="00990297">
        <w:lastRenderedPageBreak/>
        <w:t>Symbols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2AE04E97" w14:textId="77777777" w:rsidTr="00A24C6B">
        <w:tc>
          <w:tcPr>
            <w:tcW w:w="1696" w:type="dxa"/>
          </w:tcPr>
          <w:p w14:paraId="070F53E2" w14:textId="77777777" w:rsidR="00C201E3" w:rsidRPr="00990297" w:rsidRDefault="00C201E3" w:rsidP="00C201E3">
            <w:pPr>
              <w:spacing w:before="120"/>
              <w:rPr>
                <w:b/>
                <w:bCs/>
              </w:rPr>
            </w:pPr>
            <w:r w:rsidRPr="00990297">
              <w:rPr>
                <w:b/>
                <w:bCs/>
              </w:rPr>
              <w:t>π</w:t>
            </w:r>
          </w:p>
        </w:tc>
        <w:tc>
          <w:tcPr>
            <w:tcW w:w="7358" w:type="dxa"/>
          </w:tcPr>
          <w:p w14:paraId="7211AB2A" w14:textId="77777777" w:rsidR="00C201E3" w:rsidRPr="00990297" w:rsidRDefault="00275144" w:rsidP="00C201E3">
            <w:pPr>
              <w:spacing w:before="120"/>
            </w:pPr>
            <w:r w:rsidRPr="00990297">
              <w:t>The ratio of the circumference of a circle to its diameter</w:t>
            </w:r>
            <w:r w:rsidR="00C201E3" w:rsidRPr="00990297">
              <w:t xml:space="preserve">, </w:t>
            </w:r>
            <w:r w:rsidRPr="00990297">
              <w:t xml:space="preserve">having a value rounded to eight decimal places of 3.14159265 </w:t>
            </w:r>
            <w:r w:rsidR="00C201E3" w:rsidRPr="00990297">
              <w:t>(</w:t>
            </w:r>
            <w:r w:rsidRPr="00990297">
              <w:t>symbol</w:t>
            </w:r>
            <w:r w:rsidR="00C201E3" w:rsidRPr="00990297">
              <w:t>: π).</w:t>
            </w:r>
          </w:p>
        </w:tc>
      </w:tr>
      <w:tr w:rsidR="00C201E3" w:rsidRPr="00990297" w14:paraId="6A5F5E84" w14:textId="77777777" w:rsidTr="00A24C6B">
        <w:tc>
          <w:tcPr>
            <w:tcW w:w="1696" w:type="dxa"/>
          </w:tcPr>
          <w:p w14:paraId="7A33B2B8" w14:textId="77777777" w:rsidR="00C201E3" w:rsidRPr="00990297" w:rsidRDefault="00C201E3" w:rsidP="00C201E3">
            <w:pPr>
              <w:spacing w:before="120"/>
              <w:rPr>
                <w:b/>
                <w:bCs/>
                <w:i/>
                <w:iCs/>
              </w:rPr>
            </w:pPr>
            <w:r w:rsidRPr="00990297">
              <w:rPr>
                <w:b/>
                <w:bCs/>
                <w:i/>
                <w:iCs/>
              </w:rPr>
              <w:t>r</w:t>
            </w:r>
          </w:p>
        </w:tc>
        <w:tc>
          <w:tcPr>
            <w:tcW w:w="7358" w:type="dxa"/>
          </w:tcPr>
          <w:p w14:paraId="2C5C4211" w14:textId="77777777" w:rsidR="00C201E3" w:rsidRPr="00990297" w:rsidRDefault="00275144" w:rsidP="00C201E3">
            <w:pPr>
              <w:spacing w:before="120"/>
            </w:pPr>
            <w:r w:rsidRPr="00990297">
              <w:t>The radius of a circle</w:t>
            </w:r>
            <w:r w:rsidR="00C201E3" w:rsidRPr="00990297">
              <w:t>.</w:t>
            </w:r>
          </w:p>
        </w:tc>
      </w:tr>
    </w:tbl>
    <w:p w14:paraId="67B9CDB6" w14:textId="77777777" w:rsidR="001568E3" w:rsidRPr="00990297" w:rsidRDefault="001568E3" w:rsidP="000C395E"/>
    <w:p w14:paraId="5E159E33"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bookmarkStart w:id="1" w:name="_Ref67138836"/>
    <w:bookmarkStart w:id="2" w:name="_Toc67158002"/>
    <w:bookmarkStart w:id="3" w:name="_Ref83199702"/>
    <w:p w14:paraId="7E62F79F" w14:textId="77777777" w:rsidR="001A0536" w:rsidRPr="00990297" w:rsidRDefault="00100775" w:rsidP="00A81CB9">
      <w:pPr>
        <w:pStyle w:val="Heading1"/>
      </w:pPr>
      <w:r w:rsidRPr="00990297">
        <w:rPr>
          <w:noProof/>
        </w:rPr>
        <w:lastRenderedPageBreak/>
        <mc:AlternateContent>
          <mc:Choice Requires="wps">
            <w:drawing>
              <wp:anchor distT="0" distB="0" distL="114300" distR="114300" simplePos="0" relativeHeight="251762688" behindDoc="0" locked="0" layoutInCell="1" allowOverlap="1" wp14:anchorId="72F57967" wp14:editId="4E3F5B54">
                <wp:simplePos x="0" y="0"/>
                <wp:positionH relativeFrom="column">
                  <wp:posOffset>5336156</wp:posOffset>
                </wp:positionH>
                <wp:positionV relativeFrom="paragraph">
                  <wp:posOffset>825500</wp:posOffset>
                </wp:positionV>
                <wp:extent cx="0" cy="522349"/>
                <wp:effectExtent l="12700" t="0" r="12700" b="24130"/>
                <wp:wrapNone/>
                <wp:docPr id="81" name="Straight Connector 81"/>
                <wp:cNvGraphicFramePr/>
                <a:graphic xmlns:a="http://schemas.openxmlformats.org/drawingml/2006/main">
                  <a:graphicData uri="http://schemas.microsoft.com/office/word/2010/wordprocessingShape">
                    <wps:wsp>
                      <wps:cNvCnPr/>
                      <wps:spPr>
                        <a:xfrm>
                          <a:off x="0" y="0"/>
                          <a:ext cx="0" cy="522349"/>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8638156" id="Straight Connector 81"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5pt" to="420.15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Lq6twEAAN0DAAAOAAAAZHJzL2Uyb0RvYy54bWysU8Fu1DAQvSPxD5bvbLKBIog220OrckFQ&#10;QfkA1xlvLNkeyzab7N8zdnaTCpAQVXNwnPG8N/OeJ7vryRp2hBA1uo5vNzVn4CT22h06/uPh7s0H&#10;zmISrhcGHXT8BJFf71+/2o2+hQYHND0ERiQutqPv+JCSb6sqygGsiBv04OhQYbAi0Wc4VH0QI7Fb&#10;UzV1/b4aMfQ+oIQYKXo7H/J94VcKZPqqVITETMept1TWUNbHvFb7nWgPQfhBy3Mb4hldWKEdFV2o&#10;bkUS7GfQf1BZLQNGVGkj0VaolJZQNJCabf2bmu+D8FC0kDnRLzbFl6OVX4437j6QDaOPbfT3IauY&#10;VLD5Tf2xqZh1WsyCKTE5ByVFr5rm7buP2cdqxfkQ0ydAy/Km40a7LEO04vg5pjn1kpLDxrGx4w09&#10;VyUtotH9nTYmH5ZRgBsT2FHQJaZpey72JItKG0cdrBrKLp0MzPzfQDHdU9fbuUAer5VTSAkuXXiN&#10;o+wMU9TBAqz/DTznZyiU0fsf8IIoldGlBWy1w/C36qsVas6/ODDrzhY8Yn8qt1usoRkq13Se9zyk&#10;T78LfP0r978AAAD//wMAUEsDBBQABgAIAAAAIQAMKgkq3wAAAAsBAAAPAAAAZHJzL2Rvd25yZXYu&#10;eG1sTI/BTsMwEETvSPyDtZW4UbtJhaIQp6pQKjgh2iJxdWM3jhqvQ+w26d+ziEM57szT7EyxmlzH&#10;LmYIrUcJi7kAZrD2usVGwud+85gBC1GhVp1HI+FqAqzK+7tC5dqPuDWXXWwYhWDIlQQbY59zHmpr&#10;nApz3xsk7+gHpyKdQ8P1oEYKdx1PhHjiTrVIH6zqzYs19Wl3dhK+ln7zMewzrOzbuP1+P1av1fUk&#10;5cNsWj8Di2aKNxh+61N1KKnTwZ9RB9ZJyJYiJZSMVNAoIv6Ug4RkkaTAy4L/31D+AAAA//8DAFBL&#10;AQItABQABgAIAAAAIQC2gziS/gAAAOEBAAATAAAAAAAAAAAAAAAAAAAAAABbQ29udGVudF9UeXBl&#10;c10ueG1sUEsBAi0AFAAGAAgAAAAhADj9If/WAAAAlAEAAAsAAAAAAAAAAAAAAAAALwEAAF9yZWxz&#10;Ly5yZWxzUEsBAi0AFAAGAAgAAAAhALZourq3AQAA3QMAAA4AAAAAAAAAAAAAAAAALgIAAGRycy9l&#10;Mm9Eb2MueG1sUEsBAi0AFAAGAAgAAAAhAAwqCSrfAAAACwEAAA8AAAAAAAAAAAAAAAAAEQQAAGRy&#10;cy9kb3ducmV2LnhtbFBLBQYAAAAABAAEAPMAAAAdBQAAAAA=&#10;" strokecolor="black [3213]" strokeweight="1.75pt">
                <v:stroke joinstyle="miter"/>
              </v:line>
            </w:pict>
          </mc:Fallback>
        </mc:AlternateContent>
      </w:r>
      <w:r w:rsidR="00C63BD2" w:rsidRPr="00990297">
        <w:br/>
      </w:r>
      <w:r w:rsidR="00C63BD2" w:rsidRPr="00990297">
        <w:br/>
      </w:r>
      <w:bookmarkEnd w:id="1"/>
      <w:r w:rsidR="00275144" w:rsidRPr="00990297">
        <w:t>Introduction</w:t>
      </w:r>
      <w:bookmarkEnd w:id="2"/>
      <w:bookmarkEnd w:id="3"/>
    </w:p>
    <w:p w14:paraId="35C27A96" w14:textId="77777777" w:rsidR="00111ACF" w:rsidRPr="00990297" w:rsidRDefault="00275144" w:rsidP="00925EC4">
      <w:r w:rsidRPr="00F97AC2">
        <w:t>This chapter presents an introduction to the template and how it is organized. In the next chapter you can</w:t>
      </w:r>
      <w:r w:rsidRPr="00990297">
        <w:t xml:space="preserve"> find some specific instructions</w:t>
      </w:r>
      <w:r w:rsidR="00111ACF" w:rsidRPr="00990297">
        <w:t>.</w:t>
      </w:r>
      <w:r w:rsidR="00990297" w:rsidRPr="00990297">
        <w:t xml:space="preserve"> Please read the next sections carefully.</w:t>
      </w:r>
    </w:p>
    <w:p w14:paraId="00E58EA8" w14:textId="77777777" w:rsidR="00990297" w:rsidRDefault="00990297" w:rsidP="00990297">
      <w:pPr>
        <w:pStyle w:val="Heading2"/>
        <w:rPr>
          <w:lang w:val="en-US"/>
        </w:rPr>
      </w:pPr>
      <w:bookmarkStart w:id="4" w:name="_Toc67158003"/>
      <w:r w:rsidRPr="00990297">
        <w:rPr>
          <w:lang w:val="en-US"/>
        </w:rPr>
        <w:t xml:space="preserve">If You Use </w:t>
      </w:r>
      <w:r>
        <w:rPr>
          <w:lang w:val="en-US"/>
        </w:rPr>
        <w:t>this Template</w:t>
      </w:r>
      <w:bookmarkEnd w:id="4"/>
    </w:p>
    <w:p w14:paraId="019E856C" w14:textId="77777777" w:rsidR="00990297" w:rsidRDefault="00990297" w:rsidP="00990297">
      <w:r>
        <w:t xml:space="preserve">Someone spent a few dozens of hours working on this template to make your life easier and to allow you to be more productive.  Those working hours were not paid and were “stolen” </w:t>
      </w:r>
      <w:r w:rsidR="00345939">
        <w:t>from</w:t>
      </w:r>
      <w:r>
        <w:t xml:space="preserve"> famil</w:t>
      </w:r>
      <w:r w:rsidR="004470BE">
        <w:t>y</w:t>
      </w:r>
      <w:r>
        <w:t>.</w:t>
      </w:r>
    </w:p>
    <w:p w14:paraId="3971312A" w14:textId="77777777" w:rsidR="00990297" w:rsidRDefault="00990297" w:rsidP="00990297">
      <w:pPr>
        <w:pStyle w:val="Indented"/>
      </w:pPr>
      <w:r>
        <w:t xml:space="preserve">If you use this template, please </w:t>
      </w:r>
      <w:hyperlink r:id="rId24" w:history="1">
        <w:r w:rsidRPr="00990297">
          <w:rPr>
            <w:rStyle w:val="Hyperlink"/>
          </w:rPr>
          <w:t xml:space="preserve">go to the project </w:t>
        </w:r>
        <w:r>
          <w:rPr>
            <w:rStyle w:val="Hyperlink"/>
          </w:rPr>
          <w:t xml:space="preserve">web </w:t>
        </w:r>
        <w:r w:rsidRPr="00990297">
          <w:rPr>
            <w:rStyle w:val="Hyperlink"/>
          </w:rPr>
          <w:t>page in GitGub</w:t>
        </w:r>
      </w:hyperlink>
      <w:r>
        <w:t xml:space="preserve"> and:</w:t>
      </w:r>
    </w:p>
    <w:p w14:paraId="4677EEAF" w14:textId="00A3D522" w:rsidR="00990297" w:rsidRDefault="00990297" w:rsidP="00990297">
      <w:pPr>
        <w:pStyle w:val="Indented"/>
        <w:numPr>
          <w:ilvl w:val="0"/>
          <w:numId w:val="14"/>
        </w:numPr>
      </w:pPr>
      <w:r>
        <w:t xml:space="preserve">Give the project a star (marked with a red ellipse </w:t>
      </w:r>
      <w:r w:rsidR="008A606A">
        <w:t>at top</w:t>
      </w:r>
      <w:r w:rsidR="0087011E">
        <w:t>-</w:t>
      </w:r>
      <w:r w:rsidR="008A606A">
        <w:t xml:space="preserve">right </w:t>
      </w:r>
      <w:r>
        <w:t xml:space="preserve">in </w:t>
      </w:r>
      <w:r w:rsidR="008A606A">
        <w:fldChar w:fldCharType="begin"/>
      </w:r>
      <w:r w:rsidR="008A606A">
        <w:instrText xml:space="preserve"> REF _Ref67157847 \h </w:instrText>
      </w:r>
      <w:r w:rsidR="008A606A">
        <w:fldChar w:fldCharType="separate"/>
      </w:r>
      <w:r w:rsidR="000C6BBB" w:rsidRPr="00B6318B">
        <w:t xml:space="preserve">Figure </w:t>
      </w:r>
      <w:r w:rsidR="000C6BBB">
        <w:rPr>
          <w:noProof/>
        </w:rPr>
        <w:t>1</w:t>
      </w:r>
      <w:r w:rsidR="000C6BBB" w:rsidRPr="00B6318B">
        <w:t>.</w:t>
      </w:r>
      <w:r w:rsidR="000C6BBB">
        <w:rPr>
          <w:noProof/>
        </w:rPr>
        <w:t>1</w:t>
      </w:r>
      <w:r w:rsidR="008A606A">
        <w:fldChar w:fldCharType="end"/>
      </w:r>
      <w:r>
        <w:t>); and</w:t>
      </w:r>
    </w:p>
    <w:p w14:paraId="020C99AD" w14:textId="25E1DFC3" w:rsidR="00990297" w:rsidRDefault="00B6318B" w:rsidP="00990297">
      <w:pPr>
        <w:pStyle w:val="Indented"/>
        <w:numPr>
          <w:ilvl w:val="0"/>
          <w:numId w:val="14"/>
        </w:numPr>
      </w:pPr>
      <w:r>
        <w:rPr>
          <w:noProof/>
        </w:rPr>
        <w:lastRenderedPageBreak/>
        <w:drawing>
          <wp:anchor distT="0" distB="0" distL="114300" distR="114300" simplePos="0" relativeHeight="251783168" behindDoc="0" locked="0" layoutInCell="1" allowOverlap="1" wp14:anchorId="6F9F898B" wp14:editId="566C8624">
            <wp:simplePos x="0" y="0"/>
            <wp:positionH relativeFrom="column">
              <wp:align>center</wp:align>
            </wp:positionH>
            <wp:positionV relativeFrom="paragraph">
              <wp:posOffset>194945</wp:posOffset>
            </wp:positionV>
            <wp:extent cx="5630400" cy="3639600"/>
            <wp:effectExtent l="0" t="0" r="0" b="5715"/>
            <wp:wrapTopAndBottom/>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0400" cy="363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1C62FB9B" wp14:editId="1C5B2BB3">
                <wp:simplePos x="0" y="0"/>
                <wp:positionH relativeFrom="column">
                  <wp:posOffset>85725</wp:posOffset>
                </wp:positionH>
                <wp:positionV relativeFrom="paragraph">
                  <wp:posOffset>3692616</wp:posOffset>
                </wp:positionV>
                <wp:extent cx="5755640" cy="635"/>
                <wp:effectExtent l="0" t="0" r="0" b="1270"/>
                <wp:wrapTopAndBottom/>
                <wp:docPr id="64" name="Text Box 6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99A1AE0" w14:textId="676EF0F8" w:rsidR="00A420CB" w:rsidRPr="00B6318B" w:rsidRDefault="00A420CB" w:rsidP="00B6318B">
                            <w:pPr>
                              <w:pStyle w:val="Caption"/>
                              <w:rPr>
                                <w:noProof/>
                                <w:sz w:val="22"/>
                                <w:szCs w:val="22"/>
                                <w:lang w:val="en-US"/>
                              </w:rPr>
                            </w:pPr>
                            <w:bookmarkStart w:id="5" w:name="_Ref67157847"/>
                            <w:bookmarkStart w:id="6" w:name="_Toc67158031"/>
                            <w:r w:rsidRPr="00B6318B">
                              <w:rPr>
                                <w:lang w:val="en-US"/>
                              </w:rPr>
                              <w:t xml:space="preserve">Figure </w:t>
                            </w:r>
                            <w:r>
                              <w:fldChar w:fldCharType="begin"/>
                            </w:r>
                            <w:r w:rsidRPr="00B6318B">
                              <w:rPr>
                                <w:lang w:val="en-US"/>
                              </w:rPr>
                              <w:instrText xml:space="preserve"> STYLEREF 1 \s </w:instrText>
                            </w:r>
                            <w:r>
                              <w:fldChar w:fldCharType="separate"/>
                            </w:r>
                            <w:r w:rsidR="000C6BBB">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0C6BBB">
                              <w:rPr>
                                <w:noProof/>
                                <w:lang w:val="en-US"/>
                              </w:rPr>
                              <w:t>1</w:t>
                            </w:r>
                            <w:r>
                              <w:fldChar w:fldCharType="end"/>
                            </w:r>
                            <w:bookmarkEnd w:id="5"/>
                            <w:r w:rsidRPr="00B6318B">
                              <w:rPr>
                                <w:lang w:val="en-US"/>
                              </w:rPr>
                              <w:t xml:space="preserve"> </w:t>
                            </w:r>
                            <w:proofErr w:type="gramStart"/>
                            <w:r w:rsidRPr="00B6318B">
                              <w:rPr>
                                <w:lang w:val="en-US"/>
                              </w:rPr>
                              <w:t>—  NOVAthesis</w:t>
                            </w:r>
                            <w:proofErr w:type="gramEnd"/>
                            <w:r w:rsidRPr="00B6318B">
                              <w:rPr>
                                <w:lang w:val="en-US"/>
                              </w:rPr>
                              <w:t>_word project page in GitHub.</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2FB9B" id="Text Box 64" o:spid="_x0000_s1043" type="#_x0000_t202" style="position:absolute;left:0;text-align:left;margin-left:6.75pt;margin-top:290.75pt;width:453.2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LT6GgIAAEAEAAAOAAAAZHJzL2Uyb0RvYy54bWysU8Fu2zAMvQ/YPwi6L066J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TqezTx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PadQZ4AAAAAoBAAAPAAAAZHJzL2Rvd25yZXYueG1sTI8xT8MwEIV3JP6D&#10;dUgsiDqhbdSEOFVVwQBLRejC5sbXOBDbke204d9zdIHt3t3Tu++V68n07IQ+dM4KSGcJMLSNU51t&#10;Bezfn+9XwEKUVsneWRTwjQHW1fVVKQvlzvYNT3VsGYXYUEgBOsah4Dw0Go0MMzegpdvReSMjSd9y&#10;5eWZwk3PH5Ik40Z2lj5oOeBWY/NVj0bAbvGx03fj8el1s5j7l/24zT7bWojbm2nzCCziFP/M8ItP&#10;6FAR08GNVgXWk54vySlguUppIEOe5jmww2WTAa9K/r9C9QMAAP//AwBQSwECLQAUAAYACAAAACEA&#10;toM4kv4AAADhAQAAEwAAAAAAAAAAAAAAAAAAAAAAW0NvbnRlbnRfVHlwZXNdLnhtbFBLAQItABQA&#10;BgAIAAAAIQA4/SH/1gAAAJQBAAALAAAAAAAAAAAAAAAAAC8BAABfcmVscy8ucmVsc1BLAQItABQA&#10;BgAIAAAAIQAyWLT6GgIAAEAEAAAOAAAAAAAAAAAAAAAAAC4CAABkcnMvZTJvRG9jLnhtbFBLAQIt&#10;ABQABgAIAAAAIQAPadQZ4AAAAAoBAAAPAAAAAAAAAAAAAAAAAHQEAABkcnMvZG93bnJldi54bWxQ&#10;SwUGAAAAAAQABADzAAAAgQUAAAAA&#10;" stroked="f">
                <v:textbox style="mso-fit-shape-to-text:t" inset="0,0,0,0">
                  <w:txbxContent>
                    <w:p w14:paraId="299A1AE0" w14:textId="676EF0F8" w:rsidR="00A420CB" w:rsidRPr="00B6318B" w:rsidRDefault="00A420CB" w:rsidP="00B6318B">
                      <w:pPr>
                        <w:pStyle w:val="Legenda"/>
                        <w:rPr>
                          <w:noProof/>
                          <w:sz w:val="22"/>
                          <w:szCs w:val="22"/>
                          <w:lang w:val="en-US"/>
                        </w:rPr>
                      </w:pPr>
                      <w:bookmarkStart w:id="7" w:name="_Ref67157847"/>
                      <w:bookmarkStart w:id="8" w:name="_Toc67158031"/>
                      <w:r w:rsidRPr="00B6318B">
                        <w:rPr>
                          <w:lang w:val="en-US"/>
                        </w:rPr>
                        <w:t xml:space="preserve">Figure </w:t>
                      </w:r>
                      <w:r>
                        <w:fldChar w:fldCharType="begin"/>
                      </w:r>
                      <w:r w:rsidRPr="00B6318B">
                        <w:rPr>
                          <w:lang w:val="en-US"/>
                        </w:rPr>
                        <w:instrText xml:space="preserve"> STYLEREF 1 \s </w:instrText>
                      </w:r>
                      <w:r>
                        <w:fldChar w:fldCharType="separate"/>
                      </w:r>
                      <w:r w:rsidR="000C6BBB">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0C6BBB">
                        <w:rPr>
                          <w:noProof/>
                          <w:lang w:val="en-US"/>
                        </w:rPr>
                        <w:t>1</w:t>
                      </w:r>
                      <w:r>
                        <w:fldChar w:fldCharType="end"/>
                      </w:r>
                      <w:bookmarkEnd w:id="7"/>
                      <w:r w:rsidRPr="00B6318B">
                        <w:rPr>
                          <w:lang w:val="en-US"/>
                        </w:rPr>
                        <w:t xml:space="preserve"> </w:t>
                      </w:r>
                      <w:proofErr w:type="gramStart"/>
                      <w:r w:rsidRPr="00B6318B">
                        <w:rPr>
                          <w:lang w:val="en-US"/>
                        </w:rPr>
                        <w:t xml:space="preserve">—  </w:t>
                      </w:r>
                      <w:proofErr w:type="spellStart"/>
                      <w:r w:rsidRPr="00B6318B">
                        <w:rPr>
                          <w:lang w:val="en-US"/>
                        </w:rPr>
                        <w:t>NOVAthesis</w:t>
                      </w:r>
                      <w:proofErr w:type="gramEnd"/>
                      <w:r w:rsidRPr="00B6318B">
                        <w:rPr>
                          <w:lang w:val="en-US"/>
                        </w:rPr>
                        <w:t>_word</w:t>
                      </w:r>
                      <w:proofErr w:type="spellEnd"/>
                      <w:r w:rsidRPr="00B6318B">
                        <w:rPr>
                          <w:lang w:val="en-US"/>
                        </w:rPr>
                        <w:t xml:space="preserve"> project page in GitHub.</w:t>
                      </w:r>
                      <w:bookmarkEnd w:id="8"/>
                    </w:p>
                  </w:txbxContent>
                </v:textbox>
                <w10:wrap type="topAndBottom"/>
              </v:shape>
            </w:pict>
          </mc:Fallback>
        </mc:AlternateContent>
      </w:r>
      <w:r w:rsidR="00990297">
        <w:t xml:space="preserve">Make a small donation (marked with a red ellipse </w:t>
      </w:r>
      <w:r w:rsidR="008A606A">
        <w:t>at bottom</w:t>
      </w:r>
      <w:r w:rsidR="0087011E">
        <w:t>-</w:t>
      </w:r>
      <w:r w:rsidR="008A606A">
        <w:t xml:space="preserve">left </w:t>
      </w:r>
      <w:r w:rsidR="00990297">
        <w:t xml:space="preserve">in </w:t>
      </w:r>
      <w:r w:rsidR="008A606A">
        <w:fldChar w:fldCharType="begin"/>
      </w:r>
      <w:r w:rsidR="008A606A">
        <w:instrText xml:space="preserve"> REF _Ref67157847 \h </w:instrText>
      </w:r>
      <w:r w:rsidR="008A606A">
        <w:fldChar w:fldCharType="separate"/>
      </w:r>
      <w:r w:rsidR="000C6BBB" w:rsidRPr="00B6318B">
        <w:t xml:space="preserve">Figure </w:t>
      </w:r>
      <w:r w:rsidR="000C6BBB">
        <w:rPr>
          <w:noProof/>
        </w:rPr>
        <w:t>1</w:t>
      </w:r>
      <w:r w:rsidR="000C6BBB" w:rsidRPr="00B6318B">
        <w:t>.</w:t>
      </w:r>
      <w:r w:rsidR="000C6BBB">
        <w:rPr>
          <w:noProof/>
        </w:rPr>
        <w:t>1</w:t>
      </w:r>
      <w:r w:rsidR="008A606A">
        <w:fldChar w:fldCharType="end"/>
      </w:r>
      <w:r w:rsidR="00990297">
        <w:t>).</w:t>
      </w:r>
    </w:p>
    <w:p w14:paraId="38703D1E" w14:textId="77777777" w:rsidR="00B6318B" w:rsidRDefault="00B6318B" w:rsidP="00B6318B">
      <w:pPr>
        <w:pStyle w:val="Indented"/>
      </w:pPr>
    </w:p>
    <w:p w14:paraId="44E57560" w14:textId="77777777" w:rsidR="00B6318B" w:rsidRPr="00990297" w:rsidRDefault="00B6318B" w:rsidP="00B6318B">
      <w:pPr>
        <w:pStyle w:val="Indented"/>
      </w:pPr>
    </w:p>
    <w:p w14:paraId="31D4CDAD" w14:textId="77777777" w:rsidR="00990297" w:rsidRPr="0087011E" w:rsidRDefault="0087011E" w:rsidP="0087011E">
      <w:pPr>
        <w:pStyle w:val="Heading2"/>
        <w:rPr>
          <w:lang w:val="en-US"/>
        </w:rPr>
      </w:pPr>
      <w:bookmarkStart w:id="7" w:name="_Toc67158004"/>
      <w:r w:rsidRPr="0087011E">
        <w:rPr>
          <w:lang w:val="en-US"/>
        </w:rPr>
        <w:t>Important Rule for Starting a New Chapter</w:t>
      </w:r>
      <w:bookmarkEnd w:id="7"/>
      <w:r w:rsidRPr="0087011E">
        <w:rPr>
          <w:lang w:val="en-US"/>
        </w:rPr>
        <w:t xml:space="preserve"> </w:t>
      </w:r>
    </w:p>
    <w:p w14:paraId="4BE32B9B" w14:textId="77777777" w:rsidR="00275144" w:rsidRPr="002578CB" w:rsidRDefault="00275144" w:rsidP="002578CB">
      <w:pPr>
        <w:rPr>
          <w:b/>
          <w:bCs/>
        </w:rPr>
      </w:pPr>
      <w:r w:rsidRPr="002578CB">
        <w:rPr>
          <w:b/>
          <w:bCs/>
        </w:rPr>
        <w:t xml:space="preserve">Please note that the chapters must start in an odd numbered page.  Thus, the previous chapter must terminate with a </w:t>
      </w:r>
      <w:r w:rsidRPr="002578CB">
        <w:rPr>
          <w:b/>
          <w:bCs/>
          <w:i/>
          <w:iCs/>
        </w:rPr>
        <w:t>New Section, Odd page</w:t>
      </w:r>
      <w:r w:rsidRPr="002578CB">
        <w:rPr>
          <w:b/>
          <w:bCs/>
        </w:rPr>
        <w:t xml:space="preserve">.  Just in this case the style for the Chapter Heading will work.  If you start a new chapter after a simple </w:t>
      </w:r>
      <w:r w:rsidRPr="002578CB">
        <w:rPr>
          <w:b/>
          <w:bCs/>
          <w:i/>
          <w:iCs/>
        </w:rPr>
        <w:t>New Chapter</w:t>
      </w:r>
      <w:r w:rsidRPr="002578CB">
        <w:rPr>
          <w:b/>
          <w:bCs/>
        </w:rPr>
        <w:t xml:space="preserve"> break, the chapter may start in an even numbered page and the title will be glued to the top of the page (and not a few centimeters down)</w:t>
      </w:r>
      <w:r w:rsidR="001C5600" w:rsidRPr="002578CB">
        <w:rPr>
          <w:b/>
          <w:bCs/>
        </w:rPr>
        <w:t>!</w:t>
      </w:r>
    </w:p>
    <w:p w14:paraId="650CB744" w14:textId="5E3751D2" w:rsidR="001C5600" w:rsidRPr="00990297" w:rsidRDefault="0087011E" w:rsidP="00697862">
      <w:pPr>
        <w:pStyle w:val="Indented"/>
      </w:pPr>
      <w:r w:rsidRPr="00990297">
        <w:rPr>
          <w:noProof/>
        </w:rPr>
        <w:lastRenderedPageBreak/>
        <mc:AlternateContent>
          <mc:Choice Requires="wps">
            <w:drawing>
              <wp:anchor distT="0" distB="0" distL="114300" distR="114300" simplePos="0" relativeHeight="251773952" behindDoc="0" locked="0" layoutInCell="1" allowOverlap="1" wp14:anchorId="70A822F4" wp14:editId="7D51DBEE">
                <wp:simplePos x="0" y="0"/>
                <wp:positionH relativeFrom="page">
                  <wp:posOffset>900430</wp:posOffset>
                </wp:positionH>
                <wp:positionV relativeFrom="paragraph">
                  <wp:posOffset>4540794</wp:posOffset>
                </wp:positionV>
                <wp:extent cx="5756275" cy="635"/>
                <wp:effectExtent l="0" t="0" r="0" b="1270"/>
                <wp:wrapTopAndBottom/>
                <wp:docPr id="6" name="Text Box 6"/>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3118FA47" w14:textId="6FAD5994" w:rsidR="00A420CB" w:rsidRPr="00A418F7" w:rsidRDefault="00A420CB" w:rsidP="00275144">
                            <w:pPr>
                              <w:pStyle w:val="Caption"/>
                              <w:rPr>
                                <w:sz w:val="22"/>
                                <w:szCs w:val="22"/>
                                <w:lang w:val="en-US"/>
                              </w:rPr>
                            </w:pPr>
                            <w:bookmarkStart w:id="8" w:name="_Ref67151185"/>
                            <w:bookmarkStart w:id="9" w:name="_Ref67151153"/>
                            <w:bookmarkStart w:id="10" w:name="_Toc67152224"/>
                            <w:bookmarkStart w:id="11"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2</w:t>
                            </w:r>
                            <w:r>
                              <w:rPr>
                                <w:lang w:val="en-US"/>
                              </w:rPr>
                              <w:fldChar w:fldCharType="end"/>
                            </w:r>
                            <w:bookmarkEnd w:id="8"/>
                            <w:r w:rsidRPr="00275144">
                              <w:rPr>
                                <w:lang w:val="en-US"/>
                              </w:rPr>
                              <w:t xml:space="preserve"> — How to start a new section in an odd numbered page.</w:t>
                            </w:r>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822F4" id="Text Box 6" o:spid="_x0000_s1044" type="#_x0000_t202" style="position:absolute;left:0;text-align:left;margin-left:70.9pt;margin-top:357.55pt;width:453.25pt;height:.05pt;z-index:2517739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RUGwIAAEAEAAAOAAAAZHJzL2Uyb0RvYy54bWysU8Fu2zAMvQ/YPwi6L04yJC2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ZzWw+vZlxJik2/zyLNbLrVYc+fFVQs2jkHEmTRJU4&#10;73zoUoeU2MmD0cVWGxN/YmBjkJ0F6ddUOqi++G9ZxsZcC/FWVzB6siuOaIX20DJdEMbbAeQBilfC&#10;jtCNhXdyq6nhTvjwJJDmgODSbIdHOkoDTc6htzirAH/+zR/zSR6KctbQXOXc/zgJVJyZb5aEi0M4&#10;GDgYh8Gwp3oDBHVCW+NkMukCBjOYJUL9QiO/jl0oJKykXjkPg7kJ3XTTyki1XqckGjUnws7unYyl&#10;B2Kf2xeBrpclkJoPMEycWLxTp8tN+rj1KRDVSbpIbMdizzeNaRK/X6m4B2//U9Z18Ve/AAAA//8D&#10;AFBLAwQUAAYACAAAACEAdxl6hOIAAAAMAQAADwAAAGRycy9kb3ducmV2LnhtbEyPwU7DMBBE70j8&#10;g7VIXBB10oa2CnGqqoIDXCpCL7258TYOxOvIdtrw97i9wHF2RjNvi9VoOnZC51tLAtJJAgyptqql&#10;RsDu8/VxCcwHSUp2llDAD3pYlbc3hcyVPdMHnqrQsFhCPpcCdAh9zrmvNRrpJ7ZHit7ROiNDlK7h&#10;yslzLDcdnybJnBvZUlzQsseNxvq7GoyAbbbf6ofh+PK+zmbubTds5l9NJcT93bh+BhZwDH9huOBH&#10;dCgj08EOpDzros7SiB4ELNKnFNglkWTLGbDD9TQFXhb8/xPlLwAAAP//AwBQSwECLQAUAAYACAAA&#10;ACEAtoM4kv4AAADhAQAAEwAAAAAAAAAAAAAAAAAAAAAAW0NvbnRlbnRfVHlwZXNdLnhtbFBLAQIt&#10;ABQABgAIAAAAIQA4/SH/1gAAAJQBAAALAAAAAAAAAAAAAAAAAC8BAABfcmVscy8ucmVsc1BLAQIt&#10;ABQABgAIAAAAIQBqwmRUGwIAAEAEAAAOAAAAAAAAAAAAAAAAAC4CAABkcnMvZTJvRG9jLnhtbFBL&#10;AQItABQABgAIAAAAIQB3GXqE4gAAAAwBAAAPAAAAAAAAAAAAAAAAAHUEAABkcnMvZG93bnJldi54&#10;bWxQSwUGAAAAAAQABADzAAAAhAUAAAAA&#10;" stroked="f">
                <v:textbox style="mso-fit-shape-to-text:t" inset="0,0,0,0">
                  <w:txbxContent>
                    <w:p w14:paraId="3118FA47" w14:textId="6FAD5994" w:rsidR="00A420CB" w:rsidRPr="00A418F7" w:rsidRDefault="00A420CB" w:rsidP="00275144">
                      <w:pPr>
                        <w:pStyle w:val="Legenda"/>
                        <w:rPr>
                          <w:sz w:val="22"/>
                          <w:szCs w:val="22"/>
                          <w:lang w:val="en-US"/>
                        </w:rPr>
                      </w:pPr>
                      <w:bookmarkStart w:id="14" w:name="_Ref67151185"/>
                      <w:bookmarkStart w:id="15" w:name="_Ref67151153"/>
                      <w:bookmarkStart w:id="16" w:name="_Toc67152224"/>
                      <w:bookmarkStart w:id="17"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2</w:t>
                      </w:r>
                      <w:r>
                        <w:rPr>
                          <w:lang w:val="en-US"/>
                        </w:rPr>
                        <w:fldChar w:fldCharType="end"/>
                      </w:r>
                      <w:bookmarkEnd w:id="14"/>
                      <w:r w:rsidRPr="00275144">
                        <w:rPr>
                          <w:lang w:val="en-US"/>
                        </w:rPr>
                        <w:t xml:space="preserve"> — How to start a new section in an odd numbered page.</w:t>
                      </w:r>
                      <w:bookmarkEnd w:id="15"/>
                      <w:bookmarkEnd w:id="16"/>
                      <w:bookmarkEnd w:id="17"/>
                    </w:p>
                  </w:txbxContent>
                </v:textbox>
                <w10:wrap type="topAndBottom" anchorx="page"/>
              </v:shape>
            </w:pict>
          </mc:Fallback>
        </mc:AlternateContent>
      </w:r>
      <w:r w:rsidRPr="00990297">
        <w:rPr>
          <w:noProof/>
        </w:rPr>
        <w:drawing>
          <wp:anchor distT="0" distB="0" distL="114300" distR="114300" simplePos="0" relativeHeight="251771904" behindDoc="0" locked="0" layoutInCell="1" allowOverlap="1" wp14:anchorId="486F2BE0" wp14:editId="6BF3184C">
            <wp:simplePos x="0" y="0"/>
            <wp:positionH relativeFrom="page">
              <wp:posOffset>900430</wp:posOffset>
            </wp:positionH>
            <wp:positionV relativeFrom="paragraph">
              <wp:posOffset>1023620</wp:posOffset>
            </wp:positionV>
            <wp:extent cx="5756275" cy="3381375"/>
            <wp:effectExtent l="0" t="0" r="0" b="0"/>
            <wp:wrapTopAndBottom/>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275" cy="3381375"/>
                    </a:xfrm>
                    <a:prstGeom prst="rect">
                      <a:avLst/>
                    </a:prstGeom>
                  </pic:spPr>
                </pic:pic>
              </a:graphicData>
            </a:graphic>
            <wp14:sizeRelH relativeFrom="page">
              <wp14:pctWidth>0</wp14:pctWidth>
            </wp14:sizeRelH>
            <wp14:sizeRelV relativeFrom="page">
              <wp14:pctHeight>0</wp14:pctHeight>
            </wp14:sizeRelV>
          </wp:anchor>
        </w:drawing>
      </w:r>
      <w:r w:rsidR="00275144" w:rsidRPr="00990297">
        <w:t>To force a page change (or a blank page) in Windows you must do “CTRL + ENTER”, and in macOS you must do “CMD + ENTER”</w:t>
      </w:r>
      <w:r w:rsidR="00111ACF" w:rsidRPr="00990297">
        <w:t>.</w:t>
      </w:r>
      <w:r w:rsidR="00697862" w:rsidRPr="00990297">
        <w:t xml:space="preserve">  </w:t>
      </w:r>
      <w:r w:rsidR="00275144" w:rsidRPr="00990297">
        <w:t xml:space="preserve">To start a new section in an odd numbered page, select the tab </w:t>
      </w:r>
      <w:r w:rsidR="00275144" w:rsidRPr="00990297">
        <w:rPr>
          <w:i/>
          <w:iCs/>
        </w:rPr>
        <w:t>Layout</w:t>
      </w:r>
      <w:r w:rsidR="00275144" w:rsidRPr="00990297">
        <w:t xml:space="preserve">, then click the icon </w:t>
      </w:r>
      <w:r w:rsidR="00275144" w:rsidRPr="00990297">
        <w:rPr>
          <w:i/>
          <w:iCs/>
        </w:rPr>
        <w:t>Breaks</w:t>
      </w:r>
      <w:r w:rsidR="00275144" w:rsidRPr="00990297">
        <w:t xml:space="preserve"> that will open a menu, where you</w:t>
      </w:r>
      <w:r w:rsidR="00697862" w:rsidRPr="00990297">
        <w:t xml:space="preserve"> must select</w:t>
      </w:r>
      <w:r w:rsidR="00275144" w:rsidRPr="00990297">
        <w:t xml:space="preserve"> </w:t>
      </w:r>
      <w:r w:rsidR="00275144" w:rsidRPr="00990297">
        <w:rPr>
          <w:i/>
          <w:iCs/>
        </w:rPr>
        <w:t>Odd page</w:t>
      </w:r>
      <w:r w:rsidR="00275144" w:rsidRPr="00990297">
        <w:t xml:space="preserve">.  </w:t>
      </w:r>
      <w:r w:rsidR="00697862" w:rsidRPr="00990297">
        <w:t xml:space="preserve">See </w:t>
      </w:r>
      <w:r w:rsidR="00697862" w:rsidRPr="00990297">
        <w:fldChar w:fldCharType="begin"/>
      </w:r>
      <w:r w:rsidR="00697862" w:rsidRPr="00990297">
        <w:instrText xml:space="preserve"> REF _Ref67151185 \h </w:instrText>
      </w:r>
      <w:r w:rsidR="00697862" w:rsidRPr="00990297">
        <w:fldChar w:fldCharType="separate"/>
      </w:r>
      <w:r w:rsidR="000C6BBB" w:rsidRPr="00275144">
        <w:t xml:space="preserve">Figure </w:t>
      </w:r>
      <w:r w:rsidR="000C6BBB">
        <w:rPr>
          <w:noProof/>
        </w:rPr>
        <w:t>1</w:t>
      </w:r>
      <w:r w:rsidR="000C6BBB">
        <w:t>.</w:t>
      </w:r>
      <w:r w:rsidR="000C6BBB">
        <w:rPr>
          <w:noProof/>
        </w:rPr>
        <w:t>2</w:t>
      </w:r>
      <w:r w:rsidR="00697862" w:rsidRPr="00990297">
        <w:fldChar w:fldCharType="end"/>
      </w:r>
      <w:r w:rsidR="00697862" w:rsidRPr="00990297">
        <w:t>, which was created in macOS.  Windows version of Word should be similar</w:t>
      </w:r>
      <w:r>
        <w:t>.</w:t>
      </w:r>
    </w:p>
    <w:p w14:paraId="33DFA35D" w14:textId="77777777" w:rsidR="001C5600" w:rsidRPr="00990297" w:rsidRDefault="001C5600" w:rsidP="00111ACF">
      <w:pPr>
        <w:pStyle w:val="Indented"/>
      </w:pPr>
    </w:p>
    <w:p w14:paraId="258B03B3" w14:textId="77777777" w:rsidR="00111ACF" w:rsidRPr="00990297" w:rsidRDefault="00697862" w:rsidP="00111ACF">
      <w:pPr>
        <w:pStyle w:val="Heading2"/>
        <w:rPr>
          <w:lang w:val="en-US"/>
        </w:rPr>
      </w:pPr>
      <w:bookmarkStart w:id="12" w:name="_Toc66193990"/>
      <w:bookmarkStart w:id="13" w:name="_Toc67158005"/>
      <w:r w:rsidRPr="00990297">
        <w:rPr>
          <w:lang w:val="en-US"/>
        </w:rPr>
        <w:t>Context and Motivation</w:t>
      </w:r>
      <w:bookmarkEnd w:id="12"/>
      <w:bookmarkEnd w:id="13"/>
    </w:p>
    <w:p w14:paraId="6119A67E" w14:textId="77777777" w:rsidR="00697862" w:rsidRPr="00990297" w:rsidRDefault="00697862" w:rsidP="00697862">
      <w:r w:rsidRPr="002578CB">
        <w:t>Many higher</w:t>
      </w:r>
      <w:r w:rsidRPr="00990297">
        <w:t xml:space="preserve"> education courses end with the writing of a monograph/dissertation/thesis. Monographs are considerably long and complex documents, with objects of diverse nature, some are floating (e.g., figures, tables, code listings) and some others are not (e.g., formulas, equations, theorems). While writing a monograph it is also necessary to manage the organization of the document in chapters, sections, subsections, appendices, annexes. It is also necessary to manage the references in the text to capitulate them, sections, figures, tables, etc., as well as references to bibliographic entries (citations) according to the specific rules of the scientific area of ​​the monograph.</w:t>
      </w:r>
    </w:p>
    <w:p w14:paraId="30152004" w14:textId="77777777" w:rsidR="00111ACF" w:rsidRPr="00990297" w:rsidRDefault="00697862" w:rsidP="00697862">
      <w:pPr>
        <w:pStyle w:val="Indented"/>
      </w:pPr>
      <w:r w:rsidRPr="00990297">
        <w:lastRenderedPageBreak/>
        <w:t>Conventional word processors, such as Microsoft Word and Open Office Writer, conveniently handle small and medium-sized documents with low complexity, but they have several difficulties with managing large and complex documents, as is common with monographs. Thus, I strongly recommended using LaTeX and the NOVAthesis template. LaTeX is a digital typography system that allows the end-user to produce professional-quality text, equivalent to what is obtained for documents edited and published by a specialized publishing company. The NOVAthesis template is a template that aims to facilitate the writing of monographs using LaTeX, handling all aspects related to the management of the document and its final presentation of high quality. By using the LaTeX NOVAthesis template, the author can concentrate solely and exclusively on the structure and scientific content of his document, leaving all the editing burden to LaTeX</w:t>
      </w:r>
      <w:r w:rsidR="00111ACF" w:rsidRPr="00990297">
        <w:t>.</w:t>
      </w:r>
    </w:p>
    <w:p w14:paraId="357A170A" w14:textId="77777777" w:rsidR="00111ACF" w:rsidRPr="00990297" w:rsidRDefault="00697862" w:rsidP="00111ACF">
      <w:pPr>
        <w:pStyle w:val="Heading2"/>
        <w:rPr>
          <w:lang w:val="en-US"/>
        </w:rPr>
      </w:pPr>
      <w:bookmarkStart w:id="14" w:name="_Toc67158006"/>
      <w:r w:rsidRPr="00990297">
        <w:rPr>
          <w:lang w:val="en-US"/>
        </w:rPr>
        <w:t>Problems and Objectives</w:t>
      </w:r>
      <w:bookmarkEnd w:id="14"/>
    </w:p>
    <w:p w14:paraId="27D2AF74" w14:textId="77777777" w:rsidR="00111ACF" w:rsidRPr="00990297" w:rsidRDefault="00697862" w:rsidP="00697862">
      <w:r w:rsidRPr="00990297">
        <w:t>The LaTeX system promotes the focus is on the structure of the content of the document (instead of on its aspect/visualization) and produces as output documents with very high typographic quality (in PDF format). Still, many authors choose to use word processors, such as Microsoft Word and Open Office Writer, for writing their monographs. And these authors also need a template that facilitates the process of editing and formatting the final document</w:t>
      </w:r>
      <w:r w:rsidR="00111ACF" w:rsidRPr="00990297">
        <w:t>.</w:t>
      </w:r>
    </w:p>
    <w:p w14:paraId="58A1C04B" w14:textId="77777777" w:rsidR="00111ACF" w:rsidRPr="00990297" w:rsidRDefault="00697862" w:rsidP="00111ACF">
      <w:pPr>
        <w:pStyle w:val="Heading2"/>
        <w:rPr>
          <w:lang w:val="en-US"/>
        </w:rPr>
      </w:pPr>
      <w:bookmarkStart w:id="15" w:name="_Toc66193992"/>
      <w:bookmarkStart w:id="16" w:name="_Toc67158007"/>
      <w:r w:rsidRPr="00990297">
        <w:rPr>
          <w:lang w:val="en-US"/>
        </w:rPr>
        <w:t>Approach and Contributions</w:t>
      </w:r>
      <w:bookmarkEnd w:id="15"/>
      <w:bookmarkEnd w:id="16"/>
    </w:p>
    <w:p w14:paraId="505ADE34" w14:textId="77777777" w:rsidR="00111ACF" w:rsidRPr="00990297" w:rsidRDefault="002578CB" w:rsidP="00697862">
      <w:r w:rsidRPr="00F25994">
        <w:t xml:space="preserve">This template is aimed at authors who plan to use a word processor </w:t>
      </w:r>
      <w:r>
        <w:t xml:space="preserve">for the editing </w:t>
      </w:r>
      <w:r w:rsidR="00697862" w:rsidRPr="00990297">
        <w:t>and production of their monograph. The template presents a basis for the cover page (according to the type of document) and for the proposed structure for the first pages (frontmatter) that include a summary (s), indexes, glossaries, etc. The specific content of each monograph must be adapted to the specific context of each scientific area</w:t>
      </w:r>
      <w:r w:rsidR="00111ACF" w:rsidRPr="00990297">
        <w:t>.</w:t>
      </w:r>
    </w:p>
    <w:p w14:paraId="490B4C61" w14:textId="77777777" w:rsidR="00111ACF" w:rsidRPr="00990297" w:rsidRDefault="00697862" w:rsidP="00111ACF">
      <w:pPr>
        <w:pStyle w:val="Heading2"/>
        <w:rPr>
          <w:lang w:val="en-US"/>
        </w:rPr>
      </w:pPr>
      <w:bookmarkStart w:id="17" w:name="_Toc66193993"/>
      <w:bookmarkStart w:id="18" w:name="_Toc67158008"/>
      <w:r w:rsidRPr="00990297">
        <w:rPr>
          <w:lang w:val="en-US"/>
        </w:rPr>
        <w:t>Document Organization</w:t>
      </w:r>
      <w:bookmarkEnd w:id="17"/>
      <w:bookmarkEnd w:id="18"/>
    </w:p>
    <w:p w14:paraId="517DF6C2" w14:textId="6C599524" w:rsidR="00111ACF" w:rsidRPr="00990297" w:rsidRDefault="00697862" w:rsidP="00697862">
      <w:r w:rsidRPr="002578CB">
        <w:t>In Chapter</w:t>
      </w:r>
      <w:r w:rsidR="00F97AC2">
        <w:t xml:space="preserve"> </w:t>
      </w:r>
      <w:r w:rsidR="00F97AC2">
        <w:fldChar w:fldCharType="begin"/>
      </w:r>
      <w:r w:rsidR="00F97AC2">
        <w:instrText xml:space="preserve"> REF _Ref83199702 \r \h </w:instrText>
      </w:r>
      <w:r w:rsidR="00F97AC2">
        <w:fldChar w:fldCharType="separate"/>
      </w:r>
      <w:r w:rsidR="000C6BBB">
        <w:t>1</w:t>
      </w:r>
      <w:r w:rsidR="00F97AC2">
        <w:fldChar w:fldCharType="end"/>
      </w:r>
      <w:r w:rsidRPr="002578CB">
        <w:t xml:space="preserve"> </w:t>
      </w:r>
      <w:r w:rsidRPr="00990297">
        <w:t>we introduced an introductory text to this template for word processors. In Chapter</w:t>
      </w:r>
      <w:r w:rsidR="00F97AC2">
        <w:t xml:space="preserve"> </w:t>
      </w:r>
      <w:r w:rsidR="00F97AC2">
        <w:fldChar w:fldCharType="begin"/>
      </w:r>
      <w:r w:rsidR="00F97AC2">
        <w:instrText xml:space="preserve"> REF _Ref83199733 \r \h </w:instrText>
      </w:r>
      <w:r w:rsidR="00F97AC2">
        <w:fldChar w:fldCharType="separate"/>
      </w:r>
      <w:r w:rsidR="000C6BBB">
        <w:t>2</w:t>
      </w:r>
      <w:r w:rsidR="00F97AC2">
        <w:fldChar w:fldCharType="end"/>
      </w:r>
      <w:r w:rsidR="00F97AC2">
        <w:t xml:space="preserve"> we </w:t>
      </w:r>
      <w:r w:rsidRPr="00990297">
        <w:t>will present some important suggestions for structuring the document and editing it in Word</w:t>
      </w:r>
      <w:r w:rsidR="00FD07EA" w:rsidRPr="00990297">
        <w:t>.</w:t>
      </w:r>
    </w:p>
    <w:p w14:paraId="6870624A" w14:textId="77777777" w:rsidR="001A0536" w:rsidRPr="00990297" w:rsidRDefault="001A0536" w:rsidP="000C395E"/>
    <w:p w14:paraId="3A77ADB7" w14:textId="77777777" w:rsidR="00100775" w:rsidRPr="00990297" w:rsidRDefault="00100775" w:rsidP="000C395E">
      <w:pPr>
        <w:sectPr w:rsidR="00100775" w:rsidRPr="00990297" w:rsidSect="00446E06">
          <w:footerReference w:type="default" r:id="rId27"/>
          <w:type w:val="oddPage"/>
          <w:pgSz w:w="11900" w:h="16840"/>
          <w:pgMar w:top="1985" w:right="1418" w:bottom="1418" w:left="1418" w:header="709" w:footer="709" w:gutter="0"/>
          <w:pgNumType w:start="1"/>
          <w:cols w:space="708"/>
          <w:docGrid w:linePitch="360"/>
        </w:sectPr>
      </w:pPr>
    </w:p>
    <w:bookmarkStart w:id="19" w:name="_Ref67138885"/>
    <w:bookmarkStart w:id="20" w:name="_Toc67158009"/>
    <w:bookmarkStart w:id="21" w:name="_Ref83199733"/>
    <w:p w14:paraId="1C50107C" w14:textId="77777777" w:rsidR="00D91B6E" w:rsidRPr="00990297" w:rsidRDefault="00100775" w:rsidP="00A81CB9">
      <w:pPr>
        <w:pStyle w:val="Heading1"/>
      </w:pPr>
      <w:r w:rsidRPr="00990297">
        <w:rPr>
          <w:noProof/>
        </w:rPr>
        <w:lastRenderedPageBreak/>
        <mc:AlternateContent>
          <mc:Choice Requires="wps">
            <w:drawing>
              <wp:anchor distT="0" distB="0" distL="114300" distR="114300" simplePos="0" relativeHeight="251764736" behindDoc="0" locked="0" layoutInCell="1" allowOverlap="1" wp14:anchorId="67F81956" wp14:editId="33F0F0A7">
                <wp:simplePos x="0" y="0"/>
                <wp:positionH relativeFrom="column">
                  <wp:posOffset>5335905</wp:posOffset>
                </wp:positionH>
                <wp:positionV relativeFrom="paragraph">
                  <wp:posOffset>824230</wp:posOffset>
                </wp:positionV>
                <wp:extent cx="0" cy="522000"/>
                <wp:effectExtent l="12700" t="0" r="12700" b="24130"/>
                <wp:wrapNone/>
                <wp:docPr id="82" name="Straight Connector 82"/>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89DC0E6" id="Straight Connector 82" o:spid="_x0000_s1026" style="position:absolute;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990297">
        <w:br/>
      </w:r>
      <w:r w:rsidR="00D91B6E" w:rsidRPr="00990297">
        <w:br/>
      </w:r>
      <w:bookmarkEnd w:id="19"/>
      <w:r w:rsidR="005F0B2F" w:rsidRPr="00990297">
        <w:t>H</w:t>
      </w:r>
      <w:r w:rsidR="0029217F" w:rsidRPr="00990297">
        <w:t>o</w:t>
      </w:r>
      <w:r w:rsidR="005F0B2F" w:rsidRPr="00990297">
        <w:t>w</w:t>
      </w:r>
      <w:r w:rsidR="0029217F" w:rsidRPr="00990297">
        <w:t xml:space="preserve"> to Use this Word Template</w:t>
      </w:r>
      <w:bookmarkEnd w:id="20"/>
      <w:bookmarkEnd w:id="21"/>
    </w:p>
    <w:p w14:paraId="46953811" w14:textId="77777777" w:rsidR="003F5091" w:rsidRPr="00990297" w:rsidRDefault="0029217F" w:rsidP="0029217F">
      <w:r w:rsidRPr="00990297">
        <w:t xml:space="preserve">In this chapter you will find some simple instructions on how to use this template. However, consider using the </w:t>
      </w:r>
      <w:r w:rsidRPr="00140A77">
        <w:t>NOVAthesis</w:t>
      </w:r>
      <w:r w:rsidRPr="00990297">
        <w:t xml:space="preserve"> template in LaTeX ... in the end you will have a professional quality document, equivalent to what a book publisher would produce</w:t>
      </w:r>
      <w:r w:rsidR="003F5091" w:rsidRPr="00990297">
        <w:t>.</w:t>
      </w:r>
    </w:p>
    <w:p w14:paraId="6594C7E7" w14:textId="77777777" w:rsidR="003F5091" w:rsidRPr="00990297" w:rsidRDefault="0029217F" w:rsidP="003F5091">
      <w:pPr>
        <w:pStyle w:val="Heading2"/>
        <w:rPr>
          <w:lang w:val="en-US"/>
        </w:rPr>
      </w:pPr>
      <w:bookmarkStart w:id="22" w:name="_Toc66193995"/>
      <w:bookmarkStart w:id="23" w:name="_Toc67158010"/>
      <w:r w:rsidRPr="00990297">
        <w:rPr>
          <w:lang w:val="en-US"/>
        </w:rPr>
        <w:t>The Document Structure</w:t>
      </w:r>
      <w:bookmarkEnd w:id="22"/>
      <w:bookmarkEnd w:id="23"/>
    </w:p>
    <w:p w14:paraId="17C5E00F" w14:textId="77777777" w:rsidR="0029217F" w:rsidRPr="00990297" w:rsidRDefault="0029217F" w:rsidP="0029217F">
      <w:r w:rsidRPr="00990297">
        <w:t>A dissertation/thesis, in its final version, should contain the following elements (the elements marked with [*] are optional):</w:t>
      </w:r>
    </w:p>
    <w:p w14:paraId="1D314B96" w14:textId="77777777" w:rsidR="0029217F" w:rsidRPr="00990297" w:rsidRDefault="0029217F" w:rsidP="0029217F">
      <w:pPr>
        <w:pStyle w:val="ListParagraph"/>
        <w:numPr>
          <w:ilvl w:val="0"/>
          <w:numId w:val="5"/>
        </w:numPr>
        <w:ind w:left="993" w:hanging="426"/>
      </w:pPr>
      <w:r w:rsidRPr="00990297">
        <w:t>Cover (simplified version)</w:t>
      </w:r>
    </w:p>
    <w:p w14:paraId="072D6C72" w14:textId="77777777" w:rsidR="0029217F" w:rsidRPr="00990297" w:rsidRDefault="00BD5F54" w:rsidP="0029217F">
      <w:pPr>
        <w:pStyle w:val="ListParagraph"/>
        <w:numPr>
          <w:ilvl w:val="0"/>
          <w:numId w:val="5"/>
        </w:numPr>
        <w:ind w:left="993" w:hanging="426"/>
      </w:pPr>
      <w:r w:rsidRPr="00990297">
        <w:t>Inner</w:t>
      </w:r>
      <w:r w:rsidR="0029217F" w:rsidRPr="00990297">
        <w:t xml:space="preserve"> cover (naming the advisers and evaluation committee)</w:t>
      </w:r>
    </w:p>
    <w:p w14:paraId="74A618AB" w14:textId="77777777" w:rsidR="0029217F" w:rsidRPr="00990297" w:rsidRDefault="0029217F" w:rsidP="0029217F">
      <w:pPr>
        <w:pStyle w:val="ListParagraph"/>
        <w:numPr>
          <w:ilvl w:val="0"/>
          <w:numId w:val="5"/>
        </w:numPr>
        <w:ind w:left="993" w:hanging="426"/>
      </w:pPr>
      <w:r w:rsidRPr="00990297">
        <w:t>C</w:t>
      </w:r>
      <w:r w:rsidRPr="00990297">
        <w:rPr>
          <w:i/>
          <w:iCs/>
        </w:rPr>
        <w:t>opyright</w:t>
      </w:r>
      <w:r w:rsidRPr="00990297">
        <w:t xml:space="preserve"> message from NOVA</w:t>
      </w:r>
      <w:r w:rsidR="00BD5F54" w:rsidRPr="00990297">
        <w:t xml:space="preserve"> School of Science and Technology</w:t>
      </w:r>
    </w:p>
    <w:p w14:paraId="230D4E5C" w14:textId="77777777" w:rsidR="0029217F" w:rsidRPr="00990297" w:rsidRDefault="0029217F" w:rsidP="0029217F">
      <w:pPr>
        <w:pStyle w:val="ListParagraph"/>
        <w:numPr>
          <w:ilvl w:val="0"/>
          <w:numId w:val="5"/>
        </w:numPr>
        <w:ind w:left="993" w:hanging="426"/>
      </w:pPr>
      <w:r w:rsidRPr="00990297">
        <w:t>[*] Dedicatory</w:t>
      </w:r>
    </w:p>
    <w:p w14:paraId="5083EB2C" w14:textId="77777777" w:rsidR="0029217F" w:rsidRPr="00990297" w:rsidRDefault="0029217F" w:rsidP="0029217F">
      <w:pPr>
        <w:pStyle w:val="ListParagraph"/>
        <w:numPr>
          <w:ilvl w:val="0"/>
          <w:numId w:val="5"/>
        </w:numPr>
        <w:ind w:left="993" w:hanging="426"/>
      </w:pPr>
      <w:r w:rsidRPr="00990297">
        <w:t xml:space="preserve">[*] Acknowledgments </w:t>
      </w:r>
    </w:p>
    <w:p w14:paraId="6FE1E953" w14:textId="77777777" w:rsidR="0029217F" w:rsidRPr="00990297" w:rsidRDefault="0029217F" w:rsidP="0029217F">
      <w:pPr>
        <w:pStyle w:val="ListParagraph"/>
        <w:numPr>
          <w:ilvl w:val="0"/>
          <w:numId w:val="5"/>
        </w:numPr>
        <w:ind w:left="993" w:hanging="426"/>
      </w:pPr>
      <w:r w:rsidRPr="00990297">
        <w:t>[*] Quote</w:t>
      </w:r>
    </w:p>
    <w:p w14:paraId="48C0F609" w14:textId="77777777" w:rsidR="0029217F" w:rsidRPr="00990297" w:rsidRDefault="0029217F" w:rsidP="0029217F">
      <w:pPr>
        <w:pStyle w:val="ListParagraph"/>
        <w:numPr>
          <w:ilvl w:val="0"/>
          <w:numId w:val="5"/>
        </w:numPr>
        <w:ind w:left="993" w:hanging="426"/>
      </w:pPr>
      <w:r w:rsidRPr="00990297">
        <w:t>Abstract in the same language as the main text (e.g., in English)</w:t>
      </w:r>
    </w:p>
    <w:p w14:paraId="2DAB8BDD" w14:textId="77777777" w:rsidR="0029217F" w:rsidRPr="00990297" w:rsidRDefault="0029217F" w:rsidP="0029217F">
      <w:pPr>
        <w:pStyle w:val="ListParagraph"/>
        <w:numPr>
          <w:ilvl w:val="0"/>
          <w:numId w:val="5"/>
        </w:numPr>
        <w:ind w:left="993" w:hanging="426"/>
      </w:pPr>
      <w:r w:rsidRPr="00990297">
        <w:t>Abstract in an alternative language (e.g., in Portuguese)</w:t>
      </w:r>
    </w:p>
    <w:p w14:paraId="292179E6" w14:textId="77777777" w:rsidR="0029217F" w:rsidRPr="00990297" w:rsidRDefault="0029217F" w:rsidP="0029217F">
      <w:pPr>
        <w:pStyle w:val="ListParagraph"/>
        <w:numPr>
          <w:ilvl w:val="0"/>
          <w:numId w:val="5"/>
        </w:numPr>
        <w:ind w:left="993" w:hanging="426"/>
      </w:pPr>
      <w:r w:rsidRPr="00990297">
        <w:t>Table of Contents</w:t>
      </w:r>
    </w:p>
    <w:p w14:paraId="044E3384" w14:textId="77777777" w:rsidR="0029217F" w:rsidRPr="00990297" w:rsidRDefault="0029217F" w:rsidP="0029217F">
      <w:pPr>
        <w:pStyle w:val="ListParagraph"/>
        <w:numPr>
          <w:ilvl w:val="0"/>
          <w:numId w:val="5"/>
        </w:numPr>
        <w:ind w:left="993" w:hanging="426"/>
      </w:pPr>
      <w:r w:rsidRPr="00990297">
        <w:t>List of figures (only if you have more than three)</w:t>
      </w:r>
    </w:p>
    <w:p w14:paraId="471B02F4" w14:textId="77777777" w:rsidR="0029217F" w:rsidRPr="00990297" w:rsidRDefault="0029217F" w:rsidP="0029217F">
      <w:pPr>
        <w:pStyle w:val="ListParagraph"/>
        <w:numPr>
          <w:ilvl w:val="0"/>
          <w:numId w:val="5"/>
        </w:numPr>
        <w:ind w:left="993" w:hanging="426"/>
      </w:pPr>
      <w:r w:rsidRPr="00990297">
        <w:t>List of tables (only if you have more than three)</w:t>
      </w:r>
    </w:p>
    <w:p w14:paraId="724D26BA" w14:textId="77777777" w:rsidR="0029217F" w:rsidRPr="00990297" w:rsidRDefault="0029217F" w:rsidP="0029217F">
      <w:pPr>
        <w:pStyle w:val="ListParagraph"/>
        <w:numPr>
          <w:ilvl w:val="0"/>
          <w:numId w:val="5"/>
        </w:numPr>
        <w:ind w:left="993" w:hanging="426"/>
      </w:pPr>
      <w:r w:rsidRPr="00990297">
        <w:t>[*] Other lists (of code listings, equations, …)</w:t>
      </w:r>
    </w:p>
    <w:p w14:paraId="14D3907B" w14:textId="77777777" w:rsidR="0029217F" w:rsidRPr="00990297" w:rsidRDefault="0029217F" w:rsidP="0029217F">
      <w:pPr>
        <w:pStyle w:val="ListParagraph"/>
        <w:numPr>
          <w:ilvl w:val="0"/>
          <w:numId w:val="5"/>
        </w:numPr>
        <w:ind w:left="993" w:hanging="426"/>
      </w:pPr>
      <w:r w:rsidRPr="00990297">
        <w:t>[*] Glossary</w:t>
      </w:r>
    </w:p>
    <w:p w14:paraId="135A692C" w14:textId="77777777" w:rsidR="0029217F" w:rsidRPr="00990297" w:rsidRDefault="0029217F" w:rsidP="0029217F">
      <w:pPr>
        <w:pStyle w:val="ListParagraph"/>
        <w:numPr>
          <w:ilvl w:val="0"/>
          <w:numId w:val="5"/>
        </w:numPr>
        <w:ind w:left="993" w:hanging="426"/>
      </w:pPr>
      <w:r w:rsidRPr="00990297">
        <w:t>[*] Acronyms</w:t>
      </w:r>
    </w:p>
    <w:p w14:paraId="0E817017" w14:textId="77777777" w:rsidR="0029217F" w:rsidRPr="00990297" w:rsidRDefault="0029217F" w:rsidP="0029217F">
      <w:pPr>
        <w:pStyle w:val="ListParagraph"/>
        <w:numPr>
          <w:ilvl w:val="0"/>
          <w:numId w:val="5"/>
        </w:numPr>
        <w:ind w:left="993" w:hanging="426"/>
      </w:pPr>
      <w:r w:rsidRPr="00990297">
        <w:t>[*] Symbols</w:t>
      </w:r>
    </w:p>
    <w:p w14:paraId="16B5D130" w14:textId="77777777" w:rsidR="0029217F" w:rsidRPr="00990297" w:rsidRDefault="0029217F" w:rsidP="0029217F">
      <w:pPr>
        <w:pStyle w:val="ListParagraph"/>
        <w:numPr>
          <w:ilvl w:val="0"/>
          <w:numId w:val="5"/>
        </w:numPr>
        <w:ind w:left="993" w:hanging="426"/>
      </w:pPr>
      <w:r w:rsidRPr="00990297">
        <w:t>The main text organized into chapters</w:t>
      </w:r>
    </w:p>
    <w:p w14:paraId="5826E611" w14:textId="77777777" w:rsidR="0029217F" w:rsidRPr="00990297" w:rsidRDefault="0029217F" w:rsidP="0029217F">
      <w:pPr>
        <w:pStyle w:val="ListParagraph"/>
        <w:numPr>
          <w:ilvl w:val="0"/>
          <w:numId w:val="5"/>
        </w:numPr>
        <w:ind w:left="993" w:hanging="426"/>
      </w:pPr>
      <w:r w:rsidRPr="00990297">
        <w:t>Bibliography</w:t>
      </w:r>
    </w:p>
    <w:p w14:paraId="67550CE4" w14:textId="77777777" w:rsidR="0029217F" w:rsidRPr="00990297" w:rsidRDefault="0029217F" w:rsidP="0029217F">
      <w:pPr>
        <w:pStyle w:val="ListParagraph"/>
        <w:numPr>
          <w:ilvl w:val="0"/>
          <w:numId w:val="5"/>
        </w:numPr>
        <w:ind w:left="993" w:hanging="426"/>
      </w:pPr>
      <w:r w:rsidRPr="00990297">
        <w:lastRenderedPageBreak/>
        <w:t>[*] Appendices</w:t>
      </w:r>
    </w:p>
    <w:p w14:paraId="44DC6430" w14:textId="77777777" w:rsidR="003F5091" w:rsidRPr="00990297" w:rsidRDefault="0029217F" w:rsidP="0029217F">
      <w:pPr>
        <w:pStyle w:val="Indented"/>
        <w:numPr>
          <w:ilvl w:val="0"/>
          <w:numId w:val="5"/>
        </w:numPr>
        <w:ind w:left="993" w:hanging="426"/>
      </w:pPr>
      <w:r w:rsidRPr="00990297">
        <w:t>[*] Annexes</w:t>
      </w:r>
    </w:p>
    <w:p w14:paraId="55FC6BB7" w14:textId="77777777" w:rsidR="003F5091" w:rsidRPr="00990297" w:rsidRDefault="0029217F" w:rsidP="003F5091">
      <w:pPr>
        <w:pStyle w:val="Heading2"/>
        <w:rPr>
          <w:lang w:val="en-US"/>
        </w:rPr>
      </w:pPr>
      <w:bookmarkStart w:id="24" w:name="_Toc66193996"/>
      <w:bookmarkStart w:id="25" w:name="_Toc67158011"/>
      <w:r w:rsidRPr="00990297">
        <w:rPr>
          <w:lang w:val="en-US"/>
        </w:rPr>
        <w:t>The Chapters</w:t>
      </w:r>
      <w:bookmarkEnd w:id="24"/>
      <w:bookmarkEnd w:id="25"/>
    </w:p>
    <w:p w14:paraId="4FBD22FF" w14:textId="77777777" w:rsidR="0029217F" w:rsidRPr="00990297" w:rsidRDefault="0029217F" w:rsidP="0029217F">
      <w:r w:rsidRPr="00F97AC2">
        <w:t xml:space="preserve">Each chapter begins with a sequentially numbered title. How this effect was achieved </w:t>
      </w:r>
      <w:r w:rsidR="00F97AC2" w:rsidRPr="00F97AC2">
        <w:t>in</w:t>
      </w:r>
      <w:r w:rsidRPr="00F97AC2">
        <w:t xml:space="preserve"> Word </w:t>
      </w:r>
      <w:r w:rsidR="00F97AC2" w:rsidRPr="00F97AC2">
        <w:t>is one of the possible ways, there are others. I</w:t>
      </w:r>
      <w:r w:rsidRPr="00F97AC2">
        <w:t>f any Word</w:t>
      </w:r>
      <w:r w:rsidR="00F97AC2" w:rsidRPr="00F97AC2">
        <w:t xml:space="preserve"> expert</w:t>
      </w:r>
      <w:r w:rsidRPr="00F97AC2">
        <w:t xml:space="preserve"> can do </w:t>
      </w:r>
      <w:r w:rsidR="00F97AC2" w:rsidRPr="00F97AC2">
        <w:t>it</w:t>
      </w:r>
      <w:r w:rsidRPr="00F97AC2">
        <w:t xml:space="preserve"> better (for example, with the bar on the right placed</w:t>
      </w:r>
      <w:r w:rsidRPr="00990297">
        <w:t xml:space="preserve"> by Word itself and not a vertical line as it is now</w:t>
      </w:r>
      <w:r w:rsidR="00F97AC2">
        <w:t>)</w:t>
      </w:r>
      <w:r w:rsidRPr="00990297">
        <w:t>, please send it to me and I will incorporate it into this Word template.</w:t>
      </w:r>
    </w:p>
    <w:p w14:paraId="25F47079" w14:textId="77777777" w:rsidR="003F5091" w:rsidRPr="00990297" w:rsidRDefault="00F97AC2" w:rsidP="0029217F">
      <w:pPr>
        <w:pStyle w:val="Indented"/>
      </w:pPr>
      <w:r>
        <w:t>T</w:t>
      </w:r>
      <w:r w:rsidR="0029217F" w:rsidRPr="00990297">
        <w:t xml:space="preserve">o start a new chapter, </w:t>
      </w:r>
      <w:r>
        <w:t xml:space="preserve">the easiest approach is </w:t>
      </w:r>
      <w:r w:rsidR="0029217F" w:rsidRPr="00990297">
        <w:t>to duplicate the header of a previous chapter (by copying and then pasting elsewhere)</w:t>
      </w:r>
      <w:r>
        <w:t xml:space="preserve"> and then replace the text</w:t>
      </w:r>
      <w:r w:rsidR="003F5091" w:rsidRPr="00990297">
        <w:t xml:space="preserve">. </w:t>
      </w:r>
    </w:p>
    <w:p w14:paraId="2D8B91A6" w14:textId="77777777" w:rsidR="003F5091" w:rsidRPr="00990297" w:rsidRDefault="0029217F" w:rsidP="003F5091">
      <w:pPr>
        <w:pStyle w:val="Heading2"/>
        <w:rPr>
          <w:lang w:val="en-US"/>
        </w:rPr>
      </w:pPr>
      <w:bookmarkStart w:id="26" w:name="_Toc66193997"/>
      <w:bookmarkStart w:id="27" w:name="_Toc67158012"/>
      <w:r w:rsidRPr="00990297">
        <w:rPr>
          <w:lang w:val="en-US"/>
        </w:rPr>
        <w:t>The Types of Text</w:t>
      </w:r>
      <w:bookmarkEnd w:id="26"/>
      <w:bookmarkEnd w:id="27"/>
    </w:p>
    <w:p w14:paraId="5E5F4FEA" w14:textId="77777777" w:rsidR="0029217F" w:rsidRPr="00990297" w:rsidRDefault="0029217F" w:rsidP="0029217F">
      <w:r w:rsidRPr="00990297">
        <w:t>The template defines five text styles:</w:t>
      </w:r>
    </w:p>
    <w:p w14:paraId="0989B035" w14:textId="77777777" w:rsidR="0029217F" w:rsidRPr="0029217F" w:rsidRDefault="0029217F" w:rsidP="0029217F">
      <w:pPr>
        <w:pStyle w:val="Indented"/>
        <w:numPr>
          <w:ilvl w:val="1"/>
          <w:numId w:val="5"/>
        </w:numPr>
        <w:ind w:left="993"/>
      </w:pPr>
      <w:r w:rsidRPr="0029217F">
        <w:rPr>
          <w:b/>
          <w:bCs/>
        </w:rPr>
        <w:t>Normal</w:t>
      </w:r>
      <w:r w:rsidRPr="0029217F">
        <w:t xml:space="preserve"> — for the main text, using the Palatino font, with paragraph indentation and line spacing of 1.2x.</w:t>
      </w:r>
    </w:p>
    <w:p w14:paraId="02399FD3" w14:textId="77777777" w:rsidR="0029217F" w:rsidRPr="0029217F" w:rsidRDefault="0029217F" w:rsidP="0029217F">
      <w:pPr>
        <w:pStyle w:val="Indented"/>
        <w:numPr>
          <w:ilvl w:val="1"/>
          <w:numId w:val="5"/>
        </w:numPr>
        <w:ind w:left="993"/>
      </w:pPr>
      <w:r w:rsidRPr="0029217F">
        <w:rPr>
          <w:b/>
          <w:bCs/>
        </w:rPr>
        <w:t>Heading 1</w:t>
      </w:r>
      <w:r w:rsidRPr="0029217F">
        <w:t xml:space="preserve"> — style for the chapter title.</w:t>
      </w:r>
    </w:p>
    <w:p w14:paraId="77B50876" w14:textId="77777777" w:rsidR="0029217F" w:rsidRPr="0029217F" w:rsidRDefault="0029217F" w:rsidP="0029217F">
      <w:pPr>
        <w:pStyle w:val="Indented"/>
        <w:numPr>
          <w:ilvl w:val="1"/>
          <w:numId w:val="5"/>
        </w:numPr>
        <w:ind w:left="993"/>
      </w:pPr>
      <w:r w:rsidRPr="0029217F">
        <w:rPr>
          <w:b/>
          <w:bCs/>
        </w:rPr>
        <w:t>Heading 2</w:t>
      </w:r>
      <w:r w:rsidRPr="0029217F">
        <w:t xml:space="preserve"> — style for the sections.</w:t>
      </w:r>
    </w:p>
    <w:p w14:paraId="77129A84" w14:textId="77777777" w:rsidR="0029217F" w:rsidRPr="0029217F" w:rsidRDefault="0029217F" w:rsidP="0029217F">
      <w:pPr>
        <w:pStyle w:val="Indented"/>
        <w:numPr>
          <w:ilvl w:val="1"/>
          <w:numId w:val="5"/>
        </w:numPr>
        <w:ind w:left="993"/>
      </w:pPr>
      <w:r w:rsidRPr="0029217F">
        <w:rPr>
          <w:b/>
          <w:bCs/>
        </w:rPr>
        <w:t>Heading 3</w:t>
      </w:r>
      <w:r w:rsidRPr="0029217F">
        <w:t xml:space="preserve"> — style for the subsections.</w:t>
      </w:r>
    </w:p>
    <w:p w14:paraId="1FBEB044" w14:textId="77777777" w:rsidR="003F5091" w:rsidRPr="00990297" w:rsidRDefault="0029217F" w:rsidP="0029217F">
      <w:pPr>
        <w:pStyle w:val="Indented"/>
        <w:numPr>
          <w:ilvl w:val="1"/>
          <w:numId w:val="5"/>
        </w:numPr>
        <w:ind w:left="993"/>
      </w:pPr>
      <w:r w:rsidRPr="00990297">
        <w:rPr>
          <w:b/>
          <w:bCs/>
        </w:rPr>
        <w:t>Heading 4</w:t>
      </w:r>
      <w:r w:rsidRPr="00990297">
        <w:t xml:space="preserve"> — style for the sub-subsections.</w:t>
      </w:r>
    </w:p>
    <w:p w14:paraId="717CF359" w14:textId="77777777" w:rsidR="0029217F" w:rsidRPr="00990297" w:rsidRDefault="0029217F" w:rsidP="0029217F">
      <w:pPr>
        <w:pStyle w:val="Heading2"/>
        <w:rPr>
          <w:lang w:val="en-US"/>
        </w:rPr>
      </w:pPr>
      <w:bookmarkStart w:id="28" w:name="_Toc66193998"/>
      <w:bookmarkStart w:id="29" w:name="_Toc67158013"/>
      <w:r w:rsidRPr="00990297">
        <w:rPr>
          <w:lang w:val="en-US"/>
        </w:rPr>
        <w:t>The Table of Contents and other Lists</w:t>
      </w:r>
      <w:bookmarkEnd w:id="28"/>
      <w:bookmarkEnd w:id="29"/>
    </w:p>
    <w:p w14:paraId="61908495" w14:textId="77777777" w:rsidR="0029217F" w:rsidRPr="00990297" w:rsidRDefault="0029217F" w:rsidP="0029217F">
      <w:r w:rsidRPr="00990297">
        <w:t>The document will have several indexes, all of them starting on a unique page, namely:</w:t>
      </w:r>
    </w:p>
    <w:p w14:paraId="003B2DA9" w14:textId="77777777" w:rsidR="0029217F" w:rsidRPr="00990297" w:rsidRDefault="0029217F" w:rsidP="0029217F">
      <w:pPr>
        <w:pStyle w:val="ListParagraph"/>
        <w:numPr>
          <w:ilvl w:val="0"/>
          <w:numId w:val="6"/>
        </w:numPr>
        <w:ind w:left="993" w:hanging="426"/>
      </w:pPr>
      <w:r w:rsidRPr="00990297">
        <w:rPr>
          <w:b/>
          <w:bCs/>
        </w:rPr>
        <w:t>Table of contents</w:t>
      </w:r>
      <w:r w:rsidRPr="00990297">
        <w:t xml:space="preserve"> [required]</w:t>
      </w:r>
    </w:p>
    <w:p w14:paraId="79536496"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Figure</w:t>
      </w:r>
      <w:r w:rsidRPr="00990297">
        <w:rPr>
          <w:b/>
          <w:bCs/>
        </w:rPr>
        <w:t xml:space="preserve">s </w:t>
      </w:r>
      <w:r w:rsidR="0029217F" w:rsidRPr="00990297">
        <w:t>[if you have more than three figures]</w:t>
      </w:r>
    </w:p>
    <w:p w14:paraId="0F46D78A"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Table</w:t>
      </w:r>
      <w:r w:rsidRPr="00990297">
        <w:rPr>
          <w:b/>
          <w:bCs/>
        </w:rPr>
        <w:t>s</w:t>
      </w:r>
      <w:r w:rsidR="0029217F" w:rsidRPr="00990297">
        <w:t xml:space="preserve"> [if you have more than three tables]</w:t>
      </w:r>
    </w:p>
    <w:p w14:paraId="2BC7938A" w14:textId="77777777" w:rsidR="0029217F" w:rsidRPr="00990297" w:rsidRDefault="005F0B2F" w:rsidP="0029217F">
      <w:pPr>
        <w:pStyle w:val="ListParagraph"/>
        <w:numPr>
          <w:ilvl w:val="0"/>
          <w:numId w:val="6"/>
        </w:numPr>
        <w:ind w:left="993" w:hanging="426"/>
      </w:pPr>
      <w:r w:rsidRPr="00990297">
        <w:rPr>
          <w:b/>
          <w:bCs/>
        </w:rPr>
        <w:t xml:space="preserve">List of Equations </w:t>
      </w:r>
      <w:r w:rsidR="0029217F" w:rsidRPr="00990297">
        <w:t>[if you have more than three equations/formulas]</w:t>
      </w:r>
    </w:p>
    <w:p w14:paraId="2273D6C6" w14:textId="77777777" w:rsidR="0029217F" w:rsidRPr="00990297" w:rsidRDefault="005F0B2F" w:rsidP="0029217F">
      <w:pPr>
        <w:pStyle w:val="ListParagraph"/>
        <w:numPr>
          <w:ilvl w:val="0"/>
          <w:numId w:val="6"/>
        </w:numPr>
        <w:ind w:left="993" w:hanging="426"/>
      </w:pPr>
      <w:r w:rsidRPr="00990297">
        <w:rPr>
          <w:b/>
          <w:bCs/>
        </w:rPr>
        <w:t>List of Listings</w:t>
      </w:r>
      <w:r w:rsidR="0029217F" w:rsidRPr="00990297">
        <w:t xml:space="preserve"> (code/programs) [if you have more than three listings]</w:t>
      </w:r>
    </w:p>
    <w:p w14:paraId="510321E7" w14:textId="77777777" w:rsidR="003F5091" w:rsidRPr="00990297" w:rsidRDefault="0029217F" w:rsidP="0029217F">
      <w:pPr>
        <w:pStyle w:val="Indented"/>
        <w:numPr>
          <w:ilvl w:val="0"/>
          <w:numId w:val="6"/>
        </w:numPr>
        <w:ind w:left="993" w:hanging="426"/>
      </w:pPr>
      <w:r w:rsidRPr="00990297">
        <w:rPr>
          <w:b/>
          <w:bCs/>
        </w:rPr>
        <w:t xml:space="preserve">Other </w:t>
      </w:r>
      <w:r w:rsidR="005F0B2F" w:rsidRPr="00990297">
        <w:rPr>
          <w:b/>
          <w:bCs/>
        </w:rPr>
        <w:t>lists</w:t>
      </w:r>
      <w:r w:rsidR="005F0B2F" w:rsidRPr="00990297">
        <w:t xml:space="preserve"> </w:t>
      </w:r>
      <w:r w:rsidRPr="00990297">
        <w:t>[glossary, acronyms, symbols, etc</w:t>
      </w:r>
      <w:r w:rsidR="003F5091" w:rsidRPr="00990297">
        <w:t>]</w:t>
      </w:r>
    </w:p>
    <w:p w14:paraId="003868B3" w14:textId="77777777" w:rsidR="003F5091" w:rsidRPr="00990297" w:rsidRDefault="0029217F" w:rsidP="005879E2">
      <w:pPr>
        <w:pStyle w:val="Heading2"/>
        <w:rPr>
          <w:lang w:val="en-US"/>
        </w:rPr>
      </w:pPr>
      <w:bookmarkStart w:id="30" w:name="_Toc67158014"/>
      <w:r w:rsidRPr="00990297">
        <w:rPr>
          <w:lang w:val="en-US"/>
        </w:rPr>
        <w:lastRenderedPageBreak/>
        <w:t>References to Chapters, Sections, Figures, Tables</w:t>
      </w:r>
      <w:r w:rsidR="003F5091" w:rsidRPr="00990297">
        <w:rPr>
          <w:lang w:val="en-US"/>
        </w:rPr>
        <w:t>, etc.</w:t>
      </w:r>
      <w:bookmarkEnd w:id="30"/>
    </w:p>
    <w:p w14:paraId="0F153CF9" w14:textId="77777777" w:rsidR="003F5091" w:rsidRPr="00990297" w:rsidRDefault="0029217F" w:rsidP="00F97AC2">
      <w:r w:rsidRPr="00990297">
        <w:t>Whenever you refer to a numbered object present in the text, you should not insert the number as text, but insert a cross-reference using the appropriate menu. In this way, if the objects are renumbered (for example, because inserting a new figure in the middle of two existing figures), the curated references will also be updated automatically</w:t>
      </w:r>
      <w:r w:rsidR="003F5091" w:rsidRPr="00990297">
        <w:t>.</w:t>
      </w:r>
    </w:p>
    <w:p w14:paraId="3CD0DACD" w14:textId="77777777" w:rsidR="003F5091" w:rsidRPr="00990297" w:rsidRDefault="0029217F" w:rsidP="00830F10">
      <w:pPr>
        <w:pStyle w:val="Heading2"/>
        <w:rPr>
          <w:lang w:val="en-US"/>
        </w:rPr>
      </w:pPr>
      <w:bookmarkStart w:id="31" w:name="_Toc66194000"/>
      <w:bookmarkStart w:id="32" w:name="_Toc67158015"/>
      <w:r w:rsidRPr="00990297">
        <w:rPr>
          <w:lang w:val="en-US"/>
        </w:rPr>
        <w:t>The Bibliography</w:t>
      </w:r>
      <w:bookmarkEnd w:id="31"/>
      <w:bookmarkEnd w:id="32"/>
    </w:p>
    <w:p w14:paraId="3366B11D" w14:textId="77777777" w:rsidR="003F5091" w:rsidRDefault="00296D91" w:rsidP="00F97AC2">
      <w:r w:rsidRPr="00140A77">
        <w:t>T</w:t>
      </w:r>
      <w:r w:rsidR="0029217F" w:rsidRPr="00140A77">
        <w:t>he bibliography</w:t>
      </w:r>
      <w:r w:rsidR="0029217F" w:rsidRPr="00990297">
        <w:t xml:space="preserve"> appear</w:t>
      </w:r>
      <w:r>
        <w:t>s</w:t>
      </w:r>
      <w:r w:rsidR="0029217F" w:rsidRPr="00990297">
        <w:t xml:space="preserve"> after the main body of the text and before the Appendices and </w:t>
      </w:r>
      <w:r w:rsidR="002578CB">
        <w:t>Annexes</w:t>
      </w:r>
      <w:r w:rsidR="003F5091" w:rsidRPr="00990297">
        <w:t xml:space="preserve">. </w:t>
      </w:r>
    </w:p>
    <w:p w14:paraId="05A56BE6" w14:textId="77777777" w:rsidR="00296D91" w:rsidRDefault="00296D91" w:rsidP="00296D91">
      <w:pPr>
        <w:pStyle w:val="Indented"/>
        <w:ind w:firstLine="0"/>
      </w:pPr>
    </w:p>
    <w:p w14:paraId="3628F92C" w14:textId="77777777" w:rsidR="00296D91" w:rsidRDefault="00296D91" w:rsidP="00296D91">
      <w:pPr>
        <w:pStyle w:val="Indented"/>
      </w:pPr>
      <w:r>
        <w:t>There are many bibliographic standards and styles. Each scientific area has its own way of presenting both citations and bibliographic references. The most common styles are the APA (American Psychological Association - author/date), now in its 7th edition, and the IEEE (Institute of Electrical and Electronics Engineers - numerical).</w:t>
      </w:r>
    </w:p>
    <w:p w14:paraId="5CEBE3AD" w14:textId="77777777" w:rsidR="00AA7844" w:rsidRDefault="00AA7844" w:rsidP="00296D91">
      <w:pPr>
        <w:pStyle w:val="Indented"/>
      </w:pPr>
    </w:p>
    <w:p w14:paraId="608A43C1" w14:textId="77777777" w:rsidR="00296D91" w:rsidRDefault="00296D91" w:rsidP="00296D91">
      <w:pPr>
        <w:pStyle w:val="Indented"/>
      </w:pPr>
      <w:r w:rsidRPr="00296D91">
        <w:t xml:space="preserve">There is more than one way to cite/quote other authors in a text, however these can be divided in </w:t>
      </w:r>
      <w:r w:rsidR="00140A77" w:rsidRPr="00140A77">
        <w:t>2</w:t>
      </w:r>
      <w:r w:rsidRPr="00296D91">
        <w:t xml:space="preserve"> big classes:</w:t>
      </w:r>
    </w:p>
    <w:p w14:paraId="33563023" w14:textId="77777777" w:rsidR="00296D91" w:rsidRDefault="00296D91" w:rsidP="00AA7844">
      <w:pPr>
        <w:pStyle w:val="Indented"/>
        <w:ind w:left="567" w:firstLine="0"/>
      </w:pPr>
      <w:r>
        <w:t xml:space="preserve">• </w:t>
      </w:r>
      <w:r w:rsidRPr="00296D91">
        <w:rPr>
          <w:b/>
        </w:rPr>
        <w:t>Indirect or conceptual citations</w:t>
      </w:r>
      <w:r>
        <w:t>, in which we reproduce someone else's ideas in our own words through paraphrases;</w:t>
      </w:r>
    </w:p>
    <w:p w14:paraId="0C816D35" w14:textId="77777777" w:rsidR="00296D91" w:rsidRDefault="00296D91" w:rsidP="00AA7844">
      <w:pPr>
        <w:pStyle w:val="Indented"/>
        <w:ind w:left="567" w:firstLine="0"/>
      </w:pPr>
      <w:r>
        <w:t xml:space="preserve">• </w:t>
      </w:r>
      <w:r w:rsidRPr="00296D91">
        <w:rPr>
          <w:b/>
        </w:rPr>
        <w:t>Direct or formal quotations</w:t>
      </w:r>
      <w:r>
        <w:t>, in which we transcribe</w:t>
      </w:r>
      <w:r w:rsidR="00A420CB">
        <w:t xml:space="preserve"> exac</w:t>
      </w:r>
      <w:r w:rsidR="00A420CB" w:rsidRPr="00A420CB">
        <w:t>tly</w:t>
      </w:r>
      <w:r>
        <w:t xml:space="preserve"> the words of an author using quotation marks.</w:t>
      </w:r>
    </w:p>
    <w:p w14:paraId="5C475076" w14:textId="77777777" w:rsidR="00AA7844" w:rsidRDefault="00AA7844" w:rsidP="00AA7844">
      <w:pPr>
        <w:pStyle w:val="Indented"/>
        <w:ind w:left="567" w:firstLine="0"/>
      </w:pPr>
    </w:p>
    <w:p w14:paraId="36E6A046" w14:textId="77777777" w:rsidR="00296D91" w:rsidRDefault="00296D91" w:rsidP="00A420CB">
      <w:pPr>
        <w:pStyle w:val="Indented"/>
        <w:ind w:firstLine="0"/>
      </w:pPr>
      <w:r>
        <w:t xml:space="preserve">The citation models follow </w:t>
      </w:r>
      <w:r w:rsidRPr="00140A77">
        <w:t>3</w:t>
      </w:r>
      <w:r>
        <w:t xml:space="preserve"> systems:</w:t>
      </w:r>
    </w:p>
    <w:p w14:paraId="489F7C5D" w14:textId="77777777" w:rsidR="00296D91" w:rsidRDefault="00296D91" w:rsidP="00AA7844">
      <w:pPr>
        <w:pStyle w:val="Indented"/>
        <w:ind w:left="567" w:firstLine="0"/>
      </w:pPr>
      <w:r>
        <w:t xml:space="preserve">• </w:t>
      </w:r>
      <w:r w:rsidRPr="00231190">
        <w:rPr>
          <w:b/>
        </w:rPr>
        <w:t>Author-date system</w:t>
      </w:r>
      <w:r>
        <w:t>, in which the citation appears like this: (Santos, 2003), if there are two authors (Santos</w:t>
      </w:r>
      <w:r w:rsidR="00231190">
        <w:t xml:space="preserve"> and </w:t>
      </w:r>
      <w:r>
        <w:t xml:space="preserve">Correia, 2003) and if there are more than 5 authors (Santos, et al., 2003), of which the best known and most used is the </w:t>
      </w:r>
      <w:hyperlink r:id="rId28" w:history="1">
        <w:r w:rsidRPr="00A420CB">
          <w:rPr>
            <w:rStyle w:val="Hyperlink"/>
          </w:rPr>
          <w:t>APA style</w:t>
        </w:r>
      </w:hyperlink>
      <w:r>
        <w:t>;</w:t>
      </w:r>
    </w:p>
    <w:p w14:paraId="2972DAF2" w14:textId="77777777" w:rsidR="00296D91" w:rsidRDefault="00296D91" w:rsidP="00AA7844">
      <w:pPr>
        <w:pStyle w:val="Indented"/>
        <w:ind w:left="567" w:firstLine="0"/>
      </w:pPr>
      <w:r>
        <w:t xml:space="preserve">• </w:t>
      </w:r>
      <w:r w:rsidRPr="00231190">
        <w:rPr>
          <w:b/>
        </w:rPr>
        <w:t>Numerical system</w:t>
      </w:r>
      <w:r>
        <w:t>, in which each citation is identified with a number [1] and the list of bibliographic references is compiled at the end of the work (bibliography), of which the best known and used style is the</w:t>
      </w:r>
      <w:hyperlink r:id="rId29" w:history="1">
        <w:r w:rsidRPr="00A420CB">
          <w:rPr>
            <w:rStyle w:val="Hyperlink"/>
          </w:rPr>
          <w:t xml:space="preserve"> IEEE</w:t>
        </w:r>
      </w:hyperlink>
      <w:r>
        <w:t>.</w:t>
      </w:r>
    </w:p>
    <w:p w14:paraId="3646439E" w14:textId="77777777" w:rsidR="00AA7844" w:rsidRDefault="00AA7844" w:rsidP="00AA7844">
      <w:pPr>
        <w:pStyle w:val="Indented"/>
        <w:ind w:left="567" w:firstLine="0"/>
      </w:pPr>
    </w:p>
    <w:p w14:paraId="409CC5BC" w14:textId="77777777" w:rsidR="00296D91" w:rsidRDefault="00231190" w:rsidP="00296D91">
      <w:pPr>
        <w:pStyle w:val="Indented"/>
      </w:pPr>
      <w:r w:rsidRPr="00231190">
        <w:t xml:space="preserve">There are also </w:t>
      </w:r>
      <w:r w:rsidRPr="00231190">
        <w:rPr>
          <w:b/>
        </w:rPr>
        <w:t>mixed systems</w:t>
      </w:r>
      <w:r w:rsidRPr="00231190">
        <w:t>, in which the citation</w:t>
      </w:r>
      <w:r w:rsidR="00A420CB">
        <w:t>/quotation</w:t>
      </w:r>
      <w:r w:rsidRPr="00231190">
        <w:t xml:space="preserve"> in the text is numeric, but the bibliography is sorted alphabetically by the author's surname</w:t>
      </w:r>
      <w:r w:rsidR="00296D91">
        <w:t xml:space="preserve">. Examples of mixed styles </w:t>
      </w:r>
      <w:r w:rsidR="00296D91">
        <w:lastRenderedPageBreak/>
        <w:t xml:space="preserve">are: Springer Lecture notes in Computer Science (alphabetically sorted) and the Council of Science Editors, Citation-Name (numeric alphabetically sorted), </w:t>
      </w:r>
      <w:r w:rsidRPr="00231190">
        <w:t>amongst others</w:t>
      </w:r>
      <w:r w:rsidR="00296D91">
        <w:t>.</w:t>
      </w:r>
    </w:p>
    <w:p w14:paraId="595AA61F" w14:textId="77777777" w:rsidR="00231190" w:rsidRDefault="00231190" w:rsidP="00296D91">
      <w:pPr>
        <w:pStyle w:val="Indented"/>
      </w:pPr>
      <w:r w:rsidRPr="00231190">
        <w:t>The most used styles</w:t>
      </w:r>
      <w:r w:rsidR="009F1A1E">
        <w:t>,</w:t>
      </w:r>
      <w:r w:rsidRPr="00231190">
        <w:t xml:space="preserve"> in general</w:t>
      </w:r>
      <w:r w:rsidR="009F1A1E">
        <w:t>,</w:t>
      </w:r>
      <w:r w:rsidRPr="00231190">
        <w:t xml:space="preserve"> are APA and IEEE, FCT is no exception, however you </w:t>
      </w:r>
      <w:r>
        <w:t>should always define with your advisor the standard or style to use.</w:t>
      </w:r>
    </w:p>
    <w:p w14:paraId="05A3D187" w14:textId="77777777" w:rsidR="002578CB" w:rsidRDefault="002578CB" w:rsidP="00296D91">
      <w:pPr>
        <w:pStyle w:val="Indented"/>
      </w:pPr>
    </w:p>
    <w:p w14:paraId="78A9C87C" w14:textId="77777777" w:rsidR="00231190" w:rsidRPr="00231190" w:rsidRDefault="00231190" w:rsidP="00231190">
      <w:pPr>
        <w:pStyle w:val="Indented"/>
      </w:pPr>
      <w:bookmarkStart w:id="33" w:name="_Toc66194001"/>
      <w:r w:rsidRPr="00231190">
        <w:t xml:space="preserve">The Library </w:t>
      </w:r>
      <w:r w:rsidR="002578CB">
        <w:t xml:space="preserve">of FCT-NOVA </w:t>
      </w:r>
      <w:r w:rsidRPr="00231190">
        <w:t xml:space="preserve">provides training on these subjects, as well as support in </w:t>
      </w:r>
      <w:r>
        <w:t>the use of</w:t>
      </w:r>
      <w:r w:rsidRPr="00231190">
        <w:t xml:space="preserve"> bibliograph</w:t>
      </w:r>
      <w:r>
        <w:t>ic</w:t>
      </w:r>
      <w:r w:rsidRPr="00231190">
        <w:t xml:space="preserve"> management tools such as Mendeley and Zotero.</w:t>
      </w:r>
    </w:p>
    <w:p w14:paraId="247D2FD7" w14:textId="77777777" w:rsidR="00BD5F54" w:rsidRPr="00990297" w:rsidRDefault="00BD5F54" w:rsidP="00BD5F54"/>
    <w:p w14:paraId="71A10912" w14:textId="77777777" w:rsidR="00BD5F54" w:rsidRPr="00990297" w:rsidRDefault="00BD5F54" w:rsidP="00BD5F54">
      <w:pPr>
        <w:sectPr w:rsidR="00BD5F54" w:rsidRPr="00990297" w:rsidSect="00182E80">
          <w:footerReference w:type="default" r:id="rId30"/>
          <w:type w:val="oddPage"/>
          <w:pgSz w:w="11900" w:h="16840"/>
          <w:pgMar w:top="1985" w:right="1418" w:bottom="1418" w:left="1418" w:header="709" w:footer="709" w:gutter="0"/>
          <w:cols w:space="708"/>
          <w:docGrid w:linePitch="360"/>
        </w:sectPr>
      </w:pPr>
    </w:p>
    <w:bookmarkStart w:id="34" w:name="_Toc67158016"/>
    <w:p w14:paraId="49E5D9B2" w14:textId="77777777" w:rsidR="00BD5F54" w:rsidRPr="00990297" w:rsidRDefault="00BD5F54" w:rsidP="00BD5F54">
      <w:pPr>
        <w:pStyle w:val="Heading1"/>
      </w:pPr>
      <w:r w:rsidRPr="00990297">
        <w:rPr>
          <w:noProof/>
        </w:rPr>
        <w:lastRenderedPageBreak/>
        <mc:AlternateContent>
          <mc:Choice Requires="wps">
            <w:drawing>
              <wp:anchor distT="0" distB="0" distL="114300" distR="114300" simplePos="0" relativeHeight="251782144" behindDoc="0" locked="0" layoutInCell="1" allowOverlap="1" wp14:anchorId="3D4D0C89" wp14:editId="4FE6C3C1">
                <wp:simplePos x="0" y="0"/>
                <wp:positionH relativeFrom="column">
                  <wp:posOffset>5335905</wp:posOffset>
                </wp:positionH>
                <wp:positionV relativeFrom="paragraph">
                  <wp:posOffset>824230</wp:posOffset>
                </wp:positionV>
                <wp:extent cx="0" cy="522000"/>
                <wp:effectExtent l="12700" t="0" r="12700" b="24130"/>
                <wp:wrapNone/>
                <wp:docPr id="36" name="Straight Connector 3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D5399FB" id="Straight Connector 36"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Pr="00990297">
        <w:br/>
      </w:r>
      <w:r w:rsidRPr="00990297">
        <w:br/>
      </w:r>
      <w:r w:rsidR="003F1336" w:rsidRPr="00990297">
        <w:t>Let’s Create Another Chapter</w:t>
      </w:r>
      <w:bookmarkEnd w:id="34"/>
    </w:p>
    <w:p w14:paraId="11DD59B5" w14:textId="77777777" w:rsidR="003F5091" w:rsidRPr="00990297" w:rsidRDefault="0029217F" w:rsidP="00830F10">
      <w:pPr>
        <w:pStyle w:val="Heading2"/>
        <w:rPr>
          <w:lang w:val="en-US"/>
        </w:rPr>
      </w:pPr>
      <w:bookmarkStart w:id="35" w:name="_Toc67158017"/>
      <w:r w:rsidRPr="00990297">
        <w:rPr>
          <w:lang w:val="en-US"/>
        </w:rPr>
        <w:t>And Now some Text to Fill in the Document</w:t>
      </w:r>
      <w:bookmarkEnd w:id="33"/>
      <w:bookmarkEnd w:id="35"/>
    </w:p>
    <w:p w14:paraId="73C738A3" w14:textId="77777777" w:rsidR="003F5091" w:rsidRPr="00990297" w:rsidRDefault="003F5091" w:rsidP="00F97AC2">
      <w:r w:rsidRPr="00486FD1">
        <w:rPr>
          <w:lang w:val="pt-PT"/>
        </w:rPr>
        <w:t xml:space="preserve">Integer sapien est, lobortis ac iaculis et, blandit a quam. Nulla efficitur mauris quis ultricies scelerisque. Morbi nunc massa, tempor sit amet lacus </w:t>
      </w:r>
      <w:proofErr w:type="gramStart"/>
      <w:r w:rsidRPr="00486FD1">
        <w:rPr>
          <w:lang w:val="pt-PT"/>
        </w:rPr>
        <w:t>a, dignissim</w:t>
      </w:r>
      <w:proofErr w:type="gramEnd"/>
      <w:r w:rsidRPr="00486FD1">
        <w:rPr>
          <w:lang w:val="pt-PT"/>
        </w:rPr>
        <w:t xml:space="preserve"> ullamcorper velit. Pellentesque dictum dignissim massa, ac lacinia tortor ornare eget. Proin tincidunt tristique nunc non pharetra. </w:t>
      </w:r>
      <w:r w:rsidRPr="00990297">
        <w:t xml:space="preserve">Morbi imperdiet, enim in consectetur euismod, nisl nulla volutpat tellus, in faucibus dolor erat a sem. </w:t>
      </w:r>
      <w:r w:rsidRPr="00486FD1">
        <w:rPr>
          <w:lang w:val="pt-PT"/>
        </w:rPr>
        <w:t xml:space="preserve">Quisque sit amet arcu nunc. Nam lacinia magna nec lorem rutrum fermentum. Quisque ante </w:t>
      </w:r>
      <w:r w:rsidR="00F97AC2">
        <w:rPr>
          <w:lang w:val="pt-PT"/>
        </w:rPr>
        <w:t>x</w:t>
      </w:r>
      <w:r w:rsidRPr="00486FD1">
        <w:rPr>
          <w:lang w:val="pt-PT"/>
        </w:rPr>
        <w:t xml:space="preserve">enim, elementum ac lorem sit amet, dapibus egestas urna. </w:t>
      </w:r>
      <w:r w:rsidRPr="002578CB">
        <w:t xml:space="preserve">Proin in dolor quis nisl pulvinar sodales sit amet eget justo. </w:t>
      </w:r>
      <w:r w:rsidRPr="00486FD1">
        <w:rPr>
          <w:lang w:val="pt-PT"/>
        </w:rPr>
        <w:t xml:space="preserve">Vestibulum ante ipsum primis in faucibus orci luctus et ultrices posuere cubilia curae; Sed venenatis dapibus mauris, quis hendrerit tortor ultricies eu. </w:t>
      </w:r>
      <w:r w:rsidRPr="00990297">
        <w:t>Cras felis mauris, ultricies et vestibulum in, ultricies sit amet arcu. Donec quis ex mauris.</w:t>
      </w:r>
    </w:p>
    <w:p w14:paraId="3CD4B4C9" w14:textId="77777777" w:rsidR="003F5091" w:rsidRPr="00990297" w:rsidRDefault="0029217F" w:rsidP="00830F10">
      <w:pPr>
        <w:pStyle w:val="Heading3"/>
        <w:rPr>
          <w:lang w:val="en-US"/>
        </w:rPr>
      </w:pPr>
      <w:bookmarkStart w:id="36" w:name="_Toc66194002"/>
      <w:bookmarkStart w:id="37" w:name="_Toc67158018"/>
      <w:r w:rsidRPr="00990297">
        <w:rPr>
          <w:lang w:val="en-US"/>
        </w:rPr>
        <w:t>Some more text in a subsection</w:t>
      </w:r>
      <w:bookmarkEnd w:id="36"/>
      <w:bookmarkEnd w:id="37"/>
    </w:p>
    <w:p w14:paraId="47284854" w14:textId="77777777" w:rsidR="003F5091" w:rsidRPr="00990297" w:rsidRDefault="003F5091" w:rsidP="00F97AC2">
      <w:r w:rsidRPr="002578CB">
        <w:rPr>
          <w:lang w:val="pt-PT"/>
        </w:rPr>
        <w:t xml:space="preserve">Quisque ut mi vitae lorem interdum dictum id ut urna. </w:t>
      </w:r>
      <w:r w:rsidRPr="00990297">
        <w:t xml:space="preserve">Sed accumsan mi nec est dapibus laoreet. Integer est ante, hendrerit </w:t>
      </w:r>
      <w:proofErr w:type="gramStart"/>
      <w:r w:rsidRPr="00990297">
        <w:t>a</w:t>
      </w:r>
      <w:proofErr w:type="gramEnd"/>
      <w:r w:rsidRPr="00990297">
        <w:t xml:space="preserve"> egestas vitae, tincidunt eget leo. Phasellus velit leo, auctor et euismod a, dapibus at justo. </w:t>
      </w:r>
      <w:r w:rsidRPr="00486FD1">
        <w:rPr>
          <w:lang w:val="pt-PT"/>
        </w:rPr>
        <w:t xml:space="preserve">Mauris sagittis sagittis libe-ro, </w:t>
      </w:r>
      <w:proofErr w:type="gramStart"/>
      <w:r w:rsidRPr="00486FD1">
        <w:rPr>
          <w:lang w:val="pt-PT"/>
        </w:rPr>
        <w:t>eu gravida</w:t>
      </w:r>
      <w:proofErr w:type="gramEnd"/>
      <w:r w:rsidRPr="00486FD1">
        <w:rPr>
          <w:lang w:val="pt-PT"/>
        </w:rPr>
        <w:t xml:space="preserve"> orci convallis eu. Nunc interdum diam in ex pretium, vel aliquet sapi-en ornare. </w:t>
      </w:r>
      <w:r w:rsidRPr="00990297">
        <w:t>Class aptent taciti sociosqu ad litora torquent per conubia nostra, per in-ceptos himenaeos. Phasellus aliquet erat nec consectetur faucibus.</w:t>
      </w:r>
    </w:p>
    <w:p w14:paraId="6F6B9907" w14:textId="77777777" w:rsidR="003F5091" w:rsidRPr="00990297" w:rsidRDefault="0029217F" w:rsidP="00830F10">
      <w:pPr>
        <w:pStyle w:val="Heading3"/>
        <w:rPr>
          <w:lang w:val="en-US"/>
        </w:rPr>
      </w:pPr>
      <w:bookmarkStart w:id="38" w:name="_Toc66194003"/>
      <w:bookmarkStart w:id="39" w:name="_Toc67158019"/>
      <w:r w:rsidRPr="00990297">
        <w:rPr>
          <w:lang w:val="en-US"/>
        </w:rPr>
        <w:lastRenderedPageBreak/>
        <w:t>Yet another subsection</w:t>
      </w:r>
      <w:bookmarkEnd w:id="38"/>
      <w:bookmarkEnd w:id="39"/>
    </w:p>
    <w:p w14:paraId="0DDA8B92" w14:textId="77777777" w:rsidR="003F5091" w:rsidRPr="00990297" w:rsidRDefault="003F5091" w:rsidP="00F97AC2">
      <w:r w:rsidRPr="00486FD1">
        <w:rPr>
          <w:lang w:val="pt-PT"/>
        </w:rPr>
        <w:t xml:space="preserve">Morbi vehicula tellus gravida placerat egestas. </w:t>
      </w:r>
      <w:r w:rsidRPr="00990297">
        <w:t xml:space="preserve">Etiam blandit facilisis conse-quat. In ac pretium ipsum, sit amet pretium nulla. </w:t>
      </w:r>
      <w:r w:rsidRPr="002578CB">
        <w:rPr>
          <w:lang w:val="pt-PT"/>
        </w:rPr>
        <w:t xml:space="preserve">Donec vitae ex turpis. Phasellus magna nulla, molestie eu dolor quis, eleifend tempus metus. Maecenas lacinia vesti-bulum ex eu dapibus. Pellentesque feugiat suscipit sapien sit amet congue. Sed euismod libero sed turpis interdum, eu mattis dolor porta. </w:t>
      </w:r>
      <w:r w:rsidRPr="00990297">
        <w:t>Cras pulvinar mauris est, non iaculis risus pretium sed.</w:t>
      </w:r>
    </w:p>
    <w:p w14:paraId="1429146B" w14:textId="77777777" w:rsidR="003F5091" w:rsidRPr="00990297" w:rsidRDefault="0029217F" w:rsidP="00830F10">
      <w:pPr>
        <w:pStyle w:val="Heading4"/>
        <w:rPr>
          <w:lang w:val="en-US"/>
        </w:rPr>
      </w:pPr>
      <w:r w:rsidRPr="00990297">
        <w:rPr>
          <w:lang w:val="en-US"/>
        </w:rPr>
        <w:t>One Level Deeper</w:t>
      </w:r>
    </w:p>
    <w:p w14:paraId="0700FF14" w14:textId="77777777" w:rsidR="003F5091" w:rsidRPr="00990297" w:rsidRDefault="00154C3F" w:rsidP="00F97AC2">
      <w:r>
        <w:rPr>
          <w:noProof/>
          <w:lang w:val="pt-PT"/>
        </w:rPr>
        <mc:AlternateContent>
          <mc:Choice Requires="wpg">
            <w:drawing>
              <wp:anchor distT="0" distB="0" distL="114300" distR="114300" simplePos="0" relativeHeight="251777024" behindDoc="0" locked="0" layoutInCell="1" allowOverlap="1" wp14:anchorId="62F090BD" wp14:editId="41ED8365">
                <wp:simplePos x="0" y="0"/>
                <wp:positionH relativeFrom="column">
                  <wp:posOffset>1108075</wp:posOffset>
                </wp:positionH>
                <wp:positionV relativeFrom="paragraph">
                  <wp:posOffset>644525</wp:posOffset>
                </wp:positionV>
                <wp:extent cx="3545840" cy="2920365"/>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3545840" cy="2920365"/>
                          <a:chOff x="0" y="0"/>
                          <a:chExt cx="3545840" cy="2920733"/>
                        </a:xfrm>
                      </wpg:grpSpPr>
                      <pic:pic xmlns:pic="http://schemas.openxmlformats.org/drawingml/2006/picture">
                        <pic:nvPicPr>
                          <pic:cNvPr id="37" name="Picture 37" descr="Golden Gate Bridge in fo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5840" cy="2361565"/>
                          </a:xfrm>
                          <a:prstGeom prst="rect">
                            <a:avLst/>
                          </a:prstGeom>
                        </pic:spPr>
                      </pic:pic>
                      <wps:wsp>
                        <wps:cNvPr id="1" name="Text Box 1"/>
                        <wps:cNvSpPr txBox="1"/>
                        <wps:spPr>
                          <a:xfrm>
                            <a:off x="0" y="2408223"/>
                            <a:ext cx="3545840" cy="512510"/>
                          </a:xfrm>
                          <a:prstGeom prst="rect">
                            <a:avLst/>
                          </a:prstGeom>
                          <a:solidFill>
                            <a:prstClr val="white"/>
                          </a:solidFill>
                          <a:ln>
                            <a:noFill/>
                          </a:ln>
                        </wps:spPr>
                        <wps:txbx>
                          <w:txbxContent>
                            <w:p w14:paraId="71F110F4" w14:textId="53D2E0C8" w:rsidR="00A420CB" w:rsidRPr="005F0B2F" w:rsidRDefault="00A420CB" w:rsidP="005F0B2F">
                              <w:pPr>
                                <w:pStyle w:val="Caption"/>
                                <w:jc w:val="both"/>
                                <w:rPr>
                                  <w:sz w:val="22"/>
                                  <w:szCs w:val="22"/>
                                  <w:lang w:val="en-US"/>
                                </w:rPr>
                              </w:pPr>
                              <w:bookmarkStart w:id="40"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F090BD" id="Group 5" o:spid="_x0000_s1045" style="position:absolute;left:0;text-align:left;margin-left:87.25pt;margin-top:50.75pt;width:279.2pt;height:229.95pt;z-index:251777024;mso-height-relative:margin" coordsize="35458,29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3nZhAwAA/AcAAA4AAABkcnMvZTJvRG9jLnhtbJxVTW/bOBC9L9D/&#10;QOjeyB9xmgpxCjfZGAWC1tik6JmmKIuoRLIkbSn76/cNJdnrON1tc7A8HJLDN2/ekFcf2rpiO+m8&#10;MnqejM9GCZNamFzpzTz5+nj39jJhPnCd88poOU+epE8+XL/546qxmZyY0lS5dAxBtM8aO0/KEGyW&#10;pl6Usub+zFipMVkYV/OAodukueMNotdVOhmNLtLGuNw6I6T38N52k8l1jF8UUoQvReFlYNU8AbYQ&#10;vy5+1/RNr694tnHclkr0MPgrUNRcaRy6D3XLA2dbp05C1Uo4400RzoSpU1MUSsiYA7IZj55ls3Rm&#10;a2Mum6zZ2D1NoPYZT68OKz7vls4+2JUDE43dgIs4olzawtX0D5SsjZQ97SmTbWACzunsfHZ5DmYF&#10;5ibvJ6PpxawjVZRg/mSfKP/82c530yntTIeD0yM4VokMv54DWCcc/L9WsCtsnUz6IPUvxai5+761&#10;b1Euy4Naq0qFpyg9FIZA6d1KiZXrBqBz5ZjKQcy7hGleQ/KYplMZeXLpBdS3JNlrtuRBso9O5RvJ&#10;lGaF2RABFJTidFE5ZX1vxHfPtLkpud7IhbfQNbot0nW8PKXhEaR1peydqiqqJNl98kDxTEMv8Nfp&#10;89aIbS116BrOyQo8GO1LZX3CXCbrtUTC7lM+hgzQ7AFJW6d06ITgg5NBlHR+ARx/AXtX5v1EBH3A&#10;SSl4KPJ1GpxejGedBvdKAofOh6U0NSMDWIEB5eMZ3937Hs2wBAo8AIgmhtQbuKD8wB5GJ/z9Vg8+&#10;lNxKQKCwB9GAwE4zj9RfH03LYo37RdSlLLRw97Un/38SNTkfXU4msa149mLLzsaT2Theg69li2fe&#10;VCofJEY03lSO7Thu3KZUQfZNfbSq0sS+NrSrEwN50PFDQmSFdt3GXhq/pxjkWpv8CSQ4gyLi0vFW&#10;3CkceM99WHGHmxtOvEbhCz5FZZp5YnorYaVxf7/kp/UoJmYT1uAlmCf+x5bTNVF90igzPRuD4QZj&#10;PRh6W98YpIrSAU00scGFajALZ+pveKQWdAqmuBY4a56EwbwJGGECj5yQi0W0u9vmXj9Y3FHjKFUi&#10;9rH9xp3tRRxQ0M9mENKJlru1RLO3i20A1VHoBxZ7viHqaMUnBtbRG/bvcVx1eLSv/wEAAP//AwBQ&#10;SwMECgAAAAAAAAAhAIAVQTbbbgEA224BABUAAABkcnMvbWVkaWEvaW1hZ2UxLmpwZWf/2P/gABBK&#10;RklGAAEBAADcANwAAP/hAIBFeGlmAABNTQAqAAAACAAEARoABQAAAAEAAAA+ARsABQAAAAEAAABG&#10;ASgAAwAAAAEAAgAAh2kABAAAAAEAAABOAAAAAAAAANwAAAABAAAA3AAAAAEAA6ABAAMAAAABAAEA&#10;AKACAAQAAAABAAADVqADAAQAAAABAAACOQAAAAD/7QA4UGhvdG9zaG9wIDMuMAA4QklNBAQAAAAA&#10;AAA4QklNBCUAAAAAABDUHYzZjwCyBOmACZjs+EJ+/8AAEQgCOQN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Nv/a&#10;AAwDAQACEQMRAD8A8esrMNhGBwR3612VhZ7XGMjBxx/jUNhYgjOAa7G1tQoA78E+lf6w1aqP8ncL&#10;T10I7SzzjIx3H51ux2vPG7p9P5VahtFLA4HNagiVV2qMHrnPp615lSomexGloU0jV1xjBHrSGIAE&#10;kYHQHGea0Vicqcg9Mgnkn3pVj45xnFcynZ6G3J3KCxNtAbOOoJGKgSI5JkySc/zrW8rnZ6U7yl7D&#10;8TVe2IsZqxDg44xzTfKwwA6jgd6vMoJ4Bz7DpSrEFyBknPXFWp31HyMpmEr8xHB6c80hi3pnr/8A&#10;rq+sRGQex79aUQqx3AHHXr0oc3fQagZptwDyF6dB1+tHl5A49OT9a0jBwFz0/WlWP+AdP0p89x8m&#10;pn+V1YH3pBCCP1wcVpiPGWIA5wOaYkOCWYA/40013E4ameLfALcD0xUgjJGB9au+XlcMPw609Y2G&#10;AuTjk/T0qPaX2K9mjL8geX8x57Y6j6UvlAYbbj/PetMxo3YZ+tR+Uc5x9PrT5r7sUodioEB4x75p&#10;cLk8jnAI69qu7Mj5xnPf0HvSpEueOfepbXccE0UhGQdvpzgfzp0kbH5iOnT8auGMJhRzzmnCIEdP&#10;bjtzSUiyiqDOe/b1BHenqitx0PfIq55Yx2Hp2wT1pfKyPfqKdx2KSxjBMZ6dsU3yVxkk8irhjGcN&#10;x6VJ5ZJxzgckVDqBysomMb8YBz3z/wDWpfLXAq4kJHp3AB7ZoKlX8sdueRUylcVik8KtkHtjn8aT&#10;y8Lk9j1HIP1q+V7469c9KayYGBgfSoK5U0Z8sQUDk8jpShV24C5471fEeOT+dK8e4/L19+OafPcU&#10;KZQKckNnJ4BPYUCMHjBOO9XTFxuAI9T1puwZyfoPp+dIbiykI8jceuTjIzimhCW9x6irpiXlx1PQ&#10;0hQgZ980E+zd7lIJhvlGPXIzTXTPcn144rQ27jlaU2+4dSDmtFNAUHiXgg44zxxSTRg5Cjgjjjj6&#10;1dWD+Icc4B9qPJ24BOe/FVGeoWM4xAgbgfw6U9Rt4x7FR6VeaBScnr1HNKIuuccc5FVKfclRsZrr&#10;kg9cc5pfL2joTzgmtHZtJfPBpmwlsLnGM8dfrSVS+gciKLRgkq3PGMU3yxu5652jjtVxEYNgZI/D&#10;8ak2j+HcP6Z6euavnY2rlFIWPBPHXOc00xLnanGKvmKQDHGO1PKevXuMY/Wldk+zRkyR87jnsc/p&#10;QYVH3M+1aTQDIpnlsse4jJzjnsKpSXcjkZn+SQMe+T/nvT2RlTco/OrxhIBIAwThePSgxM3GeOvt&#10;S5l0LjAoqqtkZ6d/WmiLH3OvcVe8hgOP1qfyWyTj0/zmkU43M8xYG0Af7WB/I0xoyG+Uen4+9Xwp&#10;Vvl4H0zzTTFu+Uk/Q04t3JcEZ7R5bILYJNSLD8u788da0BF0Pb39qdsABLcZPWqlPoCpmcsRIJww&#10;weCOlKIT19+taPl4Bx9OKaYg3y4PIPBrMpU7amcU29CfrUiwOoJ6EDIAq6YypwwzjnPr7UhRenGM&#10;d+9K6HYp7VA+UcE5zTxGDgr681cWMJnGTzkg9qDEWbC8ccYougKWwAbhnPf296FKlgDn6etWzEx+&#10;8c88/WneUQxwPT8aZrFW1KYUA7zg84xSbQDyBwO/SrmwZzgcGgRBhk8HGPapc0Eo9UUmj2YIOeM/&#10;SnlVC/MPqOv41bEWeuP6fWkMRPH4cDrml7QcNintUgcD1bHUZpWiGck9OAPerYjxkc4PB45pWhLD&#10;d0PY1Clrdg4Ip7McjP0PWmKgHPXJxxV4xnbyO/emhQTj8P8A9dW5roL2aKAhAG4jv8tDQ5HBPXHH&#10;bFXPLDDK9c9+9KAc89vSkp9x8ulii0f94Hr+ZqUKQNoBBqy0eGx0XrjFDIoU+uRiobuNxK/l55H4&#10;/WoZUO8nAPQcDmrpXjA7UhjBxvyCemK0jK5DporbF3jrknpSCIY2HsevrWh5AZcUCLBxj86qU+5E&#10;KepQEQVduOv4Uoixye3HPNXfJc5yc/T9KBHhiQTkGhy6jcGVBGDhiMdyPamvEQ5KfQfjV4R7Wxzn&#10;rSGI7/lz8vNCdyWuhl/ZySMCmNCBgkdBmtPB5UkknqfSozECQVB6dapsj2ZQVd+OKYyepB56nj/9&#10;dahgUDC4Iz+NNESkbD+fpVRnYXszLMZbj8OnP/1qaI5CdwHGa1WhK5JI7D3pnldxxnin7Q0RmiPL&#10;DA71XaEnI28ZHStcxsPw9O/1poUHLd2HPf8AKqVQTjcyjCpOPTvSfZ8cEZ61pPCEXtye1RNC27uc&#10;g8n+laQkiHAz2XHHU9/SmeT3UdOMmtQxbmGMcc1GIiCAQOmQeeaXu9xezZmtHjBPGTwaiWLP3/Xi&#10;tTyWGCfm9CDx9KTyCueATnOMk4p6ByMymiwehBz1x2qQoCTtHHT2x7VeKqVIAYY44pjxEdc/TFCs&#10;DhdFKeESLvUDk9vy61iz2ZB+vQfWur8ksA3THFVpoFf7oGBz+FdNKpZnNUp3Wh57cW0hbEWcjg4q&#10;v9lu/V6624ttmHIIGMVW8tff/P411KojFYV9j//Qr2VsCoBG3Pcc4rpbS1x8q9QOSKSztIxkKePU&#10;10UVv+7DjAxxx2zX+pUqttz/ACzw+H5diK3t2OCcdPpk1bMQxnoR61Y2PwznoOQOlShdwwOvpXJK&#10;Z2qDKQBQkHGDTdhAHv2FXWi3ZOR1pEhIb9Pp+FQpst0yqEB7c/0/wpwi/iHH4Vc8p93Q9KeFyACa&#10;py7B7Mz1iC5J574pGVvu8ADpV8Q5zgbjntS+TnlRzmpUmL2bKIhxyMZPvThEqrz1PUnoKuGJicYp&#10;GjDfe7+lW2WolR4sqNn4UxUboRyfXpWiYjH8vX60ix4bcc49Ca0dVIlw7FJ4ztAxSmPjAGa0ggOP&#10;SmtGNhPoOfpUt31K5EZ20ZO/vnBzyMVIsWTzkj1FXFtmADnn0FKIgMjnJ9D0/CkJQKIiJ6ZPbkUe&#10;Uvt7cVfMZJwB/wB9UhhbI6DjnFBXKjO2YJBHB4B9KfsUZYZAP3j/AICrzRkY24C/SgwDBGc56UA4&#10;ozhEvIHBP4mpBEu3ac59f8/41oLEAuMDpn6mmGEBuT1/SgOVFERkcc9cjHY07bvO0AZxjg1ZWMhj&#10;wR0HrzUqwgHH6njNJsUY2KRtgAcUoiYkZIHH48VceFt3zcfjSrE6tkf3fvf1FHMiioIgDgcn34qD&#10;yuT3+bpWqy8cZB9c9aZsIycd8nHvSvdBYoCPJ2nG3PAFK0APQ49qtBXPD9+1BhYEbRn2pQTsLlRR&#10;WNVYn9aUx5IwMEnIz3/wq/5QI25Iyadt4yuTzxu5x+dJxWwzOMWOgxjoM/zp6A7sHGMZOOv5Vc2B&#10;xhuucnmkKYBL8Acgj3qlewGeykkccZB4PHX0o8s4JHqenFXjHuIbn/Zyf1pxjIyX57HAp6gZzREc&#10;LnpQsTNgHOR61fEZLhhnjgik2kHgcA/iKLgUApxjAHqetLsJypxjqc1bMeVOSOnWnBO3HI5zSckK&#10;xQMfl4znnpn0phXfz2rQMORx09R/Km/Z1ABJ/D/61PmQcqKQiByuDg1IIduQvTHXrU4hXPGScYxU&#10;kceG5PT8qYcqKKxAHuSenpSqjMN2B7//AFqulNx3J1JwPTml8rafQeneldC5dblAREjLce3WkZGz&#10;wAeMc1e2BMBeT1FNMThh04/wpjsVCDgpjgDp3prIcgdMA554/Gr5hD8dMdhS+WMDbnHv6d6BOKKB&#10;TaA2c56/U+1J5ah8DitAx44I4NO8sAfN1zjA5pqXUlUzOMQxyCfcdc0nlgdifStHyTwXz17dcUhg&#10;ITA+YbvXnB96bkDp9il5R6DI46HFI0TdQB1OPatAQlCefTGOP50CLJyfzFHNrcXs2UPKG3a/A3HJ&#10;9elIYmK4bnPI9a0DEUyjcZHXgdKTZlgMCoUzRKxRCKzDIPuB2pxjDNg4GOd1W/JyvOBzwQP50ojA&#10;HX5uMDtxTGUVjJOCcg55pxhJGQoIzwKvNCS+4jvn05pUhz85FAkikI1OdpyACelHlHIUn8+/0q+8&#10;RwO+DnPf8PSmmLcOe5zyMmpdwt1M9YmeQ7cY6H3/AApxi5wOgPJ71d8tohyB9fT8KeIVyc8sRye+&#10;Kq/cZnNGRxx/WneSuN2ef88Vf2HHTk8803YeeBge9S5otQKP2ccEgqeeByBz60rJz64554q+Y8YJ&#10;PehlGCBngZpe0D2bKAiXduzn6dKNnO5W6D3/AJVYMZPX07e9MfYiEuT8oznHb196bavcI05N2SIc&#10;KVKgd8DNV5E2tzg88muf0Hxt4c8Uanc2OgXlrcm1H77ymy6v8uCB3Uqw+YHrXTMTgZyTnOenJ7Vl&#10;DERkrxdy6+HnTfLNWI9q9GPuMUjqqcnp296RhtOM/XjmnYfHHB79xVudtjNRuhpIbOOKZsX7+QMn&#10;1zmngZbJzwOc9KQqr5AycjqvA/KhSbJGMhxu649P/wBVOKcjbkAn6VJv3bsn3wO2Kc3y/c6gA8+9&#10;VzO2oEewqOCASTgHmgRMQDg9OPTNOkeG2gaW4bbGqmRm7AKCSfpjvXCeAPit4Q+JV3ex+EJXvLex&#10;WPOoDAgmZyQVTJ3bkxhsqOvGaxeKgpKEnq+h2UsHVnTlVjH3Y7s7xIwnXOT26U4wdWYY6cH096uF&#10;UJ3d806RQRjnNbptnEkUHT+6MDp/+qlEXpxx371dETEcY607yV2DOetF+4WRlmEk/Jkcck8n8qes&#10;YX5avsgVSOR/n/PamtHgbhxxjB/nV890JwRnug6fkaTYv3x14GPWr5QYG059x70pjGcqM9vyoU2P&#10;lRmFNhJP4ZoaJh05wM//AFq0TFxlh7ZqLbjGP1qvaByooIjEYK8kYxk/5/Co2gwCFBOejemK0Sv7&#10;zK87Ru4pDGq4xnJ/Kj2gWRnPGQMY+g+tV3UABsDr061qGJyoCk57+1IEXGT16DBIwD9e9UpomUOx&#10;lJF1HX3+tK0LN83oCB7D6VpGMY2qcEDAU9M1CY25YFSe+eefwppphyaGcI8kpnkdQB0prw5GDkD1&#10;6GtDyuQpJ55yemaGj43gEDpwaaZkZjRcAvgnplex96Db87u/UZ45/GrxhGfp6UnlJuxgjn61p7Rh&#10;YpMjbSTwSefSk8rcMEZFW9gyN2fTp71MIsjcByBjr+tSpWI5Dnbu3zhiDjjaKpfZk9DXUPAwHUdf&#10;4hxUXkn1j/KtFUF7M//R7q0tVXkcgckH0rbSELHuwMVLbW+0kkjpV4Io+bAwRjFf6fOrc/zFjGxT&#10;EHHHU/pSbGR9wJHGe9XSuCNw6Lj2FSIgC4xnvt9qhSZRQ8rPYnI55pwRk5A+uKtqgByf0p7RoFzz&#10;zz/kVeg7FBFEhBOcc9amEYPyrkirAhUAKfTg+9SFdhGevG7Peom9QsUCnA2jpwakVFA3IOPunPr1&#10;q15bFeDjnPSlKYHI6daqLVgsyp5RI5+tII8/K64weg6/Wrq5U5APHT8aUqHfc/PGCT0oe4WZSZMj&#10;J6+/pStEW+fHGMVd8tXwhPBOPehlTOD04x/XilNoai2VCikcnJ6ce1MWHGW9Pujt+NXxGEAbapB6&#10;dqQpjOMYxUqfQr2ZU8slVz29KUxknMfByetWSuMMR9APWpPJ6EjtmrlJIixRRA3yOe3UUiRHdgno&#10;KuqgJ+QCnCNs8YzWanruXyFEIM+voT2oZFB6GrohYAZxu68UCLc2ec/ocU3PzFyFUpkHjkcmmeWC&#10;M9MjBxV/yypI6EjAqMx4OTnIFN1OwKBWWPPzHGC2R9KbtDcgDgVdKdCeeKRowQQeRnJx3oVTuDgV&#10;AjHgAZz96kRFUck5JwB2FXfLOCM4A5AHemGNhjHX+L39Kyc0W4aWKZjKnac+uO5pZBhfmwM8461o&#10;eWGP68VBtySp4P6U41RezK5AI56joDUZhB5HGe9XkjLZyMHsetOMRwA3zEHtVTqNB7IoNFjBFLGh&#10;/i4HX61oFMgKvGPWk8rPfp0xUe0KcEUgG8wFl68ZqMxoSSee1aDx5X5Rx29qYEZ+F6Z5IqnW8iFT&#10;7lIIF5XOO2e1PCsTu684J9jVh1QnOM+9PjAxwcj09aTqpj9mioUbPbjqfWmiP5vrxmr/AJa455Pr&#10;TCuCQoPXgUe02FyFLy+cEgY5prDJxgEenvV7ZnDfgR/+oU0RnJLDGOSDVN3DlKzxhhhiM+mO1NEW&#10;QAc5zV3ZtySPl69R+dOZcEAemaISVyLMz/LOcKRhm59aaYip2enPtmrpjydw69qDEBxjJ/L+tVNl&#10;qncplExx06j3zShM/dHXjJ9KtmNSOBzjOaPKPQdaUdxSg0VPKO4FcD2FDQ7jhR1P9KueXtO0/XNN&#10;ZAc8nPr9P8a1uhKJVMORg4GOOO9IUAOPzH8qttH8uMHmlMWSOMdOfX86jm0KjTbKUkWGAOCakWIK&#10;CWwe3PT8Kt7CRlgpA6HoaQRjrg8c47U3IPZlMQEn5jz2x/KjyWyT7YFXljG75RjNSGMD735+lZc3&#10;S4OBltGckk8Zo8rGdw57AGtFo/4gM0nlqfl7g8UEWZUMfzYHB/OkwAPzq0YyTzxmgxM3HGBwMf8A&#10;66qO5caehUCFRxk/TtmgomRuzzxV4RFfmPHA60gjOMEZz0x704u1wVNlMREfgeTQYwBt49aveVtT&#10;B5weKQIScfof50LV3ZSplPYygFSOe1Ki46DnuM9aveQobJ644A7UzyyBt6sfWpbuVyeRTKEkjJwR&#10;nmn+TtDHlh/L2q35LD5jxzjApTEoJyDgj9amVVk+yM9lbPHNKMdwOnNXjFnGMDAp3l4wWzntzU+0&#10;7mkYGaYXIHYDmo2TPH/jw9K1GXP9SapyxnIZeTz07Ue0Q3ApncRk9xxj0HFUblSYii9SpH0yMVqZ&#10;wpBGOnTvntX5yf8ABSX9pK8/Z++CJXQr2907VvEiXOkaTeWUayFLgCIvvYkbFMDS4YBiGx9a8fiD&#10;OYYHB1sVP7KbPpOEsiqZhmNDCU95SR4F/wAE+j8UtH+O3xA0P4sJq2Jry7Xw411bKkRtYZhvk82M&#10;FAWVIwATz1Hev17HBxnrwAa/nP8AFX7Q3/DMv7Tfw78Rz/bNJ0i48Nx22qWltcm7il065gRYJpw+&#10;z94kuHkA6DOCa/aDwh+1l8EfGOhDXNN1vTjCu8NMl5bmF9g+8jPIjENjjKgg8V+XeE/H2GxWWpYq&#10;oozUno332P27x48L8Tg85qfUqLnTtHVLqlrfQ+kSygliOTwcdKB1OOw/CuZ0bxp4P13SYNctNRtx&#10;FcRLMqzNskUMMjcvPOOvscjiri+IvCpg+0/2paGPtKr/ACnJx1xX7FHMqD1Ukz+epZLik2vZS08m&#10;ahBJxx0PANKTnkEE+nQVmTeI/CsCo9xqVogdgkbGThmPbpyeKhl8TeEoWWNtTtAzFtqlzzt6445x&#10;nmq+v0esl95H9iYr/n1L7mbgYcj1/T2pxO5Q4GPRuprnIvFfg6ad7OHVLN5owDJEpJK7umRjvXif&#10;jn9qb4I/D/xA2j67rmnx3EVqsnkz3kFsJHlkCBQsjBjjByxXAHeuLFZ9g6C56laKXqj0Mv4TzDEz&#10;9lRoSb/ws9k8d3ken+CNXvp4p50i024ZoYAGlkzGRtQMQpJzxkgepFfmv/wSz0Txvouh+OYvH93c&#10;3N1ca3Bc6Yl3eRXco0x0/dP+7ZgARtDHjkCvmX9u/wD4KR+CvFfwtvPhn8KL6eDUdSIs7z+zJxI8&#10;FvhGl82cDY3mruiCxMcDJJziuN8b/GuX4QfFj4N/EXwPZtplr4o0Czsl07RbhlE1ncwpaRQ3W8Yk&#10;ZJ0EhOPb3r8G4o8T6MOJMBTw/vQ1Ta8z+nuE/BjEvhHM5Yn3ais0n2R/RauWwuSKsAAAOCM1UtYp&#10;Ft4xNy4jQN6btoyfzrVSLcMKMYHWv6OUrxTR/Ik6LUmn0Gbd3zetOEar978KspwoGMjPPtUhiZgR&#10;gcHg/wA6XtdLCUCmY8qTjPbHpTdrLxxgcYrQ2ZxwePQd6j8rLHt061UKgnSZn7MsMgEUPFhsKO9X&#10;vJ2vnGR+poMbHleTnoelOLsyfZmc0R6dPXmojH83A6jrmtQRjlxjJ4IPNR7AzngAHiriyXFmaYgB&#10;hqjeElQxHbIrXaMZ6f40zyOu31x8x6U3KwKJliJwCX4APHvUbR98Vq+UAPU5xk9KaYuxHtQpITRl&#10;vANpYDjsKriL5gB0HNbfl7SUI4xxUEkQA6Dg4qlOwjLKAds46e9N8kjG4kE9eK1mhHGc5ByahMJw&#10;QTznOKpTYGf5ajoe2D71G8Q2A55NawiPO1ef0yKrvAoPTk8k+9CqMCgsezDADBxnNP8AKw5OO/6V&#10;a8tvz7VOke0juP8AH0o5mSo63KGNrYxijPsKtPGdxI5z6U3Y3oaOdlH/0vb0hYDnkdMEY49aciAf&#10;K/TH4c9Kv+UCM+hzz3pPJIXkck/hX+mkZK5/mZCncp7R15HOMY5x7VNsBGBjg/56VPt3feHA4JpV&#10;gwwzwo9O9XKp2DkRTMRHGB9V/nT9vcjnoTVzyiPkUc9ABTtgIxx78c5qeZluNylsx9wkfkacsZHG&#10;T6nAzx+NXBCpJVjjHAA7GlEJXvQ6jHyW2KoTeDnIA6CnmL5QBndjPSrJjcj+o4p/lZ69cd+ahyZS&#10;gzMKEMQOtOFvuABI9avGIZBXjjkY605UydoFPntohqn3KXkjbt6Y9BzT2jQAg9ex71bePHyk4xyf&#10;ekWJlJzjnqfak5g4FULlfm69RxTWjUgHH41oCEL8wXgjGM0vlMEwAPUdqjmGqZmGIZ3c+4o8s5Ge&#10;3p0rQjimIDcZxg5pdpUEKMnPbjrT5vMlQ1M/yx5mSOg/Wl8sbgxGc9Par5iGdq/maaIeuQcDpmld&#10;DcNSoVZiPL4/wpGXGSM5HYjGa0nhJOT1Ixx2phjKAx/qaLoJQ7FARsckg4xxSom7gnk8VobG3fhx&#10;SLCx6DgHIJo57LQnkZQMHGOmOnvSsmwdBnGM+9aAQhhv4z0/CmrGuOR/9ao9oNQM8xMowe46nt3o&#10;eFj85GN2ATWm0eX+bJJHFM8r58jknjFL2jK5CgYG+6eg7f56UiRE9QB/n1rQ8ojAPrTPKAAVvwo9&#10;owcOxUaP+Ek9OcdqdGgwMjnGMj+dWiuTtBIwccU5lCkjjjv0puoykrFKSFgBgDrwfSo0TYCD24A9&#10;KvlWA9M++aTZjnjGcU4z7g1coGJWB28/0pRGVUqdxOeuMVoFBjgD3IpBGCfkyTjOaTn2IVPuUBCC&#10;mBwTzx7fWmtFubPT3IxWnsIOTzimhAW/lnn9KXtGDgUApX5Tj5e575p/2fJ46joauGBuOmc55p4Q&#10;gfL0zin7QpQRkLEU6jr+dSuhUgDkZq+IMjPv6dKTbjhR3xn3qnMHBFDawY4GM9s0hty3K9avLExy&#10;xI579xQsW35uev507oSh3KCwh8D9PWnGPPUAZPTritPygei45z+VRpHkZYcGi6KSsZzRB8r16fSm&#10;iFyNrVq7NowBgGm+VuIBJ9sU+fzG1cz1hAGPvA+tJ5PzZTGenPatAQ85H/fIp3lA84+opqoR7NGd&#10;5ZLBz6fdpTHgjHGefX+dXxHnj25p/k9No7cUnU1LSM90GfmA9hUYiI5bP0xV8R5bLAY/u9vrTlhJ&#10;wQOfTNHP5mXs2ZqoThhnPoPSn+WxwDz71daI7sAcf59Kf5PG7nFK6KUO5niJlBU/MMZ+tJ5Rxjp2&#10;x6VoCNOccdqURuudvPH6UcyK9mZ+xOVIye1IYiG3Ad+MdK0liHfPtnjn8KTyuMnk+oNPn8xpFDyy&#10;Tk8mnLGp4YVeMQPpSGHIxg/yqXLsBR8gk7hjGelOELIckDpgE1eMZ9vyqQI2MMKj2jCxmGMZ3Lz/&#10;AL1SGLdzggjr1x+Rq4YlJ5HalWIg7m79q0chpFIxEjA6jvjFNaPA981obRjknr0NN8vcTj8Kjmdr&#10;j5GU/KYf04pDGVJ2gfl/jVtVIJyORwRSeUzNk8e1HOaciM5kJGQRwee3+FVChUnaMd81sSRq2MDv&#10;1/KqksW0HP1ye1PnBQRjyDOQOtflH/wV58DaV4h/ZLk8UTwq93oXiPTLq0lJYeULmYW0uADyGR8E&#10;HP5iv1ilAC7T/FX50f8ABU/7T/wxvqkFrCJFuNf0KC4P9yNr5Mt+eBXyXH6i8mxfPtyt/cj9A8Ke&#10;dcQ4FQe80vvZ+A//AAUbvJb/AOLPh6KaxutPNv4K0uLybnaW27Vww2kjaeozzivhq1tYRHkqD3Iy&#10;T1/z6fnX6Kf8FT4IbT9qCbSLYII7Pw1pEICHIXEQyM/pX56WgXy2ZTyNvFfwVlNW+Gg9ro/0u4lo&#10;cuY1ot31PrvwB+25+0P8LvB1l4D8E6lpttpdhEY7eKXTLW4k+YkktLKjSM3OMk+gAwK3v+Hgv7VB&#10;jNuut6cUYABP7IsdqqOwHlADn0r44cNlmIx8wGD2xQq4csMYzivS9vU6zf3s8z2EP5F9y/yPsKX/&#10;AIKC/tWTII38QWilWDI66VZb1YdCD5PFUz+3v+1O9wJ18Sosg34lGnWQZd5y2P3PG7HP4V8ibOCu&#10;RyQd1KkW1mycccN60/b1LfE/vf8AmP2UekF9yPrab9vL9q+4Jf8A4S2WMsAGMNnZx4APGCIM8dq+&#10;c/iH8Q/FvxU1tvE/j6ePUdQYESXjW8MMsvpvMSLvPb5skDoa5VIyB6gDk96ryEYC8jr+lZczb1bf&#10;zFPRWsl6L/gHP3MSH/Vr/CQOO/rjp1r9sfBumx+PtW/ZLOq2OYY7lbQTuyutwtpPI6grzt2sBkNz&#10;6V+KkTA3absty306f41+7f7M0K6v4E/Zj1WFgZrLx7f6fIOwUOTt+oDZNdeUJf2vl/Mr3mjlzCDl&#10;kOb8rtam/wAD+hK2j5Kv1Jzn3/GteKPIOB+BPp1qtCmJC2PxrThRnH9RX+hnMuh/lbKGrBE6qeOM&#10;05F2sd3UjH0q2sSnDZ5wanaIthcY5qYvuKNOyM4Ic/L1p7QOowSDkc+1Wwm04wKe8QYnPAAyPapc&#10;2noQ4tGW0TYynHrnvUZifIC/pWusWeGHTmmGLOXT6cVUZsSp3MkqTxnj+7j+tNEJJIJ4HpWp5LH5&#10;ccfzoFudxwBjHPFa+1JdPWxmeTxkHryCO2RTGhw3Bye5rUMaqC6j8KjMB5Yggdc960jU0E6ZmiE7&#10;cZwOuOlMZeidutaRiVug/OmeQo+Yj/P0oi1a7JnT6FAoNpUj1qLZwcjHatN0ye/TPeoXiGOvOc80&#10;cyM3TM4ooyeCew9KCpLfN+lXfLyo2gcHr601otxx0/rVqbJ9mUhHnjnpk01o1QA459avmMh8jnjr&#10;jp7U0xEr8nUdaIPclwMxYiuFA65+v409EXO05GeoHcVfMTcEdccimeVtGc8+tF2NUyqI0GNvT2zS&#10;+Wv+1+v+NWvKAOJBx2FHlwelaoXs2f/T+jSpGVX04PY0u3fgEHpyM9Kt4AwQDkjovGKfsXbuPJzg&#10;r3r/AEqjKx/mtGNkUEVXHIx1GalEWF2nJ9z0/rVlYV3YwQeoFS7F3A87R296ty0J9mUfIY+3HXpU&#10;ixAISMjn+lWhkHnBx2znFLs+YAdOpBqOdl2KioNxc+oz707YCcfjVkqQ23GO+aeI+/qOlHOwKaoo&#10;BjHI/mfSniHjaAce/WrYiUgE4zngelNMbbsMfajnYFQR4OOnpmn7MN6kVc8sBN3b6c01Ry27GfpR&#10;ztlxhdFTZnJbj170eVjt69sdKu7MDBxz+FK0eAGJ5xxScnYfsymF2rgkj0P9KesffIHP1zVoou4H&#10;kDoQelN2DGSAB6DqcVnzohoqFdpIB47imhGPYjPSraKTgc5z9cU5l28EcZ6etPnQW6lTYPqelOII&#10;GAOexNWgm8YOOOOKGj/+tmhTQiqFB5HOOppGUk4xkdyatKmeF6d/85pAjE7T064FJS7lqBXEQXlB&#10;16/5xSmLI5z0q4FIyevHFJsYgkDv09KcZXH7Mp7E5DE9fyoKZyy4z7d6tFF+904xSeV0K8kjBoc0&#10;JxsV0UHIP4f4VE8O35lznOM9+avhAgyeOe9NCBucd+fyqYyuy3ErmNSNw+mKbt5Ocn06VbWJMkZJ&#10;7Ypm1gAB260pT1Hy6WKQX+JePenNH3YZz1NXFTOeB1zjsKcEGM56+namp6GUlYoFd3UD2pChAxgV&#10;oCMD5iBx3PNMCZGO+cjinGTGoXKxRdnoe/40ipzgcDoOnP61dCgZz1+lRgHBGMkc5FVcuMbFXgvt&#10;H1p3lDneMVZEOePfIPt6U4qBnHPsaXMQ6ZVKbfc9qjEZ3bmJU/54q/t429/Tr/hQIU2/Nnnr7VDm&#10;VyaFMLwd5xjoOnNNEYByPYfn3q6EXBJ/76pMBWHQHBwexJq4yuNQKboSuCMNng0AHnJx25q+F3ED&#10;Hvk0LDyWOMD8fz9KcmHIimEydxJx2BpioF4A6dM1fMXzDH4k9c0jpztIzzgH3qYy6MSgij5RfAz1&#10;7elORCAQeMdzV5YuecZx0FJ5QGDj8D2/GpcnuNw1KJjx0xQinOPu54/CrpiJPyge+RQYQRgjcM4P&#10;Ymm79wUdSsQijcw49KbsMi5XAx2q75A7jA7D8KURIOR1+lVGaHYzyqjGOp60/gn5uB9Kt+UOp5J6&#10;/hSeWoGQcDOM/wCc1cZISgimoGAg7GkdOMY/D3rQCAtu6/hSeWByDnmk5IHBMzTEFHzDg1KIcA7R&#10;ketXFViGLDvxTgo5zzgUc62GlpYo7Q2G54449aftQOVK8+1XGjVsY/OhIkBLevUGhSQlGxTEYJIO&#10;M9u1IsZ6j8q0DEcggY4HBGacYxkEfoKzlPsVbqZ3lD0pyxAjcTzV7Z3/AFoWMN2zS52BQEZPbnPe&#10;gRZXqa0BEM55znnNHlkDAXPvTlLXQLGaIFOSRQsMZJzxitBogpBYfeJ6Ugh3L8g5PrQplqBRaNSo&#10;PXHH/wCumFVU4xitB4hgh/odtReVxzz9aSmP2Zn+SMH/AGuo+lVJYjjd2bAGa2mhJXA4PHSq0kAB&#10;Gfmxxj2oVRkqJzE0WOcfSvgD/gpqh/4Y/wBZjZC8h1vRNinoW+3w471+i7xDfuxkL1B96+Cv+Cjy&#10;B/2W7u073Pifw7bqMZOW1GHAr5jj2slkuMv/ACP8j9E8JqTlxHl6XWpH8z+cL/go3rGq6v8AtNa1&#10;c65ZPYXQ03S1ltGkSVkxCP4kJBz1HPSviW0Ktbhip5wWbBxgdOa+3f8AgpZKW/bB8YxyYHkvZQlS&#10;RnCQrx14r9BP2B/+CZHgz4k/CG3+Lnx0a7ibWUc6VpiRASRQK/yzOZdynzB0GzPviv4s4K4bxWZw&#10;p0cJC7svkf6DeJXFODynFV8RjJ2XM15t+R+FpkuJORHIcn+FSelPxchiqwTFv4sIxwAOK/tH8Ifs&#10;V/su+D/D9r4csPCtrcrBCI3uZy6yTEZJZxGVQE56BQPrXWW/7J/7Ndud1v4Q01SOD80nI9/m5r9Y&#10;h4JZi0nKrFM/EZ/SKyiLt7Ob+SP4ihBfgiH7PPuJzgRtn9BU32TVCpf7Ncbc7cmNgM/lX9scP7Iv&#10;7NEFw95B4P0tZXcM8itMGLDoSQ46dhitSL9lT9m+CNo18HaTtYlmB80gk9SRv5J/zitV4H4//n/H&#10;8TN/SMyn/nzP8D+In7JqrnYtrcHpkCNvw7dayrhJYSY50MbqfmV+GXPqDzX9wsf7LP7OFkcQeD9K&#10;XBLAAyEZJz/f9ea8c+JH/BPr9l74l3mo6lqGirY3OpWwtzJZqjJbsoAEkaupfPc/P9MVlW8Fsxpx&#10;5o1IyfY3wn0g8nrS5KkJQXfc/jIjVftKv0ByMj6fSv3S/YSuL7V/hv8AB6ze2hlttM+LN2EuEfE0&#10;cksakq6EY2gcg59sV+Xn7Vf7O/iL9mL46al8MtaEklnFM82j38i4W7s2+5IuCRxnDdcHv1z+pX/B&#10;MaSK98A+GLSdedP+LcLqT0BntuM+p471+WUsNPDZxg6dVWcasV+J+y0q1PF5Fmc6UrqVGTR/ReIi&#10;MAjp0P8AWtKGLaNqjB6k+tEcZDsSDye/etOOLjpzjuK/vn2ulj/L5w1ZCkSsM9B6VJ5TKAPyqykf&#10;GR+tSmL5sE4rNzZLhZFQRj7p+uaUInY5zxjHWrbREMBkc98U7y+gOBt9KPaMhootEHwT26emKaEO&#10;ORjPTmr7jI+UD0P40nld+5GAPpWkZdRJWM4RgsQwPoP8aCpzgc1oLGSu5Bz3+vpSPGSOecc8UcyD&#10;l1uUHXC4fjg8++ajZNzgp06mtBolKAHng5HYGmeVsGT6VaqC5UZjR7VZM446YyfrTUhUA7j0GQRV&#10;4xZAPQfnTfKyu1u5zkcED0rW6J9mUHjIfGQBnrTJIizcds5PWtLYOgG7tUflLzgdDwvf+dT7REyj&#10;rYzPJG4Mxz6Zp3kZOMk56DHStEIRx19iKb5XG1yev0qlUJsZwt+SwJHrgUwwgjjp7dCf0rV8sdT+&#10;HP8AOoWjA+Y9+4ojU7AomZ5ffHsRSeTtIO3jvWiIwuTnHfJFN8vJGeoOScVopMzlDsZzxZbcfw+l&#10;N8r/ADg/41fZASSeOeo5Bpvlr6/+O/8A1qftGRZn/9T6j2FWVfm6fypVjLEgHOTzV0RNksw7cUsa&#10;KvXgdMV/pKpH+bsVZFbac7cfjTtgPIGT2JqyFAbPXjrTwo2lhxzj8aamO19yoEUHlfb3NHlHuCfr&#10;VzB6nHtTiAPukn6Cs3Mj2ZU8re3IwOlOCjHPBHerQjwMdz3p4UE4GOPx5oUmWlYrbPl3UvlkqAoI&#10;HHvzVnZgEA+31oCc7ScUrtjKrRscHHIGPSkEWcljVsxEAtnp7Uoiz0zj/Gk59BuNin5XIOPxpTHj&#10;AHf9KveSpIwKUqFOQOhpKVtQSKAiJbGeKfsAYqO64NXCoHOPbAoMWef8io9oW6ZSERUAY6HqOuaR&#10;oAxByTk81dEAzyD659aVYmXkZA7ih1UTyMptDgjOTgcDGBStGGXGM+oq/tyCF54qPyyceg9O9N1E&#10;hqHcoGHB+bB9+9KIwcBsHHQdKumPnHTPTFHknlnJx0/KlKsmHIUFjJY5xxyPrSshbrke47Ve2o/I&#10;B/EinmJTyalVPMpw7GaY8HGCeOKft3YFXGjHfkfypNgJz/L61XtBezKvlHbkDIxxUYhGflJ96uhS&#10;x+XIJ75p2zrt6+1JT7j9mZ4jP40BMcqpz9TV4ISMn8jQEBX5TnByKcpdiORlJQOoHTp70x0GeR74&#10;96veSQCc5z296YISMlv/ANVKUugcjKiquOOvpShQ2c84H61caFuM4544pDAQcj86057ByMqqgI4G&#10;P1pDH8+D6YHariRHBKA56ZpuxRy2eB1PQVLqFRh3KqqMdM5P5UeXzkr+tW3hG7cmMEg5FOZPn7lQ&#10;f1NDmJQKawsrZPJ9felKFnHPWrsaBhjv25601Y/nIPPHDVKmyvZopGLsx+tKIgeR+FXxHn7v4nrx&#10;SNEEXIOBnpnr9KFUYezRnFBvAYHBqUxlcBAcHqRVpYj1xnnPvQUJYbcjHUGqdQXsynsIB3ZFIiEc&#10;g59fXNXmhJzjIB7elNVMZU9jjNS6isCgViCcgevFAi2jPJ571eMQ4Yfl0o8vI+UkZwfSlGp3Y5Ru&#10;USueR2ODmkKEEnOT1rQEOATjkjtzUbRZUbgTzVSmSodyt5RI55GKYUwdijPvV8RtjaPSmeSQwLYO&#10;R+VJVBuBUaA43LxSlW+9gdcZq7sA+Y8/hQsf8YGccfWjnHyIqeUenPvUbRkdsZq8Yxu3L0xz9KeI&#10;mIzxgnP0FSqmonDUqKM8njH60wRpkgkfMe9aPlgduOuaYIeRjHB7j/8AXVe0H7NFMx+2R7dKQKxA&#10;BHPcVdZZF+Uf/rp4jGcEZNDqaDUEU1icDgMe+TTimBx+fUVcVN7FOmO/9KaUVflP/wCqo9p5lWKI&#10;jbd9aUwt/Fn8Kv7OPlxmnmJunarVRi9lcoBBt+Y800J13Z/DvV/yWPPTmnxwNyffr2qeZlKDM7Yw&#10;wuOp6e1OeNkXGCcdjmtARAfNwecf55pNpwVPr9alvUtUzNWM9xTDECPlBznPStTy8cDjj0pjjGQe&#10;MdqfOUqXYzJIyX3AEDp6VVeJR8pOBjBIrXdeM4PPeq7W5br26VSmEqZhyRkk7DkDH418Gf8ABReO&#10;7b9maSSxVZJo/Fnh2SFHwoaRdQh2jd2ye/Sv0FliBzt7d8YPvXxn+3HbCf4KWMDoHV/GvhxXRhwR&#10;/aER5/rXyfiDVUckxr/uP8j9I8IcPz8S5dHb95H8z+V/9rPSNU8fftq6/wCHNajFjear4mstKuIh&#10;IsvkvMYoeJFO04znIJr+yDw14cXw94Z03w9u8wafYW9j5mMBvIjVcgY9R2r+VLQ/BGi/FD/gqsfC&#10;GtOVs5vHUlyxjJb/AI8o/tEa57/NGB9K/righ+Tee5z+HYfpX5f4A4XlwVTEW3svwP2P6VOYN5rD&#10;C8zdnJ/iZX2eRW2L07GpvL+bI6EfyrS8ks24+1MMBycA461/QDmj+VHTRSVTjGBkHIpVyeWHH6Va&#10;8jacVIIhjJFR7RmfIzNeFQOF5I61RkiOdvPPp/Kt14uMYPHNVJISwyeapTuHKz+df/gt74BjS+8A&#10;/E5rgtJIt34cW2OcBFDXXmDPqTjrXEf8Ek765nWbR4YVmS38eaNezbm2uu8MgZQeoHOa+0f+Cz3g&#10;nT9W/Zo0nxpcl/tOh+KLeO2AI2lb6N45N2e4CrjFfB//AAR/1GOHx94lsrg5Cz6Heoox95LwLnJ9&#10;Aecc1/JXiZS+q8RU5pac9N/ij+/fBmu8XwxWpt6+yqx+5Nn9RSQEMQc98n+taMSkKB+VSNbbbl1X&#10;rvJq7HCOFHXua/rJSukfwPOkk2iFYsfL3oKE/eHfrWgFGetDR5+6MDrk0rsh0ygsZPPPHQe1IUyc&#10;HkVfWMjO372Nw+lJ5DdG/Kkn1J5GUFiMp6cU3yifv8fSr5RkweOcdPalMZH3sZFWqpHJbUoGIDLL&#10;3P50uwAbBmrbREjgj2pdgHTb75p+0E4opeVz83ftTDHkfrjH+NXnjfHH/AfYU0RdM8H25qlUM3Bm&#10;cYsL6H0NBTA3Y5rRMe0bmwPcDrULRj17cVaqhyMovFvODyM8EVCIdpwM9fp/KtTylA5xikVB1H6/&#10;41tGqkS1Zmb5ZBycjv0puzapb7x5PNaUkXyj0ye/eoWhzzkfQVKmZyh2KYUH7oXn86jwNpGDz2Iq&#10;+Iwo5GeOSOlNEZOGwOKamg5NDNVCWyfTpSlQ3H1yK0DAN5V+vHNRmLqvH4HrTVTzJ5GUFiRTlVx9&#10;efyFPwPQf981beID5s4z7VHsH96r52HIz//V+ugi5AYHA6c5qTZuAzzjjntVsRjHHv8ArSGPAya/&#10;0eUz/OHlexDsXABxxzjp+dIUXgD6e2KnVcP0B9+ufrS59B+HpTVTzH7NkICMMGhI8E+h7CrLLjkj&#10;jipF+YcDJH6Vm6q2BU2VvLI6L70rQ4AIHXmrS4z9etSeUuSoyO9Q52L5EUgufYdD9aNgVc471e8v&#10;bggduKcYtzh8c9iO1L2nmHIin5fPr9O1AhySGOKumMHJwDu9aNoUYIGewxxUyqdhtXKgTYCOe3PW&#10;nCM54GfQ/wCNXFjL+xoEa7uOlT7V21LUCo0WOfft604Iuee4q46ZPTApojO0EjPBNZup5j5GQLH3&#10;xkcnB6UzyixDcDue9W1QsNvPr9aNhXggc/pS50LkZU8tQSV6+9KYkJyBx1x71aZcgMBz3pmwMTxS&#10;UtR+zZWCA8nrSGM9T19KuKmBkg8HFPZEPzgmq5kHIZoHB3E56AD+VHlnPy4wexq8qkvkgHnp3o2g&#10;MFHX0p3KjDuUXiJHH5VH5TYwcZHTHNagQ8nv2qIIT0GOccc1XtOgnDUqJCUGG5OOlO8tVIJGOOSK&#10;vquB8tMdWAIbkkZNDqLqVyIoNH249c+lMEX+RzWlwc9Ow6dKj2YOehJPT0pqatoJwKhRGUMRn9KT&#10;YXGW9c8npV4RoCBzkd+1NIIPygYz8uRUc1mJQ1KhgcHBH1NMeAk5PA9BV0xbiWxjJzxSCNh8x+lP&#10;2l9hSjYriFVUrz7DPWmtbuxBPAq4qAnJz7U7b83AA/Cn7QqMCj9nYMSMf40rQ46/j61eGd/qPWjb&#10;lM8Zz1p+0HyIzxFnO3k+p/l1qTyI9ofnBq2EYAg4/DvShG2bR9ckZqXV1DkRVKKoyPxxUZjG7I6+&#10;1XNm4EEDg53DrxTAeMn+VP2qvuDgiqIgPuHH6UvlEDJxxkfnVrYSSz/gtOCMT06UOVxezKYQfdzw&#10;OR+FOCEqfXtkf/Wq6EYHccd8EUm1toxg4HPr/Oi67DcCoIgQc9e1MEJwMH255xV9I3OUYHOODSqj&#10;KRnpyD6UJrsHIigYSc5ycnnH+RTvKMe4tyBwMHpV5lYAc8mm7exxnHb+lNyVrByIpAYJHXPGRSiI&#10;EfNxz2q2Y244H49frSOMAAetSp6WBQRXaFNpHbt/jUQhBwOeRuHvV3YwGfanCH5dznAHSqVyXTZn&#10;BVyCv8qn8oHtx1qwEYuN2AO3p/OniPjgZ/Co5tbMap9yqYh91cnjrTymxcqB6YPr+GKsBNo5/wA5&#10;pzbs9O/PHSmrDUEVPJOfm4yKXy1iHA4FWtucE5OOlINxXhQfrVTmtg5EQtCGIz6ZH1NReSScdcYz&#10;2/KtBkLD5h05pwXd1BrNsapplDGwd6XAY/MpNXWiLDAz/KhYSvLAfjSdTsaqmU3AQkc4HqaFBIyM&#10;Yq4YyVGfpx3oES46dOwFCqsfIisIT2Xr79qPKTuP/rVaVF3FT+f16UMnr0/SodVlcqM3YSOvfg9a&#10;ay5yQMn1NXmjcjDAfypnk4fb2xR7RjsZ7KSD161GRlcds9a0PLCrtHNV5I+cDPvnirjU0C1yh5RP&#10;U5/D/wCvXxv+27b3kvwZtV06MTXKeMNAeGEnb5rLfIQu44AzjGTx619nlCPz7V84/tPW8c/w805Z&#10;8bV8W6I7bug2XSnPQ9K+O8QqqWR41/3Jfkfpvg3Tc+KMtiv+fkT+Zb9mi6l1b/grJbahcI8Ly+Lt&#10;WZociRoz9mk+UsvBx0JHFf1r2UeIhkfr+lfyM/sgXT3/APwVOsL3dnzfGGuNuXBz+5n/AE4r+vSy&#10;RTFjHIHPpmvj/BGVspkvP9D7j6Sd/wC3tddH/wClMYeOg5qB42+8w4zxz1rRZST9KgZcHIyec+1f&#10;sntT+eXEpCJuw4HY0eWTgNj26f41d3bev/16AGYEL+RpOoCgiqUHH0xVSSLk4z0rT2biPpzUDnHy&#10;49s1UKmocqVz8jf+Cx0UjfsbSA9P+Er0osR6DzMcfWvxq/4Jj6hrFj8Ydci0RYGlbRI7lopmKhvI&#10;uo2BUqMbgecHjtmv2n/4LGJj9jC6dgCV8T6Scnt80nIr8Jf+Cd2omz/aHe2QqGufDuoIu44yYlEm&#10;P/Ha/lPxoqtZopduR/cz+7vo6UVPJ40m/i9ovvTP7SpATcMFxlsMQOxIBPfHU1aSMhOeCeDVWymF&#10;xZ212BxLbRSZH+0inrWgqDPHQ+vav6gwtdypwl3SP4dzGhyV6kH0b/MQo2BxgelPEZb5WwCOgFSx&#10;gA4YdTg+4qyFVPlx7571u6r6M4lBFNxjgjHHY04KMBufb8KteSODg89z1pwjKgeh4/Cm6nmHIigf&#10;n59+45oZcAgfnV/aSPY00x54I6/0ojUXUzlSuURCDwvJpfs4I2jp15qzk/wjkGpMB+gBAHBrX2hH&#10;s/IoPCx4Xmm+QR8xHP8AStARrjO7j0xzS7YwMLnnHBqlIXszKaEhcA9T8oxSGALgLjpzx3rTkhz9&#10;3gZ61C0IyNwJwMfWlz6mclrZGd5ca4XHBpGRVAI9eBj8qvG353HrSeR3PY/nVc6JlBXMx4gFyfT0&#10;pFQBOByPwq+0W0AnNRyRAtxkjtWkahnKHYpbecAdefpQy4BAHb8qumEbfl9efegqWUlfpWnOiVFs&#10;oiMMPm5qPy03ZPr6VfUZ+VgeOfypDGjYzSUw5GZ5Vs5H6UmH960PLH8P6c0eW3+1+X/16fOh+zZ/&#10;/9b7ZMDDlVwM9eeaV4Cwq8IsNlxg+tOKnovWv9E4z0Z/ndypFAQB+CBgdexqVrcBhu6dhVnYA+F+&#10;bPUelPERI3c/Sm5aE8mhVEIA28fhSrblV4Ix+pq2qsOOnsKNmTkVipoaplTy9pDDrStEV+bPJq5s&#10;P3uc+mM0CPdz6d6cqlynAqqjBeenf3oeL5e/arvlE8H+VL5TEYGTj2qHUGoeRTKY9s9qTy8jgE+m&#10;KvFcnA4x/npTkiUHHNTzsJQ6FEhgPlByRTthIwvYCrYg44IqQwntzxQ5MpU7Izlh29/wpDFxkk8c&#10;VpCJue1Iwx16UkylAzxG39frTwvPAxjmr3lg8k5pSgUg+/4VSkyYx7ma8ZJyowMdfegKw4PP07fW&#10;tIJhgSRkdDSsgOc9+1Q6ncrkRQMZ4B6g5qJ4XIIwSO1aPlhutKEAO1TzUqql0JUO5nLEFX5gfQUK&#10;CMfLnHTmtMqxGDjikCYOMmr9uuxXIjOaPJztxxikMZznGTWiYyTxn72PxpfL29Pel7Zdg9mjNWNw&#10;B2+tIIN2T79cVolMYY+uelOERbq3B6fWl7UagjO8rJOP0pojbOD9SfWtAxspx/49Tyik4HTt6Ue2&#10;G4mUsGM5wecUoiwQvGV6E1oGMKSMdD1oaPLZHIo9sZxjczTA5HIwR3p7Q8c9vSrgjIyp5JpphYfd&#10;zk8Ee1ONXUpQKgiY/ex70/aduw9B0q2IiQoIxgYz1pfL+Ug5/LH+NDqscY2KJjbGFx0pfLGPmxnP&#10;FXUgBwfQikMe4ngnn6VLqIjk1Kojz0GMHrTRG3TPT1q+o6Zzj1pjKM5YcYoVUtxKmzqe4HambDuP&#10;B6dhV8QneOeevFOEfJOD+VP2w3G5miLcvPOexp5QjoOSD9KtmFVOc8/SnICQAcim6jtcFGxVWNRx&#10;+YqMxAEY4+lX/K3SEE/l3pRCec89hS9qKSTKRiYLt6nNNVNrbSa0vKP3e4GOlN8s4yP/AK9CqkuH&#10;YoNGS27j1xTTHjBx/wDWFaHk9c46nB+tNaJi3yjIoTuUopFIR5OQMD0oZDtyaviJlO0ZyBTWjZkw&#10;RjmlzofKipscjik8okYPHqK0FjVRkGmIjB9x5qvaWGVgucL6deKQrgHI5q6VGcg9aXyiwz+lT7Tq&#10;BmmJm4GOvensucYHrmrwjJbpxnvSiLGORTdYVimIwSDg9MUojOMkY/WpwM5DZ68VL5JC/L0HGKSm&#10;MqbDSCNyeRV/ZnCnrQqkce9HOgSKWzPXPH604IzMNowKukbevGacFJGM9OKlzLjHuUAu1znnnikM&#10;YHzZP4d60AD2H50zjuM0Oeg1DuVBA2zCke+ad5QcYP51a2EDI4pxUBQannZajYzjEAcH86i8okkA&#10;8etaBQHjj8qYY9o4p87GZph98ewqrJEm3d3rVKYUnPpVSVcfKO9P2gGU8Q3ZPpXzJ+1n/bkPwpt3&#10;0G2W6uB4k0oJbvIIlcCYE5c8DjPfrX1I69E9x/8AXr8lvjf8YviQ/wDwUMtP2f5b/wA3wfN8OT4g&#10;fRZI49keoQrMy3CyBfMDAquPmA4xivzTxfzh4PIcRJRvzK33n7p9HLIFmHFmCi58vI+b7uh+Fn/B&#10;PyZr3/gpJ4ceTO+XxFrWEByQxhuOAe+D+fav7HbX93GFb8cj37/yr/Pz8Qahqmh+K73xLol3LZ3s&#10;GrT3Nne28jRywSCdiroyYIIPORz71/TX+zF/wWI+AXiXwTovhX43y6l4f8Q2mnLa3+rXym5sbqa3&#10;VV857mMBkefltpiwDkFuhPxvhLxThcJh5YPESUb6q/ofceO3BeNxmMjjcJDnsmmlvvuftQHzwevt&#10;UfXivnP4S/tcfs9fHKG9Hww8VaJqcmnFftsaTlDEsmfLYl1UEPg4wTjvivQ9H+L/AMMfEFk2o6H4&#10;h0C8t0leB57S/hmRZUOHQsjEZB4Izx3r9oXEmXuN/rEfvR/Or4RzRPl+qT/8BZ6NhXHPP0609FBX&#10;A4OK4JPiT4FkDiDW9FOw4YpeRkg++GJpq/FH4fxkka7omd5T/j8jPI7dfzqP9Zsv/wCgiP3ov/VD&#10;Nd1g5/8AgLO9fIUjnIqlIpYhkGccYrjtQ+LPw30q2mu9Q13R41giaeX/AElXYRqu7IVNxbjsuTXx&#10;t8Xf+CjH7O/hH4cX3inwvr17Pd27RmOK20C/maRTIFbYbmO3gyBzueUDAPXpWVbi7LKcW3iIv5nT&#10;heAc4rSUY4SXzizxr/gso8tr+xVcMcgTeLNIj3emTI3P5dK/nz/YVv7q2/aa0RbJFllubLUbWKFz&#10;tErS27/JkA4LdB716/8Atn/8FD/iV+1P4nvvD2i3N/pvgiWzgto/D135bxTy2xb/AE6SHawincuc&#10;bGOzAwc5r5z/AGR7mXQv2l/BF5bHaza5Db85ywnynUeucV/K/iVnsMxxFavDZKy+R/cfg7wxPK8N&#10;hMJVleV7v1l0P7hPhlcz6l8N/D+oXqbJZtHtXlj6hW2DIByc13qQq2MDjvXnfwala8+Efhyc5H/E&#10;rjQ7h0KEr/SvTIhg+or+scjxHPg6Eu8V+R/B/FmF9jmeKpdpy/Ni+SQOOg6VOIcrk9TUijjHPXOK&#10;m2E84Fes6h88VhC446fSlVB0Yciruxj+FPVP4jxQpoTRnmPJyDSqjBs9vWr2xutJ5ZIwc/lUuoTK&#10;OxnvHtYsMdO1NVCD6HGK0TEDzx07VG0eGHFaRndCcEkVNhzxj6ilKHJPr1xVsRZPsfXijyQPugGm&#10;mzMztpHLZ9hSNhuhPHNaAjHSnLByc8elV7RkSiij5W/rUTwqgwv+RV/aQRnjmmNFkHr1pxn3E4aF&#10;Fo/lBzURtwv3c/XtV8QsvBHX68U3y1LYUnHfPrWvtDNx8jPEWOaCgA2sBjPWrzRZx6d6YImCkdqX&#10;P5k+zKpgwPnyR2NRvEG7Y96vLEQcnPPanmLHJwO4FVz6DcUZgjbPyD8qd5c3oaumJh83PpSbG9DS&#10;5mL2Z//X+9mjG7Yo6dfSjySFHy1cZB1PHNKYwTjtX+g0Hof57ezVrlIxKMYHPoKkRQvGPxq1sp3l&#10;nPp+FXdlJFN1wfl/OpAgx71YER//AFU9Ydq4TmsvaD5SmEBAz1oCgY7ZHTFXVT5eDjHT3oVSTxk9&#10;qPaAo3KgUAfjmlWMgFvU1bMXOcinCJgOM9c0nMfs2UsZbJNLt43HtWkIzn+tNWNifmHFKUri5GUF&#10;jByO3anCIk5PA6VoMhB4HWm7D2XFJMcYdyoqAN2646Uxogc9P6VobBnJPHelKDqKLg6bM0LgBT+d&#10;PVeegIxnNX2Tbz1/z9aYYg3U4pXKUNCkQrAkUhQ7Rir4jyn40nlcYNNAoaFEBuAe1O2KTyOnQ1Z2&#10;EZUc09YyAM8+1In2ZQ2/Nj3oKDOfzFXduMjH1p21s4H50B7NlEKSPSlwT2x/9erbxsRinsgHKigv&#10;kRnbSOSOKXDL8uOp5rQ2HPHp1phQ/kaCJQ7FJhyAB/8AXpBGRxir5UnimmI9aBKDKYQ/TtTdm3ir&#10;7LkgHg00xnOGwPSgtQ7lNUBO45z60vl/Nn9auFQfvZ/pQFULhj3oHyIqlDxzn2poTHGPxFaARsFT&#10;jjnPrmk2qPmUfSi4ciM4oV7U4J36VdKFuKQRMG9aBcmpUMQPU9aTyz3GRV/aD/D+NN8sg5K8UD5E&#10;U/KYEZHWho9jYwfqDV4rkY2/rQE+Q5HQdP8A69OwciM8JnPOeMYNLsYGrxXHTrjp/k0becdB/n3o&#10;vcShqUgh65waCuWz+dXtv5etAQkZpA6aKbL3FMKHr+laG07c98dKURg8jrjvTK5UUNnydutM2H0r&#10;SKEHB4701gVXd3z0oFyIoBTjafw70oQkYB/CruC1O2HAz79KRCpszhH26Z5/CnrGegP4VeZMAY+t&#10;PERJyBx3ptl8iMzysDPT6VIADg4xnj0xVlImV88Y7VJsyefz9aRPJqU9gIx79+lIR/dGfpVwqoPz&#10;dPWgouMqfzoK5EURGd4Y9emO9SFCpz61b2dxS+X8wDd6BuNykFyTg8mnCJl5A/Grojy3ynpkUoiJ&#10;UA9TnuKAUUUWQsQSBSiNui4q8yFRgj8f/wBVOMYKjjvigaM8oc+nrTRF83Tv1rSCc7egp21ScHt0&#10;oKcWZxjyMGonQk4APtWp5RA+QZp3lnOM80rofs2ZDpt6DNNaMqM8/gK0TGew5HaonBPykAGncORm&#10;Sw7YzVaVD6GtiWIfeHXuKozg7ePWmrB7NmNsJJP6+lfh/wDtEzaxY/8ABUmW/wBGsJdQe3+DQLRQ&#10;cOiP9oDSL6hOpz2r9yDw3AHvnivxq+Oa2tn/AMFFPGetzuoe1+AcMlvu7SO8y4Hp0Pevxzx1qJcP&#10;1L90f0x9FSg5cVUknb3Za/I/lK1uQSQ3ErYLPcO5PuZDVGzkZTkLwqhu35Ve1HDae0x5JYN9Mtms&#10;6w+YyKSeI8D3r+eKM20tD+o8THmrNvqb1lq+sWYDadc3lssmC4tZ5IQxXoT5bLn2zTINT1m2iZbK&#10;5vYoy5fZb3MsSlm6syqwBY9yRk9zUK4UIB3HT6U6PhQv+1n8aqaWzRqouK0LEeq61HuKX2oRljht&#10;l3MC31IcU06jrAbYb/UAOSf9LmJBP/A6hyqDPvg5pzkEcfXNZKMexo6kktyM6hrBIcXd7lTy32mY&#10;ED2+emTatrrwtDLeXrKeWR7mV0Ydtys+D+NGc8n/APXUF0yqWAGcIDV8kdLGcqra3KVmxN6PmPKN&#10;nPPYf4V7P8Cb5tO+Nvg7UIQHaHxNpzoC2wMROmAW/hyTjNeJWRK36bRn5Tx68V6J4NuzpnjHRdRz&#10;tFvrFlOD2wk6HJ/KscZFOlNW6MrKp2rU5X2kvzP7sf2dNSvtZ+DmmvqNu1rNDc3lq8LMHAEU7AEM&#10;OCCOhFe3IgHGK8W/Z0u5NQ+HNwuAgi1u7WNAfupIwcYz2+bIr3hVOMkdOK/sDgHFe2ybBz7wR/AX&#10;i1l/1fiTMaXapL8yNFVn9BVvBx/9fFRtJDbwma4YIi43MegycVfRenQgDr6g9K+vPzrkZWChj8vP&#10;HWpAp289MY/GrAiIwTzxTim7gDFAnBoqbQCBxzTypUYTr6VOUcsDinkMT0oJKHlse2PYUeWT1/Kr&#10;vluT8tOkjPRaaYFDyvbFHl7sgY9zVxI+emfagouTn8qLslwRSEYPODu+lMIcdBmr6RgNnGR6UjRr&#10;jeCevXtT52JQ01KG3dgt2pjLwSTx2q6YnPzkfhTTESSeear2hPs2UjGoAzjOeOMGkMWBgCr3llQN&#10;3BJ4HtQIwWHpS9oyEZ5i+XAHtikaDA3AVoGPbyO+cVEVbd+FUqg5RtoUyvHA59M0wJgFnGcdOau+&#10;Wenc1IFYqRjnpS5yVAz/ACywBwPxo8o/3U/z+FaYh+XB5GeDnFJ5C+n/AI9Ve0L5Gf/Q/Q8wkDI4&#10;9z0oWMZ4znFXNjHjilji+bPTiv8AQFu5/n+kUzD0Occ9KkMWRz0q0qYJzg1IEGMfmDSApLBxwc0/&#10;y+OmasiM4HvS7T0GOMdRQBX8pgcr6e1BjOePxq5gfdI6DrTdn0oAqhNq4OD9cmpBGWHINWguELDJ&#10;/ClKnAPFLmQFJUdj+PNGxf4s5zgVe8vA4/SgozjJGaFJMCk0RB9u1JtB4Bq95anBY/hTRFkc+tHM&#10;gsUSrLxj9KVeGy2fpV4w4XP605YCR24FLmvoh2KLI5O7sTS+S3qKtBdvT8iKd5RB7fWoU2Fip5bY&#10;9qTysjj8/SrqLl8FvqOac8WGyMD8KUqthqNzNMbDC5z+HJp/lg1caLcck/WgQKSACPxoUnuDgykY&#10;uD06dqUR4+/V3yh90denSnCJVbaOfem5isyj5J96aygd+prR8tegFRCP6f1oU2HKyp5XfBFBiI55&#10;+n/6qtrFwPXvmlVGGeR1pe11sV7NlBlxkL1PQenvTWjycfrWiIhjOcU0RZwg7UOoxKLZSKEjLduF&#10;96RY8nnlu4q8Ig+GOR7fSnbADlcfh/8Aro52JxZQKHOBj8qcseV5HtV9UyeSfxFIeTuXjBx04p8+&#10;gjPKqMKOCKk8on8+3pVwodvT6mlCYHpx1pOp5jUWUTFjk0LGGOM4/wA/571a2Fv60qxlc7f1pe10&#10;K5HsUmjwcCl8skH/AA9KurCXPzH3qUIN20dvyp+0YnFp2MxkI5Pc4FGzb8px7AVo+UMdP/rVGIhj&#10;5hmhTYcrKQRl++PoBUoiGMMT61cECuOpB9KPKLDnHFPn7C5WUDGdxwOKQRE96viPk05olUelJTYN&#10;Mz2iI+U9fejYFIU9a0EjJQbR370x1HQAjFNzYilgE/0H+NN2rnB61obIwuADz14qMxDb/TFTzBYp&#10;bGJwuPrzT/KfIBIHHQVfEQ288dse9MC8nt74p8+u40in5TZ4FLsIGCOD+laGF+7UbREDDH8qfOKx&#10;S8oml8n/AOvV0KAue2KCm5gMY4z9al1C4wuUBFnvnsBUhhyM8cDmtDyFGcUwxjB7DGOaPaag6dij&#10;5bgbSFxUqRDOTjPt/wDXq0E3dsdqcYiF+XrScxwXUpMilsAD34pwiUnAFT+UTkj8ackefr60Kd9y&#10;1AqhSrAf/rqTYxA2g596mZFBGOueTSgMFy1Q5XegWRAY2xkde4qBkJJxWgAAe7e+MU3blumfrU87&#10;HYpABW5PvSuUA3HjPSrIiyePXP0p/l4PH8qPaM0UO5mbR3z14qFkbOT09a1HTc23pxTPLx0GeM0e&#10;0KUEZMiPjJHA6E/yqhIrEfOMfSt105wRwf0rPnjA+96/zq4TdxTj2MXYpcgc+1fij+1T4i/4RT9s&#10;74ialPb6jOJvgVa2qTafH5nk7muTmUnIWNj8pbP51+3Xldxxmvxh/bHT7H8d/jFriZYx/BHSLfbu&#10;7PPOfmwcj2r8e8c6i/sKSa+1H80f0r9FWEnxMnHdQn+TP5ObkkaJz83yqeB9OKp2EiIu9Q3Iw3B6&#10;VpXhT+x0C8HZHwOM9OlfoD/wTh/YkuP2x/iVfW/iG4ubDwxoNrHdapexqSZ5JJAEtom6BmAYt1wK&#10;/EMsy6ria0aFBXcj+i86zqhgYSxVeVox3PgFn+QHYx28Dj/Dr9elQiSMnMYJI5Iwcg/pX9rHw4/4&#10;Jo/sefDGW+l07w7Jqn27y8/2rJ5giVAcLGB2bOTzXqVv+xv+y3ZhhaeCdLUOcsDubnHv0r9IoeEW&#10;YTinKcV9/wDkz8kxHj3lSk1CnNrvZL9T+FZpVK8qTxuz0zTGn+TLKQ3pg9+nUV/dIv7HH7Lcbidf&#10;BGl7wCN3z9DxjGcVoj9kr9mjaok8FaUdgwuC3T355raHhBjk/wCLH8f8jCfj9llv4M/uX+Z/CQrc&#10;cq5J9OAPaq1y5IywPTBx6V/dzqP7Hf7L2r6XNpd94M0oxXETwllU7kDgjKZ6EV+Z/wC15/wSE+CU&#10;XwN1TxN+z/BfWviXQrKa+t7Jm3rqAQqzRbR0ZYw23uTxXDmPhdmFCDqK0rdr/wCR6WU+NOVYqrGi&#10;1KDbtqlb8z+WmxGzUolwRnPX6V0zSeUFnBAKSIwz0+VgefbisZLeS11dYblWSRHZJI5MhkYcFSD3&#10;BBBrS1B4306fyzyEb+VfmdaN1JWP1jB1NU13P7hP2IvGEviXwbrGmXNtc20trNp98UuBgFb2yjbM&#10;ZBIK5U9zX2vGCSAfyr4B/wCCd+sR6p8L7R1kDvceD/Dd/Jxzv+zNC+fU/uxk1+g6gDDDPJ5z/hX9&#10;KeEWL58gwrvtdfdJo/kD6QeA9jxbjo93F/8AgUYv9RRGRz69c8/0qxGmeOg/D+ppyRl+f0q1HHjp&#10;iv0ZT6n4o4akSxEf5/8Ar08x5GMkVbEQI45ppXGcqeOnvVe0FKJUEXPLVIY+341P5eRkZH4ZqQR5&#10;XJ69DmrVYhwRS2KD3zSiMEcVZ2E/LkcU5FAPAH0o9sKUCqsY3YHXvTdgLZI9jmr3l/NvXuMYphQN&#10;jb175qvaMj2bKXlj3BPamhOMAj1xV8xFh6fWjywWxwPcVfOieVmcyYYBj+AoMXGferrRYYD880jR&#10;5PUnPajmQjOEZJ+nSnND8uBkVbZAnUflTCpPI/X/APXTTuBSEJ65/CniPPPp+dW/LHH60FPTB+op&#10;sTRSEZLYwM9xURjfNXmU5/wpyQbufzFJvS5UYXZEkJVRnmnbPateCP5QF6+hqfy5PauR4o9WOEjb&#10;U//R/SYIoOOT0yR/kU5UOeRitDZxmmlQO2T6V/fXOz+AeRlby1AzilEWR834VaK9jSEDp/8AXpOo&#10;yox7kXlAKCOaUxLUwU4+WnqmCc888GoVZlciK/lL/kf/AF6BGtWPLJbC0vlnaDTdQIxsVmTPHY09&#10;VUqQ3bt61MEP8VPEftUe0G4plUqqsM9DSjachasGMYI/XH/16XyeN1LnCxW2ehP07Umxc5/MCrXl&#10;A9FP50vkkDOKHNhZFbbnp060wIOQx78etXChTjpmkK8Bcd6z9qNoqtkDI6UgTIyeP5mrpjzwBUao&#10;ScEdKbqAl0RX29APXrSbOSTz6VaMYPTvTfLPVulR7QLlcAkdQPbFCqep61aWLdwAPzqTy8Nj1HFH&#10;tAKbc8+1IEyvIzVsw8nPBxzS+UcY7Y59aFUC5SCspx2659qVkOQcVdMfHFRMhx8o6dfan7QbViDy&#10;8ndSeX1IzVuNCFz3pCPm2g/Wp9oxFTYe3Xt/nNNVC3zHAHbHWrhTkfzpdvzEDJ703V0KXYpqhHX8&#10;MU4opq35WeOlNWLnDdaPaElfHGDSBRvzx+NWPJbNSCIgAgUOqBV25OT39abtJ68c4GKs+Uc9KcI2&#10;GSo7dKPaDSuV9nOCKuw2Rl+6PrxQkbu2COa3LGJlHGQOnFc9as0tDtwmHcnsY0tmUcIePSmmzfG8&#10;fXJH6V3kGnxyrukXPHDHPFS3enKLcxxqMDkkZ/KuOOYq6R68sqtFs8yCc9O+MCkMWMEDj9a2prWR&#10;HwBj8O1VXhMYyeOP1zXdGon1PEqUbOxnBDjj86ZtIyDV9o2OMDnnOKjERY8D8a250c8kVQmD/jTh&#10;FznrxVryGJzkdRSeUR05o9oiSrs5z/s5pQvPP51YMIY80rREDmpckKxVKcgUFBnnt1xxVkRZ5IPT&#10;NKsK7sMM/SqVS2w7FYLjOOf8aQqQdrDtx3q00ajhc49aeEYEbT0GOaftne4JFErgdOfpTgh25q20&#10;Y6tmlEZ9sY4p+3fYLFIxY9waXb6j6VeEbBcgYOKYI26ipdQClgn5ueO3TNIRkZII9qvCOQnn9ab5&#10;ZPUcj3pKp3ArqrZ+bpQyHI21fEIIyeKBDij2hVr7FJV4IIoSPI5/IVd8s54HNKIzux0qeZlKHcqC&#10;MZxinCKrrIVHy0zYR0o5mVyIpCLPXj2oZVXg1c2NnOAfqaAhHIGPoaXMy1EpeX+XqBQy5GBV0ryA&#10;CM9xTTEB2oTY+RlBkI5wDUbLleKvsmTkce1MMQ59Kbb7lKHcoOgAAxWfcJlRx9a12THJqrPHkfL0&#10;71afdlciMF4Qh55r8QP+Ch/iHwH4N8cfFh5tSkj1vWPhTpVqdPlgPlbIZGERjmHBdt/IPAxX7n+W&#10;Mnbj8a/C/wD4KXLaWFv8atTlU5m8BeFrCJhzyzTu3b6e1fjvjY4/2TGLe84/mf0r9F6Mln1WUOlK&#10;f5H8reoIRpBCjc2IwAePSv64P+CMfw2bwd+xfZ+KGnEzeK9avNWaNVwYRC32YIW/i/1e6v5JdXl8&#10;rTJZ0ABQBgD6rX90/wCwn8KLH4QfsheAfBVhcNdJ/YUOpvM+eZdRP2l1A9FLkCvA8KsJzYyc2vhR&#10;9D49Y3kwFOinbmf5H00sJ+6fzxSCAcjHWt37Pk7TmmtbnPyj2r+g+eJ/JSjYxDCOw4PWo/s6Dt8p&#10;7VvGFyn49Kja3IHA5P6frS51cXLqYRgZRuHHpVaGRrW5jnHzFJA5HQHBzXQvAep7cf55rLntwPud&#10;uQaXP7rVgpytNO+x/Bv+1/8AD6H4V/tc+N/h7DcG7j0/xNeAXLDBfzv33TtjzMfhXgWpIBpU5HdH&#10;wPqOK/SL/grf8PbDwL+3prN5ZTtMviTT7XxNcBxgwzXSNE0fuP3QKn0NfnHqAH9nTFRnEbAdeuPa&#10;v5J4jwvs8ZWppdWf6AcK4r22Ao1m94pn9c//AASx+Iej6j4T8L+EWu1l1Cb4a2jSKF4Y2Nxg4J5+&#10;VJ1Ffr4sLE4YY5yc9jX5M/8ABOW0t9I8G/CQQRRKt78NZwWRQCJnS2uGBPXLbSTX67IgJwcema/X&#10;vBxqGU+x/knJf+TN/qfz59I6m5cQrEv/AJeU6T/8kiv0COEjjrVkRsoyQMGp4o9v/wBarIjUEE1+&#10;qqpqfz+oa2ZVWMEjIxUpjDYA6AZ981Z8s5yRn0xSiNhwBiiUtdAcCqI17frSiPIzxU/k46jHoPWp&#10;PLYcgfhUkuLRV8vA4wPpUaRE9Bn1zWjjOQaZGgAxWimTKHUpNAZOQOnPNJ5SgcZxWjIuVBHrUXlM&#10;eMdTyabqshw7FHZhflz170BOM96vlCBj36Cj7O2N4AyeeT/SrUri5WZqxA8tnr3qTylI6VZ8oMM4&#10;4HWnhBjgjmqlVsRKHczfK+XHr+gFN8pc9Kv+U7ZYfSmMjDqK29uu4KF9ij5WW+XFO8oY9at4xxSq&#10;hAyOnepdVg4lDYAM56dSelSwoWk4xjOfwqysQYYH1x2q/BCD049ayq1UludeHo3d2MWA7AxGc0eV&#10;/s/5/KtqOMAfMvAqXan90/5/GvGniVdn0kKSsj//0v1DERzg4ppTHJqyIweWzTygFf3ZGfc/gr2b&#10;KZQBsHvTxED0/wAKt+Vlw2PWpDFj7gwO9VKemg/ZmeIWGR71MsQPWrYjI+8Din+SR1HfIrN1C+VF&#10;PyuBng5pixofu59+K0NhA5oWLb0GO9Z86CyKPl56D25FL5YB+X8c+lXip6jmgxEn2o50HKil5IPA&#10;6d6BGAcA8e9X/KyPmxjvR5ZAyucdqOdC5EZwiYHPU+lSMjHpn6VdVc8n8KXYM/1/zmpc9R8qM8xZ&#10;PvjHPSkERz83WtBkQ8KOnelMaHBzzT5xqkUivTsfao/Jw2Rzkd6vtHzkCnhBndzS9oONMzfLA9Py&#10;NHln2rTMfBxSbBS52Jx7mcI8Hvn2pQgBzzV9UHOR3pfKBOOue1HtGBnFO/c9eDSbf88/4VqeUGOK&#10;aUAbHP1pc7K5DOaN/wCKkEYBOMc9a0hAMZIyKBBjoCCe1HtBKNygycbVxzzxUflEjdx171qBAOSO&#10;RTHtxnPbr60e1B0zOEWD2pwiUnc2fyrR8pc7sdKRospgdO9HtAUexn+Xwd2PajYxParwiZm3H9BU&#10;zREeufX1p+0YShYoKo7e3Sle3kK4UdfXrWxa2fnOBgit9dEKR7m6dj6iuapjYxdmzrw+XTqaxRw3&#10;k7sgZ4qaOylbMhGOePpXd2/h5T8xq42inaFxhelc880gkejSyOe7Rw8GntuB6ljxXWadpO1QWBz7&#10;VqW2jyeaC/IQ8V0VvAsadOprysbmN17rPey3KlB+8jOhsSoJPQdjWdczwKdjZ64P/wCut67BEe1O&#10;vauD1IyBznqPTuKxwsed3bOzHv2cbLYr6kYXy3AIHHtXMuRk5PU/nWuwMgyQScHNUHhJz6DtX0NJ&#10;culz4zGTc3exREZA3L0NR+Wo5Un3FaIAFJ5YPIX24rqdTszzXTKJVSuSDzSbRgcHr1NXDHzsUHPp&#10;TQuWG6pIsisQQcU8IAMf5/lVgxKTk5p3lDoeKLi5EVfL7dqTygOV/WrXlsDkcAUpiyM0XCUblFlH&#10;TrSiLPNXfKQDkc08IccU1OwnAoGM4oWPK44xnpV7DZPf2phjHofw7UgcCrsY9/8AP50eVj7tWxFg&#10;njn+lKYu+D+dK6LUdCkY2I4/xpfKHpzk81fZAOmMdPxpfKUjn9Krm0J5EZ5jzUix5HzDGKsGL+71&#10;FTGI7cqOe9JMpIz/ACxnjpUmxdnA4zVzy19KaI+v+FHP5msYdyoYxjBPQ9KAqjJA4xjn1q8IfUZ+&#10;tIYju4FHP5goalIQjGQfwNO8vjtV0xdwOaQRdx170nLzLKRiwflJ6Uh/Gr5ANJsAXOKn2hpGPczi&#10;hZvTjqareVnng89K1BErjDDI700xqjEL0xS9oxyj2MiSIfdxx6iqssZAxx09K2WjypOOn3apTqT0&#10;6Z4o52U46GKV9civwT/4K16npen+EPinaJdxJeT6R4TT7MMeY8JWbkg46nPP4dq/fgoxOMV/Ov8A&#10;8FlNJ8Njw94x8XAK1+8nhfSYJU3AiK3RjIrfwnDyEDI9a/JPGVwll1KMus4n9HfRmU1m+KlFaKjO&#10;5/M9rsZXSblBwNh689u1f6Cv7PcaxfALwNGvbwlpIHTH/HqnQ4r/AD4Ncv43064TOTsbj2xX+g7+&#10;zTqGmah+z/4KisJ4ZXtvC2lwXEcbhmhlW1j3K4/hI46gVzeFT/eV79jt8fpc1LDNd2ezeUT1GDUT&#10;J2FaJHy8mmFEXn3r9nc1oj+ZnT1M4Q4OSenajYK0NinJXrnmmtGcYNCmu5PKjHkiYjsBnpWNKhyU&#10;HH8q6iSJepGaxriNRudiAoBLZ4AA6kmtPbK6VyVDU/kG/wCC2MSp+2/YnC5bwTpx49pJ+vvX5N6h&#10;hdPlXHGxunHrX6m/8Fp9Ysbv9ugSWN1Dd28XhXToEkgYMilDKHUMOGw+7J9eO1flJeXccmnSop6o&#10;wyPav5d4tmpY+tbuf3ZwZDkyrDxf8p/WX+wfr8Wjab8DLG+lCi58KWNpaLNJglbrT5QxRc87pUC9&#10;M8da/cNYSDk59896/BT9kjwt4Hu/hn8FPiXODcXtn/wjen70mKmBoP3RTAPYyqWBHr1zX7+SRYlY&#10;Y/iI/L2r9H8LJKmsZRXSd/vSf6n4z4+QdSplmKl9ulb/AMBbj+hDGjZGOKtpGSSrfr0oiXruGfSr&#10;qI2cEcdhX6tzpH87uHYhWPbgEfSnFAW2kDPWtBYkK9OR0pPLwd2Me9HOh+zZS8sk54NP2HJHTPar&#10;xj9OKZsGcd6fOu4ezZSEfzYIz/Kjys9c/l/9atAIu78KXy09KamlsJwsZnlAelAj5wOlaRjQ/LSG&#10;LcPl7dT7VSqGdkZ3lc/1pjp0HfOK0REQMY/Wk8jAyefUVXtDLkZnlARgDGfSmeUPetHyVJ3AdKVo&#10;gRk9DS52KVMzPLwMKaa8JZs5H5VpeUgGAM1GsRxyKftBxplEpgYbBqJYuwOM1pGIYJ280qQAjLCk&#10;6g/YtlOOI4xwPpWhFE6nOc461NHCoOMZNaEcKEj07n3rirVW9D2cDhdLiJDlef5Zp/kj3/L/AOtV&#10;6PCdfwqXeteVKrqfSQUUrWP/0/1a8v6UeXnjg/TtVwIcjI+meKlMSk89a/uNTP4U9mimFA7Z+tKE&#10;9sHuPargj9T/AJ/OnGMkZB9qTmL2ZTC7s+3rTQj960EiI6U7ac4qLoFAqGPcNuMUuwL29qtbSOTT&#10;QnoKXP3NLFURqSKd5WMmrWxqVV+bBAP1pe0Q7FURn6HuKaYznnNXjH8wPT/P1o8rsPy6U1NBZlMR&#10;AjLenNL5Sj6duOatogBO7PtTjGO3LetZuproHKyj5WD0/OnLHgHdz6e1WwuBimmPj/P+NPnYWZXE&#10;YORjnruHSmmLNWNrVI4wMYzU87QWZSEK7Tn60CJupGateW3+f/10hU5xyaPaeYWZWCD0Bx1FBjJ+&#10;7wPQVZ25PAx60oQk0KfmNRZXC/gR1p3lp6VLhg2P1oZSKV7g462Iivy4FMMRx2/LirKqpxkfjQE5&#10;z6Gp5kX7NFN4s9P5U4x7hgHnvnrVplw24emKRVz1pKoinTK/lhWB5x/M0rR7jwPyqwynPFKsTscA&#10;U/aIlUr7EPlr2FKE3fKBWtDpbu2ZPTpW5aaSFX5kznvXPVxsU9TsoZbObWguhWMZCu4JJ9a6mS2D&#10;phQOD0qXTbYRjBXAwMVpCA+ZlRnJr5nE4lSm2feYLBqEFGxWtbQ45UmtVNIaRtzLxjI4rY0+zbuO&#10;Dwa6dLSGBM46/pXi4jGNOx79HAXV2cDJp6xYAGO/SqZiIOMZPrXa3tupUkHOO9c0Vbdtwcd8UUsQ&#10;5aMyxOFUdjDmtVdiWxzXPXmktJI2AMY7V2z2jE8Hvwc5pjW2F+c4ruoYuUXoedXwcZxtJHl7aaU4&#10;CY96pPprZAAXrXqElpCVwfzqjLaWwBGByK9Wlmkup4tXKIJanmEumsASV6Gs/wCzuM5UgZxmvQpL&#10;fGQOTnAJ9Kz5NOGeRnPQV6tLHbani18qW6RxvkZ4wAfWo2i2nAx9K6CW1dWwBjvVGS3bJZz74rsh&#10;WPKqYdx6GeyADgAnjJFKyA46VZ8hx0/lShCO1W6hzezRUKKp3cflSGNeferjKGPTtikKZG0UvaB7&#10;MqlBQF4wcVbA45GfekdCW5/z+tWpIjlZWCAH19qXyxg5GD+tTrESeaUo7HjvxSc0VyFcRg/dHPQG&#10;meX8wDDoMVdWLB4GKYykil7RdClTIdgzgj9KaFBzxx9MVZ8sgYHrmpVhbb835UOYvZIpFFGOn4UA&#10;Be9XliY+lPMIHP8AKp9qaQw7ZSZQvSmVo7No5XOelNaEY3MePQUvaWRdSiyiASPpSVoeVlfT/P4U&#10;CIHAP5j/APWaXPfYcaWhSZQBkU3HB4zV8wYA/njNMERxx/Ki7D2aKe35uDn29KTa3c5q/wCQduc/&#10;himmL6H69qaqdzRQ7FLy+cDHTuKrumMlvoMVp7cD1qJo8jJ5pc5Ps9TPeM7ecVnTx44UdSOa3Hiw&#10;pOewH+eapTR9epIHHvRKqbKjdGAEIYNnOPwr+bb/AILGeFNX8EfDTxBbaxqUeoQ6949tdTslKCOa&#10;1tpU3JZH+8kbKxDdCT61/SjdSW9lbT310WWOKJ55COcIilmIHsATgda/lV/4Kc6noX7Rvg7/AIX9&#10;8KdZuNS0jXvEEIsLa+QWcSwaXaeU6xrNtczbo2JToeo5NfjvjFiqXsMJRlKzc7r5L/go/pz6NWAr&#10;xxGZ14K8Y07P5v8A4B+AeuafZjT57gq2QvzgE8jHI/Gv7kf+CfHgHxX8LvhRpfhPxxrK65qd94Y0&#10;nXpr5FMakXkO6NAhQcRRhY95f5tv3F7/AMO+sy/abV7bBUSDaZOuM+1f2g/8ExP2q/B37XPgWPVN&#10;HsrnSNb8FeGtN8J65p07NIk5hDCO5tnDBWjdVywKb0JwT68/hpiqUMRUjOVm1p5m3jXgqlTCUp04&#10;3inqfqPjtTxGT/n/AOvT9qRuN5A47/8A66eCu7GR7c1+2qsnqfyylZ2ehF5bY/GmEYOKtmRGO8Ef&#10;jTDJEXwGGO5zVJjUX0KbgYJNcp4lKWfh2/vXOFSzlZuT0IweVDMOD2BPsa7RmjPDFcdxkDNeT/FD&#10;xB4TtdC1DwhrN6bSa70a7vBK9vJNDHDCjuzSMu1R/q22hnBJHHpWVXExhFueyOrB4SdWrCFOLep/&#10;Ev8A8FIvBuoeEP2w9Q0fVL6S+hl0yx1S0VgB9mi1GEXbW4bC7gksjsGKqTu6Cviaexhi0+UKCCFL&#10;YJ9K+2P+CjHxY+Gnxr/aru/iV8JNWl1nSbzS7SFGltXs2t2tIRb+Q0cgySqxhi/QlsDpXxhPvmtH&#10;VlI3Kfm9sV/MWc4mlWxNWpT2bZ/c2UYKdDB06NT4kkvwP6Y/2VfC0HgH9k/4ZC0e/vXuLMeMZbpi&#10;FEcjXFo7IQAdyRoMKDyQK/o+mQNMzDHJz3r+U/8AZZ+K1v8AtQ/sxWHwp0D7fo978N9E/s/WFj8t&#10;47tZ7eQWdzGzKflJhk8yMjcCQc9K/ql8OebN4e06WVvMd7C2ZpAMbyYlJb2z1r9B8Oa0FmONjF6N&#10;Qf8A5Kkz8f8AGnC1Hk+VVZrWLqx/8n5v1NJI1xnvV6OM+mcDrTkibOelW1TI4r9eTtrc/m5UuxCI&#10;yQD/AJ/mKkK8AAZqYR/WrCRHr6c81Lr+Rr7Io7QeMUvlkDJHTuavLHz60nl/h7U/aEyhYo7Vo24+&#10;YD2zV4RHvg0hjP8ADz9KpSuZzplJkB60nlgDjr6D0q5sI+8cGjZzkD2z60/aGDh5FLZ1x+FL5Y75&#10;qw8JHf8ASlWMg1XtiHSZTVCFO4fSmFM8DtVwR46/5/WnbFNCqh7JlAQ44GMHmlMIHTJq2UweOaP+&#10;AmnGq2HsmVViAJxyPWl8se34VKIz0OT1/WplQEdOnFKpUNaVLUjSNRjjnFWkC54GCKFjI9vpU8Ue&#10;G3ZPWuGc7XPZoaIeqgjNO2L6/pT0VlJPrUmW9K5XU1PWitNz/9T9dfLBGQMelII+fmq6FY8ce9Hl&#10;DPt61/bHP5n8O+zKxUEfLx60hRMd6tlAoA+tNVFJqJTH7PyIUjHUH8KcIz3P6VZVcdD7U/yMng8d&#10;alVdRqmVCoPQH604IAOfyq2YyTjjFO8sZ4qlK+5oqZS2L1pxiBGenernlHr/AE/+vSqmOT/Kspb6&#10;CcOxRMSrwSabsUZz+vFXzGMe/Y0nlk56nHt1oG4dioIgw9KQoMlTyfSrgjz0P4UeVj61btYpUyp5&#10;I9qUQDqatCP1/wA/rUgQbTgVAlDuUPKJ6il8kVa8vqM+3+eakoHyooeSKQRc9OPWr5UGm+Xjjnnm&#10;gfImU/Lwf/r0CAHnt6GtFU3J2yaYydjUc3YUqXYzzEBz2zilMQKHj8KvFBjaaVYsfMefanG/UUYG&#10;d5W1RwTxnineTzwO2aumPnPapoY0YhsYpSqJG8KBVMHy8jj2potywIGcda3NiKpzzzxViK1BG4Yx&#10;XNKudEcJzbM5hIMn296vWun7phuHQ9fet1NOLkHGK1rexEeA4rnqY1JHZQyxqSbG2tovUDJrbjhC&#10;qFwBj1q/ZacCAQM7ueK010qVj8qd8Zr56tjE29T7TC5e0tEULeAbsFT61r29sC2cdKtwaayNhuo6&#10;VtQWTZ5HHWvKrYpapHr0MG01cn0+1R4yNvOc5q5dJGsf0FXLQeXFgeuKqzW8sjljyPSvI9peV2ew&#10;6emhzMrFzgnj0qotsgzjAFdMbFCOR+VULq3EQ4rtpVU9jnqYd21OfliVWP8AKsa6ZjJ8vTvmt+SJ&#10;iSxPHrWLeCONTv8ASvTpO9jyMRDluzCuZDHGXHP1rmbq/mbnp9K2L2cbcjkZ4rnJULkt1zXv4Kkt&#10;bnx+YYtv3UySyu5cHzMde9WXlZzuHXFZ8Y2ginsWH3fzrrlGO6POhinazHMqseQM1UuIo8dOTVse&#10;5zVaRt3HpW9KWtzGrNOJluvcVFsFXvL/AM/5NAjGc/hjFdcnfY8qdPQzxGMg8/zpxXceenrVxo/l&#10;OD+lNCLt9/8APvScWZezZT2npwO360eUAcn9Kv8AkjaSBjmn/ZyBzjNKLWuppCk+xneWcZbGD0Ap&#10;4iHOOa1RbEjDdumKUW2TgZ/OhzRqsI+pl+SMckjIqUwqMA8cdetaq2OOetTxWALbR161jPERjsbx&#10;y+fQwBbMWxjBz2qcWpwcZPqK6yPTAq5Ge2OKT7Bk4YYrB4+J6VPJ52u0cuLYMB1yRk0fZdq5br7V&#10;0/8AZrZOBTl0wseQaTx8DVZVPZI5b7KoBPPvUZtyBu61150xUBL1lTwbJNoGKqONg9jKvlsoWZhC&#10;Ig8j6Uvkjr09vWtZbXcSTzjvTvsoU/L0961+sJbHM8JJ9DHEXXB4PrQIRjHpWo0G1s9KidAGAraN&#10;e60ZzzoNPYzzAT0OKjMOOT34IrUEJ37jRJET0H41Mqi6lwoNrYx2i44x9aiKsDjBrXeAfe6nGMVG&#10;I+MYwfzp+0SV0J0ZX0RlmIlec/lVKSIYxnFb5jBH9Kz7iI9MVHtUdVPDtrY4HxMoj8P6lJjhNOuy&#10;fwgev4yf2m7a4tP+CffweRlWNbrWL+6yeHkYmUhsH09T6jFf2j+JYd3hvVOdp/sy8GT0GYH5NfxU&#10;ftX2PxB039n34T6L4qSyl0jyL+80E2hzN5BB5nXapBOcjLN+HSvxHxdanXy/ycn+CP6w+jlWlRwW&#10;cWjvGC/Fn5bavMfshAIJ3Ln1GDXpHwp+JXxH+GOov4h+GevanoF7JCYJbnSp2gkeIsGKNjgjIz3/&#10;AArjdS07zV2xpgkrhT90kH9K3dG0O5mKA7Q6ggc4/MV8HQrSg04OzR+kYqhCpeNSN773P0N8Ff8A&#10;BWX9tvwj4ttNd1nxNDq1jFcLLqFlcafaj7ZGm0MjPsyhYLyVwckkda+vB/wXp+KrSEweD9MVdpyC&#10;ykhs9vl6Yr8Or21k0udo7kKQ33hnJHHbrSDw3ptxCtzb3CITnML8Ef412zz3G7RryXzPOp8J5VvL&#10;CQb80fuEf+C83xeZ0KeEdL3Hr8y8ew+WuZ8T/wDBdH9oe+jVfCug6Dp8yspla9gWcOo+8ABjGegP&#10;brX4vNocluBKmHP3WKHdx9B0/GsC9tHhkd2DZ5ADcY4qqefY9a/WJfeFThDKZaPBQ+4/a7xt/wAF&#10;wfjp4m0WDTNHsR4euY5lkmvtIjtXklULgxkXMcihcnPAz29a+B/2if27/j/+0HFDaeJfFniRrY2R&#10;0+8si9va288O7eA8dnHEHyx535z0r44MDzvtCnceTzxVkaXuVFfGSwBAPvWVTN8ZUVp1pNeptSyD&#10;L6H8HCwi+6ijlrZnfVRv5wGI+mP8Sa6+OJJbSRSMkJwB1zjmqSaRs1FFibcWDqv1wODXb2ehXkHy&#10;sAWPKLnG761y6tmvPrK5+q//AASLVrOL4jxspH2qPQLFQ/RvPN6uMdehPSv66PhPdnVfhZ4a1HcC&#10;ZtCsHJXkZ8hAefrX8pH/AATe8N+LdB8H+PNf0u3S5vpZ/Da2Mch2xwSmW7AklyPupnJGDx2r+mr9&#10;kG78QXX7OfhqLxRAlve2Ud1pkyRtuQizupYVZDgfKyqCPlHXpX3XAU/YZlO/2oL8Gz8u8V6axOQ0&#10;WlrCrJffFf5H0pHG3cZ9KtCLgZFWIYi5JHORx7VpLaZGRmv2h4+B/NMcqqPoZ8dtzlT7HNWTCwBX&#10;Ix2AFaUdoy4z6/59aWSIYIUZNTDHRexrUyyUFdoyfKz8uOo60hh4yTxWl5QXoOSO1MaMBsdq6YV0&#10;zzKtIzfKP+RTRFt4FaBiUn8KQRL0NbKXY5JRsUDH3P6UeXu68fStExZHB/SoPLIJHX6VftCLIqCG&#10;lMA9cVcaP5vloKjGO+KFUXUlwM5VG05zye/FAjVWyORV/wAv1/l/9ekEYIx71SmifZsqFVx061CY&#10;+4B/DFaPlqfu0nlBlweOaan2GqbM9UxyPyNSrHxwPyqcx8AJ9DUqxYH/ANb/AOvWVWdtzopw8irg&#10;5xT9nIK8Y6/WrHl/5x/9epURc8iuOVQ9CnBW1IlQFQTS+Wvv/n8alMZ7dP8APvSeW3+f/wBdZNnT&#10;7NH/1f2MKAEBR9ad5anoB/n8KtmHHbNOSLByRX9nuVj+KlTKrRM2MntjFIqADAUVdK4GQP60sa5O&#10;cfhUc4/ZlYQEfMQRTvK9jV3y6TYQaFMOQp+X7GkEfOaubRuwDx2oCqSf50/aAqfcrAHtSlcjOPwq&#10;yIxjj9P/ANdSBV/yKUqqRSgijtPpTSnYcGr5UGjYp9qXtkT7MpqoUbiOn60FSOB19atMi49KXy1z&#10;n8aj2vmaJdirtz2NBTsPSrm1SOlIFXB7U3VBQsVgoHB6+2P/AK9BjDDHJqx5YP1xUwgKjOan2vmW&#10;oGcIwqnA5o8tiPlq8VwcGjAHNJ1ClTKyIVGMUhjJJyO1XAWxihYyeQKj2tmVZGaycn609YiAK0Vt&#10;956cVOLJuGweec03iLbMFhpPVGUISSOOc1dS1bA2ir0dqA4zW/Z2KSNt7dcVw4nGcquehhcE5aM5&#10;uKzklbaAeK3IdPYYXGRiu1s9J8wDaMDHcda1I9FIXdt/KvBr5sk2rn1VDIGkpI42HTGIBwfYVu22&#10;i7+P4Qeh612tlojE7mzkDiunt9GwDuAHoa8PEZurPU+lweSKybRy+n6RGACwAArbGnwoeF/z+VdP&#10;DpHGIxitCPSVBz+deBUx7bvc+hpYFKyscdFpfzYK5q39g28YxzXYCxEYyuc1G9m4O496x+t3Z0fV&#10;Io5VbLPUYpZbXaOP5V1Rswv3un1rMuU4wB3q/bX0TJlQ5dUcvNGY1OOaxLiFpTg9u9dXNCXT05rL&#10;mgEYLHnnpXXSq20R5tWOtmcjepsiLEDJ7V5/qbkkq34CvSNTXcML36CuFvLfczBvwr6TL6nVny2a&#10;uVnY4N1YsRzg9fwqk29Rg8Y/Wupe02HZyc9DUA0qRzuAzz0r6aGKgj4mrgakncwY0LDJFTFMj5c/&#10;hXTQ6K2zLZXuKgl01kYbQfc5oWKgxrATtqjmjGff8aY9u7HgfnXTra4Xkc017MHkCrhiodyJYF7n&#10;L+QwG5vyxVcxNk5/DFdLNakjGCPUd6gaxkfhQa6VjYrqc8sDLZGAI8D5qkSJPvY5rdTSpXywH4EV&#10;MmkyDG4Zz2FVLMYW3HDLKl9jHjty4z6mrhtiX+XGM4Nb8OlTgjjnGMmtOHRpHIKjOevFeTWzOPc9&#10;vCZNJr4Tk0sJG6DPYYrTttGcqSQQR1Heu6tNHIXH6CuhtNLxH0x7YrxMTnttIn02F4aT3R5smiyd&#10;CDjFXrbQfmB25+telJpIH3lJzWnDo+0+1eRWz523Pdo8OQurI86GkknOM49qY2is7cL09K9UXTFX&#10;qKkOnKeo574rgedvoz1f7Fh2PKW0Uk8A/j1pv9ksnUfpXqjaYqnP64rPlsMAnHGaqnm05atmdTJo&#10;JbHlc2lM5KkfjVFtFHLbfxr1WTT85fGfSqjaYCenFdtLN2upxTyWDWqPKW0pkOAOvvVd7QLlWHTt&#10;XptxpikfjWHcaY287Rx716NLNW3qzx8TlCS9088lts4wKqmxcsTjPpXeHSiWLYHTHNTx6UNvH6iu&#10;3+2FFaHmLIb6s4ZbFu4P9KSSxYDOK77+yjjPI9ahk0zcpxkkCs1nHM9zphkCtsedSWhXnHNQGCQH&#10;O3A9/wD9ddpLYScZ9e9Uns88kfXFdlPM1bc4KmTcu6OQaBQ3PBaqcsAZcH611clmMdPofSs+a225&#10;2g/j0q5Y1W3M4YBp2sed69ZGTQdRhQ/NJYXSKcf3onFfyHft8+HYvC/w++HHhOy+drLQ5ySw+Yl9&#10;owO4HTr0zX9ieq2vmWNyoyN1tMM/WNq/lg+PVl4R/aE+IWi6fo/nIuh6KkUiGMqxkkkZWdt2QQQn&#10;GODxX5R4gXrYnBxSvbm/JH9EeDrhhsuzRvr7P82fg9qWkXltLLFPAYnCKy5HPPPU5rX8PWECRb7w&#10;gNu3rkcn8ea/Vzxn+zbpQ0qOS5iZrjdtQgDAA6546Yr5Mk+FFtaahNbyRzIUfESsBwfbjpXzNSg4&#10;7n2qzCMtWfHWpWD/AG2eBkUrvB3N275zUMUMU8i2zJ84XaSvI9c19R638HJ4Y5ZjHKzSH5WKnAJ9&#10;SOK8/n8Bato8ZuViyFGAUOSSa5PZtdD0KeLptbnjctmumLs81xufJSPhsn1PpVTVLC4vikcaEg54&#10;GSTgfqa9DsNPuJb+RJoHlccMuzPJ9xXeaRotnoTrcatEFk81WAzjYDzz7itIU5dhTx1NLc8Fi8J6&#10;pC/kCBwCN0jkEY44FaUfhnULGyE11EFDklSRz0/rX1BcnTdcFxLYKkkMWAGI+c7u/B6Z6V3nhnwB&#10;BrumQjUnLLDna2QRk8c8dPetYQ7nDVxtlc+I7Dw1cJcxahEu4hiCTyuCP6V774P+FSeI4ku1V9wd&#10;QHQcKT7H1r7L8K/s5vABaJbLLFcfM7uQQV6jb0xz2r6R+CP7O93J4otJEt3NvFPtaP8A5Z/Kw68V&#10;2U8JJtHiVczSUrHuX7Cfh3UvDvhHxss9oFaPTbR1dlAMgiiu/vDsBmv2k/ZxWNvh3c2Fup22viHU&#10;4lGNvEkvnjA7A+bxXg3wz+A8GmeFvEVqqeQmo6c0Jk7Koim5+g31qfsO/EK18cnxHYaC066dZy2F&#10;w8F5EUmN1dW0avKpOMwsYH28dec17GGq+wzLDyT3jJfimeNj6H1vIcWn0qQf4WP0J0uyZ4lO3BPW&#10;unh01wuBmrmjWS7Vz1ODjtXWxWKhORX11TNJNs/OKWVwikrHGNZMDkisqaDaxwK9FuNPH3uR6Vhz&#10;2XJGOPWurCZg7nmZhlfNojhjC47VE8ZzyDXTTWLe9UpLQ9s19Lh8zj1PicbkU0tEYaowPalZF35r&#10;TazzzyKiNu4+73r04ZhSe7PCnk1ZdCjzTfLXJJwcn/PatIWzEU77MMDg5pyx0Ogo5RO12Ze36/p/&#10;hTTGuOB+laX2eQdBimtb7RTjjIMUssaT0M5k7r+tBUkcYz3q+IA2CeBmo2jw2BXTHEJ9TieFl2KJ&#10;gI5UY/Ck8omMnvV3Y3+f/wBdATcMirdUToyRREa4/nT1XHAqyVCnj0xS7VHDEn6VFSrdasqMLblY&#10;qehpUQZOanCgt8vekx61yzmkd1Gm3K1iIhR60ny+9TUVj7fzPVjhXY//1v2lddwpqx4NWVXHWpNn&#10;0r+xPaH8Zxh3K2CcBaUqR161aEfPSn7Ru9qPaA6ZU6CnKoIyf8/qKt7c/wCT/jTVTgk1mP2aIPLB&#10;HU/r/jTQueOR+f8AjVzbkYA4pTGoHPf9KUZ3Y1BIpFOcZ/n/AImn+XxjFWNig8c+9PCNQ56g4plE&#10;IM4p3lgnFW/KyeR+NIIg3zdP/rVKmCgisUCDk9f8+1IFUnGfzq4UP+f/ANdATBGfz5o9oiimyKvW&#10;gKBV1k3dentinKvYj8aTmNK5WEeVzVjygUyfwqwsYxzgc1YkQFcDrnmsfba2N40dNTHaMBcnrnFM&#10;jiBb0960WT5vl5FPijUsQw5o9oiY0W3YpmJU+Xr705IxjHvWkbUbcKMDqPanx25PLZOeBxWLr9zq&#10;hg3cgt4NxyT+H4VqR23mfd69AKv2NmM+uMDOK6GHTwGyFrx8Xj0m7H0uDyzmRy66SS2cc5710en6&#10;aI3BYGupttOVkAIroYNK5H68V4eJzbmja59JhMlS1SKNlYqqhQOK6W2soyFwM461pW2nbUwR+Fa1&#10;vZ7QOCK+crYq7vc+ooYZLSxBBp0fBI7cVtRWK88d6uQ23yAnr61pRxqOcda8erXbdj0oUkihHarz&#10;2qQ26KM9a0CmOo/U1G20Aisea2ps0uhllRnmlK7lOelSMh3UEgrtWuqNRNGU11KUwB/AViSJknn1&#10;/wA9a6FwMc1jzqRmtoGE1dGFOAg5GetczdrufA6da6afcykjpVE2oc/L1r0aM+Xc8qtBt6HHXdvK&#10;QMA+9YEmnFlwF5z6V6qdOZkyAKptp6A4I+vpXowzCysjgngOZ6nmkegkr5mKkGi4zyf8/jXpYsFx&#10;gVG+mAZbafwoeZvuKGURWyPOv7NdBiPkd6ik0wOvzDFejLpgPQEfh1qE6UHPzg4zRHM33HUym61P&#10;MV0dSScd/SmNpWe304xXp0mkKhJAOfx/xqi2mN91h1+tbxzM5pZNHojzSTTM84H4iiHSc/OV45Ga&#10;9IOm8YZcD6Vat9GJILDI7DFXPN7LQyhkSctEcHb6PkEkVfXQ0JDbehzxXoUekr0XpjpV+PS1UZYc&#10;+leVWzh9Ge/QySK3icJHocTjoOuBWpb6Koxx2/Kuzj09VJ4+lX49Pw2D6V5c81b6nrU8siuhyMGk&#10;bTlVH0rSj01FIDDr1FdStiq9B2qwtmQtedPFye7O2nhYo55bBMZxx6Vaj04AY/SuiS2THI59anW1&#10;XgkVjKu2bqkkc+bEY2sP8/lThYRj5gMGuk8pe1L9nHWspYi5ojkpbL5dtZc1iOmDXftaBl461Rmt&#10;Mt0Fa08QZzppnCfYMH7v0qF7HPykY75rt5rRRg4/z+VUWsw2eOvtXS8UYSw1zhbjTuOKoSachYgj&#10;9K9CeyG3aorPls1LHI5zXTDG6HLUwKPPW0tckk/lTRpoPUH/AD+Fdy1iu48flTPsS+laTxvmZLBJ&#10;bnF/2avT+dRtpnBwBjHb613H2LjGBj+VRSWa45xn8P8ACpjjHfctYaK6HnF3pYY5weDWJJpp5DAC&#10;vUJrNu3b2rNlsgwLY5759K74Y5o5KuXxk9DzGTTQRtUZrKuLEBdoHNepNYIOcVg31ioG7HAzXXDM&#10;L2TOSeXLoeS39iGiljPAaJ1P4qf6V/PdrXg3TZPHusXujLATbWVhZ5t8YUASvtPXnJ6cAV/Rd4ii&#10;jstNurhuBHbTSE4zjCE1+FPwfsLPXNT8UXUEMiRpf2Fu6OADIws1kMhwWGX35Az+VfH8Q4nmzLCR&#10;XaT/ACP1Xg7DxpZFmNS2vNT/APbjkovBOnT+E5LqdA04j2gSAnknnH8q+Srz4Baz408fWHh3w/bN&#10;NNd3KxKUBITeRkseyqOSewr9YB4Q0+505rRV27uAD2P4V6P8BfhvY2fjVdbhUJNa2knzbSC3m/Jj&#10;PbA9q7MPhFOa59TxMTmMqdKTi9TmvCf/AAT4+AXhu3shqtvdatcWjLLLJcybYp3HO1o1AGztjPI6&#10;169cfsxfs/P8sngvw/jjrbDPHT8vrX0e1pIGwy8d8HNRTWkrDcwb0H0r9CoQw0I2UEflOMr42cnL&#10;2j+8+c0/Zm/Z+G3b4L8O/LyCLRBg+vTJplz+zJ+zrqLbdS8FeHZscDzbVWPPXrX0N9kYAKPrVOSB&#10;oz81d8Y4f+RfceVOtjV/y9l97Pj74i/sDfsl/EnS4NO1HwpZ6YIJxN5+iH7JM3GAjMAcpz0r8i/2&#10;q/2FtA/Zu1+y1rwPeX1z4c1MyN5l2PMayuEIxCzqoGCuCpYDcc96/ogdpfPI7V4j+0T4NtfHfwm1&#10;LQdQDPDE0V75QH3zA4IX8Sa87NMDhqlNuMbM9/hzNsdTrxVSbcX3PxI/Z+0y21W9jgmlmuEQY+Ze&#10;2cCv2V+Fvw70Cy06J7eKJyxBYgc9PWvmj4Ffs33VldSanCot4Lg7lQLjg9BjoK/TrwN4EsvD+nJb&#10;xZyQCeM818Gocm5+k16yk2yxouhwjTpbZ0/dyRmN06gqwKkduxxXhH7NWljT9b1fSGAzbadp9pEd&#10;mHENnNcwBWYABgGHHUjvX2ZZafHHGUUenavFPh54bbSPidqDAEGa0uU7bSBdmYED/gZrxsbVti8N&#10;N9L/AIo97KHF5djaXlF/cz6U0mBQoHcdTXYW9uoXJrL0m3CjJGf8811cEa+n4179TEtnxcaBlzWu&#10;RgVjXNjj7vNduYVPSq01sp7U6OKcRVMKmjz17Agc4rOlsVPODXoMtmrjkVTbTzncBXZHMO7POqYD&#10;Q4T7COvNQfYR6fpXfiyfrjj6UxrJR2rpp5l2ZzvK09zgWsARyKrmyUHOM13ctj144rOksVBwBz17&#10;f4V10czfc46uUx6I4loscHJqN4xjvXSzWSqCOc9uKyZICgx3r28Ji4v4mfL4/LJp+4jHZFLAc4PX&#10;immJQcHp6VrvDg5PHpxVd48cqOc8mvQjio3PGeX1OqM4RLjg8VGYATx+taaxYBz34/zzUflbev5/&#10;5xXUsYjkq4GRneSDwuPpQI9owwFXyuR9Pr/jVZ1YnGDWjxWhy/UpN6kDJjp+VMKgYqx5bngAg+pp&#10;QuDh65q2J5lZHoUMO1qQhB3pdi1MUOeKTy2/z/8Arrk5mdXIz//X/bvyh2/lS+UMZ7Vb8oZ5zUmz&#10;AwOfYV/XKZ/G5TESqcYp/lY6Yq2InzyKf5P+f8ikNRZRMft+VAix6Ve8j05pBCamU0i1TKqoeh/K&#10;gxEnpxVv+LafwpRG5yKn2q6DVO+xS8jIp+zIwO1XCADyOAKNgbuRQqqQvZsqeWMg8Lj8aCoJwKt+&#10;WT1pRGMc0vaoaplIoTwOPXipPLNT7D/k08oAMnP1qJVSvZFcRE9KRYQCBjv6VdRABz0o8s7s1lLE&#10;PY6Y0yIRgMMDP4U7ytvTnv8A55qYIQQalCSZyce9YSqanSqOmpQWBmOKuW9vjJIzVqOEs20+nat6&#10;1ssntz14rlrYtRTuejg8uc3dGfHZhlA9uP8AOKmh0uR34HQ8musg0/KgnH5V0Flpu3GFHPtXh180&#10;smkz6uhkqfQx9O0dYV3sMk+tba6cDg5xnpXQpafxH0xxVpbfHUD2rw6mMctT6GngoxVkY9vbLHgt&#10;+VdXa2y8ZFVYrUu2OfzNdLawA45B46H/APVXnV611uejhqDZPBbhuo/Gr6QKoANSxRlRnAOTjFTC&#10;Mk5IxXkyrPZnrKCQ1YscD8quqg+6O1NSIn5/wqZQUbDVzyl2K5URNGzdKb5Dde9X1jbPIqRYA3Ge&#10;fSjnYnBGBJHhsmmMgI4rXmt2Vc1nOhHIFbRZm4NGe0XOD2qrJbgAnrmtfafeoGUfdPJ9K6IVJIzc&#10;EzmnsNyntzUK2ZD5rozG3T+dNEbfxAfhW/1kxeGiZH2VgNo470osF42jHc+lb6w5IFSNbgDtWVTF&#10;X6msKKOcax2t0ANNNmccV0TRRd6RbdT2qPbXWrLVFdjn0sWVf/rD/CpDp4OCVyf8+1dF9mHTGO9S&#10;mFD07Vmq4ewXY5GW1PXFUmsC3I/lXXPbqw7fjVdkxx/jVRr/AN4r2KOYGmsRkjODWtDpuOcVsRQj&#10;GCOfarOwK2cD8qyqYiXcqFJLoYqadg5xj8KmFoBwa1iSetOjQO2CPxrllVudSXUzI7ROpq6tocjH&#10;Sr6QA8gD0watqik4IqJT7FIzVtcdaf8AZlx71qMmeOMVCUUVPM73G1YzvLOf8/40/aAcEfjV07fX&#10;8qrSD0pXYgVFB7VJs28+tVt5Q57UrXIGCfpT5WBYIzxURhGfm7+1LHKrjK1OcnDHFIp26FE2m45H&#10;T0qBrT3rZPQ/Sq5VTQ5dwUWzCktto6Z9qzpbUMMBa6SUAGqhizwK0jVaJa6HNm3CDke3NAtwR/8A&#10;WrXlh5x1x/ntUQi3H0rX2pPIjIktpFXGM1We3xnFdKYQTtNUp7dVbI49jRGq7ByI5Z7fcO49qhNq&#10;DnIzW06YJqExjGRXTGq1oR7JHMXFr1AHTvWBeWhC9T1rvJoCVxmsW6tSVBwOPatoYhp6siVBPQ+c&#10;/jBpV7ffDfxFY6fObW4m0HUIoLpBkwyPbSASAeqnnrX4Sf8ABPj4WXXh74eeKbf7dd3ts/imOKL7&#10;a3mTI1vYW0chZ/4tzcgY4xiv6Bfi/H9j+GfiS7YuvlaFfyHbwRiB+h6V+YX7AHhlrn4IatfzQrCZ&#10;vGWpsI1KkKI1hjwGXg/dr5nH4tSzagr6KMvzR+i5XhvZ8N4mXWVSC/Bs7xPDAhkVSueeOP517p8M&#10;/CkFibi/H3mURAY7Zzmugi8L25lUuM+2K9B0DTks4GjQAZP9K+roV0paH57iYc0WNGlAjOD+VEum&#10;KF6GuljhKcA81M0GVya9SOLdtzyZ4TscM2lAtnHbjiqM2kk/Lt/AV6D9i3cjjNPGng8Z/GtXmLS3&#10;OZ4C/Q8sOgwjovPXpVa58KR3cDwSoHVhgg98+3pXrv8AZas2B/8Arq6NJ2DjvgciuTEZm2tz0sNg&#10;Ixs2jxbR/BkelYhgT5c/5xXpunaNshXI5rp4NMDHaB39K2bew2sBj2r56rirvU9WMLmHBpoRTgds&#10;9K8LtfDzad8Yor2a5LNcyXP7o/dCNbqVXHY4AP1Br6pisyARjNfLPjfUE0b46aCjEfv7q0jI5HE0&#10;U8XsOoArxM0xLj7KX95H13DeG544iH91v7j6UsYwxBI9utdNDFx8vT0rOs4gGVfTj8uK6SKHjivc&#10;lXufI+zZAbcbcAGmG2bbk881qiLPSmmL+EnFKNZicbGILRifm65qBrQ9O9dP5Ix83XtmmfZix6n8&#10;6v2zM+VbnMLaN3x/n8Ka9nmulaHadv601rdhxxWlOswcUzlHsQRzz+FZ89ivYV2Utu23GQKzJVGc&#10;8eldCr36mdSCscTLYjBB5rOmshk8Cu0kt2YZOKovbbgQcc+ld9HFNHBVw6eljgJ7Mq3A49DzWabZ&#10;1Py9M16BNac8/T/PFZstqvQdetdtPHs4Z4CJxYtiOT3qB4m3HP8AKupNsxBCjoKypYyM8c5rupZh&#10;fS552IyyPRGQYsioHUcH8BWk6+naq5iB4H513xxL6M8qeXpbop7exo2ELjFXDGFHvSbAOp/z+dbx&#10;qvucrwiuUGA3Z4HtTcL61ddF3U3YtV7RlfVWf//Q/dUoeMD68UjJlcDI/Cre1B/DTsDGcHFf1Sq7&#10;7n8iez7lZQTwoJ7c0/YamXA6D+VOVSxAX6U3WfcapkAT1pdi1OI2zj+VOETE85/z+NZTq6msKTZW&#10;EKlxgZPvTjHgkAdOvNX1iwd2OfpQYtzHI6/hWcq6vodtPDabGeEBPT9aQIOev860RbE5B6U7yAOw&#10;qfbamTwsrmb5Yx0NIUFXTESflOKZ5JVueaftTL2RV2egP6/0pfLHUA/lV8Q7vmxj0ppU+lHtheyZ&#10;VCEmnhDkZqdYhnODmpkiBP8AKsHUOqnQbsRpGc84qf7OWHQ4PWrUVuf4hWjb2rMQB39a5a1e3U9r&#10;DYFydipaWRLfh1711llacgkDsOKdZ2QB6e+K6mzsDkH3FfP4zG3TPr8uyzltoLbWKH7w57V0Vtag&#10;DaPrzVi2tAFGa2oIMAEDFfO18R2Pp6eGSsUo7XBAHNTfYU6kcg1teST2x7il8lm4/WuT6yzo9gux&#10;lRWwRuc1vW8I4GD+VQJAxwTWtCMHiuerXvodEY22JljO3nP6VKiseM/nU8a7gPariRoB05Ncbmjd&#10;RRSSHjPv0pwgIOT+orS8tVxge9HFJz0JlDsQxx7Rk96sCMEcdaQLuq2vyrmo52VGNjMmjCjB5zVF&#10;od/0rZkjDUnlLt2itI1BSjcwhbKVL8jHrWfKg8w7eK6WaIhdo78VjvEVkII71oqr7kSgZhiwSxA9&#10;6VRk4q7LHweKq+Uf8j/69U5Pe5j7MT7hHX/P51Gz4GTUzrtXBqrIQBjvWbYmmtA3K3GK0IkCrxWR&#10;Ad7kk8AdK0BI3Re3alJ6GtLTcvNErDqaaYQBxzUkIZlAqyImxz0FQ5s6DIMDZ5HFRNAByAa23X5e&#10;O1ZsiHJDH3p+0Rm4dSoiovb9BUr4wM5HpUfAJ+lMUsSQ3apnK5nYkCEjNWIlx+VMj5HNPJAPy1B0&#10;FsFQvFCSDPJH1qkcnrThIynOe1AGn5i9smoG3dVOKpCbB3ZpPtRP59x/9egdyy7kcMTj8aikl3AZ&#10;GKg87n5efxqvJJx1oERTygcAVntcZGGIq24U85rMm2qzEDNdMVciUrMspeNEQK2oJ/MTcK455Mnc&#10;eKu2t7tG01nOPUfMjst+4dRUDvtJ5qhbXe7jNTZDHqK5po3gx75YbqjIJHBxU3oq80vlbhkH8Kam&#10;gcLlbaD15qAqFYnH0q75bZ5/z+tK0XGQKfMhezKO0t04J9ahuI8pkevWr5XGDimSRo68kj6d6tS7&#10;EcrObuETOT9OOaqbBu9q2biFR9BVbywRgCm5sLMzmiAXJqvJDGRhua1zENuOlZs5CsQOeOKcZmsY&#10;2Pkz9tDxHc+Cf2XvHXiTTbSS+uoNAmitbKHO+ea5ZYEjXGerSCvi7/gmTqB8Tfsz3NzeWtzaXMfj&#10;HxBb3dvdLtZJY7s/KMgZGMDOOoNfbn7YF3Da/s2eMTOyxo+lpCzNwo82eJOT25PXtXy//wAE23gm&#10;/Zjs5IwSW1nV3Zi25m/02XBLcbsgDnv1718z7a+axutoP8WfoyouPDXNf4qv5R/4J9af2V85AA9v&#10;XFT29kYTs5611axBLnnt0q+LBWy+BX1calnc/OJw0sjmFhXPI/CrAgX/AOtW2NOQdhmn/YVUdK64&#10;100ZcvkYq2xK8Cpo4ApwwrRMe0cVGIgxxyKTq3FyWdySGziYBjV9bL5cenekto9uFFdBHEgTLDFc&#10;lSo9jSELmTFZLu+nWteDT0PX61cghjLZxjtitiOJV4xXHN2OyMDINrtTjPHNfk7+3D8Wl+FPxf8A&#10;Ck32G6vI0is9Qv7mGN2S0gi1KKKOQlRgbmlYV+vMqgKQK/LL/golZRWXh3TfFiwrJJbwXqM38W23&#10;WK8QfQNBux614PEFXlwzl2a/M+44FoOpjfZfzRkvwP0ct4l85tvQN8ufQ9P0rpIUGzGP1rktBvY9&#10;W0221aE5S6tobpD6rKgcfzrq7dvk5r31NuKfc+Frx5ZyXmWlT0qVVA/xFU/MXfVlHGOTnmp5mZEp&#10;APv9aQKFIOMj1pRg04MPuMeKanqBHsFNdQVpZCMYU1TVwo+Y8+lbxloZTWpWugw4GKyGA5DEVpXj&#10;Z6VhSXAAxXdBaWMZ7DJHGDgdKpGRdxFRPK3IzVaSUKRx1rtjGyscsnqWJMFSV44rEmUhiT9K0xcK&#10;VIqg/wA5Pua0UmhSZRkTP3SR24rOuYdo6ZJ71rsCDUMoytWqhDSOTmj2NkfWq4VRW/JbbuW71nyW&#10;xUbgOK76OIRw18LfYzSM9M57+lRlfXtVplIPeoGQg59a7oYpM8+eBsV3Bzn+lM59D+VWgCOxpefQ&#10;1p9Zj3Of6rI//9H96fLIGQOlGw46VdIbkY60Yx+df0zGZ/KHs29LFQK3f+f/ANepBGD2q4IVPXrU&#10;8UAVsZqZ17anXSwrkUI4gWxyKm8jnitP7NkdT+dMMP6dBXPLEJnowwfKiqE4wRThFlgMd6s7TjFS&#10;bARis/bW1LVLXYrNEFBGKg2LWltwMYqBoyHzjirp1L9RzpS7Gd5QzipEhOM+tXEQsScdKlVcDmnK&#10;otrnPDD+9qiiYSRjoO5phtgCMjIrTC7jtwMVYW3zwv6VhPE2OuOCuZMduoOAAKtRw7VAYdK1Bbr0&#10;6YqdLctjI4rnni0d9LAW0MwRscccVuWcWMFh1p0dnubkGtq1s8EZHT1rzcVi7rQ9fCYNxepdtoT1&#10;ArorWFmYdulQ2sAHy1t28DBvlr5ytWetz6qjTL0MY6HkYrThUngdqrom1MjselaUK8+leZOZ3wiy&#10;dV+UetSKmW+arMMIKc+v0qcWykZ7VzXOtQRXiQ5wOBU8ceMtyT9DTwAvyeg61FkDoMfgOaSmjJbm&#10;rEg/TNWAMCqds+VyalebHSspO5uWi56GhBk81VjYOQ3vV5RgUgFAA6VZHC4NMWJieO1XVQFfpQOx&#10;nEEEg0BSelTGMsSTTR8vB+tAiNh/Ce1VpFUZx6VY781VmfqAP1oAzZUGCc96jMYC1Zb5j9aZKpC5&#10;HHoKfMxOKMeTzGbGKzvJYtk5ro1iUrk9az2hZX46dav2hnKFynDBsOfWp14bmp2Q+WWFVHbA3GnG&#10;V2S1YtrL/dq/HK6p8x471gJc9Rj6VY8/Yn17ZocQdWxqyTqoJJ/CsuWVWOeOPesi5vMA5NVftbdi&#10;MVp7EmVZbXNtJFf7tS7QMk+mazIJgqZ4rRjuQ6AHHpWU49jWFtyVGBGM8/nS71zz09aY7rj279/5&#10;1Ue4UHB5A6VCjcrnRaL9Rn26VC77eM4qm0o3bwcd8Uwzhz1qvZsn2hO8r9FqtvctjFOD5qtK5Apx&#10;h3F7RloTlOlOkYY3H6isoyN2/OkF1hfmqnEvnRckfdx+NUpWGNuailn3D5en+faoPMP+f/1VSdjO&#10;TuxjZzzTQ2MMOfbNBYgVWXLcgGnfoSalvLJvz+fPStVJyOv4Vz4bHsavw3Q+6RyKymjaLujbhu2y&#10;NtasMwYYPHrXNIcnKnv0HFaUEoHX8s1jNaG0H0Nvhhmheu1s46CollTaMf5/SpFOa5puxoEkJK4x&#10;0rOkVwcGtgHC5qrOokBNUmVyMxjGZG4/WmSIV6AVecccVQl4z7c0xONjOmZgDz+dZlwF2gj6VbuJ&#10;MgkVkPOGbP8AWrgn2Fc+PP2672Sx/Zm8QragNNcS2NtAjFcNIbqNwp3EKchenevGf+Cctuw/ZZ8P&#10;uQoeb7VNIqqFAeSd2Ix3xnGenpmj/gqp4ah8V/soTW91eT2tva+JNM1CVbZgjXBg84xx7iDtAch+&#10;hyVAxVP/AIJp6fc6N+yR4Q0ue5e5MelRss7j5mVzuUHgA4U46DpxXzNKS/tWo7/YX6n6ZilKPDWG&#10;i1pKpP8ABRPvNotsyj1Hp0rTVGK9OtNkQABu9TwkEEt9a+paPziUGVCrKeh5pSFUZarbgH5s9qz5&#10;pVZCOmDTUnszNqxG6qxzUKhVc1Va6HIHaqwucsSapOxLVzftzk8HvW/GPMXbmuPin+TJ49q2ra7O&#10;Ap71nO+5UFqdJBhOK1ozk59q59JgcDvW1bSKwGK5K82dkFpctzABOOvUV+dn7eHhseJPh5YWeGaO&#10;W+ubKZQM5+12E0KfTDspr9Cbw4jIH0r8+P29fDV54z+CX9kWtzPaLF4g0i7uprZlSbyYbqIkxswY&#10;Ag4J+U5GR3rws8p82DqryPseBa7hm2Gf96336Hvf7OGvHX/gH4K1iXcHn8LaYJg3JEkdukb5/wCB&#10;Ka92ikUgIDz1r4N/4J5xajpv7IXg/S9VvjqE1pJq9p55CgpHFqlyI4SFAGY14zgfSvuBLgjIA/Gv&#10;Zy6bnh6cr7pHyud0HSxlam+kmvxLU0pSTA6GporrgCsueYtwBj3rKS7dHCse9eiqZ5LkkdqJ0Y/M&#10;f0FOMqA7Qea59LhGxzV5ZVK7icms3TYKVzSdwB/hVGb7mR61E8oPK5/Oqz3PynP863pK6JmRyykq&#10;VY/jXPzSESMDVyeTsTWPMzM2Vr0qaj3OeonbQY/JIzge9VJyvGynSzEHaAPxqozeprrTucU0yVG/&#10;X9KlJHUVT3bcZ5NTCU7QDTJi7aEhAPHeq0iMOKe0wXBNVjdJ1OeuMUD50KYiwwapSxALgVYNwpPH&#10;H41XeTPB5p3DnRmPFg5/TNU3XjjsK1WK52/rVOWInhe/GfWqjNol2M4g54NJhvU1NInlnDVHla6F&#10;UZjyI//S/oFKZ7mkSNvunH4VbEOQev5VJHEfvY9vX+Vf0XOtFdT+cKeXyb2KqxEVZihbO41oxWx4&#10;Kj65q2Lc4OeO9cFbHdEe1Sym1mZyxnpimum41fZdp21Ey55Fcvtep11MOrWSKZjwMdqeiE8AcVdj&#10;g3D5qsC3Xt/n9aqWKdrBDBeRlmDC4Uc+lN8ti20g8GtgRno3H0oEJY4yKh4plrB33MxbfjIpGhBG&#10;K2Ft+eT+VPNvg8Amsni2uppDLrmIsXOTV+G3JcAdTV42vHrmrUcO1wwGOMVjVxLktGdNLBcuxVjt&#10;hn1NaEdqCOn41dt7cFtzCtW3tTjpx1rhnX7noUsJ1MmO0KdAetakFvnhq01t+mKtx22DuArllWVt&#10;zrWGYlvCoIxzit23hxn86pxRBSGIrVg+8fpXm1pt9Tvpx6E6RYII6A81oRJluahx3H41pWqhvm/n&#10;XHKfVnXCJet4jtq35RYYHWnQrkVaAArBs1Mp7dkJzgjtVUxgnHftW44HpVYxY6DOOtIVupRRWQba&#10;mETSDPPFT+Wmf51biiGwYHei5VjPjTy8KD0NaNsmTkUNEg4wKenyHjNPQVjRQ7Fx+dDyDH+f8KqG&#10;XPPP+fzoDkj5j+FSaQfQldsED8arSEFs1E7YHJqsZMjrTIY+R8Ljt6ms9pupwME06eRQp/rWS0rE&#10;57elBLNNZVA3HpTGZpDxVOF97AHp6VqwxJjmmxjlhBUbeKjeAAY79asiRA2BziiTB+bpSKa0Midc&#10;LuPbpWXI+c5Na93ypFc1dvsbr05NVHyMpySWpGZQhOcAVHNNlD/Os64mAO7PB5I96hMgaE/nzXbS&#10;p9WcM5dSFyzvk9KJPlfnoOlQiRvMOfTinFmcAHrXTbSxjfqXEnZRjNX4bjdgfyrJ6Dmp43UgHPQE&#10;VjUhobQmbDXWVwP8/rVWQgjdVTd7/qP8akDgAZrlSL52PB53UjvIvPGDT1cBTuqKaROeaDYkE3GP&#10;1NQTSfKf1qsGJOAc/jUbufu880CQ0uc8UjP0I7U2ii4wJJPzdRxS8d6SjI70ARsWBx61AzMpq020&#10;j/8AV/jVFjzzQBKkhBqyD/F3qgrAt+tSLKDyKma0NYbGvby7O/NaKTgHjr61zRlJHy5465NXYZW2&#10;Z/GsGaxdjpoJlJPP1Fa1vJuPPSuMiucEDGM9a3bS53EZPtWMoM1jNXOhYJjiowqg5qMSqOM5oaQE&#10;YB/Cok7I6SR8Mm33rDnhOCR9K2FyORUE0e4YXHTNYwqPqDRxN2xUFB2rmZ5dg49a7S9gXmuNu4Sv&#10;513U6qtqc0otO5+bv/BT3UBH+zUlnIyKs2to7eY21CsNpcOdxGeBkY46mrX/AAT5vAv7NnhK1fId&#10;NBtAfQ/IMED0rwD/AILFfFfSfh/8GdH8N3thcX82rRa3dKIELrbx2tsiGaRQCMZlwp459K9X/YMu&#10;jb/BDw1tkEiNoNk0Mg43p5SlX29sjB/Gvj8Om8yxEuyivzP1PNppcO5dT7ym/wAUv0P0dluAyYXg&#10;g96dFOGXd6Vy6X+75n6nmrsV4CSFPGOlfWRqOx+btamzJdZGPyrPkk3Aqc9+lVZJyTuAqu0+BnND&#10;n5mbptlGeXY3I9gagjmO/Hp61W1KfYu7PesSC8d5NqnvWqdxeyZ2SSFmyTWyhJClK56wikJVnGcn&#10;keldhHajbhaic1saQpGlZAyKOTnvxXS24EYrBs4DGo9a0WlMa9a4Ksrs3SLF1OPuivjP9rqaBPgb&#10;4iu7vcYrSzW9OOTut5YpFx7grmvqjULwoMg183ftARWmsfCTxBYXzJHDJpM4mlb+Bdqkn6DGTXHj&#10;aPtMPUj3T/I9rh6uqWNoVG9pJ/ieSfsH3n/FldW0WGNY49J8e67bRBenlXMkd2h/8imvtuG5Dr9K&#10;/Kv/AIJo/E618X2XjrRt7+dLd6V4kW3ddjLDd25tixHXkwqc+4r9Qrbg4H1q+GZ3wFFPdK34m/H9&#10;FQzjFcuzlf70maUkrdRWTJI65cjpWkc9R+NUrlVdDgV9DGSPiJLUfbXWMfWt2C5DLtNcUrGM4Prm&#10;t60l3AeuDVVRRdmbkkhPAqnI/PNODEgHsRmmnhuaxTsOUrlOYA8+vSs5m25zWvMFaqEqEDPau2Ek&#10;lqS0ZEjKwIqo5Bq3OowcD61nsSo5wfpXVSmrWOScBRx0/WlaQgVUeRlbIPFRS3PBUdhXQjCVMWW4&#10;kz7DpVVpy3fH4VUaVmIyTgVJgk4FaJt9TJxZLkN/9frSBzu+Wm+W3rT0wP8AvrFEEZNtE+3eAe9Q&#10;tx6VOWVDg1DIynkCtDH2rT1Kroshy1R+RF6VIXVeppPMT1oH7Y//0/6H0i3A49QK0IrXfjdkn060&#10;ttAc5z3+ta0UHO5zX7PUxB+UU8KuxAkJjXOP0NNcFq0PKTtn8v8A69L5B6jiuT2utzoWGZkGLLHI&#10;/SgQYOcVsfZx1bqalFsAKh1FcpYXuZkdu2cgYz2qy0LIuQCfqK1ooM4HNSvEOmCDUe31NfYrl2Oe&#10;WLnawIzTxAB0FawgY4J4xUq2hB3DP40vbChh2ZS24yMg1ZEO35cc9a0RaqcEnHNWkt1B65z3rOVe&#10;5uqLRlxw55A/OrUVozDaF61qR2oGMev860YrbGN2awniEkdEKJlQ2oBw36VrwQ/LlfpzU8dqTyvW&#10;r8Vts4NcM61zrjSK0dqxIOK0UtiB0qaBBuwvTtWisZ7jFctSrqaKmZBgbGMY9quQpsUE9+MAVoGD&#10;PU5phjKtxUqZap2BFycnir1uDnmo4c/dP4Graxseg61lKVzWCaNa3PfvirFVLdHVelXGOTkVnJ6G&#10;0BMA9acxB6cU2mh1bpQmKSDygTlasjpzUSMAeak3qK5qk3c1SGSfe4phOBmmTSFWJHTNVvtUbgEf&#10;lXRDYym7lxTnkVHKQ2WXtVY3O0896ha4QjOce1USJLcCNsE1VS5B+bPes+6uI93XPJ69P5Vni5H3&#10;cj8PSgTdjXnkDcCqZyMrgmhHDH2rQ8yNUwRwRyaBjYVEYP8AM06WXy1yTio2YMdy9Kz7mXI+bjFK&#10;2oFiHUAzkZx/Orv9oRsMA9K5GS4CjK8VAL1Qee9Uo3Ic7M626mDp8tczcOgzvI696ne83x7c1gXZ&#10;LZwc81cNyKruhsxEg4qm1x5Y6E1XMrINpqJmRup/KvRpu6OCb1sW924571ZjIODnms5dynGM47ir&#10;cRJOQKfOl1FyMvOoxgGhYwQBnoc0qxuVBxj61KF21z1Kt9DWMBFR85yf1p+COtPQ/wANLJjArBs2&#10;9miNmyP1qpK/XA5qVnwOO3Bqs7jrzTLG7yOSeoppYkbs1GX55qNpuMKKCVJE3mDv/P8A+tTvMU/5&#10;FVPMamGdjx/Wgd0XN/zZ7VDvGT2/HFQrL2FRSTbScdaBlgyg8A5/HP8AjVdpF7/5/SqpnJ4FRGVe&#10;pOaaYXLRbBwDj1xUiyKeB+NUPNXtTVnCsSRgetTJXNYbGmzYI/WhLkK3X6Cq6uGXJ6e1VZsjmsSz&#10;bjuyTwTW1ZXHrXCpPs+U/WtG11EcAmm6bsHNqeimbKgA1NHKnSuKXUSf8aniv9x+U89q5nTudKqH&#10;c+aoHNRPKpXPSsGK9OPmxUj3SNwT3rL2aNlNBdsDluorkb5d3C9M10U0qOu3tWJdp8m5T09a2joO&#10;1z8X/wDgsVfnTvg9o8FqD501vqkUjR/K7QSLGhjJ6lGbqO55Netfsp20+keBdM0qeAw/Z9ItI0UA&#10;AIEiVQgGOAAAOteE/wDBXuWS/sfCum2uXdLeXfGnOPPuo0UsegB6cnnoOa+/fhx4cksdLtI2Vc/Y&#10;ogwH94Iv+FfG5dUvjsW/NL8GfqXFNoZNlkV/LJ/iegQyKUU1ehuQh3E/geKnbSvKPAIGKxdQcQFW&#10;U8Divpva6H5szpftIKZPArDu74Idq87j+FZx1BggUDd+NVkLyyguMqTxWakxGi4Nwvt161ELbYBK&#10;igfSuhtLMiPAAweAKspp5l+XoK1Ve24EVgHZwAcgnmu+tVJXHauet7WGzXIxV6LVUjBHpUSmB0qu&#10;obk1UuZQSWXp6Vk/2mkvP4/54pJblXHyfzqU+4GFrV46L5gBx+deNeO4LXX/AAtc6TdIskF0gt5o&#10;m/jjcoGXjoCpIPrXqevTKYiqntXlOsWsbWBLsSuYiBH14ZM/yraMLxd9DahPlnFnxV+wd/Z+j/EX&#10;xH4cgjjiuF8O26SJ5e2RVtLtowpfrIACMZ6Yr9OYGIfIr81/2b2bSP2iLrzUEbX1rrFmSWAJVJlu&#10;I8Rn5lG33r9H1lCHnvjHevO4Xb+rWfRv82fS+IdnmMqi+1GL/wDJUbyYK8nrUMmMFRVeKdWH+etL&#10;vDHivo+p8HUWhQljIbcavWr8Db2zUU6ll/kKghbZ1rXRmBvrMpAA7U95+eR+ArHWTnk496lMwQfN&#10;k+9Z3QFwzKWOfT1qKR1cbc457c1RaYMcg4pGkJ5Jq4SvoBHK67T71mzKu3cKtSsB8tUppBtI/XtX&#10;QppbEzWhmXD5XiqOcdatzMHyQcjtiqhUN1rRNnPKNyE56nvU0b4XHfORSNswAfxNKqp1U5rsUkYk&#10;nmH0pQwP3jilCKRmoS238DirTsYTgTMyEcHJpgkxxmoml471XMijvirVTuc8qbFmILcVDTDKpPUk&#10;0nmL70/aIn2J/9T+ka3hCEAHvWkkYJpYoV3ZIPHtWisQADAH0x/kV+pOpofAQpWKKwEnpVoW+egq&#10;+sIHapAmB/jWEp3NygtuBy/4UvlKOlaSRk8kU1l2t7VBPIiskfyjP408RqPx9atpGuQST9cVLsX/&#10;AD/+ugFTM5IMN0qcRA8EDj1q4sTE5FS+Wv8AEfyFYyq9jeMLFQQjvj8KnSHcMVYWMbh1/KtCCIkY&#10;I4xWEq7RaiiqsDdP8mrcUPIZquiFjgjsKnjjJbnp3rmlU7mygNihC8gYH4f1qyEyDn+lWI0JOP0q&#10;b7Oc85/KsXUNVBlWFDjnAxWmqbl2gDPY0RRMhGBnnvWgkRz0qG7lxjYpGJ+nFJ5L98Vs+TjnFKIx&#10;nn/P60ijLhhJb5hV9bcqcjNW1RV6U+pctbFKLaI04O2pKh+6T71A5OflNUF9EWHbPFQEknAzUeSe&#10;tT7l9qCRwYg5pd7UwHkiozJtzms5Ruy+foSSsGBLVhvG0bbs8HpV8yeYMD1qsxDKAfyrSxBXLHHP&#10;NRNMVTIHXtUswAPy8CqD8mgBp2ygknHoKoyRsq7verKy7XIx0PWnzOGTOKAsU43ZcVrBwVyeuOlY&#10;/Ap6SqvfJ+tAGg9x8pz6dKyLiT5sj0qQTNI21ulJLEG+YHpQBmPy2KhliCcnr7VLLGW4PHvVKV3U&#10;YPI960hLoYVCaOXcCrYG2q1wCRwc1UaXHGce9Jv3cA5rSxz3ZSuCVGMc+tUUk2nn+da8ilvlI/Ks&#10;2e2Od8Z/CumNSNjNwNGBwyfzq/bvzwOlc/b704PfsK2YVI6Zrnk1ds1pwvobyENhT09KeIw7be1V&#10;bcM4BIPXFagjwMiudvU6fZa3KskAX5Rz71Ay4XFTyllX5aqtJkdqVwminI2Tj8aoyyfLVy4bB4rF&#10;lYAdehrqg77mblYeZR7/AI1GWIHeq5bnBPvSqFI5PepMCTzXpPM/z/kUwg+9RN8vTvQaKBY8wfj6&#10;VWkdmyw4pu8gbSfxqq5w2c0GqVyQOSemfamk5GOlNDrn+VRue1BSpj1bdRu+bbSKWINNLMODUylY&#10;0SLPmbVwM/WqzzMTjOeabuI4qF+tZxYx7uoOT1zTA7A/L+FVJXIOKi3Ac962ImupvRzEdTVlJsMc&#10;GueWYgZ//XVmG4Gcvx+IqJQ7Dg9DqIbw984qc3g5+lctJeADAb+X+NQfa8c5zWDimaKbR1y6hk7e&#10;PrUhmDKQefY1xf2sFgM1ejuwfmYnis5JpM6qdS7R+B3/AAVk8S/Ga3+NdhpnhJbJ9Fg0zw8F064b&#10;E2pTSakZZljUKcquFDZYY61+yPw+l3aXamYYb7NFkdf4RX5O/wDBTOOLWfj14XsflVln0OFZAzLI&#10;v+kmXI24BHY559K/VDwDM/8AYtq4IJNrFkjADfKOR/SvisqkpV8U/wC8fqXGdPkwGWQv/wAu7/ez&#10;1G/lUW+9D2xivMdRnaVSuOhrrLq48zK+1Yc1lKZPMTBB6gV9FSuz86e5kWaGSPYOv0rprKxOVGKS&#10;x09gd4HJ4x6V2Wn2SjGe1auLWpCkmW7WECMAjH0qcW4zmrhiWMDBzk9qqSuynC5FZct2UZmoytFH&#10;hQK5czsjHP1ro7pGnJUduaxZrY4P8xWrjsgIYLva3zd61IZifkHfpWAIWLgKD+Na1shVt5qH2A5P&#10;xPN5ORI3bkLyeh4rzzUZi+ns53FQ0O5fcGP0P4/hzXS+PLpVkKBtp44zjjnvXDJfymBVO3a4jBU8&#10;gnEfb8RXdSimrsadtT4S0bxx4y0H9rrRdCsrSP8As6bxBDZyuWBmMd1aOry4K7ipO3HIxtPfNfrU&#10;/wApye5/l+dfnV4y0a10742+GPFMuTIt7pihxjbhLh1YnuBh8Zr9D7piHKj1IrzMmjyOtHzPpOLr&#10;TWGrX3gvwLdtKp5bjtxVwyYbaOnSuZSUp0P51aSZiMk5r3WfFPU3c4+br7VTkkw/pRDIJF564zUM&#10;gzyaRi42JknH3W6ZqwZAwxWQ7Yxg1MsnqQKvoSTscNmofOI5JpfNT1FUmOXJzx2qbgSmXdHuJ/DB&#10;/wAKoTyZyBSmTjB/+v8AlVZpQSU9O9dS1uBDJJzyP8/lUfmf5/yKaZR0NRlsDI/LmqhK5i4MkZt3&#10;WkXg8cVEgPU0M2OM49+v+H861i9SLI0FcHjI4qs55I981UMxUhG75x/hTfNjJyT7YyAc+laKrrqz&#10;J029kWH+7UErhVOfSvAvix8dPDXgTw7eS6TqNjJqsTCKG2Y+Zhs87kUg8CvjPx3+33e2Vk9n4Ysr&#10;aObyQjXlw2WSXA3Ps5XrnCnpWVTMacdNwjhJs/TnzgOM479PX/JpPOH97/P5V+BWoftIeKvHl091&#10;rupy3csZ2rKXZVA/uqFwOM1R/wCFo3//AD8t/wB/Zf8AGuR5sux2Rwcbb/gf/9X+nLyG3DjvV1IM&#10;8kY71L5e0ZHXtTxkiv0H6x5Hx1kMEf8An/Jp2wU/De9PCZ60nWvsg5URgdhQUz1FTonpU3lj/P8A&#10;+used9x2Koj5wOlKyEHHtVtYsnC/rUog39etS6jXUpQKsKNVgRHsSfar6QBUwKuiLCjNYyqa3NOT&#10;oZiW5JBq9DFx07VbMYBA5qRUIGBWUqhapgi7VA9fapkjYEenrSqp6VcAL4AqHJs2SsEUYyDV4R55&#10;H5U1IiMVaVcYxnrUspISNACFP41bjUAmlCAjJp4AAwKzlUSL9mLSDOPelorNVdR+zQ1QerdaXnPa&#10;jIqvI2DkVnN9Sm7D5gAuRwTVBmZepqcsW61TkLN0/GtqdS+hi3ck3k96lUruAHeqaAj8KniPRm6+&#10;lXKdtBw3Lbghdy+tVGc5wT78VdO4rx+vSqTrtdiOPXHSop1NNSqg5MBSaqSuAOMD39al3qOv6VlT&#10;ygYx07VsZjiGY5aopAFbb29aY1xnHNRmQMQM4xQBUaRA7ZIqKS4HQ9h0FVJEWSRyw65xj2NMVGA/&#10;AcUASeeQfnxj3pA8Z+bjNQlMOc1CfagC+HAORz7UiOd3Jx7VTiduqnBqtLJLGxYng0AaswLrmPB+&#10;lZVzCzLzxx9eas2kzMSCRVuSESKWXv6URdmTKN0cVJE6yDPerEZYH5qt3MRSQgniqBbY2a6L31OS&#10;cLGgSrjI5P1qtsPWqAnyTsq4kjOoNDfUShcQR7hux+NadvuwMDNU4nPTGPatKB1Tkd+KxlK50wia&#10;cE6ooBG33pHu0UcdO9UbiRDwvUc9axp7tthFTy3NHKxo3F2XTGe/aqH2nng1mPPvXjp7daricngf&#10;rWypKxhKTL807YwDz7mqDybienNJvYtnNI/z9f0qjNQ7jM5fnsOKnRxj8c1UIK9aieVY/rQWopGg&#10;04IIBqlJOzY7VSa6iHTOaZJK+M8Y7UDLhkycimlietVY5TtGfWrI55oZooCgZ4pSjAZxQuRyKtLt&#10;xzWbn2NCIADpS4zxQSB1pVODmswIyg/xqtICWyvSrkjKRkGq9AGbKPmJFVnOMVqSpnkVnSoQ354q&#10;lJgQhucmn+ZzgDNIsTEZNSJHz/n/ABrR1ENLohBuxhulIA2T14q6seBg0oiyeKx5tB8jKTxHIwOv&#10;NTj5F+b8TVxYgM81VuY2ztHc1nKSN4R2PxK/baiu9c/a48PxWRJEGo6VFIpK4Ahi81hgk/wnNfpv&#10;4HFzaW0dlKAFWFRHtPBG0Y61+J/7Vfg7WYf2/wC11qDWL5rm68WwXD229RaLYLYBTAE2lg+xeWzg&#10;nsOK/a7whJNc2tnsOStugY4+8QoAr43Kopyrzj1kz9V45vyYOE9LU4npCpIJQHHXvWxbQJtwOpqp&#10;EpKj9a17MAr719DHTU/OmSw25jfB6Vt26qBkY96ijjBQcYPpVhVCjAq5zTRla2pZLDAGe9Z06sT8&#10;vWp25GO9QnI4ArWEEDmUdjBt2OaoXAY5ArYO7ByO9U5UwuQPrU1LXRUHoYiD56ts4jiKnGfSoSm2&#10;X6mqd07KSV4xWMmWjxbxpdFtQkQk/LGCGx3/ABrnd6taIsCrwYwx7lSUJGfpWr4seSXUJYSeNpGR&#10;zjPHc471n21rJBDEPlIVo8j0LBcn88+tdkNEFSWh4z8TbL7Nr2na2gYmCKABEBPMU+/Jx14HtX3G&#10;XM6rOvKsA6/QjNfEXxo0vUb3TLaa0l+zqkc3mOvJLtHJhccdfrX1j4HuLqXwPo89+6vO2mwGZ0PD&#10;PsAJFcGDVq1Vd7HrZrU58Jh2+l1+JuujFzipYtyrz070m7ceeKVH/hIPHevYcj5guK4A4qTeGTBP&#10;JqoDn1qJ5CvPp6UBYbOxDY6YqNLnHB/OmSSbhniqTyYPGKDOaRotKp43Dr2psku0nA49c1m+ZznI&#10;pN7N978KaZmXFlB4PX1qCTAGQe9VizDtRv3DGfypubAZK4BJ61AZh1FRyNzzjFYeq6zaaNb/AGq8&#10;3lS4jURruOT3+nvWsaiA2muGXFYfiXX/AOwtDutWSOSZoImdI4lLFm7cAdPWvLbn4xaFG3lzW88f&#10;zFFYkFcg4PTn3rzDxp8V7q8V49FlaAfMiso24B71lVxiirGiw19zwLW/il44u724uZ9QmjnkjkiV&#10;lbGxHbOxT2AHHTPvTNb+L3iy30uz0jRNRu/LitQktxM/7x3657njOBXLalaw3k0mQ7ySsWaQ+p64&#10;rmNSt1UC1VcbFJVmPBB9a8utiJN6M6I0kj548Y3t6+rGeeR5DJK8km7nc57knrmvAPEGhXOo6kht&#10;ZEVCMuWyCxJx05OP519Ta/ozsZLu42k4copxkeh+npXhmttd6dDNd29u54ALxxls4Hr/AIVnotbm&#10;qT6HDxaVaaGggkkz6FGw30IqTz7D+/L/AN915zr2p63Jd/aY7a4Tf3dGHHX071hf2n4g/wCecv8A&#10;3y3+FHtF/MPkZ//W/qLCc5NPSLIz39KsHGD0qNCAea+259LnyvIgZSp5GKTB60hYgilHXHvU+0Id&#10;MfHwcnpVxUDH5QRTYo89frWgqADByf51nKoaRpkaxZbpVtYNvoKWMZAxVtVJwKzdS5qodyJYwOKn&#10;WME4bp71KBgYqwgVsA+lRc0SGCNGHz/hipRCF+UY/Gnhefapo+p+lIBqwqORj+dOVCG4pWPTGRTo&#10;2yfmpN2GkaAiJXPSpVTjmkR0CgU8uo61zyk27GsY2H0VVeX5vlNTq4YVi0UPoppdRUUkg2nntQgE&#10;ldR0496gEqsNnfrUUzhjg9KrRuo6GrunuQ43LO7BI/KoeF696XcpwSepxUoRMfP065pRlYfIiNV7&#10;Cpti9aiaRFHy9c9uKrfal/iJBp2vqHIjWEmVwarSPyQKorPHnlhStcRY4Oe1CgwlJEEsm0lRWO5y&#10;2atyyfNuB6VjXFxLEdy4z6GuqOxiTSOU+9+lVWlbBLEEVmz6hMVwq4PrmsF7u93FmbHPTHFWl5mU&#10;tDVh1Ng7KyScZwQBg5qVbslAzZ6c5rlDeyoeCCcYzVY6hIh2DBANWoB7Q7A3XOc037WmOSPeuQXU&#10;mJIb5fxNMfUQWxT9kQ5I61bxA3yEH/P1qysqTrzjOe9edS6lLG26LA5p8Goz53yOACeMe/ah0+xU&#10;Z9Du2dY+QRx3FSRapLkIq8eprm7a4DDfn8/6GtCF42fd3rK1jVMs6jcPjdJx34FYaXQmzkYwODmt&#10;6dPNhbvjpXKyq0bZAwRVwM6kRWdUOc/U1bEqhM7u3FUQAF9+9RybNucgH1rZu5CNL7SpPHH51atr&#10;/L7M5x69K5syccjOfSnR7gc8gehqHBFRlY6qeUyDduHHeskycnnvUCyZjx0pqvz9KFGwSlckaTnP&#10;aqrS88mpZXXGBVAjsacZXJJhdZbPNSee5PcVmng/SlBfOWHFU/IWpce4kHT161lTSuX69Ksk1VIU&#10;nOBSGMDk8f5/lVsEHgVXxjpVpRg8fjQOO5JGC3FWlGBUcfXIHvU6rurKcuhuSKRjAp1FFS3cCFt3&#10;ekySMVM3ToTUFIAope1NJ7Hp61MpWNILqHDcUxo1POOakoqfaGhAIVxjkU4W+GyBx/n3qdfvVdUq&#10;MVMp3Y4R6EItyykAYoW1YHPFX+1A6Y/GpNeRFQWwxk9faq09vuIB4ORzWspA6ionUsw75Iwo5NZT&#10;k0ma01dpH8937Sd1YJ+3DZ3ivayTf2te/uwT5qPHb+Wu/tkgYAHQHnmv1M+EXiCzvLa3tP4mjDFW&#10;5xxzX5OeNrjw94v/AGxm1zSbgXEtte38155DBhvkllgABz0XYVPvX6BfCjUPI8QWsKbgu0Iv+0em&#10;T+FfK5DF+wnJ9ZP8z9U8Q7Sr04xd1GEV+CPul7fbwuOe3WnWW5JNpqK3lyuW7dDV6IqTuFe+mfmF&#10;jTUnGR1qZXGPn/yf0qOLlNvf1pxQAUEz2JsDrShCeR+dRBhwKlycYB4rWE2tSYxTIygAJ/z/ADrN&#10;m/1RrQkkC8Gs6Vl29QRWbZaVjJKncfbNZd7IfL98VrtICayNRCkEgdsVKdxnhniVpJtXwgAXK7yR&#10;uyP/AK1RRFvs6N33x84yOMc8/lVLxE8keqTBS2XH3QOVIHbHSizuHltELEfN5YAXjOGHTP612qXQ&#10;uUbHPeO3tZPD5a4OzlMkrnaGLjIH4/jXrHwvvFv/AIbaTcKc4thFn/rmSteH+OlafwrNJOjGUQxz&#10;gDGAYmkP48c+1d5+zjftqXw0SB1ZWtb+5t2VjnHzkj9DXHB2xLj3R69elzZcp9nb7z20vzxnHenh&#10;weKY0bKf8KRBhuB+lei9WfLyVmWy4PH+f5VVYc55xT1XGc0M3y4zWyVjKa6lCQYJwaovnOa0XZW4&#10;qtOh+8OfpTMitUysCKq7mHzN0PGKeGXHbmgrkZIzZ47VA5KKT+NOLhV+civPPEvxD0vRWMMOJ5AC&#10;rIp4UjgZqJ1FEqMHc6LWNRtdMtzdXBAAPAyASfTFeJ+KfGNnrGmywm3J2yfujuPHuQO/8q8713xh&#10;qWqTPLcyB1ycL1CjPQfn1rzG+8URQSsjP0b5iOgrhrYy2x106K6ogv7mRZXV0ZcHA+hP+c1hyGO6&#10;h+diM87h0x6Vyur+N40naS1KMM4G7jNcDqXjdraPzISXLMPkU5wM+nWuGritbm6gj0SdQku5SAq9&#10;93b3xXF61cvLM6l03c4ycbVA6VVfxRG0HnkjkZckevtXlfiTXVnmMizArGxLBezZwScelZPEXK5b&#10;aGhq6KJt8hGEAKq5+8fYeleI+LtWmjbdPLw0vyhG2pGn90AcEiuk1nxAs9us1xKkWFKgyt94DsBX&#10;jms6haTbmkIaPod5zjOckDrU8vMB5P4nupLy6+xyTSRIG8xQh3MTyMt9f0rlvsMX/P3c/l/9auk1&#10;670obGmbDdP3YHIycH/JrnPt2jf35vyH+NT7ED//1/6kKYTltvvT6gJyc19gfLk9Twx7zTEAJA5q&#10;9bxYJpOVjWEepLFEwUfrV1UBFIiDFWwgGCBisCxET5selWwoC8etVwMsP8M09SSeTj6j/wDVQBLS&#10;g4o+XYW3D6UHaoByDmgC6H4G7riozMgOCD+BqFpAFyKqvLgljnGOlAGorAnKg/iacrDIIPH0rEFy&#10;qY9OozVpLlWxSauVF2ZsmQAck037SgBH61lySgDAPf1qhLc7BjOc9+uKlwQKVtjeM2ZMA1Ks5Bwx&#10;HPSuXF3jqOnf1/Wnx3qE/N+R/wD11lKmxqVtzqmm4ySKrmUs24Dg+9Yy3ZbIJP41b88ADBzj1NJU&#10;ivaFt3AJ/SqSyENketOMof5guO1MQAnBz+FQ4pF3vqaMIDjr71JO4xs9utRxEIuM1DO/Uj61DVgK&#10;U/LFSxx2qo7cj2p0suT7+lU3lA5ragtzOU+hOZQBzwaaJQTwRWW8284H/fRqkbxlyPfFb6bGZqS3&#10;gGS3QelYV1qcbjDg561XurssSigeprnLiZiOMdOlaQp3FJ2RqtfZPBGO1Up7tSuDjOOB61iO77fk&#10;49QKo+azMcduo9K6IQOZ1CZpQSTz+dQNMQeBVahmOM1qlYybuPaYljkVA8pztprHecVGQMZ9KaEO&#10;aTHymnBzgf5/pVTnOSck9fapADxz71T5ewI3rSc8D0I610VrJnn3BNcTE5DiultZmXB4/CuerY6q&#10;UrnTiUH5cd6w7xSZCf0rSCbiGB5x0p00CMhdq54yszZo5xyy/L2qBhkYqzMdsmBTgpbp/n9a050Y&#10;MpquPrTqueWO+fw//XUcqKvK596XNfYbj1GHhKhLHPPU8E08sSMVXfdxnn6UJq+xJNUTgY3ChQ+3&#10;nikIOdtS3bYCk4YtyO9S7vl2npTmTJ44xx+NJ5Z/z/8ArqnMCPI6U0IOhqYRc9qiPmCcLwV7kCj2&#10;iKjG5IEY9qkVO3epfLyOP8/rUnBOfSp9ozVRsCqFGBUiNtO6kC5GabUDLFFRruapKAK+W9aKnKg1&#10;CetACUUZFFZT3NYbCnHakoqNm7CoLJkP8Xaph7VSRgDj1qwJOPWs5OzKi7FpXBHNSiTjtWfuI70u&#10;4k571obF/wA4U5X3NwSrYOCO3HX+oqjuXpUN5ci2tZrheNkEj5zz8qkn+Vc+K/hyfY6cFDmrQj3a&#10;P5d/Avwu03wn+1Obqwvroy2X2mWVWmaVbo3t3KCzochHVgW2jpk1+uPwps/N163uSWALfKrdhg9P&#10;54r8wfAmq6be/tZaqti0TWx0q0kkljSTaZXuJmYPvGd3Tp356V+nHwx1yCbxhaWhIJDkLjrjt+X9&#10;a+Z4dnfCxb8/zP07xApxhmFSnDZJL8D7piwPlz15ratBlCAf4uPesBMYHatezbchIOcc5r2oyPzF&#10;7mzEpDc1ZPpWcZW2fKQTUplO0VoInKEcj/P60wSgZHb1NReY5Uh+a8h+NHxR0b4M/CvxD8VvEBC2&#10;Ph/SLnVZ9xxuEKFgmf8AabC/jUymopyZvhqLqVI047y0POf2o/2y/wBnL9j7wvF4r+P3iW30hbx/&#10;K03TIUa71TUJc4CWllFmSQ84J4UdzX48/Eb/AION/wBk/wCHWrHRvEPgH4r2cuFkhTV9Nj0yWWJg&#10;HRxFcYcBlIYexByRXs//AATb+A9n8atMi/4KXftCwpr3xH+I4n1HwwuooJbfwv4eErw2ltp0T5EM&#10;kqKXkkHzYOBjJz+D3/BdXw9qnjn9t3xTbeFTY31xcaX4a0tFN5arKLmWyt9qKJJVYHKEMVBA6MR1&#10;riqVans+e+/Q+jweAw0q7o30j1P6ff2E/wDgoj8Gf+ChXgTWPHPwTsdfs18P38OnavY61bhZIZJ0&#10;MkRWWLMbh1VuBgrjkYINfbU1zduCrQzZ7ZVvT6V/mv8Ah/8AZE/4KGeDfEx+GnhLwv450q/vrZdT&#10;ax0yeS3juYVjDLMGglEUi7GBRtx+U8cde4T9j/8A4KqXYaKHQfiYVVtrh9QuFXPHrPgj/Oa+TxXi&#10;BlWFrfV8TjKcZ9nOKevk3f8AA7ZcJcyc6b09D+/jU4DdarId5X5ufUcYz+Bp3lwDy0beqh4lZ+mC&#10;xBH514d8LLvWPD/w40LSPEaPbahD4d062vop2ZpFuIraNZFZsnkMOTyCe9en/wBpy3Fj5kjYLSwh&#10;cjoN3Oe3OOMV9/h5KcFKPU+OrxcZOL6GP47Mt74N1K3jPls+nzBPlyxwku4D/gIP51k/sZSX8Vp4&#10;nsp7uW4gW7s5beGfBkjD265JYYB3enauldIZoCmWCNb+VsZiQd/nAj2JBryv9jnUkg8feJtGQ5S7&#10;sLW+h6EkRSPETjPQcVxYifJiqXoz6PAQ58sxH91pn35MmGBB7fnzUWM8+hBrRMaSLlen5VBJb7Rk&#10;H8K9uT1Ph5blXjtTGTPPf/PvUyKD1qK5kit4XmmcKiLudj/CB370czERNGe34/SmeUSOKbpWo2Os&#10;2Yv9OkWaBwVV16Eqcf0rR8tcZXA9qftGKyMS4t93Xr24rKmZYPmb0JPrx7Vs6rqmlaTYSajqdxBb&#10;wwH97LM6hE45yScA9T9BXwz8XP2ktE1Dd4e8I+bFfWt3ieQlSm1RkFWGQwYHII/GsqldRV2zWnTc&#10;me4698YvC9hbyoJG8zDLEU+b5gOCc18c6z8QkkupLy0R1Rm5RjyW9SfevINW8aPdQPcySLuZt5C4&#10;4J659q8S1vx/fwuIyUCbvmGe/r+leLXxTlojtVBI+jtW+IlsSV+62AWPQDNeEeJ/iLP5rovC7jz1&#10;J/KvK9R+IEN3byCYhSBlRn7x7DPrXls/ie7vZTBC4w5zKDglfTHPH9a4pVtNy+Q9B1Dx1dM21WYj&#10;bltp7AZzVbSvGUd4WndCkhX5XOWy3YY9q46TRUvoGRJJHkKj51ATDemfpT9HeysyWaRXCnDmNgxy&#10;f4mPTH05rH2srFciPQ7jxMY4BbiRy2cuQeN3ZcV5lq/iO4CSGSVQQ5IQHBOO+a9EudOs73Sy0hRN&#10;5DK6g5Ax1avFta8N3UlyRbyxNC33nGQCQTwc89c1tQkupM2jnte1Y6m28yFTt3A87c45x3zXDXty&#10;0dqTPJuOenrWhf3kdvK9tsYBPlJ4VW+ma88vWl1FXktGUKhxKJHAAx3wMGvQUoxVzMz9T1O8MuYc&#10;MP7p7fnWX/aOpf3E/StCIJborSLuUg7Sx6+5Izk+x6VL9ptf+ea/99H/AAqPrEe4H//Q/qQppQFu&#10;f5//AF6XIpRz0r6tVD58mRdpB9v8961IR8uapRcnFaCDC496UpXElYsp92rYGTgVUUfLxUpPOU7V&#10;IyQnHWoWmwcCq8k+053VmyzGT86pIDXkmO3IbNQrdY4J61jlmwcVTeTYMmkkgOp+2qExmoGuA/Wu&#10;YM6tjmplbZ0NOyewG8JMk+lSLKAnJx/n6VgicDJxnNI9x8pY9PSm4CbsbUl5nHNZ89ySSB+dZizb&#10;jxVeaVQRuz14x3qFHsR7Q0hckA/NmqxumTp+NYklyCxx1qnJchWx1Ga3jDoJ1NTr7a9wT16Vqw3p&#10;4GeM9K4WGdVI2nB96um6UAE/z71EqWpSmd+LnCj3q2s6nnOPeuDj1GPaAzYNSm/DLw3GazlC+han&#10;ZncG4C/MHqGS5wODmuGOokHaDwKkOrAcZyahYdp7lOp3N6W4LEnPNZ0tyxOOtZbaiCBu5qL7UvrW&#10;nKyTQaQkVTll+c7Sfeqsl2c4XpVN5FONxoswJHkJ688VkM23GalkmxwCetU35O5c/jWsUYS3BsHr&#10;VVowPlGKmZ+wqEgHBFUZOCICqnkDANV5V2j1qyQRyQaikbH0q4TsQ4tFMBs/NQxwKezbm3DgHrTS&#10;BnNaiIF++PxqYjjAowM5qUIAfm/D/PNA7MYATgj65rXtZCjDkj3rPC45HSnK5J696ylqzZbHXW92&#10;oUbqtmRpeV6ema5yIkAVqxz7BhetcrN4sfJa7jnH9aQw7RjGKtpKGGTgVL8p696RRksMHFRScjFX&#10;pIgpJNVCAeKAKJGDinEADI61KVJytMUEdePagCE8jFDKuNx61I645HShULUE8utyBkBG4fr/APrp&#10;gGTirfk454oMXOD0oKKW0hjml5xkc1oC346daaYHA4HFAEA6c+lIgyAKeUPSlKlevegCRVxUbLip&#10;QpUc0pHrQBXyR0qZMuQvI96dtO0haljibANDYJEb/d79+KrVp7Swwe1UXQ7jjpQVyMgYEkGnUq7d&#10;w3VK0Tcso4qZ7FQjYhqDqfrVkI2cEf1pWUr1+tY3NCLAA6ZoZsU7mvhX9r349/Ffwt4p8J/s1fsx&#10;W+mXPxN+IDXU1nfayhl07w5oWngG/wBbu4hgzCEukcMWf3krAHgGuepO25vQoOpKyPt8+fn5FkI7&#10;bVJFQi5PRyVIPIbg/lX8mf8AwWT8CftK/sneAPDPizwR8afjF4m8U649y+pX8l88VvK8UiKI7XT7&#10;NFjgj+YlVGSBge9fHP7JP/BwL+0H+zh8G4PhP8WfBeqfEnVdNvriR/EuvX91BfLbytuS3kUQsQIe&#10;gLHJH0rkrZtCk7VdD6ChkNSrTjKm73P7nkkVuc5rm/HGoppHgjWdVkdEW20u6nMjnCKFiYkn0wP5&#10;V+U//BKj/gpxrX/BSK28b3eqeCE8GL4Qk0yNEW7lumuv7QE3USxptCeV2659q/SD9oDw5H4r+Bvi&#10;7wzNcS2kV/oVxbSXEJ2yKrAbgCOm4DafrTrYmNShKSejTM8vwk4Y2lSlvzLT5n4J/DaOw1X4uat4&#10;r06HZGy2FqkSyCRUYR7mYNzgMr8ZzjpX3d8J1+yeN7W8l3bcED5sjJ9+/bFfD3wG+Fun+B/iPr8m&#10;mPNHBstLZbMSmWDMUGfNBYkgngHI7DFfVWh65c6fqtqY5B5YYHJ/hX0z6V5OT01DCwSPs+NarqZj&#10;Xb7n6hQ3qvg569K37KRSpOf4q+UB4+MDLG7jgAkk9q9x8F65b6xZ/aLd92Dj5TXrReh+fTiz1BJf&#10;mH92pROrHaO1YYlXbxnrT1fo2eDVGRutNjKjnIr83/8Agq9PIv8AwT0+LOx2UnwrKOPeVM4xivv6&#10;S4VfmNfnd/wVFnS5/YG+KkDnAPhaT9JI6mo/ckepk9vrFNeaPyK+G3xp+LP7Wvh34Of8Ezf2b9Z1&#10;Dwd4esfhRo3iT4r/ABB0eQpqcGnmMldP091IMLzPhGfIY7uMDNfrH4P/AOCU/wDwTy8G6NbaePhT&#10;4b1ue3w8uqeJ0k1TULuX+KW5nncmR3PJBGM9q/CT/g2y+JGt/Ev4vfFvxL4oMLXi+FfDmmq0SBAL&#10;ewZbeJQB0+VAT6nmv63GdpMlemKywbuudhmFZqo4x0PPpvBfgxVh26Npai2gS2t1jtY1EMMahEij&#10;CgBEVQAEHAXgDiud1Dw74Ttonk/svTwQMg+UvQdMewr0e+RggNef+IMNbuG4G0/lXm1+Gcuq1HWq&#10;YWEpd+VX/FGFPF1UrKTt66Hz1LqEk97dkMFKZU45wm1dvXpxxxXU20iiKJJZt/lPC7Ou4gLIc8Y/&#10;I/SvK7XVkXULm13fu1fEmehHyce+egrv9PubqW2ASSOMCeAbPTJ+YDoTz619FSS0sc9XudC0zKuy&#10;d0j3Ln5QSGU+d8oHtxivDP2e57jwx+0LBpjKRDdaTe2Kk8DdE8cwXHXoScV6sL5Gs0ETGJCrO3Tb&#10;jM/f0A7AV8badpOr6Z+1F4c15tVnFw3jS0WZXKtFJbXFoyCPBG4EqQuQcA15edyUZ0aj6P8AM+r4&#10;WTq4fF0l1jf7j9qUlLgNVzh1waxFm5Gzp3+tX4plPy9DXtnwDv1HeUN231469fp718cftF/HWP4d&#10;Je+HbuK8gnX7PLpep2xZI3Zl/exSOVKb1ByEb5XHfIqT9tD4uWngL4MarJoWr3NlqMFzbwzzaWYp&#10;ZrZZQxCzIzjaJOMcbgfmA4r8QviD+2X8UPiFoq+E/H2rPd2ieVHPboy+XL5ajEjBB98gAtjqc96m&#10;c7dDaNJ6M/X39jb47ReLNKvfD2v3dpB5N9ssBNKomnmuGJMSL35y3Sv0CxJFG00ik7QWCr1OBkAZ&#10;6k9h36V/KV4K+IOo/D3xPovxV8Ln7bDY3LXUtsImEULQNxHI7ABnZOSVPAr9Edd/a+sJfhnqHxPs&#10;9X06PxTJrUN5o9hYecTbQXMTCbEcmVaRBwzAkZPFZTr8quzSVBuVkebftLQeNfhz4quvB93rVxeQ&#10;6rK2rXFuxkV0aRiYxNGx2iRQf4enTNfFlz4m8R2K/wCjTPvVimSdxIPIJOeo9a09f8e+JviJfPrm&#10;tXU1/NJnz5pc7wvX64B4wK4e6KWcz2gc+Y5wV+72z17V5GLxCmdfsrbnTaH49v7WYQ67dHaXUKA3&#10;3yfQdhxzVjU/FiXE88DAqg53Yzg54/OvnrXNLvmkaW0HlM5+aRvmAbsoAPPrWppcsNtGlvcXJmk2&#10;CSeJcYC/dIx1/Tp715k7dylC2h2tzf3FzC0iu0jk5hEagBlGOoPrWE+oa3ob7ZYwqTbWQMMMR6HH&#10;I+ldxpGr28lys1lZ4AQrDJsAQgDr9Km8QJJNabtQVPNDDEkZ+YDHXFTS1lZouUbEFjfTfYM6ldCO&#10;QZcZPzAHsMH8BntXM3fjmztbU2m2SDf8xkAHzgHjj3rzyZLiK8e3gY/OSyMckD3/AMax5ZJoNQW1&#10;1SMXDvjy4+Si5HByOlb1IqOxjZtn0xo3jM3Wnxm6MgQAD5+EO3puxz9RS6l9i1yMR2dx8xQOY4gQ&#10;pwckjPbjrXh1pqFrdIYLDLi2+Wc78ouOoHYn9a9q0JZPNEd3cxqnlpI8aqEZIh0OTz/hXFVxEEnJ&#10;m8abZ5j4tja8nNk8e3BUBwuMhu3viix8FadpMIXUEDzTY2FlLAlunTp75r03V/ss0sdxYTBVViY5&#10;HIJBJzk5GSPT0rE17WFtVFzIZftJT5CG+QDsT6E/hWdTFykkoDVJdTkb+KbRrkwW0UewKBtZFKg/&#10;7Ofpz+FU/wC1rv8A542//fpKwL3xPc27l7pklcsQIxyyj1z3ziqP/CZH/niaj2M3rzC5V3P/0f6i&#10;QSOlSxg7cVDU6tnkV9QfOQWhfQjHHbFWVcdjVBeQD61KjGM8/Wgs0BIQeP8AP6UPcfLkVV83P/66&#10;pzTMAcduKaASW4Ynd6Gq7z45qAuDyTmq8jk9KfM1oJysStecYPeqMl1uyBVaWUkBf8/zqkWPUmtI&#10;wMpSuX0mIcMf8atfbVAwetYqzKCQc1E843nHNPkQKVjoxdgjP+f51G9yGU5OK583bIOuKf8Aaiy4&#10;PNLkQObZtC5VQAP5VUmlZgW9qpC5A4YfnTGc9v0p2JIJZCTj+fU1EJjnJwB3GM5qVwp571WmBxx0&#10;9aoiceo8zFWBHHvViK4kY4bnJ5zWQwIGTn1qRJhnjPFa8t0EZdDZ83nj+f8A9agyuaoiQZ4NS+aF&#10;+b/P86xsWSGZgeaVZ+xH45qrJK5zt9KpM7gUCbNI3IB25NSx3G3PU/WscTPnleKm3nbzwcUApXNM&#10;XHORyaeZlYZJrFMuz5hinLPkAA/Wixo5s0yA1VXJHA60hchsA1GX3E+ooIGOhY7s0wkoeecdqj3k&#10;t834U4ycc0Ct1JN4P4f59KpS8fL+lRlnwe2aaOTgk/U0DAA0/wAtqcMHCirQ9BQLlRXCAnBwKUAk&#10;4q2Ez1zS7Fzjn60DIkjUjNSCBmOOnfNPRGAx/SrHTpUylYaEU9sHjipo2OevamEEc4pyqpFZNG6L&#10;iTsnA5qwJjuBFZyqVJBqZWbjHakBptISnP8An9Kr7C2MevpQCWGTUyKc896AGG3ydx+lIbYfX2q8&#10;sYJwCfXmlIOdvc9KASMsxqOo49MUwJ3Fa/kYUlgfSqzQ7eFJx70DsUzFxTRASN3X0FWwoxgf0/w/&#10;rRkJwDz3oENVOxFI8LeuPYVKp4+bg1J5uSATx3/zmo9oaKmV/s7EcgfhVaSH+KtVmCjNQuoPy/jR&#10;zoHT7GUwZflNMzzV2aPJ4qJogMGnzoFTFAXGR+VWEwee1U2cqeKmjfdwazlULSRdYKwwAB9Kqyxr&#10;gAdamQZqUxuSMYx/Fk9vasfaDMMoA3OMf5+tXoYwCRnIxzUrWPluD1B6/WpYx5Yw3FNu+xUY3K6w&#10;jPA6964H4pfEXwD8HPBeofEr4n6xYaDoOkw+fqOq6lKIoIU6Lk9SzHhUUFmJAUEmvSBOka7T61+W&#10;/wC3b4g+Hen/ALRXwYm+N9zFH4E8O23i/wCI2s2l2nm209/oEFpHpzSQ4YTNFJcs0MZBzKVxzUyX&#10;KjroUVJ2PEfjV/wXD/ZL+BU9k3xE8NfFvT7DUvLfTNWu/Csllb3kUo3LNAl3NFO0bKN4JjG5R+Ff&#10;MHx//wCCg/wc+EX7d+p/HbwFrPh3xVe3n7PuneHvA2nJqcCQXWu674ghEVvNIrsYRGhWa6Bw6Roc&#10;gcY9F/aQ/YI+JX/BUL4qeH/ib+0n4ftfB3w9gjgktdGOsuPGDWwik2zzrFbzW0UkwdSLcyZjH3ju&#10;4r8Ff2tf+CcHwB/Zs/4KofAj9k/wBLrcvhrxPeaTfalLe3CNeeZdak8b7JUjUKAkSgfL1ya8XGYy&#10;tCpGPJzJ9e1u/mfR4SlhnCTT95LY/qai/wCCZ/hj4r32nfEf9sfxp44+IPjm0Ima70zWrvw9oWms&#10;/wA72mk6dpzxiK2UnZvd3llA3OwJr7qX4BfCP7Vc6nJoFgbi9SJLuXy/mmEEYijEmT82EGMnk9+e&#10;a9MspFVTF2TCKfZRtGffArWjkBFVnOQYPHUPYYyipx7S7njU8wrU5c1OVvQ5fwr4F8JeD45o/C9j&#10;b2IuWVpxAuN7ICoycDoOn/664T4/6pa6N8HdeaYsrT2UlpAAN26WToOOnAPNe0RlC3X3r5l/a91C&#10;6tPg8UsTHHJPqttbJJK4RAX3cknpyBXJVwVHB4GWHw0OWMVZJdD2eHYutmND2ju3Jas/Gv4LLqp8&#10;R+JbyTEi+c2wMcSFYrcIxYsQQFbGBz2xU2meMp4J0BICphuvYdQSOOlcV4T+JXhXSptW0DXdTgj1&#10;W6bUDLChZ8PuYKVZcr8+MivmrxR8RdB8KQxaf4h1SO0N26QRGQkYeTojMOASKjL7xw0PQ+j4i9/H&#10;1/U+44viHrGua/JN9ogW1TgRJI6zIw4yB90j6ivsr4N/Ei90HwpeeI2jFzZQXcdrJM77fnkXKKB1&#10;y3P5V+Jd98UJPD+hrHZXQvEYhlzg7ge4Knge9ep/D39pTxXq/wAPZfB3hWC5k1O2vLnXAbRPMIEU&#10;KKrbSDuEaiRmOMjrXo05vRnzFeg09j+g7SvHg1Ga1tpLZA10ibQs4ZkkkXcqOo3OCeg+U8+lWbf4&#10;h6eUlSSMvLbzvDdxxOHMextrHAJ79uD7V+SH7GPxU8beOvGmpXnjq41MWsOntLc35i2vG0hC7kkV&#10;Q3mbASoB6A4r6RuH8P6uuvN8NI9d1KdGj/cSQSQ3E+WOySKNQXYjGSScMDzjFdHtY6xZ5/sHa9j7&#10;S1fx9ZJP9ktYHkJHyEjBYnsAAeBX5+/8FJPGFjq37DHxQ0sf65vCs25VPA/eRnpivo/R/FWpaR4K&#10;XVNatbizu4dOa7e2nDRPuh4cEEZ564wa/Mz9tnxZcePf2SviTqgjbSYofD8pksyCPtTzkbdmVGAc&#10;HcOelYzq3jJI9DKaVsTS9V+Z+Qv/AAbJ67a6N8TfioLliPN0HTQPci5r+yW08QW8iZRu3Q8V/Dx/&#10;wb2aw+mfEr4kwpE8vmeH7FsLnHy3Q5OAT39q/resvHd5ozr4e8XjyA0am1vum0kZVX/2T2PrWeGn&#10;aNjHGUm6jPp7UNQa8gKRSFOPvKMke+K+VPiD8UfGXgbV71df0SJfDNtaSXD+I5tShV2KAHAtyqlM&#10;8gZY5wOOals/jBDPcm1cgL5hBY+xxn/Gub+LmtaF4j8Iappev29texyaNeOkF1Es0RKxsQwDAjcr&#10;YIOMg8iujnMIUuWSvsea+DvEXh7xjbya14duob2GTEsbQkOjRMoILY75255r2qKTdHBCq5ZXi3sM&#10;MPnyCCD1yAPp+Br8wPAa/FnQfGmnN4Pu9Ag0Q+HEuLjTgsi3f2cALEu+RigZXwSoAUrxxX2T8J/i&#10;zoHjyztpba9tGvY544buyikRpbeVWcSIUUkgjBOMkjgV14aorak4rDuN2j3eUXgSKOTYyPGUcAEZ&#10;H775juBP0Gc18u/Et4NK+I2k6xEGWWyvdHvWAxkBJoxknAwCucGvpu2uUlsiJR1RiCT1BM3GD0r5&#10;5+Mmjpc2U99CCZDp0aRSDu0CBxuOOhyK83iCP7jmXRo+j4ErWxUqf80ZL8D9W1nO4rnPzZFcl8Uv&#10;EmreFPh7qXiHRLzTNOuLW2eVdR1p1Sytdoz5k5PJQdwOfTNR+ENY/tvw5p+rqSPtNlBcEMMcyRhj&#10;9O+ParnjWfQIPB1/ceLbG11LTUg3XdleLE8MierLN8hx1AOOle9FXgmfC1YNVHHzP5w/iD428Uft&#10;N+Nbi01rV0lkFx5eo6vaq50A7DsjubVLNWndGwTukjOOmec1wfxAvtQk8O2YsNM8K6Xp2myNaL4o&#10;8PWT20epIQY/3zXAeWR8A7SIww5JPSqfxy8dfs/eHNavdA/Z2m8Wxfabh21DVNVKQAksf3FtFCi/&#10;uFJIye3T1r5w8S+Ltd1a7h1Rp0jlW0S0XyY9kQhUbcbCT275z9K4pVLPc62rHG3PjrWtNtLvw3pO&#10;pXiaZ57SCyEjBG4wJGC8MccZxWp4G8Ypf3jWl9s8vyQVeQlRuz+GMV5i9m7TyKkjOr/LuyBj8OT+&#10;Oay5NM1Wzw1twSeoHTHoe+a5qvv7AnY+vH8Z2ekXUdvaXAACEKyAICxPzbjkkDsvU9xXXi7h1GNJ&#10;buRWKx7jx1Y88fy5zXwzpV/eJdhZnHynO2Rcg+4z+de16J4mluGS2llD3CNtCj5k4+7kds9ea8fE&#10;UbM3U7nf6/PFYI95LGzq6cqX+UlhwAev1P4V5Pp90XupE0hGBc4wfnkJPOQ3GBXf3Gm6jqtvIb8S&#10;tjKDYNpAPP4/4VyFnoOt6VbyXtvGSjMdrn1/+t6VtThHluJz1Poz4W68JNL/ALOu4o/MjY7WdguF&#10;x1A9a9Dt49P1KRjcqyod0Yw3UevNfJ2hXmqWF0s75w42cg/5yK9w8OX880S6jqUjRwZ/1xX7zdML&#10;2z3zXJWp8rvcfPfQ6+98A6RJbT6paku4AMcBGMkc98YFeQv8O/Efi/VDCqyWttGW+cZOQTyv+Br3&#10;bSvFenQQefCkgQM3MzgwhVGWkfAOAM4wPpVmX4m6FPB5On28aoyAyzAFYW3Zy24kYA68AdK8fHYm&#10;pFaHRTUWeZ6xb+EtLsRp+n2X2lknS1UWhUPEY1yWdshiDjkcntVPwzf/AGyaZ76G7QOmxEMO0kg5&#10;YFuSBjoOvrUOqS6X4aEElrZwao10Xmaa1ZiIlc8FSMBsnkH8OK8W1Tx78Wne40/RbEx3NvcLNaQN&#10;8shBDb5FyQuAnLdx6181GtUldRZ28mtz6C1HRLa5jjGnb7aJirwA/KrYP3CxLEt78VxviXR9UmuP&#10;K06zuZJ7hFJLNsIJ+XITLZAzxzz6V88+Ff2w/hl/a403xJ4k8PpIoeznYzhpIpVzk4+797OSOPev&#10;oe5+Idy3hm0u7BxexXaeZZSxAFmR+N3yt93j34rolmFWi0pkVMO3sjzzW/AvkWv2zXbq3jVJltoy&#10;DsbcE3MCgJP1PTpjvXLf8Ix4c/6CEf8A301fSXhz4TX3j/R4PE/xR1/TvD9rImyzdVVpJ3BOSyqc&#10;DAzn361u/wDDOnwh/wCii2n/AH5/+vW/+sMVo5fgbRy7TY//0v6iSCOvFCtjmo2m3dcnFCtur6g+&#10;fL6NtPXrUm9cb85x2qhknihTt5AoAutLxk8e1U3lPU4JpkkhJyf8/pVOSQKMfrQJuwryEk4qvI4C&#10;5zUTzAKBk5PpVWZyU+U5wc9KuEb7mLlcSaTjHGc1nyTYOKHlZznpVZ8k5NbNWEMDMGweQfWms+D0&#10;/wA/rTqjkGRjvQgbAyE9f5//AFqmD7RWeHI4q2p3rg8E/wCfakZxbJvOB5/z/Kg3HTFUm4P9aaZO&#10;cAdOuau67Fsu+d2OMUvmD/J/+tVDec89KkBB6UfIYshI6cioMgH5ac5ycCoxuLYA4oU+4ra3JlfA&#10;5JqVXZlAHWofL/z/AJNSxjGKlsZIG3ce1RYI61OcL147UrKSOaQFeo2bjAqYKx7UwR4zmqUQKru2&#10;zIPHoabE2Vzu780hIVQGqqfvZFSBqLNu5/nTGlZeQfqKpBnyCKl5Y0ATCQlvmI46UO3Oai2sOgoC&#10;NRYCMyEnFPGD1oFucbmNOKHPFAAnDVOGI4qMLtPrT9p6mgdmW1cdDUg+bpVdVx8tWIl2mspTuNRL&#10;ABwBVpEH4U1ADgVZxioNkhNgAyRVY/ISw/KrbNkVC4x81AEdSIf4fypfLAGSasRAN0oAfCO5q0o5&#10;zVbBBq1GRzQBOmAcmrKbeuM+9UXYY+tW4zn7pAOOKxqz6I0jYSZiykDiqWGPrV5iByvNU5JR94rn&#10;8cUqUmxzasVWyvGfrVbMhO7NLK435Y49aqPdjG0evFbXREdydmz1J/OnCRR1PHpWfvAywIFNMxb0&#10;x7VKhoXKZotckDPUdqkil7E1k+b2xx2NSxS4omghLua7MpOciqcjPnHam+clNL7qyLIASepqxG4B&#10;3CqtN3BWz+lJoDbtySSScDGavrLEAAxGcVz8c4U55yRSPdLu75rFDTNyadVyo5zWVJIrHhiMcGsa&#10;61SOJGaUhURWdmYgAKgyxJ6AADJr84tb/wCCs37BelTzW/8AwnUV00EkkM7WdpO0aNGSG+coq8EY&#10;6/jVyqKKuzppwctkfpbLIAB82fWv54f+CzPibUbD9qv9k7w1asrWevePL3S9Vt5AHSe0+1afKYmB&#10;42l41J9cV9xaX/wVp/YW1WzW9bxgbWMjcHntZChUd9y5A7V+WX/BVb4qfDv42ftJfsX/ABA+Fmpw&#10;6zo158TdQihvrUkAvFPYhlKthgRkHkDisKleM4ux2YejKMm2j+me7P72U843sfTHOK/kQ/4K0C3u&#10;f+C4n7Pdvca63heL+z9D83xGssMLaev9p3BM4kuMxIYxyGfgV/XfcrmSXuDI/P41/JF/wU50XTNf&#10;/wCC+X7Ouj63awX1ncWnh1JbS5RZIpB/adySHRsgjI6Hipxq935m2UStKo+yND4X/tx/8Fa/BH7R&#10;nxA1r4XeH9e+Pfw00/V77w7oa6nIscCtFJvhvFniETsfKVvmx5bKc54Ffsp+wp/wUhh/aF8HGT9p&#10;eHwn8MfF174il0Xw94VbVhI+qpGEVZLV5XYTM0hKYjc8jFetft7eNtJ+F37M2p6pqbyWGiXetaTp&#10;GvHTkEcraTdXI+2QR7NnzTQoYhyMhiMjNfA37bv7AHhz9rnwF4Y+Ofx9kfwJ4Z+HPhy9uPB/gr4d&#10;RY1mD7e0JsIp76Ui3FwriNSkMIRWbiQ4yfInSxVOvOampQt8Nve++9vwO+VajWivaQ5X3P30zcQA&#10;G4V03HC7wRkjr1r45/bk8K3Pjr4M2umW9xcQJbeI7K+mFp/rpViDgJGcHB3EHpX88HgXxx8bP+CQ&#10;X7Sd94F8Kwa78btF1vw7FrPxBsLbUZtUvfCkVlIVWCC9maO384TSKkxkjXcOAikivp/x1/wWn+Dv&#10;xa+HCaDr/hDxd4N1OTV0YWOq/Z55WgiU/vFMDjG4tgZx0rlx+YKeHlDabW3U9fh7AxoY6jVnK8E9&#10;WfDV5qafDjxndSzo91FHeypA1yF3yl5PuFgMEhuM44GfpXm2neL9W120kfW/CjTQreyTJrEm1497&#10;TSZ/dzbTiNcKGQc4ruvEPx++C/jzwZaaR4fR313TvFtvdO14EtDdW9xNJIyCRmIKoMBmb7h6ZzXB&#10;/AbxXqnxr+Knh74S6ZY6hY2+ra8dOld4JJ4YY3vHLNHcBdjjGdrnAJGSO1bKKhSipO2h1ZhUU61S&#10;cdrs+tfBf7IXxS174ew/Erxdpd/YabPYy3WnyW0RTyYopFGZICoOHVtyEZGwFqpfswfDvxX4w8e6&#10;6NJ1G2SCC0fTrm7njmZJ43faPLe3aN0YhTkjqDjHNf0z/tBfE2z+C/7M3ifWlRHTRPDMmnWUshUi&#10;R2iFrCWHAySwJxj2Ffj7/wAE+vCdhpHwmufEmpIi3N9K88k05SJSFykY3Occ/McVw08ZUkm0jhqy&#10;92zHfDj4M6v4auvtEeq6LaR3VwthJJdXWoW9v5c0oTEnmziPBJABY98d69T8S+HPir4B+JepeDvh&#10;1dadolzdaYbS0vo7u6EtmwUZ2lMglh93a3ygkHvXY/Ez4g6b4P8ACljpnhvQNK8U3N/cPA2l38mI&#10;HiUF3mRo5EP7plBJyQM/Svn/AOGv7RPhHxd8YbW81DwToOi3lrZXu+/0+e8lkZIomd49ks5jZmC/&#10;KdpYdjXo4dzdOU2eXPVqNzoPhp4h+K0dg9lqmsprzaRrareaheS3K3DSGLD2ZWUMvlKxAZs89cZr&#10;5K/a5034u237PnxJ1nxXc6fc6e+g6hJ9ljnkYwRzMvl7A6AN5QIAxjp2r7/0f4py+IvEQvrLSLrT&#10;vDOuW73Wmz6uscNzJIP9VIwUDaWIxhsZFeL/ALc17aXf7GnxBTynEx8J3ccjlQBnKMD0yOuKyrVW&#10;pPm6npZQoyr07dGj+Z3/AIIG+N/EHgj44+M7rS44rm0l8PwRahYyzxWxmUzgIVklIClGIbIzX9QP&#10;xI+P+k2Xhv8As74iaTJa3gJW1ljnjnJj2gqzFesfQblzkg1/I1/wSFsinin4jeJGgsbmLS/DVtNP&#10;FdxCVykt4kQMIZlG7cwBz2zX9NHhDxx4n8f/AA8m8TfBjwnHL4r8P2tv4fvhdt5nn2Ug3xG2iOUR&#10;VO5pRw3C4JGa2ioqCla7OPEJ+0kR+EfF10/iiz8NapdRRC8SSSznmYLG8oTdHBubu38OfvdDXlfx&#10;I/aU1PSfC89hrv8Aa0ELvNZWqWiRxXXmTRknzHmjcGIDGVBz6VxOg6r8bP2ioHWXQY9SsrbVXsbr&#10;X7fbCIZIVz+5Y7Q7o23gKccA9TXc+N9YsvjxpEz/ABTZraTwzFpemS/2aqLNPNLJ5Dao0ar+9MMR&#10;/eR5+YqOajEOpCS7Hbg5was0TfDbxnoni7WbGOxEc6TaAtpcsV+588asr+pHp71lW/hrwt8KfhHq&#10;nxN8FaUbHUItVe5MulW5YyzxXUqR7lj/ALsYCsxPTr7xW3wqn/Ze8Y6FNc6xaeKPCXiHTRc6br+n&#10;IyBoZJlBZ435RkbAdSx217hr9pZD9nzxDNYFWgeHUXjZWJDK88+1xjqrDGCPx6V6OHqRkuZbo4sZ&#10;S5ZeR7Z8MP2gdJ+JdlBI+malo3mXclgkesosMryJ5pDNEcMivvBVjkds13fjzS9S1zWvD3hq1uVs&#10;kvNTeCa4A3lttrGNhGR8rKxyAe3fivnf9qD4oeCvhp8H7LxH4lv47G6a+0xrAuA7yiK4ZrgwABss&#10;Ig2eef0rvX/aB+GHiXwgvj+K9uNNtYoota0641a3Nk0lusUSedCzbgRycgHcMcrSzW7ws0tWdPDT&#10;hSx1KpLSN9fy+4+4Pgfrk3h74CaPqvjmeCD+zbCW3u7lmxHttJHiV+T1ZVBxk4NflL+0j+0T8Qvj&#10;1dzaFoU81h4V83y49M3hGu9pyJJz1YHqF5HtXj/iT9pvRvF+kJ4Qk8baFJosGo3F5aW8kzjzPNcy&#10;AuBHyMs3U+nFZcviz4f3ujT3ei6hb3txZqVk8hxsAbOSDxgN2HXjtXi1c0rSpwhFNI5swwUKeIqy&#10;Tvq7Hx18RLKDStWVFhhRlY4eDqT6EcY96831M6tqrrcLuY5CEn5Rt/u4HoK9h1lYb2d74vGA0hIX&#10;hck/ia8nufjT8DdL0+6ur7xPowW0cR3Tly4gkDBSu1ActuOCBk9+K9OlXSirnkLDznL3VuSaX4ec&#10;5adVVfQ8d66uHw4symJhtLJtTcMfiK+etH/aw+Hnir4mD4dfD+w1HxJMlsbtb3TfKSKQKu91jWZk&#10;Zio4IIBJ4Br6y8I6/pvjLSrPWtBuv9EuQBC0ylHXswZRgjYc7gQeeMVpPExa5kEsLKMrS0POLXwO&#10;I7giWJnZj8u0buD6fT2r0bwj8PjBct5tsFbgmWQYcE8DrXw38Wfhj+3/AOJPDF1px8SeHdtnL9qt&#10;IdAZrO/ujGWAijdY0yCCGKu4B49K+g/hP4x1PwMnhjRJ7/XJLm/lttC8X+G/Ecjy3NlqNxCzQ31p&#10;JKzOInkUqwR2iYHI2sMV5tTFxqL3Tq+p2XxXPrjQNNW1eWzkVriTflHcZVD6An27VwHxE+KvwU+H&#10;uq/8I5408R6Rpl75CSvY3khSVRJ8ysVAxg9Qc5NelaFrslpcGzMYMbuDvY/MPU//AF65Txh+zJ+z&#10;r8dfHy+LviHoVjfX4tEgmuJC++VIMiPzNrAcKccAEgA152Ox7w8OeMXL0NMDQpyb5z5K+HP7a/ww&#10;+I/iXUtK8B+FvE+sLo9vLNPPYx27kQI+0zpAXEjISRwuWwema+qdG+LVl4psrLVrI27aVdQmKGKC&#10;EKm1cjPlkZEoPDggMrcGvGdR/ZQ8MfBb4j6l8U/2cr9fCt7LYizj0WeKOTSrqJNrmKQMonj81l/1&#10;iysynHBGRXnf7M3iDT/H9n4v8SyW8Vqf+ExupEtVYulpNKqvPGh+6dsu7Bx78GtVioTiqjJxNOO9&#10;NbH0Z488dadoWmR6BBFMrMkYK5CbirfdY+nPJrg7fWb230v+z7qJoYZZHMQMbeYHGchtwICc5Gew&#10;rV8VQ+Dxc2+qX8ckqkskcm7JBznJ9Sp6exrn7vXLe10s32pXbpbyMyW1uWIaVugLk525z9Pwrz8X&#10;XilaK3OeEbHYMNasYof7Xhu7aRI4VjMqqitASW4x0Rh2xnvX58fEj9kH4m+J/HOr6/onxI1CHRrv&#10;UZrixeX7UiJa3DZ+VPNHChsFV7D0r6rl8aa/d3n2n7QNQl4W2imI3Bl+VljBPz56cfhiqGt+KprK&#10;wg1nxFLdWskaOI7NgDGS7AY28nOcYAHXjmvj8RPEKX7iXK35J/nc9Wjj3CPLY/OnwB+zt4r/AGdf&#10;i7c+IvEejf8ACW+GrGynimu7FIZVl8yPG8Wsrb2CMemCSOQK96+G3jWL4dfFK6tPCN3HeeH/ABFp&#10;S6/ptjariK0k8wqYoEJOxem9AAFOeBiut1bV9T1K8aW4mXS1EsaW8Zy7OHIDNICSPoAePbpXyx4A&#10;1DS/DH7VOseGtceBbZIZzZFDsRXvHVzjGcDJJHPfrXsRnOtGpOrrZdP63CVXn8j7e1jxDqnieG3k&#10;1yW53qrGGz0yctBDHuOPuZy5JJY8cnB5rC+yW/8Ac1j/AL+Tf4VxHiv4heHfhdbNp/gqaSa6+2NH&#10;fXLt88vBYbF6iNc7Qf4utcF/w0x4l/vy/r/jTo0rxTVNmMpWdnI//9P+n0Lg8HjvUgOORUQkBXI6&#10;1C8jZ9K+oPnYu6LPmmnCYbeetZEkkm/qetOEh9cf1oKL7XB9ciqkkqlMAVSkmIPFVHmfoDWqjoZT&#10;lcsSMTz6H/Paqm8hif8AP8qRpTjBPFRbyTz+GetUiBx68U0jdxSBhnBpJNxHykjntTAjJXoM1XKs&#10;X4/Grflg9aPL5/z/AI00hNXKIj5yM8dqDkg4zV0xnt/n9ah8v1/z+tJjSKgOPlOcA0bQTlfxqwYv&#10;b8anWFfTFK5XKylsGcc1N5TDvmrKx88jjvViONWODSnUH7NmZ5BY8ED2p6QHOO/0rWa3XGUA981E&#10;Ysc4x+FHOivZopNHjg09EUjHNTEDvRkjpQ5ByDPLFOIBGDS5yalVBjJqVJsFArGP0/z+tRHoatSF&#10;R0/Sq0uFBIP4VTm0DgjNmi3HI4qDyG9RVo7jyc0lPna2MiMR8fMakWPHAOacHXODj/P4U8MuT0FK&#10;VQCMqR1pQpPNPYjp1pyjAxUc4DNhx/n/ABpRFnvSgkmpAcVN2aezHxQruw3pTngB6U+Pk7s4qbIH&#10;cfnTcmzQrKucCrKpx/M0mB1pakCdGAIAqyDuqkpAGe9KrEHJzQBbJA60qnvjNVy2RnNPiJI4yfag&#10;C0q+v8z/AI1LHsU4B/Cq0kvAC1H5xPP9f/rUAWZW+binRy9TjNZ0z7uhOaiEpA69DzQBsM7beOvp&#10;2o+04GT29DWT5rHmmPI2OT+lQ4J6gazX6gcde5qm9ydu6sszY6monnUjAYk+hqrW2AkmnLHa3PPU&#10;VVa4XfnHSqEkjM3HHsKZvPc0WQF/zQxJA5qwjkL2rNjb+I1MHIztHvmhIDQDZ5OKC+D7VmmRz3pR&#10;Ie/FDaL5GaaydhUnmAD5qz0kB4qQsex7ZrOduhoix5rZ4pgkOdx7VnySsveq4uWU7g2fqKgZqvc/&#10;3c1nyXjcn2qpLNuXqeT9MVlXtwIbaW5Yj91FJJjP9xS39Kmy2A8r/aIurtv2f/G8lo7xyDwpqRSS&#10;NijqTCeQRyDiv84LU9L1SCa4MVxN5RuXkMAbAyGJzgfrX7rfGD/gvV8fPE0mveAYfDPhy10r7Tea&#10;Rcw25kLz2yStEQ7sScuq84x1r8Yfix8WPBXjPVrK88FeFrPwtJIZnvorO6luIpy33SEkOI8c529a&#10;mm258rhoeiockLqWpyPh/ULn7JNbtK6Q7y5jySjMvAOM4r7j+CN5dX/jf9mi1nleWOH4+3IiQsSE&#10;Dx2JIUdBnGTjrXxN4H8b/DTSry8sPHWgXeslzELNrS+kshEBnzM+XkOWyMZ6Y966fxN+0Jo3gP4o&#10;/CXWvhFpl3pJ8MeLW8Rx21/eG/ie8LQqHCyLheEAPXI+lc+KTW0Tqwt57s/0w7mMCSRR03sP1Nfy&#10;d/8ABRmHH/BwH+zcI+ptNBJ7njUbo1+8H/BO39qHxZ+1/wDssaT8bvHkFpbaveahqVjfR2ETRW++&#10;zuHiBjVuu5QCcHGc1+FP/BRQl/8Ag4R/ZxX+EWOgkHHXOoXdTiH7i9UaZbC0qq8j9Pf+C4St/wAO&#10;7fE4UHJ8TeG8EH11KOvob/gov4q1b4df8E5/iH470FV+26N4It9Sst5IHnW7QOhOPQ+nOa8J/wCC&#10;3JRP+CeviJiud3ivwwir6n+0469e/wCCqAjP/BMT4sxyBefh7yD0HMH8qcviZENYQ9Wfmz+218ZP&#10;hJrXh62/Zn+GXiDQ7b+0PhLbvexWl1HDGdUsr6G5NhdTnG2WV5GlkJbe7R/Mcmv5qvGniy+8MzTe&#10;E0lXZZyvHLBEySR70OG2yKCSM9CGxW58eb6PUPjTq0VwAHae6kc+p3gZPGMmvkfxNezQ3UrKzL8x&#10;VSvHfpWPsFJ80lc7YTabSkfT3gbw7rWpeJrKw8axX1lpmp3luJLmCVEUhCWjHIY7s8ggrjvniv0E&#10;/Zq8WeKPhv4O8Y6/4Qv9VsGu9OtUsE0w/bdTSK5123gSWQOfMjjMedxUZZWxj5q/GXQ9RntdW066&#10;ZyipfQyNIgJZQsgJO09cDJx36V/R5/wT6/ZvtPFfxR0h/EGpzQ22o+IvB3ibS9YNwlq+rw3M1xde&#10;RtADMgFvuELHHAYZ4NefmNKEIOpv5HfhcRKqvZn6ef8ABSr9pXQfFf7Mc/gzw0jfaL3xlBoskjK0&#10;Tzf2akd1MQpHAJI3L/CeK8P8F/tifB79mX4UyfDu81rxFYa7faHYpbf8I7DBIbT5jI0komYDLE7Q&#10;P7uT1xTf+Cm+rJ4g/bn8E/Azw3ZKbewafxJq+nWqKobUNZm3SMxA6+VHkkg8da6T45/C39nP/hbF&#10;14OvvHXwgt9Uuo4LWa1/tHW4L2FpIhtEjwwm089V5AYiPIwcDNceVUVKKv6kY+bguTueo/BjxDqX&#10;jrR9C1uPxtbXU17q19InjTW4beG6ttNureVfLQzKYfMTaoVTlWwOpxWd4X8Rzt8R9E1fQPEFj490&#10;+wvLmZvNjsre5hKwtEJEEUEWV+cEls+1ek/DT4b/AArsPgT4f+DX7Us+nRyi0SJIIreW/S/Fq29L&#10;hDbRjYMMrY6c8ZwTXVeHPAP7EXwDurnxZ4R1I2l/Oq2yyyaXqMcbJIw2xuZVKhQT1I4rojOXs5Kx&#10;zT5VUjqeW6v4o+JNxZW+peIvKsNMsWla0h1XU0e7eOC4z5qwt+7SDYG2d8AfLivwW/4Kgftyav8A&#10;ErQ/+FcfCGWWLwnb61HFdz7zE+sNv/dqTjK20XO0f8tDhiOAK9k/bi/aLHxU8cy+E/DFvqdnZWBN&#10;rfNqS+VPLLGxykMeFMUHJIU/ezk+lfjB+1jerp/w6hkgP+rv4pMjgfK2efx7VpiMPdKR0ZXW9nVT&#10;l3Mr/glX8VP+FVfF3xLqElhHrWlXuiLa6tpF03lecqzq8TxuM7ZIpArrnhiNp4Nf1s/s5fCfTvDU&#10;dh+0NoHjTQru21K3Es2g2mozyXrtONq27xuwTzUYjfu5XGB6V/GD+wQ27x9r/T5tMVgc4x++U1+2&#10;Pwb+Itr8NPGun6/r6XdxpVvfw3Wp2FtMYGuURg25SOPMT7w/vY2ng1dNXg4nPXbdTV9T9ivjH+z9&#10;4g1PXba/07Uj4a0K7Jt9L0vS7Brp4J5AWkVVidOXOW2jGCTXiHib4Y3OiR/2l4dF3ctZRok93c2z&#10;WqXLABWwGJOHAIJ6qeQe9fq1qNxo/wAZ/AJ1D4G3Ol6jeTQI8A1ZvKa2ivEMcpZY3kKTtGzbd3UZ&#10;BAr52+Cf7LHjfQLjxDoPimw0i30+5silstpfPIRcI2QzRFAMEd/TiuGrXvT956nTRhaei3M39mPU&#10;vAN/8M734T/Haz0mLwjaw6Vpfhi8SBpbm21PXLmVRFFKN0iFXGWzgDGe9fB/xq0G9+AnhTXfgN4i&#10;1a8mguGu8COF4ZtNkiuGFrDI/CtHdQHzRsJ2ggHk19WeGdFk+E3xkh03xT/yA7q+sJNQgaMMPN0y&#10;4M8UozxlT8rEdsHvX6kftz/CPwR8Rv2Y/FHjSDT9E1DULqCz1Sykvoh5dzcoUhhAKkMN8f7sKpyx&#10;PSvIpYx0qqfc9v2SlT5Wj8Uf2qfiTaeG/CeheEv7LjvXuLWx1SC+aRMRCxud5jVdrZ81QQWBzzzn&#10;mviL9r3WYviX4j/4RT4TG8t9HNnHqEug6XBi0hultdzzcH5d2TGxUAE9jUfx68JfFn4X6rdfDH4p&#10;x3Fvf6JbQLo0lwGZUtp5gWRGBIZOSFySV5HWvib4geIdY02Yavpeq3QMzwxNJZytGJBGDgEqRkKe&#10;MGvpHXVazi7HhVKEqF76nLeHtMs9OE8GtySWN3CSjQSws3BUYHbaQc8EeletfCTxdqXhuTVHvEc2&#10;tzZpHdLNHvDqGBBWXGUYHkFcjPBr5zk8Q6lfTXN7q8ks87AEyTMXkYjAyzHJP4+lQx+OvF8mn/2O&#10;uoXv2P7OYvs6zN5YVc8bc4684qqlDmTRzurzNI+wPGPww8IfGOztdJ8T6fJqEdrcNLabbmW28veA&#10;GJMZGSwA4PA7V86+Ovhd4W/Z08E6/feClEekX17bzX2l6hFHc/ZZWdYY5rdpQ24rIVLK68jJBziv&#10;cfht8RZtM+HFqLqTfKInbzGO+eQ7yMEnknivMf2ntW8UeIfgJreuPZeTp81xYW8k0xQOHa5iYAAk&#10;Nn1wuPevB9lJ1Jcy0LU9Yxvse+ah4Q+FHim/TVhokFnqUUXlWWqaYgs7qzkcA74mg2KcsOVdWXHG&#10;Oa4v9mHxPceM/hnHrV3bQx+frepmYwL5ZDi5ZSwA9wTjpW94XvWgvJDck7IlVIdhwGbaOT9K8t/Y&#10;kmW4+CxiunZVTXtUAVRkszXTnAJ6cV6MYKMElscrd4Scj7ggsCW+2xODFjIDjLZAzwD3PpXyP+0b&#10;qU9h+0D8H7uAr+/1u4tLnCgF1QLLGp9lYZHPGT619PP4h0u2VbdwXOweSvAUuTgDP9cYzxXxx8fD&#10;NdfH/wCDY1qKW1J8VzpcIw2kExqQR+HSuadVRvYMNdt+h9rXj39h4W1XxmsMcFzp9tLcQ4yUlZBk&#10;Lx/F3xX5VfG79sf9o6117S5tB1/VNJsm06SOSx02VYElZZP9YxVMlz7kgCvvnXvjp8NfG1hPosWu&#10;W2m6X9pm00XGpS/YLfzojtdlQiSWXBPOFUH1r4x+O3wO+G3iXTLa88F/E3wXc3ljBIDaXLyQJLuO&#10;dqSkH5uw3DBqMsp3qN143uXKnJQaiz57sf2zv2o21HzNU8Yaxc2rhR9mneOQKCexeM4b3rt/2H/i&#10;Jr914t8b+DZA9zFdaq+qxDgsk8jkSNwMfNwT0Ga+JoPPN8sUZH3wuCflODjqO1fXX7E09v4R8W+M&#10;dZ1nUNCskvLxtMD3mow208UkbiRnWOQZaMjjINetm2GjTp2hE56E5Sg+Z9T9EdR8O+IbvV7eSOW0&#10;kW3ffPBNIsXB43HORx7f4VzfjTTrjWdVXVPstulvbRNDYwGZnR3yP37hMA98Kc9q9I0fQNQ+I9zJ&#10;4I/Z+jsPEt1FCl5rl1ptxFfPbWpk2F5GyCqF2A9+mK+i9A/Yu/aF8bXttpek+F9QFrE6pd3kwjhh&#10;giiyXdi0gwgVc8ZPtXwOJx3s3zVNGuh6OEy+pVfuo/MHVZPE2v6zba7qH2aSDSJGitY7VfJBdeDg&#10;rxz2BHuOa7K503S9c1V28RRupRkcNGSTuPO2Mg/KF556muh+IWk23gnxP4i8N6TN9ot47tktblAR&#10;DNsKq7xMwXeu7IBHB7GuJ0vWtPhvbeG4YZmugsjNlSGQDsOSBurPHwVaEalLS5pVwLi3GXQ868bW&#10;1/b2t1pegRtKW3fZn4coFBJZi2duMcY5FfDXw3MNj8dHOu24ubl9Ht47aOZs4uJNoQj1I7D8+K/R&#10;ye6s5byfSNJt4rWa3WSOcwl5DvL4cgyk7Gb+VfF8Ol6Xrv7Wupr4htoikWkQzRRIdqpJGE2EbO4/&#10;nXVgY1FQqU5dhOlaLt3PV/E/wssLvWjqV7qckGpGIQ3NtYPtRNpJLdT1JAPOARx1rB/4VXB/0FtT&#10;/wC/tdLr3hKW21aXxBcrexJcu0dtBZASMsY2nLbj0LZrJ+wRemu/9+U/xryKTxKikq7RySpO+x//&#10;1P6bUlxkMM5pjykH5eKgaVVOOahaXIzX1B8yuxN5hHUU3zg3A/Wqpl560m/jpTaC/QklwvDDn2qo&#10;xwM0rMzUVrB6ElcMd31pCw/xqxtGc1GyHk1fN0sBVUkEmrSHnr26VAV3cjipVwOtTzWAnopM84pa&#10;y52aQj1E4Bz60tSoBjnBqM9aV7lciFMRIxmpTFj1piEk81dHWnJlEaW4+9T9hB4FWgvGeKUxsOtS&#10;BAqcc0GPnjpUlFAELIo6Cq7RrktV6q8g6j8aAM7JLbacWJpjKS+RxzTyCOtO4EJZgearOrEdyenF&#10;Xqi8s+tFwKgUKMEUbQOfWrjRjbx+tVWBCgGi5CgR7FNRlTnpU4UngU9lAWkUkV8KRx3pFBBBNPC4&#10;owd2aB2HUdRmn+We+D/n8al2qTwAPwFADVbC5NP6kf8A66Nm7j0oUMvX1oAnopeMUlADXA+8KjaU&#10;gc4p8jBV5qjJ82T0oAsicHjip0kwMg4rGLgf/WqdJjgUAaplC47+tO8xccVltJj5sjntURnLDj9a&#10;ALssh3VF5h74qt5vy+9RGbd1/SgC00mOc/lUDzEjgmq7MR1zTVHU+tAEm9qazE/MaKY54xQBET3q&#10;E/M3Hep8HvmmhQKAQiluh6CrOcDPP0qJcZ5qR8FTWblc2UUhGYAcVGZCOtIKjk7VG5RYWYKcGnCX&#10;JyTx61RyT1pckDIB+uf/ANVIB8rc7t3eqjM3UGnM5Y5/mTUZbHWgCB3JHJ5rn9cna30e9mTGUsbh&#10;8HpkRsea2p+n41yHitx/wi+qkZBGl3eD3/1D9Ki+o0z/ADI/FWrXDeLNdmhOJH1i/kbA4Gbhzxmu&#10;B1fVTcTQmRsSbXBYcHj6V674o0qwOs393ZfLK11cNJubOSZW6jvXkHifR7YSRNM21mR2Lj69q3Ur&#10;s0U22a/h25JMrPKCfk2Me3XpUHjxS3jDwpIDkte43HpnclP8OaUFt5vKII+Q5bpjn8azvF9xP/wl&#10;/hVZx8qXp24Hbcmaxxb92x2YGT57n+gN/wAERbprj/gnJ4QWQcxalrcRDc4xfy/TIr8vP+CgTFv+&#10;DiD9neNhkLp2g4H/AG+3hr9P/wDgiTK8/wDwTs8IOg+X+1dcCj2+3y8Gvy1/b8R5v+Din9nq3O7I&#10;0vw+wAHTF5en8a4sTFqEfU9DAv36vofqx/wW1lA/YC1dTyP+Ez8Lb/QL/aSZr1z/AIKqOV/4JofF&#10;sxhW/wCKAIwfRvJGP/r1+Hn/AAXo/wCChPjrwxrniX9ie30PSDpdtf8AhnXl1d5JvtjFZvtIjaPH&#10;l7SygZznFeO/tjf8FnfjZ8YP2VfFvwe8QeDPCtrZeIfDY0u4u7S6ujPFGfLwyK67S3y9+KydePM7&#10;nbRy2q4QfY/K/wCKkGrXXxSvNRa1uPJ/0hvtJjYp/rMHL4x14z6188eJ/DmoXk7XMUbN8+05HH3u&#10;uOOlfYd58cvF+u+F08H6pFbR2GoWbXkkAh/ffvJfMwJGOcEnI45FeaaZdaPdyywyDiKbDqf4eeOf&#10;St5NcuhlyyjNqSPMfB3hTSzq9h/wlO+KwW+ia/eFGkk+zh1Eu1U5yFzwMGv9A74Lfsw+CpvF2gft&#10;BfDjB0PU9E8A3eiaeAoS2s9Ds5kk8qIhTH5kU6kYJO4EGv48/AHwO1bxp4G1H4m6bbwLoGg6rp+m&#10;6nczusfmT6iSyQxA8uwSMs4XlVwe9fpT8cvFf7a/xJ8T/Cjx74c8ZQaF4Cj8BRX0MHgyR4INGsNG&#10;uzazJcSuAXvHngjMpB28gAAZz8/mVJ1WoRkduWxau7HTaJ8RdA+M3/BUX4g/EDVbxY9P0+91OEX1&#10;7Mqxw21rAbNWEjYUAEuVIPB61414x/ZO+DWreIBoHwO8WeOviHqUzSSPJ4esrSa0jkkzgXGqyKIQ&#10;FzwcsQe1an/BOr9l/wCHPxl1DUPHXxW0watHp5gEFrPI/wBnlnuCZWNxGD++2s7HDkjcMnNf0Gt8&#10;K9Y8M3dvZWOmWOnWFnBH5drby29vHGirkAQq6446YFcn1h05P2WuhviYKTTmz8p/iT8T/wBqL9nH&#10;wt4e174nWfhrXJbDR7iy0KxuN13J56PbxEXZtTCJZlgwyiNVQled2DnyGw/bw/aC+KvjjQfCV14M&#10;8LabHNrFj/pUenz27q6zoRh3mYYYZBUqc+gr9LP2mPgV4r/aA8K2uh/DjW9O0DXLG4nkgv7uzNyB&#10;b3kZguopAASDJE3yOoygHUHmvze+G37DnxU+EfxPttT8FfHX4N6lq1ldBk0QXkl2968XAtzCjF3d&#10;WGcL8wK+ma9XA4+M6E01qebisOoVYu+h3f8AwUz+CekeKPiQ/ijTB5HiW+soL2a6vGSz01bKFTD5&#10;D3EsqxmYyIWTEe9gcE8Gv5ff2wWVPhzJA2A6XYSRT2cE5B98/wCNf1//AB48D/t867LFF4e0P4Ve&#10;Kbe4ig+3XV1BJG8E0LOVEMF9uX5lblu2OCOa/Ib9uH9gv43fEn9mjxt8UPjXpWjeGPEvhSz/ALe0&#10;670Nom07UdPtVZ7i1khgAMUygqYpAMEDDHnNKOLo+xir6m1PCzdd22PwG/YL2/8ACwtdMh2KNHDF&#10;s9AJlzz2+tf0y/D79lO58A/Aa6/av+NdrdC300w3Xh3ww0e03XmOEE99vRmSIlldFxkgZbgivyI/&#10;4IO/DDwx8Xf2ptcu/HETahB4e8NjVbawlAMMs32lI0Mw/iRN27acgkDNf3MWl4ssMc1yoZF2u8cq&#10;hlYKQpXDZ4C9BjjH4152Ix/s5KKOmlhby5z8f/2HP2jten+I/laxYWPh3wxrVrO91qUv2aGI3Nry&#10;gDOIiT/Cp+uO9fsNrdzfabewa/ZA+W23z8kgbWAIIPOQQQR7dK/mM/aw+HXxx8UfGjxGk3h7VY9J&#10;stbvLDw1b2+kO0MViZi8bxSRphkkJ3gszgZOMDAr95/2Nr/V9e/Zf8M6Z4st7m11KGyfTNRh1FZI&#10;bo3MTsAzRz/Pgx7AGHykAYqcx5PdnGW441ZTk1JWNP8AaP8Ah2fF+gHX9EwJFQTMxB2jb/EfYDhs&#10;dV57V4J+zZ498SeMfCMv7OvjSTzZU+INh4k0r7TMTNHbW1/HPLbrkcyCNGwvtx1BrqfHf7afws+D&#10;GqXfw+8cQX080KythPKUDy22sm2VgWOORhcEd6+Z9avdC1yS0+N/wmmePTpirw3jDayPC6qQWGeY&#10;m/dSMCcqVYHg1wYrBzhFSktGetgcTGb9mfoX/wAFG/ht8Nv2mvhF4gl+HEd1qvi3wVrMGnm30wEX&#10;FvNMUkkjlTBZohG289gQRnINfyNfG3w3regahLpviSB4br7WRLE8bRujDP3lI4b8s1/Rf8Gf2yb/&#10;AODvw78SfF3SfCV3rmteOfiadJ8QQQTAx2yQwmJLkPMfvO4GAcKD14xX5u/8FNNM1TxX+0FFrniG&#10;wSzn1XwV4f1S8tkKF4Z7m33kkx/IXxjJHB/WunK6sqclTnszDM6F4N9j8VV3rJehiduwbeOQNwz+&#10;dGnwytGrodwEb4DcZ611eoeHLbT7y7jhuYpiQsRQ8SrhvvMo6VmafBLBamaF1wYnyjKcYIPA9OK+&#10;njJNOx8/KHK4n0F4CtLB/BlpeTRr50LSG3JbC53YJK9OO1eRftLT/wBp/DK/nmMkvlSW22SNiE3C&#10;5jyD2bdjvx7V6f4SeW1+GlndxMXcXM4BOMLhh8oHf1rgvH+o6LofhDUdV8fafJq+jmKIm2tjtOfN&#10;TaeowQ3PtXgwl7zu7Gd7SPoGGxd7pV89Y7ZljZjlWePIGFwOpr53/ZZmNl8FLy5VpEji1rWQHBC4&#10;P2hwOD1PvX0joQ/4SC0jiQ2tqrzBEgYf6R90FSw54x0NeC/svfD7WNZ+CV7e2wsZYYfE2tQtDLdx&#10;o7bbhwWEJIbjsB1qK9VxVy4wvCR6Z8O7mXUdak1XUn3RWxQRRSIwBkJ+TaDgfoa479pK61C8+Mvw&#10;elvGkH/FXSKicHZ8owARzzj1r1XSNWtLTSpbCA+dfwRsJJtrDa2cDafRRwPavJPGfwr1H4g33hjx&#10;7otxdRQ+EteXUr1ZQzyTMVyREOkanpljzXj4V18ViuWMejJpzjRTlI+H/iTfvpvhWzQ7JGfxJrmc&#10;g/wzgY/CvKlv4rq2KyIoOCowBnn/AAr6L/aI+GeqeCPBeg6hrEnmR3WuarPGroY5FFy4mHBzkAcb&#10;s4NfKs8rbt0RHzAcD3r9LoYWUIJSWp5NetzPmi9DmprkWF6JGYkZBAHJBB6dqw0k+067rtxsB8zU&#10;3OMDowBqpcEmUiRtvzHnJ65rPsrqSLVtVQYO67JPPbFZVV+8jY1p39k35n6O/wDBOj46+L/gV8W9&#10;d1/wZepaSXvh82c6PGrpMhuIz5bA9AxH/wBav60f2A/jb4g+LPh+913xoUtpVvBZpHM3lQ3IPWNC&#10;7HdIOMAcba/jV/You9BT4u3MGuoBDcaRJGrschX8xDk//Wr9I9R8YeIfCF3v8N3lzHDaSk21vHMy&#10;li3V4FBGD0JOST9K/JeL8v8Aa4xqO9j3cnzOph43Wx/R58Zv2T/gX8dviJrHhu1n08W97otnOLS3&#10;aNri2u4ZnjHkTJu8pVK4dCvIJyMCvy++Nv8AwSO+Kmga1DffDu/i1dRd3M81reo1oohKBVQ3UYdC&#10;3OGIC44IHFfmZ4S/aA+MFhc3vjPS7m800CSQT3RnlSaRVfcGyOWy3IIxz+NftL+yz/wVC8CeA/DV&#10;r4X+INj4n177TpY1bWfFJffBHdS4C20EWB8gXmTHzBs8Gvko0sVh53VSy+9H0S4gw+IXLWhdn5cf&#10;FD9ir9qPwprEviTU/Aeo2cZkJubzS7ttTtplwuGD7VKEDquCWznivzG8l/C/7Xl5/bkM9g0WixNL&#10;HNEQ4/1eCQ/Khhgg+lfrp+1d+2hqWoeOLpdAv7m98La3LJd6cBJ5Uto+7cYQmRjHAGRyPevzM+E3&#10;7Rtz8Mv2zrn4navbafrMd/4SeyuLLxBElxDJERGVQrICCybBt9MV9JgMVi3TqupC/u6W6nJVrYSV&#10;1HRX9T6FTU7bWHhmhkgULE4AY4IJYEgg/hz3q35af89rb/vpa9Fl/aK/Zv8AihfjxB4p+HUFiq2y&#10;xKfDtzJYQu4JO4xsGQZHOBz1qX/hYX7Hf/Ql65/4OF/+N14yzV9aLEvqv/Pz8D//1f6VDIx60zBx&#10;n/P8qjc44FRk5OB2r6g+Zi3sSs4UZ/So1n3HnioZSeKiB/D61SE0WnlwflqEuWPNMyB7/hUTMScL&#10;n+VHIxF0SnO39aVnzxVNXAGCaZI4wCMn6VopO9gLm8ZxSgg9KoCUnjke5qYPgcVEovcC6r44NP3r&#10;VDzPc09GAqDaMuhc3inVS3srZTv1zVgSqRz1osUWoyxOKu4IIzWYCetXUfcMA9KALmTnHapA+7OT&#10;UGN4pikqcGgCanKATzTcgHFKetACvjPFVpcYyKWRjj5agLjbz/n9KAGMMjApSuBtyc0isCeKnHOD&#10;QBVePau79Kiq24Peq8ilW5oAjByM1GUJJqUDAwKKAINhA6VFtYnHNXMHp1/GjGBmgCjsYU2r5Awa&#10;qOpJyKAJKOlNQknB/Opdh/z/AProARck9e1S8/pUY+Q5NKX54oAkopqtk4p3Q4obAifDrkVQcnlT&#10;WiQApAqjLx+dAFIq3f6UxmZOM1K5FU3ddxoAlMjEEn8KiEjk89RSB1zUZ5b5fx9qALBdjTQSKbuG&#10;cUtAD95qVeVzVepkcYKmlcBWOBkU1WLHBpT868f5/lQq4FO41bqB2jio168ipQAWAxzUjAhVPPPX&#10;mudzsbkOwZp4UKOP5GkIyKr7iDjNZc7AcetVznPNTMSBmoCe5pKQCgZNRuxPBzxxSMwqIcE57+3/&#10;ANatFMBAevtUMrEr8vX/AD9Kkk61WYkcU+dICnK7Y4rivHUy2/gbXZ5MgLot8xI7AW7nP6V2c529&#10;K8z+LN19l+F3ie6Gf3fh3UXHpkW0lJyTegH+ZzL4iE91dyMVDNdSlZSM8eYx5FcD4s1aTz7VHJ+Z&#10;ZO3BGetQRXccqGZWGXZnOCB95ia53xPeZurJIm3HynyTx/F61pB6lQep6p4G1GOCKbjfl49ofkA8&#10;nkenavcYfhsvxAsrb4iavouoWWm6RqSW8epaWjtaiViCY5C+4KTjIyR7V8teBb/fq32XaoLTQjuR&#10;3znHSvq3wdoV5FrT3HnXcYEluXghkYRSqWOBJGDsbnlSwJHauHMppLRnsYCm272P3M/Yi/4K9w/s&#10;l/s8aP8As86J4UTU7XTr7UkbWJZT9sSfUZJZIT5WfKIjmYE8HKjHB5r4P/bt/an8Y/tTft9+B/2n&#10;PAV2ngnXPDWlaTpEiwyk3Vtd2byTG5g8xCpDiUYUng5HSvl/U9OOgeHxrkMO7ytajlbf/F+9bqRn&#10;8O9dBb+H4dW/aGttOWaw23mo2Ki4luESCMtbqz75mIVUQH5iThQOfQeFKvNrU9mEYq9o7nV/tm+M&#10;PE37R+mXfxX8bavb+I/FF3e2MN1q98YraeWCykKBcJsjyOQBtGa+ifjJ4Y8E337NXiKHw7plst/d&#10;eF2kt7dFEkkUpMJIWTnnGehx3Br4n1+Tw14g8NXnhPT0Sa9s9WngV7Y+arRw3PE0Xl8vG2fk7NkG&#10;vVvFXxK0D4i/CPWtKtrHVNMvNNL2FzIqokbwBQsECYPmGRwC1xu4Axtx3jld02ztpqTja+h6H8RP&#10;EWh2Hxv0+2ttFbXxNoNrp0iWlu8h+0P5eMbRhnij4A7gfjXPeO1+Hvh977xRaWNklqtv5d1YRCX7&#10;UJSTm6UZ2ApgdSc88d6+btJ8P+JIrKTX786lbm80WS9tw0sz5VRsVPNZmOAo64Vsce9Y3heHXNH0&#10;9df8W6ldSWh0zbFY2s6yyFzwnmtgiNAo4GS3TAzXRWqvlSTJhFRleUea6P0p/Zw+Ofh74/6d4a/Z&#10;J8PXcWleG9Uu7vxHqN7fRLaJpWpWls7vdSXblVdXEaxlpDhFyEXJrfsfjtpF78NPC/wP8C69r+p+&#10;I7yO4tvHitcxtoNlarctPPBpqRgZRtokllONxzjqc/m38PR49+Lrtoeiax4a0e0022McWn6xO9rF&#10;cRSvvOzEcqyMDksXK9cZPNfWXhj4S3PgLw/qetR654Fa9Gmzi9ubLUbTzFiX5hFaRFkklMhGDkfM&#10;BgDFTKEp+7COg8PiKVLm55H9Hf7EtrZfA74WWvxm8Vadqd1oS+IE1rUdM0+FmubsRt8tvGANrKzP&#10;tKEgHaea+JPi9+2b8KPEH7RmpfET43fBL4bposGsvql9cprOsaZrK2YfdBKsC3ixRTZ25IQoCeBi&#10;vn/QPi/8Hbiw0Xwn4g+Ovx/8BfbbKNLHSB4d8yyWSNFM8cMNvqHnOGkZgp8oEsckdcYn7Z/w/wBC&#10;+CGj+GfEt343m8YX2s6bPqVlqPxCiNjqZ0qV4o307y/NuXa5kJdooLhYjHtLccVph5UsPzRqrWR5&#10;uIpzre/DoftBc/t2/DX9mXwL4R+KeramfEcGt2M2qaZYTSpchnlbzfs0txB87oC+zk5UDaQcV+el&#10;/wD8FZfh5o/xHHizRfh14K+z3NzIkC6P4cto7ixknyGaO5igF15iBiyspy3PNed/Hf4geLvBfj2y&#10;/Zwbwl4Z0bwhPa6D/ZnjjU7a3sU06/vQ7i3S5aNUEVySRMHDKrYdmBrx74Q/Gj44/AH4vaFNH4Hn&#10;lmvdcu7drrULa1kDwmN18uMo5RoYx+8VkwdvzKxHFdWGo0XhpuMdWcuJlU9qrtWP6FfEn7dngD9k&#10;j4Y+H/2n/iSsev8Ahm8nhtoLWK3VhcSXdtI8O4PsdceWclgDnqK/kq/bV+P/AMTvGnhrU/E2m+It&#10;dtrPxBdyI+ky385tRa3zZEBTdtKKjbcY6V/UT8TPG2n+LPg3c638WPCPhvxp4d0h/t82nzwRSwGa&#10;Lo6GSVEDRCQgnfnaSB1xX8g37WN7He2mreFddtrjSpdO1t0urKwg3/YmjmYNDgMwURDCrzjGBk14&#10;uDpQ5Hpse1SqcslJnzV/wT817XvDvxT1p/CepanpUr6KYZ5bK4eB3QTJ8paMqSuR0Nf3WfsD6r4r&#10;1/8AZK8K63r+pXOo3MkFws9xefvbiRFndMPI5yx28DNfwx/speHND0f4j6rd+Dr3ULwyadKHWWyf&#10;dDH5o+ZjHvB5GDwBnniv7MP+CcnxptdK/Zf8N+GVs1u5bBri1vC0zxSRzmZn2yKY/lO0g4Papx9K&#10;8L2OaMpczP0D+IU+u+HfCcmppM8x01g8rRlExb5y0nzgAhI/mwBuboOTXwzrP7Y/xguPCk3xl8F6&#10;F4Q1D4d2WsjQIvFmuaodLumaKMS3J+zTMdrRruALHGRg+len/Fn4o6T+0f8ADfx58F/As2peHdZi&#10;jk8M3GvWxzJYXrRQ3CNHHMsQlaOOVG4YFkY45Ar+RL9saf4t+DYvEHwv8U3WpWmj2WqReG9J+0PL&#10;b2NzFYRh7u6jtiWDvcytueXJzkjJxTyjDUp3VQivXlFJxP1c/aL+Hf7N/wC018atQ+MHh748eHNL&#10;1LxFdQKfDjpFK1tJIqxiFZlYJISeNy5BNfqd+z7+y54o+E/7Nw+EV7rWlayLW+utQ029aFrZt10d&#10;8kEgZyuOWUezZI4Br+Sv4T+FPAPwy+BkN74ttfh3qvjPVNVGp2sPjJbydrXTGRfsbWbW0bRI8jbn&#10;lEjhwduBxX1h4x/ar/bE/aJZvgfotx4fm16weM6Bd+DLpVuZprf550DzSLC8bQhmySrHA57V71fK&#10;o1IxXtHY5KWPlSfOo6n7NfG7wpF8DPB2m+MtIv4YEtr038n2qbKSXUasqLPD9yV1bEcwK4kTDjmv&#10;E/HmheF/jL+zb4X+NUt7Bp+uaZpv2bxhdSvPPbR2olKWUkYw7IqKdm0DuuOK/LXxP+zj+3frfjPw&#10;vrvxY0LxHrHhnQrH+0/Ek7ywSu8SyGa5gMMcrMzmJVRcbuCcHtT9M8cfHL4rT+J/iD458T+LPB9h&#10;ceRb6F4d0YQ27X9sjlIEhguJoYUtbZI1BZ1OGwFU8kcFTJFBqz1R9RSzn29F+0sk2tD174x/D34f&#10;iHT/APhE9PJu7Nng1vUtKvBeWuobps+ZEpHmRlOOHHOeOBivBNa+H/hjStCu7q1v5fOhgd0ilZcF&#10;scDbjPJ619s+GvF37Fnwt8Mve/Fe18Z+NNZv7W113U9T0rQtLljsZJIUMls88erQNJJEwLzskQUy&#10;MwAPWvQfgR4b+C/7YOjfFvxL+zloOueILXTtDt10yw8T6QmjyaVe7JVj2zT3c0LxSyFS5MihNuW4&#10;5rSvWrN3cLI8dUsOpqEJbHzHe/C7xN8J/Anhi58baFqljpviO1bUdE1jUoxBbahC5Vme2PR1XOC2&#10;K8B/aHPhp/g1rVjp80LXAhjASOZSTieM9B16en8q/ejwZ8HvEvhb4pPZ/FPwbo3j/wCHGleFlj0u&#10;18Raha61/Y90ZVZoNLs7a7L20bgneIo9pbDE4BFWf23/AAn+xXP+yZ42XQvhT4Q8M6tYaSl8de0W&#10;BnltBbajaxSmOJwHfzPMVeJQArHk7efBrVIwa54G0MFefuzufgR4U8ba5a+IZVjZJFi1IQWsjKD+&#10;62IVyRw2MnBPXNeQfs0/E3WNA0i80KGCGW3PiHWJ5GCkPu8/d1B/2iMV9bfEe3+Ddh8StQ1bwjf2&#10;Om6bf+JPtNlpF232V7e3uFR4LcRsqgMFZAFV2AyBkmvkP4WfD7xr4RmvYtQ03UI2Gv6pLt8tmQRl&#10;xhsrnIPr0rso16VRe6iqmCqQUro+rrn4jpqF8lqton7xiqAMNm1yeGLdR65NcN8dv2odP0bXvDmh&#10;/Drw0mk2Gr3Nvo2s+beNcC6uFUhrrBGwB1GBEBtG31Na2o/C7V/CmlaO/ivWPD1nc61pcOpWmnXd&#10;3Kbr7PccwvNFDFJ5e8Asqsd2CCRXzF8Rfh/o2o694YtrTxV4VLaTqsd/fxS3F9GEgVWAJLWo6noF&#10;PrxW9Jzoz56ejOJ0oVFaZl/G/VvGvxg8J6bZ2qW3ladql6iK0hUqgxGgXjGCF3ED7pr5Nu/hj8Ro&#10;XO2yWVNyorQzxnk8+oIr7vXwrPY6LdBtT0ORobiS+iFveMxuUeQE+RujXeyjlhkHGa4O3RLiFHjA&#10;3tMSXHHAbk8fpXbLOK7s563OWWWU18KsfDGofDXx3bSkXWj6gflLBlTzBjP+wT0rhLewvRreqxvB&#10;KFS62ufLb5WA5VuOD9a/R+wvbnzY4rV2yXZsIx6MSTnrjGOK8J0fUQt/8RFt4WXzNdUBEPygHGc5&#10;HfGc0oY+Tkm0E8HalJHP/s/6lJoXxCW7a1E26ymjVXyvccjoM8cA1+mMPhyHxKsGqSXdnEYShW0e&#10;6AkOcnO3Pr2/hFeefCPVvN0QHap8hQqsEBO0KrcnHXLV7rJo+nXyz/2tPaQHCswmt2dWBxjJjQsP&#10;xrzc0w3tpuWzIw0UoNNnBn/hNLG5W3msk8R3UUc13coNgswdp8tfM3KSeQP6da5u9m+LNr4FTW9c&#10;kutOu57xxNbWZFvbtbEgq3locAREgDIyVwcmuhtdHs9W1WeCCytJoS4SCRSYgwU84yVx9Dj6Ul/4&#10;QsCkqXH2qFY43mMMFwWU5HBAO5cEjp7c814tXIHKzVn6jhTh0Z8kfF/4feO3S1NjaXWoLhhDqEed&#10;rSMCxjJwEwOu/jgV8neJNMfwz8W9Ni8X3kSvb6THPczRsJ1ZsbgilchieFz0r9F77QL+7insYNX1&#10;UxuQ4iunEsLHpjBII4J718aeK/A1zcfH2x8NNHbyK3h/zEN7GfKZFHpyeCMZruweGnCChOzNKdCP&#10;LN3PTfCXji01ax+weINBu2jX/SLa40u8EEhjckorqQVIw3OOh+tdZ/afgv8A6Anif/wZR/8AxNYH&#10;hWXxNrdw2h6cukW/2eDcm9GYKkUrwlFZIycblz9CPSu4/wCES8ef8/Oif98Tf/Ga555RO/8AC/Ej&#10;2H9/8z//1v6QI5M5DZNTAg8isiK53HirqTDkgc19Vy6XPmY7lthlTVEqV4yT35qcTeopjyb+1SXN&#10;dSu2AOcfkKi49B+VK2c81A7nBH+f5VcZ9zIeZGHAxTWZWAxzVfe3t/n8KY02T9PSlJ3YFgPtbAAq&#10;0XJT5sYrOV8ndU5kGKLLuBZVhuHQVYViBkd6zVkG7irKSk8VJpAvhsrk8UblDjP+H9KrGRSoDHFQ&#10;+YrPng00aGuHBNWIpCCWJ7ViLOFb/Cp1lOf5UgN1JctjmpQ4rD80Fs8DvjipTPjg0AaxkG8HNPM4&#10;A65rHWVgOacz884xQBdaXBwT196aXz0PFZxc9qespxzQBbzg5FTJJwQazRc84p5nAPUUAXjKp6kU&#10;3zP8/wCRVETc8mn/AGgkggZrnnOSAs7uvvSDr/Wot/p1/wA+1SBsrz+lSqkhxVywDkdT+dNZcjFR&#10;qxFShgaPau5ryIgqFj82RUrjjAqvuGcVr7ZGTQ4D5gRxj1qYEHpVNj83HagTbTRGd3oIu0jdDUHn&#10;55A4qQSDH+f8KzlUd9y/ZshY4GaVZcEZ57VIWRveoRtVu9N1Fy6h7NlhiNpJPU1QlOeRUz46VRkJ&#10;QFhyM89qcJ62HKNkQS4Qfh/n1qix5yKsTvz+FU2ZSOPXitzMUyAnp/n8qkDELx0qsMZ54qc/d20A&#10;Gc1KhzwahBB4FKDjmh7XKirssgZp4C561W8xv8//AKqerFutcrqs05EWCwFRs2aaPyooVVicCRHx&#10;gf5/lVoMD1xVVV4z37UnmMOw5rEsmPU4quy4bJpskp6JSKxYZNADWUfeqvIR0FTMxPFVaAEOe1Rl&#10;GPPFSng7T6ZqNpMHFAEZGD2qF/vVMT3qEnPPegDLuHyCCPxrx7453Qsvgn4xuzz5XhXVXx9LWSvX&#10;pRuPsa+fP2orn7H+zV8Q7vBPl+CtYfj2tJKqG4H+YjAdlkuNo3BWGRzz/wDrrO1XyzLbu4+7GVGP&#10;rnNW7XjTYTyP3EZ9f4RWTrxHnwyL/cHFbxWo0rneeCr658PeItN1W0iinD30UU1tcbvKljYEMr7G&#10;VsHvgg+lff8A4a1v4Tan4UstSub7VPDepXNk9/dm7Vb+wkeykHlQ2nkKssW8MdzT5UY68nHwb4C0&#10;OfxJrVjYW0kSTxzxzxJKSBIUPKKf72DkfSvoq5sGtPA2nW91HLFLHoupK6SqV5Djr6j3BP1r5PPK&#10;jjU91n6vwfg4VMM1NJn1br3wr8R69oWl+HvCl3pXijUZdQOsrbeGb2K+xZrLlmfBG1lZgGQ49hXn&#10;N78P/Fuu+K4LPw/pepGO41CJIbgQssMimEDKyuvl7V5y2doHXpXinhWwT/hJbWbBRvsRWPaSrD54&#10;cYIwe9bHh340/GvR/hNdeH7PxNrS6Wtr9kFk9yzweWvPlhGyAAQOAOme1eYsdNR0PeqcN0JTvdr0&#10;I28K3+i6VqcttfCB7OS5guGs3DNA8c4Tchj5bawOGBx716P4t8d6401jbSaqupJpmmfZdKuY5F+S&#10;J0PmY2jJd8nzDJlm6E9CNzxf8ePFMmr6Jp3i3RvC+uWksU6PZTactkJ1YKw85rIwM5RhlecckkGs&#10;XXPiz8PNUsBOvgWz02VJo45pdFvpVzb3UvkypHHPvCSAHMbsSF9DXR/aCsueJ5tfhiUb+wnp5nOe&#10;DvGF1q2vJcX1tHqUWoW0kElrPI8amRk2gxspyhVhuUjv1yDXuOh/BZdZ03w5Gsd1a6R/Z0MmpNZB&#10;LqZyDu+QP5Rd8cbSwHpXkV7qHwG0LSRe6VpvjCwnt5Ld4nu7y1vITHI6wu58uKNyyhsqoIyRg8V9&#10;feC/jJ+zjp3gmx8Ht4u1Gyu7G1+zLeatpMmyRkJ2sxic7f1rtweMwck/bXXY86tw/j4v92kzb+Mf&#10;7PHjf4ea74a+E3wh1XXPDZ1+wU2RkLWt9qs99frDEsyQuVVvNcAqSAOAM9/IPFv7FP7T/g241rTf&#10;HHjWeO40kT297bTamZXjuId26J4ySwJ2554yK7n49+PPHH7WHxaj1+Tx14f12XQ9Ph0e31e6vI9I&#10;kkRUjkgEOFVpCoGPOcBsjkkjNcx8Y9C+LQ0XTP7a0q5itNPthpkOsWmqQXq6hNKgWMSiJ5JZJHxh&#10;QBlifU1rh859m1GMlY8zFcMVHF1J03frYtX3h3wr8NfFGi/ET496X4rm01tG2alrHhVP7R1ObXYr&#10;BjEEuS/liN5vLErYysZOMkCvvrxT+yP8F/gv+z7afFrxHqzx/wDCT6FptsfD2swyXEd3dXN5a3TB&#10;ZpJi4uAm5VwApXPy55ri/wDgnR4K8W/H5db8C/Hm28UaZYaN4etF0vT4raXQ/mJWKR/miBkldVUO&#10;wO44ya+nda8G6B4W/Zd+O1rrV1rN1pPgnxCdO0251GS4vpLaATWcqxMzPjMS72TcPbI4NebjswnU&#10;qx969jooZZ7Km1ytGz8WfjF+2I3jzWPB3hD9nnw94n0XStRjtbC78SaDqmpSS2+nt5UNwsb3SRM2&#10;dzKY0GUw3NfnL+134i+J66t4abx38BvA0ZvZ5ru7bwpoWtaTcK8sbq8c7tI+Zo0zMqqCMgZyM1f0&#10;v/gol+218Bfh9r2i+A/ip4i1Sx8Sm+N4NZmSaaGOctDC9nJKryQSBMMFRgPoRXMfAv8Ab3/aY0bT&#10;/h78O9G8W3mq6fZeKZp0m195727s31CJoLosxJZ1WMs6oD+IzXs4aU0rqB4VbBLrPU+/f2Vta8CS&#10;/CzxN+xv4J8cXNrZ+IdCvIdHs/GGneVevqtzGXS3hZZBlY0BbAj3PjqMc+R/DfQPjL8d/CnxF+Hn&#10;xm0KPw74n+FfwWvftukb4bDStX09rO4k0+fUYS/m3GqowefeMo2xckYAq9qniP4F/FH9sfw9+04D&#10;4ss4fDs9xHruspHbG/1TWLYPFBeQxFBCtsF4Mb5fbwW718D/ALUf7cWofFH9oLVPBvhzSLzQdS1e&#10;a38L+NNZs7t4X1+zsnLWcdxbcosUakEquC4OCeOU8FVpP20lozpg4WhG9+54T/wTO+B/xq+NfxL8&#10;R6P8AvHmneAdQs/D8t5fapquqjSY7u2N0qC38zq53ENswcYzX70+DPBv7Vf7Jfwm8R/En40+OdF+&#10;Jii6srXw/daXrEd8IpclJLS4eQfIOhXaS+NwAziv5TfAdpr0Dapf+HovNmtFumERLJvxcFdpKEHL&#10;dOo61+6X7Nnwh+Gl58ENL+Nn7QPi3V9H8KjVba803QPCkTzWkt7C+94Lia6d4FuBsYufLDAcZJro&#10;p16XspRm9ehzYrDyVVTjsfqF+yb8ebLxj428eJq88WmazqPie3v30jzRI0gbSLOJpbWZiBNtZclB&#10;84UgkCvcfi78BPhJ+0j4n8NePviGG1C78KyTS6UkkcUsSSzrsm861uElhmBx0ZMjtX5X3vin9kO5&#10;8d+N/EemyfEC3sLnxHp91pq6P/Zs/wBnWTT4Cbhd0kTRy+Yp2SRt0IVga9l8EftXeINB8QL4e+HO&#10;qeJfHzTTlbXSvEfhz+zNQkRRuYf2pBPJZvKqj5d6KHPGQTXz9XDVLuUNDthyN7Hxr8R/+CS/xo+I&#10;Hxl8YeLb/Uv7J0O91mR/C0eg2VreJLZsNwaeES26WzKOCioPYAGvnr4ofs6+B/2YJ9N+DXja/nvd&#10;aufGOm+Itb1a5sTZ3cej2tuzrYxrEZsLK7F3IJ3DBOccf0NfDf8Aba+EfjBzpHitLrw1qSsvm2eu&#10;2z25ycZVty7GGfQkHtX5Hf8ABQ7wFpfxX/bq8BWHw08QaTp9z4q0a30ufVLm9E9taTnzIVe4g8xP&#10;KzCFCncu/JxnGK3yzM6salqmxFfL425lHU/HXW59V+OH7Shsfh14z1LT7TxDcwG1vdQu7i3j0yB2&#10;CyQIkbLxbqDtULkqMjmvIP2ndaPjr42apqV1d/brXSvJ0KxnZmKSW2nqsCMpb5/nwWPck85r9pPi&#10;X/wR71D9m34TXPx70zxPdar4r8O2EerHTLZopoJ7lm2ShLdYxcbfmyFBLgdzX50/Dn9iv9oj46eD&#10;Jvi1APAWn2t5cXAEHjDVxpl+ZIZCpD28uxlBwSjMMFcV7dLMFUi2jzq1J3u1a/bbsfCus+EbjQpJ&#10;2F0HH2IXYeBjgEhSACCMFTxzX9K/7OPwm+P37Wn/AATTv/h58P8AxBoUl/4k1BJvGGt399BpC6Fp&#10;OkTokUEslw4E0l7LsLvuHyDaFJJNfjX8Rf2Ofi/8KPhbrHxF8WSfDk2ltElvLa6L4jttQ1HdcSrF&#10;GyW8MjEoGYbiPurknGK/eT41fse+FPg1/wAE+fAfwG0rXIryLxBL/wAJN4rl0uaWO/8A7bKH7G9w&#10;fL8hrG3b7sJbzC5Dk9ANqVfmkoxJp4VuMpLRrU+H7/8A4IwfHO6gNn4d8feFr+eOMmNbXVtIkMr4&#10;JCoUutzDPB/L2r3r4R+LNH+GHwyu/wBlv9s+x1m+m02D/hGhd6awTyrGCe3dLa5CMWJj8lgGUHgo&#10;ecV+burfBTxzZ3AvvFGqQQaboZ+13U2m2BeSaDhJFWFGJdtuTjkZ57V+n/7O/wANtb8UfDjQpfhN&#10;FF491PXZ47Sx03xZcQRLb6baAl57+WV4tpihdOS6kZVckiqzTL/bUuSVovuaZRjFTqe0V33R4d+3&#10;Lpn7N3g608AeMvgTrM+oW2q+LLW08WWdwouLqKAw2fkskMu0hkmEu1iw3beuAM/QPwe/Z+8GfCbw&#10;HpD+GNJ8JfFDx58TviTB4W8HwazLqWn6Ho9nbRyT6pd3rpNbASQrw5dyquPkJPX4q/am8TyfB/4y&#10;x+HPEfhfwOl94W8RrcR2dpePd2l4IASqSSx3E0Zj3YxggnoeK+r/ABl/wWH/AGhvj54L074a3Vvp&#10;mjRWfiu28X6ze6PCknnWcUTr9ijhWOSRUSVskR4yOp4rx6OTunTvKSdv6uehUzZVZuEbxT/Q/aL9&#10;rHwT4W+Dfxh0zwb8UfAN8/hy00mwvNN8cQW013pl/p1pb+bcQRYkLCe1CsiRbgzoQ4JOcfz0ftA/&#10;ti/EH4mfFLxBJ8JfhhY2ejWmdL0m81i28xVt7V5IrK78ueCTYzhwzIZGORgGv04+PH7WHxe/aQ+A&#10;Xg20uvidqN94c1KSSzn0nUZIbcxvYSRySNcJsRwqoVMbEghevUg/BmhfHSbTvC9no/ib4g3Vppsb&#10;tZrE13HOzxgsqG3iYfIE6h5Bn+7t61xwpNL3tTWGKSdtl5bnxV46/aE/ajvfBNl8GvHnhTRJtI8I&#10;3okll0GxkWWC5u4GIg+SR4iu3LbVjBBGSfTu/FHw5sPB72+l+Lb240K9uLG2urew1/Tmgm8nUIxN&#10;ACYw4DYJJz2GTX2X+yV+2tH+zj8YPGGmaJ4waDwn4hOkWg8RGOzuptGlmtzCmpRJMjCSIELHdKuS&#10;0Zzncoz7/wDEn9kvxb+2v4ksIvHvxO0LTvGWh+L9L8Lx6NqsUDSNpF3ayXFvqouYCgmspAo8qQFx&#10;sYfMAQKyzB8ltLdjqyuquZx39T8iW8E6ZA8q6Xc6PebUEjvY6gq+UAM7ikh+9z0614tZ/CDXtNvv&#10;Gt9qdnqcMV3q0U9szQ+YjxEAq5YEZHv3r9BvH3/BN/406L4f13UvC2t+C/FMejeKmtryLRNZgF2Y&#10;RNCiXQtpTxbOW4fdgYOa+P7b4T/tH+HfG/i6LTdH8RxTrdJNp/2JvMEkULlSYvJkO5AwxkDB+lRT&#10;w2KjqoP7jrlXwcly8y+89J+Dlnofh7SXv7jUotkkakQ3SGN2/dKOOSOq8/Wvf9O8Y+D/ABTrt5ou&#10;m3cDPaRQJqn71I0D3BLII2Y4I2Dt1OR714LY33xX8GaN4e0PxjHf2V9qMiPdw63bJ5pURyTHaJkb&#10;5SyjcQSOcZB4rxvxb458QaJ8Yb3T47bSgNR/sT7SWt9nymWRGRVVlUBh97jPcEUKc3zKWjRzSwFG&#10;VnB6M+yJ9C8OyB9QtQ81sdQMKN5i+VIu8jHGecdh+dbsenaNv1LS4rYxu1qm0KoUr2yAOST0rkdA&#10;+DPj/wAVaGviHwb8PfEN/pUd9JcXmraULtbO3SD53cSEOvcgEHAI5r3G9/Z5+N2iXMWojwB8TYra&#10;eyWVrxIEvI5IwA0RT93vLNuJ4x8oBqkq3Kmos4v7Po3a9ojxDUvDEMRmk+zFlDgeaoGEC8ckHoc8&#10;e9fFGteHLu2/a30y61i3vnsv7IisE8lTL9na4U7GbqFQEHOe56V9OftCSaj4c0nw1pus3t54caa+&#10;nuNSg1vSLu3ubySOaNIrabY0ZCEuZF2glsE5wOfDPjH4X1W78YaZqvgfxt4civLjTi8VhP8Aa9PF&#10;x5aksxkkRxsUKxG48VGGhFVVGtJpM6amUVFSm6bva3U7bSfhzpfhrxDbGPPmmwvY71kl81RKbwSK&#10;pwOG2scjt07V3f8AY1h/eb9f8K+aPC9n49j8L202iTaHNci+1AXsj6zFEpaRonBjE7xuynnkk/QV&#10;t4+Mfr4f/wDB9af/ACRWVXmjJpTdjgp5dXcU+U//1/6G4ZhjirqXHHNc1HPkgj0rQVwUDevrX1vL&#10;pY+Yi9TeMwJAB680BsnlhWQJGUZqVJwRyR+dZpMcpXLrsM4qB84zmmGVDwD+tMLjPWhu5IE4GTUJ&#10;5Oaazj72eKQOp/8A103FgPBxyKlyMBu5qs5G09PzqMyE4zjgdzUjSuXg2PmNSLPnoCPeqQZduc/g&#10;TTg+7of1oNkrF8yAimhyp+bn6VSJ7mgSdgfzoGXt4q0jEDP8qyMnrk08XB4A45zQBqeYc4NTCXIw&#10;QKxzMGbrUizbeASfwoA1PN5BHX6Ux52HJHP61mG5HIz/ADqs1w2cg8dqAOgFwMY4pPtHODiudFz1&#10;YH60ouM/Nn/P5UAbjXO05B61H9p9v5/4VjNPkYPP41GJTjk0Abv2n2/Q/wCFTJOrDJrnfMX+8fyq&#10;VZyq9a56y2sB0yzFuT0qT7QFGADXOLcEdzU0dzkYJ71gNK50qTE4UjJ9ak8z0/z+lc+lzjgH8al+&#10;2YIBOeMU2jZPoazTgAZqHzgXKristrgHvn/P0oScEgDrUkt30L7tjgVWLg9RTGYkEmoDJkYOPrmm&#10;nYiUbMt+aF45HtVkStt9vWsgyFOcgn3P/wCqmpOWbqKNXqap3NgS45zx7U0O2STz6VRL5XOeaVWd&#10;uAaQy3JM+ce1UWLZLFicdRTyWY4qCVto+U1TetxNXRVkzwCSaj60EnqTmoDISOK3p1ejMWixnsac&#10;HJ+X9aqhiKm3DpzW0pdQSuTKuDmpAMnFQBiOlOEn+RXK6mpooakpBBxSr19KaJNw+bH6f40jEgjH&#10;frWbLLWA3U/y/wAaSoRIyj/E0pdj/wDWqeboBKWOOew7UzePT/P5VXZ2zgU0uQMGm2BKaVTkHHb3&#10;qt9aXfgdT+dFwJ6rEgdaUSd81CzFu341LlYB0jY474zUQPGfamSMentTS/y46UcwEmQynt9aqOew&#10;pzSAHAqtIzMev0xVAVJm24NfL/7ZVybX9kj4n3KnaU8B60Qc4/5dHr6bnJxzXyR+3PdR2X7F3xVu&#10;J2VVXwFrO4sMjm2cf1qobgf5ndnes2nQKQABBGoz3+UdaxdcvCs8cT9Rjj2PpXQafBAunwkAA+RG&#10;GyP9kVi6/bbb2Pp0Xg1saQeprW+q5htgjNG8d7AVZDhiQ3UH1x+VfQWh/G7UJV/4QrxjELyENd2k&#10;V3fZcRRzQLIEhMa5EjMOScjnNfNlgkyJFdbUfy5/MCMTjK/Nn8MVvS6lcw6nZR3uz7JPqLXsWTk5&#10;MAiYEcY5A9K8vHYNVNWj6HKc1qYdWpysfb3hrUfh9qf9ieII76bRRqMclpaxagUnSSaNoDtSSNiA&#10;MZzuO4HqBXLN4Y121+HN00caTq9tJNm2cM6gBk5jOGByOeK8d+HPhyY6Z8N7zwTqCprGp+Mb+2kS&#10;5Yyw2zBoVUGLHCuhyw53VP4A1vxjpXhnxTbaZpsklkt3qUUurQzNFHDJ5MrbWiA/eH5cruyAO2cV&#10;8/VyxdD7bDcXza/eRu/I9m8YSSR63oL3sbwvC8sQ81Sp5QEZDY/rUt7DbyeH7hs4aOewZn7c3i8t&#10;3PWvLo/jZLP8O/DN2t19qvrTUo7a9k1GFiY45lbIMoT5w20YIVig7175478X/CmLwHrOqaRBfR3m&#10;n/ZJbyzU2lxC2LqH5RPA0EnU8CSAH3NcdXCVFsfQYLibCyclLc43xl5TeDLwxrn5LQ7yepM8WTz+&#10;Vc9qMMi3rQjJRkYqW+7gk+lew+NPB3hKP4PXPjODX9IG+3s5bzSftDpqNpuljZg1vPEgOwjlkkZe&#10;+azrn4R/EjVfDtj4/wBK0nVrrRtRgMllqENo8kUiDI4aDzAMY5zg1zcs4ntQx+HqSupLU8C1OztW&#10;1rUFeBeBZfJtB4MK5OT64ql4muLjQtAuBYz3dtIt3aGA20rogdZlYMcHAZVPBHIPNd3r3hzV7TxB&#10;fvHFwP7PEm7KFcwqGBVsMCD6gVy/j7TLy48L3l0qOqW1xDMxIwCvmogxn7xLHGMVopq9pIyrqDoz&#10;cWeiaD+0l+0N4I+fwp428UWvksBEn25nUc8ja2Tj6mut179sf9pXxL4ZhtfG/iX+2rGLX4bqXRNW&#10;iV7W+kliYM97CoAuUwq4EmcMAa+bL24QtyOeAd3HOSR9BWfrBVrSKQKMi+g6cnkSDv8A5xTUU5bI&#10;4cQpRi7Nn16P2rrXXdJOleOfht4E1NBIG8yzF1psg28Lt8mULwD06VJpH7Q/hHwPr2mEeDrrSdD1&#10;InV10/R70SXRuYd1usy3Vyrt5e12Com3DDJJxXynbtGyBymcY359Wznj8Kj1CHztY0tZmZ1FrcBA&#10;xJAUOhwPQc9K1hNxbtI5sVQUnBuKeqWx+l3w3/bN/Zr8C6Fa+E7rSPH8ltDctI8t3LaXLyq77mDO&#10;kSbickMTzjNfNGo2X7K9/wDEi4+LXh/xf4plMM0msR+HrnSYoLi58lTI0SXhkZEO1cbmiboeK+Yt&#10;Qgjh3MmFPUEj8eP8a0vDt7NZRX0LRxTi60a7tSZRkxh4HO9P7rjsfQmuqpjas4xi5s4Xl1GLlL2K&#10;/I+nvhH4I+FULaret8RPCoh1SxuzBA8t3bXNtLdt5kSyPJbFJDGTtLKBk8jAr90P+Cb+nfsGa1+y&#10;fZfsdft0ePfC8FpZ+MdU8Q6NqGjatNEYlvlQL9olWJWdG2ttUoSjZ7NX8t+mWkE2mW7yRxOTbxDM&#10;igg5UeoroNI0rQ4723udYtUa1EkclwIAFkMaklgpH8WBxWEa81K3MXWyzDVaaTo/if1t/s9fssf8&#10;Egv2ivFnxT+GOm/EjxbofhH7VY2/hvWdcvYNKs9Ut9OgW3vBC8qtMZI7sHyhJFGXiBYZwccd4U/4&#10;JS/sD2X7QnjvwlD8VNa0nwp4e0XRNX8LeI7bUwyXt5MJnvlSTyjHN5GyMsgXIDYI5r+T7UNPSTxt&#10;rj2LXEKpr98sRjlZGEZkXA+U+hNdDZ+IvHeiTrNpPiDXbQZjIEV7IMEqpyBnjnmtXmFROzaZwR4e&#10;wrjePMr+Z/Vz+094K8BW2ma74j/Zd1HSPFb+HvDcSQaVo9vcCe7vFiI86RPlMksj/vD5aiMDOABX&#10;8kvjPQ/HEPhrWdf8QQambhZ4RqN9OkhKzNcL9+Ujhs8AZyOle5eGP2of2o/Cd1/xJPiD4oQxOBGZ&#10;rt5inD4O4tngDpn6YrT8dfHf43yXPhvxV4v1Ow106lJfudP1KBLmwmVRgSXdqcpJcKxcq8il1yCC&#10;KnDYucJSfKtQxWTUZwS9pLTufpAvgb9rxv2LfCHxW8UX+gQW11q9l4fsrSTULe5165tHbNrfXMMR&#10;ee2hQDBklxJtAbAGCfG/i/8AFf4x/CrxNqfg3xdpmkxXVpaR3d1BYXUt0jfNGIjFdrM6NFKkm/dG&#10;cnoccivAbP8Abq+MdrPFNeeHvBWoHHzBrIQk4VVzmLZyVwM56CpvEv7a2g+Ovs8vj/4ZaVMtvsiH&#10;9k31xaBlLBwCA7A8xj7wNehHMoJNqL1M45DG8U6ysu6Nr4tfE74kp4U0qHVfDR0zRp9RS93X9v5l&#10;rey7A6JvlTLYUhtgY8YJHIz+l/wp8e/FP9pr4EaXb6b4ls9NvtNWS3m8N3+oRCbUJciIXXkz7YPn&#10;RFADOvIJz3H5kfFn9rHwn498JWdjqnhrUtF8Pz6oNPuokuPt0ttKyee8+mRSeXBFPKFjjllZHJUA&#10;DGK3vhD+0P8Asb+C9al1DxJHr+rW17brBNY+IdJhkSBhg+ZBPa3Eckeep2/3uK58RmSb5oXQU8il&#10;G8eaL+Z9ha94d+NPwt1bRdV8Vtd6VBc63Z2FldyeHLG/t5bqd8xRLNZ6lIgaXaQm9NpPFfMv7THh&#10;PxpZ+JdR0Pxp4u0+0Ewl2t4g0PVtMeITyLN5ySWkM1vv35G7LAggEYGK7jx/8W/2I/iL4fttL+Hf&#10;iLU/CV2mq6bfSG8utQe0EVpOJJTHDIs+2fA/dNvAQ9etfV+l/FHwVqSCPwH+0ZYlHRQlp4pAljG0&#10;FdrbsjgEKPk/Dislm0k9aj+aEshqR96nRV32Z+GOs/CxrNGi0nxV8P8AXPtt7AhZtX2mJgSczfaI&#10;oPLjbuzHG7Ga7XwF+z/8dvB3ibSvHvhi70K1trLVYAutWes2F5FFOfmWIrBOzys+35Y8Yb+IquTX&#10;6SfGa6s7XVtCsvHM/wAL/iBJJcwahYaR4X0+O6vtaWAOGtpHjhVUQjDSecwAxnrgVlXXwFuruDS9&#10;U8V/BC7vLWynj1rTY9AuwtnC/mLK0TWMbhGjKjaUcM5GQ7enZPMnKKXOjzZZHUhJv2D+R5D+3B8S&#10;v2j/AI5eLbo+AvBF14b8PXt4t5dWvhKxe4sJbllXzZZvK3KW8xN4WHCLnG5gox8n+JNZ+NFvfXWk&#10;/Ezw9qeq6bF5VxHf/wBkXVu8rlVLbPNhRiASQVYDpwSOa/Sj4A+NPhN4C8D+LfDXxY+E9xqFvL46&#10;1PUtOjgt720S0sruVGMQa1ZFzAgIRV7AKK9/8PePP+CeL6tcm70jx/oH2eNHt0tfFutQLcK65crH&#10;LLhdpO0jrnPFYwxc4rRIzxGW076xkj8PPD/iDVE1SW8sPCmqX2iT6dHbahFp+nGWWEOjx26nehEZ&#10;aTa306V+5f7C9x4ksNLg+Cf7TC+Hrn4nWOjSRfC2UyxXF7caHdR+c+kLLG4heVD50dkJP9TKXiB2&#10;uhGhN4S+C11rnxZ/4Uz8RPFvh6aXw1odx4WbUdcnFrqMzxf6Qt6ZVKXiR4KLvyF4HNfDnxZ0j9qz&#10;S/iJ4b8PeHdV8PeIdc1jT5l0m4eHTr17eOzCSnZOqF0RUDEJuHIyO9d1LH63lBPVM4amWwceWVRx&#10;36GP4k8T/s9+Kfit4kPx78QeJ/COnx6TqMWmT+GoVN4+uQbvs9neoZU8lC2FlXdlNvTNfD0Fp8af&#10;Evge98WfB9fET6Pot6J9R1G1u5CS+0Ltg81/MYgDJEZbrkiv06+Kfgj4zfHD4VXnxz8RfCfwve/E&#10;rQMt8RNO1LRGjk1+xdwkXiO0kgZGkmGVjv41yQds+Pmcj8kPC3ifxjF8VdY1Xwp9m8K3WlWc11aa&#10;bDM0NrZzQsqmCFZmZmEhJUI2ScnnrXvYbMHiq79o+VO17HhY/DU8Ph17F80l3W596fskfEbSP2cP&#10;2ovDY/boGp+JvA7afcXkul6pdtqcEaXkDqk8ao2TKjMy7C67X5YcAj7j+LX7LHw5/ad/bEl8bfsT&#10;6Mi/DCx0rwvqGoWupXs+m6qw864LrY29wJ/NVyuC/wAwAzsycivwx8a/HKX4weJtIuvjNpKy6dpk&#10;c0BsPCPlaZcvJKu7zRK6SgkMBkMMHBxgnNfpn8Gfirpfw7ig8QGXxvJp934W0prN7bVrVtSsrcXV&#10;xEpudphV47cgkqACg5bhq4M2w2HpY2VSLbVjtyqpXq4KMZNRlfXU/oN+AkPxM+APx18YWXhj4ifD&#10;fwSuseC7W10vRtZ8QtaDTEubhYZbjEtt5Qa3gZxGxUlpApK1+OP7a37DX7Z/hf4ha54z+A/xX0/x&#10;h4Vu9RuZdBnsvizZahq72G/92Z0e4tFLFe0a9TjaK+DviR+114L0P9rO2+NWk+L/ABpr15aWsWn3&#10;+uWqWyG/ikjEUxSRn3eUU5CkFgVGCeDX0L8RNe/Y38e6dLfQfGGG+mvFWZW8TeHLyzmkIGVV54Tc&#10;KpB+XJHvV4TMW5XxD5U9rIqWXQ5FDDavrd/kfPVr8Jv+CgPiDQI7rx5f23iHQJZA7aV4q8YaTfK2&#10;xiu9bea9aeJ0IJDLtZTyM1zvxO8NeHdFuvEnh3WptPiurDw3YX2mXi3ZuHVt7rJb2zQSuJVdWyxC&#10;nAXnGcHpf+EW8D32nvYeE/GPw5vBKCWD62sEreqj7RDFx7V6H8J/gRLZ+Edc8I+IfCvw/wBdt9Ym&#10;t7q11qG/tm1OwAP7yK0mimChJ14fchPJ24Jrzs/q4a6nBtn0GQYTFRUqUktT4s8U6GbP4fwRW6Zj&#10;j1ydEMj4bmFTjJjJPT/HnivIfsE/9xf+/v8A9qr9q/hrpPwW1W01zwV8Rfgeddg0vxPftbXnhjXr&#10;rTXi37NlqVjcxtDAh2qRkk8k16L/AMKz/Y8/6N28af8AhZXf+NfL1sxgps+hoZHXlBNH/9D954Lk&#10;nLAj861oJcgHP45ri7S66cVtQ3APymvqrdT5c6dbkngYp6zMOf5ViJcKSB6VYeQgBh/Oqc+wGss5&#10;I+ckUrSgNgnHpmsMzY6k/nTjeDHvWaA1TIc5FRvIcZbmqPn4XcBzUb3JYYzyPSqcmNK5ZM4Iz0px&#10;nDKAD71lNOQvrTftDEfMBipLi7bmsLhQ2CcUNeDdjJP+frWG8+Pl600XOOAKdg59Td+1HtTftQBz&#10;3rF+0YOfWkMpbuKQ3M3ftgI5NRm+IyP8/wA6xMjrUazDOD64oJ9ozeW97ZqUXY4Of1/+vXPGXaaF&#10;m355xigPaM33ulPpmoGucDB/KsrzT2NN3nq3WgPaM1PtA/z/APqoMyVlBwc5PeneYB3FAe0ZrGeP&#10;HUimNcgDjpWT52OQT1oafY1Ae0Zsi5XrzmnrdZ59KwmmBG6nebjpQ0VGVzYN2STipVviOTj6VgGR&#10;c4/rQLhlbBrJ0kXc6Zb08c9alN2O/wCNc0J8d8e1SCc9aPZIaZ1Ec4HPGe2KsCcA7+a5iCdh8x6V&#10;YF3n7vNc042dhXOg+1+maa1wB61kpMCvHFL529ST24qRt3L/ANq7inrKTySTWRvJHQf5/CjzOw/E&#10;Zpr1Fc21n3j3zU4lI4rnhNsORjNTrcetRO5SkzcaZugz/n86g3luKyPtTj/JqVbobR2NTFluSZdc&#10;sPlP6VVI2nAqE3J7GkEwJI4PvmtLmbJ9xHfHtUokOcLWc0wPLDFHmkc/1ptjjKxqZIORThIB96sr&#10;7WxHTv71N5hPb/P5UjZGksmeKl3kY3cVQV9tRvKw6YrKUmBfL4PQj0phlC81nGVhy547HNRtOWGF&#10;xjOc5qW7sDSM2D8gzTPPLGswzt2/MVF5p96q/ZgapuOSp/SmecOwNZnmt2phZjzk1NwNJrkDkZ+l&#10;PEwH3ayDIVFPEjCi9wNJpcnj/P8AOoGkBypFUnk55/nSbzjOad/MC00oBx7d6ikmwvAFVXlGciqx&#10;diaalpYCS4lXOa+Jv+Ci1y0P7B3xdlRdwHgLVfl9cwkV9kzSY4r4e/4KSyun/BP/AOMDIAT/AMIJ&#10;qajPvERTp/EgP83y3ceRGrc/u0Bx7Dj6VleIRGt+D82Aqcn6V0EWkXFvBEzSb8opVRgE4HasbxJa&#10;TJMu8sWYgBWxlfr6122LhuQQtGbVFA5LtkjOMcV31ktjqGjNbSgSIiscOM84NcfZ+Hbq409LqNiV&#10;BYYDc7gBz9K66z0jUYtO3pu2GMkgY9O5rKcjWMtbI8u8Mar4k0i4s7zw/deVJY366lbLnYyTpgbl&#10;bjsoHUV6n4O+M3iXwDoWu+CNVtkgsfEYuZrqTy903mSwyIgRicbNzDd346145oNoZCbgvgKTgAde&#10;a9BudSjltVtbxFnhZNuJVzg+3oa8zkUjujXlE9Q8Q/E3wH4p/Zm8JfDy3t3j1TQtfU6pcTqipLBP&#10;5mAhX52VQec9K9Z+JWlfBPTPhp4ti+DM0EsMmnWpvI4mZwk0d9CDsL/MVPaviLUfD+kuM2crRbjy&#10;rcqOfzrFifXNCt7mCzkPkXkJtLgRnKyR71k2kHp8yKfXis5UrO1zqoYpLWx92+Mfhv4q8N/A3/hK&#10;9V8QXOpWN94Rs5rKylQIkIlEYK8Dny8gKep5JrP+Hvif48eA7Xw1c2LjT7PV7Rbm1urW4nWSSKMl&#10;NxKMuxh0xn86+UrH4weM18L3ng7Vry6vtPuNPXT4be4lZktghUoYwegXaQB6GvSrP9pPW7jSfDnh&#10;jV7WBLDw9bfZoRbqd8vzFt7kn73bisXSVmmjuw+Jh7SL2Pqbx18cdR+Fv7WqeN/GV4dTLaBZ/aG1&#10;e2XU4LmR7VVxPbT5EmR8oJIZTgg11HxK/aC+Hvxl+EfiXU/DXhbw/pN9p8UN/Bd6XaXFiwaOZMqI&#10;ftDwlWBycICuOK8Ok+L/AML9U/aPsfiJ4jeM6JN4XW1nSSPzisv2PyvKZRn5t3HtXTa1feD/ABB4&#10;B8cal4Wlia2/sLfaxouwhBJFxs4PA/KsJYaLabR6NHHTtVSme0fDDS/2ffF/gTTdS+MM3iHTdUvo&#10;UlF1pLWF3ZTK7EDNvMsU4I6ECXqKwvj18L/hL4D+Gtx4q8C+Kv7YtU1mxa60660qfTr2JSJQr72l&#10;ljZecEKR27V82r8BNEg+Dvhv4o2l3eG4vog09pK2YwwmZSyAc42jpg49a9r+MNlND+zFfuuDGsmm&#10;q7cZLiRwMn72cfhWEsHFO56FHNa7pNtnfW37Ifj+6+ECfHHQpdEvdCk0ga1LLaa3YyXdtaqu5vPt&#10;JGimV15DKFY+meteT/Er4XeLPAF94YtfFGk6lol1daVdXgXVIXje6gkaIwzxou/5HXoQTn9K8jsP&#10;G3xt0/w/pb3enWDaWumWwilniSdJ4HBVS+ScscfMMfL6Cu2+LnxQ1zTdU+HPjq4muLSbR7y6MU8D&#10;uxj8l4JFMYfdgJnhOnbFYfUXdpnbHPpOkqk46KxyWoaY12rQwXenyMBtMYuER84zt2yFTWj4c8Na&#10;3eXtwjwmFYdOuZXZ+VIit2JUMu4FjnAFfd2g/wDBXPxrqtynhzxVpPhbxVa+dvUeJfC2k3scueD5&#10;hMMUoz7NnPeu+8Z/GT4MfGfwtdaRZ/B34deEtbNvLOniDwra3Wn3IZ4iUzEk7wbc5UqyYfsa4VQq&#10;xaTOyOc06l2luflfo+5NCsi4YZhhxkYzwvGT7VsvudY7S1DSSu4VFTlmZgwwAO5J4rZ/Z6TS/G+l&#10;PJ4z1ubSrO3mS3it9O/eSsqgE586ZEQkcKefXHFffll8A/2R/FliNQ8K/FHX/Dd7G0ckMXibw4mq&#10;Qo68q5utOO8YIJzt7VpVw8lK5thM6pTikrn5zXiSWPjnxBaSqVdNcvPlYYKnKkj2IPWmtJ5is/GE&#10;C5z7Kv1r6J8C/CW1+M37VXir4M6R4h8J6VqP27Ub9Na8YXsmlafdeSF+Vblg+15s7kDxj3r6L8Zf&#10;8Erf2xdBsJtY0HQfDviixWJHN14H8VaVrLENhVKwq8czFugULk+9c1alLmvY68NjaTXK5H5zvEAk&#10;kkZGSGbHuEkPetPxJCkvhPQbhBlpNf1EMcckfY4D+Q9K9w8TfsnftHeEraafxZ8PviHpgGdz3nhy&#10;+aJcBgT5sCumBuHP1rzjxhpEFp4I8MWoE9teJruoDUV1BHtUWU2qBAomRGUMgGdy/eyKKOj1NK84&#10;NaNPb8zz+CJTPHgAbT+h21Fd2KNGsR24IVmz2IWUitiPR9TefNsgnVQObZ0lIPAPCMSOlR3MF3bw&#10;qbmCZT5YDBkZT92XrkelKFTTc6vZxdla5o+NL+8vfhTo2n3GwRWPjDybYKoDbXtPMO49zk8egryx&#10;oNln14ERPPP8EH9a9U8b6de2fwo0e9uVAhvfGjPbEMCzJDaCM5HVSD69a8onfNn5an5fJJyB1+SG&#10;uuDdo38zyq0I+1np2/Ipahp0bMXZVYMkrEEDriX29qTUtIsmLsIkyfOIwMYwbvHT3VfyFXb2ZpWf&#10;dn5FmAAyP+Wc59qvXvDSRr94NLjp/wBPh4/OkpMxVJLTY6nxFpmgWHw48NN4UuLuOWTWrsai/MbR&#10;3IiPyxsvVNm3vRZeNfiB4duEGi+IdctWHmjdDdOD8u7HQ57DvT9VEbfDTw+yY58S3uce8FYd0g+1&#10;qo5LSTDj2L/40SkmloaU4VIzkoyfTr5I9a0f9qb9p7RSI9H8da6iIYiscs7SLmQwjJViRjMp/Ku7&#10;sP25P2rb6CCC41XTtZlmHliPU9Otp2clA+3LJz6detfMkCR/aE4yGFvk/wDArI4/WqljczWemrcW&#10;jtHLEkkkcicMjCA4Kn1GKTjC3wlxxGIT+Nn0va/tJeM/D3xQ1RPFugaL4xvLSWG2sW8Qm4P9nxuu&#10;Db2qwzRrHFnOV6ZrspP2ufAup3FjqOq/CvSLeezInt59G1C+t5EM8LuMAzOOYlbIxXyz4gR2+Les&#10;STMXd59PZnPVmcjLH3OazrFCY4Fx1jth+AtLtacqMGuYPr1dSabTs3uk/wBD9HPAH/BRXwp8OfGG&#10;l+PdJ0/x9pd9pjB4Ba60s8DRFQ7xSJNE26KSJsOuRlTjNfOvjXxD+wp8TfG2ueO7x/iD4ZfXtUuN&#10;Tewt1tby2tDcSGR44mkRZCiO2FDMSBgE18vXMSvZR+ptmHT105P8Kr3EK/Y5icYFvdjp2EsLV0UZ&#10;Spu9ObRzVa8autSjF/I+uPhro37Evh7x/pfjG58dareQabdfa5NK13w+k9vcgKR5cvlzLlecECvX&#10;Pij8SfgR8VfGN1beA4fD3hbUY/DkelWeua408Wnx2zzPtbTbO3LFHlRj5hmLgZ4APNfn5aw+H7e7&#10;E2vQPLZK901zHAB5rRJfxFlXpg4PFP8Aiba6LqHjy5eyt3S0XQneyhnGJIlR22Z/21HXFOeIqznd&#10;1HexjClhlT/3aK18+p7Bbfsb6vdQrPoXjv4bXqltqI2qS2789BiSHA/Ov0E+DX7B37NWv/CePSfi&#10;bqYt/F8liEOqaJrunXVhHcmZ8SC2mjR2XyggKmTlicEYFfizqOjWECTmKPbtiuWUqSMFLiNQevZW&#10;IrZuLOewglk066vIDGdQIEcrKB9mkUIOvYNU1q2Ikre0/AwjhcAr3oNejP2bH/BKn4P6t8PLy6tv&#10;Fmqz+Iw7GySOxs5dPxkKizLDcGUHqWZT0xxwayPCv/BOn4jfBzw3r1lr83hTXDrFhIkEb2d5IIra&#10;1jMkjpKylYJBuBjJOCw9q/JibXvGOiXV1HpuuajF9nnvo48SknFsiumT755r0jwF41/aD8S3x0jw&#10;94m1OWNTN9rie5MYNrFEryZywBBDYI71yy+sONpSTNcNhsDGacOeLfofdHwn0nwV8H/CcHh7436f&#10;ZjXLkfa0EWsW73S2pVRGJ445CsZxjAL7iO3WvTv+Fhfs3f8AQPP/AIMov/jtfmr4C+Onx38BeJNf&#10;8H/DTXXsLX7e99NEyqQ8j/Lu5U9gAPavVv8Ahpr9sD/oah/37T/4iuSvGpzPRHsU4U7e5Vkkf//R&#10;/aGzvyeuRXQw3gYZJNeQ6fqQzweeO9dVa6kSMMePUGvrpdGfJc7PR47rpV1LgsK4uG/woxWnHfKe&#10;uBWfLpc0TudH5n51G0mDk1krdr98HnpTWuTkNUjNtbk5yaaZmZjjt+tYzXWcqeKUXJXr/n+VA0zT&#10;aXIPGKiEvPXt3qqLgMM+1RvJjGOeKBXLEkuOB+FRfaNvB5qjLPx09uTVYSk+tUnowNsTZGcdKYbh&#10;T6/SsgS+pxR5qn+KlpYDWacMMDOaXzUB45PvWQZVx1/z+dMEq/5NIDYMxY5ximmZl6FTn2P+NZZm&#10;AGc/rSefkcHpTsBsiQbckjOeopDNkYBHH61iGU4zmmmdjxSA2hchTQbgfeOfSsUTc8qDTvPJGB0z&#10;096EBsCbFOM+85OKxBM2cHgk84NSiXPrj60Aavnf7JpWmZuOnrisjzwO5p4mAzhuvWgDVVmIyOaQ&#10;uwrNW6UfLT1uQflHXOMmg0g9TUXJx2qwJMjANYoljdsMSB/WrAnXPBAGcH61Lkhyl0NdZCFIBPti&#10;nLKwOVBPp/nFZTTg8E7R04H61JFIo+UZJB4PSuOW5aNYTsMBT156U7zpB0NZZkb+Imn+YSeDj8ak&#10;DT82QjNJ5rg84/X/AAFUc/Jk4P40mSBu/TpUuaQF1pDn5TUnmyYABzVITIOv54zTw64A4yOc9OPp&#10;UuQFjz3HTilE8rfKOapmRCDtLcnjOOKaCudxPHc0N3QGkZWA4FMErMMN2qh5q9FJx1FAbP3jz1x6&#10;1MRpXNTzjjGBTRMR8p71ntPgZz+GP61GJ1c7gcE1pey1LUbas09/PSpxMBzWSJ2PPGB71KJt2dva&#10;pk7miNT7U3rTWuQQNwPPT3rOMuDg4pnmKTknNZSbAvvNxyc1H53cj8gf8Kp7gG28Z9ScUxpVDANw&#10;O+CKG7AWvOYZ28Z60eYTwf51ULgKepzTGDA7h+I9KUXcC75h7fz/APrUeZ/n/IqkTjmjdkcn8aOd&#10;AXg/t/n8qXfjpkfn/hVIPjofwpxc9+KXtENK5YL85H+f0pRJ6/p/+qqW8nnPH9ajeYqeoqxF2o3Z&#10;lXI61SNw3UH9ahNwxOV9elK4Ek3JOO1fCf8AwU2kKf8ABPP4vPzz4Kvl9zlQK+3pJCM9fzr4A/4K&#10;m3Ji/wCCdHxefOM+D7kDr1LKO31qqc9UNH+exfXymOGJlwIyBznOMdq5rxIE+1RsmcbQ3HNaupLO&#10;JlikK/wnrmud8QXrx3ShtvZQR6dK70aLc7fQbmIWMMHzYBk5B5OcetdI8lkLIohlf5CCnvg+3SvP&#10;dAuCIUIOfvcA9K7YxGSzZgWAZDjZnPTrmsZK7ZUY+9c8S8LvsE6BGIyxJU9OfbpXRW91HcRqs0HO&#10;PX37nFUPBckaSNu3ffY5Bwep9a7sWrY3RwSGM87m4weucgVxSn2Ok5m4hsmm2xRfKxDYDY+Yde38&#10;6zxb2jyMSm1VJ2HOccHrxXcy2MreVdSQSnMmxtgBTp649KyHtNs8sDRThWUlRxwccc45qNxNnHT6&#10;VYz2svnxgMFyGVTuyemcf1rltd0GPSbWzuoZS/2qN5CpA+Qo23Br0q6idbZuJgfLy3H0x9K5vx7j&#10;+ztIVd3FvPkHtmTmpbN6ezOR/wCEc13+xx4h+yXJsd/lfaghMQbupcDGfaoNP1jVdKjmi0+WSNbq&#10;B7a4VDgPE/3kPscV7P4R8Wa/D4Lu/AVrdzixvdGubuWxABWS4SUOrAdSQgPPYZ7Vwnwt8LWHjj4i&#10;aJ4P1WSSK31LUYbOWWLG9RIQCRnjIzUJXeps1azRgW/izX7SK3t0u7ho7b/UQtI5jQZzhULbQM88&#10;Cvdb79o/XvEPwr1X4ZeJoIJEuhaPZXNvHsdXt5CxEhzggq3HHWvGviF4Vl8C+O9X8GTlmOmahNZb&#10;nG1mETlVYjtkYNc21heQ2y6hJDKLeVikU5QhHZfvKG6EjuAeKbii44icVypn1Cn7RFnqPw/074e6&#10;hpwgTT7WKBbxX3tI0bMSxGBwc+tdj8QvE3hPxJo/w5vbGa3e2ttWu4dQZ1Cqp327ESKeo2jqeor4&#10;lXyzjDFT7jimyGVBsZsr1AU5GfXFQ6exusfP2bpvY+zPHUfw/ufjHMfBEsclvsDBYNggErNlhEVx&#10;x7dugr7V8G6UisbhmG66hhQqVIIMQYn888e9fi9Dd3MDh4XdGHIKHB46dK9V8GfGvx94N1W21CC+&#10;nuYrdw/2W5kLxuB1U59aznQvqehh80gtHE3/AIZfDO+8beHtUvrTUJ7ZbC6iWa2XIV1dW+bg8sOg&#10;yO9eufCzQrjTraRLIyvLHOu7ZnOzcA/AzjK9TXzl4S+J3ifwZFe2mguiQX8qyXETqGzsJ24PbrXp&#10;Hgb45QeFrmS5vLJ5zJuJRGCAE56cGpq0nYMuxVOOjOy+Ll14k0z9p3xRL4YtPt1z5srGL5seX5Ss&#10;7fKQcAc9aoeAfi18UbHxFHa2MkensjrOht4fKkjb+Eq6FXBA6HNTaz8XvCVt+0dqfxNt/Mm028hz&#10;H5Iy2ZbZFxhsdHBB+lclp/jXQ9V8ZSasT5Mcshw0oC4BxwcGpnTutisPODqS97qfpf4P/bb/AGwP&#10;hZp5u/DXxF8V2drbAOY4NTu2RQ3QCOSSUcEjjGOPrXkf7dv7TPx7+PXgjwx4r+M3iK81jU9M1K50&#10;+xvm8tJBaTRLNsZoUj3fNk/Nk9uBxXE217oWtaW+mpdW0kUybXVZF3H9a4z9pOJU+EWllDu2+Iiv&#10;PPBteM/lXKqEVJXR6eIlanNwl0/U+kviF+198K/i38PPDfhTxl4H+G+jaloUGns+veHdKbT9Q1P7&#10;NAkbRagyO6TCYA+YyhGLZbPOK9av/iV/wTf+Jq2csvgvxP4DuY3/AH83gnWnu7W4j+VSrW+oSKUY&#10;kkhkfv04r8l9X+GenaPpFvr9rPI6S2tvN5ZAyryIGYZ789BivV/DunzXXgiS306PNxvjZMAZ+8Cc&#10;E+3WpxGEh0ReCrV3FTkz6l/bGT9l3wX4D8Ma7+zNrHjPXrKbWpLnV4vGENvHNaXghdEjgKeYskZQ&#10;ZYtzu/X6B+H37BXwj+Nvwv0Txn4M+OvwltNQ1fTYLu88OeKIb3SbqwuJlAe2a4QPExjZNu8DBIJr&#10;85/j7ZwWPwqtxBHHHu8RxFhGoUZW0fk47+9fOA8S+O/D8NlJbNLZIII2tyjHa6ZO1trEqc5Pb+dR&#10;9SjKGj2Jr5tUp17Psj9wtR/4I2/tTX0T3fgIfD7xnE24CTwh400+V33o65WG5Mbn75IHHIxXhXxC&#10;/wCCaf7avghZr7xP8K/iHbRK7k3Nppi6jbgHzhxLauwPMnXHY18S+APij4/tAlxb3UReRRuZoghU&#10;KVbhoih/g/HcfWvqzwv+2V+0l8NWjj8PeN/FdgZ5GWI6frF5CodlyPkLlQNxLAYxnA6DnjnhJp6M&#10;9GGZSfxI8l+JPhifwx4E8NaDq2k6hod7Za5cLqK6xbzWjTuYWPmiOZQyrj5TjjIryr7N9pu4zZ3F&#10;nNiWU4injLYbJyRuyK90/bO/ab+NX7RHgjQ/E/xU8Qatq97pOqS6XY3WozrJcx27o8hjMqKhYD5e&#10;WyScnPNfTnwh/wCCmPw/0/4ZaB8PfjJ8I/g54sOn6clkb7VdINrfyJErBHnurf5pJCqjLHks3Nay&#10;oS5E0rhPOKdOs4yWtkfnjBpOpQSRCSGXHlWzcKWGc2OememD09Pyo6bpV7qAXRVXypbgmCLzflXf&#10;JE4G4kDA461+o+iftA/8E4PF8NynjT4HfZrm71GaeG88F+MZ7EQLcPDsgjhmiZRHCZcIW5IVia24&#10;vB3/AASb8d2IutM8TfGvwM0rGNkuY7TXYIcLuZgR5bkBDk9PSsJwmlZxOtZlRbPy/wDGdvJpXxk1&#10;rTrraJIm01H2nILJJGpwenfg1h6bIpe1AI5S16/9c7tK9P8AGGn+D7b9qR/h5ba9Bb6fqOp6fp9v&#10;4n1u1/cLbbl8q8ukDh0HAeRQTjnniv0Of/glF8UdSjhufhL4/wDgp4zQCKWD7B4lTTpZUQybB5dy&#10;eC3msQM88Y9a0ldRV10F9ZpOU057SZ+TnD2luCD81uqkj3sMf0qCR92mysRy1vfE+3ywtX6OeJf+&#10;CVf7e3hu1jltfhfqGs28aqBc+GNVs9VjfZC0HBiYnng9OvFfMPiH9lb9pPwnbXFj4p+G3xF0+SJL&#10;mGQy6DcyIpljRBl41IwChJxnihVFvcv3dLM+edbkAhvFUEY/tIDPtcW7VqePHx4xk2/x6Bc/+Ou5&#10;rW1nw+NI1B5vElvqdvALi8luLW/0+6tHMUxgIUl04J2Nznjik+IiaRrXjVdU8LNGljd6JeGzW4lV&#10;DtcuFXcxGTupqSci+W1Npa6o4S+QyQ3Dc8wXvP8A21iatDU1VkuU4663k/RI3qxPoupNbTeXEZC0&#10;F6P3LLJ1EZGApOckcetGo6bqURuPNtrgKH1kZaNgPmtImPOPrTujFUHsR65GWu74jo1zqHXvvtFb&#10;+lN0m6u7C/tZNPuLi2drp1eS2kaJmRrRWKnaRlSRyDwe9Lqjs9zcxyHDfaJCRwP9ZY55/KpfDmla&#10;14g8SW1holu13MhFyYYsZ8tbMBmwT0GaJO6eoQSU4trqP8LXsj/FHXZSAGkTeQf95fT617B9rl9v&#10;8/jXhGgv5PxO1URnrb54+sdeq/aZfU1nVpvm+78h0m0n6v8ANn//0v0ZsdSx0J6V1tnqZQBsnrxX&#10;mNl1P0rsLT7g/Cvr6mh8eekWmqKcc81uRaiCQWPOO9cHZ/dX6V0Fv/DWUdy4HYQXmRj0q0LkHnJF&#10;YVt1b61oJ0/GoZqzR8/I/XNRiYscgniqg+/+FOj6N9amMrkKdy/HcDafnxzileV+GU+1UF+4P9//&#10;ABq5/H+FWyxXl3Jz+dREn61G/wDF9aF/oKAEZs55xUBl9M0snQ/WopPvCgTdiTzt3tnn8qcZPf3q&#10;qnb6Gg9/pSk7IUZXLm5duSetNE23kGq5/wBWPpUT/cH1FKMrlFwSe5/Gjzzu29O+ahPWoZOh+lUB&#10;N54QlSc809Hw241nHqPwq23b61DdkBf3gDPuKBIM7T/9aqw6n60SdqhzbAsGRRUXnAdec+nFQnqf&#10;rUA6ihTYFoyAEEE08TZOGBOarnoacOh+hpSmyobl1ZugY47AH2qwrjO7v71nr0X/AIFVqs5S0NIL&#10;VlkytuGP0qeOXAy3X9aoDrVo/cH1rmcy2XPNA5J/OpFuVH+NZ6daaOhpObEaYuRnAGaY9z/F0qoP&#10;vGnv/qvxqorqBZFyWXHJHrUouQOv6VnR/wCrFP7fjWdSWtgLzXGDkHtU0N4qKUljSTcuATn5T6jB&#10;HP6VlDqfpUzdvrSlLUbViw0+45XoOoOOfyqeF1K+dNgZGAF5bPuOaon7x/3z/Kk/j/Ckp62NErK5&#10;YLIWzTS4BxzTf4h+FQy/6w0c1wjK7L0Su7ARgHucnFP8zZhDvBPXFQx/6kfWnt2+lZubNGaEc1rE&#10;PNmy+QxQKRwR/e7Ypy3MTRqNibtxLHJGf5YrLT7g/wBx/wCdW7f7/wCFHOxEk725JC7h2xweaVJ7&#10;dYvK8tS39/b82fT6VWk++fpVefolS3cCw11t4XBPToKie6lY52429ecZ/Cqv/LMfUUp/1z/X+lEd&#10;wLEVyOUftyx7g/4VK0iMgO5R0+91JqjN/qW/3alP3D+FV1YywrqcnHI7g4FKjgAsMnuRn0qkOhp8&#10;X8VSmIvyMuwM527sEcg5H4dMVVdEUb0dG5I5HJH0qFv9WP8Aro1RTdvpVRm2wJXkycDb7jFKrIPl&#10;AHFVV/qKU/eP+e1J1GtQEkZSxzjB9a/Pb/gq1cwWv/BN/wCL8h6HwnLEpH955EUfqa/QQ9G+or85&#10;P+Ctf/KNP4u/9i0f/R8dFOq2za2qP89+5sbnzE3s5BI56Y/H3rjtdWQ3CxMXBzwa9If/AFsf1FcD&#10;4j/4/wAf9dB/IV6UJXKNDRom8lMNKrbmHFdba+cLdw05cBDlQ5yTjtjtXP6P/qo/95v5V0Uf+pf/&#10;AK9mqZ9Rrc8z8MWhnYspP+sYEL6e9ezx2kphSyMx2YYnDHp6V5L4L/1Tf7xr13T/APj5X6H+VedY&#10;6GVbiyuIIIovtE2NzN8rHbwBjA+nWs2ViVEkckmDxjd355x710Oof8e4/wBx65u3+9F9f6GsXJ3E&#10;Z9xp15uZJbhwrKV4bPXt9a5Hx7aPa6bpAdy+baYgsctjzO/Nei6n98f8BrkPif8A8i/4e/69br/0&#10;dVTNqWzPWPCng+0g8X+EPPCotzpttY3IyMu+p282xgCRwAwB/wD1V4J8LtQk0P4naJqSyGE22qwT&#10;eZjldkgOcfhX2J4f/wBd4d/7CvhP/wBJDXxZov8AyOsH/YS/9mNZx2O7EQUZJI9G/aN1ZvE/xFPj&#10;STG7W7KHU3x3ZmeMn80r0/w7b6drn7HGq6fclDdad4jfUrRM/OqokMcvHoRKteF/Er/j38Pf9gFf&#10;/Su5r1X4a/8AJEde/wCvfVP/AGxq+iMLXbPmXR9NvNY1W20qwUvNczJBEo6lnYAfzrrfiT4Iu/hv&#10;4yvPB93PHcy2ZRXmiBCksoYjBzypOD9K0fgr/wAlc8O/9hm1/wDRgro/2jv+Sx65/wBfZ/8AQRTc&#10;tSUtDw53344AwMcd6FDAg00dR9anrRozbsMBGOCR7UwggZzQeppzfcFJvQoFLE56/WlB55PJpU+7&#10;UR6n60CL0d1c2/zQu647qSOfwrp7vxx4g1Hwr/wh9/MZrRb4aihkyzpKIzHwf7pU9PWuQ700f60f&#10;WojBSevQ1U5W3OpPjHxA8C21zcySwqixiJzkBUACgD2AxXovhj4wyaBGkEttvUddp5P55rxF+n41&#10;FTVNS3NqWOqw2kfT3xJ+KGh+OvhfHZWm6G5i19JjbOcsY/szr5g9txxXHeKPHej6z4S0zQbWNmkt&#10;IYo5JZFAClBztPevG4/ur/vH+VN/5Z1kqaSdjWvj5uXM99D6T8FX1g0aHfGFOBtJAOBXsN1b6dex&#10;2/nS/PC+9MHBOB+tfE+kf61P94/0r6B8Pffj+h/kaw5U2fR0MS5RuzovjIir8IbYqB/yMXUf9e7c&#10;fpXgE3gxYbC21NZiUmgEpQj5lY9R9K98+Lv/ACR23/7GQf8ApM1ea3P/ACLVr/16L/Kroaxkuxx4&#10;qCnXbl0SKHh2yjQE4zgcnFdtoVrcNFds5kAUkRkEjgj2A+lc14e+4foK9ItP+QdJ/utXJI9NU46a&#10;Hnn7QZI+I0TybpN2lWDNyctuhXPPXmsOx+MHjC0QW0PkeWqiNQ0Y3KFtjaphl2tlIz8vPXnrXXfH&#10;L/kp9j/2DdL/APRa14tqf/IVn/6+Zf5mtoxXsot9jx8bBrGTSe7PrnwP+078cfDtsJvCutanpbAy&#10;PGdNv7m2IZ0SMYCvjChMr7sT1r6/8Kf8FUf25fBvmHRfH/i+2ixhEk1FrxEJmDZ2zhgVSEFQP73J&#10;r8zvDX/IK/D+prorj/kHy/8AXL/2U1ySgn0PUWFS6n7NeGP+C5P7XUKiPxVqXh3xHbtgTReJ/DVj&#10;dq+bnbtaSFEkwlsd5Ocs4x0r8uv2vfjhq/xZ+LH/AAuj+z9K0ZvEe+6n0vRLYW2nIInEIMMBz5ay&#10;BNxXsxNeJ+Ev+QMPo/8A6MNL8Y/+QF4Z/wCwfP8A+ja2p4SKqRROIcoYapJS2t+Z+yfhH9pD/gkT&#10;4u8F6dJ8UPgJqmnagumR/bbvwd4ha3meWEpbyS+UXjCvK5LhR2JPQV3j+Dv+CJniqJmtNY+PvgWR&#10;0uSqBrbVYYvs8ggmJy7lkDnGc5Ir+cu6/wCPg/Rf5V9OeAv+RcH/AF4Xn/pZHU1MBFOyZwUszqqN&#10;7n7LT/sW/wDBP3xWxtvhx+1VNpk7SSxNa+PfDrJtkiQLIrSLhcojBW9M9a2NM/4I/wDxJmlPib4F&#10;/HT4IeIZoYmZXhvW067MaREFMIrEFkGNvevyf8V9Lv8A7mL/ANHQ1S1r/kIL/wBjbef+gQ1x1MM4&#10;p+8elQzKba5jyzXL6y8H/EbWHv8A7GZ1k+ytHNLKnQKSRsUgjK8VL/ws3Sv+eWm/+BNx/wDG686+&#10;NX/JTdR+sX/opK8urujhU0mzza+e1ITlFRW5/9lQSwMEFAAGAAgAAAAhAPM6oD7hAAAACwEAAA8A&#10;AABkcnMvZG93bnJldi54bWxMj0FPwkAQhe8m/ofNmHiTbYEC1m4JIeqJmAgmxNvSHdqG7mzTXdry&#10;7x1Pensv8+XNe9l6tI3osfO1IwXxJAKBVDhTU6ng6/D2tALhgyajG0eo4IYe1vn9XaZT4wb6xH4f&#10;SsEh5FOtoAqhTaX0RYVW+4lrkfh2dp3VgW1XStPpgcNtI6dRtJBW18QfKt3itsLisr9aBe+DHjaz&#10;+LXfXc7b2/ch+TjuYlTq8WHcvIAIOIY/GH7rc3XIudPJXcl40bBfzhNGWUQxCyaWs+kziJOCZBHP&#10;QeaZ/L8h/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wV3edmED&#10;AAD8BwAADgAAAAAAAAAAAAAAAAA8AgAAZHJzL2Uyb0RvYy54bWxQSwECLQAKAAAAAAAAACEAgBVB&#10;NttuAQDbbgEAFQAAAAAAAAAAAAAAAADJBQAAZHJzL21lZGlhL2ltYWdlMS5qcGVnUEsBAi0AFAAG&#10;AAgAAAAhAPM6oD7hAAAACwEAAA8AAAAAAAAAAAAAAAAA13QBAGRycy9kb3ducmV2LnhtbFBLAQIt&#10;ABQABgAIAAAAIQBYYLMbugAAACIBAAAZAAAAAAAAAAAAAAAAAOV1AQBkcnMvX3JlbHMvZTJvRG9j&#10;LnhtbC5yZWxzUEsFBgAAAAAGAAYAfQEAANZ2AQAAAA==&#10;">
                <v:shape id="Picture 37" o:spid="_x0000_s1046" type="#_x0000_t75" alt="Golden Gate Bridge in fog" style="position:absolute;width:35458;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K7xQAAANsAAAAPAAAAZHJzL2Rvd25yZXYueG1sRI9BawIx&#10;FITvhf6H8Aq9FM1qocpqFBVa6kVQF8HbY/PcbLt5WZJ0Xf+9KRR6HGbmG2a+7G0jOvKhdqxgNMxA&#10;EJdO11wpKI7vgymIEJE1No5JwY0CLBePD3PMtbvynrpDrESCcMhRgYmxzaUMpSGLYeha4uRdnLcY&#10;k/SV1B6vCW4bOc6yN2mx5rRgsKWNofL78GMVxK+Pl9qfxkW1dqZrt+fdzRc7pZ6f+tUMRKQ+/of/&#10;2p9awesEfr+kHyAXdwAAAP//AwBQSwECLQAUAAYACAAAACEA2+H2y+4AAACFAQAAEwAAAAAAAAAA&#10;AAAAAAAAAAAAW0NvbnRlbnRfVHlwZXNdLnhtbFBLAQItABQABgAIAAAAIQBa9CxbvwAAABUBAAAL&#10;AAAAAAAAAAAAAAAAAB8BAABfcmVscy8ucmVsc1BLAQItABQABgAIAAAAIQDikIK7xQAAANsAAAAP&#10;AAAAAAAAAAAAAAAAAAcCAABkcnMvZG93bnJldi54bWxQSwUGAAAAAAMAAwC3AAAA+QIAAAAA&#10;">
                  <v:imagedata r:id="rId32" o:title="Golden Gate Bridge in fog"/>
                </v:shape>
                <v:shape id="Text Box 1" o:spid="_x0000_s1047" type="#_x0000_t202" style="position:absolute;top:24082;width:35458;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1F110F4" w14:textId="53D2E0C8" w:rsidR="00A420CB" w:rsidRPr="005F0B2F" w:rsidRDefault="00A420CB" w:rsidP="005F0B2F">
                        <w:pPr>
                          <w:pStyle w:val="Legenda"/>
                          <w:jc w:val="both"/>
                          <w:rPr>
                            <w:sz w:val="22"/>
                            <w:szCs w:val="22"/>
                            <w:lang w:val="en-US"/>
                          </w:rPr>
                        </w:pPr>
                        <w:bookmarkStart w:id="47"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7"/>
                      </w:p>
                    </w:txbxContent>
                  </v:textbox>
                </v:shape>
                <w10:wrap type="topAndBottom"/>
              </v:group>
            </w:pict>
          </mc:Fallback>
        </mc:AlternateContent>
      </w:r>
      <w:r w:rsidR="003F5091" w:rsidRPr="00486FD1">
        <w:rPr>
          <w:lang w:val="pt-PT"/>
        </w:rPr>
        <w:t xml:space="preserve">Etiam eget aliquam ligula. Nunc venenatis metus et arcu fermentum, a consec-tetur tortor vestibulum. Integer euismod ipsum lacus, eu dictum neque cursus sit amet. Quisque pellentesque nulla eget elit pellentesque, sit amet lacinia lorem fringil-la. Nam commodo mollis neque non consectetur. Phasellus eget sodales augue, in rutrum nibh. </w:t>
      </w:r>
      <w:r w:rsidR="003F5091" w:rsidRPr="00990297">
        <w:t>Donec lobortis erat quis velit molestie tempus. Proin odio erat, malesu-ada et est at, volutpat efficitur urna. Suspendisse et sem lacinia, blandit quam in, euismod ligula. Phasellus a dictum sem. Donec luctus, felis et finibus vulputate, lec-tus diam varius neque, nec ultricies eros tellus eget quam.</w:t>
      </w:r>
    </w:p>
    <w:p w14:paraId="4C464A34" w14:textId="77777777" w:rsidR="003F5091" w:rsidRPr="00990297" w:rsidRDefault="0029217F" w:rsidP="00830F10">
      <w:pPr>
        <w:pStyle w:val="Heading4"/>
        <w:rPr>
          <w:lang w:val="en-US"/>
        </w:rPr>
      </w:pPr>
      <w:r w:rsidRPr="00990297">
        <w:rPr>
          <w:lang w:val="en-US"/>
        </w:rPr>
        <w:t>Yet another sob-subsection</w:t>
      </w:r>
    </w:p>
    <w:p w14:paraId="3F997F9D" w14:textId="77777777" w:rsidR="003F5091" w:rsidRPr="00486FD1" w:rsidRDefault="003F5091" w:rsidP="00F97AC2">
      <w:pPr>
        <w:rPr>
          <w:lang w:val="pt-PT"/>
        </w:rPr>
      </w:pPr>
      <w:r w:rsidRPr="00990297">
        <w:t xml:space="preserve">Phasellus id varius nisi, quis auctor mauris. Aenean id luctus lorem, in viverra lectus. </w:t>
      </w:r>
      <w:r w:rsidRPr="002578CB">
        <w:rPr>
          <w:lang w:val="pt-PT"/>
        </w:rPr>
        <w:t xml:space="preserve">Curabitur ullamcorper consectetur neque, vitae facilisis velit vulputate sed. Maecenas tincidunt scelerisque dolor eu sodales. </w:t>
      </w:r>
      <w:r w:rsidRPr="00486FD1">
        <w:rPr>
          <w:lang w:val="pt-PT"/>
        </w:rPr>
        <w:t>Nam tempor elit lorem, congue pharetra elit blandit vel. Praesent eu elementum orci, eget egestas leo. Duis ac diam lorem. Morbi vestibulum tincidunt lacus.</w:t>
      </w:r>
      <w:r w:rsidR="00830F10" w:rsidRPr="00486FD1">
        <w:rPr>
          <w:noProof/>
          <w:lang w:val="pt-PT"/>
        </w:rPr>
        <w:t xml:space="preserve"> </w:t>
      </w:r>
    </w:p>
    <w:p w14:paraId="7EC171E3" w14:textId="77777777" w:rsidR="003F5091" w:rsidRPr="00486FD1" w:rsidRDefault="003F5091" w:rsidP="003F5091">
      <w:pPr>
        <w:pStyle w:val="Indented"/>
        <w:rPr>
          <w:lang w:val="pt-PT"/>
        </w:rPr>
      </w:pPr>
      <w:r w:rsidRPr="00B06F89">
        <w:rPr>
          <w:lang w:val="pt-PT"/>
        </w:rPr>
        <w:lastRenderedPageBreak/>
        <w:t xml:space="preserve">Praesent sit amet convallis leo. </w:t>
      </w:r>
      <w:r w:rsidRPr="00486FD1">
        <w:rPr>
          <w:lang w:val="pt-PT"/>
        </w:rPr>
        <w:t xml:space="preserve">Vivamus a ultricies urna, nec dictum enim. </w:t>
      </w:r>
      <w:r w:rsidRPr="00990297">
        <w:t xml:space="preserve">Ae-nean egestas blandit sagittis. Fusce sed libero fringilla, cursus nisl vitae, hendrerit dolor. </w:t>
      </w:r>
      <w:r w:rsidRPr="002578CB">
        <w:rPr>
          <w:lang w:val="pt-PT"/>
        </w:rPr>
        <w:t xml:space="preserve">Sed ornare augue sit amet tortor semper consectetur. </w:t>
      </w:r>
      <w:r w:rsidRPr="00486FD1">
        <w:rPr>
          <w:lang w:val="pt-PT"/>
        </w:rPr>
        <w:t>Fusce varius est vitae ali-quam bibendum. Nunc sagittis dolor vel eros dapibus, et vehicula magna maximus. Ut vitae ultrices metus. Nam pellentesque interdum gravida. Duis dui orci, consecte-tur vitae ipsum sed, tempor auctor turpis.</w:t>
      </w:r>
    </w:p>
    <w:p w14:paraId="5E3B1915" w14:textId="77777777" w:rsidR="00BD5F54" w:rsidRPr="00990297" w:rsidRDefault="00BD5F54" w:rsidP="00BD5F54">
      <w:pPr>
        <w:pStyle w:val="Indented"/>
      </w:pPr>
      <w:r w:rsidRPr="00486FD1">
        <w:rPr>
          <w:lang w:val="pt-PT"/>
        </w:rPr>
        <w:t xml:space="preserve">Quisque viverra ultricies mattis. Class aptent taciti sociosqu ad litora torquent per conubia nostra, per inceptos himenaeos. Fusce ut placerat ante. Pellentesque nec elementum quam. Ut gravida egestas justo vel mollis. Aenean hendrerit maximus mauris, non molestie felis porttitor vel. Maecenas vehicula lectus orci. Nam eget lec-tus at neque fermentum consectetur. Maecenas massa dui, vestibulum eu finibus ut, aliquet sed velit. </w:t>
      </w:r>
      <w:r w:rsidRPr="00990297">
        <w:t>Proin lacinia tincidunt ligula, non mattis justo euismod vitae.</w:t>
      </w:r>
    </w:p>
    <w:p w14:paraId="1C3E3224" w14:textId="77777777" w:rsidR="003F5091" w:rsidRPr="00990297" w:rsidRDefault="003F5091" w:rsidP="003F5091">
      <w:pPr>
        <w:pStyle w:val="Indented"/>
      </w:pPr>
    </w:p>
    <w:p w14:paraId="19165E0E" w14:textId="229F5A81" w:rsidR="005F0B2F" w:rsidRPr="00990297" w:rsidRDefault="005F0B2F" w:rsidP="005F0B2F">
      <w:pPr>
        <w:pStyle w:val="Caption"/>
        <w:rPr>
          <w:lang w:val="en-US"/>
        </w:rPr>
      </w:pPr>
      <w:bookmarkStart w:id="41" w:name="_Toc67153562"/>
      <w:r w:rsidRPr="00990297">
        <w:rPr>
          <w:lang w:val="en-US"/>
        </w:rPr>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0C6BBB">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0C6BBB">
        <w:rPr>
          <w:noProof/>
          <w:lang w:val="en-US"/>
        </w:rPr>
        <w:t>1</w:t>
      </w:r>
      <w:r w:rsidRPr="00990297">
        <w:rPr>
          <w:lang w:val="en-US"/>
        </w:rPr>
        <w:fldChar w:fldCharType="end"/>
      </w:r>
      <w:r w:rsidRPr="00990297">
        <w:rPr>
          <w:lang w:val="en-US"/>
        </w:rPr>
        <w:t xml:space="preserve"> — Portuguese population by age range.</w:t>
      </w:r>
      <w:bookmarkEnd w:id="41"/>
    </w:p>
    <w:tbl>
      <w:tblPr>
        <w:tblStyle w:val="GridTable5Dark-Accent5"/>
        <w:tblW w:w="0" w:type="auto"/>
        <w:tblInd w:w="1892" w:type="dxa"/>
        <w:tblLook w:val="04A0" w:firstRow="1" w:lastRow="0" w:firstColumn="1" w:lastColumn="0" w:noHBand="0" w:noVBand="1"/>
      </w:tblPr>
      <w:tblGrid>
        <w:gridCol w:w="766"/>
        <w:gridCol w:w="1096"/>
        <w:gridCol w:w="1096"/>
        <w:gridCol w:w="1096"/>
        <w:gridCol w:w="1206"/>
      </w:tblGrid>
      <w:tr w:rsidR="00830F10" w:rsidRPr="00990297" w14:paraId="51E1AAA2" w14:textId="77777777" w:rsidTr="00830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303CC" w14:textId="77777777" w:rsidR="00830F10" w:rsidRPr="00990297" w:rsidRDefault="00830F10" w:rsidP="00255A9F">
            <w:pPr>
              <w:jc w:val="right"/>
            </w:pPr>
          </w:p>
        </w:tc>
        <w:tc>
          <w:tcPr>
            <w:tcW w:w="0" w:type="auto"/>
          </w:tcPr>
          <w:p w14:paraId="7C55723C"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750C72C9"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799C871F"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04F8A514"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830F10" w:rsidRPr="00990297" w14:paraId="35117403"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5BF5CC" w14:textId="77777777" w:rsidR="00830F10" w:rsidRPr="00990297" w:rsidRDefault="00830F10" w:rsidP="00255A9F">
            <w:pPr>
              <w:jc w:val="right"/>
            </w:pPr>
            <w:r w:rsidRPr="00990297">
              <w:t>0–24</w:t>
            </w:r>
          </w:p>
        </w:tc>
        <w:tc>
          <w:tcPr>
            <w:tcW w:w="0" w:type="auto"/>
          </w:tcPr>
          <w:p w14:paraId="37F170FF"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861</w:t>
            </w:r>
            <w:r w:rsidR="005F0B2F" w:rsidRPr="00990297">
              <w:t xml:space="preserve"> </w:t>
            </w:r>
            <w:r w:rsidRPr="00990297">
              <w:t>916</w:t>
            </w:r>
          </w:p>
        </w:tc>
        <w:tc>
          <w:tcPr>
            <w:tcW w:w="0" w:type="auto"/>
          </w:tcPr>
          <w:p w14:paraId="4488B0F7"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4</w:t>
            </w:r>
            <w:r w:rsidR="005F0B2F" w:rsidRPr="00990297">
              <w:t xml:space="preserve"> </w:t>
            </w:r>
            <w:r w:rsidRPr="00990297">
              <w:t>131</w:t>
            </w:r>
            <w:r w:rsidR="005F0B2F" w:rsidRPr="00990297">
              <w:t xml:space="preserve"> </w:t>
            </w:r>
            <w:r w:rsidRPr="00990297">
              <w:t>825</w:t>
            </w:r>
          </w:p>
        </w:tc>
        <w:tc>
          <w:tcPr>
            <w:tcW w:w="0" w:type="auto"/>
          </w:tcPr>
          <w:p w14:paraId="4AF9D4C3"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660</w:t>
            </w:r>
            <w:r w:rsidR="005F0B2F" w:rsidRPr="00990297">
              <w:t xml:space="preserve"> </w:t>
            </w:r>
            <w:r w:rsidRPr="00990297">
              <w:t>978</w:t>
            </w:r>
          </w:p>
        </w:tc>
        <w:tc>
          <w:tcPr>
            <w:tcW w:w="0" w:type="auto"/>
          </w:tcPr>
          <w:p w14:paraId="6D641F4B"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176</w:t>
            </w:r>
            <w:r w:rsidR="005F0B2F" w:rsidRPr="00990297">
              <w:t xml:space="preserve"> </w:t>
            </w:r>
            <w:r w:rsidRPr="00990297">
              <w:t>450</w:t>
            </w:r>
          </w:p>
        </w:tc>
      </w:tr>
      <w:tr w:rsidR="00830F10" w:rsidRPr="00990297" w14:paraId="59DD16A2"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799C62FD" w14:textId="77777777" w:rsidR="00830F10" w:rsidRPr="00990297" w:rsidRDefault="00830F10" w:rsidP="00255A9F">
            <w:pPr>
              <w:jc w:val="right"/>
            </w:pPr>
            <w:r w:rsidRPr="00990297">
              <w:t>25–49</w:t>
            </w:r>
          </w:p>
        </w:tc>
        <w:tc>
          <w:tcPr>
            <w:tcW w:w="0" w:type="auto"/>
          </w:tcPr>
          <w:p w14:paraId="7F8E842F"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w:t>
            </w:r>
            <w:r w:rsidR="005F0B2F" w:rsidRPr="00990297">
              <w:t> </w:t>
            </w:r>
            <w:r w:rsidRPr="00990297">
              <w:t>658</w:t>
            </w:r>
            <w:r w:rsidR="005F0B2F" w:rsidRPr="00990297">
              <w:t xml:space="preserve"> </w:t>
            </w:r>
            <w:r w:rsidRPr="00990297">
              <w:t>361</w:t>
            </w:r>
          </w:p>
        </w:tc>
        <w:tc>
          <w:tcPr>
            <w:tcW w:w="0" w:type="auto"/>
          </w:tcPr>
          <w:p w14:paraId="1971FE15"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xml:space="preserve"> </w:t>
            </w:r>
            <w:r w:rsidRPr="00990297">
              <w:t>015</w:t>
            </w:r>
            <w:r w:rsidR="005F0B2F" w:rsidRPr="00990297">
              <w:t xml:space="preserve"> </w:t>
            </w:r>
            <w:r w:rsidRPr="00990297">
              <w:t>450</w:t>
            </w:r>
          </w:p>
        </w:tc>
        <w:tc>
          <w:tcPr>
            <w:tcW w:w="0" w:type="auto"/>
          </w:tcPr>
          <w:p w14:paraId="452D1A9C"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312</w:t>
            </w:r>
            <w:r w:rsidR="005F0B2F" w:rsidRPr="00990297">
              <w:t xml:space="preserve"> </w:t>
            </w:r>
            <w:r w:rsidRPr="00990297">
              <w:t>011</w:t>
            </w:r>
          </w:p>
        </w:tc>
        <w:tc>
          <w:tcPr>
            <w:tcW w:w="0" w:type="auto"/>
          </w:tcPr>
          <w:p w14:paraId="6E62A83D"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705</w:t>
            </w:r>
            <w:r w:rsidR="005F0B2F" w:rsidRPr="00990297">
              <w:t xml:space="preserve"> </w:t>
            </w:r>
            <w:r w:rsidRPr="00990297">
              <w:t>865</w:t>
            </w:r>
          </w:p>
        </w:tc>
      </w:tr>
      <w:tr w:rsidR="00830F10" w:rsidRPr="00990297" w14:paraId="29AD8F0F"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A230A" w14:textId="77777777" w:rsidR="00830F10" w:rsidRPr="00990297" w:rsidRDefault="00830F10" w:rsidP="00255A9F">
            <w:pPr>
              <w:jc w:val="right"/>
            </w:pPr>
            <w:r w:rsidRPr="00990297">
              <w:t>50–74</w:t>
            </w:r>
          </w:p>
        </w:tc>
        <w:tc>
          <w:tcPr>
            <w:tcW w:w="0" w:type="auto"/>
          </w:tcPr>
          <w:p w14:paraId="2CDEF679"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w:t>
            </w:r>
            <w:r w:rsidR="005F0B2F" w:rsidRPr="00990297">
              <w:t xml:space="preserve"> </w:t>
            </w:r>
            <w:r w:rsidRPr="00990297">
              <w:t>851</w:t>
            </w:r>
            <w:r w:rsidR="005F0B2F" w:rsidRPr="00990297">
              <w:t xml:space="preserve"> </w:t>
            </w:r>
            <w:r w:rsidRPr="00990297">
              <w:t>909</w:t>
            </w:r>
          </w:p>
        </w:tc>
        <w:tc>
          <w:tcPr>
            <w:tcW w:w="0" w:type="auto"/>
          </w:tcPr>
          <w:p w14:paraId="00A25082"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xml:space="preserve"> </w:t>
            </w:r>
            <w:r w:rsidRPr="00990297">
              <w:t>245</w:t>
            </w:r>
            <w:r w:rsidR="005F0B2F" w:rsidRPr="00990297">
              <w:t xml:space="preserve"> </w:t>
            </w:r>
            <w:r w:rsidRPr="00990297">
              <w:t>875</w:t>
            </w:r>
          </w:p>
        </w:tc>
        <w:tc>
          <w:tcPr>
            <w:tcW w:w="0" w:type="auto"/>
          </w:tcPr>
          <w:p w14:paraId="6DF748D1"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482</w:t>
            </w:r>
            <w:r w:rsidR="005F0B2F" w:rsidRPr="00990297">
              <w:t xml:space="preserve"> </w:t>
            </w:r>
            <w:r w:rsidRPr="00990297">
              <w:t>266</w:t>
            </w:r>
          </w:p>
        </w:tc>
        <w:tc>
          <w:tcPr>
            <w:tcW w:w="0" w:type="auto"/>
          </w:tcPr>
          <w:p w14:paraId="42B15F9B"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718</w:t>
            </w:r>
            <w:r w:rsidR="005F0B2F" w:rsidRPr="00990297">
              <w:t xml:space="preserve"> </w:t>
            </w:r>
            <w:r w:rsidRPr="00990297">
              <w:t>007</w:t>
            </w:r>
          </w:p>
        </w:tc>
      </w:tr>
      <w:tr w:rsidR="00830F10" w:rsidRPr="00990297" w14:paraId="690396B5"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0255EC73" w14:textId="77777777" w:rsidR="00830F10" w:rsidRPr="00990297" w:rsidRDefault="00830F10" w:rsidP="00255A9F">
            <w:pPr>
              <w:jc w:val="right"/>
            </w:pPr>
            <w:r w:rsidRPr="00990297">
              <w:t>+75</w:t>
            </w:r>
          </w:p>
        </w:tc>
        <w:tc>
          <w:tcPr>
            <w:tcW w:w="0" w:type="auto"/>
          </w:tcPr>
          <w:p w14:paraId="355C9B85"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271</w:t>
            </w:r>
            <w:r w:rsidR="005F0B2F" w:rsidRPr="00990297">
              <w:t xml:space="preserve"> </w:t>
            </w:r>
            <w:r w:rsidRPr="00990297">
              <w:t>575</w:t>
            </w:r>
          </w:p>
        </w:tc>
        <w:tc>
          <w:tcPr>
            <w:tcW w:w="0" w:type="auto"/>
          </w:tcPr>
          <w:p w14:paraId="3CC70972"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373</w:t>
            </w:r>
            <w:r w:rsidR="005F0B2F" w:rsidRPr="00990297">
              <w:t xml:space="preserve"> </w:t>
            </w:r>
            <w:r w:rsidRPr="00990297">
              <w:t>125</w:t>
            </w:r>
          </w:p>
        </w:tc>
        <w:tc>
          <w:tcPr>
            <w:tcW w:w="0" w:type="auto"/>
          </w:tcPr>
          <w:p w14:paraId="3AC239E0"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527</w:t>
            </w:r>
            <w:r w:rsidR="005F0B2F" w:rsidRPr="00990297">
              <w:t xml:space="preserve"> </w:t>
            </w:r>
            <w:r w:rsidRPr="00990297">
              <w:t>967</w:t>
            </w:r>
          </w:p>
        </w:tc>
        <w:tc>
          <w:tcPr>
            <w:tcW w:w="0" w:type="auto"/>
          </w:tcPr>
          <w:p w14:paraId="48330996"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689</w:t>
            </w:r>
            <w:r w:rsidR="005F0B2F" w:rsidRPr="00990297">
              <w:t xml:space="preserve"> </w:t>
            </w:r>
            <w:r w:rsidRPr="00990297">
              <w:t>581</w:t>
            </w:r>
          </w:p>
        </w:tc>
      </w:tr>
      <w:tr w:rsidR="00830F10" w:rsidRPr="00990297" w14:paraId="595B3608"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B98814" w14:textId="77777777" w:rsidR="00830F10" w:rsidRPr="00990297" w:rsidRDefault="00830F10" w:rsidP="00255A9F">
            <w:pPr>
              <w:jc w:val="right"/>
            </w:pPr>
            <w:r w:rsidRPr="00990297">
              <w:t>Total</w:t>
            </w:r>
          </w:p>
        </w:tc>
        <w:tc>
          <w:tcPr>
            <w:tcW w:w="0" w:type="auto"/>
          </w:tcPr>
          <w:p w14:paraId="6DA63770"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8</w:t>
            </w:r>
            <w:r w:rsidR="005F0B2F" w:rsidRPr="00990297">
              <w:t xml:space="preserve"> </w:t>
            </w:r>
            <w:r w:rsidRPr="00990297">
              <w:t>643</w:t>
            </w:r>
            <w:r w:rsidR="005F0B2F" w:rsidRPr="00990297">
              <w:t xml:space="preserve"> </w:t>
            </w:r>
            <w:r w:rsidRPr="00990297">
              <w:t>756</w:t>
            </w:r>
          </w:p>
        </w:tc>
        <w:tc>
          <w:tcPr>
            <w:tcW w:w="0" w:type="auto"/>
          </w:tcPr>
          <w:p w14:paraId="1CA9AB2A"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766</w:t>
            </w:r>
            <w:r w:rsidR="005F0B2F" w:rsidRPr="00990297">
              <w:t xml:space="preserve"> </w:t>
            </w:r>
            <w:r w:rsidRPr="00990297">
              <w:t>275</w:t>
            </w:r>
          </w:p>
        </w:tc>
        <w:tc>
          <w:tcPr>
            <w:tcW w:w="0" w:type="auto"/>
          </w:tcPr>
          <w:p w14:paraId="34183E41"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983</w:t>
            </w:r>
            <w:r w:rsidR="005F0B2F" w:rsidRPr="00990297">
              <w:t xml:space="preserve"> </w:t>
            </w:r>
            <w:r w:rsidRPr="00990297">
              <w:t>218</w:t>
            </w:r>
          </w:p>
        </w:tc>
        <w:tc>
          <w:tcPr>
            <w:tcW w:w="0" w:type="auto"/>
          </w:tcPr>
          <w:p w14:paraId="21190ED8"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10</w:t>
            </w:r>
            <w:r w:rsidR="005F0B2F" w:rsidRPr="00990297">
              <w:t> </w:t>
            </w:r>
            <w:r w:rsidRPr="00990297">
              <w:t>289</w:t>
            </w:r>
            <w:r w:rsidR="005F0B2F" w:rsidRPr="00990297">
              <w:t xml:space="preserve"> </w:t>
            </w:r>
            <w:r w:rsidRPr="00990297">
              <w:t>898</w:t>
            </w:r>
          </w:p>
        </w:tc>
      </w:tr>
    </w:tbl>
    <w:p w14:paraId="1B34A846" w14:textId="77777777" w:rsidR="00015FF8" w:rsidRDefault="00015FF8" w:rsidP="003F5091">
      <w:pPr>
        <w:pStyle w:val="Indented"/>
        <w:rPr>
          <w:lang w:val="pt-PT"/>
        </w:rPr>
      </w:pPr>
    </w:p>
    <w:p w14:paraId="4E285753" w14:textId="77777777" w:rsidR="003F5091" w:rsidRPr="00990297" w:rsidRDefault="003F5091" w:rsidP="003F5091">
      <w:pPr>
        <w:pStyle w:val="Indented"/>
      </w:pPr>
      <w:r w:rsidRPr="00486FD1">
        <w:rPr>
          <w:lang w:val="pt-PT"/>
        </w:rPr>
        <w:t xml:space="preserve">Curabitur laoreet scelerisque nisl, quis elementum justo feugiat at. Aenean quis rutrum ligula. </w:t>
      </w:r>
      <w:r w:rsidRPr="002578CB">
        <w:rPr>
          <w:lang w:val="pt-PT"/>
        </w:rPr>
        <w:t xml:space="preserve">In et libero leo. Nullam nec lectus sodales, lacinia leo facilisis, tempus lacus. Duis fermentum nec est eget sodales. Mauris at arcu sit amet metus ultricies tincidunt. Morbi viverra elementum felis, aliquet egestas dolor. Morbi efficitur nulla arcu, non imperdiet urna lobortis sed. </w:t>
      </w:r>
      <w:r w:rsidRPr="00990297">
        <w:t>Nulla lectus lorem, euismod sit amet egestas a, posuere a est. Ut ac luctus diam.</w:t>
      </w:r>
    </w:p>
    <w:p w14:paraId="7CAAF972" w14:textId="77777777" w:rsidR="003F5091" w:rsidRPr="00486FD1" w:rsidRDefault="003F5091" w:rsidP="003F5091">
      <w:pPr>
        <w:pStyle w:val="Indented"/>
        <w:rPr>
          <w:lang w:val="pt-PT"/>
        </w:rPr>
      </w:pPr>
      <w:r w:rsidRPr="00990297">
        <w:t xml:space="preserve">Proin nisi orci, condimentum ut vestibulum sed, finibus at libero. Proin vehicu-la nibh nec quam sagittis, vel lobortis nisi ullamcorper. </w:t>
      </w:r>
      <w:r w:rsidRPr="00486FD1">
        <w:rPr>
          <w:lang w:val="pt-PT"/>
        </w:rPr>
        <w:t xml:space="preserve">Maecenas dapibus dictum elementum. Nullam porttitor tempor libero eu dapibus. </w:t>
      </w:r>
      <w:r w:rsidRPr="00990297">
        <w:t xml:space="preserve">Donec non sapien et elit tin-cidunt tincidunt. Vivamus feugiat tortor ut congue placerat. Ut rutrum auctor lectus sed efficitur. Quisque in blandit sapien. </w:t>
      </w:r>
      <w:r w:rsidRPr="002578CB">
        <w:rPr>
          <w:lang w:val="pt-PT"/>
        </w:rPr>
        <w:t xml:space="preserve">Fusce dictum viverra ex, nec commodo libero porttitor a. Quisque vel turpis nec ex consectetur fringilla </w:t>
      </w:r>
      <w:proofErr w:type="gramStart"/>
      <w:r w:rsidRPr="002578CB">
        <w:rPr>
          <w:lang w:val="pt-PT"/>
        </w:rPr>
        <w:t>quis</w:t>
      </w:r>
      <w:proofErr w:type="gramEnd"/>
      <w:r w:rsidRPr="002578CB">
        <w:rPr>
          <w:lang w:val="pt-PT"/>
        </w:rPr>
        <w:t xml:space="preserve"> quis purus. </w:t>
      </w:r>
      <w:r w:rsidRPr="00990297">
        <w:t xml:space="preserve">Aenean imperdiet est risus. Vivamus erat tellus, mollis ut risus in, accumsan iaculis risus. </w:t>
      </w:r>
      <w:r w:rsidRPr="00486FD1">
        <w:rPr>
          <w:lang w:val="pt-PT"/>
        </w:rPr>
        <w:t>Ut quis mauris sem. Morbi enim mauris, egestas eu mauris a, finibus vestibulum mi.</w:t>
      </w:r>
      <w:r w:rsidR="0075187F" w:rsidRPr="00486FD1">
        <w:rPr>
          <w:b/>
          <w:bCs/>
          <w:noProof/>
          <w:sz w:val="18"/>
          <w:szCs w:val="18"/>
          <w:lang w:val="pt-PT"/>
        </w:rPr>
        <w:t xml:space="preserve"> </w:t>
      </w:r>
    </w:p>
    <w:p w14:paraId="463072A4" w14:textId="77777777" w:rsidR="00FD07EA" w:rsidRPr="00990297" w:rsidRDefault="00154C3F" w:rsidP="00FD07EA">
      <w:pPr>
        <w:pStyle w:val="Indented"/>
      </w:pPr>
      <w:r>
        <w:rPr>
          <w:noProof/>
        </w:rPr>
        <w:lastRenderedPageBreak/>
        <mc:AlternateContent>
          <mc:Choice Requires="wpg">
            <w:drawing>
              <wp:anchor distT="0" distB="0" distL="114300" distR="114300" simplePos="0" relativeHeight="251780096" behindDoc="0" locked="0" layoutInCell="1" allowOverlap="1" wp14:anchorId="4FD68046" wp14:editId="7303DB50">
                <wp:simplePos x="0" y="0"/>
                <wp:positionH relativeFrom="column">
                  <wp:posOffset>1340485</wp:posOffset>
                </wp:positionH>
                <wp:positionV relativeFrom="paragraph">
                  <wp:posOffset>327204</wp:posOffset>
                </wp:positionV>
                <wp:extent cx="3088640" cy="2428875"/>
                <wp:effectExtent l="0" t="0" r="0" b="9525"/>
                <wp:wrapTopAndBottom/>
                <wp:docPr id="14" name="Group 14"/>
                <wp:cNvGraphicFramePr/>
                <a:graphic xmlns:a="http://schemas.openxmlformats.org/drawingml/2006/main">
                  <a:graphicData uri="http://schemas.microsoft.com/office/word/2010/wordprocessingGroup">
                    <wpg:wgp>
                      <wpg:cNvGrpSpPr/>
                      <wpg:grpSpPr>
                        <a:xfrm>
                          <a:off x="0" y="0"/>
                          <a:ext cx="3088640" cy="2428875"/>
                          <a:chOff x="0" y="0"/>
                          <a:chExt cx="3088640" cy="2428875"/>
                        </a:xfrm>
                      </wpg:grpSpPr>
                      <pic:pic xmlns:pic="http://schemas.openxmlformats.org/drawingml/2006/picture">
                        <pic:nvPicPr>
                          <pic:cNvPr id="8" name="Picture 8" descr="Serious chemist using microscope at laboratory"/>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8640" cy="2058670"/>
                          </a:xfrm>
                          <a:prstGeom prst="rect">
                            <a:avLst/>
                          </a:prstGeom>
                        </pic:spPr>
                      </pic:pic>
                      <wps:wsp>
                        <wps:cNvPr id="7" name="Text Box 7"/>
                        <wps:cNvSpPr txBox="1"/>
                        <wps:spPr>
                          <a:xfrm>
                            <a:off x="0" y="2112010"/>
                            <a:ext cx="3088640" cy="316865"/>
                          </a:xfrm>
                          <a:prstGeom prst="rect">
                            <a:avLst/>
                          </a:prstGeom>
                          <a:solidFill>
                            <a:prstClr val="white"/>
                          </a:solidFill>
                          <a:ln>
                            <a:noFill/>
                          </a:ln>
                        </wps:spPr>
                        <wps:txbx>
                          <w:txbxContent>
                            <w:p w14:paraId="33C43153" w14:textId="359A0F09" w:rsidR="00A420CB" w:rsidRPr="00A7416D" w:rsidRDefault="00A420CB" w:rsidP="005F0B2F">
                              <w:pPr>
                                <w:pStyle w:val="Caption"/>
                                <w:rPr>
                                  <w:b/>
                                  <w:bCs/>
                                  <w:noProof/>
                                  <w:lang w:val="en-US"/>
                                </w:rPr>
                              </w:pPr>
                              <w:bookmarkStart w:id="42"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2</w:t>
                              </w:r>
                              <w:r>
                                <w:rPr>
                                  <w:lang w:val="en-US"/>
                                </w:rPr>
                                <w:fldChar w:fldCharType="end"/>
                              </w:r>
                              <w:r w:rsidRPr="005F0B2F">
                                <w:rPr>
                                  <w:lang w:val="en-US"/>
                                </w:rPr>
                                <w:t xml:space="preserve"> — And another figure with a caption.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68046" id="Group 14" o:spid="_x0000_s1048" style="position:absolute;left:0;text-align:left;margin-left:105.55pt;margin-top:25.75pt;width:243.2pt;height:191.25pt;z-index:251780096" coordsize="30886,24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J3FkAwAADwgAAA4AAABkcnMvZTJvRG9jLnhtbJxVTW/bOBC9L9D/&#10;QOjeyHZbxxCiFG7SBAWC1thk0TNNURZRiWRJypL31/cNJTmbONju5mB5+DV88+bN8OJj39RsL51X&#10;RufJ/GyWMKmFKZTe5clfDzdvVwnzgeuC10bLPDlIn3y8fPPHRWczuTCVqQvpGJxon3U2T6oQbJam&#10;XlSy4f7MWKmxWBrX8ICh26WF4x28N3W6mM2WaWdcYZ0R0nvMXg+LyWX0X5ZShG9l6WVgdZ4AW4hf&#10;F79b+qaXFzzbOW4rJUYY/BUoGq40Lj26uuaBs9apE1eNEs54U4YzYZrUlKUSMsaAaOazZ9HcOtPa&#10;GMsu63b2SBOofcbTq92Kr/tbZ+/txoGJzu7ARRxRLH3pGvoHStZHyg5HymQfmMDku9lqtXwPZgXW&#10;Fu8Xq9X5h4FUUYH5k3Oi+vybk+l0cfoEjlUiw2/kANYJB7/XCk6F1slkdNL8Jx8Ndz9a+xbpsjyo&#10;rapVOETpITEESu83SmzcMACdG8dUkSfQveYNFI9VupRhopBeQHv30inTekYaVz6wlpTLhhQKRME4&#10;5Mq3xvFg3IHYpHvI9XARJyLujPjhmTZXFdc7ufYWUkcB0u706fY4fIJyWyt7o+qakkv2yAegPZPV&#10;C5QOkr02om2kDkMNOlmDGqN9paxPmMtks5XgwH0p5lAG6j+ACOuUDoM2fHAyiIruL4HjT2An3Dw7&#10;LkTQjzgpIg+Rvk6Wsw+r5Xms9aO4wKHz4VaahpEBrMCAjPKM7+/8iGbaMlI6AIjIgIfKBT3LT+xh&#10;dMLf/yrL+4pbCQjk9lFH55OOHqjkPpmenROH4yYqXBZ6TI+5p/l/JWoxn1OnGfLwYhW/my9Xy1jE&#10;r2ULeTS1KiaJEY1XtWN7jibcVSrIqNJnu2pN7GtDpwYx0AyawBQQWaHf9rG8FjECmtqa4gASnEES&#10;0Ye8FTcKF95xHzbcoZljEg9U+IZPWZsuT8xoJawy7u+X5mk/konVhHV4HPLE/2w5dY76i0aa6SWZ&#10;DDcZ28nQbXNlECq0DzTRxAEX6sksnWm+491a0y1Y4lrgrjwJk3kVMMIC3j0h1+toDw3oTt9btK15&#10;lCoR+9B/586OIg5I6FczCelEy8NeotnbdRtAdRT6I4sj3xB1tOKrA+vJs/bPcdz1+I5f/gIAAP//&#10;AwBQSwMECgAAAAAAAAAhAOwAWSqCGwEAghsBABUAAABkcnMvbWVkaWEvaW1hZ2UxLmpwZWf/2P/g&#10;ABBKRklGAAEBAADcANwAAP/hAIBFeGlmAABNTQAqAAAACAAEARoABQAAAAEAAAA+ARsABQAAAAEA&#10;AABGASgAAwAAAAEAAgAAh2kABAAAAAEAAABOAAAAAAAAANwAAAABAAAA3AAAAAEAA6ABAAMAAAAB&#10;AAEAAKACAAQAAAABAAAC56ADAAQAAAABAAAB8AAAAAD/7QA4UGhvdG9zaG9wIDMuMAA4QklNBAQA&#10;AAAAAAA4QklNBCUAAAAAABDUHYzZjwCyBOmACZjs+EJ+/8AAEQgB8AL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QEBAQEBAgEBAgICAgICAwICAgIDBAMD&#10;AwMDBAUEBAQEBAQFBQUFBQUFBQYGBgYGBgcHBwcHCAgICAgICAgICP/bAEMBAQEBAgICAwICAwgF&#10;BQUICAgICAgICAgICAgICAgICAgICAgICAgICAgICAgICAgICAgICAgICAgICAgICAgICP/dAAQA&#10;L//aAAwDAQACEQMRAD8A/qZFq28gnkdT608WYxu962Bbgn61KlsACD25+tfkHtep+9LCswfsw7/r&#10;SCFVGVzjmt02yk5z+FKLZc5/Sn7ZF/VUYQg4K8jNTLanbgnj+dbv2VQpOeakS2GASOKpVkL6r3Zh&#10;fZWYZPQUqWxYnHXPYV0SwKe1SLbA8AY/Cl7YHhTCWzY8gcinm0YdBz3ro0tVB24qT7IPQf5/Crp1&#10;eqG8MjmVsmX5sdetTC1yoBBro/spOB0/XNTJaqOMD8apy6i+qnM/ZM/OAfxqBrXdyRXaNaL0A/L/&#10;APVVeSzQ8AdqcapM8N2OLazHIwapyWZ+704xXavZ45A5qjLbAHJrSFQ8+rhjintiB8uc+9UpIFA+&#10;bP0rrpbdVGefqapSWiN161tGdtjyq9A42W2Ur0PrWRJCFXAznPWu3mtB1HAFZNxaAknH4V20KqPm&#10;8fhLe8jkniOfmGajkTJzz+Vbz2mGxzVOZAg6cmvSp1lofN4qluYwhyevHWpBGgIFWT5WeTioTLCO&#10;hGfU12p3PLaGSR+WmAOKxboIqeYx4z1I9Kv3t6sUZJcAew5rzLW/EUas0dtknGTzzWkNdDKpNJal&#10;nUL+BX2r19f85rFS5BOc5/GsUTFxvckk9c1IZ1jTnr3NW43OF1bs3ftCgdc+3ap1vE6dfrXMm5Uc&#10;7s05br5v6ikqbTDnR0wvP7vFSLdZ6n8q5c3LFsZI5xipVnbdjOc8VoO50v2rselTC49SK51H55qd&#10;XY9/woGdCLlcgKc+tWRcqFxx+dc2kzAHPapDPgAg/n1oSHfSx0AusHjFTJcknJOK5xJjkE9OvJqw&#10;LknuBTsPmOjF1t5BHPNL9sxzmsFZiccmpw24/wCeaQObN5bsE5FS/bPmyOKxA46A4NSGUZwOKuKT&#10;LUzdFyxIHP1qyk5Ppx+tc+JgeM09JSDgZNWooObU6lbhQN2Rn0qVJwRzXMpO2McVbFw4PB/AUyzo&#10;0uAOTj2qwtxnlTiucWZjjn61ajmIOCc0Ab6z/vN2TnPHvVpLr/8AVWAkhzuB/D0qwJPmzmgDdS5+&#10;arAuCCCe54rDST069ev/ANariPkZPagdupsC5zwME1Orq3/66w1ZlPB/SrUczdTTRdM1gQSNtOVi&#10;Dkdc1mecRgrxVtJMgfzzW8djQ0o5WH36uRSg8bsishXPXrVlHwOP507gbaTAA5x1qzHLjg1iq+R1&#10;H86tRy8c/wA//rVqpdDWMrm0jYORVyGXDev1rLDkpxx7/wCRUsD4YZOevNDXUs6eK8XaGz2IHOK2&#10;tM1c2MoMTttPv1/OvPvNyoJ79qnjmZBkHPtRo1qOCd7o+idF163mJWaZPx4rqbLUtNupTDFIjH0B&#10;x/Ovl+CTGHPUngCvQdFvJvlURgNnjBwa5qmGi1dHXCu9Ez3k26Dt+OP/AK9RiCMKXJGM0zSpZjYb&#10;7ssCBjGe/wBaazSXsnlsGCKOFBzk+rf4VwOB2Cm3EuCB9Pepksgq/KOvXNa0Vm6oPKI98jNTCEqM&#10;ygEddw6VnYDnntFIwBVc2idO/wCNdQ9sp+6B9RUJteDzVKVgOOltCDzVCS2BbBBrs5bXPXjFUJbM&#10;NyM/5/KmpgcPcWnOVyMisC6tvlxjkdK9DlsxtPtWHcWQIJxmqTuB5xdRtyoBrImjB613l1YE54xg&#10;1zd3YMoyoNaRlYGc4M96eq5NWHgZTnHTjFIqEnGMV1RmjGUbCAdqlWLd3wamjiyen6VaWIDkCrJK&#10;yx569asrGOBzU6xAH/63/wBepljz7fhQBGkXp2qZYsjOOasLFjH+FWVQCtoxsYzdyDygR3qVY8jv&#10;UwQ5xjFTpGc4/WqJKnlj3/z+NOChattGB2yfUULFkc9fpUyjcCsFJ6VOsfGB+dWEi7Y/SrKQ8dO/&#10;pVAVBCcUvkn3rSWAAZbvTvJT3rN1UXyM/9D+tEW/OetSiDPDHA9PWrYjIA/WnMowDX4nZn9HeyMt&#10;4BuKgcUkcOGwB/8AWrUaLce1OSMIcir1e5fs/IotbDqPyqQQkDgcVeWMsMtUqw5XOfwpoTh3KSQD&#10;b061OkGOcfjV0RjHNSAY4ppPoKxT+z4bC/n/AJNSrCO9WhGc9OKk8tSK0imYtFRYdx+lSeSCcdKt&#10;JF6VYEK/xfpViKYiJOMfjULwkE9a2hDjoagePBLGr5b9CXMwHiYZI5qlLBj5jk+1dDIhHAxyapyx&#10;bgV7+tbR0OOrC5y89uWUjFZzRAn0rqHix949qx5oxngY44roTPMxFGxgzwkgqvNZE0eASR0rpnQE&#10;Er6VlSxgrt4zW9E8DGUm0c46EnkcGsueL5sjpiumeEE7QazZIg64Hriu+nPU+YxdC1znfsylctkc&#10;DFYd7c2lkhLct6Yq/rOpLaR+WCu4V4f4k8S+XGxklO3pwep64FejSu+h89W91jfFHiS4lPlQkIuS&#10;uRx+VeeG7WJt2cljyW9a5q+8RJcz+Yx4HAUHoPxrLm1QAhkIxnrnNelBWWqPEqzuzt21Q5wOPpTD&#10;qBPNcMuohiCT1qyt9HnO4c+pqrGR2sd8PXPHpVmO+Ixk1w0d6CuSR/n8asx3qnjcPx7U2B2hvdzd&#10;eSatpekf41xI1JMkAk+hHSpl1CMtkE5/z70rXHdnbC8y2TnGO1Tfb26jtXGx32eSePWrS3QODng9&#10;R3quR9guzr4705DZxntmpvtq+vNcd9rAOAasx3I27mP45o9mX7Q6pLzJwDnvVlJtxBzXJi9A+Xj6&#10;ipVvfUfkafI0UpnYLcMox/KpkvCOlclHdoOfmHfirkV0jfM368fyqeRt7DujqUuye/NPEuSCa53z&#10;wDnIz65qVbpicdatIaZ1CTKvJP09qnjuDk/1rlkuju2mraXAPGRTA6QXP93n3qyspPfn2rm0utoH&#10;rV2O8IwMUdTRTN9Z2B/+v/8AWqdZiDWGtyzcEVOsxz14780F3OhjnYZxx6mr6SlkB71zKzOV4PFX&#10;YbjHf6GkM6WOTkMetXRIAMLx7Vz8U5zhucntWlHMC209cYqki4rU043y20HpVtC2M+/SsuLKPj14&#10;/Or3mELyfpTSNbFjzB071OkuBwayGc9QeKekm0/jWyA3Y5iR/jVtHJGawhcFSF65HBq7FdcckU2B&#10;qpIw61fjkU4DelY4mRuRUiyc/KcfX/8AVVRRUNzo/MLIFHSniVljxn6Vjx3GR8xxjrVxJQ43dv61&#10;bZskaAcggGrUTjocGslmyuQe9PSZlGB/L/69CNoxsdPbGOWYGQlR6Lz/ADr0fQ7u202RZiEcD5ju&#10;7D1NeQ28rnLDjHpWnbyyu4BY46nNKSTViuXqfTul63/bTC4YeXZofT5pD2Cgdh9a7czwKu6PYidA&#10;D3P6V8s2OvXtgNsM2CBtB/pWxp2ua3qd2sUrt5Y4weuBXDLDu9rnXKrbofVFpJ5kIYbSCO1aCwEj&#10;kEe2K5PwtPbQWyxzODJjOwcmu0Lu6hkIH15NYOPQwqVWnYz5bfYcqDjv7VH9mBG7PvWi0Tvx5mfo&#10;MU1bXaCCSfxNARrLqzGltl6g1Tkte4zXQPCp6A8etV2tww4PNZShY3hVTOVltSucDrzWZLZ8k812&#10;UkGThhiqUlspBAx3qEzU4OezUgkiufu9OGCBmvSZrVT93rWVcWJYbR681cZdwPJbvT2DEjPvWWYA&#10;Dg8Yr02608HPH/665a8sguTit4yE0c4sYBqyiDFIy7TUifdrrjsZONiRI161ZWJeDUS4xxVhTkVt&#10;CF9TKcug4KCRUwQVEODmpgcjNa2ZkTBB3qwE/wA/5NRVMhJHNFmA5Y1NPEQ7f5/WpEA496tLH3FR&#10;ON0NESw45GatJCBxUqx4qcDNc7v0ZqopEYjGOlL5Y9DV2KLj8ql8kVLgUf/R/rHGrq2AD1qyNSTP&#10;y9B1rzZb4FgB+tTpqAz1x3r8esj+lYts9DGpxjJp66nEeK4Bbwlt2fwqwb0EZyKGkbKNzvU1KPIU&#10;YNWV1OP7p+leeC/+XBNH9qAHAPseafKiJR7npSX8JPUfnU4u4xzkdK8zGqIBndn1zU8erqcgnr69&#10;qtUzNwPTReRoOo/OlW8j5I/WvM/7aK56e1O/tvoozz15qlS7Gbpanpa30e7HHHvVlNQQNgMPwNeX&#10;rrGKnj1ddwOf1raNJMz9mup6eL6Pqaa95CTn/P8ASvO/7bz8+72pj652P55z/SqVLzJlSj0O8e7j&#10;OcY/z+NU5byMDqPzrgpdd45rNl1skY3d6apHLWjZHdS3kR5yOKyZb1MnOMdq46XVyF4IqidWBBLH&#10;n1raMHseRip6HZvcxBc5FZ73cTEkkVybaiGB9j+dU2vwBnJ69q6aVN9Tw69Q6p5I8ZyBWFql7BaQ&#10;Ftwz71j3GqmJNwPbOK8r8UeJ3iiaVmyf8BXZTp9T53FTV2c14z8UGDeORwT/AJFfLXiXxbJe3Rh3&#10;fKp6Z4zS+O/HUyyvCjHJJG4dea8jiuXuP3jkjPPNe5RpWSufD5jVvKyOyW/cHJOT3wak/tFgBsHH&#10;dveuRE8MfLNkZobUbZUPzNjHIzit1Y8w7VNTAH71hz61b+2wPjaT69On8q87j1e0QZ2BvTJxVuPX&#10;VI2hNuB0zVpagd9FcowyCT+n+fzq8moJEMKfp/nmvNhqzscYPpyeKlXU41G2Zsd8U7agelJqQYZ3&#10;cntnvUq6phflJ4PXrXnCaqM4UY/U4qYX8jc4255OR1rVQ01A9HXVAVGST9f/AK1WY9RLnaf1rzlN&#10;RRQWLDr7Z5qY6yAck57daoD0b+0WVeHJPbj/ABqcagxTCtivL/7YYtnNXItVkwdpPTg1SgB6VHqD&#10;N8uc88gnvV6PUyi4PXtzXmiao+0HuevNXI9WHSQnPXrVWA9LTUieI8E9Se361dS/BB3YzxjHrXms&#10;eroQBzz0Oa0I9RQ5ff8AXP8AjUqIHfxX5zgkY9KurqIJBU/nXnkeogH5Tn1q4NRJfrj8uf5U3T12&#10;KTZ6Gl8rdOp96tx3X3WHPvmvP0vNwyp+vHStS3v9uMHHaolTsVGTO7ju1POQKuJdMDlv1ri49QLn&#10;dwe341ox3e9dzN3+tZtGiOtiuiCMHOauJclmAJx9a5aKfBG7049KvRzDdgj8etTfsb2OlWXcMkj8&#10;KvQyHPYmuZWYgYxyea0oZGGDnj9aRVmdRFLwMZ3Z49q04JpBlWJPPeuVScEDa31A/rWhHcuOQ3Uc&#10;CrurHRY69ZBIvGcntmrPng+hz6dq5y2uDvKsxXHYjj9K1FbcR5WR3x/Wp59TRUyZpBuxnkdF9BTv&#10;ObOGxzVMoQu6MZz0P41HuJO5jn0X0963iw9kzW+0+W2O3rVmOcFsDisPzdzZbpjpVhZGc7149u9b&#10;aWD2TNxbhlOM55rRinKndx9M9K5pZSW5NXPOCncc4z/KhIqMTpTL8xC9OxqylxwK5tbhxyTu9O1T&#10;R3DMQCTVqPmWk7nTGXuDxU6OOMY5rn0nCDaTmr0M+Buer5dDY6SGUx44p6yvnkkYP0qnbzxkBZAe&#10;Bux3NOaUPcZHGTnFYcjubRWh0MPmvygPHpzXq/grw/Nqcy7hIM8licDHpXn2hRQvKA5bJ5yK+mvC&#10;V9pttbiMNknHQY59zWFd8qNIq53ukaJaaVGI4MknksTk5+tdMOOKzbV43G/eDgcYNX0YsMmuJs46&#10;/wAVhdi0FQB9ORTqKRiMcAjJqoQSxq2xx8tQnA5oN4bFJgAcCq7hBx+dTk55NUppQoPesLHdG/Uq&#10;SKhPFZ9wq459alluQrY6VjXV3gZJ/A1fszRK5VvBGFyMAiuS1AxdQRWnfXnBBrjb67LsQp4renTu&#10;VJJIzbhx5lNR+PaqTyDdk9TT0c4zXfGnoZSVzUVs8GpU+9VJD+dWVJIyOtdqilsc84lqpEB61EOl&#10;SJ1pmLLSdPxq2igcf5/rVVSCOK0YQM5oI9oieJCf0q6sYAAqJFx+NXo1LHpWU1YcZ3FWJm7GrscA&#10;PODmp4FPXFaMcRxzn8q552SNVPuVktflG7infZR6mteOMEcjNSeUv93/AD+Vc/OV7RH/0v6awwID&#10;d8U0yHgqcetUXbDcZx1Ao8wDqc+lfjk11P6FhmEdjVW5YnI46ZzUouGbmsPzcZIIpDO2MpwSeahR&#10;ubRzBI1WuWUZJx7VC14wPJrEuLpQdwJz1FUZb9Djac8YOfWt4Rd7DePizqBfHnceKR9Qxz39c1xx&#10;1BhwMe9Ma/Jbg8Z9a7Y0+5k8witzsTqRXv8ArThqJ9f1rhnvdpPP+fzpq3rkjJ6+/wD9etIw6EvM&#10;oo9EGo8c/wA6kXUwvfOOlcF9v6bjzUZ1N88GtfZ6o5amZRueiDUsjGcfU1E2qKBjdXAHU2281UbV&#10;ScqPzJrVUloTLMY2O/l1Ld1Oe9VH1Jc5z+Ga4N9TfHJqjJqJzkE1oqdzz6uZI7qTVOSM9+ahOqjH&#10;9DXAPqJByST+NQtqDDqc/r/Wto01Y8LE44786sAwGfao21WPnniuDa/fIwfrVObUWC7ie/JrenTT&#10;PDq4tq51moasphLE8j1r5/8AH2vNHCVBGeprpdY19YUIJ455PSvmzxlrrX0rYfABP/1q9Clh11PB&#10;xmJdmzx7Xr9ru7cs3Q9659tTljypJ29gDUOpRvvYLKuTwecVyMr3gOEkQqPlxnNdq02PmsRG+p1M&#10;uqI5wxfHXGeKmj1S3Vfm+UZxyf8AGuCWa4IJlfjtjkU4XsZG7oR1LfN+lVzHL7NnpNteiXjcMdck&#10;AVN9uSFsr1x1WvMn1vaMlsgYwP0o/tqVl25wO3c49veul6ohnqw1NygyyY9x/WnpqdunPB44PXvX&#10;lT6uQmGbGBkZx/M1Xk1oAAMxIJzjPGfrRGJV0euNr5BIRjxxheP5Uo18sME4A9+cn+VeVprCtGTk&#10;DufTj8qVdbQL8zZ9s4Bq2iT1I6owAUY6+uc1ZTUzj52wO+a8iHiBeiDBPT2qwNY+YZySeMd/rVcl&#10;tgPXU1lARtxjP+eT6VaGs5HDDHYV5FHqcfKsemD1qYawmTyAvfFVYD16PVi3TcwHqauxar3O3r6/&#10;pXkSashHykkH7oz1rSh1YY5I4PY+n+etK1i1A9Zj1ZNwGRnrwelX01YKcock9SK8qg1ISruOAMD8&#10;624L1E+YnIx0pc1tCnA9Mg1Q7sKevArUi1FmIJPI6e9eZpqZyFTCqDj61uW1yXIG769B0q+ezNI0&#10;+qPR4r5+GHArVguXkI6+nNcRZTSM+Vzx/HxgZ963LWWMDzJ3BI5Uc5HufrWcqi6FxpO+x2tvdYOD&#10;kEd8Z/wrYt7hVwxwM/eJH+TXER6mVQKuBu6Ejk+4HNaEEk0nyqwA7qRyfrnAH51g20bqh2O8huEL&#10;AKTjPb1raiuGOApA547H+dcFbXXkuAuCwGAB3/z9a1o7y6JKFfmH9wj5ffP/ANeoc0jojhnud1Dc&#10;Kz7ScY/Wr8M6NwSefT0/CuRtWnZhJGihM/ekbduP1FdTbLIQFQqWY8sPugd+f8/WspT1udMcP1Nd&#10;JxKPLhXaMZJI6eh/GtSBlEYVdzOSFBxx+tZlo8UjhYizc5ZgpIyP549uldBbK8rD5Cew3ccevH8q&#10;zdRWOmGGuXYIW27UYtz1x1Pfn0q59okilTcM7hxt5596akbBDbqQzY6p0A9z/TrWjBbFcKRgDrn2&#10;7Co9sjZUFdC7fOKsTjjDc5z+VJLbAN8oz9D2FWniEy7o1zjp709YliOAchsEE89auNZdC5Ue6Msx&#10;MRngY7kinh04Az6cDofzrUFpGgMag8seR9KsWdn5kJjdR1OQc8Gto1XujL2Pcy4oS4DuCozxnvWk&#10;Io0iy5JYcBMfrk4q+mklZD5j/KMAE+vpV6LTzK3ybgQ23rgD0/KtvrHmJYfW9jFXzGCnuxIAA9Kl&#10;KsnWuws9JgikNuzI5zlJHyEJ9zjv2Pb9Qr6GsUvkzMoIGflIZefcEitI1vMFS8jjC7Z4/Wrkd0i4&#10;EmT7CtaXRJpJFtrdS0jHCgd81z1zFcQ3Js58/uzg4OQG78967Iy90PZHT22rwbD5kR39FkB5x6EY&#10;xT4blXfJPv1rjRJOo2qcjrV2G7kVxxRcuNN9T1/w3qcNvcKZz8uR/OvqHw7c6Rqduro457HAr5G8&#10;MQx6nMsW4KSetfQ+l+Hn0uISs24pgjbkgg9OK48SlbUqGx7nZraLwjMmOrDp+FbUM7qv7p94+lcj&#10;orSXFupmXbjt1/SuohZ04jOOPQVwk1Y6XNSCWRl/eDFTbxzWZ5zbsEk08Tg5BNBzOlctM+Rmqkkr&#10;deAB+tQSz7eOg/nWbcXQ4I/z+tBvSpWLLz8H9KxLq8UZ5qpdXuOMjvXNXl96GhI6VFs0Z7wFgcis&#10;K7u8g/5/rWdJdswPI496yZ7zjBPX3rpp4aUuhXMloPu7pjkk+tc9cTZznj1p1xcsWyOcGsu4ldhz&#10;XowwtkQMLbn/ABq1HuPFUI2JOTV+J+Mj15q3RYi+gHWrsS9G7VXtwp6960o484xjFWlY5akhoUmr&#10;CRc8A1OkQJAq4lv3zx60HPO5VjiPf+X/ANetOKMU+O3JOV4rSitMn/Goc0QoMjjj6d607eLjP86l&#10;t7XHPOM/59K14bYbM471hOqNNIjhh/LHWtOKI9+nrVmG2IHAP5VpxWu44PT6VyNN7sfOirFbjHft&#10;/nrUv2ce/wDn8a1EtwtP8laPZsPaI//T/pbmHJ9fSqErkV6Dc+GJzkLzkferGn8L3AGOeOua/IvZ&#10;s/S449LqcW0uSQetRvKcYFdFL4auSx25qA+G7nGCSAPSmoajlmWujOUluNqtzn2zWRPcnJIPFdbc&#10;+HLog7ff5qwLrQLtM7iKuEbMHmb7mIbwKcEjrUUt3tG4HB/SpZNEuzyKpTaTeKQh54zXo0oLc5am&#10;a9mNN0eu7PtQt+FbB5qnNpd8pKZBP+faootOvW69h+tbuJyTzS+tzX+3KRkVWfUlX5zz64qn/Z93&#10;0x3qrcafdlSMfh/WuhQ7HDLNWTy6orcE4+nWqy6s2PmOaxbrT79RwpY57daz/sWoMNm3A9+1bqKR&#10;CzhnUvqrMPlNQNqEjcsc/WsaKxvCoVv/AK5p32K7Ung5rGckna43j5PU0W1Ddke39frQl6c7j09q&#10;yvsV3nhRg04WtzwdoHYCp9pEylXbNSS4yckjnpWHd3zxowRjzxjPerDQ3WMKpJNc9qNrdR27lweR&#10;z+daUaupySkeXeMfEcunxOxcAjgg18teJvF7JudmIHJyG9a9S+Ict2FkMnzcjGfb/HvXzH4tYXce&#10;AhwoyWJ69K9bDzi9DzsRFu7Obv8AxbHPMSXYH0yOT+lYs2tvGS6P35JPOP1ryXxDqqadOeTjHT/9&#10;dctH4knmYrG+B3FerCktz52pJt6nvy+Jrg/IWXjpnp+VIfEe3OW6Dtk814fHrnlL8xz7f1qvJ4iY&#10;fMueTntVLDJsjmex7kfEgY4Q9O+arHW7hyFD456g44rxhfEuB8xwx689TUTeJlTgnkHjB61rGmI9&#10;vOoq2S04+mc9qP7YjtyFZh16nrXhn/CRNy27Hrio/wC3ZHk/dtnJ4XpVqPcD3VvEYU7Q3Tgc4x/S&#10;nprru2BIS3cnsK8Ti1VWJYk5z+H51cfXUVQrN1IJVevHrVcoHtEesljguOvrj+VW112NTlnHXtkC&#10;vCP+EhkxtjG0dAOtXYNXyQzuOe3tS5UB7d/bcbOQr5557AVoRa2mN+dq5+nX+VeIQa2F6dOVGc1d&#10;XXgCTIQeAOvA/ChQQHvEOtKF3DGD09eK0LTVjMccHjJ9q8Ng1wgDDEk54JrpbPV3hUIvVuves6is&#10;dEE3ue3x6oY9uHzjkj0JretNRklcO3APA9eleM2upc4djx0weA3vXR2+rvMVhQ4GdgY8E+v/ANeu&#10;fn01O2nT00PYrK9dBiIZZurdcZ9/WurtLlI9rEkluR2z7D29TXlWkSTTlTbnj6deeTzxj/OK621v&#10;5MFoyI1Xd84OWK9GcsRwM8D9KzqVDqpYdvQ9Rt9QIUeZIifNtAY/dA6k9h/Or1rqodvIgQN8wCu+&#10;cMT656/0rzSxtbzUgpgAjhDfKWJJbHXn/PpXoWl2ElyRBp0MjIpHmzykBRxyBnp9a55VUt2dVLDy&#10;b2OzsxcyOsgYOw4JY4GSOccHIFdXb28wURAOxIyWZei9yF7D3br6VQ0HTbsKEtol3dCclunPsP1x&#10;Xodlo5JC6hO7u2CVyFUkdMhcZx27CuOpjUjujhvIzoLRZMRApGnUuF3Sv9O39B711VhZFoAltE4Q&#10;EMFb7p/2mLcknt2rd03TUtxsiCRx55KjLsfcnpXVQWK43dCTjnP5c1zSx99DpjhdNjBtLMyDEigM&#10;ORnH6AcVqRaTCQ5k6f7XI468cDr7VckVd/2aFQ7nlgo4HuSelWBYH5IpScddqkgDHr65rL6y31L9&#10;g/5bk0GnoQkNqUSNV+Z+Tk+ijP61qRQoAFlJPONzHEft6flVu0tE3AkDnpnJ/nWusUTRmMgeh4zm&#10;onib7m8cIxiwoi5i7de1WVBfDJyuTz1BrOES7zDb74jgbtp+X8jwM/hV6IX0CbI/JdR0wpUj9cUl&#10;WH9W1NFduMDIHU1GrxxLudsLwD0AB9Kyvts6qRtdjkZAKqv55/lSQRSuMyKWP95iQMnsB1JP1rSM&#10;1cJ0+hv2TGadUTO7sTxtBHWuws9PTYIwCFHTnrXOabbG1X98S2QPmH8voPWusgKlAhLOD2B4/wD1&#10;Vs6/RGaodeoNYqqGNBnpgd/w+la8GnmUCUg4I5HHX3q1bogGDwAMf5/xretIoxwg/wADWqq2JdLX&#10;UyX09fubfxNImnScJnjOOBmupVAe2Rnn1rUjsljcMgHI5FdNGd0Y1o2sck+lzWiE27PGzLgMvBAP&#10;UZ964DVvD8sTfMDnHU+1fRFnpv2tdkmdqjAP40zWfD0cyG2Zc8YVx616uHvy3OSU0mfJFxayRuzD&#10;oO+OafEJcbiNw7Yr1q+8NGJJI9oOOa46CxFtcm1mXKt90+nrVOWtzaCvqafhJAZw2CpB4x3Ga+xP&#10;B9rBdWqyXLBsKCB2FfLeh2sNrdCA/dJ4Oec19A+G7trFVj2sVBwxzxz/ACqK8rxFO/Me4wQrEu5C&#10;OnGKkLseCMise0ug6jOfY1oM5C5Vhn3rz5J9CWTmXapGMVQkuPLPXimyyvjjJ44rMmnwu1hyeCap&#10;Ao2LE17z14rDutQ5P496pXMzK2B06VjXErAEAZrSFO4N2H3V83PTv3rm7i8yeDUlyZGBPOay2hkY&#10;9K9Shhorchz7DZLljx71mySSlsg81oG3c8Yphs26kGvSpxSF7QwndicNiomQsR1rbFlzyKm+x+x/&#10;z+Fa8yBVGYCRkHjPWtGFCOfar32PnOD/AJ/CrEVqSemKiclYU5jYI/nHXtW3bxscYBohtB0HtWxB&#10;bDGOhrlm0c0ncIoQcZzmryW496t29sF6+vX0rVitV6j09f8A61YOpoIpQWw79/UVqwWq8DBzV2O1&#10;7mtSG1ycgYrhqT7mcp9ilHZgAde3+elakVn6+n+e1XYrbsSR071oLEq1j7VmTdirDbY6k1dSID7o&#10;qVEA6ipMAdKIJ3Ic+w1VxTqKK29mjM//1P7FW8PpjkfSs6bw8np9a9cfTyOT19BVSXTs9VOPpX5l&#10;yM9tVn3PG5PDqk7tv16VWfw7GBgjgivYZdOXkAVSawU8FSB9KTH7Zni83hyPkY+nFYdx4VVwSVz+&#10;Fe8S6auPu84/z3rJl0xfw+lRydR+2XU8El8IRDIZevtVCbwtCoIKV77NpkeNwHTpWVJowkb5lz36&#10;VrFmTn1PnyTwnG2cA1RfwqqfXvntX0BPowB24/EVnSaIB823Iz3FbKTImeFHw6mPu/lVGbw4NvC/&#10;iPavdZdEQH5Rz2rOfSAr/NwPTFU6wuQ8CufDwz93k+grOl8OMoJ2/wCNfQUmioTuI5Oe1Z8uixHo&#10;p6/571l7ZlqKPBW0Ap1X6fSoJdDBGQP0r3GXRl3dMemKpT6KuMbTn6UvasZ4dLo7BjuGPSqz6Tkl&#10;scY6Y/8Ar17LLooc5OCfpWfJoe08D61XNfcLHlQ0cnGB+NZGtaOr2RRQfxr2j+xlTp2rj9ftWjBj&#10;Ucjqfxpp9mFj4Y8feEJ9QvGgiyQnzYHB9ufavm7xZ4Vl0zSZJpUPzKfvDOAua/RqLSYby6nnYA/M&#10;Vwe1fI37TElp4c8IXV9AQpRWwBxkgdOa9DCV3zWMa0fdZ+Qvj7UtNTU5IwykA4GOMYrz461aom2N&#10;vb6V5R4p8bPeapNJO3WQjJ/wrGg12KQfu2Az3Pevr6a0R8rUV29D2mXWmUDaPx4qs+szMMggDPev&#10;J31qRsZkH5ZofWoVXG7J7gHrW8WZOFkeqf2zHnbIRu/2etVm1lAcIwBY8A9c15NPrsKEksM565oT&#10;V+nlFOBnPXj61pyi5Geu/b2J3vIo9BjP6dqvDWo407jI+8OK8aTWvL+9yx+7+NXP7YkHzSkDg4A/&#10;SgagerHXZGIVXGD0CjHWpjq7BgikNnIryMauq8A/QdT+dPj1txypPynk96FsCgz2SPWMDkjd2A5q&#10;zHrLcICeepOP1NeMHxChwFYlsfNj2q3DrcjjJIAzVXRsodj2c624Hlrxg4J9auW+qZGN2ec47n61&#10;45Hq2I9+cEngA9zVy21Z1GWb2GM9c1EmraDjTvoe7WurM5BGMDpz3rqbLWCMzLzjgE/xH0/GvCbL&#10;UzOoVT0O0Hrz0/U9MV6TprKZUtF/1MA8yV3+XLEdz7eg5rirTta520sK+h63p+pSRRfaH6Dr23E8&#10;YHpz+PNek+G4nvF+0AgoqgB+zk9gP7oPBPfFeM6RZahrmoRaVDhFj/0icg/6qPJ2Kw/vtycdhya+&#10;gdGtIoY/9CG4Ko2xgZyF4Ln+S15GMxfLomevhsH1sdx9oeztmCkM5XaMDkdgAB6V1mgWV1OsbXzH&#10;fIqpBCin5UXvj6dCemfWuZtoZ7R41uYiJ5MARZBZQPujHU/7R6KK9a8M6BfTnzrltglfMknO5l5z&#10;tPoO3YmvLljeVHtUMFKTOp0qJSRZ24J2fKyx/vGPYg46AemTz+NeiaTZSDYrxBEzyZTj8FRffue9&#10;XtF0qGK1S0hUwRL91VUKXxkZY5yBkfWu3sraCGWPy4iuOdz8t/P9K8+pjb7M9SGBStcs2NpO0RMZ&#10;ePB29Nu72x/XIrp7KxvUPyCM9mwTkj3bFWrBZGkG5Ni5ILsMsf14FdDbSW6oUXkj2/Sud1r63Nvq&#10;pBA17AoUwqD04YHn6VrRR3F0oMvA7A8j8h/UmkgZC3ygMD/nFacUhZcABcZHy/yzS9t5mkcP3L0N&#10;tHECnfjcemfy9PSpIFYucAgdPao4wpAbI5HU8nI61YjE+SwCkDHqO1L2vmV9XRdhOxguT+VXVkVw&#10;doyc8nHA+vrVFIpTzI2O3y8cVeiwgx34/Kj2nmaezQLGN3JIfrnJOfqKmYR/flj75yvOT0oMpAO0&#10;HmmK7lgSc8VSqeYeyQxThhJHGxPbIxj8WrStkaRvNZs+mBjB/Hr9e9R4BQ7Rmp4l2jMROffmtI1m&#10;TLDrqdFZW54+c5574rditiF+QBSBltvyn/69YFmxdUkbaOgORnk10cMx3YPTO0Z5GeuK1VbzOeeH&#10;0N6wgU4baxO3ILHJH0rfgcqnzDGAMEmuRhkMTbQPlIwM9MfSuismV1KkkL93J5rqhVuc86NkdPZ/&#10;Ou7uTyMVvW7IZGEhPyjOfeuYtH+Xbn2ye9dHp7HeWHOSFdT2FevhXdI8rEQ1O50iDEXBz6fnW5f6&#10;aDbB15bviotDgUzMnXABUdOtdt9iyoDdDx0r3qMbLQ8KrPU8O1ixVombbjKkZAry7UNFEkJlTOUO&#10;RivpnVdFUEqFyCDj0rzK70pYjJGV4IIrOomtTrw9WyseUeTvt1ltx8y8kfSvUPB17NdIvmAndjcP&#10;p61xaWjR3LIucNxj3rrvCLtbX5hC5UHdXLKfQ7JR91s+gLSMrAMDjABFXcY+5+vFVbOaOSIHuR0q&#10;ycd6zOZy11GGSRScgn1PGKzLhwxLHjGe9W5ZGX5T0NUJhu6cfWgoxZcljuOTVOWHIyK0HiffyM5N&#10;L5DZzg/5/GtqchSVzAa1OPWo/shJwRXS/ZyRnbQttnoCP8/jXbCvpqZyikc79g9v0/8Ar0GxPp+l&#10;dL9lb3o+yt2raOIdyDmBYex/WnfYPb9P/r10y2rZ5z+VSfZPY/l/9atfbLuByv2D2/T/AOvTlsOe&#10;f5V1H2T2P5f/AFqetoOpz/n8KHWT6iauZEFkAc1rwWhzkCtCK05/GtaG1YfdH6VlORjLQpRWdaUd&#10;qDz04rQhtjjv19K0I7XI5/lXNORhKZVjtiV59fStKOED8PapkjHSpwnrXLJNsycyJUx0qbYO/NOo&#10;rWMLGbdwooorrhQ7iCiiiuhQXYD/1f7mHsgwy2fSqUmnBCeOO1dcbbHYn8arvamvz6x1RmcVLZkt&#10;xVWSy45712M1qoNUnt+/6Vm6RaqanGy2O7nB9az2s+oIruWtRtPB6f57VnPZA9BUKlboW2cG9ljj&#10;1qs9j+Vd01jySR+n/wBeqzWRJ6fpS9i+4ro4SSwDL0JPb/PFUpbAFcEV3r2WTnGPYcVUk0/I+bFN&#10;wktmJ1Tz2fTcgEA4FZsunR/e6np0r0htP9AaoS6cAc46HFSqbZq6qSPNX04luntVGbTiDkDFemNp&#10;ak5wT+FU5tJUjkH9ar2TuL2y3Z5XNY4ctg1VlsiVGcnvXqEmj57cYqi+igggA80SplxqJ7Hlcunl&#10;mLAVTmsa9SbQu4FZ8ugkHkD2BqVSZXMjy+ayUJgDB9a868QWSkOUJ/u47cV77daEzDGOuSK4DWPD&#10;zCJlA5J4NaQpMXtI9z5d1O1k06FrleMncQO+RX42/tz/ABZki02bSLMHLFvMHXkV+3HxDsJ7HS5Z&#10;YdmY1Yru6cCv5wv26tVvovEItrhF8i6j3q4HR8nOK9LL6P7xXMcTP3HZn5a32s2d1IZZm4Lknd1q&#10;NtYgZRHHwAOuR/8Arrh9Utvskkke8Ahumck1hxXKJ85dvft/jX170skfO8nc9MF+UGc8Edz6U59T&#10;ijiyXC56nNeWy6vLHlSNwPbP/wCqs2TWZ5SRhV9yRn8q0T12JULrU9VGp2sr7RMXIPPOBmt2HVo4&#10;lEcZyPQ14RFqcaZa7fjsO9X28UKgIQDbgZYn0rduwuQ9vfVVh+d2C/LkHIBNUj4iCNsLFyx7dK8P&#10;m12Kc7mdzx0yKtw615ILSHGcD5uuPQf41LSHFdz2wa42RhsIOr5/QUja+RwDtHUA9fr/AIV4w3iL&#10;L73wVHRD049enQ1VPiMuc7uTxgf5/Kna2jDkue6w60jEEEk54BPNbUeu5HlI+ccFifzr5/XXo1cZ&#10;PyjoD6nuf/rVbh10zTCJHIVT+Z7ZqG7bm0YPY9/g1t3QyIcBAfY5PT861NK1czS/OeP4VPc5579v&#10;WvCZPECRbIQ5ZjhQV6c9cfyzXZaJf/aSqRZLkhSB1ROy/WsJTsmb06eu1z6Y8PX4iH9oOA8cRwoB&#10;4ZwOB34Hp39a9X0q3uhaxylwZ5CJVBBUb2PBbrhV5J7nGB3rxTwv5kwis7UJwNisedm44+RBks7d&#10;BnnHPTAr3DT5IYFVEZn+0ObS2VsGVjj97KT0UKMgHgL9K8HE4qzZ7uHwqZ7Z4Qt5tFs4baxUvc3u&#10;ZpHBy7Ln7xGOCeuTwM47V9SeEvDt7aWgkdY1kfGEXMr7iOMD5RuHvlR1OTXinw/sTNeYsNzl1VZJ&#10;FXKiMdFU9wP1Y5OOlfaehQ2un24tVINw6jEanLHj7o44HHzH/wDVXxeY5h72h9jl+XqVm+hDpHhu&#10;00pFkKCe7kcbnblmzyVzx07nAA9K9h0izt7YrNOweToq9s8YwPQfhXG6bLPeXjx2pV3jbY8xHyLk&#10;8qoHUD65z1rvbCGOxkz80sjAB5TwPrjoAMdBXkyzBnvU8FZWijsLTKqLdWAkPLyevoB2ArrNPnWO&#10;bZB8/ckDJPuWxyfauOshE0ivNhvlJRR0wP8ACukt7hl2/Z3ZUY/eA+Zs54HoPfvWSxLfUzeF8jq4&#10;pGkm8tSOOGA/hz2+tbNtB5nEmUQH5V3Dj3bH8q56wuFcLaw43cuWzk9f1z/9eugEoZ134643Z3c9&#10;+O9X9ZfVmXseh0UISBRlwd2MAcfXAFW1fcuzpzgHtWLFIIX3DO9hgE8n2wBR5wU5ZgoHDEckk9cf&#10;jVrFm0MJfc6OByEMZAwvI7k1q25PLt9VAPA+tc1DcL5W1CSem4jB461qpeLEmDjOM4B5q/rHmE8L&#10;bZGurmQ8A5UYqZGkC4xknhs/0rMNxgjhhuHPPQ1YE02AJOeOFXmrWJS6kfVGXmCodw6DinrIhYE5&#10;A6ZPY1TJUHL7sHg5NPbyzHhiMDuatYhB9WaaNISADGM56ntipI5AJfmx68H+XpWfFOw+XgjPIxU6&#10;CB9ynA43YPrXVCvexFSi10OmgkzjDd63oH43nDbsEdMZGa4a3mUhVBUDI4H+NdDbXEauqZyQeh9z&#10;9a6FK5zSpnVI7Bi44O0H5v5frW7YuCm4ZXoSg7kda5cNFMuzo3BU+h+n0rpbGT9yMrg+YVwORgcd&#10;a6aLd7nLWjpsdbb/ACLuAJJwfTg10dkjIdq5PQNn+dcrZSCWP5f4cr+HauvtjgFhznqRX0WEfU8D&#10;GLoepeHyd3mtyQFwB6mvUQn2gDb14ryrRGxbxuOu4Ej1A7169pIEnLc9CD7V9Cp+7c+Xq6akV9pL&#10;zwbjyQO1eU69pnl5cDoea97KgjbXI65paOjPjg+1ZRlfRk0qtmj5VvUMc+SMEHOadpV55N78g5+t&#10;dX4l09Y9xweDwa4WzBW4ycDkYbuawdKx71KfNBnuul3ylEzx610HnCTkdK4HTlLRfLntjHNdhp0M&#10;7/eB/GsWjnurXZqhFPOTUL26sc9a1o7TIx096X7KR2pEKojG+zqO1SraqV6Vqi0J61KLRgMYNNOw&#10;nU7GObUHqKabX+7xW99jycDNH2MjrVKYlLXUwVt85BzxS/Zu1bosvTvTlsiDjrWymxya6GItqCOc&#10;1KLde+f8/jW8liPT/P51OLLjAzxWimTc50WykE88U9LcYAAPtXQCyBqVbIdD2rSzJc0jKhtQTjsO&#10;+K1IbbjkfjVxLXirKxKoxSm3c5KlRW0IY4towKsIoUU4AClqeVs5pSuFFFFawo3JCiiiumNJW1AK&#10;KKK0AKKKKAP/1v7yKYwXmn1Aep+tfn5UZWKc6gtVVwo5HWrc33qpv96g1TuQuR0qEotTOD1qOmMq&#10;PGnPAqq6KBwKusOoqs6npQgM90jznAqrIiYPH05q86ce1U3XPAouwKpRelUpI13nI71oOhBB/wA/&#10;zqo6EsT7/wCe9NJkylYovEueRVZo0JOR7Voun51VZDnj/P61o0Z87KBiQHpUDRx7uBV548/1qBo8&#10;cCs7MSdjMkjjK8DH41TkjjxtI/GtOROOKpOoK80WY+dmROsMa8gVw+sCI8KoxnJrubpC/wAuDxXH&#10;30RJYn1xiuqhG4c7PIfFui2Wo6XKJkBBQggjtX803/BTfwYuiW0dzbgFBMPJIzlcZP5DvX9RGt6e&#10;ZLCTd/dP+e1fgl/wU+8K/avAkmpRn57d/m+X+E5BNehQhazInPufyreIr27+0u8hxuJJ9ePevPbv&#10;XDbZaViBnrmvV/F+nmSKaSMksnQ9P1r5g1S/mFy0UwB5wev4170exnKlqdZL4unmyisu3tjn8ai/&#10;tu5ZN8J3d93+RXnMt1AR5iKePc/lSfabmWEGFyB02Hk10XMXA9Fiv5LtiJQ4cjtzV5mmj+Vpo1A6&#10;hu/0rxufxDdWI2KrlieCKqxeLdTlk/e4HH8Q5pxTY+RHty6zbWiFndGyOCPbsOtVZNfDubiViAMt&#10;8xwf/rfzrx+68UOgG0ICQCOwH/16xn8QM4J3MxY4Bb+mKpRfUORHs8viUzEEn5c8++en0ot9eLyF&#10;87Qo6k+vtXjiagSoeViFz0yeT681OuugqEg+XOfm6c+gBocBpWPaP+EjV5FCsQvUDqfxNb0GvxQx&#10;CaVupICdyO30H614LDqpiG925xkA/wBa7fwtHJqlwl1cFtoYFYwMs7DkADvmsKqUVzM3pU+Y9u0N&#10;rq7YXE/+tlI8tegCjp1xx6f4V9I+EtNWCWGwiDNJMckRqGmkOR8q54UdyzdBz6A+Y+CdCkjhn1fU&#10;vkgtjumkzk7mP+rRjwW7cZPBPQV7t4ahu7ayGuMBZ28vyNIyjJhXokatk7RnqfvsctkAA/OY/GPX&#10;l2PXwWF20PcPDM1hpbtBZWzTJEGju50zulkYcW1tk5PH+slyMLnkZzXung+wE95/aWqIrO0YNvYw&#10;nbbQQLgn5gB8gOMtjBPAzjj5YsPEml2cKrbwnfjYUXfKYlZs4YHJd5CMkcZ4yBgV73o+napqlik/&#10;iO9GkWFwVb7Mx3Xlwy85m5xEoHCxc47jNfNYuve+p9JhaOysfanw+1KO5vGXw+sbRRYSa8K4iaRf&#10;QZztTOFjXnuSMk19L6WINPgW1M8itO26eVcG6ud38K4HygjPCgBR6da+Pvh/4ks7XT1OgxF4l/cR&#10;3V0PMLt38qJMLjI4DMgOMkGvd9C1qWyu1SaRo7q42+ad4mvpAefnZV2wofRFz2WvjMXW97Y+0wOG&#10;0PpbSZ4YiVZPJ2ZVYkI4wenoDwM9Sfau4tvtVxL5luAflAUvwo9Bjrx1x+dePaG8txPgqUdFCqn8&#10;Q74CDOzHUu53H0HSvVRfC2tQIC3l52swOSfXpgYJ5zXnyrW0PZVNHW2VhFEQbgedKW3tzwW+nPHo&#10;K345I/NMe4bwN2xB8wGO/oBXKw3AWFXyVBUYKngDt7n8PxrSgWGxQtaDcxXMrtwW+uOv8ql1zN0E&#10;0dZE6+Wqwttzj3JP16n/AD1rSa5dQIJDtLY28YJx2AGSffFcpp9+ojQswPmMQu3I+6fX0rYaVTtZ&#10;BvYnC/wr9N2OB7CrjVvuZvCpnV20zlWJUuw5JJ4x6dgB7VbRvMxgO5yFUDKj16n+dclBeBrhQZFw&#10;OiqcYI7AdP8AGt241Boo1njLMCcnpnAHTJ7GtVO+w1h7HQ2pLR5jOcZBx7VfRjC4M+WZiBtXj/P5&#10;1yNjeiSLy45F+Uk/KO5PAJwK02u5I3EUhY4G7Lcfp1+laKp3CWHudb5yRxqBgDGQOpxnpVgXEnAx&#10;1PbniuahmjYFonU8dAM5PfmtiKaKOIKxX5ehHbjp1rSNXuYOl1NZo1clZiB161Yi3bwpIKgfy4rE&#10;l1CMIXkbKnjr1qxFI7BTlsjOOM4+vShVdSXRZqqq71SUMAx7e9TRowlAwWXcKpwyl2O05xjHPX1N&#10;aMbq0wxgYPU9q9CjVSMalNl6Icr5YwwOK1YXMchDYPTBI788/wCelZKEKTkc8ZA55FWYmzJuHQfw&#10;nrjgEflXfCRxSp3OusbkS/u5huyAAOmAemD1rprI4RgxYlRlD3OegrholUFZF+6pYEj0ODXU2d1J&#10;HbB5MMSNpYjg7eR+JFejRdzgrUrK56FawwYXbw2QxA4OQMZrtLOFgqwx8AD8Rn61welvmZ2cnHBQ&#10;+me1d/aGWZVKk7mIx9Me/rX1GDSR8rj+a56TozLHEvmdBlT/AI//AFq9VsJWURvGOCAQB3FeWaUU&#10;dHVSdsi8ADjKnk+xr0LR77fZqWyGTCE4/wA9a9uFmfM1WdukgdQwBomjE0ZjboRVWCUKq5y289av&#10;U+XU4zyPxN4f80EqM9a8pbQwt0EAwQQTxX07qVmJoiVH1rzG4s0OoFNvI6U5yVtD0cNWethui6Ys&#10;fLfyrsoLcoMAcUlpBGEHBHStMKB0rjkrFznfQaicZIp+0elTgADin+XnBpWZmVljBNTbAe1SrGBn&#10;NOC4Oa0hTvuJuxGsYHNP2Z6/5/lUyrnml8v/AD/k1qqRPtEQiMU9Y+fSpgoFPCEjP+f51pyoiVQj&#10;2LTlTnipti07AHSqikjN1RuwUoUDpS0VsoSkrmTlcKKKK29lHsIKKKK0AKKKKACiiigAooooAKKK&#10;KAP/1/7xXIxioS2KiaUY5P45qEyj1z+Nfn4CynJzVVyc4pZZMng/hUBkPf8Az+lNIAcjGKipzHJz&#10;TMiq9mwEYAjPpVZ+n41K79qgdh0o5GBVkUDgVWIzwass2earsRkmrUAIHUDj1qhIMORWgzAn2FUZ&#10;SCx+tUkS5WIqhdCc5qakbpQR7RlJ1A49arOn5VeYCoCBnFAe0ZnSRkrWa6Nmtl+FJrOdc81Sg3qS&#10;3czJYx19K5C9RBKWY8E12M5YghPxNcpfW25jvzyK3px6COI1y5jhs3csBgV+DH/BTLVbT/hDZtP8&#10;+MNPHIzBjj5U+av3Y8WmOHT5Aem3mv5vf+CpV9bXOiSW6MFaJCGI54OWA/SvSpQdtRo/nm1yGObT&#10;pzHyoyd3v1r4/wDE0QFy3TJzkdOlfa2tS2CaEzWxBLJjgYycZzzXwx4ybF6zM2Oflrupzd7nbKCW&#10;px91qDWqshTAz2Nc9c6m2OCEzySM9B9K1nPnZDENk5Pv61y+qWkEkJwAAcnjv7c11qRz8iM+68TW&#10;dmAGnDDdnjlvzrKufENtOPO3kL0BH6YrIv8ASbGJi6bd3qfes99OhYEZHA6A/lzW8UtLi5EXn1az&#10;DtLL5zkYCjIP5CnTeIrOw+YbtxwAvJx65rNj0iVcpHKpGA2AQCMU77G8cheY+oAzyT9f8c1omU6a&#10;6GgfEE84EjBxk4AAAzn64rUs2d8Ooy3XJ52/4mszSrVrlztVRjOSfmwMdeOK9C0nS4ki81VPPyxq&#10;ckk+w9KxrV2tEjSNM0dI0u4v5orKPzHlkYEr1wMccDgE/oK+tfBXhjTdNvLa1ZBPct8u5vuCXGdg&#10;5H3V5Y9B3Pp574S0XRtDsWurreZQu6WRWGZJJOEjTnoOpx+lbUeopHdItmGlncsrKwBSGDOWJPH3&#10;jx7jOTggV4+LxDmdlGl3Po5fEGjvMsmrXMaaNpO+UzqcJLL2SNON5c4WPr8gyfvGunutW1fW3jnu&#10;5PIygltNODeWy5xgzMckYznAGRwSdxCj5/8AD9tf+KWh1jbutrK68vT2mB2PcNkvIkYGGZOWZjkK&#10;APUCvsfwZ4cg8L2W2OEz6jdthcr5kzOcnJz0xnLHgDIGepr5nFzUdtz3MLSu/I1fC/hy9gltorCJ&#10;prskSQb90NtG7dWZR+9bPYkhj2AFfX/h/wAJ+HNBuxeazFJql/PCCss+Wt4z6Rx5IC+2MsexOTXm&#10;PhwQixYaCiwRyuILjWLmQNlmxuWBRyQGyC65aRuAVHFe4+GNI164n+weF7I2s8rAzanqch+0KgA3&#10;NjBWBCBjIw7DhAo+Y/JZhim3vZH12AoqydtT1a3S7uXilu50szHEEMcce37NEPuhEX5UZucDt3zX&#10;vXw80WQI11oqyWMUzZlu8D7RMx64lk4BPOWAJHbArkvDfhbStBkg+wRf2texKN17cArBE3UmOLJA&#10;we5O7+9JnmvXtOvGtI0u7u5e5eU7FaNNznt+6XGFX3AJI9fvV8tWrPofV4anytM9H0i3t7e5Nrb5&#10;KgByudqdzuc53OfduvYd67e0uDPbrbRlvKwTLMVwhA7JnrXm+ix3t9OwT5AeXhjIkm3E5/eHOxfo&#10;xOB2r1fT7KLIiuNgOc7DkkH+8TwB+GK4Odt7nbKKavYUSNe4QbSkbBsBiCQOBwP61qRTzuFEu90Z&#10;uxyMDnIHBxx1NV5YLcvtt3LKB90cKWGMAYALd66G1jFrbq8uEU8sp5LMemcfy5qYy11K5m1Y17S2&#10;81FLhSwBCrnnkcEdhWk8iArE2Tx0XJwR79DWZGbtowW+V8A+Y3yj6c85/X6UkRn8kSRBsjKl3yme&#10;fvc5P0q417C+rvc07e3ieTfPLyegYc7ewwOn5VruwcLbPIFQtncMZz1Ax057+lc8ZfLtfMjH+rXg&#10;sMM5P6nHbmtSzHnwCRtiFhuUNxj3/wAit+fRGXs9TpbGNItvk4Vm5LE5P5n9MCrr3EThx5qqWyMK&#10;MkY9+ef84rCSEXLLH5qgGMt/cHB5yOv4VuW8tqU2wgbo8BhGBjJ9QcfyrXnIkrOxSXzlKpYsyktl&#10;mdsbh+NdBb/aHblhtI+XGQT+n9KiEKmQNyQeuBkgntxmtFRFCBtB64XA5IH+NXBsk04IotoEgBIA&#10;ycdD+NaUMOVyzHAHCg9qoJFEVLSbgeCGq/ArunzD0GRjP1z/AErqRjKxIkR+YEYycqc8fj1qxbs8&#10;bhHOfm5I5z+VMkwHCgjK98DmpYIwsbSNnHY/5xXXSOeaNlWypHIz6e/QY4q7a8yF1IPG3nvj0xjB&#10;qmgXCO5+6fl28ngDmtJFAiNw7DarjJAHyj39q9Sk9rnBNdS9aI0REkZOCeV6c9jn8811NifK+Rj/&#10;ABtGMdivIP0rmIpPMxEM4PLKcdWGePrXQWc7wxeZnlsMueOnByfavSoN3RwVqejPSLJFkVVycque&#10;O4wOSa7nR5JFmU5yqggJ6BR2NebadcOih5MckjPTnHX8u1ejaLFIXR4OdoO/b6DH86+nwNS7Pksf&#10;Tai7nq1lD5UAbfzGu8KONy+hH49a67RV/dSYLBXwfpwPWuUimWS0y3WNcLu5GSOPm+lbunynyPmc&#10;+YY8gg9a+ohq2fK1DubS54VMfxYFdCOgrgdPuJFkAc8A9D2ruI5dyDHP41UlZaHNKJKwypHtXneo&#10;xLDqnPc5Ga9FIyMV5/4jQrqCN+VYVXbU2wq1ZtwA7B71Y2NVa0ffEtX653F3N3uNQEDmrI6CjaPS&#10;pUX1FbKDsS5IjpwXPJqTYtKFArWK0MpPUWinpjvUmFo5r7GTmRKCTU1GAOlFNLqzNu4UUUV1QpJq&#10;4goooraKsrAFFFFMAooooAKKKKACiiigAooooAKKKKAP/9D+6M3GRjNM84dMisf7S3/1qjNyufm4&#10;r4T2aMLs2GmX2496ia4H8NZRuR0XH40zz/XitLF85rfaD/n/APVUDTnP41Q84djn/P0qq9yQSKaT&#10;E5mk07EnPao3mYjissynrnNJ5zVXKybsvGckYz/n8qhMp6VULntSb2oUX1C7LBkzxVZjk0lQlyD1&#10;q4rQLkuRURYnimlhnmmlgODVJCuIzdhUDNink85qFmyaYEMn3azZCegOKvu42n/P9KouD1p8jsLm&#10;RRbG01y2ozMrlI/vAdeoFdLcP5cZI69BXFarL9niZyMYXLGtqULslzPHfiNfW1hpMs93Lzgk5OAK&#10;/lt/4Kn/ABc8PJpcmg2lzA97czqixIcsqA8n2z0r9tP20/jIPh/4A1PVy4VYIWbOeM9hz6mv4i/j&#10;r8Tdc+KHjW/17UpXlG8+UOwx6V6FO+iNaeupNcTteaYcgY8r5Rz19civjnxzeHznCjBBPBHPHoa+&#10;idA1+a4sPLYlSOMe+PevA/iEjLqDBlGCMjPQ5ropxSZ1Sd0eNfbi3yKdvUEZ6VD9qc/JMOMcEiqm&#10;pRNEfNhyACRx3qlbXkk/+tBIGQcV2KJmgul0+bEbnbz16Dj6Vh3enzbS0A3Ljpn05rZv7IufMhHX&#10;GQvQ/hWdBcSROYJAQM8c9auUgtfqZkqXrJttNvmHG45yBWhYaZwy3pO9j82D75xV3+z7d0Z45GRj&#10;yf8AHGDUEINsxiuAWG7Kk8HrgVEqjZtFJHSWJ8uN7e2QKSMs3cDHQV6f4Og0yyX+09QBkC4GCep7&#10;Ko/ma8utpZ1Pyx7iTnC+tbiSanLEHkBRVyAB69q56jvdFLc9X1XxIk1ykVoIvMD48kD5Nx6sT6Dp&#10;7dq9B8I6d/wkM4sbM7rVHxeXAwBdTdSobtGvVjzgDAFeGaB4dudSl2XxbaxA+U4GD2z3J+oAr6K0&#10;aLUdVvrHwL4ZASMssD+Rt+YEgyMfRAMjPTAPNebi1aNonbSVz3Xw7fzW2uw6FoyfanjiWKKMDEES&#10;cFQOmxCxDNzuY7VzX0x4bRES4t7lnnhxuvlhbb/aUqNtEfmDJjto2+ViB8xyqgk15F4Z0nSPCqw6&#10;JE4W+kUmcq+1lWTLBjjJV2AOD/yzXLAFiK+3vgr8OoZbCPWtWhleG32zWljBGRM2PlWW4XO1FA4h&#10;iLDA5JLE18VmmLUIs+syzCOckdZ8PvC86iPWPEwMd3LlLKxtIxut4Rzst4h8sX+1K7FsdWXlR9Fa&#10;dpappjTaxLHZabGPMnht5DtkXOA09z95s9PkC85CliaTRfDE6yy3lxCuHf8Ad2cMmyNvLxuM8/B8&#10;qL+IKAGbgDAFep2nhKTMVxfAXczEtBEkfK5wB5UTfLHkdJJMnHQAV8TisU3qz7fDYKy5UUfC8et+&#10;Iod1tZS6dpkvFrBMnlTTqp+WRlzmOIY43FRzliTxXpnh7wXIs3natPJMXA3JbOfmUZJUEYYj1J2r&#10;z0rVt7GO0thJqDvPchhtggYmNGHQEdZWHqSFHoK7XR9P1W5UQ3oW3ac4MEbDzORzvkAwB7KPxrxa&#10;tfm0PWhRsTnUIdIgW0tI0Rvux2kXG4ZxklRkj/OTXTaal9c3wOokhPvCAcYA9vT6kD61DFpthAzW&#10;OmbvMPDzxjnOeVVjk/nkexrqNJ0mIbUkkO1m4jyRlj3Zslm/HioijWS0L6w/aBuRD5gBI29F9Oen&#10;+eBXR2c0Q8tCG3AEk8nBHXPP86tGN7O3CoyFj8scSqAAT1J6/marwi4S5CvH8uAysMkZ9cdc+maJ&#10;RsJSsXpFWVhKI8YGVmY5KnHY9MnpnFFtAwZprwszFcrsJYDHuP1wK28WfkBJySGIO1gSWI74B/Or&#10;TTxfZ82kay5YEKuVP1wegFL2b3NFWaRgQ3dy0jFwUU/dIDA4/HNatj5iETRq3XkoMHI65b09uKsr&#10;bmWPcymTKkjGFAz29TTXa3KRxSR4ZmC9T0x83QnpW0EyW7rQ3rGeDzAoKuD/ABLkkZ9OtawhW3uB&#10;tYfMp3KwznPBGayYpLWMJDAcFeG2r19B7VrqjXQHmlQMZI3ZP6Zx055roin2OWb1Ny2jXdtU44xh&#10;htAHtjBqASvczFkHMbFNzDjpnAx/OmQ3KQoAm1QfutksAT6ev51sxJCI9+5lAYMSg5J9SB+tdUY3&#10;IcrEkIcld6Ekfc2nFWQJkOeNzEDkHJ/IU5clOAG7bun+R61ZXzAxkYEsqj5f4Mducda6Io5nMaRI&#10;7K3yccAsDnk9BVmK3kOQxBYE7cDsPWoJYRIyyAELnt2P+e1a+nsWcxldwyNj56AjnNdVON9DOcro&#10;mhSQExPjg5GCFyO9adkxXKSAsCO3b/PrTlgVn3Sd2xweVz6dzU5toRlBkAkgn1z0HavWpQtZs82p&#10;PQlntoYCJo8gryuT368g+1XoBFHGHkUAMewOfTPtnJp0TskYWTDKyg7j1JA69Bge1Ot5ULhVGN5y&#10;FPTIU889fpXckr6HHrazO104PI3lLnOVUnnkgf4CvWPDEjrMZYjgE7dzccN14rxbR5N7qiHPAIB7&#10;A9z06V654XlV5EjbqG5+h/wNe7ldTVXPCzanaLPW1UxwDyuVkQSKvYEHB+orbhl4WZRtRl6LjI/D&#10;tXPXdxHbKmnxEFVzKD2IIyR61Z0eeK5mzA38A3fj3r7Km9bI+KlDS7OnsWdL2QPznAA9R/Q16Fp0&#10;oI2gYxzXnVuF37zjczfe9x2rt9NkZSB1Lda0nF2sczZ0+QelcJ4pjZ7uIJ+Nd0AB0rnNUtVmvUJ9&#10;M1zSV1Zk0JJMh0+MiJc+layr3NQpH5SgVZU5GaqMNGa892OBxzUw6VCBk4qYAjFWiZPUWiiihuxD&#10;diYKBzTqKKUdjAKKKKoAooortp/CgCiiirAKKKKACiiigAooooAKKKKACiiigAooooA//9H+2nzj&#10;1zSiYHoeayBcZ45/OgS4Oc/rXyns49jh52bHmt3NHmHvisxbjPDH6c1J5o7n9aPZx7Bzsv8AmN/n&#10;/wDVUZcZqn5/OP61CZuTz39aaguiDnZo719aTcuc5rO831/Dn/61L5re/wCf/wBaq5fIOdmh5gJ4&#10;6U0yH/P/AOqqHmkDjP4H/wCtThKSM8/nSUPIOdlwy464qtJIC1QmUDqOvvULyru7fnVxphzMs7x6&#10;0b1qmZQeAaiE4DYJ/WtORCbLzOTxUBk54/z+lReap53frUbSDoD+tS6aYc5I2Mc1nzOtWmlG3/6/&#10;/wBasyaUDnj6ZqtNiboguGG0fWuD8QuFtJGHpx+FdVc3BAOPr1rjdVlWSBw+OR3q6cbSuHofgp/w&#10;VJstYv8A4O6la6awMjAkhu4z0+tfyIxyWkk8trP9/wCZWUDJGDg5r+xX/gpks0Xwr1C4jK5RXKqc&#10;ZY44H0r+IbXPEN0msXMm778rnAJA/wD1V6Uaa6G+FerR7d4d0ywe6KxAths5znn26V598UtH2y+Y&#10;Aq5XC+/NYfhfxrNankk5+UDdge34U3xn4pbUTszu+Xgnt68mlKLTudlnY+ddasJ4ZGK9v88VyEcs&#10;kIIbIO7oeMV6NqN0JlbPJycHtXHXMcb53jnJ/DNdUZdRWLkM63Nv+7wGJ6Cs3YFlIulyMY3evv7Y&#10;pIoZbX5oicdyo4rfktUu0/ej7wDcdQQP60pzsOK1M+VbZYwrbscfMvSqvnfamwFU4JwfYcVHf2Oq&#10;RuURt0OR6EhQe9O3QwpiJTu3YIHb3NTFmiVjoYLtLO3WO3zIcksRgcgfngVNp939snE90xYA42jo&#10;oHesODMxBxIFHII7/jXT6fpiXL5csFXBYEkE+gFRUsXE9AtNSutSiGnaavlwSSCMbRu3E8fMepye&#10;1fYPw/j0/wCHUTaxdRfaLryyoZQWa4udhCIir/CjEcDjjk9a8N8B+HFu54beWMRWttAbtyMnLEfK&#10;uBg5NfUXgjRI5JJNeMO/7BaI9rFng3c8qxxqfXaCT9fpXz2YVLL0PVwtNt2R7v8As/8Awwh19o/E&#10;viouLrUHeS4jznyUBBO9uPmwFGBjnHXjH6fWs9joGlRaf4fh2hpUt7a3i+/PcyjAZiM5KLlsDgAZ&#10;9K+VfhjpkNrbxQ2YVBFGgC4OByfmA7gkk+pNfbfh7wl9juLSWRHM8dq0pGclPtDBE5/vuA2T1yfY&#10;V+WZzjpSm5H6ZkuCtTSsdr4e8Lapcqiz7AeACQXQRqflwo+8FPQd2yTk17no2h7YC965aRydzlf3&#10;rZ4O0Zwv49uKyPC1hLY2oDMzSYySAAoJ/hXnkL0rt7Z826sxKuTt+QAE5znjknivlataT3PqoUlE&#10;xfsb286rbwkQqQjzMQ0uR254x9OBXaR6O8MAeLeFYFvLizJI/rlgeAe+Dz61asLe0KKqoNykDMhJ&#10;ZcA9yf5Diurh+fFvCAVAIeSJgvzfXnj/ADxRFXHJ2OUtDdOVjuY1tV6IiDDY9ycdfYVuRJbQzRx6&#10;erqrHZuBIHIzyTyec+oqCWCUSmaVhE247Y1AZif5ntXSqJpYVdkCk8hCAX2dyS3QHHXH9a3UGRzo&#10;1rCG3hcRvl3XLEsSQB+P+FWlFtNJ58sgbJUlWzyef84rNtUj3qjSEK+WdnfAOB3PBI+u0e1WY7vy&#10;2YxFTgYLkcA47fQe/pWygczepsIYt6JFzg9OmAO3SnR3T/aWU4UZGGGTlc9D0Gc1ysV/5DhvNGJB&#10;lZM4Y4x0XgnjvwKkHiSysbdpL544F6guwGSxxznoB/nmqVJ9A5z0GdmEKuvBVsg/3sevpTGktpkR&#10;wcAt0Pylu+MdeK86TxlouoM1tZ3KSMM7W+ZmA6cDHft7c1Z0/UhtSaNjuLsoaQE4HTBzwOnY/nXd&#10;TwjMZV0j1uKOO3QM6qgbrHkAknt9avwNC7KsKHgHp2x159a8rHi2IzGCHc5B3SzFRhcZGRz0xwOK&#10;0bDW7q+cvbRz8bgX2FQucZ/HHT612QwUnpynHUxaXU9GWWGBtsmE3HgnlsL68da2k1AKisDj5QwT&#10;+IE9B14/GvIf7Vuvs/kzb0+Ytw6EgZPJyfTnArQfWra0tg4uYmYIoDeYCSe+ccc/SutZTW6QZn/a&#10;NPrJHsqXChtrhcHGduPr9MVIbtD+4Vju2hj7Yrx6y8RWLKGur6Jdr/dyCR3PCg5Nbh8UaUzRy3eo&#10;KpCk/LEWycHr0z1rrWT1bXtYxnj6d/8AgP8AyPTELOiTYBXJwO3tz6elatsAhJLALgDHcd65Gw8Q&#10;eFpYVMc1zKFG1wgWJSD0IBz1rq7HV/DUkGBbvIB0El1tz+CqCa7aGSTavzI46uaxW0WbFrdeaSzM&#10;Mk8DPPHWtmeaEKyBc4xznnGO30rNsfEWj2pIs9Bs7kBhlp2uZeQOD99Rx9KvSeI9UmBe20bSYcnK&#10;lbMuR/38Zq9mhkqtrU/Bnm18yb2h+KKMd7Bs3F8gYIz29qLe/tprnG9Su7bk8YPY59Kp7/FE7s1t&#10;ZwKXYgsLaIEE+gCVuWWn+Mof3kBkhbH34lWLH4hRW8cnv9r8DOWZpdF9/wDwDf0VvKkGFlO7oVBY&#10;YwPY/X869b0P7fDdiRIJ8Y28RsAQeRzivLbO3+IW0Sf2pdKOmDdYHXPZxXfWVj4xmhHnaiSSecTl&#10;uOOvzHPSvUwuWKnZ3Z5ONx3tL3tb5nseox3FxbF4IpWYrg4U54HHBHr1qHwkNTtrhxdQyrlMZdcD&#10;n61W0FNXtbbyZ5Fl42h2ZycflzUx0Z3cM002OScbzk/lXv0o681z5qdRJODPStPlTziZ2AXJO0nF&#10;dHDfxq37l0+Ug5yOR6V5A+jTTLkedyuDtU4P51EPDMk52KJ/l67Tgj613cqPPPpmG8t3jB3pn03C&#10;q1zJD5wfcvHFeM6R4elsnBJn57bs13tlMdNQKIDIzH70nJrnqUktbkRhrodT5sRHDCgSRgYBFcve&#10;SLeOJCDER/cOPzos5fs8u4lnHvWTTSubqm+h1qEbhU9YRv2eUOqlR+VaEV4knGRnvUc4uQu05Tg0&#10;wc9OaXocd6J7GU1oWKKMg9KKqK0MQooopgFFFFdtN6IAoooqwCiiigAooooAKKKKACiiigAooooA&#10;KKKKAP/S/s9870P60ec3f+dZqzA+340/zecnPHv/APWr5R3PJ52aaS+v86f53v8ArWZ5ueRR5h9a&#10;V2HOzUEw9f1pPOHtWaJDnPWgyH6VpTluNT7ml5o/yaXzT3/nWar45NP83PWqUr7l82lzQ8w4z/Wn&#10;B/eszzTnNKZSa050L2iLkkx6elUJroD86Y7kj0rDvZSuQPzzWfOyXPsaRvdhxn9ajbUFGSTXF3d9&#10;IrZBP4Gsm41nyxyT+daJN9Rc7PS/t4xnOarT6skfAPNeR3PinygcEjiuS1Dx7HGCN2atU7iv0Pff&#10;7fgPyluKoz69bBdwbNfKF/8AEZxIygkH2NYUvxAuG+beOBxg1apxW41G59W33iGzVSS9eaeJPFVu&#10;lo5R+NvUmvn678dylCzSHgdjXhvjT4pzQFoLbfNIB8icgMx9fYd6fMkbRj0R8Sf8FFfFiTeD7lb+&#10;fy4thVF6lieuB3/lX8XPxCxpnieeEAqrzOFRhztY9xX9jP7QngXUviVp011fSPcz7S2WGI09kXn8&#10;z+lfzdftV/s6XOg622sRQsp3NnA44yc120Z3sbU1ynw1od24lwqE5U4yATVzxFuaL5VZcjvXrHw/&#10;8NWMVu1xqGNw4JI6f4VkfEzVtCsXFra7MqucjAxXXOKe5vGq+p84ajG9v9zPJzjH61gyPC52ztjH&#10;Pp/P0r6r+BXwR1j9oLxRHoOlEqpkAZ9vQE44r9gYv+CMMekaLFqmqXUkzGHzj8gx06VjKMknKML2&#10;NKVRN2vY/nIlle05U7kPTuDj+tdHpWvabNARkKw4GcZ6dK/eyL/gml8LZgLbUZGjYkA57fpRq3/B&#10;Hb4TXTLJY6lqURkG5XhjPl5/AEVyfX4WvNWO94R393U/Am71aFAxVxz1FUI72N2VWVQzHHv9K/ZT&#10;4gf8EWfiRoqvf+FL+9u4uqRrCsjEduBtNeAaj/wTO+PHh8h9RhvbPZk7r/S7qKNR6mQArj8atYym&#10;1bmMnQnfWLPiPRbBHyzLhYzwOOvt7V6J4ZsraK6N3NAJkhBcq5wmcdTjB/Cvo/Tf2KfFzXC6Vb+M&#10;PCS3btt8mU3itn0+WBua+jbP/glr+1XcaA974dTw/fROgyY7yeENu6EGe2Ref96sKtePVm1Km+x8&#10;k+DtTu9XWS4uAIxPKIvIhAUCEdhjnk4FfZfguDTtU1Oy8KWrMhWSK8uG2/JtRW2pn2zn8K5WT9i/&#10;9qT4cxQWms+ELmYKMmbT5re6U5OS2Y3z+ld38PvAvxE8P3t3d+KNB1awkbPzXlpLGmMAAbyuw9gM&#10;H1r5rNKsuVuJ7OWpcyTPvn4KaUmp60+uSNi2U7LVVA2nZ8of39FH419weFrQz3t3fvuEMcq28S88&#10;7EBZyPdmIr57+EEFjoPhe1WcJJ9khVpMdXkOdowO+ScCvq7wtp+otpcaW9tM24tPO0aF9pc56gda&#10;/IMwlOUpcq/A/YMspRjGLk7HoGmWNxcKpdOFxhCQFA9q6WS0wSqqGCcB044/mT6+tP0Tw74z1GwF&#10;1omk6lMiKwaWG1lZSB3zt2jA7k1v+H/C3iXUrpN0Pk8bme7ZIVBHUu0hA49hWUMtxMkv3b+5m1XG&#10;0It3qL70U4o4gqi1hJUDzATgMRjBznqKltpIiFcI2F/hlBCJkA8ZxkV1mreG7SwZY4720uZHBaRb&#10;PdKEPoXIVT+HFUZ20bTmX7SrZIyRPMqAn12r0AzXo0sqqJXnJL5nFVzKD0gm/kZsMUyyteKFSErt&#10;WR+CeOoXnge5/Crmi/adRl8mwiuryctnbbqZCpIxk7BgcHgdPQVi+IPizoHhSwN7OdGihibdC93E&#10;Zwzrzld+Bx1zjHvXg/jX/goD49tLNdN8L37WdtLIsCzaZb/Yld24wJIzvY5x9wHPtXsYTJ6c2uep&#10;p5HmYrM5wXuw+9n2bP4L8ZLAQ+m3kBI3rLLGsCqq9y821QTnOT+VcVfajpHh8ka/rvhfS5csI4bz&#10;VoJLj0BZIWkJ9cYr8t9R+JnxI+KJlXXrG+v5idzXF8J5VxzyBK7Dtzupvhvwf4oup1urG1WLLYDw&#10;aeqj5cZHmIen0r3qWVZfTvztv5o8eWbYyTSikvkfd/ij4nfCHTI44JPGdrLdgNI50rTrq6PHZMoq&#10;jnjIP05r508QeNvhzeTyalqk3jfxM/mGNbaLT7ewt0VucJE/mHHqz7j+NRQ/CnxVOr32rGZQygqU&#10;nChRxwijlfyr1XSvg3qWq2CWWlXF7dOFJ2xKZxvOOoAz+PeuulPBwdqNG/4nPWWMkn7SrZfJHk91&#10;8f8AwL4e8rT9F8HPaYUsj3t/MskmQMh/ISNj05AbArlpP2tfiHqE0sFtY6JpdsilYVt7SS7lJPXL&#10;Ssw/E8/Svf8AUP2Q/iV4ktZLZ4JUGcJ9v2Qp06hiQ6/TmuT0/wD4J3+JFcf294os4Efl4rUyXEg9&#10;gfkAFe5halNL+Gl8jwMQ53s6l/vZ4Bqnx5+NepzCLT9TuYIdvluieXaAAdANgXAH1rW034seKPJM&#10;Gq6lBdyNlmkvL+SUg9MKCxGOfevtHw1+wJ8G9IHneJtW1HUGTBkMsiQpgDpzk4/GvTdP+EX7Fvw5&#10;/farF4fUx4O69nWQge+4nn8K6li4bWv6IxVNrqfC2g/FK/0WXdNcR/vOAIVklXceuCg59q+kPCOq&#10;694pT/RbPV7onLxtBZSKrHHQb1459a93H7UH7HXgTbFo9zpLMACI9OtPMPHHGxapeL/+Cjnwl8F2&#10;8dxo2nandiQDy/KiSFOexLnI/Kl9T9otKL0LhjOR2jM0fCnwt+IWpuguPDOqOuz5ZJ3SBT3IwWyD&#10;n2r6Q0X4J+K32tPolpCNoDNeXqk/XgH8a/O+f/gql4h1TUP7M0Dww0JZCyPqF5w+DwFEajr2yRXU&#10;6H+3X8SvFMr2hj0uxmQZQeU0oOR0Jd/vA/nVLKpL7KHLNG3bm/M/UbSfhE0Mafa7jw7anOTuDzMP&#10;YYAr0HT/AAPoduweTWIXyNuLTTx/N3r8kLH9qL4qXokfVNT+yKiCRBbQrGrAkg4+XJ6dieK9Ul+K&#10;Wparvhn1XUpHADJGJ3Ak3DOOCOwz6c1jWkqVtDWlF1ftn6kQaV4RslxcXl+47/6mAY/BD/OtEz/D&#10;iCMySSM+3G4zX5A/8dKivyu03UHvt0VzK8jN8+dxxgEYBOWzjqa9x0C4jhRXxtAHzBuM/h0qY5km&#10;7cli6mV9edn2ZN4q+EVpL5ksemOezO8s5z9ATT4fih8LbY5hgsST0MNi7f8AoSf1r5OmjimJkJXG&#10;0t8o9e30rI+3SWjiNR1yMn+Vaf2hJ6KJgstp9Wz7dt/jV4HgcLbJKQT0iskXPbuRW/D+0B4eixCl&#10;rfEjkny41PI6H5+1fBK68sEi7VBZjtBPJ9e2PrUE3jMqgjt9iHcFWVySMEcEBefoPzr0cNUqT2Rz&#10;1cvordP7z9INM+N+i38mxLa6J7nMQ+nc1pXvxn0DT1LTQyBQeTvQ4GM5IA6V+cfh3xNNJfrBbq7q&#10;Dk/NjeTycgkEL9fwqHxx4tn2lVwmyIkonAbJ6bs5Pvj0r6HC4Pm3PFxMaUXaKPvOb9pXw4sgjjsr&#10;iTJyCjRnI9uK6dfjdoVvbx3N1YXHmSsPLtgU811/vEYwFx61+Yvg3xRPpsgvLg75ChxnkqT2HoB6&#10;V7tpV/DrOnCUXE8l9NJ5agHBC55OcZA7V6LwMUedKR956b8ZvClzbpObK4iBPohI+prpV+KHhafa&#10;iGUEnABUf0r518G+GAmn266kfMI/g/hxnj3J9a9c/sLSrpALeJUI74rgq0aaeiYRh3PV7bUtM1KA&#10;XMKnB/iIq1GdPPOUz7jFVdOs47aFI0AxgfpVwW0buwcZAxxivPk97FhItowBRVOf7pqjPHBGd6Bl&#10;5q5cWSIAy8c4wKj2bUKNyPeiMEzSDYlrOWBANSxyXSy7pV+XsR6e9VI7d3bEPHHatW0ZwvlyjkcU&#10;3TWyKbtd2LKdMmpaaw+U4oUgjHpWb0djhHUUUVYBRRRW9DdgFFFFdIBRRRQAUUUUAFFFFABRRRQA&#10;UUUUAFFFFAH/0/7JVXHJqQAnpU2FpQPSvk3PseOQ7GpAjZzzVgKaf5f+f8mhTAgQH/61NZWY1aKD&#10;tSFQOOuauDuNRuRDgYo/i7/0qXy/8/5NHl/5x/8AXrSSVroqUbEdBqUJ/n/JoMY7f5/Wp5dLk26l&#10;dwCO9ZV3Az8flxW75Z/yP/r1G8eTggmmo3BRueeXlk3PB98CuNv7KUA5B/KvbZLJGB4H+fwrHutG&#10;R1PA6elaxuDpnzrqOmXMgbG6vNNW0O9yThv519ZXHh4sPu/hWPP4X3ZzHweoNbKSsI+JLzRL8OQw&#10;bPYH/wDXVA6Fe9WDAf57V9qXHgW3nO7y6zJPAkUY5UflReJcJWPhbVvD19IhMSsOMcZ71yEPwyuJ&#10;i01wrM78k9ePSv0EuPA1qE+aMHnpUR8I2yJuaNQfpVJI1Pgq6+FlrJZtHIhHyn5sV+Un7ZHwC0+7&#10;0W6uXRQyKWzjGeOBX9Fer+GYYLZiygcZzXxN8Z/hz4e1vTZxrSq5kBVEx2xXLjszo4Sm6tZ2R6WW&#10;ZVVxdRUqSu2fwZfEXVW8F6nd6XGT+7kYccd6+UfFPiR9Uv8AJcNubHXPHpX9Tvx6/YE8G+KLu51C&#10;wgi3ykkYxnPXtX46fGD/AIJ9avoN493pkUvyEsuwH8Og6V4+W+IWAry5W+U+wx3h3mGHhzONz2X/&#10;AIJfyxWfxCiVgCxdMds8j+Vf2VT6XDf+C7d5Au37MNxI4xtr+OX9iTwNrPwr8dxavrQdRFIsa7hj&#10;IyM1+/PxY/bu8PeF/By+GrIkztEkSFDySwxj8K+ywudYdQlJzVj4utklfmScbHTav4Y0S81CeHT2&#10;jaRJTnp97NeS638VfiZ4C1EWdnHB5cbYUGLgg9O9eDfD34heK7jxMNall3w3T72VTkKD2r71vfDW&#10;h+OdB+1TIvmtHuVu4YD/ABrlw1Snio7DxNOrhp6M6T4bfH3xTP4VGs3Wj6dqV1GGK28mUyE5JBx+&#10;ArIl/b61p7mR/EGg3dnEx+z+RHKHh2r1O1hg1z/wkvvDnhTxovh/WHXzVtkmmSb/AFMUMhP7xzz0&#10;5OMfjX0FqXw5+APxh0SW80PXbSxjhvmtDfuEMDzEDKqpIbac9cda4sRhKSltY76GMnJLXc8q0H9p&#10;P9njx9f2tvPax2Fw8mbjztHgl+1hjzHv8wYB7FRu716BN+y18C/ivdjVPht471bwldTEyM2l65eQ&#10;JCGPB+zXEckDAd1WRCfWvNfFn7BvjGz065u9NmstSVUEdsYGEMm7nkL1GRx7ipfhx4T1/wAL6hpf&#10;g7WdLuNMurPZBcxMpBud7Mw2nqVUYDHJAJ6YFefXpOnrSlc7KU4z0krDvGXwE/a1+EFzLZeCfiXb&#10;ePrAoXgkuzL5gXspUyD5z0wsoHpmtT4VeC/2qPHgkvfiD4e8L6fpdu3lz6jcwv8AbpiPvCGEYlb5&#10;e5m2+5r3b4X+IF1jxnqFiYbiCNbryYYVO4SkHDeWDgkBQSBxnivqWS21e78Q2FnbxTQ2ljDnCIyK&#10;ZHOfmbp8oOMZzmvPw2KnNznUjoj0a2HhBRjDVs+crz4GeF/CATXfBPh7TLqdEkuJ9T11xKIpI4/9&#10;VFZ5O+Vz93eXCk4yK3fDtj8XLrQLfxP4r1JtGt51EwtonEl0qAZH+i2qMEIH8OeK+9rv4eaZ4xso&#10;INYAKQqodUXBY9myPuj2qXRPA/hzwfrwa0idj5YkiDfMN8fZc9MgnNessrwtRKV2vTY4qed16a5L&#10;J+u58TXVn8RJb278J+DdXv724t7OO9bTZbiVVnt5VzuVkxHk8MEySQa8eOgeP71J28TQW9qyNsIy&#10;ZJ1YdskkZr9oPEmj+EovCl02pCK3UW8h80qMoGU88Yzjso71+fV/rNt4h1yWWDbJbWxENvL5Qja5&#10;I4E0o7sccDsK8DiLD0mo1ItryPc4ezCpKUouK062OI0H4H2XiLw55+oT3lteNGASkmVzjq0fSvl/&#10;4l/DHxL4BjluJoG1CDPy+TyxA5G4Nxj1PQZr9JtLiuLa3CINu/l5H5JPsvT86j1PRba9tmV0+cKd&#10;srDewPsTwB7V4H9l05paHv8A9qVKV3fQ/mj+JOpNq/iQ6trzvdTwyBLDRgXS2hZiBmQsMzMD0wuB&#10;6Z5r0v4Sfs//AB0+Impm+0TQ7yeaR1K3k6BEhUZIEanIQZx8x5r9ll+E/wAO01k+I73R7G6vIyd1&#10;3PAgJGclVONw+or3Gy+LOvaFpqaT4Ts7CwtlxhBFlmPTOeB/OvdoYbD04qNZ/wBfI82tjqtTWjC/&#10;mz4L0X9g/wAc32lwR+PtQtLREiC/Z4VMrgdcZXbn3BODXp3h/wDZJ8G+Fo1F7da9qhj/AIF2WsJG&#10;OmeoGPevp2Xxb4q8RBW1e8Ysc/JCvlr+nJ/OuR1aaXfiV3bqMuSR9DXZfDUoc8Kdzz7Yuo7TqW9D&#10;lLbwl4Y8MGP7Domjrt6Nqk5upPrt+aumvPGE4svs9vfi0QDb5Wl2awqOOzNn+QrA1DUreDbtRdvr&#10;xx9K8o8W+Ko9Fj86Jdy5I2+v1FctXOuVe5FI6aGTucrTk36lTxN4pVGkknN9cEEbWupyQffC/L+l&#10;eSap401y4jaC0jaNc8mMkMB257/zruIvGGjXMDXF+IwduFLEDHqOeOK4u+8beELdnG+IB/mDEgAZ&#10;9vas/rspat7nbHLFBO0T5X+I/grXvGkudX1PUhGVZRFFO8Z9icEA/TFfIHjD9m2N0W50C6uXuOd6&#10;XsjureuWzkH35r9Tjr3gq6G+Ce3ZhywRgST9PpXN32p+CDL9o3R7v7vHPua7qWOr0ktbHn18FSkm&#10;mj8i9N+EPi+x1SKO6sZwy4ZLiGR2UZ4Awq5z2I4r0DxD4b8RxTRWOsxl4XURNuyTwcA5P909m4z3&#10;r9H5r/wrcyqmnpEQpyDgd/eqF14d03xLKsV1Cny8KwGD3GDzyPrmvYpZ9OUHGSPJeUxUrxZ+bGj+&#10;DNTuZhPArJ9nkxjB3Aqcj3weP8819H6Ro8y3lvdLH5DGLY0gyV81CcbgeoYfKfQYr65s/A3h20fz&#10;ZLaMMMAvjAbHPryK9M0v4feDL+y8+bajv94AcDLbs/8A6qcM359+gqmWuOtz5ntLS6ubi3fUQVgh&#10;SRirHJZmyvT0U9M/XtXS6Hqmt3SNfRRyJbrIuxk3Bn2DawCnB2nOc8cDgd6+orf4deF0zKW+aRAj&#10;OepA7en/AOvpXb6N4L8OGD7OkcaqOkbDcxye/bnOck1lVxKnGyNsKnCWp8z+CdX1T7czXMckMUbu&#10;2zja3QYHJzgYPX8K+0PCsxntIpGV0UqFWKQ8qo5+b3OefwFS23hjw9oimeKNFKptJPLYbt7Direl&#10;GK8crakAK23C9fr9a8upFRd0e0q3Mr2OjnkECx+VgDGQAfve3QVxOtXNwlwu1iqu+5NzfdPXH44r&#10;uZrXzoFh2MGJ4ZyC2D2yOtZOq6LHPB5lycrw+DxgjGK6KS1scs5qx5lqmoS2FsjyOXJdQCScZxyR&#10;jsAD+Jqho90L24WVyD5aE+U2QBnpgjr716Bqvhp761UycyMRiIYKoCck5PcAAZ9uKqDQ7DQIyJxC&#10;MIif7W1cnAAI69yc4r7LKsPHkTmjwMdVbfLE1fBmj6lPfbn2KCQrIhzjnjPXtwK9O174cyzTpLfb&#10;5SH4TBygB5yK5nwZ4g0i0RpoTG2WSSJASGYr0xjjHJ75PPtXvN34ysLvSN9hEVHK528k7RwfxzzX&#10;1EYKPwnzspSb94800D4bxXtyVKGJNoALjBwPQe/avpTw14M0zS4xFZoo3qE3sPmHv7fSvHNM1HVE&#10;v0ZdyGMrvDHOSeRx2yCOO1fT3hppbhUaQKB8oLD19K48VOV0dCVldGnZW01rCYuv90ivUvCyvLbB&#10;phyO9JPokMlgt4g+buRW7o9qLa0VehPP1ry5zTM07m2HYMFB4q0lw8Jzzg8EVTAJYAU1nw201y8m&#10;oy9PfB2Ax060wTmQZxgCqGctk1aBVY88d6pxa2NItI0bV1MnXtV1wA2cde9YVlOhuFH95sVuyAYz&#10;Uxp+76EzWtx55WoRxzT4/mj6008HFVVjdJszUejJhyM0tMTPen1lF3Rkwoooq0xBRRRXbCV1cAoo&#10;oqgCiiigAooooAKKKKACiiigAooooA//1P7OQmeMfpT/ACwOn8v/AK9XBED0/Wl8kV8p7NHmezRT&#10;EZ6/0/8Ar0/Z7VbEZH0qURA0KA1BFAJk9P0pCntWj5IqNo/St4FFMJz0oKc9M1dCCjYtaAVPKXpx&#10;+X/16Tyhn/63/wBer/lduKPKz0FAFLyx/kf/AF6ieI7v/rf/AF60vJAqJoyGwDQBT2e1KY8rk/yq&#10;15bf5/8A10pQ9v8AP60AZ5hXuPzFRPboecZ9sVpMnrUZT0pNCcUzIeFM5A/Ssue3Uqcj36V0jRDp&#10;VCSPIwaTjoS46WOQntFHGPWsc2hTLtz9a7Z4QxPX8v8A69YmrbLaDccdPpg5rWnIab7Hlfiu4tra&#10;wlmlwFVCTx6c1+TvxD8e/wBu6/cF5gIxIyxLngKMjj61+h3xj1V08HaikDfvDbybSOecV/Mr8Svj&#10;B4isvEMtpGWGx2UrnHQmvxPxZzOUKlKh0tc/ofwbyVVqVWvHdaH31ew213l2dXz2zmvP9e+HNhrF&#10;q0k8StuBAyAeK+OvDvxl8QmZUuCxOQQc5r688HfEM6pEkd2DyBnPrX5ThZykrxP1zGUZU9JHzz4i&#10;+AcCsbnSo1SXdkDaP6V88fED4D6jdIbu7+9GCR6g+uDnFfr5HbaTqNoJYNm7HTjPNeTeMtChliZX&#10;jBGDxjtX1mXZ3WpTjGT0Pj84yOlWi3CNmflx8JfF1z4S8RJpeu/6kOFBbp6V+tnhjUbf+zbWawkV&#10;oZvkG0gjnivz9+LvwttpolvNHiInUhyF7gjt6muf8B/FHxH4YvrXw9qsjCO3lXhiemc85r954Zxl&#10;03Bn4pneVSekkfZXxFgiX4naxKwMaPokEGTwPlBPHtXyle+Ctb8Laj49h0W5vLX/AIRvwMninzoG&#10;ZCLrafJPHHLygj6CvrOD4h6Ne3+s6pqdmL54rKIRRsM7vNX+Y+nStD4w2WlaE/xjt4djJdeBfCun&#10;ylTztknhEg/+tX0rrczk+58XicO4JJLY8D+H/wC2F+0D4E1rW7y4v4tRaLwrbayW1Ms1w8oureDa&#10;Zeq7g8hPHJx2r9U/gD+1qvxZvfCPhHxho50/UvFOjvqJ83bdIgtUlkmLynYclI92dny7to6V+MD6&#10;XpcumfF28hjeQsdF0qzdxhoUee6lfbnPykxrwPav1j8DeDI/Dn7RPhdIY1SPS/hddXHyjhGlXySB&#10;0wPm/PNZVaMG9rafkjdScV/Xc9606HTvFvjmy1bwrGsFt58twPswxtCsyjbnHy4xwe1e4aR451d9&#10;TvVtvJRIbpoVAiXdIsfy/O3U9K474M6GtiIpI0RVS1kfd/vOCTnucCl8KWogDXDMG+0TSzHPqzH0&#10;r5jMpunyqLs5M97LoqbcpK6SsfV3hn4lk2N1cPG1skWFuCfmUKq7m2njj1zUfjD4meDodAm13SNQ&#10;trmVrVltorVwX8x1wpOPujoc9sV5JdXNvp/wk1S7Rv3lys2AexkbylFfOcUK6bYGFQQzKSc9DxjN&#10;Y5pmk8NCnTiveaOzKsphiZyqS2TOu0TW/iD41D6ffaxfz2kK/vY5pWZGK8jPPPPSut0XSzFNi+AB&#10;81CFAxlR0q34TtI9K8NQCBgZrtyzAfex0FdpFZm5K2kYyWcGR8ck+39Pavmoubtzu59LU5VeysdT&#10;YiF5UjdsKcDJ9ewye5rL1nxnDZwNpttDidSyuG5xj196b4rnbwfpv9mh0mlv4ysiyDmNV6EHPfPW&#10;vIDIjBiB83Usecn69a9bFYlYeKpw1k92ePQpOvL2kvhWyNe8uluiZpG5z0+tcvq9/ljHt4GcOB0H&#10;86qXdzLAuSeWyR2rk7/Vp1h+QAKvB+p/nXjSxDtqe3Tpq2h6JoWtlwqq4bAwR0rg/HnxIttBZvNl&#10;RUVSdzDp/wDXrgpPFUsJPlfMEPzFO3r/AJNeM+OL+bxPI9rGck5O48gZ6/h712zx3NQUFKzFh8Gl&#10;WcpK6MzxP8dy0jGCZskFst3+mPyryXxJ8TfFevRAWsbnPPyHOV/z/wDXqe38BWrSvLeMT8x+Tqcd&#10;8DsK7+PShbx7tJsDJnAEty21Bg+h6/lXh4iE1NujLQ+pwk6Kh+8jt2PH5xq3iCySO7ldAo5CNyM9&#10;eBjOKlh+FukavblNZuZ0U/MXkm2Dp68Y/Cuh16+0GMtDf6sJJVbc1lokQeQHuC67sfiRXiXiTx7p&#10;Hh+VvsmlRPLkuJtbumkPsdgzivXjKXuy6nkTqpuUY7Hvfh/4UfDXweG1O51a0CkD/Wy7uMdsnisn&#10;xL4z/Z005mivPEFgsgGCqMWPHpxXxX4l+IPjTWkd7jUobeE8eTptkcAem58+vpXkV1JqEbiO41DU&#10;sM+UmMMSg59tgz+VevKvKpbmZ488PyH3pp/j/wCFMc8p0PUIrvPKhHGT35BIPNbSfFXw3bS7ZLk2&#10;zYBBnBVcdvmxivzj1Dw3/aMZlWUXDlcgXFou4nvzHhu3Y15lJ4o8S+HZ2CzrcQq+PIlZnTAxwN3z&#10;J7dRXTRou107nFVUU9j9qNI+IFvexf6JJFcJnl43Dqfy710v/Cfi0i5ZEZTkjdwK/Fzw/wDFLbdG&#10;60O5ltJc7ZIkyhHPQr0Ix3717JB8QL/XIhNd3L+ZwCoOMgfT+dHsZasIyTdrn6yaD8TLKd9slwpA&#10;wAMnHFel2vxLsrHY8UjSkMNypyCD6/Svyz+HWr3Mt4qSMxQnOMnPtX2H4emVocIQy4HGeua87FYi&#10;VPY9PC4SM3aSPsGy+KcGoQGOW3JHcnPSvUPB3iLR7pxCyNF8yjcwG0nqQD3r5Z0ePeUnCBujMp4H&#10;49OK9S0SKRpSURog33ACTtAIPAIxj9axw+YybuzfF5bHkfLofYMemQXMRmhK8nO5fTirV/pNvYae&#10;19eH5APNLEAjHX8q5v4fG6kdIHP8SjBPBx1/keKr/tQ+LP8AhEPA9vaW5VWnbaqk4LbQDt9a+zwU&#10;PaJSS3PksS3CXIz598ZfFjTdKuj9kbLhfup1wT3/AKV55D4mufEd+mo6lcgLNES0cgLKhUlcbeOv&#10;HGPpXzNeXGq3epyXG4yyv8x4JCluhBH8XP4V3ejPNaxrO7r+83BDuw6ycktg8/KRgnGASK+2wkeV&#10;JHmVad3c+stA1Q2kAjl2LEyRi28tsoGHIB67Tgk7e2a9qTxLJDE1uFQqhG0jhXC/Ln2P9TXxTY+I&#10;4P8AU6g+2NpGZWiIGHPIOBxnFdxL49hs54YopvtIWJASMgAkngg85717NK/RHjYmnBa3PrvTtX1z&#10;UNUNvaujgyed5hG7t3P8zX1X4HsvFGoSwpcSJEeBhQCp/wDr1+fHgn4gzRL+6VCqyfeAOWI7E9cD&#10;PP519mfDn426Ml9bjV1Mf7sfvB91fTOPUdM0q2DqNOVjhqYmNrRPtm2nu7SAaRqigMV+SQdG/wDr&#10;1qREKAOw6VhQeJtL8TWVvfWEiSjhgykHgjHWtVZY2XchBx2Br5xpptNF09i+JcZYVHuJG7mvAvil&#10;+0T8O/hQj2eqz/a9SK/JpdmytMOODKekY/3ufQGvhzxP+1j8RPGcrQ6bKmkWjHCwWJ/eFf8AblPz&#10;E/TaKUKM3qjspYWc9Uj9Uri+sbIb764hhH/TV1X+ZFUT4t8LSjZHqVkT6CZT/WvyRsvEVzqL+fql&#10;zLI55LzSF2PuSSa6+w8QaJAAZ5QTnmqlFrc9CGWL+Y/VGxubeeWOW2ljlUMDmNgf5V1t5MUhDL36&#10;V+aHh34g2NhOj6fJMmOnlk9fwNfVXg34s2urKljfygkcBnG1h9fWsZQlujnxOBcWmnc+h7GTzLcM&#10;fU1Kep+tZ2mTo1vuiIZWywINXlYsTmpcm9DznH3myypGKWoASOlPDjHP+f0rOOhjKPUkoooq7khR&#10;RRWtKVnqAUUUV1gFFFFABRRRQAUUUUAFFFFABRRRQB//1f7WlgIOTmpPKz2/OtHySeR+VL5DAZxm&#10;vmEjzzN8o9KmWLjA/L/Jq+sPGSP0p/legx/n8Kqy7gZwjH/6h/8AXqDysu3XrWyLc9h+NRtAS30q&#10;ojsZXkmnCEd+B7f5NaYts5pRCBwRmrEZixfLg0qw8554rT8oY6fpR5WBn07UAZZiIzweaiaMjpWo&#10;yFj/APWpkkeMcU0BR8k01o8D3q3sOc4NLsJGSKGBlMnPFQ+WWbvWw0QPOMfhTPKH+R/9ehAYpjJ6&#10;iq0kWeR+VbflEDOP0qoIWI5H4iqaAwGU4JxxXm3i++W3hK57E16peL5cRJ4r5t+ImrJDFJ82CBj6&#10;VdOOopOyPmj4j65bvY3VtcOBlW6n1r+cT9oDw2NM8ZXd5Gp8tp3dQOmCf/rGvvb9r/8Aacg8A+KY&#10;rHzSI3bYx3Ywc8mvmTxTFZ/E/wAHN4isMSNgtuXnhhn9K/CfGGhJypVIrY/pHwIxaXtablufHGha&#10;vCNYjgcnOcED+dffnguyFzo63MakZAx+XrX5vJY3Fl4sSD+ISBAOcYzjgV+vnwn8NJP4ZhaReSgz&#10;n6V+aZe0kj9gz/SVzzq41/V9AB8l3ZR0U/yplr8SDqI8q7XLHIbPevadZ8DQz7ldQeTn2rzHU/Ce&#10;gaGWvboooUE8njNespK9rHzqqK+5zFx9nmuFMw4Zvl3DgZ7Gvnj4peDbfStf/tu9QJDLGfKZRwzD&#10;+H2Nezt488PanqbaNC6EZ2jDDn3FehXOi6b8RvDs3hS/KG6gQPbuR1YZ2t/Qiv0XgrNfZ1lRm99j&#10;4fi7Ll7H20F6nyD4N8Xawmk69q0bBZIY4FRiONgOOn0NfXfxW1Wy1SD4uXTRorXeheFYolB+9iaM&#10;5A7cYzXBfDD4QS6lp3iHRb21fzBakSRAch4ycD8TWJ8SfOuvFWuaDBMdlzpuih8jbuxcRKQR14r9&#10;RWOjyXXf/M/H8TglOo0cRrOg6tpXwv8AE+p6hb3EH9oeLtJS3JXAkhYXUkb5PJVt44+nrX7K6fpt&#10;3/wvnWtQmOY4PhXCsHPdpBu4HYspr5k/a80nTJvgrpV7o8SxfY9a0BL6NF+VEhVY43HrnBBP1Ffo&#10;bY6El58UdRvoIwsc3wvgC565F5NnA9MYNdOCxDqcyfmefisOopNE/gWVovBl1OybGW1lCj02oxBr&#10;mPCU80FnHG4yiRAHg9xnNdN4beRPA+ohgAUgu15/3Dj+dZ+iW0aWSoveFAfyrxs0w7lKnI9HL5ck&#10;Jo6vxgZLX4ZWVoFx9qvrSIjHbc0pz/3zXk9tZLqd5Hac/vrhY/wHp+Ga9t+IKTQ+HdJhj2iNbotI&#10;GI6LCwGAevJ/CvI/CSfb9fhkTjyw7/L6kH/GvD4iV8XCPZI+h4dTWFnLzZ6hc6UtxOE09yggTyos&#10;dM/413HgbTr/AM9zqAdltgJJZQM8nnP0ArN8P2pcBmOd0pbn0Br1m7mi0T4VarqQ/wBdfT/ZIsdt&#10;xC5/AZrfKcGnN1HslcyzWvKMVTjvJ2PmrxNqUmr6tPfMWkGSEJH8GeKwSxnUKd475H0xir8zjctv&#10;gn/a44xUUySbAqfdA6kfyr56dXnbdz1Y0+WKSMe9CIhUk5A4GRmvMNXZ1EqO2CzZVD6j29eK9JvZ&#10;X2Hf2447ivPNTtt03mSNxzgd8+n+cUPVGtKdjzG/SWMnYgIOdwXrx7V5JesqXUkssgiRRnOdo79e&#10;mfxr6LmbTreItKuWY8kA9+3vXzj8T9G0O8tpZp5pEjxtKZwMe4/D0qFBvRHXB9WcK/xHs7SeTTvC&#10;1o19OA267k+W1Vh6v/Ec9lz+FcrqV5revPu8UX012DnFrBmK1HtsUlm+rGvJtd+KGjeDYVt7O3lu&#10;VzsiEK/KewVfTnHtXmV58ePEBe5XSdHZjbwPLJJJIBGoQZ5IPQ9SQOcHFezhMrqzV1E8vG5rSho5&#10;HvGvatBpNsNOtligLghUiG3CgdguPxr571W802yka5unjZS+Xkcb8EeucAA/Wvzt8Y/tU/GTxDZp&#10;rmljT7C3uY5bu1IjaSc26XBtt6+7urlRnBCH1FfMHxf8YfFhND0jW/EOqagF1nT5Ly2hZykZiWQq&#10;CUHXIXJye/FfQ4bhOq1zSdjxp8S04O0Fc/WfWPiX4Mscve6hHBEynYjyDcxzyUxnpg9815dq/wAf&#10;/g7pOnySXWpRTlWk25ZmOMYwQDkcdOMc+9fgh4r8UeLIvmu724kk3YSDeSRwcAL6V6P8M/h3qesx&#10;xa54gMjIV3mKYkndjPfvXuUeGYRjzSkefiOI6jumj9eZf2mvhbfab5eh3F3cPtX90sT7Sp5yGJH0&#10;xz1rxbVfiDc65dNLbq0UecbWOSR+PP4Zr51Q6b4ehBwsUaDOO/8A9euG1P4oXk8rWegoFBOPMxyD&#10;Xo0cthvFHiVc1qz0cj7LtvEmm6cDLezxRnHDMwziuu0j40+EbKVVkujIVxwozwPxr4I0bw14l8ST&#10;iW9eQ5I+8eOeeM19GeFPhLZxgPeyqDxyoz3rrnhaUU7nNHESvdH3t4G/aG8FpIkhnkjIIw+zj35F&#10;foV8I/i14W8V26WFjd20rswIO4LIpHTrjjmvyV8NfDTRIwqI5H8LHAxz04r6I8I/Cy5glS50hwzK&#10;flMZ8uRSMdPX868bE5Rh8R7r08z3sLm9Sg1OOvkftr4bAERDncV4IYHBPWva/DQhllRWjKdDwcfk&#10;M18AfA34ia3ZyQ+GfHzNJGcR22ovkNG/8KzeqnpnqM+lfeWiX8tndiG5Rg6OAyng5zwBjtg8cV8T&#10;mXD1bBVEp7PZn22AzyjjKTcHqt0fWfgH93Kkix7gzLtPoPpXz5+3PDLCmiahL/x7LFOW2nB3Jjp6&#10;gg1754Ma5WSOa9MdpEGU+fcyiIAAdyfyx19K9I+KPwd8FftB+FrTQbjWCHgk84TaXbrMUDLtZSJm&#10;jyPpX2+QU24xUtEfI5xiIwnzbn4WaQdSvkSa081Ytx+zMScqSOTwcjJ/lXo+heEtf1CUrdRiW4jU&#10;MBKuWw5ztPI5z64Nfcvin9grx14UsU1HwRrMeuRQyNM1u8H2O7jVj83yZK478cD1r580rxHpnh6W&#10;fSNQtpftlu0lvIswKtDKFPBz12kZ9T1xxivtadBp7nz8sZz7Hzjqmi6tprrLMCUt3IdkbOGODjIP&#10;YccYxV3wxNe6prDwwK8oZyIioO5mbGN3uBn8s813GoExNdaJetChu2F1G7BiVUcnaScc89jXqfw7&#10;+GdpJZ3evI0Un2RlXbu2lSyb8g55JHAxwfWvYwrak20cGId4n0F4c8ANE40qzAiZREnyEMBJIgYo&#10;T1OOufr0r7T+GvwR8D6e8kGsltQmkgTezkrsGMYCqf5+lfOXhB7O01b+0kCPzvCjllLcAfgB9e1f&#10;X3wig1dPtGp3kjSJLISsTYBA9a5syxUmrRdjipUrLU88/wCEH+I3wx1e61nwbcC80zzDJ/ZkrbVR&#10;RySrdgBzXy/8Xv259amgm8JfDkxW8hLRXmswNkAjhltScc9jIf8AgI71Q/bk/a8jtZLr4F/DK5Cg&#10;Zi8SalA3c/eso2H/AJGIP+x/er8q7fWjuCqQAOAB/KvOpU7rnmezhaFlzM+gE8ST3dw9zdyvJLK5&#10;aSSRizsx6lmPJJ9TXV2PiHyFCqTk9hz+GK+d7bWwAF79/YetUNV+JFtpa+TYvufGGk6/981tNpns&#10;05H1p/wltvZoH1O4K8Z8lCNx+uelM/4W9BaJt0yKJSON7gSP17luB+Ar4aXxfe6hP5jMSM5bcc5/&#10;z7V1Gmi8uiCxJ4GOT3NYTUd2j0qNOPU+ybT40eJGb91elPQI2MfTBFeh6H8cvGWnOsi3RfB6SHg/&#10;99ZFfKWgeDbu92lgRnGa9k0v4X6kYwbWVlJHKnkZ+nSoVWmtDsmqVrSR+j3wc/a/tEu4tE8ZRiJX&#10;wvnp0XPcrnGPcV+jmk6pYavYx6lpsqTQTKHjkjO5WB9xX86er+B/F/h6z/tOWB5bdPmeWAE+WP7x&#10;HUD1r64/Y+/aPufDniSLwB4mnL6ffSLHA7nIhlPAIz2Y8H35rnxWHurrc+fx+WQcXVo9N0fsPRSB&#10;lYZU5FcT438aWXg+wWSUq1xKSsEROM+rHvgVwQpub5Y7s+daud/RXycfir4pNxvmnTym7RADb7et&#10;eg+GfGdzeX0El3cO0TnbyeATxXdLKakdWyXTS6nuFFcRJ4qbTNVfTNWX5Sd0U691PTIrtI5ElQSR&#10;kFSMgjvXJUoyja5Lg0PoooraNVN2ICiiitbgFFFFABRRRQAUU1mVfvHFMSVW6kUXHyslooyKKBH/&#10;1v7ivs4HanC39uvtWsIT0xTvKP8AkV8nKrrqcfszK+zhDyOvtSi3QnI59q0zGNpJ5/z9aYsQ6rxS&#10;c7lKNin5Q7j9Krm2JYnBrX8s98UeWaISsEo3MkW+0jIp32cFsgZrUMf0pPLPbFX7Zk+zMtbfnnpT&#10;Dbg9q1/L+lR7FqXVZSgjHa3x26+1RSQHAwP0rbaPPSozEBWtOr0ZMomL9l9KabfHFbpiz/8AWpvk&#10;N61vdkNGA8Pp+NR+T7fpW9JGACAOe59areUPagRiGLHWqrRgDv8ASt3yh7VQnj2rvq0gPOPE87QW&#10;jtnGK+EfjN4mGn6TcXLMAVVjjPtX2l48umSzcDjI4r8hf2yvHS+E/BF7dOfvRvjnuOf1reL5dUZb&#10;s/lU/wCCmHxmu73xlcWlnPmUS4RVbkBWNfUf7A3xs07xh8PYtD1KVWfytkisQT2Ffiv+054sufF3&#10;xKv72VmbEzlc56Zqt+zB8bL74XePYYTIUtbh1HJ4XJ5GOnNfEcW5SsbhZQtrufqfBeaf2fiITT0e&#10;5++Pj3wG2n+PreW3TMcky7SBwQSDX6ieA7eLS/BqOOPkAHtgetfEPgTVdM+Jujafq0W15RtkU5yf&#10;pX3DYRSReEzbjIKgZ/lX8z4VToVZ0qnQ/p7MsRDE0aU49Tzvxd8RrbSA3zDIH+NfB3xS+JWq+ILh&#10;7S1kYA8cfX8K95+J1ncSltvqeMe9fM0Xhu5urlnCknOBwcV6VCrzu557w0Yq551p1nqNjdrqbO+9&#10;efXnvX0Zofj/AFSwNtrtmCZ7dl4/vjupx1BrJsPh9qF5iPy2K5Hb1/CvT9K+HKaVbl7sAZKnb261&#10;7M8eoqMo7o8jEUVO8ZLRn2To/iWaLQIfiT4XiRfPiCXsTDGMcHd9PX0q38SfgtoHizwafF3hiAXW&#10;tahZFQsWSVkjIkjQgf7Q71y/hrXbLwjaRR3se7T7nZFdxnoFPG4D27+1e7+F/K8BamblGuLmwaH7&#10;VarbnInjUAhR/tqOg7iv1nJs6hjcOqi0ktGvPv8AM/Gc7ymWDr8q1T1RzvxrtpNQ/ZcEl9GE1EQ6&#10;VLPFjkPa3zbsjuFPBr7pg1FdN8a/bppN0cvw3CBRx8635Df+hdK+RvHNrpHjj4Zan4p0a5MkE2m3&#10;LQWzRMpXfIZVznGCrrgjHWvatU1dtX+yXdrjE3w51G5V06ZS6ikxn2Br6HA4zkm7+R85icLzRi13&#10;Z6be2q6X4c1iJP8AnjMc+zxZ6VxXhe4mvfLhT7qjaSR6f0rudSd9S8HTXMPzG70yOZR2O6Bs/qK5&#10;7wKhgZoLhFVguR9GrsrPmnBf1uZU42pSNj41XR0/SNKeRsKn2hz2HKIB/OuF+E0kt7JcX8fAitsA&#10;ex//AFVvftGPv8OWCn5h5M44/wC2dcz8D5jF4ZvWduTCqEd+WPSvmM31zKz7H1WUx5csU13/AFPo&#10;jQJVKqpA4iye3OKufFHWfs3hDR9HhP3mkuZF9+g4/E1laFNESC2MNGDj6cVmfGG6hsr3SbViMG0b&#10;cTxjmuuDlDBV5HDUSnjaEfV/geZ2kpnkMjYPXA6ng1uyRBowG5zyR71iWc9qVXymXHUEVuBlmi+X&#10;DDdkHjmvkKU+jPo6sLGLc6fFLlhxkY4rmrzw+Pm3c8n612M8mXO7OB1A7moZGWSBkIJbP+FdtKSs&#10;cUoNI8O1zRbm5XyYN4xkKQOpPXFeUeMfh3petwLFq8ZkZMksclmPphcZHtX0/NC0DbFAbJzlzWbJ&#10;plvJiRlXfsIzj+p5xXRTST5kQ6rty2PzD8X/ALKkl9IsehXlzDbFir204jRGHJGdqs+FzgbiTjg5&#10;r4b/AGiPAut/DjwZceH9Mmawhvp5LW7nt/3lwyMpjfDk8bkYqMjCgnA9P3M1e3vtTEtsoa1jJKmd&#10;QFkcY/gJyV9m/L1r85P2xPBmnx+E7O20wpG4nk2lmwCRzJIxPJ2KTnn7xA6kV7uDzepCSuzza+WQ&#10;mmrH5s/C3wT8OviD4nsD4imjsbDTdPh023s4nKuyQcQRktg4U7pZGOC7tgAAcy/tw/DrQ7XwZpGu&#10;6NbQmHRybV4kXCpAQAGXHReVyPeuL8VeCvEuleTLa2zpO7mZpMeWBEPvSMgwURcgAt8zN04ryfXf&#10;iB4iu9KfTpb24kt7mHY0V0pZJE6Hbu5I7Z+vpX2OX51Gbs/wPk8wyScHzp7anxXpvw103xH4gGvX&#10;kYVYTkHPyMfUe+O9et61f6Z4Y0ozTbERVwiA45A9O9aZNlotgZHAihhU5HYe2P0HNfLPifXrvxnr&#10;xgjLGENtVQcg9hXr0YOe+x5FWo3qLqesal4uv9seRGThUX0zXrnhrwZaWMC3F8Bu3A+3NWfBXhC2&#10;0u1W4u1G/svcA9K66WXzdyBeO2OBW86q+GJko3Om026VJBFEoQDoF7fXtXsPhu+TKqzbu3J7814Z&#10;ZsAVIAGMAgcV3mmaklrtEOc+v1rCpFNG0JJH1X4euywXaeeOnavonwb4hktJE+b6kdOOtfFuga40&#10;aKQSMnbnp36V7z4Z1UHGTwBjjn0rhas7nTTdz9Ovhnrmm+J2isLwKTlRkHBI9Cf5elforprR6Fpi&#10;6nbo1zPaPDp9qZOd6TLmEn3UgqT1xxX4heAfF50a7S7inWNlwRuYY/Kv0c+En7Tunho7DW57aRMq&#10;QQwOGHQ4PcV6s5rFUHQl8iMPJ4auq8Nuq7o+27HXvDGnXJtvFFwdR1Rdpe3V/wBzAX52NjPPsPzF&#10;fRGieKLy0tra/wBK05Ht0k23FnbEWzSRgZJJfzM57g7c44Ir8y9D8L3n/CU3XirSbtru3u5pboyI&#10;29vMmOffhf0/Cvvb4P8Ai+Hw95UsTZkyjS/OSTjnOPXkk18nHESwuL9nVR9o8AsZhfbU5b9Efbeg&#10;tp3htbDVNGu5zpd/NHbXVlcym4bTLmbPlOkjMzLFKRsKliAxGO9fH/7Z3wNsrx7f4meHYNt7Ddx2&#10;+owpxG0TgqjkDjcjfKpPZwP4RXvfxE0vw8l9pnjjQo1s4fE0X9j6oluBGjXBy1vIwGAGWYKVOP4j&#10;613ek2q/FDwNdaPrY3C8tWgeRwXPnx5XLHplXXI9xX29Oum1OL0PgpUnSlY/FlvB8+r3VozGScvb&#10;BoyoyoG9jt+bGQAuDwRnpivafD8VhoNg9s6M0l/dJGiOxl4RTGiHPReep6AYyazdE0yfR/E0ljI3&#10;lSw3E0bl9wJfccgKRnLNzn6175o2hafPOskIZ0VRInmIud5xn6DJOK9+FZNXbIr0nFo6/wCGnhXV&#10;vEVt/ak6BLhWS3mZf4xCAoY9icAAkfXvVT9q/wDaCb9mj4RDT9BuFGv6+JLHSVyA9suMTXWPSMEB&#10;P9sj0NfQXhBbPSdA3QNHF5MbyyNn5VxncSfQYr+a79q34/XPxx+M+qeKI5C+nW0n9m6MhOQlnbkg&#10;EDoPNbMh+teTWbk7s1wtHmld7I45/EMtxI0ssjO7sXkdmyzM3JJJ5JJPJ71pWurKAG3ZJ+7z09a8&#10;S/tdYyMHqeOeKszXeragBpmlZ3zDa0mD8q+1Ze0ex7vIjtfEnxG8onTtOfJ3YkkB6n0Fc5pdxeal&#10;KrgO5z1AJr1f4a/BjRzKt5r7CRupEnT16V99eCvAvw90+1QCCD7oycKK56+PjF23OmCtsfBejQfZ&#10;gGuFbpxkY/pXrOgarDC6k7evP5190ponwnkj8i8jth2x8p/pXOa78BPhx4ntTdeF7tbW4wSoToT7&#10;isVilNapor2tmcj4I8S2rAH5eo4PTFfUXhzWLOZQOOMZOOlfnjrWi+Jvh1qhstVAMathJkOVYD37&#10;V694M+IRG13deOpJ7fjXLWpt6pnXzcyP0b0PVbWJlfgggKVbBB+oNecfEX9n6x8Uyjxh8I2istXh&#10;YTy6SWCQ3JHJMLdI5M/w/dY+hrwA/tF+AdCIt7m8N1cf88LJTM+fTjgfnV6y/a40u3lVrbSb/HGG&#10;eWNDj6c1VF1TJxs+aGh+2vwH8Y3njn4V6VrGqJJBfJB9kv4ZlKyJcwfu5FdTgg5HevkH40+N7u5+&#10;KWo2Mzny7F0tIkzwAqgk/iTXn3wb/by8G2E4sfE8N3BBKR5jMgkIbpu3Ick49RzXlPxw8eaR4g+K&#10;2peJPBd1Hf6bf+TcQzw5HJjUMrA4IYEHINe7kdNxnKUl6HzeKwkoPVHtln4hjkTIf9a9d8M6x5um&#10;FY3+ZX3Dmvg7TfFEq7XmbafevVfDfj02koKuMHrz1r6xQjLRbnlVnKK9D9CW1keJdFiu15ubVfLm&#10;UdWUdG+lepaRqj23h60ukG4bcOvcj/61fFfhXxrmQXdu23ggkeh7V6o3xMM1pFZQFUEeTgHqTXhY&#10;7LteWKKo1uZXZ9VW2qafdgeTKpJGdpOD+Rq9vTpkfnXyvaeIRdxiQMc5z17+1btrrc24ZkYZ75ry&#10;JZVI0XKz6NorxpvEt9ZKrxTEjGSGOR+tdHpfjeOf93eKuc43Kawng6kFdF+yv8LPQqKp21/aXab4&#10;XB9u9XK5Oeaepk4tBUFxcR20TTSHhRzU9ch4vuTbWkWOjSYb644raFRN2RrhqXPNRYyTU2uH3Ege&#10;gz0qT7YV5z+VcD9txzn9f/r1px3wZdpNdTp3R9F7COyR38V30weMc81Y+1+4/P8A+vWFpJS7hK55&#10;Fa/2Ef3j/n8Kxk0tDzp04J2sf//X/u38r2/GjyTV7YMYpwUV8Qlc5zPaL5DxUaxgDmtMgYxUfljO&#10;MfjitYAUvLX3/wA/jR5a+/8An8aveUv+R/8AXpmz2qgKnlr7/wCfxo8tff8Az+NW9oHUUmFoAq+W&#10;Pf8Az+NV2jA6DmtLAqMxjGev4f8A16YGaYyab5JrR2e1NKA+1VT+JAZ/lc45pPLHv/n8aulCOlN2&#10;juK7JbMCk6Lt/wA/41XaMEcVpSL8hwKpVNPYCo0e0ViX42RNmukcDbXL6s+IyPat6ZDVkfOfxJvP&#10;LtyM9j3r8Af+ClPiUWHgC5G/A8tiee1ful8UrwCNxngA1/M9/wAFTfFrjwzc6PGeXCqOegJycfhV&#10;Vp8sLmeGp81RI/lZ+IUc93q9zeyBSZXaQN7HpXiDWU0cokG5WDAgqPToa+j/ABjHC8rMMAHCeteX&#10;T2KlcsCOgyPbt0r5mtitbI/QqODP18/4J+/HyW5tY/DerS/vrd1UBjnOMDNf0N6Bd2+qaNHdQEFJ&#10;Y+R7kV/FZ8I/Glz8OfG1trEDkL5gWXBwCCQM/Wv6xf2TfiZZeOfCUETSKd8SsnOcEjpX4nxpk3JV&#10;VeEdGfsHCGbudL6vUesdjqvGnhprqVo9ucHArn/C/wAOojcl5l6cdK+ptT0CC4j87AJPDcVxs0lv&#10;pCseARn2r4ilHle59tKs2uVIyJNC0nR7PeVjUqMYP/66+afGXja2k1u30W2A+eYKeeMZrp/iL4/Z&#10;Ekigl5Oeh6e/NfJq6gZPEUWp3DbtkwcAHnGea2cuZ2Ri4NLU/RDXdMhn8JQo38Sg7j1GK9C+BPim&#10;y1OwHwz8SygL5mdKunPMMoOVTPv2/KvO9J1uy8V+FYbW3YbgmB6iuc0/TJ9KuxwV2tuBXII7g5Fe&#10;lkmd1MHieZbPdd0eVnWTQxWHcWtej7H6AXGheJ5If+EYuxALTf5N9ayLt+0QnnMci4KHPX1Fdfaa&#10;Be/8JJpdnb2C22nx+HtU0l1tnMsMS3ESSRoX9coetUvhL46sviF4fTSNVIGq2UYTexw00S4wfdhX&#10;rdlpjWl9Hf2zSqgLRPFEcR4cjl0HB9z61+84OrSrQhWoyunb/hvU/DcZh61GcqVRWa/q5X8J2TDw&#10;FYQTZLQ2j2b5O4ZjRgP51Wt9JkN3DcRk4eBVIHc4GK7nQtLexsrjSjnbFqBcKe0cuf8AEcVu6foa&#10;LZ2zEdFH4beP6V78Y88abZ5Mpcrmj54+P26TwlY3K5OwSIcdiVX/AArzf4PXrw2F4c5RYcEY464H&#10;5V7P8YNO/tD4eyBMAwSbuPcMv4V89/BiYSy3umkn95av1P4jj8K+Oz9yWYJ91+h9tkjUsvkuz/U+&#10;kNIn1WyulSXBglVzFIvIz6GuO+Ml9d6tc2EjOfljdeO/TmvS/BhivdDBlOXhJSTP+0Mg4+ua8l8X&#10;EtaJM43bZNqt1wWH/wBau7EOSy2o97WOPL6cZZlSjJd0ebw3F60awRvKNpAJzjPtj1NdXba7qlsi&#10;xGTCgjcD0+nt9K5+KIQqjodzZyAeOPYValuBnJIc5+UHp9PevzxYy+6P0meWJJ8pvx+JJjcDzB8q&#10;njPQ/l1p9x4rghYtwT6dB9TXPSW6bFaNhyctznafbFY1/aI7E/M/8Q3dsdh/k16FLFrRXseVUyiV&#10;27XPQF1zT5F3uR83AIxwTVYXtp9zcjOB0zyR06d68ueK6ig8rYST2LYPsM1zUUtza3Ibe4ZcjeTn&#10;aT74rvhW5lLVaHHUyrWMbO7PU7+RbhuC2BnGf5fhXyb+0J4b0/UdFttRuo1eeC7WRHccRxnp/wCP&#10;AE+9fSWnXtwYAGIIzkd8+pxXhXxCvjes2n3BVkUgMDkg9+nb3rCpi7RuY0sBy1GuiPz78U+FtPv4&#10;zpNw6OL8hb55PvND1ZBjpuztOOx9q/LH9oVtJi8Yxado6LDHbQlfLjAxudyzHAwO+AOw/Cv2q17Q&#10;7CGznuJU3bFfY7ADG0E4+lfgN8U9dhufG+ragNuyKZ1UjgDbx0r7HghOtVnJvSK/FnzPGso06MYp&#10;bnzJ8YvFskUI8NWL4dxmUqefpimfC3wirKL+4AJxgZ557mvGDeyeLfHEsrksDMVUf/Xr7T0Cxi0n&#10;R44kH8IyM9ScdfpX6lV9yHKfl8Xdks8ZZwq5wBgYqm0RhO09Ce4yav8AIIJIB/z2zSzYJD4Gc555&#10;ziuXnZbVyvDKVTcQf6frWpaXJiZTHnnsf855qhhY2JJ7AYP+etcX4n8YW2hqYojunJ4B7f8A16ab&#10;Ymj2VPGdjoNuJr51Ug5VQeSB39qqR/G7xHqM32Dw5E2M4DDnP4ivm7RdH1TxjdLd6gSIyc7WJ6V9&#10;WeDNK0fw7EBGqZUZLt1/pW3LCK8zSEpM9F8H+Hvif4ocXF5dyQhiPlOehFfVHg/4JeNZWWUarKjd&#10;SdxAz26V86Wnxp0Lw6ohhZpZVHAWvQdC+PXjXV2WPR43VW6bQSfrU+1rJ3WhtCnFn6G/DeL49fDa&#10;VZNKvnv4FILQlj09uvNfoT8Kv2kNN1K7i0nxhbHTrrjEzfIrSHjnpgnpnpX5F+BfGPxbkmSbfOej&#10;fWvtrwrLc+M7WO28QwrDdbRsmZeGOOhI/Q1WLwdPG0/Z1mubo0dGAzGrg6nPDWPVH7paFrdz4u+G&#10;194WjlLXDeTf6ZKx3bLm3ZZoyp7btozg46GvpHThL4P1e4gkZktppI9ThU8ALdANIv0Vyxr8wf2X&#10;p9e0bWbHQbxhIZt0UW/c28gZVeP4gAQDkAjg81+uHj3SP7X0Wz1iDbvmsTGSg53BQy9OmSD+eKyy&#10;mlOnT9jV3TsXxHKnKrGpSd01c+BvjX4fh8N/F+7k8tDDqBF5bsw+6JkzIR2z5gb86TRtTOopHYQK&#10;FZU/dYOGPfH+A7V3/wAdNHu/EHhDw54qtwsk8DNZzSHPzxSDcmcejK3414hpd0mkxmRpAt2jctno&#10;Qcfmete1TrpLU4EuZJiftVfFSL4Zfsy+Ib+yl2X19bLotk6Ha3mXx8tyPdY95/Cv5qZrxFdnU8KM&#10;D8K/XH/gol4oufEfhPwx4L0xoy8moS3lz5fAxDFsVmA7lpDX5v2XwjubqJRdTEZwW2jH8656leC6&#10;noYem1Gx5xoplvZxPNkKpAUH1r2nw4xjYLZRM7Z+8gyT+levfD/4F6TfBFkwWxkbz1/Cvqrw58Jt&#10;A0VACi5UAnA7159bFxZ2U4Ox8zaHbeL7l1W3gdATyzA8fSvoXw74E8TXcSSXszru5+c4H4AV7Jp2&#10;maXZYWGFFAHU1utcKeAQOOMVyTxTexsoWKXhv4e6dCo/tCYuw64xXqsPhvRoI1NqXXGMFWxXCW93&#10;sYDJHP410NnqTZC543evasHOT6jex0moeE9B8TWR03WFSUEYDyAFvxNfKHxd/ZW8Sx2T6r4Qup2s&#10;0Uu9jGcGQYzgMOv0r6xt5/MwVbB6jmuu0rXpbdTa3JLQuNrKeRWtLETi9GTTqWPxp0Z2sZRpVtB5&#10;Miv5bJjDbunzE8+3869Day1iyCm+tZ4weQzodv519QfHz4FR6rM3jXwSBBdoTK+wfLIevIHevOfA&#10;HxqtntX8FePrSOK4QeWGdcZxxkZr0nNyXNFXOmnUPF/+EnsNNkAmnjUg8Lu5+mK6bT/i/b2ZWC2u&#10;HTLAA4OPxz2r0qBPDXhfWTrFtpGn3iyMWWSZBIMH0ByB+Wa868Y+BfEPiNn8RQW8axzuzLHAvyrn&#10;tgDgD8a7aUuVqS0B1I1E4M9Gs/H2pTFWeRXHXIPXNei+G/GDTX0UVw+1XYA4NfFUEfibw+pQq8kY&#10;+6B2rqPDPjB11WE3m+M7wCHFe7Qxl3Y8yrgI2dj9ftD12CC2jigYBNoyM98V1EesxI3mRv79a+M9&#10;A8dCBVWRyVYAjH0r1jTPFMN0q/OPzr6CEVJXPiZRknqj7F8Ja6t23khsk4713FxqMsRVFJGME818&#10;l+HPEj2c6yxN0I4r3GLxTaX8Qckbsc1hVw+t4oSqdz1WTX/NgC7u3PPpWxpupLKSAee3NeNLq1pn&#10;G/n0960LfW0tj5qMR9a4J4VvdHoU8QrWufQ+natJFKF3H869C07xJKrCJ3DD0bmvlrTvFCTuDIxU&#10;jvnrXXW3iMB9zNg9sGvOr5fc6I4lbH0/BrMEv3xjnqOa5zx6rXPhqaa1ILQkTADqQvUflXmFn4pB&#10;BUPnNdWPEFpc2RtpiG3qQc/SvLll8oyTSNaVWCkpLoeTW+veYAWP4ZrpbTVlwMEc8da8S1qdtD1a&#10;SzJJQndEf9n0/CtbT9Ywo3MfxNem6Oux7aqJq8T6H0HWUtrj94flYEH+ldf/AMJHZepr57s9V3d/&#10;1rQ/tMf3j+dZSwkW7sxlJN6n/9D+8zy/8/5NHl/5/wAmpKK+OuBGU4+lR1YpuxaZLjchopxQgZ/z&#10;/Om0C9mgwD1ppUHpTqKdylFEfl/5/wAmmHg4qeoD1P1oQp7CVG49KkorSlF3uYlejApSMHFJXU9g&#10;IpRhSaouBjNX5f8AVms5yc4qKWwETgkcVxuttsjY5/pXYuSF+U4NcPrxLRPnmuimRN6Hxl8WLgok&#10;u0/wnj1r+Ub/AIKZa3JNqFxDIxwC3JPHPTGfpX9VnxfGLeUg9jX8lX/BStik8sDECTbJKfcFun5V&#10;jmNS1FtnRlVPmro/B3xE6y4IHfJ9TjpXDXm5RlcDnp716BrJVbkrgfL1UdefT6Vx95DuRmYdDxzX&#10;x8XfU/S5Rsjib7czZDDPTj8/zr9l/wDgm18dZLG4j8NX8w8yFwqhm5I4xX443kX7w47fL+derfBb&#10;xpdfD3xvZa3A7Inmqko7YyOfwrgznBxr4eUGb5XjpUcRGSP7itF1K11fTIrtCpSSMdCMA4rhPFHh&#10;K61RmS3zgk8pzxXhn7MvxLt/G3gqAwy72MS/xZO7FfSGma1dW+peVKMjOCDx0r+f8XRtU9lLRn7j&#10;h6j9n7WGp8feOPgVrpVrpd54JxzivjLxFour+HdVZJ1I2tyM9K/oEm0u01rRslVPyc8etfB/xX+D&#10;dtq9/JIkYyT1A9PUVlXhOhJX1Rvg8RGumnufIHw1+Jk2i6hFBMcxs2CM1+imnw2PiHS47+0wzbRu&#10;IGc18g2X7N948+VJHGeh/SvtX4YeCbrwzogs71shFx36e/XNKMvaSukGJtFWTLOgT3mg3kep6U7R&#10;3NuwdGHt/CR3HrX6GfCvxTp3xGsBcac8cV+oCX1kTjLH+Iezdj+FfA1xGkNyQvOTjit3R9V1bwrq&#10;UfiHQZfs9zD0YdGHdWHdT3FfecNZ5PDO0tYvddvNHw3EGULEx93SS2f6M/Sb7OgW/cFopdi74nB3&#10;BkZW4HcYFdRBbl9NIgRmMTtgKM/e5z+teQfD340+G/inoEul6vGLDXbeIyxlWwZwowQCeSD+JHfj&#10;mvR/Duu3MOm7NgkzCoK5ySwHYZ69jX7plmLpVqMalOV0fiea0K1Gs4TjZnkPiTRru7/tXRgo8yaI&#10;iND135DAc/WvkTwxbah4L8diw1WOS1bcUkjlBVvm6HB6g9q+8LxQ2qG/uVZWliAIBx1BUj64rG1D&#10;4Vp4000rqs6OYY2axuNhE0bY3KFb+7ngqTj6VycQZR7acK1N6pffY9XJM7VKMqVTZ/qeaaJfNpeq&#10;zWKH5JkKj0z1Xn8f1rK8QWksmgzSIvzJhiPQjk5/CtfR0tdU0WHUNuJYZBbXak5ZJVyM+oBwRWrb&#10;LBraNDC3/LN1kHY4rnwmG9pSnQv8SZ2V8R7CrTrveLR89pK0pJJGcY9Ac1IkMblvMJGT90dsfngG&#10;tTU9Cazkkt4jyrbR2PHesk2chjLwnOewPJ+tflNTDzi2mtj9ko4qNRc0WF7I0EgQuGGMFF9PX/Gk&#10;KLKqyYbHZjxj8OnHesu5NybpNseQOGC9PrnnOPSrNzdyxOIpW4AxtX3rK/c9WmlZWEljQlEQb8Dh&#10;yOh9ePasa8sk2PFjDMQCRjn/AD2q3DOEdllOEkb5Fz17/lU0ky3RRFI3Y3LkD5sdD+FXT1tqaVeV&#10;RbSK1tFPCoWJUXH3s9s9sD+dfO/jy1nN291EwHDH1Bb3Pevoh7qT7NJtOZCMkYyTj8ulfMnjaZjc&#10;mCYggEFY89ARkg88AcDHGa6MRJ8u58rSw95Sdjwvx5c3T+EtSkUZaK0mO5B8m7ZyB1+v0r+aL4ra&#10;hLp+k6xes2XaaTJ99x9a/pouYlurC809lZI5VIK5yPmU5xnrnr7V/NJ+0toVzpVhr1gwUNDeyLj0&#10;G7/OTX6V4Z1I81aD8j828R6EkqMump8r/BeyGoa2bl/mJZjkep6V9q+U8aBBjAGOvXivkj9nuJZN&#10;QYMB2ORz2r7gFoGULx06+9frtaCcrn5Q52OTKhcM3OKcoVsgAD0OewHTJrTu7TD7RweOPWs2aQW9&#10;s9zLhVTLc4/SvPq07GyqXOL8Z+IYPDunOWIMrrhV4NeReDfC+u+PfEEKpFJcSzygRRAE5JPH5Vn6&#10;jcXXjvxX9jjI8pGwxXkADrX2R8K7zT/hnd/2vcLtCqhWTgFGQ5wPrTb9mrJajcblLxD4H1L4baZH&#10;ca4I0ixtJU8Bh/CfcV4nf+MdV1+4+w6TuCZCgp1NehfHT42aj8cNej03SbcQWkb5wo++x6scVpeD&#10;PCWn6HbrNdBGlKgnd2NVC0Y3luXF22NnwD8OjvW810kgkfL6/jX2t4IutJ0SSJLWOPAGMYGfw4r5&#10;wtLqQfu1Iz8p+Xnt27cV6l4bjuJXDM2xeqnj/GuOvUcn7zOinKyPuPwd4wBl2blCYP8AkV9VeDfF&#10;qJ5e1wAMYOcjI61+f3g61YsCpByBkk4r6O0iaW2jCqeARkA9K4+azumdMXdWkfqB8PfirpdpcW73&#10;bhWhlWSOQcFSvIwfX+VfrlF+0b4T1X4f2t895Ah8vzFIkBAZAokVzxhvmDY571/L4viK7jAEbnjs&#10;DjtViPxl4jltPscV3cLAzbvKEjBcnIJx+P616+Fx0LXqLU462E5rJM/ZXxf+2D4IOgar4VeQSeXO&#10;8loEPysSd4GfY7lr4W1T4/6peSOsPdy5I7k8jmvkhJZpFEhYknk8k9e9b9mAsYycnHNc1bF30SO+&#10;nTUdj0DxR4kufGN/DqeogFoY2jjBOcZ5NN0uw+2YEpG1hkspH5VyySYH8hWpBdSxj92do9KwvdGt&#10;zdsdWvtB1JZImZV37QP9mvo3QPF0V5CFmfLED5j3r5eD+dIHkOT2HWui069mtBmM8ZB60ONzanI+&#10;s478OOpI7GrAuc4XP4141onigbAkxBUdPWvQorxbmMPCwYEZ+lYNHTCXU6+K7JwxPPXGe1Xk1HjE&#10;ZxzmuGW5bgZ596k+1MDkn1PXtQN6s9LttfaFgu7JrqbXXUnQKDye2a8TSUk5zj3rVgvnjYKpJORz&#10;npQWopnvdpqxMZhJDIRgqea+T/jd8JoNfLa3pKeXOuWUpwwI9K9ksNXYttY9q2WnjuoykrAg/wBa&#10;6MPiHCV0c8oNH55eH/Gup+Hrn/hH/FakqDsR26H8+9fQnhzxHfWUIn0qTz4GXARudual+Jfww0zx&#10;BC89sqCQc5GOpr5n07UvEPw51QWl/uktt2Fc9h6GvchWjPb7hSjc991fy599yyqpdyzDoBn0FeP6&#10;zqVhbSfvY1yD1Ir0G98SadrmmLcacwD4yyj+leU6varf5xgHv71vCViYztozvvC/xAsbpRbyPt2H&#10;AOa9m0jxUqBWilGOnWvhSfTb2xuDNCCCDnj0rtNC8WPAFW8LL788fWvbwuP2jI4MRlyd5RP0K0fx&#10;tIoHzAn616ppfjWR4xh+QO9fAmheKYHH+jy5/GvUtI8T3yHcuDg4wTXtUavVHzlfC9z7Wt/FshKk&#10;t35rt7HxhbSpsmbmvjzTfFE8pG9QPfNdrZas5wwcnn1re9zhcLH2fot5Y6kdkcqhuw6VvyQ6nayZ&#10;jJdQcV8eWOu3UDCWKQqRyCDzXouj/E3WrTAklEg7h+c03Rvswuz6OsNUdGzuIPTaeCK7C21mRV+Z&#10;vcc14Bb/ABJ0jUDm/iMbY5ZOcGukg8Sae0ay29yrA8BSQCK5quFb6Fqrbc9E8WWX9t2Xnw8TJyCK&#10;8sj1aS3UQzErIpwwPHNb8PjBLdvnbd7DpiqGoXei66DvURyYyJAcVj9Tkmd1DM1FWNvT/EI2ct+t&#10;aP8AwkC+p/z+NeSzSSaQ6rcnKvnZJng03+3Lf++Pz/8Ar1tHCnX9fj3P/9H+9CiiiviE7AFFB4Ga&#10;j8z/AD/kVrB3AkqOTtSF8j/P+FNyT1pphcSiionY5wKpK4mx+9aiPWkqMvjpTM3O5JTWJAyKiZ89&#10;eKTcD1NdFFWRAUVH5n+f8inbxVzlZANm/wBWazGzu5q/K+UI/Ks+imtAZHJgDdzXG63H8jkc121c&#10;proURtz9a3gRNdT4Z+MMbG3mUYHB61/Jf/wU1gJ1iZhwWj2g+pz/AFr+uH4twOYZuP4TX8on/BTj&#10;T5IL5cckSvuB/u54rjzd/uWehka/fpH8/OvwSpcMO27HJrl5I9wIIOT/AJ7V3viRSl05IxxnNcV5&#10;i5IcgEnByexr5Sk7o/RquxzNzZSFzI44PcUlvGykBc4yMHv1rrBbCUYwcFc+uDVS3tAH+6evT9aw&#10;xs2kRh6abP1o/YF/aEn8N38XhXWJSF3bULMeRnj9K/o28LxWHifS4tYs8EugLY78ZzX8X/gjUbzQ&#10;76HVLImOSJw4Ye3496/pA/YT/aYtfFejRaPqMymZECMjtzxx0Nfk3EGXLndVH6RkWZNQVKT0P1Ns&#10;tXh0+3NvKeVHIJ614b4r8VWy3bHA68DNdz4rt5JF+1WhyjDcCORg14jqGhyXU+WBJ78d6+ZrV/aR&#10;s+h9Rh6Kg+ZdTprHxjaIOFHy8+5qabx5LNL9ngBwem3gflXnsmnNaNtYNzxjrmus0Tw4+VuXHX+X&#10;Wua1la50OxoLfF51eXjJzk+tdpcTLNZgL165968k8W36aTOvzAANyM/Sut8Pawt5YK+Qd2Mc12YD&#10;EJtxOHG0WrSNm0urrT7lLy2Zo5I3DRyKdrKfUEV9jfC74x6UbSO08aLmZCVilQ+VHIpIxuKg7W68&#10;4xXyKkHngOceuO3Fb+mpnG4dCOD2xX3WQZxWwdTmhquq6M+PzvKKONp8lTR9+p+laJpmq2kWo+HD&#10;M4lkZZImRZSpxkEOjFWGf5itC7vtb0OeGASwWocAmO4hCso29X3HaBxgHHJxXxJ4X8Wa74WmF3oF&#10;1JatxuVeUfH95Twa6i9+M+v3Vyq6pp9tch+XfcwzjjGG3Y/Cv07C8aYWpFKvFx/E/OcTwZioyfsZ&#10;KS+40dN0vVLHUL6Se31CKw1CeSSOeaAp5Lu5KscZUqScdeM16R4a0C/ghS/jQBcHcvRwcnII6Vga&#10;F8arSOCOLV9NMy7dr7HChhzkFSOmOKvj4n6E2z/hH87Bnfb3JxKvordc4HAZScgDIzzXVDMcBFqV&#10;Cte3QVbA4+UZKtS+e5zPxD0GezePVDFtjn+UgHOMDjPpnFeawPGCY04P8Q44xzjP8q+pdO1zwv4t&#10;0u50nVUkTdC0oKrukUDrtA67fvA+1fNniDQX8Pag1oWSeIPmG6gOY5k6hhjoSDkg8ivneIstXP8A&#10;WqWsZb+p9LwxmbcPqtXSUfxRmLCqg4QHBJUHpk9TWDf2sUzMsW3OdwJ5xWyzMqkscANz2HPJ5rFe&#10;eOBjno3TjJx3718m6F13PuaWIa6mPcabJJEuPXv/AEqPy44XDtuB+7tPXHf6ZrQe/CgkFR8pO08f&#10;iRXK3niOEy4GOMsCv5cjv+dKlQSeiN6uMk42ZNqN0tgjOpZS+5wRxwo9uma+Y/Fqpqd/LdPu+V9r&#10;LEevoSeO3Fetaz4hR4XlnYqSOFJzjnjAFePaje7ExCDGE5aVu/BOT/Ss8TSa0NMH8NzyrVZHtk8u&#10;LeAW2gZ5XI9RzjBFfjd+3F8JLy3u77WrOLFtqURLBRkLKvbPTkV+0esW7rAt8ykkZ3BhuyCOGIz3&#10;6n0r5+8Z+GNN8deHbrQtbQNFcBgN4z5Wz7pXGeR0zXq8OZnPA4hVumz9DxuJsnjjMNKmnruvU/l7&#10;+B90dF8WNp0/B3lCDgd8cV9+wYePPQbQw/Svnv8AaI+A3ij4HfEH+21hc2NzKZrW5VSAQT0bsD7d&#10;/wAa9V8I+IbbX9CS5jI3hQGHfIHQV/QtLGU61ONWm7pn86YvAVKVWVKorNHYTW2cKM9APxHJzXiv&#10;xV1f+w9AlSJsNJxkHmvbLSXaQ5wSevTNfKvx+uy13bWC/wAbKpH1PWuiMFJnHGLjuT/Bzw+32Q6p&#10;OAXkbdnvyeldL8TPEbxxroluxDNw2D0z/Wu68HWUejeEklIGFiDHA9uM14zpNvJ4p8ZPNMC6CT5g&#10;ewGcVy1Kbvzs2pVb3TPTvhx4T+wacuqzJumYcDoeehr9Jvh5+zfout+E31e7kSW5EfmSO56EjOAD&#10;6dsV8bW0UcVqsUYwFAA7cdq9Ig+Pnifw1oz6Lp8nyldpOcdq4/aScty5Qb2ZjeIbGz8K+I59NgIf&#10;yiQPQVtaL4lSMqVO5g2fbFeDSa3f61qUl/cMS0jZYk9znI/xrrNMv47cKY+vb696qVDXVm8ZWR9h&#10;+GvFrI4bOBgHg8Yr6L8P+JYrhFjR1YnIyf5Gvz20bxC6HrxgHr2r2jwz4vaMDLc5BwT7etZ1aRUK&#10;r6n3THLBIcx43Fee/OKuJsQAse3Y9MV4r4Z8XiVQsjZKpjk5r1Oy1GKYKQeSOfr/AFrmcWdkZo6u&#10;3ugMA5P15/OtyCchCq4P07Vx0EkgIx09f6YrVt5mT73GBnqORUmikdfHPgbWPJ/z0rSikIII9OT/&#10;AFrl45yxBHQD+lbNvcrjafx9q0g+hRuxM2c9exzW1byBcAnqB9OK51J1I5OMdqvw3PIPatLlRlY6&#10;aOd4sSRdecjNdvo3iOSPCbsAcYJrzBbsEHt6VPBNtbfkg+tLlRtTmfSNnfLdKrZGauzOSAP8814l&#10;ouutE4JJz3Ga9o8MP/bsqqvQEA571lKNjZTRp2sF3cYVFNax0zVoo90UZYjp1r3/AMN+BY5olKxj&#10;0yB2/wA+1eyaP8MfN2mSMYIHahNIylXtsfAr2/jPzNlvEyjOOh4rqNJ8O+M7zBljkOSOuRX6I2Xw&#10;msRyYxk8/wCeK6a1+HVvCQFjUY9v/rVt7VW0iZLEW3Z8D23w+8STLiVOvqTXH+KfgBf+ILco8S7y&#10;MA461+oUXgiGMfcGamXwXCeNo/HiqjiZRd0iZV763Pw3n/Zx8c6De5sNxiJzjaeK3IPgZ4ynTe6Y&#10;b/d61+1jeBLSQYaNCaRfh7YKOI1/L/61dX9py6oydZX3PxbT4AeKLv5Jouc9dpqjP+zF4llJKqQD&#10;/s1+3C/D3T8D5Fz7Y/wq5H4EslXlar+1ZdEXGr1ufhpF+zH4zt2zbO6fQVv2nwI+KNkR5MzkDsym&#10;v21TwPpoHMa1bTwTpgH3F/EVvDPaqMp1YvfU/HLTfhj8TrZlW5QuB3CmvW9F+HvjRUUyI2D14Jr9&#10;PI/BeknjYOPYVfi8J6bF9xR1rohxLXWrSOOthqM9lY/PzT/ht4hlxvU/lW/F8L9dI+YkH0r70Tw7&#10;p4P3BVtNEsAeFA/Wt1xZWXQ4/wCz4XPhi1+F+vBflJ59q04/ht4jRsKT+A4r7fTSrJeAAfpUqaba&#10;Kfuin/rdW7E/2fTPjmx8F+K4Ttb50HVWFbUPgPXHI2Ax85PUj+VfWa2FqBgKKsraW2MYFP8A1urd&#10;gWW0z5otPA2pXFu0WpjeDjAIyKf/AMK1h/54L/3xX04tvDjGAKd9mh9qz/1rrdi/7Lgf/9L+8zzP&#10;8/5FMLGo/MXtzTWk9K+HAlLY6mmF+46etVpJSVqolxjjnH51cY3VyZRuafmf5/yKaz/hWe8/bPFM&#10;8/PfNSJRaNHcfWjI6mqPn5GDmomn2H1NaRk2WWWkK/8A66rvLg9f1qFpR0GcVWaUFj/n+laqLZPI&#10;i75oPU/rUbTdh/OqfmL/AJNHmDvXRzMORFzf70okx3qj5yhttO3rnFNO71FKn2LbN8pz3qvQWB6m&#10;k3LXVGmZNC1zGsBWjYEDpXRl/wDP+RXM6oSyHHpVqHYUlc+RfitBmOQjnI5r+ZT/AIKaeETNIbqN&#10;TzuP41/UP8ToGa2YgDlT/Kv59v8AgodorX+iSTKoyinOR2zXLmMU6Vj08rg1VUkfyp+OdLNpc5I+&#10;8pYDv6d68Pu3Md2TjG7JU/X1r63+LmmbSkyYUhynTsOn4V8u67ZgOrqenfHT14r4+Gl4n6BUV0iT&#10;TS0gKk4AGRW/bWXmybgTgDk4rj9PuPJPJycfSu2sb6PHHHbPcYNRVpOVzOnU5TrdOtWjg4BOenHW&#10;vXfgz8UtV+FfjO21m0d1hMuJcHGASK8/0LT73UX8uBGKnnv36mvQY/APmoDcB8gdQMA183iMv5k0&#10;1oz0KWOUbNPY/qB/Z7+Nfh74p+DrdWuIy5jXOWzg46cdq90k0OON8kHB5z/9ev5j/gn8WfFXwU1O&#10;J7aSVrNWAMbE8An0r9o/hj+2l4P8S6XDDqk0cb4HySN0P1618DmvD9SEnKKuj7/KM+pThyydmfV1&#10;34ZhnuRJjgHt3qfUJ7fTrExIAMZ54riofjN4HuofOt7yIbhx8w/xrzjxX8T9F1DNtaXERzx8rD9K&#10;+Zq4ecVZI+lp1ItpyZ538SNRutX1BYrUsVV8kg8V6b4BeaOyjhlzlQBzXDaVZLqLC8kGcscDrn3r&#10;1LQrT7KQVHU/pXdl2AcU21qc2Oxqk7LY9V08ySbUI68Z6ZrrLG05yvXk/hXNWOdgZRn/ABrrrCQR&#10;4IwCeGAr3qei1PEnsbSBtgyOenv9aGkkjYCQH1/M0+Obex3AAjoO1QzSMwYEgY6V1TlcyjBkscsm&#10;XVjwTnmqSsxvHQNhtp2EdRn0PWkUOUEnUgH8aLVvNuEdvXnjtWUZu5aha5uaR4qvNDuYwHaQqQyN&#10;nDAj+63r2r3bwhf+CfHgbSdYv0065nAMHnKoj3nI2PkjYf7rD6GvnG9sk8wjGMgFcDv6VnNE0jlF&#10;Abbwc9sd/rX0uU8QVcN7slzxe6Z4+OyKlifej7sls0fUXjT4HeJ/D/77Tnt9Ti5Ym0b98AezQthv&#10;yzXzrrUculzeVcRtC8Z+ZZVKsD6YODXQ6B8WPFPh9V0+5mkvbdQPKjnciSEDOPLk5IHoGBX2rqL7&#10;4rprVvt1JopyRxFqFusoHsGOTx7MgPtXvTqZXiEp0Zum+z2PPw8czwz5K0VUXdOzPmnWdTu5V3R5&#10;iP3cjn1wRk1w1yxtQJsD5gCGPoPX86+l72+8D30RS/0W0B6brK4ltifop85OfrXJ3PhnwNqcZNu2&#10;r2mAGIzBcrwe3MVcP1SC/h1Ez2aeOlp7Sm1+J89RK83724WRgoPzIRn8/wDCqb6dDNGzYAZvl4+b&#10;aOf16Zr3CTwXogVTp2pXByeUn091x7ExPIMfhiuRu/Ck8DDybu02sDyy3CZI9jFwPxrCvhJWumme&#10;jTxkW7ar5M8k1fSdOhVldSWPy5PzbeNpyOn15rx7UrbTUJs4QYmUnHAzkY+6B6+9fRfiDw+6xBBd&#10;WTNkhgWmxjGMcR+lec3nw9uT/pEd1Zo7qFBAuDlW5P3YSefb864nhpvZFyxEOp8m/Eb4W+HPiRo1&#10;5o/ii1Nza3aBdrAYhdR8rJn7pIHUV+Tnj/8AZL+I3wc1FtX8FK+uaMxYstqMzRjGSGQcnA71++sX&#10;hO+hgltI/wDSI3YKUCSJgD+8ZUXr61yeo+GJ4rRkkEUbK3VmLEgduM8Dv+FfQ5PnGJwN4xd4voz5&#10;zOclw2Ms5r3ls0fh5oPhbVL3SvtskMiELkqQQyg8/MCOvWvi/wCO8aw+IrOb+FZVHHTiv6Qrv4ee&#10;Gp3uUmIYXCs8skEShuB1PJ/EgdK/Er9sX4RS6BeT32lRyPaxS5jkZTgHr16f5xX6PkHE1OvU5ZOz&#10;fQ/N+IuFauHgpxjddznry9SP4f8AmISC0QCj1zWJ8JdG3xzag453Hn8PWsHR77+1vh4EDZeMBWA9&#10;jXpnw6EVvoMh9HJOK+um04SR8EqbTR0OqXhtI8DqeQT3yT0rhHEl3IVUjGevbnp7Vb1e/F1cMFPH&#10;RQfr6dau28BjhLnAz6j1rybHciKJVgAIIyBg8dcjFWY7tkwCDwfl/pVaRCxZcHIwc+wFQSbio2n5&#10;h1yO9dCfRDSOrtdRZWxnB4H1rutH1xoSAT+PavFobhlbcCDjg7u1btpfuvQg47A+lW9TFzZ9ceG/&#10;FTJIAWwe4zx09K+iPDPi/wA0RgkBhgZHWvz90nWnTG0n869h8OeJ5EIBbnpwe59eawqUr7HVCpY/&#10;QjT9Vgu41CtzW7DMM7s5xxXy94W8XKVVWY+nPWvdtK1SO4VULdRXJUg0zrpzvY9IguETGD+FaKXG&#10;07lNclEXRwoOc9K2YnI+Vxz9axOk6OK53cYFa9vJhQCR04rmImCHB54HFasEnOD1yMVpB9AOhDbR&#10;jrzn3q6smGwawxMxG0frV5HYdTk9a0uNSsb0BLMFByc4r67+DWkNIyGQE5IBJr5I0CL7ZqKQ/wC0&#10;MkfWv0U+E2iLbwxuR1AxxUTCVRpXPq/wjYw2tqjt2x2r1jTr+FcBccV5hbN5FusY9PpWlBeshHJF&#10;ZNGEpXPdLG/hZgOMEV0UU0TjjFeKabqm3GT0xjmu7sNSU45/WixnKNzuKTAqhbXW8cnvV3zF9/8A&#10;P4UGLi09xwAHpRkU0/fFG059jQA+iiigApwYg02igCZX/CpFfnrmqtKCR0oAvCTI5OKl8wHp/P8A&#10;+tVLIzinq2KALoYeuKkEgxjr+P8A9aqIcHj/AD/KnhsNgUAXfNI6fz/+tUqyAd/1rP3tT/MX3/z+&#10;FA79DSMvAx/P/wCtTfNb3/P/AOtVLzCAKTzj70D52f/T/uvSVsYJp/m/SsUXRPWj7U+eK+OdE2hS&#10;uakr5B6dKotIF4NVpLo9KpNc446n61UUkmjVUWjU8xc8Ueci9TisYXfp/n9ajkuTihwiDw7Zt/aF&#10;7Gj7RH3Nc79pGODj+tNFySetHKkaKjY6B5xjKn8KpPcDO70rPM5A61Xec4wO9aU5NlOjroaizZJO&#10;fwpXn49KxftGO5pjTbh1NdCv1QKijX8092x+NSR3GW5I6dqwTKuM5zTknC8gGrSVxOidItxzj1qd&#10;X9TxXPC4Awc+9Wo7osvHNdF7HLVw3VGu0mORWBqGWU1ca5GODmsu6mJP9KXPZlrCnhPxAtw9qy47&#10;V+KX7bPhldQ8K3jqASIm4x1z+dfuB42gElu+OTg4r8sf2odD+1+Gr2HbvLIy7T6mpqrmi0fRZPgH&#10;JpH8cnxmt44XurRtqskhYD6/j0r4y8Q3PVVA4xjHr64r78/ai8OXHh7XbyZgQoY4Pc81+bGp3U9z&#10;dNbQjfIWwFHU/X2r4yth3GTke9J+z/dvoZIvGW4298gKF/l9a+mPhX8Mdd8WSxzTREp1CEH19K6j&#10;4C/s0a34vvodT1GB23kFUIzj3HNfur8Cf2XY9GtIw1sAxXb8yjjHesoTuclWqkz4l8B/A7UNK09f&#10;Ot8jA2gDJ+p7165b/CcXMeXt2DY5O3O0e1fq5of7O6LCskqAL1xt/Sr2s/CWw0iA4jUfKT0BJx/K&#10;m49Dm9qu9z8WfEXwrhtFkeWPOOiY6V8h/EaG+0B2uNPkkgYHA8skAV+u/wAW9P0+wWVRjnO4j27V&#10;+TPxsv47i4aCHpuPy9+KVSlBxs0b4ecubc8W0z4z/EaxnFot9Kyg45Y8AV9w/Bn4geJdYuoJNQnY&#10;jeCRnOQT0r8+bXSvMcSlT1619q/BWPyXiL47Aj3r5bO8JSjtFI+pyzETuryP1+8BeITdWaq5yR3P&#10;XpX0foTpIinqcYzn8a+JPA91IIVaPIyAfr+tfWPgq8kkVY36e/X3r4yhC02j6yU1ynvNhkwgYHTr&#10;3H/163oYnjcB+B941j6dzENvXHHtWoXeQ7FzwOtXUjZ2HF3VkbFnMpbYAeB1qyUXlS2eelZFs0nG&#10;OMdAO9WBNufYckk8ioZqlYc0jRgEdOgA596ZHdLHJgED/e7e/WpBJjOMNjgnisi5i4LlhknjPXBq&#10;OaxpGNzbkvoyFdz7gg8fWsUJItw22QEE8Y7/AFNOijZ4Bu/hHA9aqm8hQlmGw7MLz6Y6CuhNWVyo&#10;03d2LL27CTdJgnOA2O/8qm+xq7AOMcA7geCKbBcsUzMGIbo38NaEqtIqEE7Qhzz07f0qr9Q5rPUy&#10;r6yjMJKsGBOCFxk44471w91A0V5iNmXaCu1Cc/Q44z/KvQ45BFLkocH5WJ44Pt6VQvNPiu3MjDAA&#10;O0DjvQ11NqUnqmcRFqeq2ZMdvPcRjO0skzLv78jP6ZovNU1kxqzXE3IDF85yx7NnjH0/Gt0wxxAr&#10;ImWPygn0HPWsDUYTcwfaUHTcecKGxkDGen9auNaSVrm9otr3TgNb1TU0dgLqUdOT8oRmPZQCCT9a&#10;5zXL/VIz5Ud3IG+XdjgKM8H1PWu4u7PMCsVKH7w+fPXGTzxz6/lXEaukqNt2RkMCdysWKg8Bskdz&#10;x/SnKvJLRnXThFrZHn19bapOCv2u5L7yA8kpYevA43Dtz0xWDqWn22z94m9zCB253cspBPXPNdze&#10;B7aNUueSwJUHglcZAJHYf1rktaR1gWOcHaU6IAd2eMblI+nqayjVbe5jUpxTvY4G9kjt3WFJEyU/&#10;dxhCegAKtgYGMDHqa8O+I/hXRPGPhq70fX4UJnDKS3zkNjrnpx/nFezazcW6SkwhMkDDDKn8cZwB&#10;gYNeZ3Ze5keJcNFuIBGOcdc9e/f9a9bD13BpwlZo8/FQjVi4yV0z8TPGfwv1v4U63cWCxu2nzsWj&#10;JHC5bj/61WdElkstOeAHiQAgg1+oPxE0HS9Ss3ttXg81GjKqMfdbrwfrXwL4/wBCsdAuRDZ/LkEl&#10;MYxzX7NwxxH9cSp1V735n4fxbw19Uftafwvp2PMtOhaS6LsAQG49q6R5SuQ+c96j0e3K25mkwMn0&#10;qSZT1x1/P/8AXX1tWjbY+Hp1GUpWAYjp0x681mzSyA84Pf8Ap2q7PKY5GJHQd+orNmfccE8dM9sd&#10;ahHSmU2yDnjHfnnNWI7nDbh2ODz/APWqtK+Mj9f5VDJL0OBgDJ7ZxTTuYSt0Oz0++ZCAG6Dv6V22&#10;j6wySYLAEY7+9eSRTODkHkdSeuK3bC/wwfPORj8eDW/Lc2tsfUnh/wAQyI6neAc+uOtfQ3hfxVkq&#10;C3HfJ596+FdK1cxHBOcenvXrnh3xOsIHz47jmsZ0rrQuMrH6DaHrEdwFLNuH8PPrXoMEquoePBzx&#10;1r428LeN40ZQzgqOOuK+g/DvjCwkiyzAHHTPavOlRaO+nU6M9YgJPzsenY1oxOCFZT1rmbPVNPli&#10;3pICCB9PzrXt7q3kwI2HtjtWVmjc3hJtxnPOM/8A66tCcjn8OTWWsoK5zkcY9/500Sl5Ao5zx+da&#10;RlcD3T4XWD32orJg9Qc1+nXw90/7NaJxyBXwz8DtDZ2jlcDHHUV+ivh62FtaL24pVGY1ZrY6nzGH&#10;3vTinI7cNmqTS46/zpvn+9ZmSbZv294YwDnvXWafq+MAn8zXm284znHtV62uiuMH/wDVQWe7adqu&#10;cfN+tdZb3quBjGcV4Np2qsCNx6V3enaruAbJ+maBNXPUEkUnKnNTF/SuZtL4MBg1tpMGxQZuBcyr&#10;Yz1p9Vwe9PVsHmgglopAwPFGc9KAFoxmgUUAKDg5qXetQ0UAWKKhViKUuT0oAmzxin7+Peq/mf5/&#10;yKUP/n/IoAshxRvWoAQelLQB/9T+3IXeOTT/ALWOD6/59a5p7pAM5pI7wEda+Rue3Cizpjdt2z/n&#10;8arPcAnnArI+2qByarTXvXn6VnOZusM2bP2r2pjXGcnNc019zzUbXxPSsuZmv1CW5032lcdvxppu&#10;1xXMi7Of8/402S6/yKbkOGEdzpjd57H8qjN4o4/z/Oue+1n/AD/+uqst4Actn8KdOVmdccu6HRvd&#10;rmoWvOcZrlnv1AzmoxqBYferphvuWstdmdaLgFc/pTluQOK5UXw9T+dL9tHXJrf5kf2bM6wXmCKt&#10;RXi9/wDP61w7XuOjVNFfLj5iTVKdtBf2YzujeoF4NZ014pJORWA998vU/wCfwqs12Pc/5/GhOz3K&#10;WWNbozvEKC5gJPHFfB/x10SOXRLoMu7Kk4r7qviZYiPXpXzZ8TdGN9ZSQhQdwxiumn5n0eTYdU5L&#10;mP49/wBu/wCHV6ZmgsYmknkZm2qOm496+Mf2ff2R9T1TXVv9VhMru4YBxkLznj6V/Tb8Y/2dIvFm&#10;sNcXMIdvMzkr2z6+ntXSfCP9mfTtBuxIYUA7/KOMV4+Ljzya6HlcU4mP1i8D57/Z/wD2XbDQ7OGS&#10;a3VWCg52gZxz0r9HvC3w9tNOt1Xy0GBnkDgCvTvD3g23sYhGsYCqowcDHFb+pItrEYkxj8jXnywl&#10;mfMvEt6NnDz2lraxbQAABnPFfMPxb8SWGm2bIhzIQVr2Lxv4ntdNgaPzACMsRX53/E3xU+oXEqO5&#10;IySCTXHVTtodeFjfVnx78X9Wa4SZlYnruAGR+Ffln8QrZptSeTg/MSAeK/S/4g2zNbSSvnjknHU1&#10;+dXjkpJqEiKMkybQPr/+quXlluz26TTdkeV2lgBGvmA792cdeBX1J8K0ijMZPfn6HNeNabockwVi&#10;DyeM9fbNfR3gXw9NbypswRxlVGBnNeLms4yuezgr3SSPubwJeqkMZBBUgY9a+nfB9+VnVQcBmyM9&#10;ga+R/B0ckEcX3jnoOa+kfD12FaI7sAYHT/PrXxFdKErpH2FJ3jqfaGhAPArHgkfh+FdDGmfmjGec&#10;4HTmuI8K3YuLJApyAvUe9dqsvkxsqdeuM1pVS7lRvsRbZraViTkZ4P1quLrNznp71PPdLKqu2OvO&#10;PSoCbaRjHjaR0rjqaHXT1LiJIHEwYYY9PWnzbXkKR4HIyT+tURIYGyxDYPGKa7RmAuh++eg/nXK5&#10;m8Y2EmeWCQQ2/K+o7f8A1qzZLZJTvkG4A4Uk9BT5pJhBtQAkDA5xTYF862bllYdfr6VUJs3Wi1NS&#10;1geSMTqSdh6D+laMEUzwsEGBtPPfjnmqWn3RlK25G09CcelbDyzlfJiP3gSzHoePzFd9GSkjlqb2&#10;ILa2M0YOfmK/NuxWTqUDySJFIGXaQQU74H8q67TbaKSJHcg4Bz9auy2sMh6ggdCRyD9KqW1iY1OU&#10;8yutOnliMrHA+8zf3h6VmvFJFbbDgls4UHg+nOBivQdRtBHb+YACwXAB6fXHQfjXD6guJTCyE5GS&#10;q42gH1yazu1odlObdmcNqGbeHzDGCcYAJIK46/TH61zFzbTIzuq7nOABklecHkE4HX/6wrtr2REB&#10;QBs9TjuR64yPwrl7ydgrm4zhWy23PAHt3x61nKTR3UziPEIRodkjsADguCQwDDqBntnpXmuoB51M&#10;Mqb9vytxxt98nIOPSvSdSeO5m3RE8gkHouD+vHb3ryHxlNdWuBaKp3E7vmPBPGazpvsKSdrM8z1o&#10;faL4RQ4+YEfKCueep9KyBoc8FvM1sp2ltzA84APIB969BsNJa2X7XcEZJ+YnGAT2/wDrV1bWEMKm&#10;QJ85GVUcZPHHp+NdarvQ4p7HzX4i8PfbtOkkgTGOqdlYcYyf8+lfnD8d9Bn0vUTNOMtycjkYPev2&#10;DvraMNNHIURSmwgjG1vTP+cV+fP7Sfhkywm7jjcbl3rx0zx+v+Nfc8F4/wBni4p9T4zjLC+1wj8j&#10;4y0uNf7NXvkc54/rzUV1GN3QZ6bj/Or2kyIlp5L9V4P/ANenTDarBSD34HTP4V+/aNH89WcWcZPH&#10;lmZMHJ6f1/GsdmVGwx+gxXT3YAJIAGPr0rnblCWyvHBwfXvWNSjZaHVCqZ8gjxtyOv8APtUchQKc&#10;4z0yeKjcEZ+ucjtWVeX8cXIOMfjXNCNnoW6hptMY3O05wMn0pg1Mx43H5evH9K4O71vaSVPbn8O1&#10;YEuvOSSGPqRXQqT6k8zParbxGsQ+Zu/FdFY+MhCAd3TjnivnVNVd+CcAZPWtW31E8KD2NaKNtGNS&#10;aPrDSviJ5ZXLHr0r1fQvi8IWCMx4xzmvha31AqAAeuMnNdJaamVIXPpir9lFm0Kup+kui/GSFgMT&#10;EDgYY16XpPxYRtrNLkj345r8wNM1qeMDaxx6ZrttN8S3asMyNgDOMmsJ4SDOtVHY/Umy+J8LgZkx&#10;9fftXpHg7xcmtavHaxkMMgt3xX5T2HjW/j6yMfTJr7p/ZeF/rWqJeygsGYDn0/8Ar1hUwajFyNVV&#10;a3P3W+BWmq1hE+Odoyf8a+y4m8uJUHTA4HHSvnP4NaQLPQ4WkAHANe+rcEn5j9K8NzM6jvqaRkz1&#10;5o3jvVHzN3PpT1lGMDrVp3JTsXPNz1/OnrKB3NVC4U4P4Um4H2o5kaqVzagu9rDBPpXSWOqMjYyR&#10;XBq2DwfpVuGdkbOf1oRSZ7bp2rk4wc12djqCtjJr5+sNT2PgHI9Oa77TtXDkc9Bzz/8AWpg2exW8&#10;/mHqauhgRXEWWqKAMGttdQVuSe1BDgjepS2O+KxDqKjgnP40jX6t0bFAvZo3VkAzk0vmr/k//Wrn&#10;Df8Av+v/ANaj7eO5/WgPZo6USKecgfjS719RXM/b89DSHUBtJBPFAezR0nmrmk85f8muX/tIdSaP&#10;7SHXNAezR1fmJ6ilEqZ6iuWS/YnnP51L9u9+KdibR7nSmRR3xSeav97/AD+dc7/aCkYJ6Un25fWk&#10;Qf/V/szMrdf1/wAijzXxwTSbDSEY4r4+K6H3VKkr6IUzPtG78KgkmYjvz7//AFqGBJPtVZs5xWUo&#10;np0qS7FR58NtbIPrmq7XS5xzwetNuQSS3rWYcA5HrUnp0sGpI2BdIfX88f40puhj5R+v/wBasgOB&#10;2qVZBjBqHpqW8AkazXBC4/OqM11z3qq0vcH8KqTyjvSpt3udUMEmSy3AYjPrTROBweayXmUthuOa&#10;UTJnBzXp06Z0/UYmt9oYdzU6TNj5vy6VjrKvrxVhZ1GBV8gvqS7F95Qe3SiO5xx1qhJKCtEEwL5o&#10;asRLBG6ZSFJPNV0uSTzVbcSuf1qEFh9786TJdFRWpqM25M/lXn2u6as8bcZyK7I3CqvzHisi9lWR&#10;fLHepdex89j8yjS+E+etV8HwTy5CjOc9Ks2HhiCyHmMMY4ORivVpLeAHJwTXIeIb37PF8vCiueTP&#10;h8TiHVm5Mxp5oYl2qABivKPGGswWUBkJGeORVvUtaUSZZj6EZ7V86/EzxRMtu8EJPIOG9KwnUVrG&#10;cEfP3xW8bRu0kKN07n2r481K9kvJjubJLcknk16l4rWa+aSSUkjf3614xqkTws0gJX9MVwzidlKd&#10;j5/+L2rRwWTwwkZJ2+hr899RWS/15Vc4xLnOM19rfFCV7hnjbGFBwec8V8gRrG+urEpyfMHT0HPp&#10;Xn4/Sm7Ht5e7z1PY9C8NLJCrlf07HpX0d4P8MtGVZFG0DPvj2rjfDdgo04T8EcE8dP8AP+TXvngp&#10;Qx+QE7Rj/wDVX5/VxLbdz9BwuGUUmdd4c0x4icDjqMDtXqWkxmJsnOOD9P8AOKydKtMAN3HQjOOf&#10;auytIYwA34Ejoa8bESuz06UD3b4fXzNAITxgcgcV6obh423R8gjmvnbwhqH2e9EZ4BIIr3mKcMol&#10;Hf0rZSUoGj0kOluAZdmNpzn0qWDbdhdxyw6tn8KqXGS6ypj1/wAagguTbyk7Tk/ex2rkqI6I9kdJ&#10;MkSIWYE/LnH9aoOryJH5Q4Jx9KiF43mB1wR79DVx7wCMFgDhhxXLKOuhsmZrsImEYznOPcVaEMrI&#10;3PTBJ9cc1SEkEl4zev6VqykPbZjOGAII6Ef5+lXTRTlqFoxVg3GQecV09v5BlWSV1GPmHGOnauRt&#10;I3Rg07Y565x1Oa6VXikeORj0GCMdjW9B2QqiTNKG5W3jcxncCTge9bFtuniR3HK8sOv+TXLztGzl&#10;ISQAcKQOhBq8Ll0kEUTHGOSe/wDKuu5ycvQuanEZAwUBefXjjr9K861ZI1kZtoycAEHr07967LWb&#10;stH5PAZuEx6e9eaXu8sWLDcuATnkH3rKcrnfhYNLU56/4leOZMBmwuTt57Y54rlbpLW5mZjuG1Tg&#10;D6dD6/StjUt9wwM78t8o2jksO+D0rBeKGBsueD/D3yO1ZSZ6MVocfIgjkfYFMhA3Hr06E1xWp6aL&#10;q9zICxJ+buPp649q7nU037nClcH5if8A63estbCWBlnnbG0guCAR685I+tZOPRE1ZnPXmnNBDGkS&#10;/KrCQ5I+Y5wBnk859KgeWCI/OMsEzwSSozjOO5q3JeRqomwQWO0buQ3UsB7Ad65vVhdLEZ4cHCEA&#10;HOF5z+Pr1reEXscEmtzI1+3CQs8jsXZGZQR6c5wOM57V88fGLw1/wkWi5jYs6RrjaoycY/z9K99v&#10;pI7iQQOOfL3b0OQGByfxrkdTtn+xPOFYh/kAxknrkge/Qc16WDqOnNTW6PPxlNVIuL2Z+NevaJc+&#10;HNUkjlRgrsSOMYOeh9KxJZ8gsuMcDOa/Qf4l/Cq21h5pIlTzXVnKBRg+4/WvhXxN4VvPDk7K6sY8&#10;9COQPr3r984d4lhiIJSep+FcQ8Nzw824rQ464dCzADJzkNn2/wAawbpW25GOn4561pzzI0mQR04+&#10;orHu3DAkc4Xtx0r7RNSPjJrlehympTx20ZLHtXk2t62dx2nnoR2FdT4r1PylZc8fpzXiN5dF5Wye&#10;c/0rONNLU3TvY2HvmlOGJ59TTYZNxDZ6etZAkOOgA6/hVmGRCo6E5qzQ34pccZIHJH/162IHZ0+X&#10;t09K5eGXoDyc/lWnBNgfh61PKaq1jr7e4OMHp610lpcqT6c9Qa4OGZWwoHNbtrcpnjuOKJaLQzaP&#10;RLC6zg9fpXW2dwdw56j8a8xsrz5RjuRzXV2l6ABnPBxTRtTmepaZuuriO2TdmRwP1xX7cfsfeBik&#10;Nt+75+XqOw71+Mnwd0p/EXi+CPBKxOGz2yTxX9Kv7Kvg4WdpAzKBtRcjH9a48ylywsb+0ufop4Ut&#10;Y7LSY41H8Ix+VdOkuPvD8qx7YiKFUUYwKsCYj/8AXXzyVt0NSRtLMCoqRZs8VjLKT349KsJIQAB0&#10;q4rQZrCcHpR53NZyzqwzjFP88His5RKi7Gl5g4Ip6Sknms1ZCSOcCpfNBOBWl+xUZamvFMU+YdM1&#10;uWOp+U3P865ESAd6lScr7+1RzO5dz1q01oADk+lbK+IAv8QBx6814rHfSL1JBxxU/wDacvr6VafQ&#10;tNHsf/CQD+8PrmgeIec7hx79a8gF+5xg08XshGS1UO67Hrp8QA87h780n/CQD1/WvJheuvc81IL5&#10;gMEn8KAuux6sdfx1NNbXl2k7sD2ry438hHJJFQG9kPBNMmTPUG8QIMfMfxp66/GRkMa8oW6k3YJy&#10;CasrcycAVUIXOepUtoj0/wDt5e7frSjxAFGQxx9a83SR36MatK7E8n8K0jSM3NHf/wBug85P+fwo&#10;/twf7X+fwrhfMfpk0eY/qavkRPtUf//W/s0LnpTCc091IY1HXx6l1R+lU6cexG3Xj8aiIHU1YI6+&#10;9Rsny0po9CjDYx7oAjArFfrxW1cjBI6VjSIw6Vie/haehCX6ihG9aYyOQcdaaiuTg1jUlY7VTj1J&#10;y6gZ/wDrVl3UvJ5/WtB493Cmsy6h28561VKUb6O510o0+jMl5yWIHY0iynPzH8zUJHzEe9JgjrXq&#10;xmrXsdvs4mhHNwQP51KJGYgVTg8sffOKne7RBhQKPaowqzjE0UbCfPx2GaSOXY2SODwKw5tRUdTU&#10;K6g28c8dqxniOx4OJzSnHW52SzBgD09jTZJMjA/nWVBMWQZ4/Gh5RGCXIJ9M1hPEXPlMwz5NNRY6&#10;eQ9zwf0rDuJ5ZPlXgDv6095mkbPbsKaF3HH86jnex8RXrucrspSkiEkZryvxXdkQsgJ54Fer3zxp&#10;CVHXFeSa3CszEnnnn6VUVcwseCaw11cTZj6DOa8d8a6c0tszkk/KQT6V9G3lgMszj/6wrx7xhaeZ&#10;aMgAxyDUzplRqa2Pi7XbKKOKXAzgnn6fhXzt4sLR27BOC3JP16V9L+LbWaGRwM4PIHXivA9etVKs&#10;Tzkkr61y1FZHXTV3Y+JfiQGW1mm43BADj6V8Qx3rQ+MAgGFLDPev0D+L1nFFp8m7AZz90cfjX5l6&#10;vqLx+MhIOzdRx37CvLxesGj3sujaZ+j3hO8hn0VRwcqAfqa9t8DTAShFXAB2k9utfH/gXWvN06JC&#10;eGALDnOK+ufB95GDGQRjHUevpivzTFJxbP0mhNSij6L06HzTkdB2xXSWybv3Y9frXO6VcJsDLjBH&#10;P1/lXSWksQXeT1J9v615MpXPQhBWOl08CCUSNwQSOO9e3aTdG4tgvGeueK8JgmJGxu4znPpXc+HN&#10;bS3ZY3PfjPuRWmGqpvlkaVqbtdHqEiDb1APXHaqE0zRSpE3Qnk0NcLJ/q+cg4I5zk/0qjc7mPmOC&#10;SOcHvV1INGdOoajOyLuHIHXFRTXzMcIMDpWVDeBpCOcY/WpYotyld2CTnn1rmtI6Ys2tLVN4JOWJ&#10;4f0rpTFiQYwSRk+4rh7VSu4yE8NkEGumtbxVjZ5MhccE80bss2NkE24qNxAwE9DVGWe4hQCQHd64&#10;xiiN4Q5njJ3YJ9B9cVm3+pxvtAyfmw31qnoVBXOnil37WccKAT7n1q7Pcgx+YmdwXGfpXJpfxpmU&#10;llXp+FRTamxUCEk7hjI6etb3sR7PUde3kgRrgknBIwegribyQxKQQcMwbg/zro5iz2z85c8Bc8EH&#10;qfrXE3c0fmhXO3tg/wCetCa1udtJa2KNw3zrknjLAtVWdAbcnHUZ3Hv7HNT3KRxqCgycdSf51zd9&#10;fSkbWAx1wp/x7VzVWdiRhXQkmuAkfIU75ewIHQA1UvZJJMynDBcErgc4HvUxn/cPMwwWOCCQOOfx&#10;rkZdQe0mdyxZXyBztCZ4H5jpV0Vpc469TsOvHe5hMbNtXf8AIRzuHXB44rippHhaRJXUFQdhLHAH&#10;Qk88+lalzqhWBo2O3O7OORn1zwa5oi1uxIAS/mAHJ7eo5I64rtpJ9DzqkrDYYLqSWWIgJHjeT6Ac&#10;D8/asvUo7yJQxZjlixChThewHXPQ8da2k2zo8qN8ojCoBluQRk+5GfpUN5q2iWloZJ5uNzDkA4OP&#10;065/WtoxaehKjzHl2pOLm7Vp0L4kLoEyQrHI4IHQKOvTrXj3jv4VQ+I7RruHy/MKFtrDDFc+vbGO&#10;M9a9O1nx1pYjkZHSIuvlhXwDsHpz39hXl+oeNNOvvkWaWQAYKwg4z2Ge/wBa97BQrQanDRnJicLS&#10;mnCo9D8/fH3gK88NXri3w47qM8DtXjVxKQrBuvTJ7V+jXirSLbxLv8mJd5UjLYPyj8a+LPHvhAWM&#10;rzWmBjhlAx7/AJV+xcPZ05wUKr1Px/ibhn2b56Wx8jeL5TkjsCT615KZWaQbugbmvXvGVqwLIwwf&#10;b3rxyWTa5GcENgn2r7OMk9j4dLlWpfVsk47fj+FWEwCOcYNZSTKnIParKTKwx+QP/wBak0UascrA&#10;YUc549a0YpGBwT/D0rASXv78HOM1fRwRjmk2kB0cM5P3STtrVt7nLED/AD/+quXilVcZOe9acNwu&#10;c+v/ANemkNK52tpOuO/qB/WultbvIH07+tef292i429fT2rotMZr28is4gd0jhMDnrT1BOx+ln7H&#10;Pg6TVNQjv5FB3yg89x2r+mj4IaEulaDG7rg4FfjL+xR8PPLtbXMeCAmeMfWv3h8MWg0/S4oV/uiv&#10;Cx9TnqeRrF3PQ45gBnj86siVTjI/OsGKbcDk1ZEpwDn9a5LNlG0sn4fj1qVZCOQc+1ZCzcDFTrPg&#10;YJpWLU+5piTnApyy/NzyPr/9as/zAeen1NPEuOB9P88VnJaFqaZqiVcHn/P50olG3g1mLIpzg4p6&#10;yVUY2KNQTHt/OnedtPzDk9KzUmwuP1pwlAOTk1D31QGp5w6n+dHmZ6dP8+1ZvnZPfrzU3mMvHbtR&#10;TK52aYk2Dn+dSiUgjnjFZasepqZJF7n8DV26lKfc2FmUjp0p3mZ6f41mebgcHNSJLwGPFMnnZp7h&#10;0zTQwBxVQSjbk5o3t3oHz9y9kdqmSVc5PpWaspBxnr+FWYyW+X9auLaOeb1sasb446c1bRm/+vWZ&#10;G2481fjcj5gOK6WzGUrF1TkU6mRktUuPcUtOpN12P//X/sxe4VemKgNxH1q48cKjKgn61XJA5CZr&#10;8/lil2PvoZnSWhCtwM4IJqVpF7A0quck+WOcVYCseqgVjLEs64ZtSVrGHcyO33UP41jTRzNj5a62&#10;VQB9RmsqbapwxUe9c8sa9jWefqK90wfJl61CysrcHmr9xJCmQW+tY9xcooyOf/r1zPFSbsYf6xTY&#10;8lgMr1rnNVvJowTjjvVs3zkELx6Vx3iPUJ4oCynk1rTqO5lHiGcXcr/2wVkIPrgVaXVDIuRz9DXh&#10;OoeKrmK6KkDGc5rW0zxW8wxwPrXWq031Ot8Xz7HsgvZD8vA+ppkkz7gXOBjOe351xEOvXEiDhale&#10;+u7hQrNgHnjtUyrT2bOOvxJOaOje/hWTGcn0Wnw3NxN9xcDOMismy08lwznJzmuxtLVFQHt3FEX1&#10;Pn62KnN3bH2y3LkbmI9athWY/Mc1ZVVVeOOOarvKQcqO1bw2OZsQKuKjPyHiopLjaNprLa92gkfz&#10;rppK+hzyfUq6ncfKVHFcBebpHI6966e+uQwLenGK5ed+Tj/P6V3wgc7kcBrhUgovHHOK8m1iPzUK&#10;MMnPfvXr2rRmVtyfiK4K60595c1NSDaKhJXPlbxj4YeZGYKeSTn0FfL3iXRJraQqy5IyWWv0O1/T&#10;UmQkjBxXyh8RdK2O03A6g47V59aDO+k7n5b/AB2ujHaMAMFc4PUHFflzPci88WOp5bcWH9BX6Wft&#10;JTNbRXKpkbRnk9M1+UaXzR+Jsk4Ofuk985rxMYnyux9HgJe8j7w+HrK1tHEx5XGSD0Pp619aeCZ4&#10;kuV242qwO08nn1NfKfw9+zi0juIsFsDg85OK+lvCzCKXI/iUZ/xr85xst7H6Ll9N2sz6206WE23m&#10;LnB7e2K6G3kQMAMZBBry7R9Q8yFFUngcjjjiu1tbkr83Xtj6da8KT1PWjojs1nUY807eCAw5/ClW&#10;8ltZBIhydwIArn5DNMEEfT+L+VXIWRVVZByO3X8azTad0bp3R7PoWuCRF3thuhH0rrJrxZ03E8g4&#10;475rwWzuWtZTIp4Y9D2rv7XV2uESNGGenFejCqpI5vZcrOjhZ0l2seCSa1I7+PPkuOc4APPH1rGM&#10;itEuTjHep41RueSQBzWdSDNKUtWjojNGkPmLjJ44PpT4LzemyQZwM1zufLXbkE4zjNL/AGgVXsG6&#10;YHWsHFbnTbsdda3e4MgwB0FV4pFZyki/dOc1n2d4qxgvhQ5zuzzUkvlqjyRtgnPT+VW49RwlYs3N&#10;7yIQMgjOO3tVI3ckK7G2sOP4sY9s+1Ycbyqfmywz2zVm5kjY+WoBC9QT0NEZdGaxiaM96sbhem5e&#10;vvXFXzzG4FwRwpPHTpzVm5vWdz5hHHpWY07TJ/ezwp/+tTkdNPTQgu7liPNQDB5OaxNQ2yQcgqWG&#10;CfSrqRtGh8xuTnA7Z/GsTU3KAqBuAwTjqW649axcNdCqlRLQwNaEqr9nicA5AG3qFHevNte8QWOl&#10;2jCYriNd5LcZ64zXQ61erEXYsV4GOOnsP8a+XfiE9xqMxhtZH3hSMH27k5rqw1HmdmeZWq2Wh5x4&#10;/wD2ktJ8JXEiajMicZLSOFwM5AA7Gvle7/b98CJeSSw3M7heCED7QBx6VoeM/wBnf/hMrmXUtRdp&#10;GZsqG5Xn/CvmPxn+zJPp6u+nQgRqwBwuAeen0r7zLsLg7Lm3Pm8TXxV7wsj326/4KE6BcxTQaclw&#10;xxnzGV8DOOnHcV5PrH7Y+pakZIbdr7aAzERRkY445PPNeESfDzUNDTyruEsskoaV1HZP4en5Vpad&#10;ptqtnKzxiOaWRjjbn5dhCivoaWBwsXdRONVsVJay/A6V/wBpzVUVZ4NMmmEkqlXlfJZSPujPIyep&#10;rHH7TXxdju7v7HY2cKzsBH5gZ9gAxgD1qez8O2D3Vku3CQn5jjuo+X/Gna34aga9todNlBUMWkJA&#10;zkKWbNejCNC+kTP2dXrIwbr42/Hi6madNSW3GwL5cUSg898nOc1np8QPiV5KrfvBcu4LK8iAsxzk&#10;s3PWtaOF4rlZHRWYbkIcZUjHp/KmTWoe6QkAIsgbKjoOhH0rvwsacZaJHPWw05aanGa3barr1l9s&#10;uUTJOd0YwefUfWvCtb0i40+bfIpCtkhiK+09J0ube+k3Kx7ZWYBucbG5H5V6Mn7Nk3j2zltIk2Se&#10;WZICv3RIhAdc44BGTk9OOwr7DKMT7RqB+eZ9ksqN6q2PzMRzjaef9nNSwgLg/qa9X+KnwU8c/CnW&#10;ZLLXrOZYAFaO5CnYyuAQd3Tvj615Mo2Hg5wcYr26tCVN2kj5W62LUT45b6j0q5HIwXccDjg9OKo4&#10;JJxyew/Wp0ZVGPz/AMa55oEjTR2wSMkng46VpxTEZ49qw0fcM9Pzq3FJhs9KLX3Gb0M5C5PfjrXv&#10;nwE8Oy+KPG9vHtLJG4OfqeK+bVmYFQa/T79hr4eSajeRapMnMsgP4U6s+WDkK/Q/en9krwL/AGdp&#10;sEzLjgE8elfo3blFjVOAAMDFeC/Bbw8mjeH4jjb8g7dTivbo3y+Ow/nXyc25NyOlGzFJgjJq4JR2&#10;z+dZSuM1YV8jilTYM0hJjnIqdJyTkVlbyf8AP/6qmEgxxitZa6ISVjX87ngU9ZWHGBzWSkxx179a&#10;kEpPfP8An6VlKHYpOxqRysT6jNWBKB0rKD/kKlSUfe/StOZCZqLKMZOacXBwRms4SbunFOWQg9f/&#10;AK9VdFcxoiQYx60/JqgJc9KeJTk5JrLk10LUy+HY8cVKsmOOKoCVc81KHyMLz7VXKmPnRfSTBycd&#10;KmDnucfSssNn8Kl80/5P/wBamNO5qiUnoKk3rWasvHGfzqbzVouMu7gCKuRvwMevespZM8n8KsRS&#10;ZbPSqiYVFdm6jAdxWgjHhR0rLjkGN34Vficcd66EzmNNG2jt+NO8weoqqrK3U9KdhPU/5/CkwP/Q&#10;/sOPiNJ4C8JX2rKOuzF/mOPT/OK8r0fU2ktwmTkAZ5roFvFZSGzx0r8smevF3O2bXJThc+/NSDWX&#10;ADB686k1JBwvX3rLutdRGznA9M1nJ6FJ2PTJda3MSX4x69apvqyEe9eQP4jwxYntxVZfES93564r&#10;BxuO+p6+995o+c/SsyW6X+E5wa8tl8UBTw2e5z/SiPxNHIOT+pzzVwpM2i11Z6OZweRkdsVz+tp5&#10;luwbPSoLPU451yfTikvZ1ePnPfGa64LQVz598R2rxysxHQZrnLG8aGYAngHP5V6T4igR92TwRXk9&#10;wjQTk/hiuunI5andHqmm3427s544rr7GTzz2HNeP6JeqzhM+lev6OA6K5wOxpyg7kwn3O8sEOBnv&#10;3rokdVXHTHXNc5bSBEHt0qeW8whLdadONglI1ZrxUztPArFl1DByCax577OR+NUmlLHJJxXXCFtz&#10;KVQ25bzj5uuO9ZFxdgA4qrJOckn9azLifII9u1dEYmE5kj3JPy9qoSncPl/SoWctjr+dShg3J4Ht&#10;XQkY3Ma6h2DnBHauW1C3XaQo967eZD0PWuavosNk+mMVSKg9TyDXLdwpU56Gvlb4lx4ik2DPBxn6&#10;V9c+I42CGQ9+K+WfiFCDC7v3zgfhXn1keph3c/En9qS6mDXEfqp46ZwK/I65vRF4m3seS5P41+vn&#10;7XNikKyuBk8kknqCK/FfWzIniBWBPEmOOnX/AOtXk143Tue5QlyyTR+lvwu1iOXT4hKRwB9RX1n4&#10;duoFUDfuyASSf0r85fhfqziNVY4HAAPXFfcnhC+WREycnjLelfm2Y0bSZ+lZXVbR9K6RqB3AQDAx&#10;jB74716Pp9xuAB6ZBUZ7n+VeM6XKqFWQ5wM+ua9T0iZXQuT+HUjpivm5w1PY5tbM9ChlO3acEHg+&#10;wrTjHmcsB1wD/n/GubgmHygnt09f/wBdbEN0u3ac+w9M1nJHRBl9WYNtPJ68njHr+FW4b6SzHmZA&#10;A459/eufvrgRttTrjPvimpN58IMjHIyDk/lRF21RV+56Zp/iJLgLbyE/X/8AVXT2eobyyE9M7W9f&#10;8K8KlLxqHjPK571o6d4jKSYkbb9ORnP0r0KNVS0Zz1E1qe45EoIY84xjPf1rNdZBKSefQf8A16yd&#10;L1mC5USh/TjrWxcSow8yHt+dKtBM2pVe5c+0SRxjaSfT3rTluXaEbT6ZrmZJ9sYwOmRj3rNW+lib&#10;zXPynqD7Vyps7YJNHbi6HkdQMelYn2xGuWC8jseorDudWwgEZYDsBjHNZENwFYqGIJyc0yoxOuur&#10;qBgWiXkDkAVneawiMikLkYIPNZKXXksAnJPUHvWdeXzwk7R8vG6hsvmRckvIVlZXyWHAGe9chqeu&#10;eW+OgBPB7Y9/xqw86E7ydrFicHr/AFriL0CR2lZjznCnrVRT7HPXqI5bxLqlzdXJgtsYCgsO/wCF&#10;eZ6lbS+WVdQXJAZ++D612N/FEJ2KjDO20v3P4Vz92UJDqWIUYA4HP1/xrspqyOK93qcvDppjtN0m&#10;9iX9Bn6AVz+paJZSIUmTex4EbL93PIrsZbiWRwApO38gfp/WnXFvBJaLKcs4OdrDkZ+ld9Ko09DO&#10;ex8/6z8NtKvUZJYIzv54HHr9RXj+pfBPSwzGSIK+7kL0I7AV9oP9mm/doQDtwwPpzwDXNXcNrsIi&#10;wGU9SOa9Wnj6iW5zOET5DuvgvDZ2pmgVlIBcIvJJIxn8K4+/+EslyUkhAAILPle5XBr75isLTU5D&#10;FFjcVCuCOm39DVk6Bp+8RsFwCM7h6eg7120cxq7JkqNNatH5v3Xwb1y5TNsqnD84Un5SP0rbs/gP&#10;qex1ZCU2/KQOpJ/pX6NHS9C0q0MrFQRgbcDkHvn61wVzrEaziC3wFXB+Xpj9K9nD4mp1ZhPFUlok&#10;fLGi/A7VFeMzxBvLfrg5+7jORjvX014H+GPim0kj/soFJNpBIHUnj8eK0LXxBvuXhhXg4JA6fn3r&#10;9BP2d9N0zV5be+uWjC2/7x1bggL0PP6817uX4qrKqoRlY+fzfH01SbcLo+OfF37Kfx4+OWmS6HJZ&#10;RT2QgaGMFEGQF+ZQxU4J7c1+LX7RH7B3xR+CereT5D3KMnneTGCZEU89O/ofcV/eZ8Pta0nVdFaH&#10;w6qlmIB2oBkjqeK8w+JX7OGl+Ldbn1XWYIbnzISpinUMq5HO3PQn2r9QwdRxglN81+p+K42upVG1&#10;Gx/nRy209ncG2vI3ikQ7XRxtYY45BoUHdvH6dq/sm+O3/BJb4ReO9Onv3tPst5ckyi5iXa8Iz/AR&#10;1+hr8Mfjr/wSr+LXw7ll1D4e3UeuWaklYZwILlV+pOxj+IrurU6HMlTqavo/6sKjTnOPNGJ+VYBB&#10;4J549qkj4JLE/UV2viz4a+PPA909j4t0q+sXViP30RC8ejDIP4VxTEZ2DPB+lYulJboTua2h2Nxq&#10;+sW+nQgkyyKuBz1PNf0i/sPfDNbSwtCYsbQufl71+FH7NXhB/FPj2FynyRFRntnPPSv6wv2V/A8e&#10;k6HDKVxhQc4xXm5pWtFQI63PuHQbUWGlxW4GMKMitpXUNz65+tZauo6n6VJ5pHIzXz1jqubccvAz&#10;1+tW1kxxmsNJhnj+dWklY5qUM2BJ681IHFZqyDHf86kEhJGM461XK7iRogkdKkEhH+f/AK1UFcHk&#10;fzqUSA4FPma3GX1l61NHJkZH5Vn7h2NOViKi+twNMSduRUqyjOM/nWUJCOBUiyY6n61rGa6ganmH&#10;/wDVxQJGHP61S3sFyPSgMxGefzqk0Bo+aOD+lTLKR82eKy1OW5P4VIJPXpRdAayyZIbOP61L5o7C&#10;stZM98fjUodhTsNGojkd/wAKkLH7w/Ks8SfLx19as+ap6ZpGxZEmetW4X3YGazFcGpo5MDpVI56r&#10;Oot5N4AP1rSRsDFc/bysBx6VrQyEjNbrYwNRJAop/nLVRXU8GnZj9/zp89jTnP/R/p10m4WAlFOc&#10;HH+eta13qrQrgHPOa4q3vUWfCHgnJ9qk1O6+UY4BHWvzB07nfGdtLlq51svlt5+lc3d6x83y+/eu&#10;dvLto2OT0/Wsdr9S+WJ6Vi4HQmdFNqbFirHrziqf9oHdwT6da5SfUcMWz15qmL394AOmRzWlOmKU&#10;0jrp75wcRntzzUMGoSBuSfzrn2mZ8jrwabay/vgG6ZGKuUbaCUz1/R9SO4MzV1t1eqYhk8H1Neda&#10;KPyHBq3rGqQW0O1jjC4xnHNOUbIu5U1e8jbKk85rzTVyp3Nnp3qhqPiqEzYZgTnHX86p3WoR3UeA&#10;SCSMfU1UboU1oa3h2VmmK5PXrXvOjz4hBx2614b4WtiZN3X/ABNe26fGEh2vwa64p9TmvY6Q6g2A&#10;oOPxqCa9lK9c1UCjhaZJHgnFdcaaW5m5sck7yNk9+KsK5AwvTFZ0Qwd1WSQOK10sZNtEUsvXk+v5&#10;1nSyE96J3AByc8frWYZTjHT+dVBamd2zQTB5WrCnIrPgYlR3rQiUYArojG5Ldh+wntWFqFuCpboc&#10;dK6YIePSsXUEwpIp2sxxfU8b8SRGSIjoRXyh8RXZInJ6gkdegr668SqwRiB2NfI/xDgby3IBxznr&#10;zXDidz1cLI/Gn9reAy28vGGK8GvxI1wLF4jMcg4EuQeOfwr95f2p9O/0WWQ8cense1fhJ42tpB4l&#10;BAwN/T0rxK0tGz38PCzVz6j+GtsjRxyA9scd/wDIr7f8IpHDGMHIxxXxV8MhiBVcZyoYH0/Kvszw&#10;lMPs6occDgEflX5xmlS8nY/RssS0Z71pU67kAIwOuOwxXqeizr5YJOcdR/n2rx7RnxtLAAduOf51&#10;6do8qoFJz16n3Pt3r5+aPZlY9LhPygq2R2OfpWpExZQzY6jvjn1rDtyrAFfTjPvV1ZCJcHOO/b8u&#10;tc5tF9TUmRJPnfOcYJHtTViUjK9u3tTjLGY12j680SKSjMDg47Hp2pJGjl1HySjyxswfUdK565K+&#10;Z8gPXPp9auTXe0BCRkHjj9awJ7lS5HRv5/rx0rZaaGbdzWsNbms5V2sdo5PPXmvVdD8VxSDbNg/w&#10;814ZCHYFhjJ6E/5/WrUcrw/Mmc/dHNaxZnLQ+kvt8bMAAGDZ/L2qlNEske7OOeleRaR4okt5hDeE&#10;4Azhvf09q7xNYjvLYNCSeP1rRwutDaGJs9TQmst0e5G5HHtmsYmVQQ3YZprX8oQBzwTzn/P+NV5b&#10;5VUxjqV4IpexOqFdImg1ETqY9hODj0qcyxSOMnA755zWHGTESWOBjJb0zUc1yViZgecdPakqdiZV&#10;OqKN7fGN5EQjrkfT8652WVZFNxKRkcAA1bmnjf8AeJtHHORyea4y9uVSUrET6nNaqNzmlK5j6vNd&#10;MhKDAXP0+lce16S+ZNoXqeTnPvWxf388oKkHAyGJ9B/n3rhLueG3JL7iG5C9q7KcUzDn1NSe9YzY&#10;gYFccgDGSP14qtJJL5Jffy5/EAc/nWBJdtG6yKOG+9z+mKqyX5uZBICOeg7HB9q6FvsJ1OhoyXiR&#10;O2SMBcEDt/hWP9tQk7uTntzx9c1nXlzE5Ow4YHPpjnnP1rIluyrFWOMj7wreKOecjurO6kiw9uV3&#10;Enn0HvT5fEgjlAbZkHGeuCc5rzk60lnH9nkOORtGeTXNan4gtQd6huuSR9eMV6OGpts4a9W2zPRt&#10;W1e9vP3YJKkYHrXNRyMxLs2CVKgjmuPk8Uqo2MTu24De1VLXxLas3kKr7icnPJJr3cJSe7PHq4hd&#10;z07QopZZlhT72/cW/vD0r9APgRoOpXksUDTFRjaR91Sueh9a/O/QJNQkul8kMBkYJ7Div1M/Zo0n&#10;WNcWG0eLYVIIPXIz149TX0OU0E6yZ4Gb4n9yz9XfhF4ebQtIjuIym5VGdtemme78Q69Fp0QbJfkD&#10;071h+E9NudP0ZLY7sqo3YFfQXwY8GrdamdbuADztUkfnX6h8MUkfk1WTlJ3PRLf4c6TdeHxa6lbx&#10;yZTaS6g/lXxz8UP2XtGuxJc6VGjqc/unHH+Ffp9cW8fk+UBgAY4rzbXtKR43XbkGsHTjVVpGkKk6&#10;T5oM/n6+KH7Gng7xEslpq+nxAuSCGjBB/A1+cfxP/wCCR/gHxI8lxpVjBC553RJsOfX5cV/UZ448&#10;JGaNzsDDHoK+Zb2ObSblre7jyozgkcVi6tbDu0ZaHsUcTGumpbn85Hwo/wCCatx8ItWN5avIVWTc&#10;yt83Q56mv1l+HGgDw1oqWkg2so28CvpXWo7OW1kl8sbsZBxXgv21kmdG4O/gHPSuPGYiVV3nucLh&#10;ZtHXpMuM5+lTCY8AHNc7Fd7hk44q6k24nHPTFcHI7Gt9jcEuGx69B6VdjkYjgnjFYcch8wcD65rU&#10;jYYzTcRmqsmAeuaUSk+tUfNG04+lCygrjHP1rJtgagkAORUscx5rM3gLjsec08SrjBNWpd0BrpIG&#10;PXpU4kPY1kI+RweverCyH7o49/as2BphwenNKH5xVJZVHFPV+5/ChAaCvjrT1lAPeqayBhinqwPy&#10;/rTctdALu/jd36ZpQ5JGap5NSK+OtK4F9ZBjn1xUxlJ6Z/Dis0OvSpg+OnH0q73A01ZSeelWQ2Oh&#10;49aylck4/wA/yqyrgdcU1LW1zRT0LyyH+L9KsRuCoBFZofHPrViOUgfStTGobsEoXkHIrYgm+XDV&#10;zccnHbGK1YZgQecdq1TMTfRlYcc8c0/5fQVnRSK6cH8ak+X+8avQD//S/oai1HE4JJGcd+Oa6C5u&#10;TLbhh2HNeb+aHkB9xnPSu3tnM1rtA7cV8LGiuxpCbucjrNwdxB4Pr1rkHvyDyT+ddNr6bFY55xXl&#10;13cvuIPXpxXDUp2lZHdHY25r0kl+cdPWprabzmBPOetcklwzy7Oo9TW1p6neApweuK1hSMJyO1JY&#10;ICOw4IplkTLOFA6N1qRYj5QIz0yavWEIEgbjrUSiXCV1c9CsGW2t9xxjHWvG/iL4oNjE4Vh0PXiv&#10;TL29W0siG4G3P0r4m+KfiZ5LprdXOd575GKqMbvVGnOzIPiWe6vfN8w4yeB9K9d8PXz3iRxtuyCO&#10;v86+bfDivJIHck5PWvo3wbb7nDdhirqUrK4oyaZ9EeFLbaoYjGSK9OjkjVVHp1rgfD8flwDnkV1K&#10;uSO9dFGGmplUldm4ZlJyp6UnmmTJ6cVmBtwwKkBb3/nXQZl0HnnjvTZGOMfrUAdc4746VVmlA+6a&#10;YpbEE8mCQfSsuRyDkfzpbiYjIGPrmswyknk/rVRlYx5jZgnPC5/DNbls4JAzXIwSZPua6W2ZTx3r&#10;qg76mc2bYJZMdMcflWZfxgJWghOOPWq12odApNXbqKmzyLxFbko+cg4NfLvjyzJRh2PpzivrfXYt&#10;wYY7fpXzx4zsVdGU9fX2rirx0uz0sNLVH48ftVWWNLlcg429R9DX4HeObcp4gO/dzNj06mv6MP2o&#10;tJJ0ubg4AOBjmv56fihAYvErouMCX88V4GLWjR9XhFzNHt3w7GyFecggDg+lfWvhS6KlQ+7GOlfH&#10;fgCTbGuTyAOPf8K+p/DU7l1GQAcZ+nrX51mMPeZ99gZWsj6Y0SVNyBskda9MsLjZIGjzt7+g7V4v&#10;oU7AhXz1IJ9PQV6Xp96doVj7D6mvnpp3sezHXY9StbxgqspznrnOeua3xNllbHJXt7dq8+sbtQFU&#10;n5j364rrIX3gFW4IIHtk1g42N12NmK4cuDkYz0PP1q+1yWR1bpxt/wAK5hnkhAG4EZPOO4qUXTpH&#10;uY9Bn3PHaktyrkt644kXIzggdMVz00n73OO3XNWLi73KNpxx165+n+NZE0ju3yk+uM1oiU7molxs&#10;I549fYUz7WZF2t68HHbrWDPcmNxvIUgd+/rTILyArlj34B/z/SrUTOb6HThzNKWkJGO+evoK3LS9&#10;ntyCpOBxxnjFcpDcbwMHJz8p9q1kumX5ZDnIyc1104sxk7o7qHWXkiEbgZ6cjNWVmVipOeD164Fe&#10;fRXe1fm69f8AIFC6xNDLmM4AALBsjJrd077DhVtuejOwZAnU4+lUL2RGgKJngcAHniuVh1j7SVwf&#10;mznAq/Lcfu8F+QATio9i73NvrHQ5O8aVgZd5BDYIzWN8zruJPDZx9R3rpvKj5xjDDO481z93MIom&#10;WDblSQCOoNX7LUFPQ5bUZpnG2PkZxheCP/rVwF/NKiYflsfd/KuuvlknY5YjsQOB+X9a5a8EQyoO&#10;W7Z79PeuylTSMWmcbPfATCMhtzc89P8AJrPnnkDk5KqOSe+R2+ldNPG0YXCgjAy3cVz18sTyNtPX&#10;qBwPrW8YGJni4jn3EsxDDkge9YepszndG+0DjGetT3f2iOUxwqNnH+RjFUmhMoxLnOM4zx1renDU&#10;xrbHG6iJDIXeQthflOa406uHdwwfcrDaPau/ubIiVi/Cj7rZyMVyV7a27ybY+SDjgYzXqYa17WPI&#10;rqXcyHF3IxZWwZOdvb867/wxo8Q2yT8u/PJ6ewrLsLAmVVjHKkHOMgV7JomnxyyoZU5XDHA447fj&#10;Xs4aWrSPKqRPcfhP4YttWmiguVDMWCjHXHoPrX7Bfst+GvsPiv7FPH+5WEEcYOT0JH0r81/h7pMl&#10;1NZ3ulRlAsy/aIxjO0dea/ZL4GGxmvY7mKJ42CKpZuvp+uK+4yKmm1LqfKcQ1LQaPt7StNjuF+yw&#10;LjeQoHsa+pfBmkw6Jp0dtEMYUCvBPAunCO5N7MTtAyhPSvoHSLxX6dO1fXzWjPz2L1udwTuHWsm9&#10;tFdTnHP+FaURyufenMoYYNZx02N3qjynVtDS6QhhivD/ABZ8M7a/jcBfmOcNX1rNZKwJwD9BXNX2&#10;lqykuB34rVtSVmZKTi7o/LnxT4B1TRJpIpVLRnhG7Yr5+8TeEXLG4t1IbvX64eJ/CsN9CwlUMOeM&#10;CvmzxP8ADgbmdE4PbFcU8Iuh1LEOS1Pzc82W2kMM2QQcfXFbFtchl9zXtnjX4WyOTPbLtYdsYrwm&#10;5sb7R7j7NcIwweD681wVaLibRmmdLA445rRjkHGeO2K5q2uAw3ZP+NbUb7vm9+lctmaKVzRLnbSr&#10;Jj2qoWzjJ79qeGGcChLXUZcydv6ilWTNQh9xxQjc496UkrAaSt8uOgqVWO3PX3rODHHPrng9qkST&#10;JOPr1rOwGp5obip1lBAHestGJGasI4HX/P6UgNBGJJx26jNTiTn0rPEvIH5VN5mRx1oAv+YSeOn1&#10;/wDrVKrbuaz1fIyp4qZXwvWiw0rlvODipVznnP41WTk5NTFuc9PxoTEy2koY4HpVjeMVnD5Dz+lT&#10;bzj3ptq+g2rF0scdcVKkq5we4xWfvA69akVh1HWt4siSubcUp3YHTHIFakTc5PasCCQ9SccVpo4+&#10;laNmJuxyD/63pUnmf5/yKy45GGRzxUvmt7/5/Ck0uoH/0/3jB2nPUenvXoOjyGS0wB1XNcLGnzA8&#10;cd66vRJisezr2r416IadjA8SFFRlHp3rxHU5xHKUUDjmvb/EpUBlJ56V4VqqM11ubgZrilHW50Rm&#10;rDLGfrGTg+h9K7DS/mcZ6j3riLRfmGM8dPfJrvNHTDA+vH5VtYylJ7HdwpmMA+nP0rQttkPJ/CqU&#10;QO0buCKJpNiZJx1pqKY6c7GJ408QLa6c5U4wpA59K/PvxdqrX+ruyE5JPevp34q6u0NiyA9vy9a+&#10;PInN7qBJ7nke9VTp2ep0Kfc9d8JQr5YZjnODX1D4KtCVDDvivm/wwoBRQOuBivqrwjGI4E24zx0o&#10;lG+pnz7ns+mIsVsODnFbCSLkZ7+9ctb3D8c8cDir/wBp6AHkH860izNzN5mGMp2p6zArtx71hLcs&#10;xxVlZ2KALyfWrvpYTmaDSqvKn3rPknDDjNMMu7733sVQlkYc9aRmQzSEAg8is0zc8ipZZcAg9qy9&#10;x3ZY1cEuo1axt2zE4YjpXS2bqBzkmuMtJsY2810ljKPXmt4+QmdXFIoHQ/nTZm3DjoKopKANw5qy&#10;0m5QenpW1roxTs9DjNZUEN65P6V4b4siVonZgOAc9q961FQ24n1rxnxTBmN2PAPU4rCvFNHdQlZn&#10;5eftSWrDRpiPQ5x9DX82fxlkS28WOh4xMP1/nX9PX7S+mG50Gcpg7VOR3P8AnNfzP/H/AES4TxJK&#10;wyCJdwHvXzmKjuj6nAVFZHT+ALhnRTyAAM888n3r6r8MyjCoSMgDLfXpya+Lvh3fSLGgbJwMdu1f&#10;WnhyfMS4/iPP+FfA5pGzZ97gJrQ+itDvQmQuehzXothfZxhunavDtFvWD7STXe2d8zkYzjP+cV87&#10;Om7nvwmrHsdlqBeMMD1PAJruNPvklh+bt64xxXi9lNIURozgZPU/l2ruNMu1RSOnTPuO9c8o3NVN&#10;o9Gll+UnqD264qjLMT8zNzwMDpx9apW93vjCsQRjHHFOuGVUJB6Dhqy5Uap3HzTbYti85PXtWc85&#10;C+YuCw+79RVea44zycHisee8LEqfr3FVCNyJzLl/MJ0DHggjgnj/APXXNtceUdykkg4x7Y9+tWJb&#10;wx4UHOfX3rBu5wZAo4BOcg8V306C6mDn2Ovs9WZiBIeR6e/+e9dB9tSRPmIz1/SvNbOQ7/mJ5yP/&#10;ANVby3brEMjHbriupR0MjoPt5Zx82PpUQ1JSu3OM85PP61zM1zIvzA49KgjukLrIG3ckYx2960Ss&#10;B3kFxnkEgkcE8e3NXHub2OIHk8dR3zXJ2VxLKwIBPPH09PWuvtLnMZ3cr/SmDIo75NmHbHB61i3L&#10;uqloyc54B6c+9aGo2lrdMHjKxv2x0+prl7q11GBGUqzqDglfX2renTT3M/arqVZ3jPCKd3Uk9Pwr&#10;l9QKH7mQ+c7cZ57VrCSTzxEwYN3LU68gjmy9uQWxya2UEjSM+xyc0Erxl5GAA7d8iufZY23eZhd3&#10;c98eldIsTyMQ5BI+6DxmsG6SWSTay88dOmPT2qow6ImU0tznLm1RQVct15GeuK5+ZWuZchiCDtGR&#10;XYOivIAwHAIznGKxriyTzvlPvlf510Ro9znlNanO39v5sSxR5GPv1kwaR5bkYBbH3vauqubZpmCI&#10;SM4yoHarFpYzecVjUnnI7j3rvoU20cFYh0qwhjZp5SPlxgGvSNChBug8Rx3I6D8ayrTTFuEKOMNk&#10;A44r1HwZoU+o3SQRR/KOuTya9vDJuyR501HVn2R+zzoM+o3tusahwGzImcck9c/0r9hfg34GjW5J&#10;ii2cgsewFfJP7Mnwbkm8PQ3NuqK8xDO2OFH1Pevsfxl8ZPAfwS02LwnptwlzrM64Fup3MM/xvg8D&#10;0r9EyulGjQjKbsj80zjEOtWdOGp9Faj4otdPuI9DtCN6geZt7CvYfCmpefbqfavzs8DeIrrVbv8A&#10;tG9ctLK3mOT1yTX274F1DzI0GT0FfRUGpQ5j5bEQ5JWZ9NWjiSEMKdM+0ZHasrSZg0QX0zWnc4Me&#10;frWPLZ2NIvQgF4pHNVbmeJlOPTuKxLmVonLD8BWZJf5U8npW/IjNyuGp+U2cYxjFed6na22cMBg1&#10;0d/fIAfm/WuA1K/UucnrV8vUUdziPEPhuxkVpNoIPtXzT428D6feK/7ok84OK+uRcwyph/1rjtb0&#10;aG6RmjGRXFVu/dZ08jtc/NXW/D91odycBjHnjPYelV7abv3B/nX1b4v8JK+47c5P4V84634YutOl&#10;M0KkqDkivNrYdp6GlOpYzDKCQKkWVRwD14wayRMobb3qwsvyll9MVzctjX2jNZJAT1qUSqCB15/W&#10;sxHYHJx/hU4kHcVLWo1rqaAbgg9MY4qVWUrwDWcJO3XPrUyuFPHr3qE+hT1RpJKuM4/H3qYPx+HS&#10;sxJCeW4FSmQkZ/KsnEFJGkGzjPp0qZZcfXvWcsp3Cp1kBPPHHWi5RpK5KhD+NW1IBBzWXG2Kuxuu&#10;MnNK4FyOQlj6A1Yzn5h+VVUYVMHIGP8AP8qr3QJsk9acG2cDv3qLfz7UoJNS7dARJuJIJp+9Qcrk&#10;HuahLjGD600uP1raMrjasaMLnr2zmthHULzkDPaucikK/Q1qxyHOetbanKbsUoJ/D/Pap/M/z/kV&#10;lrJ6Cn+YfQ1DsM//1P3tjwF59P1rU0y5VJCmenauf83CEA9c0ywu0S8wevfNfEObZcopG34gAkRm&#10;xjuDXiuqxYkbOPbNe1asfMi5PBWvI9ZjLOcce9LlCLOftQN43dB0xXf6OkYGR1z+VcHbxlXORnPU&#10;59a7vRyDhR2wT70WWw5ndxFWXI44qG8ChCT6Gp4l/dgj0rP1RwtoevTimlbQxvrY+SfjBfrGXU5w&#10;c4x7V866HJuuzIx/i475r1v4x3h+0PnnPb05rxvw7uLY9eldC0Nudn0R4TCyzKq+3XvX1N4eiMUS&#10;fSvm3wDZmSZG64x1HJr6d01PKgGeCeADWT0Y1szroJjtBz/wEVoLLkZA59KxrXvWj8yjJNFMxexe&#10;WXA+nU1aikc88jHbNZsUit+fNW0BU7hg8mtjG7Le7cciq0vTrmpwwIzVV88j04q1FNablqVjJucn&#10;OKz+d3I59a2JlDD+dZUuFAb1rM0TJLaQBsqfpit2Gcfwn8a5ONiF4zWpbzYwO9bU5a6iZ2MMwKg5&#10;/AVqRP8ALg9ulclbXI2EDrW3by7h17V2pGLRW1E5TI47V5H4njDRkNxx3r1W/YqpzzmvK/EkyrG2&#10;eDg8+lRVjoa0W+Y+IvjHpovLe5thzwQCemT2r+fn9pT4eSw61O4jwN5OR/dr+jfx5ZreI5UDnOTj&#10;qa/Lj9pP4d/bIpb2OPII+b8q+exlJ6s+nwNXRI/FnwqTp2pNbnjByPTrX1R4cuyUD4PAz69K+dvE&#10;ulvoGuHjADleeOM9/SvXfCupLIiZOCRjivgs0o6tn3uAq3SPoLTbsEZGevY46+lehafeo6KCQABz&#10;j1xXiun3pfCg45GT6YrutOvF2bSfoPUj0r5upT1sfQUqisevWuoMiADkAkdetdfb6iHAVOMdf68f&#10;hXkFvqAZVIPbr6V0dpqfzFhnkgZ96yVPU6+fQ9pstSXaMc8jA/GtK5v1A465HHrXnWmagFYJgEjp&#10;XQS3oIO3A9PTmsqlJ3KjVNh7lyBjgNzmqF1J5a4YAkdfXms+O4lXnJxinPdL35Pf1xg96mnTaYSZ&#10;UncMcNkccdjmsaWTAYA/ebt2NW55i2X6AHAx9fWsWa4BY8jaM5B7nFehTiYF+2kIkClv4TWoLpnj&#10;MeSQeRnr71ykNzErHkk45PpjpWhBcLjyy2G6+9brUGzYkkB+aLkgYxTY94IQAY6Mcis/zgGJX1pI&#10;pzK6KABz36nNaciJckdnaT7BgLn+HrzWwLs42E8e3auYtyCwD5/Kr7l0cFTlewA6VcaZE6isan2l&#10;iRnHXGM102mXBUM2flxjafYVwRlfrnge3f61t2N80UZ8w8Z5Nbqml1OeUrnXajo2j3UYlI2SAfeH&#10;vXG3Xha+TM1mQ6Drg1bn1ZXyFOPTnuOa39EuGl24wA3Un/P+faq0EpWPJrzTLi34miZT1BPAI9a5&#10;K9t+WYA9htHav0L8JeHtI8QBbbULdJAcAEgcfSve7L9i74aeLrb7WjzWztyTGeOa7MLh5VNjnxGN&#10;hTXvH4xHT95LnJx2qk1uVO0cMeTkf1r9itT/AOCePh+IE22syIo6BhniuPuP2E/C8B2vq0uMhSwU&#10;dPpXbUwkofEcizCnLZn5b21okycj5hjkj9a7HTPDUkyiSHnnaRj+lfobP+yb8PPC0ga5vLi92jJx&#10;x/X86wtW0zwZ4NVo9D05JGAPzSkYyPQc1MMXRp6TkauhUqK8UfKfhb4aa3r18Lexgd8n5mAwB9Sc&#10;V9kfD34S+EvCM39t/EXV7DTLeFS0qSyIGwvUZJB49hXyt4y+M/jPSDLF4eMNgORuiQFsdeSa+EPi&#10;BrviPxRqT3+v3c93IxOWmdmxn8cD8K9bC5xh4SvGLk/PRHm4rL60vdlLlXlufqP+0F/wVR8PeAdG&#10;Hwu/ZghEr48mfX5V2RR44IgRuXY9dx4r52+AHxR13xf4hOv+JL2e+vriTfNcXDl3Ynnqf0A6V+Vf&#10;iDT2gY3CnBzu5r6n/Zw8TSWWqQxM2PmHHb9PrXrLNKlealUenRdEeZUymnRj+7Xqz+nH4Tays1rD&#10;IrdQOv8ASvvr4faqSqE+3evyg+BOvrPp0B3ZyRzmv0c8A6lt2EE84r9EyqpzxsmfnGc0OWbZ91aF&#10;dboxjuK6qdspwa8r8NXytArZPTrXoS3CbME5zXfOFmeTTlZGPqJ61xN9M8eSOldZqEhINcBqc+CV&#10;Nbw2IZy+qXkgycn2rgr7UGLFWPIrqL6ZXUr3rhNUBwSM55pSLjuH9qCNuWrTg1aOSPaec++a8xvL&#10;l4z34NVodc8tgCT9Kylhm9TeE2lqdzrdtBdx8dcHP415fL4Wgvp3tZ1B3ggE11a6wko5b8KfBcQt&#10;cJLwSDyf0ojhupFS7Wh8beOfBd14b1JyFxGWOMdK4MTAfKxxX6I+NvB9t4k0shR8+zg9a+L9b+GG&#10;qQXJCEgZ9P8A61cmNy5uXNT2CGJtpI4UXC9cgE++Ket0Ocnt3rtofhPqM65MjZ9h1q4Pg7qSLlnk&#10;I9q4P7OqbnQsVHojghcocNnFWluYmXBIIPQ13kHwmfhZGk6VtQ/CBWT5WYnHek8BK24vbJ7I8r+1&#10;Ljk8/Xinfbovp7etenT/AAlkixsDEd+vNUD8NTA2ZA1c7wrTs2aQn2RwYvojyx44q1HfRE5Jx2rv&#10;E8B2l7ayW0S7ZFUkMODkV8r654oXQNXm0m5fDRPj60VcJKMedao0pYm/utHvaXkeQxP4Vaiu4yuS&#10;TXztF4+t/veZ29aux+PoD96THYD2rlVNmrnfQ+iFvIuoIP8ASpxfwhcn88188t8QLZRjfn07VHJ8&#10;QISOGBHfn/69Uqd9WEZ20Pon7ZDuxnIp39oQjhTk/WvnD/hYkXZxnoKjPxFtlHzMB+NKVPsaKR9H&#10;vqCJk5HXjJ//AF1E2pQjgn8D618zv8S4Sm1pBx2zVN/ifAOfMH404wFN6H1VFqkB4ZgPqa0o9VhU&#10;8sOBXx1/wtK35AfGePrUh+LNuD98enWt1E5Zs+yU1iFTncPzqX+3IfUfn/8AWr4xHxbt+0v9KX/h&#10;bcX/AD1P51XJ5Gbkj//V/cSS52sATgrkVTS8RL9HY8k461HqPytvB6E1y93ctFcJK38Lgg18LBdW&#10;VUfU9nlk8yy3HpivNdW2EEgcA4weld3ZzrNp+7gnAridXkbzDgcc5+laJXZFKWpyisFcqOuRxXY6&#10;OxAw+AeprkJGVHzn/Guo0xlLLkcj/ClK1zSZ6HEy+Wo5HaqOsMRbEf7JqxbA7Ac89fyrN8QymOzb&#10;tlTVx7GSWp8B/Fy6LXrhjj5iDz79a4Pwyj/Lgjn1962vi5eAakyN3Yj9f6Vj+C3865iRuQeDn9K3&#10;tobW0Pr/AOHloqKhzk5Fe/wkBV4HFePeBoAsC88gc44r1GGXb057GsJGaZ0kciYypq6ko2gHn+dc&#10;8su38f0q3FOHAyee1JeQHQI5DDoBitBXO0elYEcm4ZH8NaMM+5ea6ERZXL6ycbT69KiMmU4PQ1EJ&#10;BuHHHrS7x/D0/wA+1JO2pmlca4IBJ71lOMLj3rQkfI471n3BwcngY6fjQ7s2VjJeUryM00XDKcsT&#10;j0pknJI/CqbHg5+lNwa1GmdBbXmDtya6m1vAAefwrzuEEDGTkjit6zuXVfxrelW6MhwudTeSgjrn&#10;ivIvFkrxo7DsOv1r0S4ukWM7jmvJfFl4JMqvOMg59K3lqiqatI8L1uKOdih5zk4xXzn8UfClvqmh&#10;3EJGSI+CAM4+tfTmoW7SMVCk5HX3rzHxBai4jktwN3y4I+teZXhdHrYaptI/nk+PHgZ9O1Gdtudr&#10;E8eleJ+ENRkjXyJD8ykqSegAr9RP2mfh+fLluokUY4xjg59PpX5SzxyaPrzwtxlug9u5r43NcNa7&#10;PuMpxN7I+htKv2KjnPQn0HTpXY2WoFn56DAH4HmvGNLvtwXaD2B9K7uwuwCCTkZA618lUp6n0sZ2&#10;PS7bVC7AArtzgcnoOvpXU6ZqeXzn6Z9z7mvK4rmNkCkYI54PYcdK0LO9MLZHIB7VjOlrc6YYjufQ&#10;mnahvT5jznH+eldRDeeZGMnsdvevFNH1VCeWwTwOc128GoFflYkEnK59v/1VlKKR1Rmmd2t3+7A9&#10;M7gf0qKS5AOHPQH8jXMNqIACKQuTgiopb8n5Mnn37fpUOCLuaN7qf7sKmABzWKbt3yx6AdP61Smm&#10;d8EZwB9TVMS5Y4JJ61rBA2bIncSA+vpVkXawnLd+ntWCJ2yDj5c8ZqRyuMHuBya6ILQ53LubcN0X&#10;JiRuAMn2NbFnOhID+wz79q5SNVVlbPb5vetC1uQjqD6kDP8AhXQqdiPaK520d2yrnOSBjrWol2cj&#10;PJP3s+nTn8K4mC+XeOcnORzWqNQAjOBz3/KtErEydzekugYyxPfjuMCsqbUn3BQflBz/APWrKlvS&#10;VMYPP6/jVNpS2euBjA7/AEqrkJnV2108j4JJ5wQP6V6l4ZkCuAw7qPrXi+n3KqxOAcnDZGOtereG&#10;Zg79O4IwcZ9KmxUmj7K+HMiech4B3CvvDwhrS29kiBsccivz88Cgr5cvPQGvqTStZMNqEQkYGOPe&#10;vUwVXkV0eRj6POkj3nWvE6vDtV/mPbNeeXuqbgXck1x9xqzSNgt3xWLc6qrD5SSAOn51VfEObuzL&#10;C4VR0M7xNfK6nByO9fMPjQkK0fqM5P0r23V78OCeea8J8XujoccDHX0zXzdf3pXPq4LlgkfH/jiL&#10;947t0yVOD1r5p1uzRpWC+4r6j8YKGeTOMHPB/nXzbruN7ADkE8n/ABrvos4cVHqzwXxDYBkYcZ68&#10;itT4T6kdP16JSQNr4IBxWpq9sJIyRj5c59f8muM0Rjp2vKyjBLjpXvYOu2zy8TDRo/oS/Zx8TRyW&#10;cG9+Cq457+gr9V/AOo5SI5J4Br8Jf2ZvEjNFbLuyCACPT0r9lPhrrIktoiDnp0r9S4cr+6kfl3EV&#10;G0mfob4R1EtAozXq8FxlBz+vWvmPwfrIKr7Af56V73Z3waEEHqBX1bV9T49PWxfvpQVJrznWXJ5H&#10;XvXcXMwdSOh9K4TVMtwPWrirIT1Zwl47bicmubv2Lja1dJergnNYMyZ6gHNZVJWdzaCOB1G1LAjH&#10;04riLy3lST/CvYriwEgrmNR0wHg44zThX6GrR5qLp4CAd3XNbFlqJ3A++eaz9RtCjnb26VlRSNE1&#10;dSZi21ofSHh2/jvbVUfHHGParF/4Qtb9i6heea8w8K6q0MyxnoSK9ktb7cmO4qo3S0MpWucxH4Tg&#10;tkCYGQQCeK0h4cgZBgD9KvXV1tJJ9xWeNZig6n2FVOOlhQfQ5/UfC5TLoMehFclcOdNJVscH16Yr&#10;p/E/i2G2sWkQjI96+CPit+0RZeG2kDMxK9K8rENK51UlfQ+srjxTbwnDYxjvXNar4wsEt2kcpwK/&#10;KrxB+1nOzMIN69xyR/SvI9c/ac1i8jdElkG73NeTKV2dEpJWsz9CfHXx3t/CrSS2rhsAgjPUV+VP&#10;jP4v3Go+J7q8WU7GlZlGexJNcB4w+K2q64kgldju6YJzzXzPqutzee0mTnk5NdCaceToc8r3umfY&#10;9p8W9rBS7HPTntXV2nxJnuQNhPHvXwVoWpyT3QJkPLY/z0r6n8DaY18FRizA4J/Gs61KKVyoNpHr&#10;Mnji/HzZbnpUR8baht4LjnoOa6mHwRvjXgngY4zVtfADEZKlueQB2rnTXUt8xwL+NNQ5BZzn17fr&#10;UEnjS/wQzMcdDnNejH4chudh59R2pv8AwrfHRBycZxT5o9gcXvc8tfxdflj8zY5/Cqcni3Ut5+Y5&#10;6/hXrn/CsiR9zP1H+NKvwrDt9z9KtVIW2Kp8x4xP4o1EnlmHPPrVVvE2pg8FjgZyCec174vwpLPj&#10;Z+OOK0IvhKpP+r4GOvSqdSKWwmmup82DxLq5bahY49fapP8AhI9a96+n4vg+ijeIh37Cpv8AhUq/&#10;88f8/lR9Y8gv5H//2VBLAwQUAAYACAAAACEAOyjQ3uEAAAAKAQAADwAAAGRycy9kb3ducmV2Lnht&#10;bEyPwU7CQBCG7ya+w2ZMvMl2gSLWbgkh6omQCCbE29AObUN3tukubXl715PeZjJf/vn+dDWaRvTU&#10;udqyBjWJQBDntqi51PB1eH9agnAeucDGMmm4kYNVdn+XYlLYgT+p3/tShBB2CWqovG8TKV1ekUE3&#10;sS1xuJ1tZ9CHtStl0eEQwk0jp1G0kAZrDh8qbGlTUX7ZX42GjwGH9Uy99dvLeXP7PsS741aR1o8P&#10;4/oVhKfR/8Hwqx/UIQtOJ3vlwolGw1QpFVANsYpBBGDx8hyGk4b5bB6BzFL5v0L2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D1idxZAMAAA8IAAAOAAAAAAAAAAAA&#10;AAAAADwCAABkcnMvZTJvRG9jLnhtbFBLAQItAAoAAAAAAAAAIQDsAFkqghsBAIIbAQAVAAAAAAAA&#10;AAAAAAAAAMwFAABkcnMvbWVkaWEvaW1hZ2UxLmpwZWdQSwECLQAUAAYACAAAACEAOyjQ3uEAAAAK&#10;AQAADwAAAAAAAAAAAAAAAACBIQEAZHJzL2Rvd25yZXYueG1sUEsBAi0AFAAGAAgAAAAhAFhgsxu6&#10;AAAAIgEAABkAAAAAAAAAAAAAAAAAjyIBAGRycy9fcmVscy9lMm9Eb2MueG1sLnJlbHNQSwUGAAAA&#10;AAYABgB9AQAAgCMBAAAA&#10;">
                <v:shape id="Picture 8" o:spid="_x0000_s1049" type="#_x0000_t75" alt="Serious chemist using microscope at laboratory" style="position:absolute;width:30886;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H2zvgAAANoAAAAPAAAAZHJzL2Rvd25yZXYueG1sRE/NisIw&#10;EL4L+w5hFvamqbLIWo0iZRXF06oPMDRjU2wm3SRq9enNQfD48f3PFp1txJV8qB0rGA4yEMSl0zVX&#10;Co6HVf8HRIjIGhvHpOBOARbzj94Mc+1u/EfXfaxECuGQowITY5tLGUpDFsPAtcSJOzlvMSboK6k9&#10;3lK4beQoy8bSYs2pwWBLhaHyvL9YBcVoe/x+FOYy/N/96rXxdrJrrFJfn91yCiJSF9/il3ujFaSt&#10;6Uq6AXL+BAAA//8DAFBLAQItABQABgAIAAAAIQDb4fbL7gAAAIUBAAATAAAAAAAAAAAAAAAAAAAA&#10;AABbQ29udGVudF9UeXBlc10ueG1sUEsBAi0AFAAGAAgAAAAhAFr0LFu/AAAAFQEAAAsAAAAAAAAA&#10;AAAAAAAAHwEAAF9yZWxzLy5yZWxzUEsBAi0AFAAGAAgAAAAhAEY0fbO+AAAA2gAAAA8AAAAAAAAA&#10;AAAAAAAABwIAAGRycy9kb3ducmV2LnhtbFBLBQYAAAAAAwADALcAAADyAgAAAAA=&#10;">
                  <v:imagedata r:id="rId34" o:title="Serious chemist using microscope at laboratory"/>
                </v:shape>
                <v:shape id="Text Box 7" o:spid="_x0000_s1050" type="#_x0000_t202" style="position:absolute;top:21120;width:3088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33C43153" w14:textId="359A0F09" w:rsidR="00A420CB" w:rsidRPr="00A7416D" w:rsidRDefault="00A420CB" w:rsidP="005F0B2F">
                        <w:pPr>
                          <w:pStyle w:val="Legenda"/>
                          <w:rPr>
                            <w:b/>
                            <w:bCs/>
                            <w:noProof/>
                            <w:lang w:val="en-US"/>
                          </w:rPr>
                        </w:pPr>
                        <w:bookmarkStart w:id="50"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0C6BBB">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0C6BBB">
                          <w:rPr>
                            <w:noProof/>
                            <w:lang w:val="en-US"/>
                          </w:rPr>
                          <w:t>2</w:t>
                        </w:r>
                        <w:r>
                          <w:rPr>
                            <w:lang w:val="en-US"/>
                          </w:rPr>
                          <w:fldChar w:fldCharType="end"/>
                        </w:r>
                        <w:r w:rsidRPr="005F0B2F">
                          <w:rPr>
                            <w:lang w:val="en-US"/>
                          </w:rPr>
                          <w:t xml:space="preserve"> — And another figure with a caption.</w:t>
                        </w:r>
                        <w:bookmarkEnd w:id="50"/>
                      </w:p>
                    </w:txbxContent>
                  </v:textbox>
                </v:shape>
                <w10:wrap type="topAndBottom"/>
              </v:group>
            </w:pict>
          </mc:Fallback>
        </mc:AlternateContent>
      </w:r>
      <w:r w:rsidR="003F5091" w:rsidRPr="00990297">
        <w:t xml:space="preserve">Praesent id turpis a tortor faucibus consectetur. </w:t>
      </w:r>
      <w:r w:rsidR="003F5091" w:rsidRPr="00486FD1">
        <w:rPr>
          <w:lang w:val="pt-PT"/>
        </w:rPr>
        <w:t>Maecenas efficitur ipsum vel libero dignissim, ac luctus mauris ornare. In lobortis et tortor eu faucibus. Integer libero odio, fringilla vitae ornare sit amet, porta ac justo. Praesent ut quam gravida velit rhoncus tempus ut vitae magna. Pellentesque ut porta leo. Morbi viverra soda-les orci in laoreet. Duis iaculis velit eu nisi luctus ullamcorper. Aliquam porta nisi non mattis vulputate. Integer a mollis neque, sed vulputate lectus. Sed tincidunt ali-quam elit ac fringilla.</w:t>
      </w:r>
      <w:r w:rsidR="00FD07EA" w:rsidRPr="00486FD1">
        <w:rPr>
          <w:lang w:val="pt-PT"/>
        </w:rPr>
        <w:t xml:space="preserve"> Aenean sed tempus erat. Maecenas ultrices sed leo in commodo. Phasellus eget lorem finibus, tincidunt massa vel, interdum urna. Nulla facilisi. Integer commodo erat arcu, blandit faucibus metus mattis non. </w:t>
      </w:r>
      <w:r w:rsidR="00FD07EA" w:rsidRPr="00990297">
        <w:t xml:space="preserve">Donec efficitur ornare magna eget cur-sus. Pellentesque feugiat odio at justo sodales imperdiet. Pellentesque sed tincidunt tellus, at laoreet dolor. </w:t>
      </w:r>
      <w:r w:rsidR="00FD07EA" w:rsidRPr="00AA7844">
        <w:rPr>
          <w:lang w:val="es-ES"/>
        </w:rPr>
        <w:t xml:space="preserve">Duis mi felis, semper sed nulla eget, dictum bibendum nunc. Interdum et malesuada fames ac ante ipsum primis in faucibus. Phasellus porttitor neque et enim vestibulum faucibus. Donec quis lobortis quam. </w:t>
      </w:r>
      <w:r w:rsidR="00FD07EA" w:rsidRPr="00990297">
        <w:t>Cras vestibulum eros ac risus dapibus consectetur.</w:t>
      </w:r>
    </w:p>
    <w:p w14:paraId="4BAACA87" w14:textId="77777777" w:rsidR="0075187F" w:rsidRPr="00990297" w:rsidRDefault="0075187F" w:rsidP="0075187F">
      <w:pPr>
        <w:pStyle w:val="Caption"/>
        <w:jc w:val="both"/>
        <w:rPr>
          <w:lang w:val="en-US"/>
        </w:rPr>
      </w:pPr>
    </w:p>
    <w:p w14:paraId="72288BC9" w14:textId="5A396A3B" w:rsidR="005F0B2F" w:rsidRPr="00990297" w:rsidRDefault="005F0B2F" w:rsidP="005F0B2F">
      <w:pPr>
        <w:pStyle w:val="Caption"/>
        <w:jc w:val="both"/>
        <w:rPr>
          <w:lang w:val="en-US"/>
        </w:rPr>
      </w:pPr>
      <w:bookmarkStart w:id="43" w:name="_Toc67153563"/>
      <w:r w:rsidRPr="00990297">
        <w:rPr>
          <w:lang w:val="en-US"/>
        </w:rPr>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0C6BBB">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0C6BBB">
        <w:rPr>
          <w:noProof/>
          <w:lang w:val="en-US"/>
        </w:rPr>
        <w:t>2</w:t>
      </w:r>
      <w:r w:rsidRPr="00990297">
        <w:rPr>
          <w:lang w:val="en-US"/>
        </w:rPr>
        <w:fldChar w:fldCharType="end"/>
      </w:r>
      <w:r w:rsidRPr="00990297">
        <w:rPr>
          <w:lang w:val="en-US"/>
        </w:rPr>
        <w:t xml:space="preserve"> — This table is identical to the previous one, but it is here so that we have not only one but rather two tables in our docuemnt. And as this caption is very long, it should be justified and not centered.</w:t>
      </w:r>
      <w:bookmarkEnd w:id="43"/>
    </w:p>
    <w:tbl>
      <w:tblPr>
        <w:tblStyle w:val="GridTable5Dark-Accent5"/>
        <w:tblW w:w="0" w:type="auto"/>
        <w:tblInd w:w="1870" w:type="dxa"/>
        <w:tblLook w:val="04A0" w:firstRow="1" w:lastRow="0" w:firstColumn="1" w:lastColumn="0" w:noHBand="0" w:noVBand="1"/>
      </w:tblPr>
      <w:tblGrid>
        <w:gridCol w:w="766"/>
        <w:gridCol w:w="1096"/>
        <w:gridCol w:w="1096"/>
        <w:gridCol w:w="1096"/>
        <w:gridCol w:w="1206"/>
      </w:tblGrid>
      <w:tr w:rsidR="00486FD1" w:rsidRPr="00990297" w14:paraId="380686C7" w14:textId="77777777" w:rsidTr="00255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8789B2" w14:textId="77777777" w:rsidR="00486FD1" w:rsidRPr="00990297" w:rsidRDefault="00486FD1" w:rsidP="00486FD1">
            <w:pPr>
              <w:jc w:val="right"/>
            </w:pPr>
          </w:p>
        </w:tc>
        <w:tc>
          <w:tcPr>
            <w:tcW w:w="0" w:type="auto"/>
          </w:tcPr>
          <w:p w14:paraId="22BA25E4"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5A4C6675"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40036D0C"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5E7B3754"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486FD1" w:rsidRPr="00990297" w14:paraId="20EB7CDE"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6D6465" w14:textId="77777777" w:rsidR="00486FD1" w:rsidRPr="00990297" w:rsidRDefault="00486FD1" w:rsidP="00486FD1">
            <w:pPr>
              <w:jc w:val="right"/>
            </w:pPr>
            <w:r w:rsidRPr="00990297">
              <w:t>0–24</w:t>
            </w:r>
          </w:p>
        </w:tc>
        <w:tc>
          <w:tcPr>
            <w:tcW w:w="0" w:type="auto"/>
          </w:tcPr>
          <w:p w14:paraId="18B16A4F"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3 861 916</w:t>
            </w:r>
          </w:p>
        </w:tc>
        <w:tc>
          <w:tcPr>
            <w:tcW w:w="0" w:type="auto"/>
          </w:tcPr>
          <w:p w14:paraId="694816AA"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4 131 825</w:t>
            </w:r>
          </w:p>
        </w:tc>
        <w:tc>
          <w:tcPr>
            <w:tcW w:w="0" w:type="auto"/>
          </w:tcPr>
          <w:p w14:paraId="0D9A59EB"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3 660 978</w:t>
            </w:r>
          </w:p>
        </w:tc>
        <w:tc>
          <w:tcPr>
            <w:tcW w:w="0" w:type="auto"/>
          </w:tcPr>
          <w:p w14:paraId="75783DE5"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3 176 450</w:t>
            </w:r>
          </w:p>
        </w:tc>
      </w:tr>
      <w:tr w:rsidR="00486FD1" w:rsidRPr="00990297" w14:paraId="2669D135"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05222219" w14:textId="77777777" w:rsidR="00486FD1" w:rsidRPr="00990297" w:rsidRDefault="00486FD1" w:rsidP="00486FD1">
            <w:pPr>
              <w:jc w:val="right"/>
            </w:pPr>
            <w:r w:rsidRPr="00990297">
              <w:t>25–49</w:t>
            </w:r>
          </w:p>
        </w:tc>
        <w:tc>
          <w:tcPr>
            <w:tcW w:w="0" w:type="auto"/>
          </w:tcPr>
          <w:p w14:paraId="0982DD92"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2 658 361</w:t>
            </w:r>
          </w:p>
        </w:tc>
        <w:tc>
          <w:tcPr>
            <w:tcW w:w="0" w:type="auto"/>
          </w:tcPr>
          <w:p w14:paraId="7C7ADE43"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3 015 450</w:t>
            </w:r>
          </w:p>
        </w:tc>
        <w:tc>
          <w:tcPr>
            <w:tcW w:w="0" w:type="auto"/>
          </w:tcPr>
          <w:p w14:paraId="10ADA156"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3 312 011</w:t>
            </w:r>
          </w:p>
        </w:tc>
        <w:tc>
          <w:tcPr>
            <w:tcW w:w="0" w:type="auto"/>
          </w:tcPr>
          <w:p w14:paraId="7013106B"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3 705 865</w:t>
            </w:r>
          </w:p>
        </w:tc>
      </w:tr>
      <w:tr w:rsidR="00486FD1" w:rsidRPr="00990297" w14:paraId="6CB160B2"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8BAD4E" w14:textId="77777777" w:rsidR="00486FD1" w:rsidRPr="00990297" w:rsidRDefault="00486FD1" w:rsidP="00486FD1">
            <w:pPr>
              <w:jc w:val="right"/>
            </w:pPr>
            <w:r w:rsidRPr="00990297">
              <w:t>50–74</w:t>
            </w:r>
          </w:p>
        </w:tc>
        <w:tc>
          <w:tcPr>
            <w:tcW w:w="0" w:type="auto"/>
          </w:tcPr>
          <w:p w14:paraId="3D845504"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1 851 909</w:t>
            </w:r>
          </w:p>
        </w:tc>
        <w:tc>
          <w:tcPr>
            <w:tcW w:w="0" w:type="auto"/>
          </w:tcPr>
          <w:p w14:paraId="18BE3F77"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2 245 875</w:t>
            </w:r>
          </w:p>
        </w:tc>
        <w:tc>
          <w:tcPr>
            <w:tcW w:w="0" w:type="auto"/>
          </w:tcPr>
          <w:p w14:paraId="559576DF"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2 482 266</w:t>
            </w:r>
          </w:p>
        </w:tc>
        <w:tc>
          <w:tcPr>
            <w:tcW w:w="0" w:type="auto"/>
          </w:tcPr>
          <w:p w14:paraId="61FE1D28"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2 718 007</w:t>
            </w:r>
          </w:p>
        </w:tc>
      </w:tr>
      <w:tr w:rsidR="00486FD1" w:rsidRPr="00990297" w14:paraId="68D020B4"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6BD76C58" w14:textId="77777777" w:rsidR="00486FD1" w:rsidRPr="00990297" w:rsidRDefault="00486FD1" w:rsidP="00486FD1">
            <w:pPr>
              <w:jc w:val="right"/>
            </w:pPr>
            <w:r w:rsidRPr="00990297">
              <w:t>+75</w:t>
            </w:r>
          </w:p>
        </w:tc>
        <w:tc>
          <w:tcPr>
            <w:tcW w:w="0" w:type="auto"/>
          </w:tcPr>
          <w:p w14:paraId="42646A86"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271 575</w:t>
            </w:r>
          </w:p>
        </w:tc>
        <w:tc>
          <w:tcPr>
            <w:tcW w:w="0" w:type="auto"/>
          </w:tcPr>
          <w:p w14:paraId="21576894"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373 125</w:t>
            </w:r>
          </w:p>
        </w:tc>
        <w:tc>
          <w:tcPr>
            <w:tcW w:w="0" w:type="auto"/>
          </w:tcPr>
          <w:p w14:paraId="3153BDB3"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527 967</w:t>
            </w:r>
          </w:p>
        </w:tc>
        <w:tc>
          <w:tcPr>
            <w:tcW w:w="0" w:type="auto"/>
          </w:tcPr>
          <w:p w14:paraId="74A13DE3"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689 581</w:t>
            </w:r>
          </w:p>
        </w:tc>
      </w:tr>
      <w:tr w:rsidR="00486FD1" w:rsidRPr="00990297" w14:paraId="6EE01909"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838152" w14:textId="77777777" w:rsidR="00486FD1" w:rsidRPr="00990297" w:rsidRDefault="00486FD1" w:rsidP="00486FD1">
            <w:pPr>
              <w:jc w:val="right"/>
            </w:pPr>
            <w:r w:rsidRPr="00990297">
              <w:t>Total</w:t>
            </w:r>
          </w:p>
        </w:tc>
        <w:tc>
          <w:tcPr>
            <w:tcW w:w="0" w:type="auto"/>
          </w:tcPr>
          <w:p w14:paraId="3704D7CB"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8 643 756</w:t>
            </w:r>
          </w:p>
        </w:tc>
        <w:tc>
          <w:tcPr>
            <w:tcW w:w="0" w:type="auto"/>
          </w:tcPr>
          <w:p w14:paraId="4FD758A4"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9 766 275</w:t>
            </w:r>
          </w:p>
        </w:tc>
        <w:tc>
          <w:tcPr>
            <w:tcW w:w="0" w:type="auto"/>
          </w:tcPr>
          <w:p w14:paraId="137079E0"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9 983 218</w:t>
            </w:r>
          </w:p>
        </w:tc>
        <w:tc>
          <w:tcPr>
            <w:tcW w:w="0" w:type="auto"/>
          </w:tcPr>
          <w:p w14:paraId="5D00483C"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10 289 898</w:t>
            </w:r>
          </w:p>
        </w:tc>
      </w:tr>
    </w:tbl>
    <w:p w14:paraId="262D560C" w14:textId="77777777" w:rsidR="003F5091" w:rsidRPr="00990297" w:rsidRDefault="003F5091" w:rsidP="003F5091">
      <w:pPr>
        <w:pStyle w:val="Indented"/>
      </w:pPr>
    </w:p>
    <w:p w14:paraId="344AD3DD" w14:textId="77777777" w:rsidR="003F5091" w:rsidRPr="00990297" w:rsidRDefault="003F5091" w:rsidP="003F5091">
      <w:pPr>
        <w:pStyle w:val="Indented"/>
      </w:pPr>
      <w:r w:rsidRPr="00990297">
        <w:lastRenderedPageBreak/>
        <w:t xml:space="preserve">Integer hendrerit ante in dui viverra, et lacinia orci consectetur. Nullam ut arcu augue. Praesent ultrices enim ac pulvinar malesuada. Donec sed magna ut sapien dictum tincidunt sit amet sit amet felis. </w:t>
      </w:r>
      <w:r w:rsidRPr="00AA7844">
        <w:rPr>
          <w:lang w:val="es-ES"/>
        </w:rPr>
        <w:t xml:space="preserve">Nulla dapibus auctor ante, sit amet tempor sapien tempor sed. Sed auctor nisl suscipit lobortis convallis. Mauris faucibus iaculis cursus. Vivamus turpis dui, tempor nec enim in, aliquet hendrerit mauris. </w:t>
      </w:r>
      <w:r w:rsidRPr="00990297">
        <w:t>Duis ut tempor velit.</w:t>
      </w:r>
    </w:p>
    <w:p w14:paraId="35AEA665" w14:textId="77777777" w:rsidR="00D91B6E" w:rsidRPr="00990297" w:rsidRDefault="00D91B6E" w:rsidP="000C395E"/>
    <w:p w14:paraId="083233C2" w14:textId="77777777" w:rsidR="00D91B6E" w:rsidRPr="00990297" w:rsidRDefault="00D91B6E" w:rsidP="000C395E"/>
    <w:p w14:paraId="08F83C66" w14:textId="77777777" w:rsidR="00D91B6E" w:rsidRPr="00990297" w:rsidRDefault="00D91B6E" w:rsidP="000C395E">
      <w:pPr>
        <w:sectPr w:rsidR="00D91B6E" w:rsidRPr="00990297" w:rsidSect="00182E80">
          <w:type w:val="oddPage"/>
          <w:pgSz w:w="11900" w:h="16840"/>
          <w:pgMar w:top="1985" w:right="1418" w:bottom="1418" w:left="1418" w:header="709" w:footer="709" w:gutter="0"/>
          <w:cols w:space="708"/>
          <w:docGrid w:linePitch="360"/>
        </w:sectPr>
      </w:pPr>
    </w:p>
    <w:bookmarkStart w:id="44" w:name="_Ref67138913"/>
    <w:bookmarkStart w:id="45" w:name="_Toc67158020"/>
    <w:p w14:paraId="3631BAE5" w14:textId="77777777" w:rsidR="00D91B6E" w:rsidRPr="00990297" w:rsidRDefault="00100775" w:rsidP="00A81CB9">
      <w:pPr>
        <w:pStyle w:val="Heading1"/>
      </w:pPr>
      <w:r w:rsidRPr="00990297">
        <w:rPr>
          <w:noProof/>
        </w:rPr>
        <w:lastRenderedPageBreak/>
        <mc:AlternateContent>
          <mc:Choice Requires="wps">
            <w:drawing>
              <wp:anchor distT="0" distB="0" distL="114300" distR="114300" simplePos="0" relativeHeight="251766784" behindDoc="0" locked="0" layoutInCell="1" allowOverlap="1" wp14:anchorId="76017CC0" wp14:editId="321BD926">
                <wp:simplePos x="0" y="0"/>
                <wp:positionH relativeFrom="column">
                  <wp:posOffset>5335905</wp:posOffset>
                </wp:positionH>
                <wp:positionV relativeFrom="paragraph">
                  <wp:posOffset>824230</wp:posOffset>
                </wp:positionV>
                <wp:extent cx="0" cy="522000"/>
                <wp:effectExtent l="12700" t="0" r="12700" b="24130"/>
                <wp:wrapNone/>
                <wp:docPr id="83" name="Straight Connector 83"/>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8435027" id="Straight Connector 83" o:spid="_x0000_s1026" style="position:absolute;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990297">
        <w:br/>
      </w:r>
      <w:bookmarkEnd w:id="44"/>
      <w:r w:rsidR="0029217F" w:rsidRPr="00990297">
        <w:br/>
        <w:t>And Another Chapter</w:t>
      </w:r>
      <w:r w:rsidR="0029217F" w:rsidRPr="00990297">
        <w:br/>
        <w:t xml:space="preserve">with some </w:t>
      </w:r>
      <w:r w:rsidR="00BD5F54" w:rsidRPr="00990297">
        <w:t>M</w:t>
      </w:r>
      <w:r w:rsidR="0029217F" w:rsidRPr="00990297">
        <w:t>ore Text</w:t>
      </w:r>
      <w:r w:rsidR="0029217F" w:rsidRPr="00990297">
        <w:br/>
        <w:t>to Increase the Document Size</w:t>
      </w:r>
      <w:bookmarkEnd w:id="45"/>
    </w:p>
    <w:p w14:paraId="2CDBB29E" w14:textId="77777777" w:rsidR="00D91B6E" w:rsidRPr="00990297" w:rsidRDefault="00D91B6E" w:rsidP="000C395E">
      <w:r w:rsidRPr="00F97AC2">
        <w:t>Lorem ipsum dolor sit amet, consectetur adipisicing elit, sed do eiusmod tempor incididunt ut labore et dolore</w:t>
      </w:r>
      <w:r w:rsidRPr="00990297">
        <w:t xml:space="preserv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03601F8F" w14:textId="77777777" w:rsidR="00D91B6E" w:rsidRPr="00990297" w:rsidRDefault="0029217F" w:rsidP="00AB4C55">
      <w:pPr>
        <w:pStyle w:val="Heading2"/>
        <w:rPr>
          <w:lang w:val="en-US"/>
        </w:rPr>
      </w:pPr>
      <w:bookmarkStart w:id="46" w:name="_Toc67158021"/>
      <w:r w:rsidRPr="00990297">
        <w:rPr>
          <w:lang w:val="en-US"/>
        </w:rPr>
        <w:t>This is a Section</w:t>
      </w:r>
      <w:bookmarkEnd w:id="46"/>
    </w:p>
    <w:p w14:paraId="19A7615B" w14:textId="77777777" w:rsidR="00D91B6E" w:rsidRPr="00990297" w:rsidRDefault="00D91B6E" w:rsidP="000C395E">
      <w:r w:rsidRPr="00F97AC2">
        <w:t>Lorem ipsum dolor sit amet, consectetur adipisicing elit, sed do eiusmod tempor incididunt ut labore et dolore</w:t>
      </w:r>
      <w:r w:rsidRPr="00990297">
        <w:t xml:space="preserv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454EA092" w14:textId="77777777" w:rsidR="00D91B6E" w:rsidRPr="00990297" w:rsidRDefault="00D91B6E" w:rsidP="000C395E">
      <w:pPr>
        <w:pStyle w:val="Indented"/>
      </w:pPr>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7472E9F0" w14:textId="77777777" w:rsidR="00D91B6E" w:rsidRPr="00990297" w:rsidRDefault="0029217F" w:rsidP="00AB4C55">
      <w:pPr>
        <w:pStyle w:val="Heading3"/>
        <w:rPr>
          <w:lang w:val="en-US"/>
        </w:rPr>
      </w:pPr>
      <w:bookmarkStart w:id="47" w:name="_Toc67158022"/>
      <w:r w:rsidRPr="00990297">
        <w:rPr>
          <w:lang w:val="en-US"/>
        </w:rPr>
        <w:lastRenderedPageBreak/>
        <w:t>This is a Subsection</w:t>
      </w:r>
      <w:bookmarkEnd w:id="47"/>
    </w:p>
    <w:p w14:paraId="7785816A" w14:textId="77777777" w:rsidR="00D91B6E" w:rsidRPr="00990297" w:rsidRDefault="00D91B6E" w:rsidP="000C395E">
      <w:r w:rsidRPr="00F97AC2">
        <w:t>Lorem ipsum dolor sit amet, consectetur adipisicing elit, sed do eiusmod tempor incididunt ut labore</w:t>
      </w:r>
      <w:r w:rsidRPr="00990297">
        <w:t xml:space="preserv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57C2A8A2" w14:textId="77777777" w:rsidR="00D91B6E" w:rsidRPr="00990297" w:rsidRDefault="00D91B6E" w:rsidP="000C395E">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61CC22B2" w14:textId="77777777" w:rsidR="00D91B6E" w:rsidRPr="00990297" w:rsidRDefault="0029217F" w:rsidP="00AB4C55">
      <w:pPr>
        <w:pStyle w:val="Heading4"/>
        <w:rPr>
          <w:lang w:val="en-US"/>
        </w:rPr>
      </w:pPr>
      <w:r w:rsidRPr="00990297">
        <w:rPr>
          <w:lang w:val="en-US"/>
        </w:rPr>
        <w:t>This is a sub-subsection</w:t>
      </w:r>
    </w:p>
    <w:p w14:paraId="6F5BEA51" w14:textId="77777777" w:rsidR="00D91B6E" w:rsidRPr="00990297" w:rsidRDefault="00D91B6E" w:rsidP="000C395E">
      <w:r w:rsidRPr="00F97AC2">
        <w:t xml:space="preserve">Lorem ipsum dolor sit amet, consectetur adipisicing elit, sed do eiusmod tempor incididunt ut labore et dolore magna aliqua. </w:t>
      </w:r>
      <w:r w:rsidRPr="00F97AC2">
        <w:rPr>
          <w:lang w:val="pt-PT"/>
        </w:rPr>
        <w:t>Ut enim ad minim veniam, quis nostrud exercitation ullamco laboris nisi ut aliquip</w:t>
      </w:r>
      <w:r w:rsidRPr="00486FD1">
        <w:rPr>
          <w:lang w:val="pt-PT"/>
        </w:rPr>
        <w:t xml:space="preserve">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34391598" w14:textId="77777777" w:rsidR="00D91B6E" w:rsidRPr="00990297" w:rsidRDefault="0029217F" w:rsidP="00AB4C55">
      <w:pPr>
        <w:pStyle w:val="Heading3"/>
        <w:rPr>
          <w:lang w:val="en-US"/>
        </w:rPr>
      </w:pPr>
      <w:bookmarkStart w:id="48" w:name="_Toc67158023"/>
      <w:r w:rsidRPr="00990297">
        <w:rPr>
          <w:lang w:val="en-US"/>
        </w:rPr>
        <w:t>This is another Subsection</w:t>
      </w:r>
      <w:bookmarkEnd w:id="48"/>
    </w:p>
    <w:p w14:paraId="0CFE3EEA" w14:textId="77777777" w:rsidR="00D91B6E" w:rsidRPr="00990297" w:rsidRDefault="00D91B6E" w:rsidP="000C395E">
      <w:r w:rsidRPr="00F97AC2">
        <w:t>Lorem ipsum dolor sit amet, consectetur adipisicing elit, sed do eiusmod tempor incididunt ut labore et dolore</w:t>
      </w:r>
      <w:r w:rsidRPr="00990297">
        <w:t xml:space="preserv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10C0508E" w14:textId="77777777" w:rsidR="00D91B6E" w:rsidRPr="00990297" w:rsidRDefault="0029217F" w:rsidP="00AB4C55">
      <w:pPr>
        <w:pStyle w:val="Heading4"/>
        <w:rPr>
          <w:lang w:val="en-US"/>
        </w:rPr>
      </w:pPr>
      <w:r w:rsidRPr="00990297">
        <w:rPr>
          <w:lang w:val="en-US"/>
        </w:rPr>
        <w:t>This is another sub-subsection</w:t>
      </w:r>
    </w:p>
    <w:p w14:paraId="3CDF1E3E" w14:textId="77777777" w:rsidR="00D91B6E" w:rsidRPr="00990297" w:rsidRDefault="00D91B6E" w:rsidP="000C395E">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56981560" w14:textId="77777777" w:rsidR="00D91B6E" w:rsidRPr="00990297" w:rsidRDefault="0029217F" w:rsidP="00AB4C55">
      <w:pPr>
        <w:pStyle w:val="Heading4"/>
        <w:rPr>
          <w:lang w:val="en-US"/>
        </w:rPr>
      </w:pPr>
      <w:r w:rsidRPr="00990297">
        <w:rPr>
          <w:lang w:val="en-US"/>
        </w:rPr>
        <w:lastRenderedPageBreak/>
        <w:t>Yet another sub-subsection</w:t>
      </w:r>
    </w:p>
    <w:p w14:paraId="2378F073" w14:textId="77777777" w:rsidR="00D91B6E" w:rsidRPr="00990297" w:rsidRDefault="00D91B6E" w:rsidP="000C395E">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71AD26D1" w14:textId="77777777" w:rsidR="00D91B6E" w:rsidRPr="00990297" w:rsidRDefault="00BD5F54" w:rsidP="00AB4C55">
      <w:pPr>
        <w:pStyle w:val="Heading2"/>
        <w:rPr>
          <w:lang w:val="en-US"/>
        </w:rPr>
      </w:pPr>
      <w:bookmarkStart w:id="49" w:name="_Toc67158024"/>
      <w:r w:rsidRPr="00990297">
        <w:rPr>
          <w:lang w:val="en-US"/>
        </w:rPr>
        <w:t>Another</w:t>
      </w:r>
      <w:r w:rsidR="0029217F" w:rsidRPr="00990297">
        <w:rPr>
          <w:lang w:val="en-US"/>
        </w:rPr>
        <w:t xml:space="preserve"> Section</w:t>
      </w:r>
      <w:bookmarkEnd w:id="49"/>
    </w:p>
    <w:p w14:paraId="1AB7253A" w14:textId="77777777" w:rsidR="00D91B6E" w:rsidRPr="00990297" w:rsidRDefault="00D91B6E" w:rsidP="000C395E">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7F1BDAF0" w14:textId="77777777" w:rsidR="00D91B6E" w:rsidRPr="00990297" w:rsidRDefault="00D91B6E" w:rsidP="000C395E"/>
    <w:p w14:paraId="6AAB2438" w14:textId="77777777" w:rsidR="00AA7077" w:rsidRPr="00990297" w:rsidRDefault="00AA7077" w:rsidP="000C395E">
      <w:pPr>
        <w:sectPr w:rsidR="00AA7077" w:rsidRPr="00990297" w:rsidSect="00E548BB">
          <w:type w:val="oddPage"/>
          <w:pgSz w:w="11900" w:h="16840"/>
          <w:pgMar w:top="1985" w:right="1418" w:bottom="1418" w:left="1418" w:header="709" w:footer="709" w:gutter="0"/>
          <w:cols w:space="708"/>
          <w:docGrid w:linePitch="360"/>
        </w:sectPr>
      </w:pPr>
    </w:p>
    <w:p w14:paraId="42995C13" w14:textId="77777777" w:rsidR="008B7977" w:rsidRPr="00990297" w:rsidRDefault="00AA7077" w:rsidP="00BD5F54">
      <w:pPr>
        <w:pStyle w:val="Heading1nonumber"/>
      </w:pPr>
      <w:r w:rsidRPr="00990297">
        <w:lastRenderedPageBreak/>
        <w:t>Bibliografia</w:t>
      </w:r>
    </w:p>
    <w:p w14:paraId="106E15AE" w14:textId="77777777" w:rsidR="006B5751" w:rsidRPr="00990297" w:rsidRDefault="0029217F" w:rsidP="006B5751">
      <w:r w:rsidRPr="00990297">
        <w:t>Add your bibliography here</w:t>
      </w:r>
      <w:r w:rsidR="006B5751" w:rsidRPr="00990297">
        <w:t>!!</w:t>
      </w:r>
    </w:p>
    <w:p w14:paraId="6A426057" w14:textId="77777777" w:rsidR="006B5751" w:rsidRPr="00990297" w:rsidRDefault="006B5751" w:rsidP="00AB010E">
      <w:pPr>
        <w:spacing w:before="120"/>
        <w:ind w:left="567" w:hanging="425"/>
      </w:pPr>
      <w:r w:rsidRPr="00990297">
        <w:t>[1] C. Artho, K. Havelund e A. Biere. High-Level Data Races. 2003. url: citeseer.ist. psu.edu/artho03highlevel.html.</w:t>
      </w:r>
    </w:p>
    <w:p w14:paraId="0F76E949" w14:textId="77777777" w:rsidR="006B5751" w:rsidRPr="00990297" w:rsidRDefault="006B5751" w:rsidP="00AB010E">
      <w:pPr>
        <w:spacing w:before="120"/>
        <w:ind w:left="567" w:hanging="425"/>
      </w:pPr>
      <w:r w:rsidRPr="00990297">
        <w:t>[2] C. Artho, K. Havelund e A. Biere. “Using Block-Local Atomicity to Detect Stale- Value Concurrency Errors”. Em: ATVA. Ed. por F. Wang. Vol. 3299. Lecture Notes</w:t>
      </w:r>
    </w:p>
    <w:p w14:paraId="5FE05CC6" w14:textId="77777777" w:rsidR="006B5751" w:rsidRPr="00990297" w:rsidRDefault="006B5751" w:rsidP="00AB010E">
      <w:pPr>
        <w:spacing w:before="120"/>
        <w:ind w:left="567" w:hanging="425"/>
      </w:pPr>
      <w:r w:rsidRPr="00990297">
        <w:t>in Computer Science. Springer, 2004, pp. 150–164. isbn: 3-540-23610-4.</w:t>
      </w:r>
    </w:p>
    <w:p w14:paraId="3D540E2B" w14:textId="77777777" w:rsidR="006B5751" w:rsidRPr="00990297" w:rsidRDefault="006B5751" w:rsidP="00AB010E">
      <w:pPr>
        <w:spacing w:before="120"/>
        <w:ind w:left="567" w:hanging="425"/>
      </w:pPr>
      <w:r w:rsidRPr="00990297">
        <w:t xml:space="preserve">[3] N. E. Beckman, K. Bierhoff e J. Aldrich. “Verifying Correct Usage of Atomic Blocks and Typestate”. Em: SIGPLAN Not. 43.10 (2008), pp. 227–244. issn: 0362-1340. doi: </w:t>
      </w:r>
      <w:hyperlink r:id="rId35" w:history="1">
        <w:r w:rsidR="00857B0E" w:rsidRPr="00330340">
          <w:rPr>
            <w:rStyle w:val="Hyperlink"/>
          </w:rPr>
          <w:t>http://doi.acm.org/10.1145/1449955.1449783</w:t>
        </w:r>
      </w:hyperlink>
      <w:r w:rsidRPr="00990297">
        <w:t>.</w:t>
      </w:r>
    </w:p>
    <w:p w14:paraId="5CB05339" w14:textId="77777777" w:rsidR="006B5751" w:rsidRPr="00990297" w:rsidRDefault="006B5751" w:rsidP="00AB010E">
      <w:pPr>
        <w:spacing w:before="120"/>
        <w:ind w:left="567" w:hanging="425"/>
      </w:pPr>
      <w:r w:rsidRPr="00990297">
        <w:t xml:space="preserve">[4] C. Flanagan e S. N. Freund. “Atomizer: a dynamic atomicity checker for multithrea- ded programs”. Em: POPL ’04: Proceedings of the 31st ACM SIGPLAN-SIGACT sym- posium on Principles of programming languages. Venice, Italy: ACM, 2004, pp. 256– 267. isbn: 1-58113-729-X. doi: </w:t>
      </w:r>
      <w:hyperlink r:id="rId36" w:history="1">
        <w:r w:rsidR="00857B0E" w:rsidRPr="00330340">
          <w:rPr>
            <w:rStyle w:val="Hyperlink"/>
          </w:rPr>
          <w:t>http://doi.acm.org/10.1145/964001.964023</w:t>
        </w:r>
      </w:hyperlink>
      <w:r w:rsidRPr="00990297">
        <w:t>.</w:t>
      </w:r>
    </w:p>
    <w:p w14:paraId="7375961C" w14:textId="77777777" w:rsidR="006B5751" w:rsidRPr="00990297" w:rsidRDefault="006B5751" w:rsidP="00AB010E">
      <w:pPr>
        <w:spacing w:before="120"/>
        <w:ind w:left="567" w:hanging="425"/>
      </w:pPr>
      <w:r w:rsidRPr="00990297">
        <w:t>[5] IBM’s Concurrency Testing Repository.</w:t>
      </w:r>
    </w:p>
    <w:p w14:paraId="010C994D" w14:textId="77777777" w:rsidR="006B5751" w:rsidRPr="00990297" w:rsidRDefault="006B5751" w:rsidP="00AB010E">
      <w:pPr>
        <w:spacing w:before="120"/>
        <w:ind w:left="567" w:hanging="425"/>
      </w:pPr>
      <w:r w:rsidRPr="00990297">
        <w:t>[6] J. E. B. Moss. Nested transactions: an approach to reliable distributed computing. Cam- bridge, MA, USA: Massachusetts Institute of Technology, 1985. isbn: 0-262-13200- 1.</w:t>
      </w:r>
    </w:p>
    <w:p w14:paraId="5B61CC74" w14:textId="77777777" w:rsidR="006B5751" w:rsidRPr="00486FD1" w:rsidRDefault="006B5751" w:rsidP="00AB010E">
      <w:pPr>
        <w:spacing w:before="120"/>
        <w:ind w:left="567" w:hanging="425"/>
        <w:rPr>
          <w:lang w:val="pt-PT"/>
        </w:rPr>
      </w:pPr>
      <w:r w:rsidRPr="00AB010E">
        <w:rPr>
          <w:lang w:val="en-GB"/>
        </w:rPr>
        <w:t xml:space="preserve">[7] N. Shavit e D. Touitou. </w:t>
      </w:r>
      <w:r w:rsidRPr="00990297">
        <w:t xml:space="preserve">“Software transactional memory”. Em: PODC ’95: Procee- dings of the fourteenth annual ACM symposium on Principles of distributed computing. </w:t>
      </w:r>
      <w:r w:rsidRPr="00486FD1">
        <w:rPr>
          <w:lang w:val="pt-PT"/>
        </w:rPr>
        <w:t xml:space="preserve">Ottowa, Ontario, Canada: ACM, 1995, pp. 204–213. isbn: 0-89791-710-3. doi: </w:t>
      </w:r>
      <w:hyperlink r:id="rId37" w:history="1">
        <w:r w:rsidR="0057078E" w:rsidRPr="00330340">
          <w:rPr>
            <w:rStyle w:val="Hyperlink"/>
            <w:lang w:val="pt-PT"/>
          </w:rPr>
          <w:t>http://doi.acm.org/10.1145/224964.224987</w:t>
        </w:r>
      </w:hyperlink>
      <w:r w:rsidRPr="00486FD1">
        <w:rPr>
          <w:lang w:val="pt-PT"/>
        </w:rPr>
        <w:t>.</w:t>
      </w:r>
    </w:p>
    <w:p w14:paraId="51ED61CC" w14:textId="77777777" w:rsidR="006B5751" w:rsidRPr="00990297" w:rsidRDefault="006B5751" w:rsidP="00AB010E">
      <w:pPr>
        <w:spacing w:before="120"/>
        <w:ind w:left="567" w:hanging="425"/>
      </w:pPr>
      <w:r w:rsidRPr="00990297">
        <w:lastRenderedPageBreak/>
        <w:t>[8] A. Silberschatz, H. F. Korth e S. Sudarshan. Database System Concepts. Fifth. McGraw- Hill, 2006. isbn: 007-124476-X.</w:t>
      </w:r>
    </w:p>
    <w:p w14:paraId="1ACDA461" w14:textId="77777777" w:rsidR="006B5751" w:rsidRPr="00990297" w:rsidRDefault="006B5751" w:rsidP="00AB010E">
      <w:pPr>
        <w:spacing w:before="120"/>
        <w:ind w:left="567" w:hanging="425"/>
      </w:pPr>
      <w:r w:rsidRPr="00990297">
        <w:t>[9] C. von Praun e T. R. Gross. “Static Detection of Atomicity Violations in Object- Oriented Programs”. Em: Journal of Object Technology. 2003, p. 2004.</w:t>
      </w:r>
    </w:p>
    <w:p w14:paraId="5E27EBD6" w14:textId="77777777" w:rsidR="009720B3" w:rsidRPr="00990297" w:rsidRDefault="006B5751" w:rsidP="00AB010E">
      <w:pPr>
        <w:spacing w:before="120"/>
        <w:ind w:left="567" w:hanging="425"/>
      </w:pPr>
      <w:r w:rsidRPr="00990297">
        <w:t>[10] F. Wang, ed. Automated Technology for Verification and Analysis: Second International Conference, ATVA 2004, Taipei, Taiwan, ROC, October 31-November 3, 2004. Proceedings. Vol. 3299. Lecture Notes in Computer Science. Springer, 2004. isbn: 3-540- 23610-4</w:t>
      </w:r>
    </w:p>
    <w:p w14:paraId="3C8F5F56" w14:textId="77777777" w:rsidR="00FC7E96" w:rsidRPr="00990297" w:rsidRDefault="00FC7E96" w:rsidP="00AB010E">
      <w:pPr>
        <w:spacing w:before="120"/>
        <w:ind w:left="567" w:hanging="425"/>
      </w:pPr>
      <w:r w:rsidRPr="00990297">
        <w:t>[1</w:t>
      </w:r>
      <w:r>
        <w:t>1</w:t>
      </w:r>
      <w:r w:rsidRPr="00990297">
        <w:t xml:space="preserve">] </w:t>
      </w:r>
      <w:r w:rsidRPr="00FC7E96">
        <w:t>J. M. Lourenço. The NOVAthesis LATEX Template User’s Manual. NOVA University Lisbon. 2021. url:</w:t>
      </w:r>
      <w:r w:rsidR="00857B0E">
        <w:t xml:space="preserve"> </w:t>
      </w:r>
      <w:hyperlink r:id="rId38" w:history="1">
        <w:r w:rsidR="00857B0E" w:rsidRPr="00330340">
          <w:rPr>
            <w:rStyle w:val="Hyperlink"/>
          </w:rPr>
          <w:t>https://github.com/joaomlourenco/novathesis/raw/main/template.pdf</w:t>
        </w:r>
      </w:hyperlink>
      <w:r w:rsidRPr="00FC7E96">
        <w:t>.</w:t>
      </w:r>
    </w:p>
    <w:p w14:paraId="634943FA" w14:textId="77777777" w:rsidR="00FC7E96" w:rsidRPr="00990297" w:rsidRDefault="00FC7E96" w:rsidP="00FC7E96">
      <w:pPr>
        <w:pStyle w:val="Indented"/>
      </w:pPr>
    </w:p>
    <w:p w14:paraId="0CC1B094" w14:textId="77777777" w:rsidR="00FC7E96" w:rsidRPr="00990297" w:rsidRDefault="00FC7E96" w:rsidP="00FC7E96">
      <w:pPr>
        <w:pStyle w:val="Indented"/>
        <w:sectPr w:rsidR="00FC7E96" w:rsidRPr="00990297" w:rsidSect="00E548BB">
          <w:type w:val="oddPage"/>
          <w:pgSz w:w="11900" w:h="16840"/>
          <w:pgMar w:top="1985" w:right="1418" w:bottom="1418" w:left="1418" w:header="709" w:footer="709" w:gutter="0"/>
          <w:cols w:space="708"/>
          <w:docGrid w:linePitch="360"/>
        </w:sectPr>
      </w:pPr>
    </w:p>
    <w:bookmarkStart w:id="50" w:name="_Ref67138918"/>
    <w:bookmarkStart w:id="51" w:name="_Toc67158025"/>
    <w:p w14:paraId="7D9FE0AC" w14:textId="77777777" w:rsidR="009720B3" w:rsidRPr="00990297" w:rsidRDefault="00100775" w:rsidP="009E457C">
      <w:pPr>
        <w:pStyle w:val="Appendix"/>
        <w:numPr>
          <w:ilvl w:val="0"/>
          <w:numId w:val="3"/>
        </w:numPr>
        <w:rPr>
          <w:lang w:val="en-US"/>
        </w:rPr>
      </w:pPr>
      <w:r w:rsidRPr="00990297">
        <w:rPr>
          <w:noProof/>
          <w:lang w:val="en-US"/>
        </w:rPr>
        <w:lastRenderedPageBreak/>
        <mc:AlternateContent>
          <mc:Choice Requires="wps">
            <w:drawing>
              <wp:anchor distT="0" distB="0" distL="114300" distR="114300" simplePos="0" relativeHeight="251768832" behindDoc="0" locked="0" layoutInCell="1" allowOverlap="1" wp14:anchorId="716642F8" wp14:editId="7B241ED3">
                <wp:simplePos x="0" y="0"/>
                <wp:positionH relativeFrom="column">
                  <wp:posOffset>5335905</wp:posOffset>
                </wp:positionH>
                <wp:positionV relativeFrom="paragraph">
                  <wp:posOffset>824230</wp:posOffset>
                </wp:positionV>
                <wp:extent cx="0" cy="522000"/>
                <wp:effectExtent l="12700" t="0" r="12700" b="24130"/>
                <wp:wrapNone/>
                <wp:docPr id="86" name="Straight Connector 8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41700B" id="Straight Connector 86" o:spid="_x0000_s1026" style="position:absolute;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9B6B7F" w:rsidRPr="00990297">
        <w:rPr>
          <w:lang w:val="en-US"/>
        </w:rPr>
        <w:br/>
      </w:r>
      <w:r w:rsidR="009B6B7F" w:rsidRPr="00990297">
        <w:rPr>
          <w:lang w:val="en-US"/>
        </w:rPr>
        <w:br/>
      </w:r>
      <w:r w:rsidR="0029217F" w:rsidRPr="00990297">
        <w:rPr>
          <w:lang w:val="en-US"/>
        </w:rPr>
        <w:t xml:space="preserve">An </w:t>
      </w:r>
      <w:bookmarkEnd w:id="50"/>
      <w:r w:rsidR="0029217F" w:rsidRPr="00990297">
        <w:rPr>
          <w:lang w:val="en-US"/>
        </w:rPr>
        <w:t>Appendix</w:t>
      </w:r>
      <w:bookmarkEnd w:id="51"/>
    </w:p>
    <w:p w14:paraId="797B2E8D" w14:textId="77777777" w:rsidR="006B5751" w:rsidRPr="00990297" w:rsidRDefault="006B5751" w:rsidP="00BD5F54">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05B5D209" w14:textId="77777777" w:rsidR="006B5751" w:rsidRPr="00990297" w:rsidRDefault="006B5751" w:rsidP="006B5751">
      <w:pPr>
        <w:pStyle w:val="Indented"/>
      </w:pPr>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2B474BA8" w14:textId="77777777" w:rsidR="009720B3" w:rsidRPr="00990297" w:rsidRDefault="005B50AB" w:rsidP="00BD5F54">
      <w:pPr>
        <w:pStyle w:val="H2appendix"/>
      </w:pPr>
      <w:bookmarkStart w:id="52" w:name="_Toc67158026"/>
      <w:r w:rsidRPr="00990297">
        <w:t>A Subsection in the Appendix</w:t>
      </w:r>
      <w:bookmarkEnd w:id="52"/>
    </w:p>
    <w:p w14:paraId="692E4232" w14:textId="77777777" w:rsidR="006B5751" w:rsidRPr="00990297" w:rsidRDefault="006B5751" w:rsidP="00BD5F54">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2EAE7406" w14:textId="77777777" w:rsidR="009B6B7F" w:rsidRPr="00990297" w:rsidRDefault="005B50AB" w:rsidP="00BD5F54">
      <w:pPr>
        <w:pStyle w:val="H2appendix"/>
      </w:pPr>
      <w:bookmarkStart w:id="53" w:name="_Toc67158027"/>
      <w:r w:rsidRPr="00990297">
        <w:t>Another Subsection in the Appendix</w:t>
      </w:r>
      <w:bookmarkEnd w:id="53"/>
    </w:p>
    <w:p w14:paraId="75A5C751" w14:textId="77777777" w:rsidR="006B5751" w:rsidRPr="00990297" w:rsidRDefault="006B5751" w:rsidP="00BD5F54">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w:t>
      </w:r>
      <w:r w:rsidRPr="00486FD1">
        <w:rPr>
          <w:lang w:val="pt-PT"/>
        </w:rPr>
        <w:lastRenderedPageBreak/>
        <w:t xml:space="preserve">laboris nisi ut aliquip ex ea commodo consequat. </w:t>
      </w:r>
      <w:r w:rsidRPr="00990297">
        <w:t xml:space="preserve">Duis aute irure dolor in reprehenderit in voluptate velit esse cillum dolore eu fugiat nulla pariatur. Excepteur sint occaecat cupidatat non proident, sunt in culpa qui officia deserunt mollit anim id est laborum. 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73DC7704" w14:textId="77777777" w:rsidR="00A229BD" w:rsidRPr="00990297" w:rsidRDefault="005B50AB" w:rsidP="00BD5F54">
      <w:pPr>
        <w:pStyle w:val="H2appendix"/>
      </w:pPr>
      <w:bookmarkStart w:id="54" w:name="_Toc67158028"/>
      <w:r w:rsidRPr="00990297">
        <w:t>Yet another Subsection in the Appendix</w:t>
      </w:r>
      <w:bookmarkEnd w:id="54"/>
    </w:p>
    <w:p w14:paraId="6BCED9C0" w14:textId="77777777" w:rsidR="006B5751" w:rsidRPr="00990297" w:rsidRDefault="006B5751" w:rsidP="00BD5F54">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798479FB" w14:textId="77777777" w:rsidR="006B5751" w:rsidRPr="00990297" w:rsidRDefault="006B5751" w:rsidP="006B5751">
      <w:pPr>
        <w:pStyle w:val="Indented"/>
        <w:sectPr w:rsidR="006B5751" w:rsidRPr="00990297" w:rsidSect="00E548BB">
          <w:type w:val="oddPage"/>
          <w:pgSz w:w="11900" w:h="16840"/>
          <w:pgMar w:top="1985" w:right="1418" w:bottom="1418" w:left="1418" w:header="709" w:footer="709" w:gutter="0"/>
          <w:cols w:space="708"/>
          <w:docGrid w:linePitch="360"/>
        </w:sectPr>
      </w:pPr>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bookmarkStart w:id="55" w:name="_Ref67138920"/>
    <w:bookmarkStart w:id="56" w:name="_Toc67158029"/>
    <w:p w14:paraId="6A488D4A" w14:textId="77777777" w:rsidR="00A229BD" w:rsidRPr="00990297" w:rsidRDefault="00100775" w:rsidP="008C7435">
      <w:pPr>
        <w:pStyle w:val="Appendix"/>
        <w:rPr>
          <w:lang w:val="en-US"/>
        </w:rPr>
      </w:pPr>
      <w:r w:rsidRPr="00990297">
        <w:rPr>
          <w:noProof/>
          <w:lang w:val="en-US"/>
        </w:rPr>
        <w:lastRenderedPageBreak/>
        <mc:AlternateContent>
          <mc:Choice Requires="wps">
            <w:drawing>
              <wp:anchor distT="0" distB="0" distL="114300" distR="114300" simplePos="0" relativeHeight="251770880" behindDoc="0" locked="0" layoutInCell="1" allowOverlap="1" wp14:anchorId="33BF72DF" wp14:editId="52A6B658">
                <wp:simplePos x="0" y="0"/>
                <wp:positionH relativeFrom="column">
                  <wp:posOffset>5335905</wp:posOffset>
                </wp:positionH>
                <wp:positionV relativeFrom="paragraph">
                  <wp:posOffset>824230</wp:posOffset>
                </wp:positionV>
                <wp:extent cx="0" cy="522000"/>
                <wp:effectExtent l="12700" t="0" r="12700" b="24130"/>
                <wp:wrapNone/>
                <wp:docPr id="87" name="Straight Connector 87"/>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AB0028" id="Straight Connector 87" o:spid="_x0000_s1026" style="position:absolute;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B55FCF" w:rsidRPr="00990297">
        <w:rPr>
          <w:lang w:val="en-US"/>
        </w:rPr>
        <w:br/>
      </w:r>
      <w:r w:rsidR="00B55FCF" w:rsidRPr="00990297">
        <w:rPr>
          <w:lang w:val="en-US"/>
        </w:rPr>
        <w:br/>
      </w:r>
      <w:bookmarkEnd w:id="55"/>
      <w:r w:rsidR="005B50AB" w:rsidRPr="00990297">
        <w:rPr>
          <w:lang w:val="en-US"/>
        </w:rPr>
        <w:t>Another Appendix</w:t>
      </w:r>
      <w:bookmarkEnd w:id="56"/>
    </w:p>
    <w:p w14:paraId="7C613A81" w14:textId="77777777" w:rsidR="006B5751" w:rsidRPr="00990297" w:rsidRDefault="006B5751" w:rsidP="00BD5F54">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390E52E9" w14:textId="77777777" w:rsidR="00A94F2F" w:rsidRPr="00990297" w:rsidRDefault="005B50AB" w:rsidP="00BD5F54">
      <w:pPr>
        <w:pStyle w:val="H2appendix"/>
      </w:pPr>
      <w:bookmarkStart w:id="57" w:name="_Toc67158030"/>
      <w:r w:rsidRPr="00990297">
        <w:t>Another Appendix with Subsections</w:t>
      </w:r>
      <w:bookmarkEnd w:id="57"/>
    </w:p>
    <w:p w14:paraId="758F8BC8" w14:textId="77777777" w:rsidR="006B5751" w:rsidRPr="00990297" w:rsidRDefault="006B5751" w:rsidP="00BD5F54">
      <w:r w:rsidRPr="00990297">
        <w:t xml:space="preserve">Lorem ipsum dolor sit amet, consectetur adipisicing elit, sed do eiusmod tempor incididunt ut labore et dolore magna aliqua. </w:t>
      </w:r>
      <w:r w:rsidRPr="00486FD1">
        <w:rPr>
          <w:lang w:val="pt-PT"/>
        </w:rPr>
        <w:t xml:space="preserve">Ut enim ad minim veniam, quis nostrud exercitation ullamco laboris nisi ut aliquip ex ea commodo consequat. </w:t>
      </w:r>
      <w:r w:rsidRPr="00990297">
        <w:t>Duis aute irure dolor in reprehenderit in voluptate velit esse cillum dolore eu fugiat nulla pariatur. Excepteur sint occaecat cupidatat non proident, sunt in culpa qui officia deserunt mollit anim id est laborum.</w:t>
      </w:r>
    </w:p>
    <w:p w14:paraId="1EF28160" w14:textId="77777777" w:rsidR="00A94F2F" w:rsidRPr="00990297" w:rsidRDefault="00A94F2F" w:rsidP="00A94F2F">
      <w:pPr>
        <w:pStyle w:val="Indented"/>
      </w:pPr>
    </w:p>
    <w:p w14:paraId="585A1451" w14:textId="77777777" w:rsidR="009B6B7F" w:rsidRPr="00990297" w:rsidRDefault="009B6B7F" w:rsidP="009B6B7F">
      <w:pPr>
        <w:pStyle w:val="Indented"/>
      </w:pPr>
    </w:p>
    <w:p w14:paraId="12CA5C78" w14:textId="77777777" w:rsidR="009B6B7F" w:rsidRPr="00990297" w:rsidRDefault="009B6B7F" w:rsidP="00F97320">
      <w:pPr>
        <w:pStyle w:val="Indented"/>
        <w:ind w:firstLine="0"/>
        <w:sectPr w:rsidR="009B6B7F" w:rsidRPr="00990297" w:rsidSect="00E548BB">
          <w:type w:val="oddPage"/>
          <w:pgSz w:w="11900" w:h="16840"/>
          <w:pgMar w:top="1985" w:right="1418" w:bottom="1418" w:left="1418" w:header="709" w:footer="709" w:gutter="0"/>
          <w:cols w:space="708"/>
          <w:docGrid w:linePitch="360"/>
        </w:sectPr>
      </w:pPr>
    </w:p>
    <w:p w14:paraId="784A106D" w14:textId="77777777" w:rsidR="009E2A0E" w:rsidRPr="00990297" w:rsidRDefault="009E2A0E" w:rsidP="009E2A0E">
      <w:pPr>
        <w:spacing w:line="240" w:lineRule="auto"/>
        <w:jc w:val="left"/>
      </w:pPr>
      <w:r w:rsidRPr="00990297">
        <w:lastRenderedPageBreak/>
        <w:br w:type="page"/>
      </w:r>
      <w:r w:rsidRPr="00990297">
        <w:rPr>
          <w:noProof/>
        </w:rPr>
        <w:drawing>
          <wp:anchor distT="0" distB="0" distL="114300" distR="114300" simplePos="0" relativeHeight="251741184" behindDoc="1" locked="0" layoutInCell="1" allowOverlap="1" wp14:anchorId="60AE25EF" wp14:editId="13F2251B">
            <wp:simplePos x="0" y="0"/>
            <wp:positionH relativeFrom="page">
              <wp:align>left</wp:align>
            </wp:positionH>
            <wp:positionV relativeFrom="page">
              <wp:align>top</wp:align>
            </wp:positionV>
            <wp:extent cx="7560000" cy="10699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7560000" cy="10699200"/>
                    </a:xfrm>
                    <a:prstGeom prst="rect">
                      <a:avLst/>
                    </a:prstGeom>
                  </pic:spPr>
                </pic:pic>
              </a:graphicData>
            </a:graphic>
            <wp14:sizeRelH relativeFrom="margin">
              <wp14:pctWidth>0</wp14:pctWidth>
            </wp14:sizeRelH>
            <wp14:sizeRelV relativeFrom="margin">
              <wp14:pctHeight>0</wp14:pctHeight>
            </wp14:sizeRelV>
          </wp:anchor>
        </w:drawing>
      </w:r>
    </w:p>
    <w:p w14:paraId="4C652593" w14:textId="77777777" w:rsidR="009E2A0E" w:rsidRPr="00990297" w:rsidRDefault="00F77876" w:rsidP="009E2A0E">
      <w:r w:rsidRPr="00990297">
        <w:rPr>
          <w:noProof/>
        </w:rPr>
        <w:lastRenderedPageBreak/>
        <mc:AlternateContent>
          <mc:Choice Requires="wps">
            <w:drawing>
              <wp:anchor distT="0" distB="0" distL="114300" distR="114300" simplePos="0" relativeHeight="251745280" behindDoc="0" locked="0" layoutInCell="1" allowOverlap="1" wp14:anchorId="4B864A22" wp14:editId="79D6E592">
                <wp:simplePos x="0" y="0"/>
                <wp:positionH relativeFrom="column">
                  <wp:posOffset>2512621</wp:posOffset>
                </wp:positionH>
                <wp:positionV relativeFrom="paragraph">
                  <wp:posOffset>8787292</wp:posOffset>
                </wp:positionV>
                <wp:extent cx="708660" cy="3505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08660" cy="350520"/>
                        </a:xfrm>
                        <a:prstGeom prst="rect">
                          <a:avLst/>
                        </a:prstGeom>
                        <a:noFill/>
                        <a:ln w="6350">
                          <a:noFill/>
                        </a:ln>
                      </wps:spPr>
                      <wps:txbx>
                        <w:txbxContent>
                          <w:p w14:paraId="3E8A15CD"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Cambria Math" w:hAnsi="Cambria Math" w:cs="Cambria Math"/>
                                <w:color w:val="FFFFFF" w:themeColor="background1"/>
                                <w:sz w:val="26"/>
                                <w:szCs w:val="26"/>
                                <w:lang w:val="pt-PT"/>
                              </w:rPr>
                              <w:t>⟨</w:t>
                            </w:r>
                            <w:r w:rsidRPr="00AB010E">
                              <w:rPr>
                                <w:rFonts w:ascii="Gill Sans MT" w:hAnsi="Gill Sans MT" w:cs="Gill Sans"/>
                                <w:color w:val="FFFFFF" w:themeColor="background1"/>
                                <w:sz w:val="26"/>
                                <w:szCs w:val="26"/>
                                <w:lang w:val="pt-PT"/>
                              </w:rPr>
                              <w:t>year</w:t>
                            </w:r>
                            <w:r w:rsidRPr="00AB010E">
                              <w:rPr>
                                <w:rFonts w:ascii="Cambria Math" w:hAnsi="Cambria Math" w:cs="Cambria Math"/>
                                <w:color w:val="FFFFFF" w:themeColor="background1"/>
                                <w:sz w:val="26"/>
                                <w:szCs w:val="26"/>
                                <w:lang w:val="pt-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64A22" id="Text Box 54" o:spid="_x0000_s1051" type="#_x0000_t202" style="position:absolute;left:0;text-align:left;margin-left:197.85pt;margin-top:691.9pt;width:55.8pt;height:27.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G3GgIAADMEAAAOAAAAZHJzL2Uyb0RvYy54bWysU01vGyEQvVfKf0Dc4127tpOuvI7cRK4q&#10;WUkkp8oZs+BdCRgK2Lvur+/A+ktpT1UvMDDDfLz3mD10WpG9cL4BU9LhIKdEGA5VY7Yl/fG2vL2n&#10;xAdmKqbAiJIehKcP85tPs9YWYgQ1qEo4gkmML1pb0joEW2SZ57XQzA/ACoNOCU6zgEe3zSrHWsyu&#10;VTbK82nWgqusAy68x9un3knnKb+UgocXKb0IRJUUewtpdWndxDWbz1ixdczWDT+2wf6hC80ag0XP&#10;qZ5YYGTnmj9S6YY78CDDgIPOQMqGizQDTjPMP0yzrpkVaRYEx9szTP7/peXP+7V9dSR0X6FDAiMg&#10;rfWFx8s4Tyedjjt2StCPEB7OsIkuEI6Xd/n9dIoejq7Pk3wySrBml8fW+fBNgCbRKKlDVhJYbL/y&#10;AQti6Ckk1jKwbJRKzChD2pJOMWt6cPbgC2Xw4aXVaIVu05GmKunoPMcGqgOO56Bn3lu+bLCJFfPh&#10;lTmkGvtG+YYXXKQCLAZHi5Ia3K+/3cd4ZAC9lLQonZL6nzvmBCXqu0FuvgzH46i1dBhP7hAP4q49&#10;m2uP2elHQHUO8aNYnswYH9TJlA70O6p8EauiixmOtUsaTuZj6AWNv4SLxSIFobosCyuztjymjrBG&#10;iN+6d+bskYeABD7DSWSs+EBHH9sTstgFkE3iKgLdo3rEH5WZKDz+oij963OKuvz1+W8AAAD//wMA&#10;UEsDBBQABgAIAAAAIQAnmO8P4wAAAA0BAAAPAAAAZHJzL2Rvd25yZXYueG1sTI/NTsMwEITvSLyD&#10;tUjcqENNaBriVFWkCgnRQ0sv3Jx4m0T4J8RuG3h6lhMcd+bT7EyxmqxhZxxD752E+1kCDF3jde9a&#10;CYe3zV0GLETltDLeoYQvDLAqr68KlWt/cTs872PLKMSFXEnoYhxyzkPToVVh5gd05B39aFWkc2y5&#10;HtWFwq3h8yR55Fb1jj50asCqw+Zjf7ISXqrNVu3quc2+TfX8elwPn4f3VMrbm2n9BCziFP9g+K1P&#10;1aGkTrU/OR2YkSCW6YJQMkQmaAQhabIQwGqSHsQyAV4W/P+K8gcAAP//AwBQSwECLQAUAAYACAAA&#10;ACEAtoM4kv4AAADhAQAAEwAAAAAAAAAAAAAAAAAAAAAAW0NvbnRlbnRfVHlwZXNdLnhtbFBLAQIt&#10;ABQABgAIAAAAIQA4/SH/1gAAAJQBAAALAAAAAAAAAAAAAAAAAC8BAABfcmVscy8ucmVsc1BLAQIt&#10;ABQABgAIAAAAIQDPWAG3GgIAADMEAAAOAAAAAAAAAAAAAAAAAC4CAABkcnMvZTJvRG9jLnhtbFBL&#10;AQItABQABgAIAAAAIQAnmO8P4wAAAA0BAAAPAAAAAAAAAAAAAAAAAHQEAABkcnMvZG93bnJldi54&#10;bWxQSwUGAAAAAAQABADzAAAAhAUAAAAA&#10;" filled="f" stroked="f" strokeweight=".5pt">
                <v:textbox>
                  <w:txbxContent>
                    <w:p w14:paraId="3E8A15CD"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Cambria Math" w:hAnsi="Cambria Math" w:cs="Cambria Math"/>
                          <w:color w:val="FFFFFF" w:themeColor="background1"/>
                          <w:sz w:val="26"/>
                          <w:szCs w:val="26"/>
                          <w:lang w:val="pt-PT"/>
                        </w:rPr>
                        <w:t>⟨</w:t>
                      </w:r>
                      <w:proofErr w:type="spellStart"/>
                      <w:r w:rsidRPr="00AB010E">
                        <w:rPr>
                          <w:rFonts w:ascii="Gill Sans MT" w:hAnsi="Gill Sans MT" w:cs="Gill Sans"/>
                          <w:color w:val="FFFFFF" w:themeColor="background1"/>
                          <w:sz w:val="26"/>
                          <w:szCs w:val="26"/>
                          <w:lang w:val="pt-PT"/>
                        </w:rPr>
                        <w:t>year</w:t>
                      </w:r>
                      <w:proofErr w:type="spellEnd"/>
                      <w:r w:rsidRPr="00AB010E">
                        <w:rPr>
                          <w:rFonts w:ascii="Cambria Math" w:hAnsi="Cambria Math" w:cs="Cambria Math"/>
                          <w:color w:val="FFFFFF" w:themeColor="background1"/>
                          <w:sz w:val="26"/>
                          <w:szCs w:val="26"/>
                          <w:lang w:val="pt-PT"/>
                        </w:rPr>
                        <w:t>⟩</w:t>
                      </w:r>
                    </w:p>
                  </w:txbxContent>
                </v:textbox>
              </v:shape>
            </w:pict>
          </mc:Fallback>
        </mc:AlternateContent>
      </w:r>
      <w:r w:rsidRPr="00990297">
        <w:rPr>
          <w:noProof/>
        </w:rPr>
        <mc:AlternateContent>
          <mc:Choice Requires="wps">
            <w:drawing>
              <wp:anchor distT="0" distB="0" distL="114300" distR="114300" simplePos="0" relativeHeight="251747328" behindDoc="0" locked="0" layoutInCell="1" allowOverlap="1" wp14:anchorId="44320F78" wp14:editId="4F884B21">
                <wp:simplePos x="0" y="0"/>
                <wp:positionH relativeFrom="column">
                  <wp:posOffset>370161</wp:posOffset>
                </wp:positionH>
                <wp:positionV relativeFrom="paragraph">
                  <wp:posOffset>2625725</wp:posOffset>
                </wp:positionV>
                <wp:extent cx="5019040" cy="709295"/>
                <wp:effectExtent l="0" t="0" r="0" b="0"/>
                <wp:wrapNone/>
                <wp:docPr id="60" name="Text Box 60"/>
                <wp:cNvGraphicFramePr/>
                <a:graphic xmlns:a="http://schemas.openxmlformats.org/drawingml/2006/main">
                  <a:graphicData uri="http://schemas.microsoft.com/office/word/2010/wordprocessingShape">
                    <wps:wsp>
                      <wps:cNvSpPr txBox="1"/>
                      <wps:spPr>
                        <a:xfrm rot="16200000">
                          <a:off x="0" y="0"/>
                          <a:ext cx="5019040" cy="709295"/>
                        </a:xfrm>
                        <a:prstGeom prst="rect">
                          <a:avLst/>
                        </a:prstGeom>
                        <a:noFill/>
                        <a:ln w="6350">
                          <a:noFill/>
                        </a:ln>
                      </wps:spPr>
                      <wps:txbx>
                        <w:txbxContent>
                          <w:p w14:paraId="29562C4C" w14:textId="77777777" w:rsidR="00A420CB" w:rsidRPr="00AB010E" w:rsidRDefault="00A420CB" w:rsidP="009E2A0E">
                            <w:pPr>
                              <w:jc w:val="center"/>
                              <w:rPr>
                                <w:rFonts w:ascii="Gill Sans MT" w:hAnsi="Gill Sans MT" w:cs="Gill Sans"/>
                                <w:color w:val="FFFFFF" w:themeColor="background1"/>
                                <w:sz w:val="26"/>
                                <w:szCs w:val="26"/>
                              </w:rPr>
                            </w:pPr>
                            <w:r w:rsidRPr="00AB010E">
                              <w:rPr>
                                <w:rFonts w:ascii="Gill Sans MT" w:hAnsi="Gill Sans MT" w:cs="Gill Sans"/>
                                <w:color w:val="FFFFFF" w:themeColor="background1"/>
                                <w:sz w:val="26"/>
                                <w:szCs w:val="26"/>
                              </w:rPr>
                              <w:t>A VERY LONG AND IMPRESSIVE THESIS TITILE</w:t>
                            </w:r>
                          </w:p>
                          <w:p w14:paraId="69EE18B4"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Gill Sans MT" w:hAnsi="Gill Sans MT" w:cs="Gill Sans"/>
                                <w:color w:val="FFFFFF" w:themeColor="background1"/>
                                <w:sz w:val="26"/>
                                <w:szCs w:val="26"/>
                                <w:lang w:val="pt-PT"/>
                              </w:rPr>
                              <w:t>WITH A FORCED LINE BREAK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20F78" id="Text Box 60" o:spid="_x0000_s1052" type="#_x0000_t202" style="position:absolute;left:0;text-align:left;margin-left:29.15pt;margin-top:206.75pt;width:395.2pt;height:55.8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eQ1IwIAAEUEAAAOAAAAZHJzL2Uyb0RvYy54bWysU01rGzEQvRf6H4Tu9X7UdurF6+AmuBRC&#10;EnBKzrJW8i5oNaoke9f99R1pvY5JeyrVQWg+eDPz3mh527eKHIV1DeiSZpOUEqE5VI3el/THy+bT&#10;F0qcZ7piCrQo6Uk4erv6+GHZmULkUIOqhCUIol3RmZLW3psiSRyvRcvcBIzQGJRgW+bRtPuksqxD&#10;9FYleZrOkw5sZSxw4Rx674cgXUV8KQX3T1I64YkqKfbm423jvQt3slqyYm+ZqRt+boP9QxctazQW&#10;vUDdM8/IwTZ/QLUNt+BA+gmHNgEpGy7iDDhNlr6bZlszI+IsSI4zF5rc/4Plj8etebbE91+hRwED&#10;IZ1xhUNnmKeXtiUWkLdsjnzjiWNi4wTTkdHThUXRe8LROUuzRTrFEMfYTbrIF7OAmgxgAdRY578J&#10;aEl4lNSiShGVHR+cH1LHlJCuYdMoFZVSmnQlnX+eDW1cIgiuNNZ4az28fL/rSVOVNM/HuXZQnXDc&#10;OBG26AzfNNjEA3P+mVmUHp24zv4JL6kAi8H5RUkN9tff/CEfFcEoJR2uUkndzwOzghL1XaNWi2wa&#10;6PDRmM5ucjTsdWR3HdGH9g5wW7PYXXyGfK/Gp7TQvuLWr0NVDDHNsXZJubejceeHFcd/w8V6HdNw&#10;3wzzD3preAAfdXjpX5k1ZyU8avgI49qx4p0gQ+4gyfrgQTZRrUD1wOtZAdzVqPf5X4XPcG3HrLff&#10;v/oNAAD//wMAUEsDBBQABgAIAAAAIQBfxEo24wAAAAoBAAAPAAAAZHJzL2Rvd25yZXYueG1sTI8x&#10;T8MwEIV3JP6DdUgsiDq0JWlDLlWFVGBgIe3Q0Y2PJG18jmI3Dfx6zATj6X1677tsNZpWDNS7xjLC&#10;wyQCQVxa3XCFsNtu7hcgnFesVWuZEL7IwSq/vspUqu2FP2gofCVCCbtUIdTed6mUrqzJKDexHXHI&#10;Pm1vlA9nX0ndq0soN62cRlEsjWo4LNSqo+eaylNxNgjDy7F5S4r1+N2/vyZ3x/2p29gd4u3NuH4C&#10;4Wn0fzD86gd1yIPTwZ5ZO9EizJZJHFCEZD4FEYDHaDkDcUBYxPMYZJ7J/y/kPwAAAP//AwBQSwEC&#10;LQAUAAYACAAAACEAtoM4kv4AAADhAQAAEwAAAAAAAAAAAAAAAAAAAAAAW0NvbnRlbnRfVHlwZXNd&#10;LnhtbFBLAQItABQABgAIAAAAIQA4/SH/1gAAAJQBAAALAAAAAAAAAAAAAAAAAC8BAABfcmVscy8u&#10;cmVsc1BLAQItABQABgAIAAAAIQADEeQ1IwIAAEUEAAAOAAAAAAAAAAAAAAAAAC4CAABkcnMvZTJv&#10;RG9jLnhtbFBLAQItABQABgAIAAAAIQBfxEo24wAAAAoBAAAPAAAAAAAAAAAAAAAAAH0EAABkcnMv&#10;ZG93bnJldi54bWxQSwUGAAAAAAQABADzAAAAjQUAAAAA&#10;" filled="f" stroked="f" strokeweight=".5pt">
                <v:textbox>
                  <w:txbxContent>
                    <w:p w14:paraId="29562C4C" w14:textId="77777777" w:rsidR="00A420CB" w:rsidRPr="00AB010E" w:rsidRDefault="00A420CB" w:rsidP="009E2A0E">
                      <w:pPr>
                        <w:jc w:val="center"/>
                        <w:rPr>
                          <w:rFonts w:ascii="Gill Sans MT" w:hAnsi="Gill Sans MT" w:cs="Gill Sans"/>
                          <w:color w:val="FFFFFF" w:themeColor="background1"/>
                          <w:sz w:val="26"/>
                          <w:szCs w:val="26"/>
                        </w:rPr>
                      </w:pPr>
                      <w:r w:rsidRPr="00AB010E">
                        <w:rPr>
                          <w:rFonts w:ascii="Gill Sans MT" w:hAnsi="Gill Sans MT" w:cs="Gill Sans"/>
                          <w:color w:val="FFFFFF" w:themeColor="background1"/>
                          <w:sz w:val="26"/>
                          <w:szCs w:val="26"/>
                        </w:rPr>
                        <w:t>A VERY LONG AND IMPRESSIVE THESIS TITILE</w:t>
                      </w:r>
                    </w:p>
                    <w:p w14:paraId="69EE18B4"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Gill Sans MT" w:hAnsi="Gill Sans MT" w:cs="Gill Sans"/>
                          <w:color w:val="FFFFFF" w:themeColor="background1"/>
                          <w:sz w:val="26"/>
                          <w:szCs w:val="26"/>
                          <w:lang w:val="pt-PT"/>
                        </w:rPr>
                        <w:t>WITH A FORCED LINE BREAK</w:t>
                      </w:r>
                    </w:p>
                  </w:txbxContent>
                </v:textbox>
              </v:shape>
            </w:pict>
          </mc:Fallback>
        </mc:AlternateContent>
      </w:r>
      <w:r w:rsidR="009E2A0E" w:rsidRPr="00990297">
        <w:rPr>
          <w:noProof/>
        </w:rPr>
        <w:drawing>
          <wp:anchor distT="0" distB="0" distL="114300" distR="114300" simplePos="0" relativeHeight="251744256" behindDoc="1" locked="0" layoutInCell="1" allowOverlap="1" wp14:anchorId="3AB71757" wp14:editId="1D074318">
            <wp:simplePos x="0" y="0"/>
            <wp:positionH relativeFrom="column">
              <wp:posOffset>2573655</wp:posOffset>
            </wp:positionH>
            <wp:positionV relativeFrom="paragraph">
              <wp:posOffset>-800623</wp:posOffset>
            </wp:positionV>
            <wp:extent cx="588454" cy="575080"/>
            <wp:effectExtent l="0" t="0" r="0" b="0"/>
            <wp:wrapNone/>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88454" cy="575080"/>
                    </a:xfrm>
                    <a:prstGeom prst="rect">
                      <a:avLst/>
                    </a:prstGeom>
                  </pic:spPr>
                </pic:pic>
              </a:graphicData>
            </a:graphic>
            <wp14:sizeRelH relativeFrom="page">
              <wp14:pctWidth>0</wp14:pctWidth>
            </wp14:sizeRelH>
            <wp14:sizeRelV relativeFrom="page">
              <wp14:pctHeight>0</wp14:pctHeight>
            </wp14:sizeRelV>
          </wp:anchor>
        </w:drawing>
      </w:r>
      <w:r w:rsidR="009E2A0E" w:rsidRPr="00990297">
        <w:rPr>
          <w:noProof/>
        </w:rPr>
        <w:drawing>
          <wp:anchor distT="0" distB="0" distL="114300" distR="114300" simplePos="0" relativeHeight="251743232" behindDoc="1" locked="0" layoutInCell="1" allowOverlap="1" wp14:anchorId="3AA5A511" wp14:editId="7FBA6399">
            <wp:simplePos x="0" y="0"/>
            <wp:positionH relativeFrom="page">
              <wp:align>center</wp:align>
            </wp:positionH>
            <wp:positionV relativeFrom="page">
              <wp:align>top</wp:align>
            </wp:positionV>
            <wp:extent cx="709200" cy="10692000"/>
            <wp:effectExtent l="0" t="0" r="2540" b="0"/>
            <wp:wrapNone/>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709200" cy="10692000"/>
                    </a:xfrm>
                    <a:prstGeom prst="rect">
                      <a:avLst/>
                    </a:prstGeom>
                  </pic:spPr>
                </pic:pic>
              </a:graphicData>
            </a:graphic>
            <wp14:sizeRelH relativeFrom="page">
              <wp14:pctWidth>0</wp14:pctWidth>
            </wp14:sizeRelH>
            <wp14:sizeRelV relativeFrom="page">
              <wp14:pctHeight>0</wp14:pctHeight>
            </wp14:sizeRelV>
          </wp:anchor>
        </w:drawing>
      </w:r>
    </w:p>
    <w:p w14:paraId="5F5F5B88" w14:textId="77777777" w:rsidR="006E537F" w:rsidRPr="00990297" w:rsidRDefault="00475753" w:rsidP="00A81CB9">
      <w:pPr>
        <w:pStyle w:val="Indented"/>
      </w:pPr>
      <w:r w:rsidRPr="00990297">
        <w:rPr>
          <w:noProof/>
        </w:rPr>
        <mc:AlternateContent>
          <mc:Choice Requires="wps">
            <w:drawing>
              <wp:anchor distT="0" distB="0" distL="114300" distR="114300" simplePos="0" relativeHeight="251746304" behindDoc="0" locked="0" layoutInCell="1" allowOverlap="1" wp14:anchorId="2C8BF066" wp14:editId="0F9250CD">
                <wp:simplePos x="0" y="0"/>
                <wp:positionH relativeFrom="column">
                  <wp:posOffset>1283970</wp:posOffset>
                </wp:positionH>
                <wp:positionV relativeFrom="paragraph">
                  <wp:posOffset>6456842</wp:posOffset>
                </wp:positionV>
                <wp:extent cx="3194685" cy="709295"/>
                <wp:effectExtent l="0" t="0" r="0" b="0"/>
                <wp:wrapNone/>
                <wp:docPr id="61" name="Text Box 61"/>
                <wp:cNvGraphicFramePr/>
                <a:graphic xmlns:a="http://schemas.openxmlformats.org/drawingml/2006/main">
                  <a:graphicData uri="http://schemas.microsoft.com/office/word/2010/wordprocessingShape">
                    <wps:wsp>
                      <wps:cNvSpPr txBox="1"/>
                      <wps:spPr>
                        <a:xfrm rot="16200000">
                          <a:off x="0" y="0"/>
                          <a:ext cx="3194685" cy="709295"/>
                        </a:xfrm>
                        <a:prstGeom prst="rect">
                          <a:avLst/>
                        </a:prstGeom>
                        <a:noFill/>
                        <a:ln w="6350">
                          <a:noFill/>
                        </a:ln>
                      </wps:spPr>
                      <wps:txbx>
                        <w:txbxContent>
                          <w:p w14:paraId="3FE3CCF3"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Gill Sans MT" w:hAnsi="Gill Sans MT" w:cs="Gill Sans"/>
                              </w:rPr>
                              <w:t xml:space="preserve"> </w:t>
                            </w:r>
                            <w:r w:rsidRPr="00AB010E">
                              <w:rPr>
                                <w:rFonts w:ascii="Gill Sans MT" w:hAnsi="Gill Sans MT" w:cs="Gill Sans"/>
                                <w:color w:val="FFFFFF" w:themeColor="background1"/>
                                <w:sz w:val="26"/>
                                <w:szCs w:val="26"/>
                                <w:lang w:val="pt-PT"/>
                              </w:rPr>
                              <w:t>JOHN VERY LONGNAME DOE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BF066" id="Text Box 61" o:spid="_x0000_s1053" type="#_x0000_t202" style="position:absolute;left:0;text-align:left;margin-left:101.1pt;margin-top:508.4pt;width:251.55pt;height:55.85pt;rotation:-9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1/3JAIAAEUEAAAOAAAAZHJzL2Uyb0RvYy54bWysU1tr2zAUfh/0Pwi9N45za2PilKwlYxDa&#10;Qjr6rMhSbJB1NEmJnf36HclxGro9jenhcG585/IdLR7aWpGjsK4CndN0MKREaA5Fpfc5/fG2vr2n&#10;xHmmC6ZAi5yehKMPy5svi8ZkYgQlqEJYgiDaZY3Jaem9yZLE8VLUzA3ACI1BCbZmHk27TwrLGkSv&#10;VTIaDmdJA7YwFrhwDr1PXZAuI76UgvsXKZ3wROUUe/NR2ih3QSbLBcv2lpmy4uc22D90UbNKY9EL&#10;1BPzjBxs9QdUXXELDqQfcKgTkLLiIs6A06TDT9NsS2ZEnAWX48xlTe7/wfLn49a8WuLbr9AigWEh&#10;jXGZQ2eYp5W2JhZwb+kM940vjomNE0zHjZ4uWxStJxyd43Q+md1PKeEYuxvOR/NpQE06sABqrPPf&#10;BNQkKDm1yFJEZceN811qnxLSNawrpSJTSpMmp7PxtGvjEkFwpbHGR+tB8+2uJVWR09G4n2sHxQnH&#10;jRNh987wdYVNbJjzr8wi9ejEc/YvKKQCLAZnjZIS7K+/+UM+MoJRSho8pZy6nwdmBSXqu0au5ulk&#10;Em4vGpPp3QgNex3ZXUf0oX4EvNY0dhfVkO9Vr0oL9Tte/SpUxRDTHGvnlHvbG4++O3H8N1ysVjEN&#10;780wv9FbwwN4z8Nb+86sOTPhkcNn6M+OZZ8I6XI7SlYHD7KKbIVVd3s9M4C3Gvk+/6vwGa7tmPXx&#10;+5e/AQAA//8DAFBLAwQUAAYACAAAACEAP9xfjuQAAAAMAQAADwAAAGRycy9kb3ducmV2LnhtbEyP&#10;MU/DMBCFdyT+g3VILIg6SaFpQpyqQiowsJB26OjGR5I2Pke2mwZ+PWaC8fQ+vfddsZp0z0a0rjMk&#10;IJ5FwJBqozpqBOy2m/slMOclKdkbQgFf6GBVXl8VMlfmQh84Vr5hoYRcLgW03g85565uUUs3MwNS&#10;yD6N1dKH0zZcWXkJ5brnSRQtuJYdhYVWDvjcYn2qzlrA+HLs3tJqPX3b99f07rg/DRuzE+L2Zlo/&#10;AfM4+T8YfvWDOpTB6WDOpBzrBcyzNAuogGUSx8AC8RhlC2CHgM6ThwR4WfD/T5Q/AAAA//8DAFBL&#10;AQItABQABgAIAAAAIQC2gziS/gAAAOEBAAATAAAAAAAAAAAAAAAAAAAAAABbQ29udGVudF9UeXBl&#10;c10ueG1sUEsBAi0AFAAGAAgAAAAhADj9If/WAAAAlAEAAAsAAAAAAAAAAAAAAAAALwEAAF9yZWxz&#10;Ly5yZWxzUEsBAi0AFAAGAAgAAAAhAPMDX/ckAgAARQQAAA4AAAAAAAAAAAAAAAAALgIAAGRycy9l&#10;Mm9Eb2MueG1sUEsBAi0AFAAGAAgAAAAhAD/cX47kAAAADAEAAA8AAAAAAAAAAAAAAAAAfgQAAGRy&#10;cy9kb3ducmV2LnhtbFBLBQYAAAAABAAEAPMAAACPBQAAAAA=&#10;" filled="f" stroked="f" strokeweight=".5pt">
                <v:textbox>
                  <w:txbxContent>
                    <w:p w14:paraId="3FE3CCF3" w14:textId="77777777" w:rsidR="00A420CB" w:rsidRPr="00AB010E" w:rsidRDefault="00A420CB" w:rsidP="009E2A0E">
                      <w:pPr>
                        <w:jc w:val="center"/>
                        <w:rPr>
                          <w:rFonts w:ascii="Gill Sans MT" w:hAnsi="Gill Sans MT" w:cs="Gill Sans"/>
                          <w:color w:val="FFFFFF" w:themeColor="background1"/>
                          <w:sz w:val="26"/>
                          <w:szCs w:val="26"/>
                          <w:lang w:val="pt-PT"/>
                        </w:rPr>
                      </w:pPr>
                      <w:r w:rsidRPr="00AB010E">
                        <w:rPr>
                          <w:rFonts w:ascii="Gill Sans MT" w:hAnsi="Gill Sans MT" w:cs="Gill Sans"/>
                        </w:rPr>
                        <w:t xml:space="preserve"> </w:t>
                      </w:r>
                      <w:r w:rsidRPr="00AB010E">
                        <w:rPr>
                          <w:rFonts w:ascii="Gill Sans MT" w:hAnsi="Gill Sans MT" w:cs="Gill Sans"/>
                          <w:color w:val="FFFFFF" w:themeColor="background1"/>
                          <w:sz w:val="26"/>
                          <w:szCs w:val="26"/>
                          <w:lang w:val="pt-PT"/>
                        </w:rPr>
                        <w:t>JOHN VERY LONGNAME DOE</w:t>
                      </w:r>
                    </w:p>
                  </w:txbxContent>
                </v:textbox>
              </v:shape>
            </w:pict>
          </mc:Fallback>
        </mc:AlternateContent>
      </w:r>
    </w:p>
    <w:sectPr w:rsidR="006E537F" w:rsidRPr="00990297" w:rsidSect="00446E06">
      <w:footerReference w:type="default" r:id="rId44"/>
      <w:type w:val="oddPage"/>
      <w:pgSz w:w="11900" w:h="16840"/>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287CD2" w14:textId="77777777" w:rsidR="00051499" w:rsidRDefault="00051499" w:rsidP="000C395E">
      <w:r>
        <w:separator/>
      </w:r>
    </w:p>
  </w:endnote>
  <w:endnote w:type="continuationSeparator" w:id="0">
    <w:p w14:paraId="351D5BA3" w14:textId="77777777" w:rsidR="00051499" w:rsidRDefault="00051499" w:rsidP="000C3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w:altName w:val="Segoe UI Historic"/>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Gill Sans">
    <w:altName w:val="Arial"/>
    <w:panose1 w:val="020B0502020104020203"/>
    <w:charset w:val="B1"/>
    <w:family w:val="swiss"/>
    <w:pitch w:val="variable"/>
    <w:sig w:usb0="80000A67" w:usb1="00000000" w:usb2="00000000" w:usb3="00000000" w:csb0="000001F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09415498"/>
      <w:docPartObj>
        <w:docPartGallery w:val="Page Numbers (Bottom of Page)"/>
        <w:docPartUnique/>
      </w:docPartObj>
    </w:sdtPr>
    <w:sdtContent>
      <w:p w14:paraId="47F47E83"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42390127"/>
      <w:docPartObj>
        <w:docPartGallery w:val="Page Numbers (Bottom of Page)"/>
        <w:docPartUnique/>
      </w:docPartObj>
    </w:sdtPr>
    <w:sdtContent>
      <w:p w14:paraId="09A64926"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50FD50" w14:textId="77777777" w:rsidR="00A420CB" w:rsidRDefault="00A420CB" w:rsidP="000C395E">
    <w:pPr>
      <w:pStyle w:val="Footer"/>
      <w:rPr>
        <w:rStyle w:val="PageNumber"/>
      </w:rPr>
    </w:pPr>
  </w:p>
  <w:p w14:paraId="7D12BCFA" w14:textId="77777777" w:rsidR="00A420CB" w:rsidRDefault="00A420CB" w:rsidP="000C3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2014976"/>
      <w:docPartObj>
        <w:docPartGallery w:val="Page Numbers (Bottom of Page)"/>
        <w:docPartUnique/>
      </w:docPartObj>
    </w:sdtPr>
    <w:sdtContent>
      <w:p w14:paraId="44D9A296"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21195816"/>
      <w:docPartObj>
        <w:docPartGallery w:val="Page Numbers (Bottom of Page)"/>
        <w:docPartUnique/>
      </w:docPartObj>
    </w:sdtPr>
    <w:sdtContent>
      <w:p w14:paraId="6C3F1B13"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FE85C9" w14:textId="77777777" w:rsidR="00A420CB" w:rsidRDefault="00A420CB" w:rsidP="000C395E">
    <w:pPr>
      <w:pStyle w:val="Footer"/>
      <w:rPr>
        <w:rStyle w:val="PageNumber"/>
      </w:rPr>
    </w:pPr>
  </w:p>
  <w:p w14:paraId="7E5F60C8" w14:textId="77777777" w:rsidR="00A420CB" w:rsidRDefault="00A420CB" w:rsidP="000C39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659223"/>
      <w:docPartObj>
        <w:docPartGallery w:val="Page Numbers (Bottom of Page)"/>
        <w:docPartUnique/>
      </w:docPartObj>
    </w:sdtPr>
    <w:sdtContent>
      <w:p w14:paraId="1F7B8927"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sdtContent>
  </w:sdt>
  <w:p w14:paraId="61496AF1" w14:textId="77777777" w:rsidR="00A420CB" w:rsidRDefault="00A420CB" w:rsidP="000C39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451099"/>
      <w:docPartObj>
        <w:docPartGallery w:val="Page Numbers (Bottom of Page)"/>
        <w:docPartUnique/>
      </w:docPartObj>
    </w:sdtPr>
    <w:sdtContent>
      <w:p w14:paraId="6F94DF0B"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D3DADFF" w14:textId="77777777" w:rsidR="00A420CB" w:rsidRDefault="00A420CB" w:rsidP="000C39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35765528"/>
      <w:docPartObj>
        <w:docPartGallery w:val="Page Numbers (Bottom of Page)"/>
        <w:docPartUnique/>
      </w:docPartObj>
    </w:sdtPr>
    <w:sdtContent>
      <w:p w14:paraId="3ED365CA"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EF4D877" w14:textId="77777777" w:rsidR="00A420CB" w:rsidRDefault="00A420CB" w:rsidP="000C39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116E5" w14:textId="77777777" w:rsidR="00A420CB" w:rsidRDefault="00A420CB" w:rsidP="000C3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A8EF3A" w14:textId="77777777" w:rsidR="00051499" w:rsidRDefault="00051499" w:rsidP="000C395E">
      <w:r>
        <w:separator/>
      </w:r>
    </w:p>
  </w:footnote>
  <w:footnote w:type="continuationSeparator" w:id="0">
    <w:p w14:paraId="36AC58C6" w14:textId="77777777" w:rsidR="00051499" w:rsidRDefault="00051499" w:rsidP="000C39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1CB6"/>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F3E71FB"/>
    <w:multiLevelType w:val="hybridMultilevel"/>
    <w:tmpl w:val="056071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9AF729F"/>
    <w:multiLevelType w:val="multilevel"/>
    <w:tmpl w:val="DE587CE2"/>
    <w:lvl w:ilvl="0">
      <w:start w:val="1"/>
      <w:numFmt w:val="upperLetter"/>
      <w:pStyle w:val="Appendix"/>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2appendix"/>
      <w:lvlText w:val="%1.%2"/>
      <w:lvlJc w:val="left"/>
      <w:pPr>
        <w:ind w:left="1710" w:hanging="576"/>
      </w:pPr>
      <w:rPr>
        <w:rFonts w:hint="default"/>
      </w:rPr>
    </w:lvl>
    <w:lvl w:ilvl="2">
      <w:start w:val="1"/>
      <w:numFmt w:val="decimal"/>
      <w:lvlText w:val="%1.%2.%3"/>
      <w:lvlJc w:val="left"/>
      <w:pPr>
        <w:ind w:left="1854" w:hanging="720"/>
      </w:pPr>
      <w:rPr>
        <w:rFonts w:hint="default"/>
        <w:i w:val="0"/>
        <w:iCs w:val="0"/>
        <w:caps w:val="0"/>
        <w:strike w:val="0"/>
        <w:dstrike w:val="0"/>
        <w:outline w:val="0"/>
        <w:shadow w:val="0"/>
        <w:emboss w:val="0"/>
        <w:imprint w:val="0"/>
        <w:vanish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pStyle w:val="Heading8"/>
      <w:lvlText w:val="%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3" w15:restartNumberingAfterBreak="0">
    <w:nsid w:val="3B4037FC"/>
    <w:multiLevelType w:val="hybridMultilevel"/>
    <w:tmpl w:val="0AA005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7507B64"/>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521950FA"/>
    <w:multiLevelType w:val="multilevel"/>
    <w:tmpl w:val="3F9CD8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31106EA"/>
    <w:multiLevelType w:val="multilevel"/>
    <w:tmpl w:val="984C4118"/>
    <w:lvl w:ilvl="0">
      <w:start w:val="1"/>
      <w:numFmt w:val="decimal"/>
      <w:pStyle w:val="Heading1"/>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710" w:hanging="576"/>
      </w:pPr>
      <w:rPr>
        <w:rFonts w:hint="default"/>
      </w:rPr>
    </w:lvl>
    <w:lvl w:ilvl="2">
      <w:start w:val="1"/>
      <w:numFmt w:val="decimal"/>
      <w:pStyle w:val="Heading3"/>
      <w:lvlText w:val="%1.%2.%3"/>
      <w:lvlJc w:val="left"/>
      <w:pPr>
        <w:ind w:left="1854" w:hanging="72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2142" w:hanging="1008"/>
      </w:pPr>
      <w:rPr>
        <w:rFonts w:hint="default"/>
      </w:rPr>
    </w:lvl>
    <w:lvl w:ilvl="5">
      <w:start w:val="1"/>
      <w:numFmt w:val="decimal"/>
      <w:pStyle w:val="Heading6"/>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pStyle w:val="Heading9"/>
      <w:lvlText w:val="%1.%2.%3.%4.%5.%6.%7.%8.%9"/>
      <w:lvlJc w:val="left"/>
      <w:pPr>
        <w:ind w:left="2718" w:hanging="1584"/>
      </w:pPr>
      <w:rPr>
        <w:rFonts w:hint="default"/>
      </w:rPr>
    </w:lvl>
  </w:abstractNum>
  <w:abstractNum w:abstractNumId="7" w15:restartNumberingAfterBreak="0">
    <w:nsid w:val="5C631D3F"/>
    <w:multiLevelType w:val="hybridMultilevel"/>
    <w:tmpl w:val="056E8B94"/>
    <w:lvl w:ilvl="0" w:tplc="1DF80338">
      <w:start w:val="1"/>
      <w:numFmt w:val="decimal"/>
      <w:lvlText w:val="%1."/>
      <w:lvlJc w:val="left"/>
      <w:pPr>
        <w:ind w:left="1447" w:hanging="880"/>
      </w:pPr>
      <w:rPr>
        <w:rFonts w:hint="default"/>
      </w:rPr>
    </w:lvl>
    <w:lvl w:ilvl="1" w:tplc="15FCA478">
      <w:start w:val="1"/>
      <w:numFmt w:val="bullet"/>
      <w:lvlText w:val="•"/>
      <w:lvlJc w:val="left"/>
      <w:pPr>
        <w:ind w:left="1647" w:hanging="360"/>
      </w:pPr>
      <w:rPr>
        <w:rFonts w:ascii="Palatino" w:eastAsiaTheme="minorEastAsia" w:hAnsi="Palatino" w:cstheme="minorBid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623F48F2"/>
    <w:multiLevelType w:val="hybridMultilevel"/>
    <w:tmpl w:val="6D9ED9B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4BA12BC"/>
    <w:multiLevelType w:val="multilevel"/>
    <w:tmpl w:val="9DAA1B12"/>
    <w:lvl w:ilvl="0">
      <w:start w:val="1"/>
      <w:numFmt w:val="decimal"/>
      <w:lvlText w:val="%1"/>
      <w:lvlJc w:val="left"/>
      <w:pPr>
        <w:ind w:left="927" w:hanging="360"/>
      </w:pPr>
      <w:rPr>
        <w:rFonts w:hint="default"/>
        <w:sz w:val="36"/>
        <w:szCs w:val="36"/>
      </w:rPr>
    </w:lvl>
    <w:lvl w:ilvl="1">
      <w:start w:val="1"/>
      <w:numFmt w:val="decimal"/>
      <w:lvlText w:val="%1.%2."/>
      <w:lvlJc w:val="left"/>
      <w:pPr>
        <w:ind w:left="135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0" w15:restartNumberingAfterBreak="0">
    <w:nsid w:val="6DCA3D90"/>
    <w:multiLevelType w:val="hybridMultilevel"/>
    <w:tmpl w:val="185849EA"/>
    <w:lvl w:ilvl="0" w:tplc="1DF80338">
      <w:start w:val="1"/>
      <w:numFmt w:val="decimal"/>
      <w:lvlText w:val="%1."/>
      <w:lvlJc w:val="left"/>
      <w:pPr>
        <w:ind w:left="1447" w:hanging="88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76F26524"/>
    <w:multiLevelType w:val="hybridMultilevel"/>
    <w:tmpl w:val="E0E2E9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791849958">
    <w:abstractNumId w:val="6"/>
  </w:num>
  <w:num w:numId="2" w16cid:durableId="58481995">
    <w:abstractNumId w:val="2"/>
  </w:num>
  <w:num w:numId="3" w16cid:durableId="5697766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09847688">
    <w:abstractNumId w:val="0"/>
  </w:num>
  <w:num w:numId="5" w16cid:durableId="1542355610">
    <w:abstractNumId w:val="7"/>
  </w:num>
  <w:num w:numId="6" w16cid:durableId="763109381">
    <w:abstractNumId w:val="10"/>
  </w:num>
  <w:num w:numId="7" w16cid:durableId="428282029">
    <w:abstractNumId w:val="4"/>
  </w:num>
  <w:num w:numId="8" w16cid:durableId="1738282737">
    <w:abstractNumId w:val="1"/>
  </w:num>
  <w:num w:numId="9" w16cid:durableId="515309820">
    <w:abstractNumId w:val="3"/>
  </w:num>
  <w:num w:numId="10" w16cid:durableId="78528829">
    <w:abstractNumId w:val="5"/>
  </w:num>
  <w:num w:numId="11" w16cid:durableId="1147623890">
    <w:abstractNumId w:val="9"/>
  </w:num>
  <w:num w:numId="12" w16cid:durableId="1724715365">
    <w:abstractNumId w:val="11"/>
  </w:num>
  <w:num w:numId="13" w16cid:durableId="21188643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2658637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25D"/>
    <w:rsid w:val="00002EF7"/>
    <w:rsid w:val="00015FF8"/>
    <w:rsid w:val="00051499"/>
    <w:rsid w:val="00056A17"/>
    <w:rsid w:val="00083D1D"/>
    <w:rsid w:val="000C395E"/>
    <w:rsid w:val="000C6BBB"/>
    <w:rsid w:val="000D2CA2"/>
    <w:rsid w:val="000E73EE"/>
    <w:rsid w:val="00100775"/>
    <w:rsid w:val="00111ACF"/>
    <w:rsid w:val="00140A77"/>
    <w:rsid w:val="00144C84"/>
    <w:rsid w:val="00154C3F"/>
    <w:rsid w:val="001568E3"/>
    <w:rsid w:val="00182E80"/>
    <w:rsid w:val="001839B8"/>
    <w:rsid w:val="001A0536"/>
    <w:rsid w:val="001C19A2"/>
    <w:rsid w:val="001C5600"/>
    <w:rsid w:val="001E1C16"/>
    <w:rsid w:val="00202665"/>
    <w:rsid w:val="00231190"/>
    <w:rsid w:val="00255A9F"/>
    <w:rsid w:val="002578CB"/>
    <w:rsid w:val="00275144"/>
    <w:rsid w:val="00285B87"/>
    <w:rsid w:val="0029217F"/>
    <w:rsid w:val="00296D91"/>
    <w:rsid w:val="002B18F2"/>
    <w:rsid w:val="002D4D49"/>
    <w:rsid w:val="002F06E3"/>
    <w:rsid w:val="003303AD"/>
    <w:rsid w:val="00345939"/>
    <w:rsid w:val="00376F94"/>
    <w:rsid w:val="00383980"/>
    <w:rsid w:val="003B0A22"/>
    <w:rsid w:val="003D7295"/>
    <w:rsid w:val="003D7945"/>
    <w:rsid w:val="003F1336"/>
    <w:rsid w:val="003F5091"/>
    <w:rsid w:val="00400F29"/>
    <w:rsid w:val="0042293B"/>
    <w:rsid w:val="00446E06"/>
    <w:rsid w:val="004470BE"/>
    <w:rsid w:val="00475753"/>
    <w:rsid w:val="00481C13"/>
    <w:rsid w:val="00486FD1"/>
    <w:rsid w:val="004D625D"/>
    <w:rsid w:val="004E0229"/>
    <w:rsid w:val="004E4B08"/>
    <w:rsid w:val="00505475"/>
    <w:rsid w:val="00551E0E"/>
    <w:rsid w:val="00552967"/>
    <w:rsid w:val="0056491B"/>
    <w:rsid w:val="0057078E"/>
    <w:rsid w:val="005879E2"/>
    <w:rsid w:val="005A2AD7"/>
    <w:rsid w:val="005B50AB"/>
    <w:rsid w:val="005F0B2F"/>
    <w:rsid w:val="00623644"/>
    <w:rsid w:val="00640B55"/>
    <w:rsid w:val="00697862"/>
    <w:rsid w:val="006B5751"/>
    <w:rsid w:val="006C3DEF"/>
    <w:rsid w:val="006C7D47"/>
    <w:rsid w:val="006D27BB"/>
    <w:rsid w:val="006E537F"/>
    <w:rsid w:val="007003DC"/>
    <w:rsid w:val="00715127"/>
    <w:rsid w:val="007240C7"/>
    <w:rsid w:val="0074078F"/>
    <w:rsid w:val="0075187F"/>
    <w:rsid w:val="00787869"/>
    <w:rsid w:val="007B560B"/>
    <w:rsid w:val="007E7417"/>
    <w:rsid w:val="007F0A8D"/>
    <w:rsid w:val="00813178"/>
    <w:rsid w:val="0081615F"/>
    <w:rsid w:val="00830F10"/>
    <w:rsid w:val="008437A6"/>
    <w:rsid w:val="00857B0E"/>
    <w:rsid w:val="0086699A"/>
    <w:rsid w:val="0087011E"/>
    <w:rsid w:val="008A606A"/>
    <w:rsid w:val="008B7977"/>
    <w:rsid w:val="008C7435"/>
    <w:rsid w:val="008F1426"/>
    <w:rsid w:val="00915DCB"/>
    <w:rsid w:val="00921D8F"/>
    <w:rsid w:val="00925EC4"/>
    <w:rsid w:val="00952575"/>
    <w:rsid w:val="009720B3"/>
    <w:rsid w:val="0098012D"/>
    <w:rsid w:val="00990297"/>
    <w:rsid w:val="009B6B7F"/>
    <w:rsid w:val="009D622D"/>
    <w:rsid w:val="009E2A0E"/>
    <w:rsid w:val="009E457C"/>
    <w:rsid w:val="009E5714"/>
    <w:rsid w:val="009F1A1E"/>
    <w:rsid w:val="00A229BD"/>
    <w:rsid w:val="00A24C6B"/>
    <w:rsid w:val="00A420CB"/>
    <w:rsid w:val="00A81CB9"/>
    <w:rsid w:val="00A9416C"/>
    <w:rsid w:val="00A94F2F"/>
    <w:rsid w:val="00AA604A"/>
    <w:rsid w:val="00AA7077"/>
    <w:rsid w:val="00AA7844"/>
    <w:rsid w:val="00AB010E"/>
    <w:rsid w:val="00AB4C55"/>
    <w:rsid w:val="00AD04BC"/>
    <w:rsid w:val="00B06F89"/>
    <w:rsid w:val="00B55FCF"/>
    <w:rsid w:val="00B6318B"/>
    <w:rsid w:val="00B901D1"/>
    <w:rsid w:val="00B92C72"/>
    <w:rsid w:val="00BA418B"/>
    <w:rsid w:val="00BA6030"/>
    <w:rsid w:val="00BD5F54"/>
    <w:rsid w:val="00BD682F"/>
    <w:rsid w:val="00BF4F17"/>
    <w:rsid w:val="00C0356F"/>
    <w:rsid w:val="00C201E3"/>
    <w:rsid w:val="00C63BD2"/>
    <w:rsid w:val="00C947A8"/>
    <w:rsid w:val="00CB5C3F"/>
    <w:rsid w:val="00D71464"/>
    <w:rsid w:val="00D757F8"/>
    <w:rsid w:val="00D91B6E"/>
    <w:rsid w:val="00DA427C"/>
    <w:rsid w:val="00DA4D77"/>
    <w:rsid w:val="00E51B22"/>
    <w:rsid w:val="00E548BB"/>
    <w:rsid w:val="00E96063"/>
    <w:rsid w:val="00EA1017"/>
    <w:rsid w:val="00EB71D9"/>
    <w:rsid w:val="00F22B59"/>
    <w:rsid w:val="00F25994"/>
    <w:rsid w:val="00F77876"/>
    <w:rsid w:val="00F9572F"/>
    <w:rsid w:val="00F97320"/>
    <w:rsid w:val="00F97AC2"/>
    <w:rsid w:val="00FB61FA"/>
    <w:rsid w:val="00FC0A90"/>
    <w:rsid w:val="00FC21A6"/>
    <w:rsid w:val="00FC7E96"/>
    <w:rsid w:val="00FD07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CA82C"/>
  <w15:chartTrackingRefBased/>
  <w15:docId w15:val="{07F89B7B-C5C2-453C-BDC8-1309FA9ED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Indented"/>
    <w:qFormat/>
    <w:rsid w:val="00AB010E"/>
    <w:pPr>
      <w:spacing w:line="324" w:lineRule="auto"/>
      <w:jc w:val="both"/>
    </w:pPr>
    <w:rPr>
      <w:rFonts w:ascii="Palatino Linotype" w:eastAsiaTheme="minorEastAsia" w:hAnsi="Palatino Linotype"/>
      <w:sz w:val="22"/>
      <w:szCs w:val="22"/>
      <w:lang w:val="en-US"/>
    </w:rPr>
  </w:style>
  <w:style w:type="paragraph" w:styleId="Heading1">
    <w:name w:val="heading 1"/>
    <w:basedOn w:val="Normal"/>
    <w:next w:val="Normal"/>
    <w:link w:val="Heading1Char"/>
    <w:autoRedefine/>
    <w:uiPriority w:val="9"/>
    <w:qFormat/>
    <w:rsid w:val="00A81CB9"/>
    <w:pPr>
      <w:keepNext/>
      <w:keepLines/>
      <w:pageBreakBefore/>
      <w:numPr>
        <w:numId w:val="1"/>
      </w:numPr>
      <w:spacing w:before="1440" w:after="720" w:line="288" w:lineRule="auto"/>
      <w:jc w:val="right"/>
      <w:outlineLvl w:val="0"/>
    </w:pPr>
    <w:rPr>
      <w:rFonts w:eastAsiaTheme="majorEastAsia" w:cs="Times New Roman (Headings CS)"/>
      <w:b/>
      <w:bCs/>
      <w:smallCaps/>
      <w:spacing w:val="20"/>
      <w:sz w:val="40"/>
      <w:szCs w:val="36"/>
    </w:rPr>
  </w:style>
  <w:style w:type="paragraph" w:styleId="Heading2">
    <w:name w:val="heading 2"/>
    <w:basedOn w:val="Normal"/>
    <w:next w:val="Normal"/>
    <w:link w:val="Heading2Char"/>
    <w:uiPriority w:val="9"/>
    <w:unhideWhenUsed/>
    <w:qFormat/>
    <w:rsid w:val="00AB4C55"/>
    <w:pPr>
      <w:keepNext/>
      <w:keepLines/>
      <w:numPr>
        <w:ilvl w:val="1"/>
        <w:numId w:val="1"/>
      </w:numPr>
      <w:spacing w:before="360" w:after="180"/>
      <w:ind w:left="567" w:hanging="567"/>
      <w:outlineLvl w:val="1"/>
    </w:pPr>
    <w:rPr>
      <w:b/>
      <w:sz w:val="32"/>
      <w:lang w:val="pt-PT"/>
    </w:rPr>
  </w:style>
  <w:style w:type="paragraph" w:styleId="Heading3">
    <w:name w:val="heading 3"/>
    <w:basedOn w:val="Normal"/>
    <w:next w:val="Normal"/>
    <w:link w:val="Heading3Char"/>
    <w:uiPriority w:val="9"/>
    <w:unhideWhenUsed/>
    <w:qFormat/>
    <w:rsid w:val="00AB4C55"/>
    <w:pPr>
      <w:keepNext/>
      <w:keepLines/>
      <w:numPr>
        <w:ilvl w:val="2"/>
        <w:numId w:val="1"/>
      </w:numPr>
      <w:spacing w:before="300" w:after="120" w:line="300" w:lineRule="auto"/>
      <w:ind w:left="720"/>
      <w:outlineLvl w:val="2"/>
    </w:pPr>
    <w:rPr>
      <w:rFonts w:eastAsiaTheme="majorEastAsia" w:cstheme="majorBidi"/>
      <w:b/>
      <w:sz w:val="28"/>
      <w:lang w:val="pt-PT"/>
    </w:rPr>
  </w:style>
  <w:style w:type="paragraph" w:styleId="Heading4">
    <w:name w:val="heading 4"/>
    <w:basedOn w:val="Normal"/>
    <w:next w:val="Normal"/>
    <w:link w:val="Heading4Char"/>
    <w:uiPriority w:val="9"/>
    <w:unhideWhenUsed/>
    <w:qFormat/>
    <w:rsid w:val="00AB4C55"/>
    <w:pPr>
      <w:keepNext/>
      <w:keepLines/>
      <w:numPr>
        <w:ilvl w:val="3"/>
        <w:numId w:val="1"/>
      </w:numPr>
      <w:spacing w:before="240" w:after="60"/>
      <w:ind w:left="862" w:hanging="862"/>
      <w:outlineLvl w:val="3"/>
    </w:pPr>
    <w:rPr>
      <w:rFonts w:eastAsiaTheme="majorEastAsia" w:cstheme="majorBidi"/>
      <w:b/>
      <w:bCs/>
      <w:lang w:val="pt-PT"/>
    </w:rPr>
  </w:style>
  <w:style w:type="paragraph" w:styleId="Heading5">
    <w:name w:val="heading 5"/>
    <w:basedOn w:val="Normal"/>
    <w:next w:val="Normal"/>
    <w:link w:val="Heading5Char"/>
    <w:uiPriority w:val="9"/>
    <w:unhideWhenUsed/>
    <w:qFormat/>
    <w:rsid w:val="009D622D"/>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D622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571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4F1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622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CB9"/>
    <w:rPr>
      <w:rFonts w:ascii="Palatino" w:eastAsiaTheme="majorEastAsia" w:hAnsi="Palatino" w:cs="Times New Roman (Headings CS)"/>
      <w:b/>
      <w:bCs/>
      <w:smallCaps/>
      <w:spacing w:val="20"/>
      <w:sz w:val="40"/>
      <w:szCs w:val="36"/>
      <w:lang w:val="en-US"/>
    </w:rPr>
  </w:style>
  <w:style w:type="paragraph" w:customStyle="1" w:styleId="Indented">
    <w:name w:val="Indented"/>
    <w:basedOn w:val="Normal"/>
    <w:rsid w:val="008B7977"/>
    <w:pPr>
      <w:ind w:firstLine="567"/>
    </w:pPr>
  </w:style>
  <w:style w:type="paragraph" w:styleId="Footer">
    <w:name w:val="footer"/>
    <w:basedOn w:val="Normal"/>
    <w:link w:val="FooterChar"/>
    <w:uiPriority w:val="99"/>
    <w:unhideWhenUsed/>
    <w:rsid w:val="001A0536"/>
    <w:pPr>
      <w:tabs>
        <w:tab w:val="center" w:pos="4680"/>
        <w:tab w:val="right" w:pos="9360"/>
      </w:tabs>
    </w:pPr>
  </w:style>
  <w:style w:type="character" w:customStyle="1" w:styleId="FooterChar">
    <w:name w:val="Footer Char"/>
    <w:basedOn w:val="DefaultParagraphFont"/>
    <w:link w:val="Footer"/>
    <w:uiPriority w:val="99"/>
    <w:rsid w:val="001A0536"/>
    <w:rPr>
      <w:rFonts w:ascii="Palatino" w:eastAsiaTheme="minorEastAsia" w:hAnsi="Palatino"/>
      <w:lang w:val="pt-PT"/>
    </w:rPr>
  </w:style>
  <w:style w:type="character" w:customStyle="1" w:styleId="Heading2Char">
    <w:name w:val="Heading 2 Char"/>
    <w:basedOn w:val="DefaultParagraphFont"/>
    <w:link w:val="Heading2"/>
    <w:uiPriority w:val="9"/>
    <w:rsid w:val="00AB4C55"/>
    <w:rPr>
      <w:rFonts w:ascii="Palatino" w:eastAsiaTheme="minorEastAsia" w:hAnsi="Palatino"/>
      <w:b/>
      <w:sz w:val="32"/>
      <w:szCs w:val="22"/>
      <w:lang w:val="pt-PT"/>
    </w:rPr>
  </w:style>
  <w:style w:type="character" w:styleId="PageNumber">
    <w:name w:val="page number"/>
    <w:basedOn w:val="DefaultParagraphFont"/>
    <w:uiPriority w:val="99"/>
    <w:semiHidden/>
    <w:unhideWhenUsed/>
    <w:rsid w:val="001A0536"/>
  </w:style>
  <w:style w:type="character" w:customStyle="1" w:styleId="Heading3Char">
    <w:name w:val="Heading 3 Char"/>
    <w:basedOn w:val="DefaultParagraphFont"/>
    <w:link w:val="Heading3"/>
    <w:uiPriority w:val="9"/>
    <w:rsid w:val="00AB4C55"/>
    <w:rPr>
      <w:rFonts w:ascii="Palatino" w:eastAsiaTheme="majorEastAsia" w:hAnsi="Palatino" w:cstheme="majorBidi"/>
      <w:b/>
      <w:sz w:val="28"/>
      <w:szCs w:val="22"/>
      <w:lang w:val="pt-PT"/>
    </w:rPr>
  </w:style>
  <w:style w:type="character" w:customStyle="1" w:styleId="Heading4Char">
    <w:name w:val="Heading 4 Char"/>
    <w:basedOn w:val="DefaultParagraphFont"/>
    <w:link w:val="Heading4"/>
    <w:uiPriority w:val="9"/>
    <w:rsid w:val="00AB4C55"/>
    <w:rPr>
      <w:rFonts w:ascii="Palatino" w:eastAsiaTheme="majorEastAsia" w:hAnsi="Palatino" w:cstheme="majorBidi"/>
      <w:b/>
      <w:bCs/>
      <w:sz w:val="22"/>
      <w:szCs w:val="22"/>
      <w:lang w:val="pt-PT"/>
    </w:rPr>
  </w:style>
  <w:style w:type="paragraph" w:styleId="Header">
    <w:name w:val="header"/>
    <w:basedOn w:val="Normal"/>
    <w:link w:val="HeaderChar"/>
    <w:uiPriority w:val="99"/>
    <w:unhideWhenUsed/>
    <w:rsid w:val="00446E06"/>
    <w:pPr>
      <w:tabs>
        <w:tab w:val="center" w:pos="4680"/>
        <w:tab w:val="right" w:pos="9360"/>
      </w:tabs>
    </w:pPr>
  </w:style>
  <w:style w:type="character" w:customStyle="1" w:styleId="Heading5Char">
    <w:name w:val="Heading 5 Char"/>
    <w:basedOn w:val="DefaultParagraphFont"/>
    <w:link w:val="Heading5"/>
    <w:uiPriority w:val="9"/>
    <w:rsid w:val="001A0536"/>
    <w:rPr>
      <w:rFonts w:ascii="Palatino" w:eastAsiaTheme="majorEastAsia" w:hAnsi="Palatino" w:cstheme="majorBidi"/>
      <w:sz w:val="22"/>
      <w:szCs w:val="22"/>
      <w:lang w:val="en-US"/>
    </w:rPr>
  </w:style>
  <w:style w:type="character" w:customStyle="1" w:styleId="Heading6Char">
    <w:name w:val="Heading 6 Char"/>
    <w:basedOn w:val="DefaultParagraphFont"/>
    <w:link w:val="Heading6"/>
    <w:uiPriority w:val="9"/>
    <w:semiHidden/>
    <w:rsid w:val="008B7977"/>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8B79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797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B7977"/>
    <w:rPr>
      <w:rFonts w:asciiTheme="majorHAnsi" w:eastAsiaTheme="majorEastAsia" w:hAnsiTheme="majorHAnsi" w:cstheme="majorBidi"/>
      <w:i/>
      <w:iCs/>
      <w:color w:val="272727" w:themeColor="text1" w:themeTint="D8"/>
      <w:sz w:val="21"/>
      <w:szCs w:val="21"/>
      <w:lang w:val="en-US"/>
    </w:rPr>
  </w:style>
  <w:style w:type="character" w:customStyle="1" w:styleId="HeaderChar">
    <w:name w:val="Header Char"/>
    <w:basedOn w:val="DefaultParagraphFont"/>
    <w:link w:val="Header"/>
    <w:uiPriority w:val="99"/>
    <w:rsid w:val="00446E06"/>
    <w:rPr>
      <w:rFonts w:ascii="Palatino" w:eastAsiaTheme="minorEastAsia" w:hAnsi="Palatino"/>
      <w:lang w:val="pt-PT"/>
    </w:rPr>
  </w:style>
  <w:style w:type="paragraph" w:customStyle="1" w:styleId="Heading1nonumber">
    <w:name w:val="Heading 1  no number"/>
    <w:basedOn w:val="H2appendix"/>
    <w:next w:val="Normal"/>
    <w:rsid w:val="00AA604A"/>
    <w:pPr>
      <w:numPr>
        <w:ilvl w:val="0"/>
        <w:numId w:val="0"/>
      </w:numPr>
      <w:spacing w:before="2400" w:after="600"/>
      <w:jc w:val="right"/>
    </w:pPr>
    <w:rPr>
      <w:rFonts w:cs="Times New Roman (Body CS)"/>
      <w:smallCaps/>
      <w:spacing w:val="20"/>
      <w:sz w:val="40"/>
      <w:szCs w:val="40"/>
    </w:rPr>
  </w:style>
  <w:style w:type="paragraph" w:customStyle="1" w:styleId="Dedicatory">
    <w:name w:val="Dedicatory"/>
    <w:basedOn w:val="Normal"/>
    <w:rsid w:val="001568E3"/>
    <w:pPr>
      <w:spacing w:before="2000"/>
      <w:jc w:val="right"/>
    </w:pPr>
  </w:style>
  <w:style w:type="paragraph" w:customStyle="1" w:styleId="Appendix">
    <w:name w:val="Appendix"/>
    <w:basedOn w:val="Normal"/>
    <w:next w:val="Normal"/>
    <w:qFormat/>
    <w:rsid w:val="008C7435"/>
    <w:pPr>
      <w:keepNext/>
      <w:keepLines/>
      <w:pageBreakBefore/>
      <w:numPr>
        <w:numId w:val="2"/>
      </w:numPr>
      <w:spacing w:before="1440" w:after="720" w:line="288" w:lineRule="auto"/>
      <w:jc w:val="right"/>
    </w:pPr>
    <w:rPr>
      <w:rFonts w:cs="Times New Roman (Body CS)"/>
      <w:b/>
      <w:bCs/>
      <w:smallCaps/>
      <w:spacing w:val="20"/>
      <w:sz w:val="40"/>
      <w:szCs w:val="40"/>
      <w:lang w:val="pt-PT"/>
    </w:rPr>
  </w:style>
  <w:style w:type="paragraph" w:styleId="TOC2">
    <w:name w:val="toc 2"/>
    <w:basedOn w:val="Normal"/>
    <w:next w:val="Normal"/>
    <w:autoRedefine/>
    <w:uiPriority w:val="39"/>
    <w:unhideWhenUsed/>
    <w:rsid w:val="00A9416C"/>
    <w:pPr>
      <w:spacing w:after="100"/>
      <w:ind w:left="220"/>
    </w:pPr>
  </w:style>
  <w:style w:type="paragraph" w:styleId="TOC1">
    <w:name w:val="toc 1"/>
    <w:basedOn w:val="Normal"/>
    <w:next w:val="Normal"/>
    <w:autoRedefine/>
    <w:uiPriority w:val="39"/>
    <w:unhideWhenUsed/>
    <w:rsid w:val="00551E0E"/>
    <w:pPr>
      <w:tabs>
        <w:tab w:val="left" w:pos="440"/>
        <w:tab w:val="right" w:leader="dot" w:pos="9054"/>
      </w:tabs>
      <w:spacing w:after="100"/>
    </w:pPr>
    <w:rPr>
      <w:rFonts w:cs="Times New Roman (Body CS)"/>
      <w:b/>
      <w:smallCaps/>
      <w:noProof/>
      <w:lang w:val="pt-PT"/>
    </w:rPr>
  </w:style>
  <w:style w:type="paragraph" w:styleId="TOC3">
    <w:name w:val="toc 3"/>
    <w:basedOn w:val="Normal"/>
    <w:next w:val="Normal"/>
    <w:autoRedefine/>
    <w:uiPriority w:val="39"/>
    <w:unhideWhenUsed/>
    <w:rsid w:val="00A9416C"/>
    <w:pPr>
      <w:spacing w:after="100"/>
      <w:ind w:left="440"/>
    </w:pPr>
  </w:style>
  <w:style w:type="character" w:styleId="Hyperlink">
    <w:name w:val="Hyperlink"/>
    <w:basedOn w:val="DefaultParagraphFont"/>
    <w:uiPriority w:val="99"/>
    <w:unhideWhenUsed/>
    <w:rsid w:val="00A9416C"/>
    <w:rPr>
      <w:color w:val="0563C1" w:themeColor="hyperlink"/>
      <w:u w:val="single"/>
    </w:rPr>
  </w:style>
  <w:style w:type="paragraph" w:customStyle="1" w:styleId="H2appendix">
    <w:name w:val="H2 appendix"/>
    <w:basedOn w:val="Normal"/>
    <w:next w:val="Indented"/>
    <w:link w:val="H2appendixChar"/>
    <w:qFormat/>
    <w:rsid w:val="00BD5F54"/>
    <w:pPr>
      <w:keepNext/>
      <w:keepLines/>
      <w:numPr>
        <w:ilvl w:val="1"/>
        <w:numId w:val="2"/>
      </w:numPr>
      <w:spacing w:before="360" w:after="180"/>
      <w:ind w:left="709" w:hanging="709"/>
    </w:pPr>
    <w:rPr>
      <w:b/>
      <w:bCs/>
      <w:sz w:val="32"/>
      <w:szCs w:val="32"/>
    </w:rPr>
  </w:style>
  <w:style w:type="character" w:customStyle="1" w:styleId="H2appendixChar">
    <w:name w:val="H2 appendix Char"/>
    <w:basedOn w:val="DefaultParagraphFont"/>
    <w:link w:val="H2appendix"/>
    <w:rsid w:val="00BD5F54"/>
    <w:rPr>
      <w:rFonts w:ascii="Palatino" w:eastAsiaTheme="minorEastAsia" w:hAnsi="Palatino"/>
      <w:b/>
      <w:bCs/>
      <w:sz w:val="32"/>
      <w:szCs w:val="32"/>
      <w:lang w:val="en-US"/>
    </w:rPr>
  </w:style>
  <w:style w:type="table" w:styleId="TableGrid">
    <w:name w:val="Table Grid"/>
    <w:basedOn w:val="TableNormal"/>
    <w:uiPriority w:val="39"/>
    <w:rsid w:val="00DA4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4D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201E3"/>
    <w:rPr>
      <w:color w:val="605E5C"/>
      <w:shd w:val="clear" w:color="auto" w:fill="E1DFDD"/>
    </w:rPr>
  </w:style>
  <w:style w:type="table" w:styleId="GridTable5Dark-Accent5">
    <w:name w:val="Grid Table 5 Dark Accent 5"/>
    <w:basedOn w:val="TableNormal"/>
    <w:uiPriority w:val="50"/>
    <w:rsid w:val="00830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154C3F"/>
    <w:pPr>
      <w:keepNext/>
      <w:spacing w:after="200" w:line="300" w:lineRule="auto"/>
      <w:jc w:val="center"/>
    </w:pPr>
    <w:rPr>
      <w:sz w:val="18"/>
      <w:szCs w:val="18"/>
      <w:lang w:val="pt-PT"/>
    </w:rPr>
  </w:style>
  <w:style w:type="character" w:styleId="FollowedHyperlink">
    <w:name w:val="FollowedHyperlink"/>
    <w:basedOn w:val="DefaultParagraphFont"/>
    <w:uiPriority w:val="99"/>
    <w:semiHidden/>
    <w:unhideWhenUsed/>
    <w:rsid w:val="00551E0E"/>
    <w:rPr>
      <w:color w:val="954F72" w:themeColor="followedHyperlink"/>
      <w:u w:val="single"/>
    </w:rPr>
  </w:style>
  <w:style w:type="paragraph" w:styleId="TableofFigures">
    <w:name w:val="table of figures"/>
    <w:basedOn w:val="Normal"/>
    <w:next w:val="Normal"/>
    <w:uiPriority w:val="99"/>
    <w:unhideWhenUsed/>
    <w:rsid w:val="00551E0E"/>
  </w:style>
  <w:style w:type="paragraph" w:styleId="ListParagraph">
    <w:name w:val="List Paragraph"/>
    <w:basedOn w:val="Normal"/>
    <w:uiPriority w:val="34"/>
    <w:qFormat/>
    <w:rsid w:val="0029217F"/>
    <w:pPr>
      <w:spacing w:line="288" w:lineRule="auto"/>
      <w:ind w:left="720" w:firstLine="567"/>
      <w:contextualSpacing/>
    </w:pPr>
  </w:style>
  <w:style w:type="character" w:styleId="CommentReference">
    <w:name w:val="annotation reference"/>
    <w:basedOn w:val="DefaultParagraphFont"/>
    <w:uiPriority w:val="99"/>
    <w:semiHidden/>
    <w:unhideWhenUsed/>
    <w:rsid w:val="00002EF7"/>
    <w:rPr>
      <w:sz w:val="16"/>
      <w:szCs w:val="16"/>
    </w:rPr>
  </w:style>
  <w:style w:type="paragraph" w:styleId="CommentText">
    <w:name w:val="annotation text"/>
    <w:basedOn w:val="Normal"/>
    <w:link w:val="CommentTextChar"/>
    <w:uiPriority w:val="99"/>
    <w:semiHidden/>
    <w:unhideWhenUsed/>
    <w:rsid w:val="00002EF7"/>
    <w:pPr>
      <w:spacing w:line="240" w:lineRule="auto"/>
    </w:pPr>
    <w:rPr>
      <w:sz w:val="20"/>
      <w:szCs w:val="20"/>
    </w:rPr>
  </w:style>
  <w:style w:type="character" w:customStyle="1" w:styleId="CommentTextChar">
    <w:name w:val="Comment Text Char"/>
    <w:basedOn w:val="DefaultParagraphFont"/>
    <w:link w:val="CommentText"/>
    <w:uiPriority w:val="99"/>
    <w:semiHidden/>
    <w:rsid w:val="00002EF7"/>
    <w:rPr>
      <w:rFonts w:ascii="Palatino" w:eastAsiaTheme="minorEastAsia" w:hAnsi="Palatino"/>
      <w:sz w:val="20"/>
      <w:szCs w:val="20"/>
      <w:lang w:val="en-US"/>
    </w:rPr>
  </w:style>
  <w:style w:type="paragraph" w:styleId="CommentSubject">
    <w:name w:val="annotation subject"/>
    <w:basedOn w:val="CommentText"/>
    <w:next w:val="CommentText"/>
    <w:link w:val="CommentSubjectChar"/>
    <w:uiPriority w:val="99"/>
    <w:semiHidden/>
    <w:unhideWhenUsed/>
    <w:rsid w:val="00002EF7"/>
    <w:rPr>
      <w:b/>
      <w:bCs/>
    </w:rPr>
  </w:style>
  <w:style w:type="character" w:customStyle="1" w:styleId="CommentSubjectChar">
    <w:name w:val="Comment Subject Char"/>
    <w:basedOn w:val="CommentTextChar"/>
    <w:link w:val="CommentSubject"/>
    <w:uiPriority w:val="99"/>
    <w:semiHidden/>
    <w:rsid w:val="00002EF7"/>
    <w:rPr>
      <w:rFonts w:ascii="Palatino" w:eastAsiaTheme="minorEastAsia" w:hAnsi="Palatino"/>
      <w:b/>
      <w:bCs/>
      <w:sz w:val="20"/>
      <w:szCs w:val="20"/>
      <w:lang w:val="en-US"/>
    </w:rPr>
  </w:style>
  <w:style w:type="paragraph" w:styleId="BalloonText">
    <w:name w:val="Balloon Text"/>
    <w:basedOn w:val="Normal"/>
    <w:link w:val="BalloonTextChar"/>
    <w:uiPriority w:val="99"/>
    <w:semiHidden/>
    <w:unhideWhenUsed/>
    <w:rsid w:val="00002E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2EF7"/>
    <w:rPr>
      <w:rFonts w:ascii="Segoe UI" w:eastAsiaTheme="minorEastAsia" w:hAnsi="Segoe UI" w:cs="Segoe UI"/>
      <w:sz w:val="18"/>
      <w:szCs w:val="18"/>
      <w:lang w:val="en-US"/>
    </w:rPr>
  </w:style>
  <w:style w:type="paragraph" w:styleId="FootnoteText">
    <w:name w:val="footnote text"/>
    <w:basedOn w:val="Normal"/>
    <w:link w:val="FootnoteTextChar"/>
    <w:uiPriority w:val="99"/>
    <w:semiHidden/>
    <w:unhideWhenUsed/>
    <w:rsid w:val="00B06F89"/>
    <w:pPr>
      <w:spacing w:line="240" w:lineRule="auto"/>
    </w:pPr>
    <w:rPr>
      <w:sz w:val="20"/>
      <w:szCs w:val="20"/>
    </w:rPr>
  </w:style>
  <w:style w:type="character" w:customStyle="1" w:styleId="FootnoteTextChar">
    <w:name w:val="Footnote Text Char"/>
    <w:basedOn w:val="DefaultParagraphFont"/>
    <w:link w:val="FootnoteText"/>
    <w:uiPriority w:val="99"/>
    <w:semiHidden/>
    <w:rsid w:val="00B06F89"/>
    <w:rPr>
      <w:rFonts w:ascii="Palatino" w:eastAsiaTheme="minorEastAsia" w:hAnsi="Palatino"/>
      <w:sz w:val="20"/>
      <w:szCs w:val="20"/>
      <w:lang w:val="en-US"/>
    </w:rPr>
  </w:style>
  <w:style w:type="character" w:styleId="FootnoteReference">
    <w:name w:val="footnote reference"/>
    <w:basedOn w:val="DefaultParagraphFont"/>
    <w:uiPriority w:val="99"/>
    <w:semiHidden/>
    <w:unhideWhenUsed/>
    <w:rsid w:val="00B06F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27">
      <w:bodyDiv w:val="1"/>
      <w:marLeft w:val="0"/>
      <w:marRight w:val="0"/>
      <w:marTop w:val="0"/>
      <w:marBottom w:val="0"/>
      <w:divBdr>
        <w:top w:val="none" w:sz="0" w:space="0" w:color="auto"/>
        <w:left w:val="none" w:sz="0" w:space="0" w:color="auto"/>
        <w:bottom w:val="none" w:sz="0" w:space="0" w:color="auto"/>
        <w:right w:val="none" w:sz="0" w:space="0" w:color="auto"/>
      </w:divBdr>
    </w:div>
    <w:div w:id="47266591">
      <w:bodyDiv w:val="1"/>
      <w:marLeft w:val="0"/>
      <w:marRight w:val="0"/>
      <w:marTop w:val="0"/>
      <w:marBottom w:val="0"/>
      <w:divBdr>
        <w:top w:val="none" w:sz="0" w:space="0" w:color="auto"/>
        <w:left w:val="none" w:sz="0" w:space="0" w:color="auto"/>
        <w:bottom w:val="none" w:sz="0" w:space="0" w:color="auto"/>
        <w:right w:val="none" w:sz="0" w:space="0" w:color="auto"/>
      </w:divBdr>
    </w:div>
    <w:div w:id="335613874">
      <w:bodyDiv w:val="1"/>
      <w:marLeft w:val="0"/>
      <w:marRight w:val="0"/>
      <w:marTop w:val="0"/>
      <w:marBottom w:val="0"/>
      <w:divBdr>
        <w:top w:val="none" w:sz="0" w:space="0" w:color="auto"/>
        <w:left w:val="none" w:sz="0" w:space="0" w:color="auto"/>
        <w:bottom w:val="none" w:sz="0" w:space="0" w:color="auto"/>
        <w:right w:val="none" w:sz="0" w:space="0" w:color="auto"/>
      </w:divBdr>
      <w:divsChild>
        <w:div w:id="1003051648">
          <w:marLeft w:val="0"/>
          <w:marRight w:val="0"/>
          <w:marTop w:val="0"/>
          <w:marBottom w:val="0"/>
          <w:divBdr>
            <w:top w:val="none" w:sz="0" w:space="0" w:color="auto"/>
            <w:left w:val="none" w:sz="0" w:space="0" w:color="auto"/>
            <w:bottom w:val="none" w:sz="0" w:space="0" w:color="auto"/>
            <w:right w:val="none" w:sz="0" w:space="0" w:color="auto"/>
          </w:divBdr>
          <w:divsChild>
            <w:div w:id="42097425">
              <w:marLeft w:val="0"/>
              <w:marRight w:val="0"/>
              <w:marTop w:val="0"/>
              <w:marBottom w:val="0"/>
              <w:divBdr>
                <w:top w:val="none" w:sz="0" w:space="0" w:color="auto"/>
                <w:left w:val="none" w:sz="0" w:space="0" w:color="auto"/>
                <w:bottom w:val="none" w:sz="0" w:space="0" w:color="auto"/>
                <w:right w:val="none" w:sz="0" w:space="0" w:color="auto"/>
              </w:divBdr>
              <w:divsChild>
                <w:div w:id="12634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027539">
      <w:bodyDiv w:val="1"/>
      <w:marLeft w:val="0"/>
      <w:marRight w:val="0"/>
      <w:marTop w:val="0"/>
      <w:marBottom w:val="0"/>
      <w:divBdr>
        <w:top w:val="none" w:sz="0" w:space="0" w:color="auto"/>
        <w:left w:val="none" w:sz="0" w:space="0" w:color="auto"/>
        <w:bottom w:val="none" w:sz="0" w:space="0" w:color="auto"/>
        <w:right w:val="none" w:sz="0" w:space="0" w:color="auto"/>
      </w:divBdr>
    </w:div>
    <w:div w:id="434248674">
      <w:bodyDiv w:val="1"/>
      <w:marLeft w:val="0"/>
      <w:marRight w:val="0"/>
      <w:marTop w:val="0"/>
      <w:marBottom w:val="0"/>
      <w:divBdr>
        <w:top w:val="none" w:sz="0" w:space="0" w:color="auto"/>
        <w:left w:val="none" w:sz="0" w:space="0" w:color="auto"/>
        <w:bottom w:val="none" w:sz="0" w:space="0" w:color="auto"/>
        <w:right w:val="none" w:sz="0" w:space="0" w:color="auto"/>
      </w:divBdr>
    </w:div>
    <w:div w:id="508106615">
      <w:bodyDiv w:val="1"/>
      <w:marLeft w:val="0"/>
      <w:marRight w:val="0"/>
      <w:marTop w:val="0"/>
      <w:marBottom w:val="0"/>
      <w:divBdr>
        <w:top w:val="none" w:sz="0" w:space="0" w:color="auto"/>
        <w:left w:val="none" w:sz="0" w:space="0" w:color="auto"/>
        <w:bottom w:val="none" w:sz="0" w:space="0" w:color="auto"/>
        <w:right w:val="none" w:sz="0" w:space="0" w:color="auto"/>
      </w:divBdr>
      <w:divsChild>
        <w:div w:id="589512466">
          <w:marLeft w:val="0"/>
          <w:marRight w:val="0"/>
          <w:marTop w:val="0"/>
          <w:marBottom w:val="0"/>
          <w:divBdr>
            <w:top w:val="none" w:sz="0" w:space="0" w:color="auto"/>
            <w:left w:val="none" w:sz="0" w:space="0" w:color="auto"/>
            <w:bottom w:val="none" w:sz="0" w:space="0" w:color="auto"/>
            <w:right w:val="none" w:sz="0" w:space="0" w:color="auto"/>
          </w:divBdr>
        </w:div>
      </w:divsChild>
    </w:div>
    <w:div w:id="721252278">
      <w:bodyDiv w:val="1"/>
      <w:marLeft w:val="0"/>
      <w:marRight w:val="0"/>
      <w:marTop w:val="0"/>
      <w:marBottom w:val="0"/>
      <w:divBdr>
        <w:top w:val="none" w:sz="0" w:space="0" w:color="auto"/>
        <w:left w:val="none" w:sz="0" w:space="0" w:color="auto"/>
        <w:bottom w:val="none" w:sz="0" w:space="0" w:color="auto"/>
        <w:right w:val="none" w:sz="0" w:space="0" w:color="auto"/>
      </w:divBdr>
    </w:div>
    <w:div w:id="878514842">
      <w:bodyDiv w:val="1"/>
      <w:marLeft w:val="0"/>
      <w:marRight w:val="0"/>
      <w:marTop w:val="0"/>
      <w:marBottom w:val="0"/>
      <w:divBdr>
        <w:top w:val="none" w:sz="0" w:space="0" w:color="auto"/>
        <w:left w:val="none" w:sz="0" w:space="0" w:color="auto"/>
        <w:bottom w:val="none" w:sz="0" w:space="0" w:color="auto"/>
        <w:right w:val="none" w:sz="0" w:space="0" w:color="auto"/>
      </w:divBdr>
      <w:divsChild>
        <w:div w:id="192613989">
          <w:marLeft w:val="0"/>
          <w:marRight w:val="0"/>
          <w:marTop w:val="0"/>
          <w:marBottom w:val="0"/>
          <w:divBdr>
            <w:top w:val="none" w:sz="0" w:space="0" w:color="auto"/>
            <w:left w:val="none" w:sz="0" w:space="0" w:color="auto"/>
            <w:bottom w:val="none" w:sz="0" w:space="0" w:color="auto"/>
            <w:right w:val="none" w:sz="0" w:space="0" w:color="auto"/>
          </w:divBdr>
        </w:div>
      </w:divsChild>
    </w:div>
    <w:div w:id="1286086884">
      <w:bodyDiv w:val="1"/>
      <w:marLeft w:val="0"/>
      <w:marRight w:val="0"/>
      <w:marTop w:val="0"/>
      <w:marBottom w:val="0"/>
      <w:divBdr>
        <w:top w:val="none" w:sz="0" w:space="0" w:color="auto"/>
        <w:left w:val="none" w:sz="0" w:space="0" w:color="auto"/>
        <w:bottom w:val="none" w:sz="0" w:space="0" w:color="auto"/>
        <w:right w:val="none" w:sz="0" w:space="0" w:color="auto"/>
      </w:divBdr>
    </w:div>
    <w:div w:id="1786384865">
      <w:bodyDiv w:val="1"/>
      <w:marLeft w:val="0"/>
      <w:marRight w:val="0"/>
      <w:marTop w:val="0"/>
      <w:marBottom w:val="0"/>
      <w:divBdr>
        <w:top w:val="none" w:sz="0" w:space="0" w:color="auto"/>
        <w:left w:val="none" w:sz="0" w:space="0" w:color="auto"/>
        <w:bottom w:val="none" w:sz="0" w:space="0" w:color="auto"/>
        <w:right w:val="none" w:sz="0" w:space="0" w:color="auto"/>
      </w:divBdr>
      <w:divsChild>
        <w:div w:id="1669668472">
          <w:marLeft w:val="0"/>
          <w:marRight w:val="0"/>
          <w:marTop w:val="0"/>
          <w:marBottom w:val="0"/>
          <w:divBdr>
            <w:top w:val="none" w:sz="0" w:space="0" w:color="auto"/>
            <w:left w:val="none" w:sz="0" w:space="0" w:color="auto"/>
            <w:bottom w:val="none" w:sz="0" w:space="0" w:color="auto"/>
            <w:right w:val="none" w:sz="0" w:space="0" w:color="auto"/>
          </w:divBdr>
          <w:divsChild>
            <w:div w:id="798643158">
              <w:marLeft w:val="0"/>
              <w:marRight w:val="0"/>
              <w:marTop w:val="0"/>
              <w:marBottom w:val="0"/>
              <w:divBdr>
                <w:top w:val="none" w:sz="0" w:space="0" w:color="auto"/>
                <w:left w:val="none" w:sz="0" w:space="0" w:color="auto"/>
                <w:bottom w:val="none" w:sz="0" w:space="0" w:color="auto"/>
                <w:right w:val="none" w:sz="0" w:space="0" w:color="auto"/>
              </w:divBdr>
              <w:divsChild>
                <w:div w:id="11376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038014">
      <w:bodyDiv w:val="1"/>
      <w:marLeft w:val="0"/>
      <w:marRight w:val="0"/>
      <w:marTop w:val="0"/>
      <w:marBottom w:val="0"/>
      <w:divBdr>
        <w:top w:val="none" w:sz="0" w:space="0" w:color="auto"/>
        <w:left w:val="none" w:sz="0" w:space="0" w:color="auto"/>
        <w:bottom w:val="none" w:sz="0" w:space="0" w:color="auto"/>
        <w:right w:val="none" w:sz="0" w:space="0" w:color="auto"/>
      </w:divBdr>
    </w:div>
    <w:div w:id="2076588368">
      <w:bodyDiv w:val="1"/>
      <w:marLeft w:val="0"/>
      <w:marRight w:val="0"/>
      <w:marTop w:val="0"/>
      <w:marBottom w:val="0"/>
      <w:divBdr>
        <w:top w:val="none" w:sz="0" w:space="0" w:color="auto"/>
        <w:left w:val="none" w:sz="0" w:space="0" w:color="auto"/>
        <w:bottom w:val="none" w:sz="0" w:space="0" w:color="auto"/>
        <w:right w:val="none" w:sz="0" w:space="0" w:color="auto"/>
      </w:divBdr>
      <w:divsChild>
        <w:div w:id="1394549088">
          <w:marLeft w:val="0"/>
          <w:marRight w:val="0"/>
          <w:marTop w:val="0"/>
          <w:marBottom w:val="0"/>
          <w:divBdr>
            <w:top w:val="none" w:sz="0" w:space="0" w:color="auto"/>
            <w:left w:val="none" w:sz="0" w:space="0" w:color="auto"/>
            <w:bottom w:val="none" w:sz="0" w:space="0" w:color="auto"/>
            <w:right w:val="none" w:sz="0" w:space="0" w:color="auto"/>
          </w:divBdr>
          <w:divsChild>
            <w:div w:id="449516801">
              <w:marLeft w:val="0"/>
              <w:marRight w:val="0"/>
              <w:marTop w:val="0"/>
              <w:marBottom w:val="0"/>
              <w:divBdr>
                <w:top w:val="none" w:sz="0" w:space="0" w:color="auto"/>
                <w:left w:val="none" w:sz="0" w:space="0" w:color="auto"/>
                <w:bottom w:val="none" w:sz="0" w:space="0" w:color="auto"/>
                <w:right w:val="none" w:sz="0" w:space="0" w:color="auto"/>
              </w:divBdr>
              <w:divsChild>
                <w:div w:id="2305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9.png"/><Relationship Id="rId39" Type="http://schemas.openxmlformats.org/officeDocument/2006/relationships/image" Target="media/image12.emf"/><Relationship Id="rId21" Type="http://schemas.openxmlformats.org/officeDocument/2006/relationships/hyperlink" Target="file:////Users/jml/LOCAL/Repos/GIT/novathesis_word/novathesis_word-FINAL-EN.dotx" TargetMode="External"/><Relationship Id="rId34" Type="http://schemas.openxmlformats.org/officeDocument/2006/relationships/image" Target="media/image15.jpeg"/><Relationship Id="rId42" Type="http://schemas.openxmlformats.org/officeDocument/2006/relationships/image" Target="media/image1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hyperlink" Target="https://ieeeauthorcenter.ieee.org/wp-content/uploads/IEEE-Reference-Guid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github.com/joaomlourenco/novathesis_word" TargetMode="External"/><Relationship Id="rId32" Type="http://schemas.openxmlformats.org/officeDocument/2006/relationships/image" Target="media/image13.jpeg"/><Relationship Id="rId37" Type="http://schemas.openxmlformats.org/officeDocument/2006/relationships/hyperlink" Target="http://doi.acm.org/10.1145/224964.224987" TargetMode="External"/><Relationship Id="rId40" Type="http://schemas.openxmlformats.org/officeDocument/2006/relationships/image" Target="media/image1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file:////Users/jml/LOCAL/Repos/GIT/novathesis_word/novathesis_word-FINAL-EN.dotx" TargetMode="External"/><Relationship Id="rId28" Type="http://schemas.openxmlformats.org/officeDocument/2006/relationships/hyperlink" Target="https://apastyle.apa.org/" TargetMode="External"/><Relationship Id="rId36" Type="http://schemas.openxmlformats.org/officeDocument/2006/relationships/hyperlink" Target="http://doi.acm.org/10.1145/964001.964023" TargetMode="External"/><Relationship Id="rId10" Type="http://schemas.openxmlformats.org/officeDocument/2006/relationships/image" Target="media/image2.emf"/><Relationship Id="rId19" Type="http://schemas.openxmlformats.org/officeDocument/2006/relationships/footer" Target="footer3.xml"/><Relationship Id="rId31" Type="http://schemas.openxmlformats.org/officeDocument/2006/relationships/image" Target="media/image10.jpeg"/><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hyperlink" Target="file:////Users/jml/LOCAL/Repos/GIT/novathesis_word/novathesis_word-FINAL-EN.dotx" TargetMode="External"/><Relationship Id="rId27" Type="http://schemas.openxmlformats.org/officeDocument/2006/relationships/footer" Target="footer4.xml"/><Relationship Id="rId30" Type="http://schemas.openxmlformats.org/officeDocument/2006/relationships/footer" Target="footer5.xml"/><Relationship Id="rId35" Type="http://schemas.openxmlformats.org/officeDocument/2006/relationships/hyperlink" Target="http://doi.acm.org/10.1145/1449955.1449783" TargetMode="External"/><Relationship Id="rId43" Type="http://schemas.openxmlformats.org/officeDocument/2006/relationships/image" Target="media/image16.sv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8.jpeg"/><Relationship Id="rId33" Type="http://schemas.openxmlformats.org/officeDocument/2006/relationships/image" Target="media/image11.jpeg"/><Relationship Id="rId38" Type="http://schemas.openxmlformats.org/officeDocument/2006/relationships/hyperlink" Target="https://github.com/joaomlourenco/novathesis/raw/main/template.pdf" TargetMode="External"/><Relationship Id="rId46" Type="http://schemas.openxmlformats.org/officeDocument/2006/relationships/theme" Target="theme/theme1.xml"/><Relationship Id="rId20" Type="http://schemas.openxmlformats.org/officeDocument/2006/relationships/hyperlink" Target="file:////Users/jml/LOCAL/Repos/GIT/novathesis_word/novathesis_word-FINAL-EN.dotx" TargetMode="External"/><Relationship Id="rId41" Type="http://schemas.openxmlformats.org/officeDocument/2006/relationships/image" Target="media/image14.svg"/></Relationships>
</file>

<file path=word/_rels/settings.xml.rels><?xml version="1.0" encoding="UTF-8" standalone="yes"?>
<Relationships xmlns="http://schemas.openxmlformats.org/package/2006/relationships"><Relationship Id="rId1" Type="http://schemas.openxmlformats.org/officeDocument/2006/relationships/attachedTemplate" Target="file:///D:\LUIS\OneDrive\Z_Personal\A2%20-%20FCT-NOVA%20M-EnsinoMatematica\novathesis_word-phd-EN-v1.3_Original-w-error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8FC9B-A93B-4DB4-8FB7-33501EEE6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D:\LUIS\OneDrive\Z_Personal\A2 - FCT-NOVA M-EnsinoMatematica\novathesis_word-phd-EN-v1.3_Original-w-errors.dotx</Template>
  <TotalTime>7</TotalTime>
  <Pages>52</Pages>
  <Words>5460</Words>
  <Characters>31127</Characters>
  <Application>Microsoft Office Word</Application>
  <DocSecurity>0</DocSecurity>
  <Lines>259</Lines>
  <Paragraphs>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Joao Lourenco</cp:lastModifiedBy>
  <cp:revision>4</cp:revision>
  <cp:lastPrinted>2025-03-16T19:14:00Z</cp:lastPrinted>
  <dcterms:created xsi:type="dcterms:W3CDTF">2025-03-16T19:08:00Z</dcterms:created>
  <dcterms:modified xsi:type="dcterms:W3CDTF">2025-03-16T23:48:00Z</dcterms:modified>
</cp:coreProperties>
</file>